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927" w:rsidRDefault="00E430F6" w:rsidP="00182A90">
      <w:pPr>
        <w:pStyle w:val="Bookname"/>
        <w:spacing w:after="84"/>
        <w:ind w:firstLine="960"/>
      </w:pPr>
      <w:r w:rsidRPr="00E430F6">
        <w:rPr>
          <w:rFonts w:hint="eastAsia"/>
        </w:rPr>
        <w:t>旋元佑进阶文法</w:t>
      </w:r>
    </w:p>
    <w:p w:rsidR="00182A90" w:rsidRDefault="00182A90" w:rsidP="00182A90">
      <w:pPr>
        <w:spacing w:after="84"/>
        <w:ind w:firstLine="480"/>
        <w:jc w:val="center"/>
      </w:pPr>
    </w:p>
    <w:p w:rsidR="00182A90" w:rsidRDefault="00182A90" w:rsidP="00182A90">
      <w:pPr>
        <w:spacing w:after="84"/>
        <w:ind w:firstLine="480"/>
        <w:jc w:val="center"/>
      </w:pPr>
    </w:p>
    <w:p w:rsidR="00FE030E" w:rsidRDefault="00FE030E" w:rsidP="00182A90">
      <w:pPr>
        <w:spacing w:after="84"/>
        <w:ind w:firstLine="480"/>
        <w:jc w:val="center"/>
      </w:pPr>
    </w:p>
    <w:p w:rsidR="00FE030E" w:rsidRDefault="00FE030E" w:rsidP="00182A90">
      <w:pPr>
        <w:spacing w:after="84"/>
        <w:ind w:firstLine="480"/>
        <w:jc w:val="center"/>
      </w:pPr>
    </w:p>
    <w:p w:rsidR="00FE030E" w:rsidRDefault="00FE030E" w:rsidP="00182A90">
      <w:pPr>
        <w:spacing w:after="84"/>
        <w:ind w:firstLine="480"/>
        <w:jc w:val="center"/>
      </w:pPr>
    </w:p>
    <w:p w:rsidR="00A1638B" w:rsidRPr="00FE030E" w:rsidRDefault="00E430F6" w:rsidP="00FE030E">
      <w:pPr>
        <w:spacing w:after="84"/>
        <w:ind w:firstLine="560"/>
        <w:jc w:val="center"/>
        <w:rPr>
          <w:sz w:val="28"/>
        </w:rPr>
      </w:pPr>
      <w:r w:rsidRPr="00FE030E">
        <w:rPr>
          <w:rFonts w:hint="eastAsia"/>
          <w:sz w:val="28"/>
        </w:rPr>
        <w:t>旋元佑</w:t>
      </w:r>
    </w:p>
    <w:p w:rsidR="00A1638B" w:rsidRPr="00FE030E" w:rsidRDefault="00A651B4" w:rsidP="00FE030E">
      <w:pPr>
        <w:pStyle w:val="Publisher"/>
        <w:spacing w:after="84"/>
        <w:ind w:firstLine="640"/>
        <w:rPr>
          <w:sz w:val="32"/>
        </w:rPr>
      </w:pPr>
      <w:r w:rsidRPr="00FE030E">
        <w:rPr>
          <w:rFonts w:hint="eastAsia"/>
          <w:sz w:val="32"/>
        </w:rPr>
        <w:t>电子</w:t>
      </w:r>
      <w:r w:rsidR="00E430F6" w:rsidRPr="00FE030E">
        <w:rPr>
          <w:rFonts w:hint="eastAsia"/>
          <w:sz w:val="32"/>
        </w:rPr>
        <w:t>书籍出版社</w:t>
      </w:r>
    </w:p>
    <w:p w:rsidR="00AD5EBC" w:rsidRPr="00FE030E" w:rsidRDefault="00E430F6" w:rsidP="00FE030E">
      <w:pPr>
        <w:pStyle w:val="Pubdate"/>
        <w:spacing w:after="84"/>
        <w:ind w:firstLine="560"/>
        <w:rPr>
          <w:sz w:val="28"/>
        </w:rPr>
      </w:pPr>
      <w:r w:rsidRPr="00FE030E">
        <w:rPr>
          <w:sz w:val="28"/>
        </w:rPr>
        <w:t>2013</w:t>
      </w:r>
      <w:r w:rsidRPr="00FE030E">
        <w:rPr>
          <w:rFonts w:hint="eastAsia"/>
          <w:sz w:val="28"/>
        </w:rPr>
        <w:t>年</w:t>
      </w:r>
      <w:r w:rsidR="00A651B4" w:rsidRPr="00FE030E">
        <w:rPr>
          <w:rFonts w:hint="eastAsia"/>
          <w:sz w:val="28"/>
        </w:rPr>
        <w:t>7</w:t>
      </w:r>
      <w:r w:rsidRPr="00FE030E">
        <w:rPr>
          <w:rFonts w:hint="eastAsia"/>
          <w:sz w:val="28"/>
        </w:rPr>
        <w:t>月</w:t>
      </w:r>
      <w:r w:rsidRPr="00FE030E">
        <w:rPr>
          <w:sz w:val="28"/>
        </w:rPr>
        <w:t>26</w:t>
      </w:r>
      <w:r w:rsidRPr="00FE030E">
        <w:rPr>
          <w:rFonts w:hint="eastAsia"/>
          <w:sz w:val="28"/>
        </w:rPr>
        <w:t>日</w:t>
      </w:r>
    </w:p>
    <w:p w:rsidR="00CC2A68" w:rsidRDefault="00CC2A68" w:rsidP="00182A90">
      <w:pPr>
        <w:widowControl/>
        <w:spacing w:after="84" w:line="240" w:lineRule="auto"/>
        <w:ind w:firstLineChars="0" w:firstLine="0"/>
        <w:jc w:val="left"/>
        <w:rPr>
          <w:rFonts w:eastAsia="楷体"/>
          <w:b/>
          <w:bCs/>
          <w:color w:val="002060"/>
          <w:sz w:val="32"/>
          <w:szCs w:val="32"/>
        </w:rPr>
      </w:pPr>
      <w:r>
        <w:br w:type="page"/>
      </w:r>
    </w:p>
    <w:p w:rsidR="00DD2927" w:rsidRPr="00785232" w:rsidRDefault="00DD2927" w:rsidP="00982549">
      <w:pPr>
        <w:pStyle w:val="2"/>
        <w:spacing w:before="126" w:after="126"/>
        <w:rPr>
          <w:rFonts w:eastAsia="MingLiU"/>
          <w:lang w:eastAsia="zh-TW"/>
        </w:rPr>
      </w:pPr>
      <w:bookmarkStart w:id="0" w:name="_Toc363483827"/>
      <w:r w:rsidRPr="00E430F6">
        <w:rPr>
          <w:rFonts w:hint="eastAsia"/>
        </w:rPr>
        <w:lastRenderedPageBreak/>
        <w:t>前言</w:t>
      </w:r>
      <w:bookmarkEnd w:id="0"/>
    </w:p>
    <w:p w:rsidR="00DD2927" w:rsidRPr="00E430F6" w:rsidRDefault="00DD2927" w:rsidP="00182A90">
      <w:pPr>
        <w:pStyle w:val="Preface"/>
        <w:spacing w:after="84"/>
        <w:ind w:firstLine="480"/>
        <w:rPr>
          <w:rFonts w:eastAsiaTheme="minorEastAsia"/>
        </w:rPr>
      </w:pPr>
      <w:r w:rsidRPr="00E430F6">
        <w:rPr>
          <w:rFonts w:hint="eastAsia"/>
        </w:rPr>
        <w:t>英文文法是英文写作必备的基础。写作牵涉到的问题可说千头万绪，小自用字、中间经过句子、大到文章组织，每一个环节都必须处理得当。在「听、说、读、写」的英文学习过程中，写作一向是最后、也最困难的一步。</w:t>
      </w:r>
    </w:p>
    <w:p w:rsidR="00DD2927" w:rsidRPr="00DD2927" w:rsidRDefault="00DD2927" w:rsidP="00182A90">
      <w:pPr>
        <w:pStyle w:val="Preface"/>
        <w:spacing w:after="84"/>
        <w:ind w:firstLine="480"/>
        <w:rPr>
          <w:rFonts w:eastAsiaTheme="minorEastAsia"/>
        </w:rPr>
      </w:pPr>
      <w:r w:rsidRPr="00E430F6">
        <w:rPr>
          <w:rFonts w:hint="eastAsia"/>
        </w:rPr>
        <w:t>英文文法探讨的对象是「句子」；学习文法的目的在于认识英文句子的构造与所有的变化、看懂最复杂的句子，进一步能够写出从单句到复合句到减化</w:t>
      </w:r>
      <w:r w:rsidR="00BF5096">
        <w:rPr>
          <w:rFonts w:hint="eastAsia"/>
        </w:rPr>
        <w:t>从句</w:t>
      </w:r>
      <w:r w:rsidRPr="00E430F6">
        <w:rPr>
          <w:rFonts w:hint="eastAsia"/>
        </w:rPr>
        <w:t>、清楚正确而又富有变化的各种英文句子。</w:t>
      </w:r>
    </w:p>
    <w:p w:rsidR="00DD2927" w:rsidRPr="00DD2927" w:rsidRDefault="00DD2927" w:rsidP="00182A90">
      <w:pPr>
        <w:pStyle w:val="Preface"/>
        <w:spacing w:after="84"/>
        <w:ind w:firstLine="480"/>
        <w:rPr>
          <w:rFonts w:eastAsiaTheme="minorEastAsia"/>
        </w:rPr>
      </w:pPr>
      <w:r w:rsidRPr="00E430F6">
        <w:rPr>
          <w:rFonts w:hint="eastAsia"/>
        </w:rPr>
        <w:t>这本文法书设定的目标就是「征服英文句子写作」。本书将带领读者，逐步打通英文句子写作的所有环节。英文单句中可能出现的一些元素，包括名词词组、动词词组、修饰语（形容词与副词，含介系词词组）等等，这些元素本书都将一一处理。尤其是写作时比较容易出错的地方，我们会不厌其烦地详加解说。处理名词词组这个元素时将一并处理到限定符的用法。处理动词词组时将一并处理到一些依赖动词来表现的变化，包括时态、语气（含助动词与假设法）、以及语态（主动与被动）等等。</w:t>
      </w:r>
    </w:p>
    <w:p w:rsidR="00DD2927" w:rsidRPr="00DD2927" w:rsidRDefault="00DD2927" w:rsidP="00182A90">
      <w:pPr>
        <w:pStyle w:val="Preface"/>
        <w:spacing w:after="84"/>
        <w:ind w:firstLine="480"/>
        <w:rPr>
          <w:rFonts w:eastAsiaTheme="minorEastAsia"/>
        </w:rPr>
      </w:pPr>
      <w:r w:rsidRPr="00E430F6">
        <w:rPr>
          <w:rFonts w:hint="eastAsia"/>
        </w:rPr>
        <w:t>写文章如果只用单句，这种写作风格因为缺乏句型变化而会显得不够成熟，表达能力也嫌不足。运用连接词结合两个以上的单句，可以构成合句（</w:t>
      </w:r>
      <w:r w:rsidRPr="00E430F6">
        <w:t>compound sentences</w:t>
      </w:r>
      <w:r w:rsidRPr="00E430F6">
        <w:rPr>
          <w:rFonts w:hint="eastAsia"/>
        </w:rPr>
        <w:t>）或者复句（</w:t>
      </w:r>
      <w:r w:rsidRPr="00E430F6">
        <w:t>complex sentences</w:t>
      </w:r>
      <w:r w:rsidRPr="00E430F6">
        <w:rPr>
          <w:rFonts w:hint="eastAsia"/>
        </w:rPr>
        <w:t>）。如果采用对等连接词如</w:t>
      </w:r>
      <w:r w:rsidRPr="00E430F6">
        <w:t>and, or, but</w:t>
      </w:r>
      <w:r w:rsidRPr="00E430F6">
        <w:rPr>
          <w:rFonts w:hint="eastAsia"/>
        </w:rPr>
        <w:t>之类来连接两个对等</w:t>
      </w:r>
      <w:r w:rsidR="00BF5096">
        <w:rPr>
          <w:rFonts w:hint="eastAsia"/>
        </w:rPr>
        <w:t>从句</w:t>
      </w:r>
      <w:r w:rsidRPr="00E430F6">
        <w:rPr>
          <w:rFonts w:hint="eastAsia"/>
        </w:rPr>
        <w:t>，构成的句子称为合句。合句在写作时最需要注意的是对称性的要求，还有就是合句中有重复的元素如果进行省略，要注意避免出错。这些要求在相关的章节本书都会一一处理。</w:t>
      </w:r>
    </w:p>
    <w:p w:rsidR="00DD2927" w:rsidRPr="00DD2927" w:rsidRDefault="00DD2927" w:rsidP="00182A90">
      <w:pPr>
        <w:pStyle w:val="Preface"/>
        <w:spacing w:after="84"/>
        <w:ind w:firstLine="480"/>
        <w:rPr>
          <w:rFonts w:eastAsiaTheme="minorEastAsia"/>
        </w:rPr>
      </w:pPr>
      <w:r w:rsidRPr="00E430F6">
        <w:rPr>
          <w:rFonts w:hint="eastAsia"/>
        </w:rPr>
        <w:t>复句则是由主要</w:t>
      </w:r>
      <w:r w:rsidR="00BF5096">
        <w:rPr>
          <w:rFonts w:hint="eastAsia"/>
        </w:rPr>
        <w:t>从句</w:t>
      </w:r>
      <w:r w:rsidRPr="00E430F6">
        <w:rPr>
          <w:rFonts w:hint="eastAsia"/>
        </w:rPr>
        <w:t>加从属</w:t>
      </w:r>
      <w:r w:rsidR="00BF5096">
        <w:rPr>
          <w:rFonts w:hint="eastAsia"/>
        </w:rPr>
        <w:t>从句</w:t>
      </w:r>
      <w:r w:rsidRPr="00E430F6">
        <w:rPr>
          <w:rFonts w:hint="eastAsia"/>
        </w:rPr>
        <w:t>而构成，采用从属连接词如</w:t>
      </w:r>
      <w:r w:rsidRPr="00E430F6">
        <w:t>that, because, which</w:t>
      </w:r>
      <w:r w:rsidRPr="00E430F6">
        <w:rPr>
          <w:rFonts w:hint="eastAsia"/>
        </w:rPr>
        <w:t>之类来连接。从属</w:t>
      </w:r>
      <w:r w:rsidR="00BF5096">
        <w:rPr>
          <w:rFonts w:hint="eastAsia"/>
        </w:rPr>
        <w:t>从句</w:t>
      </w:r>
      <w:r w:rsidRPr="00E430F6">
        <w:rPr>
          <w:rFonts w:hint="eastAsia"/>
        </w:rPr>
        <w:t>依其词类，可分为名词</w:t>
      </w:r>
      <w:r w:rsidR="00BF5096">
        <w:rPr>
          <w:rFonts w:hint="eastAsia"/>
        </w:rPr>
        <w:t>从句</w:t>
      </w:r>
      <w:r w:rsidRPr="00E430F6">
        <w:rPr>
          <w:rFonts w:hint="eastAsia"/>
        </w:rPr>
        <w:t>、副词</w:t>
      </w:r>
      <w:r w:rsidR="00BF5096">
        <w:rPr>
          <w:rFonts w:hint="eastAsia"/>
        </w:rPr>
        <w:t>从句</w:t>
      </w:r>
      <w:r w:rsidRPr="00E430F6">
        <w:rPr>
          <w:rFonts w:hint="eastAsia"/>
        </w:rPr>
        <w:t>，以及形容词</w:t>
      </w:r>
      <w:r w:rsidR="00BF5096">
        <w:rPr>
          <w:rFonts w:hint="eastAsia"/>
        </w:rPr>
        <w:t>从句</w:t>
      </w:r>
      <w:r w:rsidRPr="00E430F6">
        <w:rPr>
          <w:rFonts w:hint="eastAsia"/>
        </w:rPr>
        <w:t>（又称关系</w:t>
      </w:r>
      <w:r w:rsidR="00BF5096">
        <w:rPr>
          <w:rFonts w:hint="eastAsia"/>
        </w:rPr>
        <w:t>从句</w:t>
      </w:r>
      <w:r w:rsidRPr="00E430F6">
        <w:rPr>
          <w:rFonts w:hint="eastAsia"/>
        </w:rPr>
        <w:t>）。如果学习单句时基本句型架构建立得够扎实，那么结合单句来建构复句就不会有太大的困难。复句方面容易出的错误在于句型方面，尤其是关系</w:t>
      </w:r>
      <w:r w:rsidR="00BF5096">
        <w:rPr>
          <w:rFonts w:hint="eastAsia"/>
        </w:rPr>
        <w:t>从句</w:t>
      </w:r>
      <w:r w:rsidRPr="00E430F6">
        <w:rPr>
          <w:rFonts w:hint="eastAsia"/>
        </w:rPr>
        <w:t>，它和名词</w:t>
      </w:r>
      <w:r w:rsidR="00BF5096">
        <w:rPr>
          <w:rFonts w:hint="eastAsia"/>
        </w:rPr>
        <w:t>从句</w:t>
      </w:r>
      <w:r w:rsidRPr="00E430F6">
        <w:rPr>
          <w:rFonts w:hint="eastAsia"/>
        </w:rPr>
        <w:t>与副词</w:t>
      </w:r>
      <w:r w:rsidR="00BF5096">
        <w:rPr>
          <w:rFonts w:hint="eastAsia"/>
        </w:rPr>
        <w:t>从句</w:t>
      </w:r>
      <w:r w:rsidRPr="00E430F6">
        <w:rPr>
          <w:rFonts w:hint="eastAsia"/>
        </w:rPr>
        <w:t>之间有诸多的混淆点，本书都将一一厘清。</w:t>
      </w:r>
    </w:p>
    <w:p w:rsidR="00DD2927" w:rsidRPr="00DD2927" w:rsidRDefault="00DD2927" w:rsidP="00182A90">
      <w:pPr>
        <w:pStyle w:val="Preface"/>
        <w:spacing w:after="84"/>
        <w:ind w:firstLine="480"/>
        <w:rPr>
          <w:rFonts w:eastAsiaTheme="minorEastAsia"/>
        </w:rPr>
      </w:pPr>
      <w:r w:rsidRPr="00E430F6">
        <w:rPr>
          <w:rFonts w:hint="eastAsia"/>
        </w:rPr>
        <w:t>最后是最有挑战性的减化</w:t>
      </w:r>
      <w:r w:rsidR="00BF5096">
        <w:rPr>
          <w:rFonts w:hint="eastAsia"/>
        </w:rPr>
        <w:t>从句</w:t>
      </w:r>
      <w:r w:rsidRPr="00E430F6">
        <w:rPr>
          <w:rFonts w:hint="eastAsia"/>
        </w:rPr>
        <w:t>（</w:t>
      </w:r>
      <w:r w:rsidRPr="00E430F6">
        <w:t>reduced clauses</w:t>
      </w:r>
      <w:r w:rsidRPr="00E430F6">
        <w:rPr>
          <w:rFonts w:hint="eastAsia"/>
        </w:rPr>
        <w:t>）。所谓减化</w:t>
      </w:r>
      <w:r w:rsidR="00BF5096">
        <w:rPr>
          <w:rFonts w:hint="eastAsia"/>
        </w:rPr>
        <w:t>从句</w:t>
      </w:r>
      <w:r w:rsidRPr="00E430F6">
        <w:rPr>
          <w:rFonts w:hint="eastAsia"/>
        </w:rPr>
        <w:t>，涵盖了传统文法中所谓的非限定</w:t>
      </w:r>
      <w:r w:rsidR="00BF5096">
        <w:rPr>
          <w:rFonts w:hint="eastAsia"/>
        </w:rPr>
        <w:t>从句</w:t>
      </w:r>
      <w:r w:rsidRPr="00E430F6">
        <w:rPr>
          <w:rFonts w:hint="eastAsia"/>
        </w:rPr>
        <w:t>、</w:t>
      </w:r>
      <w:r w:rsidR="00F83A9C">
        <w:rPr>
          <w:rFonts w:hint="eastAsia"/>
        </w:rPr>
        <w:t>分词结构</w:t>
      </w:r>
      <w:r w:rsidRPr="00E430F6">
        <w:rPr>
          <w:rFonts w:hint="eastAsia"/>
        </w:rPr>
        <w:t>、独立词组、同位格，以及非限定动词、动状词、动名词词组、</w:t>
      </w:r>
      <w:r w:rsidR="00750148">
        <w:rPr>
          <w:rFonts w:hint="eastAsia"/>
        </w:rPr>
        <w:t>动词不定式</w:t>
      </w:r>
      <w:r w:rsidRPr="00E430F6">
        <w:rPr>
          <w:rFonts w:hint="eastAsia"/>
        </w:rPr>
        <w:t>、现在分词词组、过去分词词组等各式各样的用语。减化</w:t>
      </w:r>
      <w:r w:rsidR="00BF5096">
        <w:rPr>
          <w:rFonts w:hint="eastAsia"/>
        </w:rPr>
        <w:t>从句</w:t>
      </w:r>
      <w:r w:rsidRPr="00E430F6">
        <w:rPr>
          <w:rFonts w:hint="eastAsia"/>
        </w:rPr>
        <w:t>是以复句为原料来进行减化（</w:t>
      </w:r>
      <w:r w:rsidRPr="00E430F6">
        <w:t>reduction</w:t>
      </w:r>
      <w:r w:rsidRPr="00E430F6">
        <w:rPr>
          <w:rFonts w:hint="eastAsia"/>
        </w:rPr>
        <w:t>），保留一个限定</w:t>
      </w:r>
      <w:r w:rsidR="00BF5096">
        <w:rPr>
          <w:rFonts w:hint="eastAsia"/>
        </w:rPr>
        <w:t>从句</w:t>
      </w:r>
      <w:r w:rsidRPr="00E430F6">
        <w:rPr>
          <w:rFonts w:hint="eastAsia"/>
        </w:rPr>
        <w:t>，但是压缩掉复句中所有重复与空洞的成分、制造出既简洁又清楚的浓缩句子。</w:t>
      </w:r>
    </w:p>
    <w:p w:rsidR="00DD2927" w:rsidRPr="00E430F6" w:rsidRDefault="00DD2927" w:rsidP="00182A90">
      <w:pPr>
        <w:pStyle w:val="Preface"/>
        <w:spacing w:after="84"/>
        <w:ind w:firstLine="480"/>
        <w:rPr>
          <w:rFonts w:eastAsiaTheme="minorEastAsia"/>
        </w:rPr>
      </w:pPr>
      <w:r w:rsidRPr="00E430F6">
        <w:rPr>
          <w:rFonts w:hint="eastAsia"/>
        </w:rPr>
        <w:t>减化</w:t>
      </w:r>
      <w:r w:rsidR="00BF5096">
        <w:rPr>
          <w:rFonts w:hint="eastAsia"/>
        </w:rPr>
        <w:t>从句</w:t>
      </w:r>
      <w:r w:rsidRPr="00E430F6">
        <w:rPr>
          <w:rFonts w:hint="eastAsia"/>
        </w:rPr>
        <w:t>既简洁又清楚，是修辞效果极佳的高级句型，但是减化</w:t>
      </w:r>
      <w:r w:rsidR="00BF5096">
        <w:rPr>
          <w:rFonts w:hint="eastAsia"/>
        </w:rPr>
        <w:t>从句</w:t>
      </w:r>
      <w:r w:rsidRPr="00E430F6">
        <w:rPr>
          <w:rFonts w:hint="eastAsia"/>
        </w:rPr>
        <w:t>非常容易出错。例如不当地省略从属</w:t>
      </w:r>
      <w:r w:rsidR="00BF5096">
        <w:rPr>
          <w:rFonts w:hint="eastAsia"/>
        </w:rPr>
        <w:t>从句</w:t>
      </w:r>
      <w:r w:rsidRPr="00E430F6">
        <w:rPr>
          <w:rFonts w:hint="eastAsia"/>
        </w:rPr>
        <w:t>的主词会产生出「悬荡修饰语」（</w:t>
      </w:r>
      <w:r w:rsidRPr="00E430F6">
        <w:t>dangling modifiers</w:t>
      </w:r>
      <w:r w:rsidRPr="00E430F6">
        <w:rPr>
          <w:rFonts w:hint="eastAsia"/>
        </w:rPr>
        <w:t>）的错误。这种错误就连专业的英美作家一不小心也会犯，各出版公司还得聘用专人来校稿、改正这方面的错误。常犯的减化</w:t>
      </w:r>
      <w:r w:rsidR="00BF5096">
        <w:rPr>
          <w:rFonts w:hint="eastAsia"/>
        </w:rPr>
        <w:t>从句</w:t>
      </w:r>
      <w:r w:rsidRPr="00E430F6">
        <w:rPr>
          <w:rFonts w:hint="eastAsia"/>
        </w:rPr>
        <w:t>错误我们也将在相关章节一一探讨。</w:t>
      </w:r>
    </w:p>
    <w:p w:rsidR="00907EF9" w:rsidRDefault="00DD2927" w:rsidP="00182A90">
      <w:pPr>
        <w:pStyle w:val="Preface"/>
        <w:spacing w:after="84"/>
        <w:ind w:firstLine="480"/>
      </w:pPr>
      <w:r w:rsidRPr="00E430F6">
        <w:rPr>
          <w:rFonts w:hint="eastAsia"/>
        </w:rPr>
        <w:t>读者如果依照本书的规划循序渐进，先搞清楚句子中的一些基本元素、再</w:t>
      </w:r>
      <w:r w:rsidRPr="00E430F6">
        <w:rPr>
          <w:rFonts w:hint="eastAsia"/>
        </w:rPr>
        <w:lastRenderedPageBreak/>
        <w:t>经过单句而建立起扎实的复合句架构，那么接下来采用本书独创的一些观念来建构减化</w:t>
      </w:r>
      <w:r w:rsidR="00BF5096">
        <w:rPr>
          <w:rFonts w:hint="eastAsia"/>
        </w:rPr>
        <w:t>从句</w:t>
      </w:r>
      <w:r w:rsidRPr="00E430F6">
        <w:rPr>
          <w:rFonts w:hint="eastAsia"/>
        </w:rPr>
        <w:t>将会是水到渠成的工作。在这个过程中，我们将特别加强说明每一个环节容易出现写作错误的地方，提醒读者注意。</w:t>
      </w:r>
    </w:p>
    <w:p w:rsidR="00A00F93" w:rsidRPr="00907EF9" w:rsidRDefault="00A00F93" w:rsidP="00982549">
      <w:pPr>
        <w:pStyle w:val="2"/>
        <w:spacing w:before="126" w:after="126"/>
        <w:rPr>
          <w:rFonts w:eastAsia="MingLiU"/>
          <w:lang w:eastAsia="zh-TW"/>
        </w:rPr>
      </w:pPr>
      <w:r>
        <w:br w:type="page"/>
      </w:r>
      <w:bookmarkStart w:id="1" w:name="_Toc363483828"/>
      <w:r>
        <w:rPr>
          <w:rFonts w:hint="eastAsia"/>
        </w:rPr>
        <w:lastRenderedPageBreak/>
        <w:t>术语对照</w:t>
      </w:r>
      <w:bookmarkEnd w:id="1"/>
    </w:p>
    <w:p w:rsidR="009E1358" w:rsidRDefault="009E1358" w:rsidP="00182A90">
      <w:pPr>
        <w:spacing w:after="84"/>
        <w:ind w:firstLine="480"/>
      </w:pPr>
      <w:r>
        <w:rPr>
          <w:rFonts w:hint="eastAsia"/>
        </w:rPr>
        <w:t>为符合大陆</w:t>
      </w:r>
      <w:r w:rsidR="001D03FB">
        <w:rPr>
          <w:rFonts w:hint="eastAsia"/>
        </w:rPr>
        <w:t>语法书</w:t>
      </w:r>
      <w:r>
        <w:rPr>
          <w:rFonts w:hint="eastAsia"/>
        </w:rPr>
        <w:t>的习惯，我将部分术语替换成了一般语法书常用的说法。对照如下：</w:t>
      </w:r>
    </w:p>
    <w:p w:rsidR="00566940" w:rsidRDefault="00566940" w:rsidP="00182A90">
      <w:pPr>
        <w:spacing w:after="84"/>
        <w:ind w:firstLine="480"/>
      </w:pPr>
    </w:p>
    <w:p w:rsidR="009E1358" w:rsidRDefault="00566940" w:rsidP="00182A90">
      <w:pPr>
        <w:spacing w:after="84"/>
        <w:ind w:firstLine="480"/>
      </w:pPr>
      <w:r w:rsidRPr="00E430F6">
        <w:rPr>
          <w:rFonts w:hint="eastAsia"/>
        </w:rPr>
        <w:t>受词（</w:t>
      </w:r>
      <w:r w:rsidRPr="00E430F6">
        <w:t>object</w:t>
      </w:r>
      <w:r w:rsidRPr="00E430F6">
        <w:rPr>
          <w:rFonts w:hint="eastAsia"/>
        </w:rPr>
        <w:t>）</w:t>
      </w:r>
      <w:r>
        <w:rPr>
          <w:rFonts w:hint="eastAsia"/>
        </w:rPr>
        <w:tab/>
      </w:r>
      <w:r>
        <w:rPr>
          <w:rFonts w:hint="eastAsia"/>
        </w:rPr>
        <w:tab/>
      </w:r>
      <w:r w:rsidR="00FB26AB">
        <w:rPr>
          <w:rFonts w:hint="eastAsia"/>
        </w:rPr>
        <w:tab/>
      </w:r>
      <w:r w:rsidR="00FB26AB">
        <w:rPr>
          <w:rFonts w:hint="eastAsia"/>
        </w:rPr>
        <w:tab/>
      </w:r>
      <w:r w:rsidR="00FB26AB">
        <w:rPr>
          <w:rFonts w:hint="eastAsia"/>
        </w:rPr>
        <w:tab/>
      </w:r>
      <w:r w:rsidR="00FB26AB">
        <w:rPr>
          <w:rFonts w:hint="eastAsia"/>
        </w:rPr>
        <w:tab/>
      </w:r>
      <w:r w:rsidR="00FB26AB">
        <w:rPr>
          <w:rFonts w:hint="eastAsia"/>
        </w:rPr>
        <w:tab/>
      </w:r>
      <w:r>
        <w:rPr>
          <w:rFonts w:hint="eastAsia"/>
        </w:rPr>
        <w:t>宾语</w:t>
      </w:r>
    </w:p>
    <w:p w:rsidR="00A00F93" w:rsidRPr="007A1CE4" w:rsidRDefault="00A00F93" w:rsidP="00182A90">
      <w:pPr>
        <w:spacing w:after="84"/>
        <w:ind w:firstLine="480"/>
      </w:pPr>
      <w:r w:rsidRPr="0011446A">
        <w:rPr>
          <w:rFonts w:hint="eastAsia"/>
        </w:rPr>
        <w:t>假设语气</w:t>
      </w:r>
      <w:r w:rsidR="00FB26AB" w:rsidRPr="0011446A">
        <w:rPr>
          <w:rFonts w:hint="eastAsia"/>
        </w:rPr>
        <w:t>（</w:t>
      </w:r>
      <w:r w:rsidR="00FB26AB" w:rsidRPr="0011446A">
        <w:rPr>
          <w:rFonts w:hint="eastAsia"/>
        </w:rPr>
        <w:t>subjunctive mood</w:t>
      </w:r>
      <w:r w:rsidR="00FB26AB" w:rsidRPr="0011446A">
        <w:rPr>
          <w:rFonts w:hint="eastAsia"/>
        </w:rPr>
        <w:t>）</w:t>
      </w:r>
      <w:r>
        <w:rPr>
          <w:rFonts w:hint="eastAsia"/>
        </w:rPr>
        <w:t xml:space="preserve"> </w:t>
      </w:r>
      <w:r>
        <w:rPr>
          <w:rFonts w:hint="eastAsia"/>
        </w:rPr>
        <w:tab/>
      </w:r>
      <w:r>
        <w:rPr>
          <w:rFonts w:hint="eastAsia"/>
        </w:rPr>
        <w:tab/>
      </w:r>
      <w:r w:rsidRPr="0011446A">
        <w:rPr>
          <w:rFonts w:hint="eastAsia"/>
        </w:rPr>
        <w:t>虚拟语气</w:t>
      </w:r>
    </w:p>
    <w:p w:rsidR="00A00F93" w:rsidRDefault="00A00F93" w:rsidP="00182A90">
      <w:pPr>
        <w:spacing w:after="84"/>
        <w:ind w:firstLine="480"/>
      </w:pPr>
      <w:r>
        <w:rPr>
          <w:rFonts w:hint="eastAsia"/>
        </w:rPr>
        <w:t>直说语气</w:t>
      </w:r>
      <w:r w:rsidR="00FB26AB" w:rsidRPr="0060776B">
        <w:rPr>
          <w:rFonts w:hint="eastAsia"/>
        </w:rPr>
        <w:t>（</w:t>
      </w:r>
      <w:r w:rsidR="00FB26AB" w:rsidRPr="0060776B">
        <w:rPr>
          <w:rFonts w:hint="eastAsia"/>
        </w:rPr>
        <w:t>indicative mood</w:t>
      </w:r>
      <w:r w:rsidR="00FB26AB" w:rsidRPr="0060776B">
        <w:rPr>
          <w:rFonts w:hint="eastAsia"/>
        </w:rPr>
        <w:t>）</w:t>
      </w:r>
      <w:r>
        <w:rPr>
          <w:rFonts w:hint="eastAsia"/>
        </w:rPr>
        <w:tab/>
      </w:r>
      <w:r>
        <w:rPr>
          <w:rFonts w:hint="eastAsia"/>
        </w:rPr>
        <w:tab/>
      </w:r>
      <w:r>
        <w:rPr>
          <w:rFonts w:hint="eastAsia"/>
        </w:rPr>
        <w:tab/>
      </w:r>
      <w:r w:rsidRPr="0060776B">
        <w:rPr>
          <w:rFonts w:hint="eastAsia"/>
        </w:rPr>
        <w:t>陈述语气</w:t>
      </w:r>
    </w:p>
    <w:p w:rsidR="00A00F93" w:rsidRDefault="007F24EC" w:rsidP="00182A90">
      <w:pPr>
        <w:spacing w:after="84"/>
        <w:ind w:firstLine="480"/>
      </w:pPr>
      <w:r>
        <w:rPr>
          <w:rFonts w:hint="eastAsia"/>
        </w:rPr>
        <w:t>不定式</w:t>
      </w:r>
      <w:r w:rsidR="00A00F93" w:rsidRPr="00750148">
        <w:rPr>
          <w:rFonts w:hint="eastAsia"/>
        </w:rPr>
        <w:t>词组</w:t>
      </w:r>
      <w:r w:rsidR="00FB26AB" w:rsidRPr="00E430F6">
        <w:rPr>
          <w:rFonts w:eastAsia="宋体" w:hint="eastAsia"/>
        </w:rPr>
        <w:t>（</w:t>
      </w:r>
      <w:r w:rsidR="00FB26AB" w:rsidRPr="00E430F6">
        <w:rPr>
          <w:rFonts w:eastAsia="宋体"/>
        </w:rPr>
        <w:t>infinitive</w:t>
      </w:r>
      <w:r w:rsidR="00FB26AB" w:rsidRPr="00E430F6">
        <w:rPr>
          <w:rFonts w:eastAsia="宋体" w:hint="eastAsia"/>
        </w:rPr>
        <w:t>）</w:t>
      </w:r>
      <w:r w:rsidR="00A00F93">
        <w:rPr>
          <w:rFonts w:hint="eastAsia"/>
        </w:rPr>
        <w:tab/>
      </w:r>
      <w:r w:rsidR="00A00F93">
        <w:rPr>
          <w:rFonts w:hint="eastAsia"/>
        </w:rPr>
        <w:tab/>
      </w:r>
      <w:r w:rsidR="00FB26AB">
        <w:rPr>
          <w:rFonts w:hint="eastAsia"/>
        </w:rPr>
        <w:tab/>
      </w:r>
      <w:r w:rsidR="00FB26AB">
        <w:rPr>
          <w:rFonts w:hint="eastAsia"/>
        </w:rPr>
        <w:tab/>
      </w:r>
      <w:r w:rsidR="00A00F93">
        <w:rPr>
          <w:rFonts w:hint="eastAsia"/>
        </w:rPr>
        <w:t>动词不定式</w:t>
      </w:r>
    </w:p>
    <w:p w:rsidR="00A00F93" w:rsidRDefault="007F24EC" w:rsidP="00182A90">
      <w:pPr>
        <w:spacing w:after="84"/>
        <w:ind w:firstLine="480"/>
        <w:rPr>
          <w:rFonts w:eastAsia="宋体"/>
        </w:rPr>
      </w:pPr>
      <w:r>
        <w:rPr>
          <w:rFonts w:eastAsia="宋体" w:hint="eastAsia"/>
        </w:rPr>
        <w:t>不定式</w:t>
      </w:r>
      <w:r w:rsidR="00FB26AB" w:rsidRPr="00E430F6">
        <w:rPr>
          <w:rFonts w:eastAsia="宋体" w:hint="eastAsia"/>
        </w:rPr>
        <w:t>（</w:t>
      </w:r>
      <w:r w:rsidR="00FB26AB" w:rsidRPr="00E430F6">
        <w:rPr>
          <w:rFonts w:eastAsia="宋体"/>
        </w:rPr>
        <w:t>infinitive</w:t>
      </w:r>
      <w:r w:rsidR="00FB26AB" w:rsidRPr="00E430F6">
        <w:rPr>
          <w:rFonts w:eastAsia="宋体" w:hint="eastAsia"/>
        </w:rPr>
        <w:t>）</w:t>
      </w:r>
      <w:r>
        <w:rPr>
          <w:rFonts w:eastAsia="宋体" w:hint="eastAsia"/>
        </w:rPr>
        <w:tab/>
      </w:r>
      <w:r>
        <w:rPr>
          <w:rFonts w:eastAsia="宋体" w:hint="eastAsia"/>
        </w:rPr>
        <w:tab/>
      </w:r>
      <w:r>
        <w:rPr>
          <w:rFonts w:eastAsia="宋体" w:hint="eastAsia"/>
        </w:rPr>
        <w:tab/>
      </w:r>
      <w:r>
        <w:rPr>
          <w:rFonts w:eastAsia="宋体" w:hint="eastAsia"/>
        </w:rPr>
        <w:tab/>
      </w:r>
      <w:r w:rsidR="00FB26AB">
        <w:rPr>
          <w:rFonts w:eastAsia="宋体" w:hint="eastAsia"/>
        </w:rPr>
        <w:tab/>
      </w:r>
      <w:r>
        <w:rPr>
          <w:rFonts w:eastAsia="宋体" w:hint="eastAsia"/>
        </w:rPr>
        <w:t>不定词</w:t>
      </w:r>
    </w:p>
    <w:p w:rsidR="00C87A78" w:rsidRDefault="00854AFF" w:rsidP="00182A90">
      <w:pPr>
        <w:spacing w:after="84"/>
        <w:ind w:firstLine="480"/>
        <w:rPr>
          <w:rFonts w:eastAsia="宋体"/>
        </w:rPr>
      </w:pPr>
      <w:r w:rsidRPr="00E430F6">
        <w:rPr>
          <w:rFonts w:eastAsia="宋体" w:hint="eastAsia"/>
        </w:rPr>
        <w:t>相关字组（</w:t>
      </w:r>
      <w:r w:rsidRPr="00E430F6">
        <w:rPr>
          <w:rFonts w:eastAsia="宋体"/>
        </w:rPr>
        <w:t>correlatives</w:t>
      </w:r>
      <w:r w:rsidRPr="00E430F6">
        <w:rPr>
          <w:rFonts w:eastAsia="宋体" w:hint="eastAsia"/>
        </w:rPr>
        <w:t>）</w:t>
      </w:r>
      <w:r>
        <w:rPr>
          <w:rFonts w:eastAsia="宋体" w:hint="eastAsia"/>
        </w:rPr>
        <w:tab/>
      </w:r>
      <w:r>
        <w:rPr>
          <w:rFonts w:eastAsia="宋体" w:hint="eastAsia"/>
        </w:rPr>
        <w:tab/>
      </w:r>
      <w:r w:rsidR="00FB26AB">
        <w:rPr>
          <w:rFonts w:eastAsia="宋体" w:hint="eastAsia"/>
        </w:rPr>
        <w:tab/>
      </w:r>
      <w:r w:rsidR="00FB26AB">
        <w:rPr>
          <w:rFonts w:eastAsia="宋体" w:hint="eastAsia"/>
        </w:rPr>
        <w:tab/>
      </w:r>
      <w:r>
        <w:rPr>
          <w:rFonts w:eastAsia="宋体" w:hint="eastAsia"/>
        </w:rPr>
        <w:t>关联词</w:t>
      </w:r>
    </w:p>
    <w:p w:rsidR="00C87A78" w:rsidRDefault="00C87A78" w:rsidP="00182A90">
      <w:pPr>
        <w:spacing w:after="84"/>
        <w:ind w:firstLine="480"/>
        <w:rPr>
          <w:rFonts w:eastAsia="宋体"/>
        </w:rPr>
      </w:pPr>
      <w:r w:rsidRPr="00E430F6">
        <w:rPr>
          <w:rFonts w:eastAsia="宋体" w:hint="eastAsia"/>
        </w:rPr>
        <w:t>复句（</w:t>
      </w:r>
      <w:r w:rsidRPr="00E430F6">
        <w:rPr>
          <w:rFonts w:eastAsia="宋体"/>
        </w:rPr>
        <w:t>complex sentence</w:t>
      </w:r>
      <w:r w:rsidRPr="00E430F6">
        <w:rPr>
          <w:rFonts w:eastAsia="宋体" w:hint="eastAsia"/>
        </w:rPr>
        <w:t>）</w:t>
      </w:r>
      <w:r w:rsidR="00FB26AB">
        <w:rPr>
          <w:rFonts w:eastAsia="宋体" w:hint="eastAsia"/>
        </w:rPr>
        <w:tab/>
      </w:r>
      <w:r w:rsidR="00FB26AB">
        <w:rPr>
          <w:rFonts w:eastAsia="宋体" w:hint="eastAsia"/>
        </w:rPr>
        <w:tab/>
      </w:r>
      <w:r w:rsidR="00FB26AB">
        <w:rPr>
          <w:rFonts w:eastAsia="宋体" w:hint="eastAsia"/>
        </w:rPr>
        <w:tab/>
      </w:r>
      <w:r w:rsidR="00FB26AB">
        <w:rPr>
          <w:rFonts w:eastAsia="宋体" w:hint="eastAsia"/>
        </w:rPr>
        <w:tab/>
      </w:r>
      <w:r w:rsidR="00FB26AB">
        <w:rPr>
          <w:rFonts w:eastAsia="宋体" w:hint="eastAsia"/>
        </w:rPr>
        <w:t>复合句</w:t>
      </w:r>
    </w:p>
    <w:p w:rsidR="001F7279" w:rsidRDefault="001F7279" w:rsidP="00182A90">
      <w:pPr>
        <w:spacing w:after="84"/>
        <w:ind w:firstLine="480"/>
        <w:rPr>
          <w:rFonts w:eastAsia="宋体"/>
        </w:rPr>
      </w:pPr>
      <w:r w:rsidRPr="00E430F6">
        <w:rPr>
          <w:rFonts w:eastAsia="宋体" w:hint="eastAsia"/>
        </w:rPr>
        <w:t>对等</w:t>
      </w:r>
      <w:r>
        <w:rPr>
          <w:rFonts w:eastAsia="宋体" w:hint="eastAsia"/>
        </w:rPr>
        <w:t>从句</w:t>
      </w:r>
      <w:r w:rsidRPr="00E430F6">
        <w:rPr>
          <w:rFonts w:eastAsia="宋体" w:hint="eastAsia"/>
        </w:rPr>
        <w:t>（</w:t>
      </w:r>
      <w:r w:rsidRPr="00E430F6">
        <w:rPr>
          <w:rFonts w:eastAsia="宋体"/>
        </w:rPr>
        <w:t>coordinate clauses</w:t>
      </w:r>
      <w:r w:rsidRPr="00E430F6">
        <w:rPr>
          <w:rFonts w:eastAsia="宋体" w:hint="eastAsia"/>
        </w:rPr>
        <w:t>）</w:t>
      </w:r>
      <w:r>
        <w:rPr>
          <w:rFonts w:eastAsia="宋体" w:hint="eastAsia"/>
        </w:rPr>
        <w:tab/>
      </w:r>
      <w:r>
        <w:rPr>
          <w:rFonts w:eastAsia="宋体" w:hint="eastAsia"/>
        </w:rPr>
        <w:tab/>
      </w:r>
      <w:r>
        <w:rPr>
          <w:rFonts w:eastAsia="宋体" w:hint="eastAsia"/>
        </w:rPr>
        <w:t>并列从句</w:t>
      </w:r>
    </w:p>
    <w:p w:rsidR="00FB26AB" w:rsidRDefault="00FB26AB" w:rsidP="00182A90">
      <w:pPr>
        <w:spacing w:after="84"/>
        <w:ind w:firstLine="480"/>
        <w:rPr>
          <w:rFonts w:eastAsia="宋体"/>
        </w:rPr>
      </w:pPr>
      <w:r w:rsidRPr="00E430F6">
        <w:rPr>
          <w:rFonts w:eastAsia="宋体" w:hint="eastAsia"/>
        </w:rPr>
        <w:t>同位格（</w:t>
      </w:r>
      <w:r w:rsidRPr="00E430F6">
        <w:rPr>
          <w:rFonts w:eastAsia="宋体"/>
        </w:rPr>
        <w:t>appositive</w:t>
      </w:r>
      <w:r w:rsidRPr="00E430F6">
        <w:rPr>
          <w:rFonts w:eastAsia="宋体" w:hint="eastAsia"/>
        </w:rPr>
        <w:t>）</w:t>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同位语</w:t>
      </w:r>
    </w:p>
    <w:p w:rsidR="00FB26AB" w:rsidRDefault="00F83A9C" w:rsidP="00182A90">
      <w:pPr>
        <w:spacing w:after="84"/>
        <w:ind w:firstLine="480"/>
        <w:rPr>
          <w:rFonts w:eastAsia="宋体"/>
        </w:rPr>
      </w:pPr>
      <w:r>
        <w:rPr>
          <w:rFonts w:eastAsia="宋体" w:hint="eastAsia"/>
        </w:rPr>
        <w:t>分词结构</w:t>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分词结构</w:t>
      </w:r>
    </w:p>
    <w:p w:rsidR="00CC2A68" w:rsidRDefault="00CC2A68" w:rsidP="00182A90">
      <w:pPr>
        <w:widowControl/>
        <w:spacing w:after="84" w:line="240" w:lineRule="auto"/>
        <w:ind w:firstLineChars="0" w:firstLine="0"/>
        <w:jc w:val="left"/>
        <w:rPr>
          <w:rFonts w:eastAsia="宋体"/>
        </w:rPr>
      </w:pPr>
      <w:r>
        <w:rPr>
          <w:rFonts w:eastAsia="宋体"/>
        </w:rPr>
        <w:br w:type="page"/>
      </w:r>
    </w:p>
    <w:sdt>
      <w:sdtPr>
        <w:rPr>
          <w:rFonts w:asciiTheme="minorHAnsi" w:eastAsiaTheme="minorEastAsia" w:hAnsiTheme="minorHAnsi" w:cstheme="minorBidi"/>
          <w:b w:val="0"/>
          <w:bCs w:val="0"/>
          <w:color w:val="auto"/>
          <w:kern w:val="2"/>
          <w:sz w:val="24"/>
          <w:szCs w:val="24"/>
          <w:lang w:val="zh-CN"/>
        </w:rPr>
        <w:id w:val="2030141103"/>
        <w:docPartObj>
          <w:docPartGallery w:val="Table of Contents"/>
          <w:docPartUnique/>
        </w:docPartObj>
      </w:sdtPr>
      <w:sdtEndPr/>
      <w:sdtContent>
        <w:p w:rsidR="00CC2A68" w:rsidRPr="00CC2A68" w:rsidRDefault="00CC2A68" w:rsidP="00182A90">
          <w:pPr>
            <w:pStyle w:val="TOC"/>
            <w:adjustRightInd w:val="0"/>
            <w:snapToGrid w:val="0"/>
            <w:spacing w:after="84" w:line="280" w:lineRule="exact"/>
            <w:ind w:firstLine="480"/>
            <w:rPr>
              <w:rFonts w:asciiTheme="majorEastAsia" w:hAnsiTheme="majorEastAsia"/>
              <w:sz w:val="21"/>
              <w:szCs w:val="21"/>
            </w:rPr>
          </w:pPr>
          <w:r w:rsidRPr="00CC2A68">
            <w:rPr>
              <w:rFonts w:asciiTheme="majorEastAsia" w:hAnsiTheme="majorEastAsia"/>
              <w:sz w:val="21"/>
              <w:szCs w:val="21"/>
              <w:lang w:val="zh-CN"/>
            </w:rPr>
            <w:t>目录</w:t>
          </w:r>
        </w:p>
        <w:p w:rsidR="00CC2A68" w:rsidRPr="00CC2A68" w:rsidRDefault="00CC2A68" w:rsidP="000F3CEB">
          <w:pPr>
            <w:pStyle w:val="22"/>
            <w:tabs>
              <w:tab w:val="right" w:leader="dot" w:pos="8155"/>
            </w:tabs>
            <w:adjustRightInd w:val="0"/>
            <w:snapToGrid w:val="0"/>
            <w:spacing w:after="84" w:line="240" w:lineRule="exact"/>
            <w:ind w:left="480" w:firstLine="420"/>
            <w:rPr>
              <w:rFonts w:asciiTheme="majorEastAsia" w:eastAsiaTheme="majorEastAsia" w:hAnsiTheme="majorEastAsia"/>
              <w:noProof/>
              <w:sz w:val="21"/>
              <w:szCs w:val="21"/>
            </w:rPr>
          </w:pPr>
          <w:r w:rsidRPr="00CC2A68">
            <w:rPr>
              <w:rFonts w:asciiTheme="majorEastAsia" w:eastAsiaTheme="majorEastAsia" w:hAnsiTheme="majorEastAsia"/>
              <w:sz w:val="21"/>
              <w:szCs w:val="21"/>
            </w:rPr>
            <w:fldChar w:fldCharType="begin"/>
          </w:r>
          <w:r w:rsidRPr="00CC2A68">
            <w:rPr>
              <w:rFonts w:asciiTheme="majorEastAsia" w:eastAsiaTheme="majorEastAsia" w:hAnsiTheme="majorEastAsia"/>
              <w:sz w:val="21"/>
              <w:szCs w:val="21"/>
            </w:rPr>
            <w:instrText xml:space="preserve"> TOC \o "1-3" \h \z \u </w:instrText>
          </w:r>
          <w:r w:rsidRPr="00CC2A68">
            <w:rPr>
              <w:rFonts w:asciiTheme="majorEastAsia" w:eastAsiaTheme="majorEastAsia" w:hAnsiTheme="majorEastAsia"/>
              <w:sz w:val="21"/>
              <w:szCs w:val="21"/>
            </w:rPr>
            <w:fldChar w:fldCharType="separate"/>
          </w:r>
          <w:hyperlink w:anchor="_Toc363483827" w:history="1">
            <w:r w:rsidRPr="00CC2A68">
              <w:rPr>
                <w:rStyle w:val="a9"/>
                <w:rFonts w:asciiTheme="majorEastAsia" w:eastAsiaTheme="majorEastAsia" w:hAnsiTheme="majorEastAsia" w:hint="eastAsia"/>
                <w:noProof/>
                <w:sz w:val="21"/>
                <w:szCs w:val="21"/>
              </w:rPr>
              <w:t>前言</w:t>
            </w:r>
            <w:r w:rsidRPr="00CC2A68">
              <w:rPr>
                <w:rFonts w:asciiTheme="majorEastAsia" w:eastAsiaTheme="majorEastAsia" w:hAnsiTheme="majorEastAsia"/>
                <w:noProof/>
                <w:webHidden/>
                <w:sz w:val="21"/>
                <w:szCs w:val="21"/>
              </w:rPr>
              <w:tab/>
            </w:r>
            <w:r w:rsidRPr="00CC2A68">
              <w:rPr>
                <w:rFonts w:asciiTheme="majorEastAsia" w:eastAsiaTheme="majorEastAsia" w:hAnsiTheme="majorEastAsia"/>
                <w:noProof/>
                <w:webHidden/>
                <w:sz w:val="21"/>
                <w:szCs w:val="21"/>
              </w:rPr>
              <w:fldChar w:fldCharType="begin"/>
            </w:r>
            <w:r w:rsidRPr="00CC2A68">
              <w:rPr>
                <w:rFonts w:asciiTheme="majorEastAsia" w:eastAsiaTheme="majorEastAsia" w:hAnsiTheme="majorEastAsia"/>
                <w:noProof/>
                <w:webHidden/>
                <w:sz w:val="21"/>
                <w:szCs w:val="21"/>
              </w:rPr>
              <w:instrText xml:space="preserve"> PAGEREF _Toc363483827 \h </w:instrText>
            </w:r>
            <w:r w:rsidRPr="00CC2A68">
              <w:rPr>
                <w:rFonts w:asciiTheme="majorEastAsia" w:eastAsiaTheme="majorEastAsia" w:hAnsiTheme="majorEastAsia"/>
                <w:noProof/>
                <w:webHidden/>
                <w:sz w:val="21"/>
                <w:szCs w:val="21"/>
              </w:rPr>
            </w:r>
            <w:r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w:t>
            </w:r>
            <w:r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22"/>
            <w:tabs>
              <w:tab w:val="right" w:leader="dot" w:pos="8155"/>
            </w:tabs>
            <w:adjustRightInd w:val="0"/>
            <w:snapToGrid w:val="0"/>
            <w:spacing w:after="84" w:line="240" w:lineRule="exact"/>
            <w:ind w:left="480" w:firstLine="480"/>
            <w:rPr>
              <w:rFonts w:asciiTheme="majorEastAsia" w:eastAsiaTheme="majorEastAsia" w:hAnsiTheme="majorEastAsia"/>
              <w:noProof/>
              <w:sz w:val="21"/>
              <w:szCs w:val="21"/>
            </w:rPr>
          </w:pPr>
          <w:hyperlink w:anchor="_Toc363483828" w:history="1">
            <w:r w:rsidR="00CC2A68" w:rsidRPr="00CC2A68">
              <w:rPr>
                <w:rStyle w:val="a9"/>
                <w:rFonts w:asciiTheme="majorEastAsia" w:eastAsiaTheme="majorEastAsia" w:hAnsiTheme="majorEastAsia" w:hint="eastAsia"/>
                <w:noProof/>
                <w:sz w:val="21"/>
                <w:szCs w:val="21"/>
              </w:rPr>
              <w:t>术语对照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_Toc363483828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29" w:history="1">
            <w:r w:rsidR="00CC2A68" w:rsidRPr="00CC2A68">
              <w:rPr>
                <w:rStyle w:val="a9"/>
                <w:rFonts w:asciiTheme="majorEastAsia" w:eastAsiaTheme="majorEastAsia" w:hAnsiTheme="majorEastAsia" w:hint="eastAsia"/>
                <w:noProof/>
                <w:sz w:val="21"/>
                <w:szCs w:val="21"/>
              </w:rPr>
              <w:t>第一章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基本句型</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_Toc363483829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0" w:history="1">
            <w:r w:rsidR="00CC2A68" w:rsidRPr="00CC2A68">
              <w:rPr>
                <w:rStyle w:val="a9"/>
                <w:rFonts w:asciiTheme="majorEastAsia" w:eastAsiaTheme="majorEastAsia" w:hAnsiTheme="majorEastAsia" w:hint="eastAsia"/>
                <w:noProof/>
                <w:sz w:val="21"/>
                <w:szCs w:val="21"/>
              </w:rPr>
              <w:t>单句：五种基本句型</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1" w:history="1">
            <w:r w:rsidR="00CC2A68" w:rsidRPr="00CC2A68">
              <w:rPr>
                <w:rStyle w:val="a9"/>
                <w:rFonts w:asciiTheme="majorEastAsia" w:eastAsiaTheme="majorEastAsia" w:hAnsiTheme="majorEastAsia" w:hint="eastAsia"/>
                <w:noProof/>
                <w:sz w:val="21"/>
                <w:szCs w:val="21"/>
              </w:rPr>
              <w:t>基本句型分辨</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2" w:history="1">
            <w:r w:rsidR="00CC2A68" w:rsidRPr="00CC2A68">
              <w:rPr>
                <w:rStyle w:val="a9"/>
                <w:rFonts w:asciiTheme="majorEastAsia" w:eastAsiaTheme="majorEastAsia" w:hAnsiTheme="majorEastAsia" w:hint="eastAsia"/>
                <w:noProof/>
                <w:sz w:val="21"/>
                <w:szCs w:val="21"/>
              </w:rPr>
              <w:t>结语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33" w:history="1">
            <w:r w:rsidR="00CC2A68" w:rsidRPr="00CC2A68">
              <w:rPr>
                <w:rStyle w:val="a9"/>
                <w:rFonts w:asciiTheme="majorEastAsia" w:eastAsiaTheme="majorEastAsia" w:hAnsiTheme="majorEastAsia" w:hint="eastAsia"/>
                <w:noProof/>
                <w:sz w:val="21"/>
                <w:szCs w:val="21"/>
              </w:rPr>
              <w:t>第二章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名词词组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4" w:history="1">
            <w:r w:rsidR="00CC2A68" w:rsidRPr="00CC2A68">
              <w:rPr>
                <w:rStyle w:val="a9"/>
                <w:rFonts w:asciiTheme="majorEastAsia" w:eastAsiaTheme="majorEastAsia" w:hAnsiTheme="majorEastAsia" w:hint="eastAsia"/>
                <w:noProof/>
                <w:sz w:val="21"/>
                <w:szCs w:val="21"/>
              </w:rPr>
              <w:t>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5" w:history="1">
            <w:r w:rsidR="00CC2A68" w:rsidRPr="00CC2A68">
              <w:rPr>
                <w:rStyle w:val="a9"/>
                <w:rFonts w:asciiTheme="majorEastAsia" w:eastAsiaTheme="majorEastAsia" w:hAnsiTheme="majorEastAsia" w:hint="eastAsia"/>
                <w:noProof/>
                <w:sz w:val="21"/>
                <w:szCs w:val="21"/>
              </w:rPr>
              <w:t>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6" w:history="1">
            <w:r w:rsidR="00CC2A68" w:rsidRPr="00CC2A68">
              <w:rPr>
                <w:rStyle w:val="a9"/>
                <w:rFonts w:asciiTheme="majorEastAsia" w:eastAsiaTheme="majorEastAsia" w:hAnsiTheme="majorEastAsia" w:hint="eastAsia"/>
                <w:noProof/>
                <w:sz w:val="21"/>
                <w:szCs w:val="21"/>
              </w:rPr>
              <w:t>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7" w:history="1">
            <w:r w:rsidR="00CC2A68" w:rsidRPr="00CC2A68">
              <w:rPr>
                <w:rStyle w:val="a9"/>
                <w:rFonts w:asciiTheme="majorEastAsia" w:eastAsiaTheme="majorEastAsia" w:hAnsiTheme="majorEastAsia" w:hint="eastAsia"/>
                <w:noProof/>
                <w:sz w:val="21"/>
                <w:szCs w:val="21"/>
              </w:rPr>
              <w:t>冠词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31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8" w:history="1">
            <w:r w:rsidR="00CC2A68" w:rsidRPr="00CC2A68">
              <w:rPr>
                <w:rStyle w:val="a9"/>
                <w:rFonts w:asciiTheme="majorEastAsia" w:eastAsiaTheme="majorEastAsia" w:hAnsiTheme="majorEastAsia" w:hint="eastAsia"/>
                <w:noProof/>
                <w:sz w:val="21"/>
                <w:szCs w:val="21"/>
              </w:rPr>
              <w:t>专有名词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35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39" w:history="1">
            <w:r w:rsidR="00CC2A68" w:rsidRPr="00CC2A68">
              <w:rPr>
                <w:rStyle w:val="a9"/>
                <w:rFonts w:asciiTheme="majorEastAsia" w:eastAsiaTheme="majorEastAsia" w:hAnsiTheme="majorEastAsia" w:hint="eastAsia"/>
                <w:noProof/>
                <w:sz w:val="21"/>
                <w:szCs w:val="21"/>
              </w:rPr>
              <w:t>第三章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代名词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0" w:history="1">
            <w:r w:rsidR="00CC2A68" w:rsidRPr="00CC2A68">
              <w:rPr>
                <w:rStyle w:val="a9"/>
                <w:rFonts w:asciiTheme="majorEastAsia" w:eastAsiaTheme="majorEastAsia" w:hAnsiTheme="majorEastAsia" w:hint="eastAsia"/>
                <w:noProof/>
                <w:sz w:val="21"/>
                <w:szCs w:val="21"/>
              </w:rPr>
              <w:t>代词（</w:t>
            </w:r>
            <w:r w:rsidR="00CC2A68" w:rsidRPr="00CC2A68">
              <w:rPr>
                <w:rStyle w:val="a9"/>
                <w:rFonts w:asciiTheme="majorEastAsia" w:eastAsiaTheme="majorEastAsia" w:hAnsiTheme="majorEastAsia"/>
                <w:noProof/>
                <w:sz w:val="21"/>
                <w:szCs w:val="21"/>
              </w:rPr>
              <w:t>pro-forms</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41" w:history="1">
            <w:r w:rsidR="00CC2A68" w:rsidRPr="00CC2A68">
              <w:rPr>
                <w:rStyle w:val="a9"/>
                <w:rFonts w:asciiTheme="majorEastAsia" w:eastAsiaTheme="majorEastAsia" w:hAnsiTheme="majorEastAsia" w:hint="eastAsia"/>
                <w:noProof/>
                <w:sz w:val="21"/>
                <w:szCs w:val="21"/>
              </w:rPr>
              <w:t>第四章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2" w:history="1">
            <w:r w:rsidR="00CC2A68" w:rsidRPr="00CC2A68">
              <w:rPr>
                <w:rStyle w:val="a9"/>
                <w:rFonts w:asciiTheme="majorEastAsia" w:eastAsiaTheme="majorEastAsia" w:hAnsiTheme="majorEastAsia" w:hint="eastAsia"/>
                <w:noProof/>
                <w:sz w:val="21"/>
                <w:szCs w:val="21"/>
              </w:rPr>
              <w:t>名词词组中的形容词（</w:t>
            </w:r>
            <w:r w:rsidR="00CC2A68" w:rsidRPr="00CC2A68">
              <w:rPr>
                <w:rStyle w:val="a9"/>
                <w:rFonts w:asciiTheme="majorEastAsia" w:eastAsiaTheme="majorEastAsia" w:hAnsiTheme="majorEastAsia"/>
                <w:noProof/>
                <w:sz w:val="21"/>
                <w:szCs w:val="21"/>
              </w:rPr>
              <w:t>attributive adjectives</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3" w:history="1">
            <w:r w:rsidR="00CC2A68" w:rsidRPr="00CC2A68">
              <w:rPr>
                <w:rStyle w:val="a9"/>
                <w:rFonts w:asciiTheme="majorEastAsia" w:eastAsiaTheme="majorEastAsia" w:hAnsiTheme="majorEastAsia" w:hint="eastAsia"/>
                <w:noProof/>
                <w:sz w:val="21"/>
                <w:szCs w:val="21"/>
              </w:rPr>
              <w:t>复合形容词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4" w:history="1">
            <w:r w:rsidR="00CC2A68" w:rsidRPr="00CC2A68">
              <w:rPr>
                <w:rStyle w:val="a9"/>
                <w:rFonts w:asciiTheme="majorEastAsia" w:eastAsiaTheme="majorEastAsia" w:hAnsiTheme="majorEastAsia" w:hint="eastAsia"/>
                <w:noProof/>
                <w:sz w:val="21"/>
                <w:szCs w:val="21"/>
              </w:rPr>
              <w:t>复数形的形容词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5" w:history="1">
            <w:r w:rsidR="00CC2A68" w:rsidRPr="00CC2A68">
              <w:rPr>
                <w:rStyle w:val="a9"/>
                <w:rFonts w:asciiTheme="majorEastAsia" w:eastAsiaTheme="majorEastAsia" w:hAnsiTheme="majorEastAsia" w:hint="eastAsia"/>
                <w:noProof/>
                <w:sz w:val="21"/>
                <w:szCs w:val="21"/>
              </w:rPr>
              <w:t>只能放在名词词组中的形容词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6" w:history="1">
            <w:r w:rsidR="00CC2A68" w:rsidRPr="00CC2A68">
              <w:rPr>
                <w:rStyle w:val="a9"/>
                <w:rFonts w:asciiTheme="majorEastAsia" w:eastAsiaTheme="majorEastAsia" w:hAnsiTheme="majorEastAsia" w:hint="eastAsia"/>
                <w:noProof/>
                <w:sz w:val="21"/>
                <w:szCs w:val="21"/>
              </w:rPr>
              <w:t>名词词组中形容词的顺序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7" w:history="1">
            <w:r w:rsidR="00CC2A68" w:rsidRPr="00CC2A68">
              <w:rPr>
                <w:rStyle w:val="a9"/>
                <w:rFonts w:asciiTheme="majorEastAsia" w:eastAsiaTheme="majorEastAsia" w:hAnsiTheme="majorEastAsia" w:hint="eastAsia"/>
                <w:noProof/>
                <w:sz w:val="21"/>
                <w:szCs w:val="21"/>
              </w:rPr>
              <w:t>后位修饰的形容词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8" w:history="1">
            <w:r w:rsidR="00CC2A68" w:rsidRPr="00CC2A68">
              <w:rPr>
                <w:rStyle w:val="a9"/>
                <w:rFonts w:asciiTheme="majorEastAsia" w:eastAsiaTheme="majorEastAsia" w:hAnsiTheme="majorEastAsia" w:hint="eastAsia"/>
                <w:noProof/>
                <w:sz w:val="21"/>
                <w:szCs w:val="21"/>
              </w:rPr>
              <w:t>外来语与惯用语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9" w:history="1">
            <w:r w:rsidR="00CC2A68" w:rsidRPr="00CC2A68">
              <w:rPr>
                <w:rStyle w:val="a9"/>
                <w:rFonts w:asciiTheme="majorEastAsia" w:eastAsiaTheme="majorEastAsia" w:hAnsiTheme="majorEastAsia" w:hint="eastAsia"/>
                <w:noProof/>
                <w:sz w:val="21"/>
                <w:szCs w:val="21"/>
              </w:rPr>
              <w:t>补语位置的形容词（</w:t>
            </w:r>
            <w:r w:rsidR="00CC2A68" w:rsidRPr="00CC2A68">
              <w:rPr>
                <w:rStyle w:val="a9"/>
                <w:rFonts w:asciiTheme="majorEastAsia" w:eastAsiaTheme="majorEastAsia" w:hAnsiTheme="majorEastAsia"/>
                <w:noProof/>
                <w:sz w:val="21"/>
                <w:szCs w:val="21"/>
              </w:rPr>
              <w:t>predicative adjectives</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0" w:history="1">
            <w:r w:rsidR="00CC2A68" w:rsidRPr="00CC2A68">
              <w:rPr>
                <w:rStyle w:val="a9"/>
                <w:rFonts w:asciiTheme="majorEastAsia" w:eastAsiaTheme="majorEastAsia" w:hAnsiTheme="majorEastAsia" w:hint="eastAsia"/>
                <w:noProof/>
                <w:sz w:val="21"/>
                <w:szCs w:val="21"/>
              </w:rPr>
              <w:t>一些</w:t>
            </w:r>
            <w:r w:rsidR="00CC2A68" w:rsidRPr="00CC2A68">
              <w:rPr>
                <w:rStyle w:val="a9"/>
                <w:rFonts w:asciiTheme="majorEastAsia" w:eastAsiaTheme="majorEastAsia" w:hAnsiTheme="majorEastAsia"/>
                <w:noProof/>
                <w:sz w:val="21"/>
                <w:szCs w:val="21"/>
              </w:rPr>
              <w:t>a-</w:t>
            </w:r>
            <w:r w:rsidR="00CC2A68" w:rsidRPr="00CC2A68">
              <w:rPr>
                <w:rStyle w:val="a9"/>
                <w:rFonts w:asciiTheme="majorEastAsia" w:eastAsiaTheme="majorEastAsia" w:hAnsiTheme="majorEastAsia" w:hint="eastAsia"/>
                <w:noProof/>
                <w:sz w:val="21"/>
                <w:szCs w:val="21"/>
              </w:rPr>
              <w:t>开头的形容词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1" w:history="1">
            <w:r w:rsidR="00CC2A68" w:rsidRPr="00CC2A68">
              <w:rPr>
                <w:rStyle w:val="a9"/>
                <w:rFonts w:asciiTheme="majorEastAsia" w:eastAsiaTheme="majorEastAsia" w:hAnsiTheme="majorEastAsia" w:hint="eastAsia"/>
                <w:noProof/>
                <w:sz w:val="21"/>
                <w:szCs w:val="21"/>
              </w:rPr>
              <w:t>一些需要补充的形容词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52" w:history="1">
            <w:r w:rsidR="00CC2A68" w:rsidRPr="00CC2A68">
              <w:rPr>
                <w:rStyle w:val="a9"/>
                <w:rFonts w:asciiTheme="majorEastAsia" w:eastAsiaTheme="majorEastAsia" w:hAnsiTheme="majorEastAsia" w:hint="eastAsia"/>
                <w:noProof/>
                <w:sz w:val="21"/>
                <w:szCs w:val="21"/>
              </w:rPr>
              <w:t>第五章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3" w:history="1">
            <w:r w:rsidR="00CC2A68" w:rsidRPr="00CC2A68">
              <w:rPr>
                <w:rStyle w:val="a9"/>
                <w:rFonts w:asciiTheme="majorEastAsia" w:eastAsiaTheme="majorEastAsia" w:hAnsiTheme="majorEastAsia" w:hint="eastAsia"/>
                <w:noProof/>
                <w:sz w:val="21"/>
                <w:szCs w:val="21"/>
              </w:rPr>
              <w:t>副词修饰的对象</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4" w:history="1">
            <w:r w:rsidR="00CC2A68" w:rsidRPr="00CC2A68">
              <w:rPr>
                <w:rStyle w:val="a9"/>
                <w:rFonts w:asciiTheme="majorEastAsia" w:eastAsiaTheme="majorEastAsia" w:hAnsiTheme="majorEastAsia" w:hint="eastAsia"/>
                <w:noProof/>
                <w:sz w:val="21"/>
                <w:szCs w:val="21"/>
              </w:rPr>
              <w:t>副词的种类与在句中的位置</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5" w:history="1">
            <w:r w:rsidR="00CC2A68" w:rsidRPr="00CC2A68">
              <w:rPr>
                <w:rStyle w:val="a9"/>
                <w:rFonts w:asciiTheme="majorEastAsia" w:eastAsiaTheme="majorEastAsia" w:hAnsiTheme="majorEastAsia" w:hint="eastAsia"/>
                <w:noProof/>
                <w:sz w:val="21"/>
                <w:szCs w:val="21"/>
              </w:rPr>
              <w:t>方法状态的副词（</w:t>
            </w:r>
            <w:r w:rsidR="00CC2A68" w:rsidRPr="00CC2A68">
              <w:rPr>
                <w:rStyle w:val="a9"/>
                <w:rFonts w:asciiTheme="majorEastAsia" w:eastAsiaTheme="majorEastAsia" w:hAnsiTheme="majorEastAsia"/>
                <w:noProof/>
                <w:sz w:val="21"/>
                <w:szCs w:val="21"/>
              </w:rPr>
              <w:t>adverbs of manner</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6" w:history="1">
            <w:r w:rsidR="00CC2A68" w:rsidRPr="00CC2A68">
              <w:rPr>
                <w:rStyle w:val="a9"/>
                <w:rFonts w:asciiTheme="majorEastAsia" w:eastAsiaTheme="majorEastAsia" w:hAnsiTheme="majorEastAsia" w:hint="eastAsia"/>
                <w:noProof/>
                <w:sz w:val="21"/>
                <w:szCs w:val="21"/>
              </w:rPr>
              <w:t>频率副词（</w:t>
            </w:r>
            <w:r w:rsidR="00CC2A68" w:rsidRPr="00CC2A68">
              <w:rPr>
                <w:rStyle w:val="a9"/>
                <w:rFonts w:asciiTheme="majorEastAsia" w:eastAsiaTheme="majorEastAsia" w:hAnsiTheme="majorEastAsia"/>
                <w:noProof/>
                <w:sz w:val="21"/>
                <w:szCs w:val="21"/>
              </w:rPr>
              <w:t>adverbs of frequency</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7" w:history="1">
            <w:r w:rsidR="00CC2A68" w:rsidRPr="00CC2A68">
              <w:rPr>
                <w:rStyle w:val="a9"/>
                <w:rFonts w:asciiTheme="majorEastAsia" w:eastAsiaTheme="majorEastAsia" w:hAnsiTheme="majorEastAsia" w:hint="eastAsia"/>
                <w:noProof/>
                <w:sz w:val="21"/>
                <w:szCs w:val="21"/>
              </w:rPr>
              <w:t>强调范围的副词（</w:t>
            </w:r>
            <w:r w:rsidR="00CC2A68" w:rsidRPr="00CC2A68">
              <w:rPr>
                <w:rStyle w:val="a9"/>
                <w:rFonts w:asciiTheme="majorEastAsia" w:eastAsiaTheme="majorEastAsia" w:hAnsiTheme="majorEastAsia"/>
                <w:noProof/>
                <w:sz w:val="21"/>
                <w:szCs w:val="21"/>
              </w:rPr>
              <w:t>focusing adverbs</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8" w:history="1">
            <w:r w:rsidR="00CC2A68" w:rsidRPr="00CC2A68">
              <w:rPr>
                <w:rStyle w:val="a9"/>
                <w:rFonts w:asciiTheme="majorEastAsia" w:eastAsiaTheme="majorEastAsia" w:hAnsiTheme="majorEastAsia" w:hint="eastAsia"/>
                <w:noProof/>
                <w:sz w:val="21"/>
                <w:szCs w:val="21"/>
              </w:rPr>
              <w:t>加强语气的副词（</w:t>
            </w:r>
            <w:r w:rsidR="00CC2A68" w:rsidRPr="00CC2A68">
              <w:rPr>
                <w:rStyle w:val="a9"/>
                <w:rFonts w:asciiTheme="majorEastAsia" w:eastAsiaTheme="majorEastAsia" w:hAnsiTheme="majorEastAsia"/>
                <w:noProof/>
                <w:sz w:val="21"/>
                <w:szCs w:val="21"/>
              </w:rPr>
              <w:t>intensifiers</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9" w:history="1">
            <w:r w:rsidR="00CC2A68" w:rsidRPr="00CC2A68">
              <w:rPr>
                <w:rStyle w:val="a9"/>
                <w:rFonts w:asciiTheme="majorEastAsia" w:eastAsiaTheme="majorEastAsia" w:hAnsiTheme="majorEastAsia" w:hint="eastAsia"/>
                <w:noProof/>
                <w:sz w:val="21"/>
                <w:szCs w:val="21"/>
              </w:rPr>
              <w:t>程度副词（</w:t>
            </w:r>
            <w:r w:rsidR="00CC2A68" w:rsidRPr="00CC2A68">
              <w:rPr>
                <w:rStyle w:val="a9"/>
                <w:rFonts w:asciiTheme="majorEastAsia" w:eastAsiaTheme="majorEastAsia" w:hAnsiTheme="majorEastAsia"/>
                <w:noProof/>
                <w:sz w:val="21"/>
                <w:szCs w:val="21"/>
              </w:rPr>
              <w:t>adverbs of degree</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0" w:history="1">
            <w:r w:rsidR="00CC2A68" w:rsidRPr="00CC2A68">
              <w:rPr>
                <w:rStyle w:val="a9"/>
                <w:rFonts w:asciiTheme="majorEastAsia" w:eastAsiaTheme="majorEastAsia" w:hAnsiTheme="majorEastAsia" w:hint="eastAsia"/>
                <w:noProof/>
                <w:sz w:val="21"/>
                <w:szCs w:val="21"/>
              </w:rPr>
              <w:t>连接副词（</w:t>
            </w:r>
            <w:r w:rsidR="00CC2A68" w:rsidRPr="00CC2A68">
              <w:rPr>
                <w:rStyle w:val="a9"/>
                <w:rFonts w:asciiTheme="majorEastAsia" w:eastAsiaTheme="majorEastAsia" w:hAnsiTheme="majorEastAsia"/>
                <w:noProof/>
                <w:sz w:val="21"/>
                <w:szCs w:val="21"/>
              </w:rPr>
              <w:t>conjuncts</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1" w:history="1">
            <w:r w:rsidR="00CC2A68" w:rsidRPr="00CC2A68">
              <w:rPr>
                <w:rStyle w:val="a9"/>
                <w:rFonts w:asciiTheme="majorEastAsia" w:eastAsiaTheme="majorEastAsia" w:hAnsiTheme="majorEastAsia" w:hint="eastAsia"/>
                <w:noProof/>
                <w:sz w:val="21"/>
                <w:szCs w:val="21"/>
              </w:rPr>
              <w:t>分离副词</w:t>
            </w:r>
            <w:r w:rsidR="00CC2A68" w:rsidRPr="00CC2A68">
              <w:rPr>
                <w:rStyle w:val="a9"/>
                <w:rFonts w:asciiTheme="majorEastAsia" w:eastAsiaTheme="majorEastAsia" w:hAnsiTheme="majorEastAsia"/>
                <w:noProof/>
                <w:sz w:val="21"/>
                <w:szCs w:val="21"/>
              </w:rPr>
              <w:t xml:space="preserve"> (disjuncts)</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2" w:history="1">
            <w:r w:rsidR="00CC2A68" w:rsidRPr="00CC2A68">
              <w:rPr>
                <w:rStyle w:val="a9"/>
                <w:rFonts w:asciiTheme="majorEastAsia" w:eastAsiaTheme="majorEastAsia" w:hAnsiTheme="majorEastAsia" w:hint="eastAsia"/>
                <w:noProof/>
                <w:sz w:val="21"/>
                <w:szCs w:val="21"/>
              </w:rPr>
              <w:t>介副词（</w:t>
            </w:r>
            <w:r w:rsidR="00CC2A68" w:rsidRPr="00CC2A68">
              <w:rPr>
                <w:rStyle w:val="a9"/>
                <w:rFonts w:asciiTheme="majorEastAsia" w:eastAsiaTheme="majorEastAsia" w:hAnsiTheme="majorEastAsia"/>
                <w:noProof/>
                <w:sz w:val="21"/>
                <w:szCs w:val="21"/>
              </w:rPr>
              <w:t>particles</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3" w:history="1">
            <w:r w:rsidR="00CC2A68" w:rsidRPr="00CC2A68">
              <w:rPr>
                <w:rStyle w:val="a9"/>
                <w:rFonts w:asciiTheme="majorEastAsia" w:eastAsiaTheme="majorEastAsia" w:hAnsiTheme="majorEastAsia" w:hint="eastAsia"/>
                <w:noProof/>
                <w:sz w:val="21"/>
                <w:szCs w:val="21"/>
              </w:rPr>
              <w:t>可以修饰名词的副词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4" w:history="1">
            <w:r w:rsidR="00CC2A68" w:rsidRPr="00CC2A68">
              <w:rPr>
                <w:rStyle w:val="a9"/>
                <w:rFonts w:asciiTheme="majorEastAsia" w:eastAsiaTheme="majorEastAsia" w:hAnsiTheme="majorEastAsia" w:hint="eastAsia"/>
                <w:noProof/>
                <w:sz w:val="21"/>
                <w:szCs w:val="21"/>
              </w:rPr>
              <w:t>可以当补语的副词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5" w:history="1">
            <w:r w:rsidR="00CC2A68" w:rsidRPr="00CC2A68">
              <w:rPr>
                <w:rStyle w:val="a9"/>
                <w:rFonts w:asciiTheme="majorEastAsia" w:eastAsiaTheme="majorEastAsia" w:hAnsiTheme="majorEastAsia" w:hint="eastAsia"/>
                <w:noProof/>
                <w:sz w:val="21"/>
                <w:szCs w:val="21"/>
              </w:rPr>
              <w:t>副词种类与位置的比较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6" w:history="1">
            <w:r w:rsidR="00CC2A68" w:rsidRPr="00CC2A68">
              <w:rPr>
                <w:rStyle w:val="a9"/>
                <w:rFonts w:asciiTheme="majorEastAsia" w:eastAsiaTheme="majorEastAsia" w:hAnsiTheme="majorEastAsia" w:hint="eastAsia"/>
                <w:noProof/>
                <w:sz w:val="21"/>
                <w:szCs w:val="21"/>
              </w:rPr>
              <w:t>副词的位置与清楚性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7" w:history="1">
            <w:r w:rsidR="00CC2A68" w:rsidRPr="00CC2A68">
              <w:rPr>
                <w:rStyle w:val="a9"/>
                <w:rFonts w:asciiTheme="majorEastAsia" w:eastAsiaTheme="majorEastAsia" w:hAnsiTheme="majorEastAsia" w:hint="eastAsia"/>
                <w:noProof/>
                <w:sz w:val="21"/>
                <w:szCs w:val="21"/>
              </w:rPr>
              <w:t>形容词与副词的判断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68" w:history="1">
            <w:r w:rsidR="00CC2A68" w:rsidRPr="00CC2A68">
              <w:rPr>
                <w:rStyle w:val="a9"/>
                <w:rFonts w:asciiTheme="majorEastAsia" w:eastAsiaTheme="majorEastAsia" w:hAnsiTheme="majorEastAsia" w:hint="eastAsia"/>
                <w:noProof/>
                <w:sz w:val="21"/>
                <w:szCs w:val="21"/>
              </w:rPr>
              <w:t>第六章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比较句法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9" w:history="1">
            <w:r w:rsidR="00CC2A68" w:rsidRPr="00CC2A68">
              <w:rPr>
                <w:rStyle w:val="a9"/>
                <w:rFonts w:asciiTheme="majorEastAsia" w:eastAsiaTheme="majorEastAsia" w:hAnsiTheme="majorEastAsia" w:hint="eastAsia"/>
                <w:noProof/>
                <w:sz w:val="21"/>
                <w:szCs w:val="21"/>
              </w:rPr>
              <w:t>大于、小于、等于</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0" w:history="1">
            <w:r w:rsidR="00CC2A68" w:rsidRPr="00CC2A68">
              <w:rPr>
                <w:rStyle w:val="a9"/>
                <w:rFonts w:asciiTheme="majorEastAsia" w:eastAsiaTheme="majorEastAsia" w:hAnsiTheme="majorEastAsia" w:hint="eastAsia"/>
                <w:noProof/>
                <w:sz w:val="21"/>
                <w:szCs w:val="21"/>
              </w:rPr>
              <w:t>准关系代名词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1" w:history="1">
            <w:r w:rsidR="00CC2A68" w:rsidRPr="00CC2A68">
              <w:rPr>
                <w:rStyle w:val="a9"/>
                <w:rFonts w:asciiTheme="majorEastAsia" w:eastAsiaTheme="majorEastAsia" w:hAnsiTheme="majorEastAsia" w:hint="eastAsia"/>
                <w:noProof/>
                <w:sz w:val="21"/>
                <w:szCs w:val="21"/>
              </w:rPr>
              <w:t>定冠词的判断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2" w:history="1">
            <w:r w:rsidR="00CC2A68" w:rsidRPr="00CC2A68">
              <w:rPr>
                <w:rStyle w:val="a9"/>
                <w:rFonts w:asciiTheme="majorEastAsia" w:eastAsiaTheme="majorEastAsia" w:hAnsiTheme="majorEastAsia"/>
                <w:noProof/>
                <w:sz w:val="21"/>
                <w:szCs w:val="21"/>
              </w:rPr>
              <w:t>That</w:t>
            </w:r>
            <w:r w:rsidR="00CC2A68" w:rsidRPr="00CC2A68">
              <w:rPr>
                <w:rStyle w:val="a9"/>
                <w:rFonts w:asciiTheme="majorEastAsia" w:eastAsiaTheme="majorEastAsia" w:hAnsiTheme="majorEastAsia" w:hint="eastAsia"/>
                <w:noProof/>
                <w:sz w:val="21"/>
                <w:szCs w:val="21"/>
              </w:rPr>
              <w:t>和</w:t>
            </w:r>
            <w:r w:rsidR="00CC2A68" w:rsidRPr="00CC2A68">
              <w:rPr>
                <w:rStyle w:val="a9"/>
                <w:rFonts w:asciiTheme="majorEastAsia" w:eastAsiaTheme="majorEastAsia" w:hAnsiTheme="majorEastAsia"/>
                <w:noProof/>
                <w:sz w:val="21"/>
                <w:szCs w:val="21"/>
              </w:rPr>
              <w:t>those</w:t>
            </w:r>
            <w:r w:rsidR="00CC2A68" w:rsidRPr="00CC2A68">
              <w:rPr>
                <w:rStyle w:val="a9"/>
                <w:rFonts w:asciiTheme="majorEastAsia" w:eastAsiaTheme="majorEastAsia" w:hAnsiTheme="majorEastAsia" w:hint="eastAsia"/>
                <w:noProof/>
                <w:sz w:val="21"/>
                <w:szCs w:val="21"/>
              </w:rPr>
              <w:t>的使用</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3" w:history="1">
            <w:r w:rsidR="00CC2A68" w:rsidRPr="00CC2A68">
              <w:rPr>
                <w:rStyle w:val="a9"/>
                <w:rFonts w:asciiTheme="majorEastAsia" w:eastAsiaTheme="majorEastAsia" w:hAnsiTheme="majorEastAsia" w:hint="eastAsia"/>
                <w:noProof/>
                <w:sz w:val="21"/>
                <w:szCs w:val="21"/>
              </w:rPr>
              <w:t>比较句法的平行对称要求</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4" w:history="1">
            <w:r w:rsidR="00CC2A68" w:rsidRPr="00CC2A68">
              <w:rPr>
                <w:rStyle w:val="a9"/>
                <w:rFonts w:asciiTheme="majorEastAsia" w:eastAsiaTheme="majorEastAsia" w:hAnsiTheme="majorEastAsia" w:hint="eastAsia"/>
                <w:noProof/>
                <w:sz w:val="21"/>
                <w:szCs w:val="21"/>
              </w:rPr>
              <w:t>比较句法的省略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5" w:history="1">
            <w:r w:rsidR="00CC2A68" w:rsidRPr="00CC2A68">
              <w:rPr>
                <w:rStyle w:val="a9"/>
                <w:rFonts w:asciiTheme="majorEastAsia" w:eastAsiaTheme="majorEastAsia" w:hAnsiTheme="majorEastAsia" w:hint="eastAsia"/>
                <w:noProof/>
                <w:sz w:val="21"/>
                <w:szCs w:val="21"/>
              </w:rPr>
              <w:t>比较的倒装</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6" w:history="1">
            <w:r w:rsidR="00CC2A68" w:rsidRPr="00CC2A68">
              <w:rPr>
                <w:rStyle w:val="a9"/>
                <w:rFonts w:asciiTheme="majorEastAsia" w:eastAsiaTheme="majorEastAsia" w:hAnsiTheme="majorEastAsia" w:hint="eastAsia"/>
                <w:noProof/>
                <w:sz w:val="21"/>
                <w:szCs w:val="21"/>
              </w:rPr>
              <w:t>比较点的观察</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77" w:history="1">
            <w:r w:rsidR="00CC2A68" w:rsidRPr="00CC2A68">
              <w:rPr>
                <w:rStyle w:val="a9"/>
                <w:rFonts w:asciiTheme="majorEastAsia" w:eastAsiaTheme="majorEastAsia" w:hAnsiTheme="majorEastAsia" w:hint="eastAsia"/>
                <w:noProof/>
                <w:sz w:val="21"/>
                <w:szCs w:val="21"/>
              </w:rPr>
              <w:t>第七章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8" w:history="1">
            <w:r w:rsidR="00CC2A68" w:rsidRPr="00CC2A68">
              <w:rPr>
                <w:rStyle w:val="a9"/>
                <w:rFonts w:asciiTheme="majorEastAsia" w:eastAsiaTheme="majorEastAsia" w:hAnsiTheme="majorEastAsia" w:hint="eastAsia"/>
                <w:noProof/>
                <w:sz w:val="21"/>
                <w:szCs w:val="21"/>
              </w:rPr>
              <w:t>介系词与介副词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9" w:history="1">
            <w:r w:rsidR="00CC2A68" w:rsidRPr="00CC2A68">
              <w:rPr>
                <w:rStyle w:val="a9"/>
                <w:rFonts w:asciiTheme="majorEastAsia" w:eastAsiaTheme="majorEastAsia" w:hAnsiTheme="majorEastAsia" w:hint="eastAsia"/>
                <w:noProof/>
                <w:sz w:val="21"/>
                <w:szCs w:val="21"/>
              </w:rPr>
              <w:t>介系词与词组动词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0" w:history="1">
            <w:r w:rsidR="00CC2A68" w:rsidRPr="00CC2A68">
              <w:rPr>
                <w:rStyle w:val="a9"/>
                <w:rFonts w:asciiTheme="majorEastAsia" w:eastAsiaTheme="majorEastAsia" w:hAnsiTheme="majorEastAsia" w:hint="eastAsia"/>
                <w:noProof/>
                <w:sz w:val="21"/>
                <w:szCs w:val="21"/>
              </w:rPr>
              <w:t>词组动词的种类</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1" w:history="1">
            <w:r w:rsidR="00CC2A68" w:rsidRPr="00CC2A68">
              <w:rPr>
                <w:rStyle w:val="a9"/>
                <w:rFonts w:asciiTheme="majorEastAsia" w:eastAsiaTheme="majorEastAsia" w:hAnsiTheme="majorEastAsia" w:hint="eastAsia"/>
                <w:noProof/>
                <w:sz w:val="21"/>
                <w:szCs w:val="21"/>
              </w:rPr>
              <w:t>空间介系词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2" w:history="1">
            <w:r w:rsidR="00CC2A68" w:rsidRPr="00CC2A68">
              <w:rPr>
                <w:rStyle w:val="a9"/>
                <w:rFonts w:asciiTheme="majorEastAsia" w:eastAsiaTheme="majorEastAsia" w:hAnsiTheme="majorEastAsia" w:hint="eastAsia"/>
                <w:noProof/>
                <w:sz w:val="21"/>
                <w:szCs w:val="21"/>
              </w:rPr>
              <w:t>时间介系词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3" w:history="1">
            <w:r w:rsidR="00CC2A68" w:rsidRPr="00CC2A68">
              <w:rPr>
                <w:rStyle w:val="a9"/>
                <w:rFonts w:asciiTheme="majorEastAsia" w:eastAsiaTheme="majorEastAsia" w:hAnsiTheme="majorEastAsia" w:hint="eastAsia"/>
                <w:noProof/>
                <w:sz w:val="21"/>
                <w:szCs w:val="21"/>
              </w:rPr>
              <w:t>其他介系词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4" w:history="1">
            <w:r w:rsidR="00CC2A68" w:rsidRPr="00CC2A68">
              <w:rPr>
                <w:rStyle w:val="a9"/>
                <w:rFonts w:asciiTheme="majorEastAsia" w:eastAsiaTheme="majorEastAsia" w:hAnsiTheme="majorEastAsia" w:hint="eastAsia"/>
                <w:noProof/>
                <w:sz w:val="21"/>
                <w:szCs w:val="21"/>
              </w:rPr>
              <w:t>普通名词抽象化</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5" w:history="1">
            <w:r w:rsidR="00CC2A68" w:rsidRPr="00CC2A68">
              <w:rPr>
                <w:rStyle w:val="a9"/>
                <w:rFonts w:asciiTheme="majorEastAsia" w:eastAsiaTheme="majorEastAsia" w:hAnsiTheme="majorEastAsia" w:hint="eastAsia"/>
                <w:noProof/>
                <w:sz w:val="21"/>
                <w:szCs w:val="21"/>
              </w:rPr>
              <w:t>介系词词组的位置</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86" w:history="1">
            <w:r w:rsidR="00CC2A68" w:rsidRPr="00CC2A68">
              <w:rPr>
                <w:rStyle w:val="a9"/>
                <w:rFonts w:asciiTheme="majorEastAsia" w:eastAsiaTheme="majorEastAsia" w:hAnsiTheme="majorEastAsia" w:hint="eastAsia"/>
                <w:noProof/>
                <w:sz w:val="21"/>
                <w:szCs w:val="21"/>
              </w:rPr>
              <w:t>第八章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分词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7" w:history="1">
            <w:r w:rsidR="00CC2A68" w:rsidRPr="00CC2A68">
              <w:rPr>
                <w:rStyle w:val="a9"/>
                <w:rFonts w:asciiTheme="majorEastAsia" w:eastAsiaTheme="majorEastAsia" w:hAnsiTheme="majorEastAsia" w:hint="eastAsia"/>
                <w:noProof/>
                <w:sz w:val="21"/>
                <w:szCs w:val="21"/>
              </w:rPr>
              <w:t>分词视为形容词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8" w:history="1">
            <w:r w:rsidR="00CC2A68" w:rsidRPr="00CC2A68">
              <w:rPr>
                <w:rStyle w:val="a9"/>
                <w:rFonts w:asciiTheme="majorEastAsia" w:eastAsiaTheme="majorEastAsia" w:hAnsiTheme="majorEastAsia" w:hint="eastAsia"/>
                <w:noProof/>
                <w:sz w:val="21"/>
                <w:szCs w:val="21"/>
              </w:rPr>
              <w:t>分词的动词用法与形容词用法比较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89" w:history="1">
            <w:r w:rsidR="00CC2A68" w:rsidRPr="00CC2A68">
              <w:rPr>
                <w:rStyle w:val="a9"/>
                <w:rFonts w:asciiTheme="majorEastAsia" w:eastAsiaTheme="majorEastAsia" w:hAnsiTheme="majorEastAsia" w:hint="eastAsia"/>
                <w:noProof/>
                <w:sz w:val="21"/>
                <w:szCs w:val="21"/>
              </w:rPr>
              <w:t>第九章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动词时态</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94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0" w:history="1">
            <w:r w:rsidR="00CC2A68" w:rsidRPr="00CC2A68">
              <w:rPr>
                <w:rStyle w:val="a9"/>
                <w:rFonts w:asciiTheme="majorEastAsia" w:eastAsiaTheme="majorEastAsia" w:hAnsiTheme="majorEastAsia" w:hint="eastAsia"/>
                <w:noProof/>
                <w:sz w:val="21"/>
                <w:szCs w:val="21"/>
              </w:rPr>
              <w:t>简单式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94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1" w:history="1">
            <w:r w:rsidR="00CC2A68" w:rsidRPr="00CC2A68">
              <w:rPr>
                <w:rStyle w:val="a9"/>
                <w:rFonts w:asciiTheme="majorEastAsia" w:eastAsiaTheme="majorEastAsia" w:hAnsiTheme="majorEastAsia" w:hint="eastAsia"/>
                <w:noProof/>
                <w:sz w:val="21"/>
                <w:szCs w:val="21"/>
              </w:rPr>
              <w:t>完成式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103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2" w:history="1">
            <w:r w:rsidR="00CC2A68" w:rsidRPr="00CC2A68">
              <w:rPr>
                <w:rStyle w:val="a9"/>
                <w:rFonts w:asciiTheme="majorEastAsia" w:eastAsiaTheme="majorEastAsia" w:hAnsiTheme="majorEastAsia" w:hint="eastAsia"/>
                <w:noProof/>
                <w:sz w:val="21"/>
                <w:szCs w:val="21"/>
              </w:rPr>
              <w:t>时态一致性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108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93" w:history="1">
            <w:r w:rsidR="00CC2A68" w:rsidRPr="00CC2A68">
              <w:rPr>
                <w:rStyle w:val="a9"/>
                <w:rFonts w:asciiTheme="majorEastAsia" w:eastAsiaTheme="majorEastAsia" w:hAnsiTheme="majorEastAsia" w:hint="eastAsia"/>
                <w:noProof/>
                <w:sz w:val="21"/>
                <w:szCs w:val="21"/>
              </w:rPr>
              <w:t>第十章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语态</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4" w:history="1">
            <w:r w:rsidR="00CC2A68" w:rsidRPr="00CC2A68">
              <w:rPr>
                <w:rStyle w:val="a9"/>
                <w:rFonts w:asciiTheme="majorEastAsia" w:eastAsiaTheme="majorEastAsia" w:hAnsiTheme="majorEastAsia" w:hint="eastAsia"/>
                <w:noProof/>
                <w:sz w:val="21"/>
                <w:szCs w:val="21"/>
              </w:rPr>
              <w:t>完成式的被动态</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5" w:history="1">
            <w:r w:rsidR="00CC2A68" w:rsidRPr="00CC2A68">
              <w:rPr>
                <w:rStyle w:val="a9"/>
                <w:rFonts w:asciiTheme="majorEastAsia" w:eastAsiaTheme="majorEastAsia" w:hAnsiTheme="majorEastAsia" w:hint="eastAsia"/>
                <w:noProof/>
                <w:sz w:val="21"/>
                <w:szCs w:val="21"/>
              </w:rPr>
              <w:t>进行式的被动态</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6" w:history="1">
            <w:r w:rsidR="00CC2A68" w:rsidRPr="00CC2A68">
              <w:rPr>
                <w:rStyle w:val="a9"/>
                <w:rFonts w:asciiTheme="majorEastAsia" w:eastAsiaTheme="majorEastAsia" w:hAnsiTheme="majorEastAsia" w:hint="eastAsia"/>
                <w:noProof/>
                <w:sz w:val="21"/>
                <w:szCs w:val="21"/>
              </w:rPr>
              <w:t>被动态必须师出有名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97" w:history="1">
            <w:r w:rsidR="00CC2A68" w:rsidRPr="00CC2A68">
              <w:rPr>
                <w:rStyle w:val="a9"/>
                <w:rFonts w:asciiTheme="majorEastAsia" w:eastAsiaTheme="majorEastAsia" w:hAnsiTheme="majorEastAsia" w:hint="eastAsia"/>
                <w:noProof/>
                <w:sz w:val="21"/>
                <w:szCs w:val="21"/>
              </w:rPr>
              <w:t>第十一章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语气助动词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8" w:history="1">
            <w:r w:rsidR="00CC2A68" w:rsidRPr="00CC2A68">
              <w:rPr>
                <w:rStyle w:val="a9"/>
                <w:rFonts w:asciiTheme="majorEastAsia" w:eastAsiaTheme="majorEastAsia" w:hAnsiTheme="majorEastAsia" w:hint="eastAsia"/>
                <w:noProof/>
                <w:sz w:val="21"/>
                <w:szCs w:val="21"/>
              </w:rPr>
              <w:t>语气助动词有哪些</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9" w:history="1">
            <w:r w:rsidR="00CC2A68" w:rsidRPr="00CC2A68">
              <w:rPr>
                <w:rStyle w:val="a9"/>
                <w:rFonts w:asciiTheme="majorEastAsia" w:eastAsiaTheme="majorEastAsia" w:hAnsiTheme="majorEastAsia" w:hint="eastAsia"/>
                <w:noProof/>
                <w:sz w:val="21"/>
                <w:szCs w:val="21"/>
              </w:rPr>
              <w:t>语气助动词的两种用法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0" w:history="1">
            <w:r w:rsidR="00CC2A68" w:rsidRPr="00CC2A68">
              <w:rPr>
                <w:rStyle w:val="a9"/>
                <w:rFonts w:asciiTheme="majorEastAsia" w:eastAsiaTheme="majorEastAsia" w:hAnsiTheme="majorEastAsia" w:hint="eastAsia"/>
                <w:noProof/>
                <w:sz w:val="21"/>
                <w:szCs w:val="21"/>
              </w:rPr>
              <w:t>主要语气助动词的一般用法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1" w:history="1">
            <w:r w:rsidR="00CC2A68" w:rsidRPr="00CC2A68">
              <w:rPr>
                <w:rStyle w:val="a9"/>
                <w:rFonts w:asciiTheme="majorEastAsia" w:eastAsiaTheme="majorEastAsia" w:hAnsiTheme="majorEastAsia" w:hint="eastAsia"/>
                <w:noProof/>
                <w:sz w:val="21"/>
                <w:szCs w:val="21"/>
              </w:rPr>
              <w:t>一般用法的过去拼法配合完成式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2" w:history="1">
            <w:r w:rsidR="00CC2A68" w:rsidRPr="00CC2A68">
              <w:rPr>
                <w:rStyle w:val="a9"/>
                <w:rFonts w:asciiTheme="majorEastAsia" w:eastAsiaTheme="majorEastAsia" w:hAnsiTheme="majorEastAsia" w:hint="eastAsia"/>
                <w:noProof/>
                <w:sz w:val="21"/>
                <w:szCs w:val="21"/>
              </w:rPr>
              <w:t>主要语气助动词的猜测用法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3" w:history="1">
            <w:r w:rsidR="00CC2A68" w:rsidRPr="00CC2A68">
              <w:rPr>
                <w:rStyle w:val="a9"/>
                <w:rFonts w:asciiTheme="majorEastAsia" w:eastAsiaTheme="majorEastAsia" w:hAnsiTheme="majorEastAsia" w:hint="eastAsia"/>
                <w:noProof/>
                <w:sz w:val="21"/>
                <w:szCs w:val="21"/>
              </w:rPr>
              <w:t>其他语气助动词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4" w:history="1">
            <w:r w:rsidR="00CC2A68" w:rsidRPr="00CC2A68">
              <w:rPr>
                <w:rStyle w:val="a9"/>
                <w:rFonts w:asciiTheme="majorEastAsia" w:eastAsiaTheme="majorEastAsia" w:hAnsiTheme="majorEastAsia" w:hint="eastAsia"/>
                <w:noProof/>
                <w:sz w:val="21"/>
                <w:szCs w:val="21"/>
              </w:rPr>
              <w:t>结语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05" w:history="1">
            <w:r w:rsidR="00CC2A68" w:rsidRPr="00CC2A68">
              <w:rPr>
                <w:rStyle w:val="a9"/>
                <w:rFonts w:asciiTheme="majorEastAsia" w:eastAsiaTheme="majorEastAsia" w:hAnsiTheme="majorEastAsia" w:hint="eastAsia"/>
                <w:noProof/>
                <w:sz w:val="21"/>
                <w:szCs w:val="21"/>
              </w:rPr>
              <w:t>第十二章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语气</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6" w:history="1">
            <w:r w:rsidR="00CC2A68" w:rsidRPr="00CC2A68">
              <w:rPr>
                <w:rStyle w:val="a9"/>
                <w:rFonts w:asciiTheme="majorEastAsia" w:eastAsiaTheme="majorEastAsia" w:hAnsiTheme="majorEastAsia" w:hint="eastAsia"/>
                <w:noProof/>
                <w:sz w:val="21"/>
                <w:szCs w:val="21"/>
              </w:rPr>
              <w:t>陈述语气（</w:t>
            </w:r>
            <w:r w:rsidR="00CC2A68" w:rsidRPr="00CC2A68">
              <w:rPr>
                <w:rStyle w:val="a9"/>
                <w:rFonts w:asciiTheme="majorEastAsia" w:eastAsiaTheme="majorEastAsia" w:hAnsiTheme="majorEastAsia"/>
                <w:noProof/>
                <w:sz w:val="21"/>
                <w:szCs w:val="21"/>
              </w:rPr>
              <w:t>indicative mood</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7" w:history="1">
            <w:r w:rsidR="00CC2A68" w:rsidRPr="00CC2A68">
              <w:rPr>
                <w:rStyle w:val="a9"/>
                <w:rFonts w:asciiTheme="majorEastAsia" w:eastAsiaTheme="majorEastAsia" w:hAnsiTheme="majorEastAsia" w:hint="eastAsia"/>
                <w:noProof/>
                <w:sz w:val="21"/>
                <w:szCs w:val="21"/>
              </w:rPr>
              <w:t>条件语气（</w:t>
            </w:r>
            <w:r w:rsidR="00CC2A68" w:rsidRPr="00CC2A68">
              <w:rPr>
                <w:rStyle w:val="a9"/>
                <w:rFonts w:asciiTheme="majorEastAsia" w:eastAsiaTheme="majorEastAsia" w:hAnsiTheme="majorEastAsia"/>
                <w:noProof/>
                <w:sz w:val="21"/>
                <w:szCs w:val="21"/>
              </w:rPr>
              <w:t>conditional mood</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8" w:history="1">
            <w:r w:rsidR="00CC2A68" w:rsidRPr="00CC2A68">
              <w:rPr>
                <w:rStyle w:val="a9"/>
                <w:rFonts w:asciiTheme="majorEastAsia" w:eastAsiaTheme="majorEastAsia" w:hAnsiTheme="majorEastAsia" w:hint="eastAsia"/>
                <w:noProof/>
                <w:sz w:val="21"/>
                <w:szCs w:val="21"/>
              </w:rPr>
              <w:t>虚拟语气（</w:t>
            </w:r>
            <w:r w:rsidR="00CC2A68" w:rsidRPr="00CC2A68">
              <w:rPr>
                <w:rStyle w:val="a9"/>
                <w:rFonts w:asciiTheme="majorEastAsia" w:eastAsiaTheme="majorEastAsia" w:hAnsiTheme="majorEastAsia"/>
                <w:noProof/>
                <w:sz w:val="21"/>
                <w:szCs w:val="21"/>
              </w:rPr>
              <w:t>subjunctive mood</w:t>
            </w:r>
            <w:r w:rsidR="00CC2A68" w:rsidRPr="00CC2A68">
              <w:rPr>
                <w:rStyle w:val="a9"/>
                <w:rFonts w:asciiTheme="majorEastAsia" w:eastAsiaTheme="majorEastAsia" w:hAnsiTheme="majorEastAsia" w:hint="eastAsia"/>
                <w:noProof/>
                <w:sz w:val="21"/>
                <w:szCs w:val="21"/>
              </w:rPr>
              <w:t>）</w:t>
            </w:r>
            <w:r w:rsidR="00CC2A68" w:rsidRPr="00CC2A68">
              <w:rPr>
                <w:rStyle w:val="a9"/>
                <w:rFonts w:asciiTheme="majorEastAsia" w:eastAsiaTheme="majorEastAsia" w:hAnsiTheme="majorEastAsia"/>
                <w:noProof/>
                <w:sz w:val="21"/>
                <w:szCs w:val="21"/>
              </w:rPr>
              <w:t>(</w:t>
            </w:r>
            <w:r w:rsidR="00CC2A68" w:rsidRPr="00CC2A68">
              <w:rPr>
                <w:rStyle w:val="a9"/>
                <w:rFonts w:asciiTheme="majorEastAsia" w:eastAsiaTheme="majorEastAsia" w:hAnsiTheme="majorEastAsia" w:hint="eastAsia"/>
                <w:noProof/>
                <w:sz w:val="21"/>
                <w:szCs w:val="21"/>
              </w:rPr>
              <w:t>假设语气</w:t>
            </w:r>
            <w:r w:rsidR="00CC2A68" w:rsidRPr="00CC2A68">
              <w:rPr>
                <w:rStyle w:val="a9"/>
                <w:rFonts w:asciiTheme="majorEastAsia" w:eastAsiaTheme="majorEastAsia" w:hAnsiTheme="major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9" w:history="1">
            <w:r w:rsidR="00CC2A68" w:rsidRPr="00CC2A68">
              <w:rPr>
                <w:rStyle w:val="a9"/>
                <w:rFonts w:asciiTheme="majorEastAsia" w:eastAsiaTheme="majorEastAsia" w:hAnsiTheme="majorEastAsia" w:hint="eastAsia"/>
                <w:noProof/>
                <w:sz w:val="21"/>
                <w:szCs w:val="21"/>
              </w:rPr>
              <w:t>混杂时间或语气</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0" w:history="1">
            <w:r w:rsidR="00CC2A68" w:rsidRPr="00CC2A68">
              <w:rPr>
                <w:rStyle w:val="a9"/>
                <w:rFonts w:asciiTheme="majorEastAsia" w:eastAsiaTheme="majorEastAsia" w:hAnsiTheme="majorEastAsia" w:hint="eastAsia"/>
                <w:noProof/>
                <w:sz w:val="21"/>
                <w:szCs w:val="21"/>
              </w:rPr>
              <w:t>命令语气（</w:t>
            </w:r>
            <w:r w:rsidR="00CC2A68" w:rsidRPr="00CC2A68">
              <w:rPr>
                <w:rStyle w:val="a9"/>
                <w:rFonts w:asciiTheme="majorEastAsia" w:eastAsiaTheme="majorEastAsia" w:hAnsiTheme="majorEastAsia"/>
                <w:noProof/>
                <w:sz w:val="21"/>
                <w:szCs w:val="21"/>
              </w:rPr>
              <w:t>imperative mood</w:t>
            </w:r>
            <w:r w:rsidR="00CC2A68" w:rsidRPr="00CC2A68">
              <w:rPr>
                <w:rStyle w:val="a9"/>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11" w:history="1">
            <w:r w:rsidR="00CC2A68" w:rsidRPr="00CC2A68">
              <w:rPr>
                <w:rStyle w:val="a9"/>
                <w:rFonts w:asciiTheme="majorEastAsia" w:eastAsiaTheme="majorEastAsia" w:hAnsiTheme="majorEastAsia" w:hint="eastAsia"/>
                <w:noProof/>
                <w:sz w:val="21"/>
                <w:szCs w:val="21"/>
              </w:rPr>
              <w:t>第十三章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动名词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2" w:history="1">
            <w:r w:rsidR="00CC2A68" w:rsidRPr="00CC2A68">
              <w:rPr>
                <w:rStyle w:val="a9"/>
                <w:rFonts w:asciiTheme="majorEastAsia" w:eastAsiaTheme="majorEastAsia" w:hAnsiTheme="majorEastAsia" w:hint="eastAsia"/>
                <w:noProof/>
                <w:sz w:val="21"/>
                <w:szCs w:val="21"/>
              </w:rPr>
              <w:t>单纯的动名词与减化名词从句比较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3" w:history="1">
            <w:r w:rsidR="00CC2A68" w:rsidRPr="00CC2A68">
              <w:rPr>
                <w:rStyle w:val="a9"/>
                <w:rFonts w:asciiTheme="majorEastAsia" w:eastAsiaTheme="majorEastAsia" w:hAnsiTheme="majorEastAsia" w:hint="eastAsia"/>
                <w:noProof/>
                <w:sz w:val="21"/>
                <w:szCs w:val="21"/>
              </w:rPr>
              <w:t>动名词与普通名词比较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4" w:history="1">
            <w:r w:rsidR="00CC2A68" w:rsidRPr="00CC2A68">
              <w:rPr>
                <w:rStyle w:val="a9"/>
                <w:rFonts w:asciiTheme="majorEastAsia" w:eastAsiaTheme="majorEastAsia" w:hAnsiTheme="majorEastAsia" w:hint="eastAsia"/>
                <w:noProof/>
                <w:sz w:val="21"/>
                <w:szCs w:val="21"/>
              </w:rPr>
              <w:t>动名词与现在分词比较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15" w:history="1">
            <w:r w:rsidR="00CC2A68" w:rsidRPr="00CC2A68">
              <w:rPr>
                <w:rStyle w:val="a9"/>
                <w:rFonts w:asciiTheme="majorEastAsia" w:eastAsiaTheme="majorEastAsia" w:hAnsiTheme="majorEastAsia" w:hint="eastAsia"/>
                <w:noProof/>
                <w:sz w:val="21"/>
                <w:szCs w:val="21"/>
              </w:rPr>
              <w:t>第十四章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动词不定式（不定式词组）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6" w:history="1">
            <w:r w:rsidR="00CC2A68" w:rsidRPr="00CC2A68">
              <w:rPr>
                <w:rStyle w:val="a9"/>
                <w:rFonts w:asciiTheme="majorEastAsia" w:eastAsiaTheme="majorEastAsia" w:hAnsiTheme="majorEastAsia" w:hint="eastAsia"/>
                <w:noProof/>
                <w:sz w:val="21"/>
                <w:szCs w:val="21"/>
              </w:rPr>
              <w:t>不定式和语气助动词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7" w:history="1">
            <w:r w:rsidR="00CC2A68" w:rsidRPr="00CC2A68">
              <w:rPr>
                <w:rStyle w:val="a9"/>
                <w:rFonts w:asciiTheme="majorEastAsia" w:eastAsiaTheme="majorEastAsia" w:hAnsiTheme="majorEastAsia" w:hint="eastAsia"/>
                <w:noProof/>
                <w:sz w:val="21"/>
                <w:szCs w:val="21"/>
              </w:rPr>
              <w:t>简单的动词不定式与较复杂的减化从句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8" w:history="1">
            <w:r w:rsidR="00CC2A68" w:rsidRPr="00CC2A68">
              <w:rPr>
                <w:rStyle w:val="a9"/>
                <w:rFonts w:asciiTheme="majorEastAsia" w:eastAsiaTheme="majorEastAsia" w:hAnsiTheme="majorEastAsia" w:hint="eastAsia"/>
                <w:noProof/>
                <w:sz w:val="21"/>
                <w:szCs w:val="21"/>
              </w:rPr>
              <w:t>名词词组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9" w:history="1">
            <w:r w:rsidR="00CC2A68" w:rsidRPr="00CC2A68">
              <w:rPr>
                <w:rStyle w:val="a9"/>
                <w:rFonts w:asciiTheme="majorEastAsia" w:eastAsiaTheme="majorEastAsia" w:hAnsiTheme="majorEastAsia" w:hint="eastAsia"/>
                <w:noProof/>
                <w:sz w:val="21"/>
                <w:szCs w:val="21"/>
              </w:rPr>
              <w:t>形容词词组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0" w:history="1">
            <w:r w:rsidR="00CC2A68" w:rsidRPr="00CC2A68">
              <w:rPr>
                <w:rStyle w:val="a9"/>
                <w:rFonts w:asciiTheme="majorEastAsia" w:eastAsiaTheme="majorEastAsia" w:hAnsiTheme="majorEastAsia" w:hint="eastAsia"/>
                <w:noProof/>
                <w:sz w:val="21"/>
                <w:szCs w:val="21"/>
              </w:rPr>
              <w:t>副词词组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1" w:history="1">
            <w:r w:rsidR="00CC2A68" w:rsidRPr="00CC2A68">
              <w:rPr>
                <w:rStyle w:val="a9"/>
                <w:rFonts w:asciiTheme="majorEastAsia" w:eastAsiaTheme="majorEastAsia" w:hAnsiTheme="majorEastAsia" w:hint="eastAsia"/>
                <w:noProof/>
                <w:sz w:val="21"/>
                <w:szCs w:val="21"/>
              </w:rPr>
              <w:t>不定式的判断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2" w:history="1">
            <w:r w:rsidR="00CC2A68" w:rsidRPr="00CC2A68">
              <w:rPr>
                <w:rStyle w:val="a9"/>
                <w:rFonts w:asciiTheme="majorEastAsia" w:eastAsiaTheme="majorEastAsia" w:hAnsiTheme="majorEastAsia" w:hint="eastAsia"/>
                <w:noProof/>
                <w:sz w:val="21"/>
                <w:szCs w:val="21"/>
              </w:rPr>
              <w:t>动词不定式与动名词的比较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3" w:history="1">
            <w:r w:rsidR="00CC2A68" w:rsidRPr="00CC2A68">
              <w:rPr>
                <w:rStyle w:val="a9"/>
                <w:rFonts w:asciiTheme="majorEastAsia" w:eastAsiaTheme="majorEastAsia" w:hAnsiTheme="majorEastAsia" w:hint="eastAsia"/>
                <w:noProof/>
                <w:sz w:val="21"/>
                <w:szCs w:val="21"/>
              </w:rPr>
              <w:t>表示不定式的</w:t>
            </w:r>
            <w:r w:rsidR="00CC2A68" w:rsidRPr="00CC2A68">
              <w:rPr>
                <w:rStyle w:val="a9"/>
                <w:rFonts w:asciiTheme="majorEastAsia" w:eastAsiaTheme="majorEastAsia" w:hAnsiTheme="majorEastAsia"/>
                <w:noProof/>
                <w:sz w:val="21"/>
                <w:szCs w:val="21"/>
              </w:rPr>
              <w:t>to</w:t>
            </w:r>
            <w:r w:rsidR="00CC2A68" w:rsidRPr="00CC2A68">
              <w:rPr>
                <w:rStyle w:val="a9"/>
                <w:rFonts w:asciiTheme="majorEastAsia" w:eastAsiaTheme="majorEastAsia" w:hAnsiTheme="majorEastAsia" w:hint="eastAsia"/>
                <w:noProof/>
                <w:sz w:val="21"/>
                <w:szCs w:val="21"/>
              </w:rPr>
              <w:t>与介系词</w:t>
            </w:r>
            <w:r w:rsidR="00CC2A68" w:rsidRPr="00CC2A68">
              <w:rPr>
                <w:rStyle w:val="a9"/>
                <w:rFonts w:asciiTheme="majorEastAsia" w:eastAsiaTheme="majorEastAsia" w:hAnsiTheme="majorEastAsia"/>
                <w:noProof/>
                <w:sz w:val="21"/>
                <w:szCs w:val="21"/>
              </w:rPr>
              <w:t>to</w:t>
            </w:r>
            <w:r w:rsidR="00CC2A68" w:rsidRPr="00CC2A68">
              <w:rPr>
                <w:rStyle w:val="a9"/>
                <w:rFonts w:asciiTheme="majorEastAsia" w:eastAsiaTheme="majorEastAsia" w:hAnsiTheme="majorEastAsia" w:hint="eastAsia"/>
                <w:noProof/>
                <w:sz w:val="21"/>
                <w:szCs w:val="21"/>
              </w:rPr>
              <w:t>的区别</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4" w:history="1">
            <w:r w:rsidR="00CC2A68" w:rsidRPr="00CC2A68">
              <w:rPr>
                <w:rStyle w:val="a9"/>
                <w:rFonts w:asciiTheme="majorEastAsia" w:eastAsiaTheme="majorEastAsia" w:hAnsiTheme="majorEastAsia" w:hint="eastAsia"/>
                <w:noProof/>
                <w:sz w:val="21"/>
                <w:szCs w:val="21"/>
              </w:rPr>
              <w:t>完成式的不定式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5" w:history="1">
            <w:r w:rsidR="00CC2A68" w:rsidRPr="00CC2A68">
              <w:rPr>
                <w:rStyle w:val="a9"/>
                <w:rFonts w:asciiTheme="majorEastAsia" w:eastAsiaTheme="majorEastAsia" w:hAnsiTheme="majorEastAsia" w:hint="eastAsia"/>
                <w:noProof/>
                <w:sz w:val="21"/>
                <w:szCs w:val="21"/>
              </w:rPr>
              <w:t>原形动词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26" w:history="1">
            <w:r w:rsidR="00CC2A68" w:rsidRPr="00CC2A68">
              <w:rPr>
                <w:rStyle w:val="a9"/>
                <w:rFonts w:asciiTheme="majorEastAsia" w:eastAsiaTheme="majorEastAsia" w:hAnsiTheme="majorEastAsia" w:hint="eastAsia"/>
                <w:noProof/>
                <w:sz w:val="21"/>
                <w:szCs w:val="21"/>
              </w:rPr>
              <w:t>第十五章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对等连接词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7" w:history="1">
            <w:r w:rsidR="00CC2A68" w:rsidRPr="00CC2A68">
              <w:rPr>
                <w:rStyle w:val="a9"/>
                <w:rFonts w:asciiTheme="majorEastAsia" w:eastAsiaTheme="majorEastAsia" w:hAnsiTheme="majorEastAsia" w:hint="eastAsia"/>
                <w:noProof/>
                <w:sz w:val="21"/>
                <w:szCs w:val="21"/>
              </w:rPr>
              <w:t>连接词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8" w:history="1">
            <w:r w:rsidR="00CC2A68" w:rsidRPr="00CC2A68">
              <w:rPr>
                <w:rStyle w:val="a9"/>
                <w:rFonts w:asciiTheme="majorEastAsia" w:eastAsiaTheme="majorEastAsia" w:hAnsiTheme="majorEastAsia" w:hint="eastAsia"/>
                <w:noProof/>
                <w:sz w:val="21"/>
                <w:szCs w:val="21"/>
              </w:rPr>
              <w:t>对等连接词的对称要求</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9" w:history="1">
            <w:r w:rsidR="00CC2A68" w:rsidRPr="00CC2A68">
              <w:rPr>
                <w:rStyle w:val="a9"/>
                <w:rFonts w:asciiTheme="majorEastAsia" w:eastAsiaTheme="majorEastAsia" w:hAnsiTheme="majorEastAsia" w:hint="eastAsia"/>
                <w:noProof/>
                <w:sz w:val="21"/>
                <w:szCs w:val="21"/>
              </w:rPr>
              <w:t>关联词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30" w:history="1">
            <w:r w:rsidR="00CC2A68" w:rsidRPr="00CC2A68">
              <w:rPr>
                <w:rStyle w:val="a9"/>
                <w:rFonts w:asciiTheme="majorEastAsia" w:eastAsiaTheme="majorEastAsia" w:hAnsiTheme="majorEastAsia" w:hint="eastAsia"/>
                <w:noProof/>
                <w:sz w:val="21"/>
                <w:szCs w:val="21"/>
              </w:rPr>
              <w:t>第十六章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合句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1" w:history="1">
            <w:r w:rsidR="00CC2A68" w:rsidRPr="00CC2A68">
              <w:rPr>
                <w:rStyle w:val="a9"/>
                <w:rFonts w:asciiTheme="majorEastAsia" w:eastAsiaTheme="majorEastAsia" w:hAnsiTheme="majorEastAsia" w:hint="eastAsia"/>
                <w:noProof/>
                <w:sz w:val="21"/>
                <w:szCs w:val="21"/>
              </w:rPr>
              <w:t>限定从句与非限定从句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2" w:history="1">
            <w:r w:rsidR="00CC2A68" w:rsidRPr="00CC2A68">
              <w:rPr>
                <w:rStyle w:val="a9"/>
                <w:rFonts w:asciiTheme="majorEastAsia" w:eastAsiaTheme="majorEastAsia" w:hAnsiTheme="majorEastAsia" w:hint="eastAsia"/>
                <w:noProof/>
                <w:sz w:val="21"/>
                <w:szCs w:val="21"/>
              </w:rPr>
              <w:t>句子的三种层次</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3" w:history="1">
            <w:r w:rsidR="00CC2A68" w:rsidRPr="00CC2A68">
              <w:rPr>
                <w:rStyle w:val="a9"/>
                <w:rFonts w:asciiTheme="majorEastAsia" w:eastAsiaTheme="majorEastAsia" w:hAnsiTheme="majorEastAsia" w:hint="eastAsia"/>
                <w:noProof/>
                <w:sz w:val="21"/>
                <w:szCs w:val="21"/>
              </w:rPr>
              <w:t>并列从句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34" w:history="1">
            <w:r w:rsidR="00CC2A68" w:rsidRPr="00CC2A68">
              <w:rPr>
                <w:rStyle w:val="a9"/>
                <w:rFonts w:asciiTheme="majorEastAsia" w:eastAsiaTheme="majorEastAsia" w:hAnsiTheme="majorEastAsia" w:hint="eastAsia"/>
                <w:noProof/>
                <w:sz w:val="21"/>
                <w:szCs w:val="21"/>
              </w:rPr>
              <w:t>第十七章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名词从句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5" w:history="1">
            <w:r w:rsidR="00CC2A68" w:rsidRPr="00CC2A68">
              <w:rPr>
                <w:rStyle w:val="a9"/>
                <w:rFonts w:asciiTheme="majorEastAsia" w:eastAsiaTheme="majorEastAsia" w:hAnsiTheme="majorEastAsia" w:hint="eastAsia"/>
                <w:noProof/>
                <w:sz w:val="21"/>
                <w:szCs w:val="21"/>
              </w:rPr>
              <w:t>复句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6" w:history="1">
            <w:r w:rsidR="00CC2A68" w:rsidRPr="00CC2A68">
              <w:rPr>
                <w:rStyle w:val="a9"/>
                <w:rFonts w:asciiTheme="majorEastAsia" w:eastAsiaTheme="majorEastAsia" w:hAnsiTheme="majorEastAsia" w:hint="eastAsia"/>
                <w:noProof/>
                <w:sz w:val="21"/>
                <w:szCs w:val="21"/>
              </w:rPr>
              <w:t>名词从句的种类</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7" w:history="1">
            <w:r w:rsidR="00CC2A68" w:rsidRPr="00CC2A68">
              <w:rPr>
                <w:rStyle w:val="a9"/>
                <w:rFonts w:asciiTheme="majorEastAsia" w:eastAsiaTheme="majorEastAsia" w:hAnsiTheme="majorEastAsia" w:hint="eastAsia"/>
                <w:noProof/>
                <w:sz w:val="21"/>
                <w:szCs w:val="21"/>
              </w:rPr>
              <w:t>名词从句的位置</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162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8" w:history="1">
            <w:r w:rsidR="00CC2A68" w:rsidRPr="00CC2A68">
              <w:rPr>
                <w:rStyle w:val="a9"/>
                <w:rFonts w:asciiTheme="majorEastAsia" w:eastAsiaTheme="majorEastAsia" w:hAnsiTheme="majorEastAsia" w:hint="eastAsia"/>
                <w:noProof/>
                <w:sz w:val="21"/>
                <w:szCs w:val="21"/>
              </w:rPr>
              <w:t>评论从句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168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9" w:history="1">
            <w:r w:rsidR="00CC2A68" w:rsidRPr="00CC2A68">
              <w:rPr>
                <w:rStyle w:val="a9"/>
                <w:rFonts w:asciiTheme="majorEastAsia" w:eastAsiaTheme="majorEastAsia" w:hAnsiTheme="majorEastAsia" w:hint="eastAsia"/>
                <w:noProof/>
                <w:sz w:val="21"/>
                <w:szCs w:val="21"/>
              </w:rPr>
              <w:t>引用句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168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40" w:history="1">
            <w:r w:rsidR="00CC2A68" w:rsidRPr="00CC2A68">
              <w:rPr>
                <w:rStyle w:val="a9"/>
                <w:rFonts w:asciiTheme="majorEastAsia" w:eastAsiaTheme="majorEastAsia" w:hAnsiTheme="majorEastAsia" w:hint="eastAsia"/>
                <w:noProof/>
                <w:sz w:val="21"/>
                <w:szCs w:val="21"/>
              </w:rPr>
              <w:t>第十八章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副词从句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1" w:history="1">
            <w:r w:rsidR="00CC2A68" w:rsidRPr="00CC2A68">
              <w:rPr>
                <w:rStyle w:val="a9"/>
                <w:rFonts w:asciiTheme="majorEastAsia" w:eastAsiaTheme="majorEastAsia" w:hAnsiTheme="majorEastAsia" w:hint="eastAsia"/>
                <w:noProof/>
                <w:sz w:val="21"/>
                <w:szCs w:val="21"/>
              </w:rPr>
              <w:t>副词从句与名词从句的构造比较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2" w:history="1">
            <w:r w:rsidR="00CC2A68" w:rsidRPr="00CC2A68">
              <w:rPr>
                <w:rStyle w:val="a9"/>
                <w:rFonts w:asciiTheme="majorEastAsia" w:eastAsiaTheme="majorEastAsia" w:hAnsiTheme="majorEastAsia" w:hint="eastAsia"/>
                <w:noProof/>
                <w:sz w:val="21"/>
                <w:szCs w:val="21"/>
              </w:rPr>
              <w:t>常用的副词从句连接词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3" w:history="1">
            <w:r w:rsidR="00CC2A68" w:rsidRPr="00CC2A68">
              <w:rPr>
                <w:rStyle w:val="a9"/>
                <w:rFonts w:asciiTheme="majorEastAsia" w:eastAsiaTheme="majorEastAsia" w:hAnsiTheme="majorEastAsia" w:hint="eastAsia"/>
                <w:noProof/>
                <w:sz w:val="21"/>
                <w:szCs w:val="21"/>
              </w:rPr>
              <w:t>一条文法规则</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44" w:history="1">
            <w:r w:rsidR="00CC2A68" w:rsidRPr="00CC2A68">
              <w:rPr>
                <w:rStyle w:val="a9"/>
                <w:rFonts w:asciiTheme="majorEastAsia" w:eastAsiaTheme="majorEastAsia" w:hAnsiTheme="majorEastAsia" w:hint="eastAsia"/>
                <w:noProof/>
                <w:sz w:val="21"/>
                <w:szCs w:val="21"/>
              </w:rPr>
              <w:t>第十九章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关系从句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182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5" w:history="1">
            <w:r w:rsidR="00CC2A68" w:rsidRPr="00CC2A68">
              <w:rPr>
                <w:rStyle w:val="a9"/>
                <w:rFonts w:asciiTheme="majorEastAsia" w:eastAsiaTheme="majorEastAsia" w:hAnsiTheme="majorEastAsia" w:hint="eastAsia"/>
                <w:noProof/>
                <w:sz w:val="21"/>
                <w:szCs w:val="21"/>
              </w:rPr>
              <w:t>关系从句的构造</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182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6" w:history="1">
            <w:r w:rsidR="00CC2A68" w:rsidRPr="00CC2A68">
              <w:rPr>
                <w:rStyle w:val="a9"/>
                <w:rFonts w:asciiTheme="majorEastAsia" w:eastAsiaTheme="majorEastAsia" w:hAnsiTheme="majorEastAsia" w:hint="eastAsia"/>
                <w:noProof/>
                <w:sz w:val="21"/>
                <w:szCs w:val="21"/>
              </w:rPr>
              <w:t>关系代名词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183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7" w:history="1">
            <w:r w:rsidR="00CC2A68" w:rsidRPr="00CC2A68">
              <w:rPr>
                <w:rStyle w:val="a9"/>
                <w:rFonts w:asciiTheme="majorEastAsia" w:eastAsiaTheme="majorEastAsia" w:hAnsiTheme="majorEastAsia" w:hint="eastAsia"/>
                <w:noProof/>
                <w:sz w:val="21"/>
                <w:szCs w:val="21"/>
              </w:rPr>
              <w:t>关系从句的位置</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194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8" w:history="1">
            <w:r w:rsidR="00CC2A68" w:rsidRPr="00CC2A68">
              <w:rPr>
                <w:rStyle w:val="a9"/>
                <w:rFonts w:asciiTheme="majorEastAsia" w:eastAsiaTheme="majorEastAsia" w:hAnsiTheme="majorEastAsia" w:hint="eastAsia"/>
                <w:noProof/>
                <w:sz w:val="21"/>
                <w:szCs w:val="21"/>
              </w:rPr>
              <w:t>复合关系代名词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196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9" w:history="1">
            <w:r w:rsidR="00CC2A68" w:rsidRPr="00CC2A68">
              <w:rPr>
                <w:rStyle w:val="a9"/>
                <w:rFonts w:asciiTheme="majorEastAsia" w:eastAsiaTheme="majorEastAsia" w:hAnsiTheme="majorEastAsia" w:hint="eastAsia"/>
                <w:noProof/>
                <w:sz w:val="21"/>
                <w:szCs w:val="21"/>
              </w:rPr>
              <w:t>关系副词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200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0" w:history="1">
            <w:r w:rsidR="00CC2A68" w:rsidRPr="00CC2A68">
              <w:rPr>
                <w:rStyle w:val="a9"/>
                <w:rFonts w:asciiTheme="majorEastAsia" w:eastAsiaTheme="majorEastAsia" w:hAnsiTheme="majorEastAsia" w:hint="eastAsia"/>
                <w:noProof/>
                <w:sz w:val="21"/>
                <w:szCs w:val="21"/>
              </w:rPr>
              <w:t>有逗点隔开时</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204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1" w:history="1">
            <w:r w:rsidR="00CC2A68" w:rsidRPr="00CC2A68">
              <w:rPr>
                <w:rStyle w:val="a9"/>
                <w:rFonts w:asciiTheme="majorEastAsia" w:eastAsiaTheme="majorEastAsia" w:hAnsiTheme="majorEastAsia" w:hint="eastAsia"/>
                <w:noProof/>
                <w:sz w:val="21"/>
                <w:szCs w:val="21"/>
              </w:rPr>
              <w:t>分裂句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205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2" w:history="1">
            <w:r w:rsidR="00CC2A68" w:rsidRPr="00CC2A68">
              <w:rPr>
                <w:rStyle w:val="a9"/>
                <w:rFonts w:asciiTheme="majorEastAsia" w:eastAsiaTheme="majorEastAsia" w:hAnsiTheme="majorEastAsia" w:hint="eastAsia"/>
                <w:noProof/>
                <w:sz w:val="21"/>
                <w:szCs w:val="21"/>
              </w:rPr>
              <w:t>厘清混淆点</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208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3" w:history="1">
            <w:r w:rsidR="00CC2A68" w:rsidRPr="00CC2A68">
              <w:rPr>
                <w:rStyle w:val="a9"/>
                <w:rFonts w:asciiTheme="majorEastAsia" w:eastAsiaTheme="majorEastAsia" w:hAnsiTheme="majorEastAsia" w:hint="eastAsia"/>
                <w:noProof/>
                <w:sz w:val="21"/>
                <w:szCs w:val="21"/>
              </w:rPr>
              <w:t>结语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54" w:history="1">
            <w:r w:rsidR="00CC2A68" w:rsidRPr="00CC2A68">
              <w:rPr>
                <w:rStyle w:val="a9"/>
                <w:rFonts w:asciiTheme="majorEastAsia" w:eastAsiaTheme="majorEastAsia" w:hAnsiTheme="majorEastAsia" w:hint="eastAsia"/>
                <w:noProof/>
                <w:sz w:val="21"/>
                <w:szCs w:val="21"/>
              </w:rPr>
              <w:t>第二十章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主词动词一致性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5" w:history="1">
            <w:r w:rsidR="00CC2A68" w:rsidRPr="00CC2A68">
              <w:rPr>
                <w:rStyle w:val="a9"/>
                <w:rFonts w:asciiTheme="majorEastAsia" w:eastAsiaTheme="majorEastAsia" w:hAnsiTheme="majorEastAsia" w:hint="eastAsia"/>
                <w:noProof/>
                <w:sz w:val="21"/>
                <w:szCs w:val="21"/>
              </w:rPr>
              <w:t>单数形用复数动词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6" w:history="1">
            <w:r w:rsidR="00CC2A68" w:rsidRPr="00CC2A68">
              <w:rPr>
                <w:rStyle w:val="a9"/>
                <w:rFonts w:asciiTheme="majorEastAsia" w:eastAsiaTheme="majorEastAsia" w:hAnsiTheme="majorEastAsia" w:hint="eastAsia"/>
                <w:noProof/>
                <w:sz w:val="21"/>
                <w:szCs w:val="21"/>
              </w:rPr>
              <w:t>复数形用单数动词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7" w:history="1">
            <w:r w:rsidR="00CC2A68" w:rsidRPr="00CC2A68">
              <w:rPr>
                <w:rStyle w:val="a9"/>
                <w:rFonts w:asciiTheme="majorEastAsia" w:eastAsiaTheme="majorEastAsia" w:hAnsiTheme="majorEastAsia" w:hint="eastAsia"/>
                <w:noProof/>
                <w:sz w:val="21"/>
                <w:szCs w:val="21"/>
              </w:rPr>
              <w:t>单位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8" w:history="1">
            <w:r w:rsidR="00CC2A68" w:rsidRPr="00CC2A68">
              <w:rPr>
                <w:rStyle w:val="a9"/>
                <w:rFonts w:asciiTheme="majorEastAsia" w:eastAsiaTheme="majorEastAsia" w:hAnsiTheme="majorEastAsia" w:hint="eastAsia"/>
                <w:noProof/>
                <w:sz w:val="21"/>
                <w:szCs w:val="21"/>
              </w:rPr>
              <w:t>单复数动词皆可</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9" w:history="1">
            <w:r w:rsidR="00CC2A68" w:rsidRPr="00CC2A68">
              <w:rPr>
                <w:rStyle w:val="a9"/>
                <w:rFonts w:asciiTheme="majorEastAsia" w:eastAsiaTheme="majorEastAsia" w:hAnsiTheme="majorEastAsia" w:hint="eastAsia"/>
                <w:noProof/>
                <w:sz w:val="21"/>
                <w:szCs w:val="21"/>
              </w:rPr>
              <w:t>集合名词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0" w:history="1">
            <w:r w:rsidR="00CC2A68" w:rsidRPr="00CC2A68">
              <w:rPr>
                <w:rStyle w:val="a9"/>
                <w:rFonts w:asciiTheme="majorEastAsia" w:eastAsiaTheme="majorEastAsia" w:hAnsiTheme="majorEastAsia"/>
                <w:noProof/>
                <w:sz w:val="21"/>
                <w:szCs w:val="21"/>
              </w:rPr>
              <w:t>Less, fewer</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1" w:history="1">
            <w:r w:rsidR="00CC2A68" w:rsidRPr="00CC2A68">
              <w:rPr>
                <w:rStyle w:val="a9"/>
                <w:rFonts w:asciiTheme="majorEastAsia" w:eastAsiaTheme="majorEastAsia" w:hAnsiTheme="majorEastAsia"/>
                <w:noProof/>
                <w:sz w:val="21"/>
                <w:szCs w:val="21"/>
              </w:rPr>
              <w:t>A lot of, lots of</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2" w:history="1">
            <w:r w:rsidR="00CC2A68" w:rsidRPr="00CC2A68">
              <w:rPr>
                <w:rStyle w:val="a9"/>
                <w:rFonts w:asciiTheme="majorEastAsia" w:eastAsiaTheme="majorEastAsia" w:hAnsiTheme="majorEastAsia"/>
                <w:noProof/>
                <w:sz w:val="21"/>
                <w:szCs w:val="21"/>
              </w:rPr>
              <w:t>None of</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3" w:history="1">
            <w:r w:rsidR="00CC2A68" w:rsidRPr="00CC2A68">
              <w:rPr>
                <w:rStyle w:val="a9"/>
                <w:rFonts w:asciiTheme="majorEastAsia" w:eastAsiaTheme="majorEastAsia" w:hAnsiTheme="majorEastAsia"/>
                <w:noProof/>
                <w:sz w:val="21"/>
                <w:szCs w:val="21"/>
              </w:rPr>
              <w:t>A number of, the number</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4" w:history="1">
            <w:r w:rsidR="00CC2A68" w:rsidRPr="00CC2A68">
              <w:rPr>
                <w:rStyle w:val="a9"/>
                <w:rFonts w:asciiTheme="majorEastAsia" w:eastAsiaTheme="majorEastAsia" w:hAnsiTheme="majorEastAsia"/>
                <w:noProof/>
                <w:sz w:val="21"/>
                <w:szCs w:val="21"/>
              </w:rPr>
              <w:t>A pair</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5" w:history="1">
            <w:r w:rsidR="00CC2A68" w:rsidRPr="00CC2A68">
              <w:rPr>
                <w:rStyle w:val="a9"/>
                <w:rFonts w:asciiTheme="majorEastAsia" w:eastAsiaTheme="majorEastAsia" w:hAnsiTheme="majorEastAsia"/>
                <w:noProof/>
                <w:sz w:val="21"/>
                <w:szCs w:val="21"/>
              </w:rPr>
              <w:t>Every, each, either, neither, many a</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6" w:history="1">
            <w:r w:rsidR="00CC2A68" w:rsidRPr="00CC2A68">
              <w:rPr>
                <w:rStyle w:val="a9"/>
                <w:rFonts w:asciiTheme="majorEastAsia" w:eastAsiaTheme="majorEastAsia" w:hAnsiTheme="majorEastAsia" w:hint="eastAsia"/>
                <w:noProof/>
                <w:sz w:val="21"/>
                <w:szCs w:val="21"/>
              </w:rPr>
              <w:t>主词后接介系词词组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7" w:history="1">
            <w:r w:rsidR="00CC2A68" w:rsidRPr="00CC2A68">
              <w:rPr>
                <w:rStyle w:val="a9"/>
                <w:rFonts w:asciiTheme="majorEastAsia" w:eastAsiaTheme="majorEastAsia" w:hAnsiTheme="majorEastAsia" w:hint="eastAsia"/>
                <w:noProof/>
                <w:sz w:val="21"/>
                <w:szCs w:val="21"/>
              </w:rPr>
              <w:t>对等连接词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8" w:history="1">
            <w:r w:rsidR="00CC2A68" w:rsidRPr="00CC2A68">
              <w:rPr>
                <w:rStyle w:val="a9"/>
                <w:rFonts w:asciiTheme="majorEastAsia" w:eastAsiaTheme="majorEastAsia" w:hAnsiTheme="majorEastAsia" w:hint="eastAsia"/>
                <w:noProof/>
                <w:sz w:val="21"/>
                <w:szCs w:val="21"/>
              </w:rPr>
              <w:t>比较级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9" w:history="1">
            <w:r w:rsidR="00CC2A68" w:rsidRPr="00CC2A68">
              <w:rPr>
                <w:rStyle w:val="a9"/>
                <w:rFonts w:asciiTheme="majorEastAsia" w:eastAsiaTheme="majorEastAsia" w:hAnsiTheme="majorEastAsia" w:hint="eastAsia"/>
                <w:noProof/>
                <w:sz w:val="21"/>
                <w:szCs w:val="21"/>
              </w:rPr>
              <w:t>分裂句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0" w:history="1">
            <w:r w:rsidR="00CC2A68" w:rsidRPr="00CC2A68">
              <w:rPr>
                <w:rStyle w:val="a9"/>
                <w:rFonts w:asciiTheme="majorEastAsia" w:eastAsiaTheme="majorEastAsia" w:hAnsiTheme="majorEastAsia" w:hint="eastAsia"/>
                <w:noProof/>
                <w:sz w:val="21"/>
                <w:szCs w:val="21"/>
              </w:rPr>
              <w:t>动名词，动词不定式，名词从句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71" w:history="1">
            <w:r w:rsidR="00CC2A68" w:rsidRPr="00CC2A68">
              <w:rPr>
                <w:rStyle w:val="a9"/>
                <w:rFonts w:asciiTheme="majorEastAsia" w:eastAsiaTheme="majorEastAsia" w:hAnsiTheme="majorEastAsia" w:hint="eastAsia"/>
                <w:noProof/>
                <w:sz w:val="21"/>
                <w:szCs w:val="21"/>
              </w:rPr>
              <w:t>第二十一章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倒装句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2" w:history="1">
            <w:r w:rsidR="00CC2A68" w:rsidRPr="00CC2A68">
              <w:rPr>
                <w:rStyle w:val="a9"/>
                <w:rFonts w:asciiTheme="majorEastAsia" w:eastAsiaTheme="majorEastAsia" w:hAnsiTheme="majorEastAsia"/>
                <w:noProof/>
                <w:sz w:val="21"/>
                <w:szCs w:val="21"/>
              </w:rPr>
              <w:t>(1)</w:t>
            </w:r>
            <w:r w:rsidR="00CC2A68" w:rsidRPr="00CC2A68">
              <w:rPr>
                <w:rStyle w:val="a9"/>
                <w:rFonts w:asciiTheme="majorEastAsia" w:eastAsiaTheme="majorEastAsia" w:hAnsiTheme="majorEastAsia" w:hint="eastAsia"/>
                <w:noProof/>
                <w:sz w:val="21"/>
                <w:szCs w:val="21"/>
              </w:rPr>
              <w:t>直接移动动词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3" w:history="1">
            <w:r w:rsidR="00CC2A68" w:rsidRPr="00CC2A68">
              <w:rPr>
                <w:rStyle w:val="a9"/>
                <w:rFonts w:asciiTheme="majorEastAsia" w:eastAsiaTheme="majorEastAsia" w:hAnsiTheme="majorEastAsia"/>
                <w:noProof/>
                <w:sz w:val="21"/>
                <w:szCs w:val="21"/>
              </w:rPr>
              <w:t>(2)</w:t>
            </w:r>
            <w:r w:rsidR="00CC2A68" w:rsidRPr="00CC2A68">
              <w:rPr>
                <w:rStyle w:val="a9"/>
                <w:rFonts w:asciiTheme="majorEastAsia" w:eastAsiaTheme="majorEastAsia" w:hAnsiTheme="majorEastAsia" w:hint="eastAsia"/>
                <w:noProof/>
                <w:sz w:val="21"/>
                <w:szCs w:val="21"/>
              </w:rPr>
              <w:t>助动词或</w:t>
            </w:r>
            <w:r w:rsidR="00CC2A68" w:rsidRPr="00CC2A68">
              <w:rPr>
                <w:rStyle w:val="a9"/>
                <w:rFonts w:asciiTheme="majorEastAsia" w:eastAsiaTheme="majorEastAsia" w:hAnsiTheme="majorEastAsia"/>
                <w:noProof/>
                <w:sz w:val="21"/>
                <w:szCs w:val="21"/>
              </w:rPr>
              <w:t>be</w:t>
            </w:r>
            <w:r w:rsidR="00CC2A68" w:rsidRPr="00CC2A68">
              <w:rPr>
                <w:rStyle w:val="a9"/>
                <w:rFonts w:asciiTheme="majorEastAsia" w:eastAsiaTheme="majorEastAsia" w:hAnsiTheme="majorEastAsia" w:hint="eastAsia"/>
                <w:noProof/>
                <w:sz w:val="21"/>
                <w:szCs w:val="21"/>
              </w:rPr>
              <w:t>前移</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4" w:history="1">
            <w:r w:rsidR="00CC2A68" w:rsidRPr="00CC2A68">
              <w:rPr>
                <w:rStyle w:val="a9"/>
                <w:rFonts w:asciiTheme="majorEastAsia" w:eastAsiaTheme="majorEastAsia" w:hAnsiTheme="majorEastAsia"/>
                <w:noProof/>
                <w:sz w:val="21"/>
                <w:szCs w:val="21"/>
              </w:rPr>
              <w:t>(3)</w:t>
            </w:r>
            <w:r w:rsidR="00CC2A68" w:rsidRPr="00CC2A68">
              <w:rPr>
                <w:rStyle w:val="a9"/>
                <w:rFonts w:asciiTheme="majorEastAsia" w:eastAsiaTheme="majorEastAsia" w:hAnsiTheme="majorEastAsia" w:hint="eastAsia"/>
                <w:noProof/>
                <w:sz w:val="21"/>
                <w:szCs w:val="21"/>
              </w:rPr>
              <w:t>助动词或</w:t>
            </w:r>
            <w:r w:rsidR="00CC2A68" w:rsidRPr="00CC2A68">
              <w:rPr>
                <w:rStyle w:val="a9"/>
                <w:rFonts w:asciiTheme="majorEastAsia" w:eastAsiaTheme="majorEastAsia" w:hAnsiTheme="majorEastAsia"/>
                <w:noProof/>
                <w:sz w:val="21"/>
                <w:szCs w:val="21"/>
              </w:rPr>
              <w:t>be</w:t>
            </w:r>
            <w:r w:rsidR="00CC2A68" w:rsidRPr="00CC2A68">
              <w:rPr>
                <w:rStyle w:val="a9"/>
                <w:rFonts w:asciiTheme="majorEastAsia" w:eastAsiaTheme="majorEastAsia" w:hAnsiTheme="majorEastAsia" w:hint="eastAsia"/>
                <w:noProof/>
                <w:sz w:val="21"/>
                <w:szCs w:val="21"/>
              </w:rPr>
              <w:t>前移、普通动词加</w:t>
            </w:r>
            <w:r w:rsidR="00CC2A68" w:rsidRPr="00CC2A68">
              <w:rPr>
                <w:rStyle w:val="a9"/>
                <w:rFonts w:asciiTheme="majorEastAsia" w:eastAsiaTheme="majorEastAsia" w:hAnsiTheme="majorEastAsia"/>
                <w:noProof/>
                <w:sz w:val="21"/>
                <w:szCs w:val="21"/>
              </w:rPr>
              <w:t>do</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229</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5" w:history="1">
            <w:r w:rsidR="00CC2A68" w:rsidRPr="00CC2A68">
              <w:rPr>
                <w:rStyle w:val="a9"/>
                <w:rFonts w:asciiTheme="majorEastAsia" w:eastAsiaTheme="majorEastAsia" w:hAnsiTheme="majorEastAsia"/>
                <w:noProof/>
                <w:sz w:val="21"/>
                <w:szCs w:val="21"/>
              </w:rPr>
              <w:t>(4)</w:t>
            </w:r>
            <w:r w:rsidR="00CC2A68" w:rsidRPr="00CC2A68">
              <w:rPr>
                <w:rStyle w:val="a9"/>
                <w:rFonts w:asciiTheme="majorEastAsia" w:eastAsiaTheme="majorEastAsia" w:hAnsiTheme="majorEastAsia" w:hint="eastAsia"/>
                <w:noProof/>
                <w:sz w:val="21"/>
                <w:szCs w:val="21"/>
              </w:rPr>
              <w:t>助动词或</w:t>
            </w:r>
            <w:r w:rsidR="00CC2A68" w:rsidRPr="00CC2A68">
              <w:rPr>
                <w:rStyle w:val="a9"/>
                <w:rFonts w:asciiTheme="majorEastAsia" w:eastAsiaTheme="majorEastAsia" w:hAnsiTheme="majorEastAsia"/>
                <w:noProof/>
                <w:sz w:val="21"/>
                <w:szCs w:val="21"/>
              </w:rPr>
              <w:t>be</w:t>
            </w:r>
            <w:r w:rsidR="00CC2A68" w:rsidRPr="00CC2A68">
              <w:rPr>
                <w:rStyle w:val="a9"/>
                <w:rFonts w:asciiTheme="majorEastAsia" w:eastAsiaTheme="majorEastAsia" w:hAnsiTheme="majorEastAsia" w:hint="eastAsia"/>
                <w:noProof/>
                <w:sz w:val="21"/>
                <w:szCs w:val="21"/>
              </w:rPr>
              <w:t>前移，普通动词以助动词</w:t>
            </w:r>
            <w:r w:rsidR="00CC2A68" w:rsidRPr="00CC2A68">
              <w:rPr>
                <w:rStyle w:val="a9"/>
                <w:rFonts w:asciiTheme="majorEastAsia" w:eastAsiaTheme="majorEastAsia" w:hAnsiTheme="majorEastAsia"/>
                <w:noProof/>
                <w:sz w:val="21"/>
                <w:szCs w:val="21"/>
              </w:rPr>
              <w:t>do</w:t>
            </w:r>
            <w:r w:rsidR="00CC2A68" w:rsidRPr="00CC2A68">
              <w:rPr>
                <w:rStyle w:val="a9"/>
                <w:rFonts w:asciiTheme="majorEastAsia" w:eastAsiaTheme="majorEastAsia" w:hAnsiTheme="majorEastAsia" w:hint="eastAsia"/>
                <w:noProof/>
                <w:sz w:val="21"/>
                <w:szCs w:val="21"/>
              </w:rPr>
              <w:t>取代，省略述部</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230</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76" w:history="1">
            <w:r w:rsidR="00CC2A68" w:rsidRPr="00CC2A68">
              <w:rPr>
                <w:rStyle w:val="a9"/>
                <w:rFonts w:asciiTheme="majorEastAsia" w:eastAsiaTheme="majorEastAsia" w:hAnsiTheme="majorEastAsia" w:hint="eastAsia"/>
                <w:noProof/>
                <w:sz w:val="21"/>
                <w:szCs w:val="21"/>
              </w:rPr>
              <w:t>第二十二章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减化从句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7" w:history="1">
            <w:r w:rsidR="00CC2A68" w:rsidRPr="00CC2A68">
              <w:rPr>
                <w:rStyle w:val="a9"/>
                <w:rFonts w:asciiTheme="majorEastAsia" w:eastAsiaTheme="majorEastAsia" w:hAnsiTheme="majorEastAsia" w:hint="eastAsia"/>
                <w:noProof/>
                <w:sz w:val="21"/>
                <w:szCs w:val="21"/>
              </w:rPr>
              <w:t>何谓减化从句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8" w:history="1">
            <w:r w:rsidR="00CC2A68" w:rsidRPr="00CC2A68">
              <w:rPr>
                <w:rStyle w:val="a9"/>
                <w:rFonts w:asciiTheme="majorEastAsia" w:eastAsiaTheme="majorEastAsia" w:hAnsiTheme="majorEastAsia" w:hint="eastAsia"/>
                <w:noProof/>
                <w:sz w:val="21"/>
                <w:szCs w:val="21"/>
              </w:rPr>
              <w:t>从属从句减化的基础观念</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9" w:history="1">
            <w:r w:rsidR="00CC2A68" w:rsidRPr="00CC2A68">
              <w:rPr>
                <w:rStyle w:val="a9"/>
                <w:rFonts w:asciiTheme="majorEastAsia" w:eastAsiaTheme="majorEastAsia" w:hAnsiTheme="majorEastAsia" w:hint="eastAsia"/>
                <w:noProof/>
                <w:sz w:val="21"/>
                <w:szCs w:val="21"/>
              </w:rPr>
              <w:t>从属从句减化的共同做法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0" w:history="1">
            <w:r w:rsidR="00CC2A68" w:rsidRPr="00CC2A68">
              <w:rPr>
                <w:rStyle w:val="a9"/>
                <w:rFonts w:asciiTheme="majorEastAsia" w:eastAsiaTheme="majorEastAsia" w:hAnsiTheme="majorEastAsia" w:hint="eastAsia"/>
                <w:noProof/>
                <w:sz w:val="21"/>
                <w:szCs w:val="21"/>
              </w:rPr>
              <w:t>连接词的处理</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234</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81" w:history="1">
            <w:r w:rsidR="00CC2A68" w:rsidRPr="00CC2A68">
              <w:rPr>
                <w:rStyle w:val="a9"/>
                <w:rFonts w:asciiTheme="majorEastAsia" w:eastAsiaTheme="majorEastAsia" w:hAnsiTheme="majorEastAsia" w:hint="eastAsia"/>
                <w:noProof/>
                <w:sz w:val="21"/>
                <w:szCs w:val="21"/>
              </w:rPr>
              <w:t>第二十三章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关系从句减化</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2" w:history="1">
            <w:r w:rsidR="00CC2A68" w:rsidRPr="00CC2A68">
              <w:rPr>
                <w:rStyle w:val="a9"/>
                <w:rFonts w:asciiTheme="majorEastAsia" w:eastAsiaTheme="majorEastAsia" w:hAnsiTheme="majorEastAsia" w:hint="eastAsia"/>
                <w:noProof/>
                <w:sz w:val="21"/>
                <w:szCs w:val="21"/>
              </w:rPr>
              <w:t>减化为分词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3" w:history="1">
            <w:r w:rsidR="00CC2A68" w:rsidRPr="00CC2A68">
              <w:rPr>
                <w:rStyle w:val="a9"/>
                <w:rFonts w:asciiTheme="majorEastAsia" w:eastAsiaTheme="majorEastAsia" w:hAnsiTheme="majorEastAsia" w:hint="eastAsia"/>
                <w:noProof/>
                <w:sz w:val="21"/>
                <w:szCs w:val="21"/>
              </w:rPr>
              <w:t>连接词的处理</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246</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84" w:history="1">
            <w:r w:rsidR="00CC2A68" w:rsidRPr="00CC2A68">
              <w:rPr>
                <w:rStyle w:val="a9"/>
                <w:rFonts w:asciiTheme="majorEastAsia" w:eastAsiaTheme="majorEastAsia" w:hAnsiTheme="majorEastAsia" w:hint="eastAsia"/>
                <w:noProof/>
                <w:sz w:val="21"/>
                <w:szCs w:val="21"/>
              </w:rPr>
              <w:t>第二十四章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名词从句减化</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5" w:history="1">
            <w:r w:rsidR="00CC2A68" w:rsidRPr="00CC2A68">
              <w:rPr>
                <w:rStyle w:val="a9"/>
                <w:rFonts w:asciiTheme="majorEastAsia" w:eastAsiaTheme="majorEastAsia" w:hAnsiTheme="majorEastAsia" w:hint="eastAsia"/>
                <w:noProof/>
                <w:sz w:val="21"/>
                <w:szCs w:val="21"/>
              </w:rPr>
              <w:t>减化为</w:t>
            </w:r>
            <w:r w:rsidR="00CC2A68" w:rsidRPr="00CC2A68">
              <w:rPr>
                <w:rStyle w:val="a9"/>
                <w:rFonts w:asciiTheme="majorEastAsia" w:eastAsiaTheme="majorEastAsia" w:hAnsiTheme="majorEastAsia"/>
                <w:noProof/>
                <w:sz w:val="21"/>
                <w:szCs w:val="21"/>
              </w:rPr>
              <w:t>Ving</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6" w:history="1">
            <w:r w:rsidR="00CC2A68" w:rsidRPr="00CC2A68">
              <w:rPr>
                <w:rStyle w:val="a9"/>
                <w:rFonts w:asciiTheme="majorEastAsia" w:eastAsiaTheme="majorEastAsia" w:hAnsiTheme="majorEastAsia" w:hint="eastAsia"/>
                <w:noProof/>
                <w:sz w:val="21"/>
                <w:szCs w:val="21"/>
              </w:rPr>
              <w:t>减化为</w:t>
            </w:r>
            <w:r w:rsidR="00CC2A68" w:rsidRPr="00CC2A68">
              <w:rPr>
                <w:rStyle w:val="a9"/>
                <w:rFonts w:asciiTheme="majorEastAsia" w:eastAsiaTheme="majorEastAsia" w:hAnsiTheme="majorEastAsia"/>
                <w:noProof/>
                <w:sz w:val="21"/>
                <w:szCs w:val="21"/>
              </w:rPr>
              <w:t>to V</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252</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87" w:history="1">
            <w:r w:rsidR="00CC2A68" w:rsidRPr="00CC2A68">
              <w:rPr>
                <w:rStyle w:val="a9"/>
                <w:rFonts w:asciiTheme="majorEastAsia" w:eastAsiaTheme="majorEastAsia" w:hAnsiTheme="majorEastAsia" w:hint="eastAsia"/>
                <w:noProof/>
                <w:sz w:val="21"/>
                <w:szCs w:val="21"/>
              </w:rPr>
              <w:t>第二十五章</w:t>
            </w:r>
            <w:r w:rsidR="00CC2A68" w:rsidRPr="00CC2A68">
              <w:rPr>
                <w:rStyle w:val="a9"/>
                <w:rFonts w:asciiTheme="majorEastAsia" w:eastAsiaTheme="majorEastAsia" w:hAnsiTheme="majorEastAsia"/>
                <w:noProof/>
                <w:sz w:val="21"/>
                <w:szCs w:val="21"/>
              </w:rPr>
              <w:t xml:space="preserve"> </w:t>
            </w:r>
            <w:r w:rsidR="00CC2A68" w:rsidRPr="00CC2A68">
              <w:rPr>
                <w:rStyle w:val="a9"/>
                <w:rFonts w:asciiTheme="majorEastAsia" w:eastAsiaTheme="majorEastAsia" w:hAnsiTheme="majorEastAsia" w:hint="eastAsia"/>
                <w:noProof/>
                <w:sz w:val="21"/>
                <w:szCs w:val="21"/>
              </w:rPr>
              <w:t>副词从句减化</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261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8" w:history="1">
            <w:r w:rsidR="00CC2A68" w:rsidRPr="00CC2A68">
              <w:rPr>
                <w:rStyle w:val="a9"/>
                <w:rFonts w:asciiTheme="majorEastAsia" w:eastAsiaTheme="majorEastAsia" w:hAnsiTheme="majorEastAsia" w:hint="eastAsia"/>
                <w:noProof/>
                <w:sz w:val="21"/>
                <w:szCs w:val="21"/>
              </w:rPr>
              <w:t>减化为分词结构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261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9" w:history="1">
            <w:r w:rsidR="00CC2A68" w:rsidRPr="00CC2A68">
              <w:rPr>
                <w:rStyle w:val="a9"/>
                <w:rFonts w:asciiTheme="majorEastAsia" w:eastAsiaTheme="majorEastAsia" w:hAnsiTheme="majorEastAsia" w:hint="eastAsia"/>
                <w:noProof/>
                <w:sz w:val="21"/>
                <w:szCs w:val="21"/>
              </w:rPr>
              <w:t>减化为</w:t>
            </w:r>
            <w:r w:rsidR="00CC2A68" w:rsidRPr="00CC2A68">
              <w:rPr>
                <w:rStyle w:val="a9"/>
                <w:rFonts w:asciiTheme="majorEastAsia" w:eastAsiaTheme="majorEastAsia" w:hAnsiTheme="majorEastAsia"/>
                <w:noProof/>
                <w:sz w:val="21"/>
                <w:szCs w:val="21"/>
              </w:rPr>
              <w:t>To V</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271</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90" w:history="1">
            <w:r w:rsidR="00CC2A68" w:rsidRPr="00CC2A68">
              <w:rPr>
                <w:rStyle w:val="a9"/>
                <w:rFonts w:asciiTheme="majorEastAsia" w:eastAsiaTheme="majorEastAsia" w:hAnsiTheme="majorEastAsia" w:hint="eastAsia"/>
                <w:noProof/>
                <w:sz w:val="21"/>
                <w:szCs w:val="21"/>
              </w:rPr>
              <w:t>减化为介系词词组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273</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91" w:history="1">
            <w:r w:rsidR="00CC2A68" w:rsidRPr="00CC2A68">
              <w:rPr>
                <w:rStyle w:val="a9"/>
                <w:rFonts w:asciiTheme="majorEastAsia" w:eastAsiaTheme="majorEastAsia" w:hAnsiTheme="majorEastAsia" w:hint="eastAsia"/>
                <w:noProof/>
                <w:sz w:val="21"/>
                <w:szCs w:val="21"/>
              </w:rPr>
              <w:t>连接词改写为介系词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275</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92" w:history="1">
            <w:r w:rsidR="00CC2A68" w:rsidRPr="00CC2A68">
              <w:rPr>
                <w:rStyle w:val="a9"/>
                <w:rFonts w:asciiTheme="majorEastAsia" w:eastAsiaTheme="majorEastAsia" w:hAnsiTheme="majorEastAsia" w:hint="eastAsia"/>
                <w:noProof/>
                <w:sz w:val="21"/>
                <w:szCs w:val="21"/>
              </w:rPr>
              <w:t>减化为其它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277</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32"/>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93" w:history="1">
            <w:r w:rsidR="00CC2A68" w:rsidRPr="00CC2A68">
              <w:rPr>
                <w:rStyle w:val="a9"/>
                <w:rFonts w:asciiTheme="majorEastAsia" w:eastAsiaTheme="majorEastAsia" w:hAnsiTheme="majorEastAsia" w:hint="eastAsia"/>
                <w:noProof/>
                <w:sz w:val="21"/>
                <w:szCs w:val="21"/>
              </w:rPr>
              <w:t>减化从句练习</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278</w:t>
            </w:r>
            <w:r w:rsidR="00CC2A68" w:rsidRPr="00CC2A68">
              <w:rPr>
                <w:rFonts w:asciiTheme="majorEastAsia" w:eastAsiaTheme="majorEastAsia" w:hAnsiTheme="majorEastAsia"/>
                <w:noProof/>
                <w:webHidden/>
                <w:sz w:val="21"/>
                <w:szCs w:val="21"/>
              </w:rPr>
              <w:fldChar w:fldCharType="end"/>
            </w:r>
          </w:hyperlink>
        </w:p>
        <w:p w:rsidR="00CC2A68" w:rsidRPr="00CC2A68" w:rsidRDefault="00994CEC" w:rsidP="00FE030E">
          <w:pPr>
            <w:pStyle w:val="1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94" w:history="1">
            <w:r w:rsidR="00CC2A68" w:rsidRPr="00CC2A68">
              <w:rPr>
                <w:rStyle w:val="a9"/>
                <w:rFonts w:asciiTheme="majorEastAsia" w:eastAsiaTheme="majorEastAsia" w:hAnsiTheme="majorEastAsia" w:hint="eastAsia"/>
                <w:noProof/>
                <w:sz w:val="21"/>
                <w:szCs w:val="21"/>
              </w:rPr>
              <w:t>制作信息</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282</w:t>
            </w:r>
            <w:r w:rsidR="00CC2A68" w:rsidRPr="00CC2A68">
              <w:rPr>
                <w:rFonts w:asciiTheme="majorEastAsia" w:eastAsiaTheme="majorEastAsia" w:hAnsiTheme="majorEastAsia"/>
                <w:noProof/>
                <w:webHidden/>
                <w:sz w:val="21"/>
                <w:szCs w:val="21"/>
              </w:rPr>
              <w:fldChar w:fldCharType="end"/>
            </w:r>
          </w:hyperlink>
        </w:p>
        <w:p w:rsidR="00CC2A68" w:rsidRDefault="00CC2A68" w:rsidP="00182A90">
          <w:pPr>
            <w:adjustRightInd w:val="0"/>
            <w:snapToGrid w:val="0"/>
            <w:spacing w:after="84" w:line="260" w:lineRule="exact"/>
            <w:ind w:firstLine="422"/>
          </w:pPr>
          <w:r w:rsidRPr="00CC2A68">
            <w:rPr>
              <w:rFonts w:asciiTheme="majorEastAsia" w:eastAsiaTheme="majorEastAsia" w:hAnsiTheme="majorEastAsia"/>
              <w:b/>
              <w:bCs/>
              <w:sz w:val="21"/>
              <w:szCs w:val="21"/>
              <w:lang w:val="zh-CN"/>
            </w:rPr>
            <w:fldChar w:fldCharType="end"/>
          </w:r>
        </w:p>
      </w:sdtContent>
    </w:sdt>
    <w:p w:rsidR="00CC2A68" w:rsidRPr="00ED6812" w:rsidRDefault="00CC2A68" w:rsidP="00182A90">
      <w:pPr>
        <w:spacing w:after="84"/>
        <w:ind w:firstLine="480"/>
        <w:rPr>
          <w:rFonts w:eastAsia="宋体"/>
        </w:rPr>
      </w:pPr>
    </w:p>
    <w:p w:rsidR="00CC2A68" w:rsidRDefault="00CC2A68" w:rsidP="00182A90">
      <w:pPr>
        <w:widowControl/>
        <w:spacing w:after="84" w:line="240" w:lineRule="auto"/>
        <w:ind w:firstLineChars="0" w:firstLine="0"/>
        <w:jc w:val="left"/>
        <w:rPr>
          <w:rFonts w:eastAsia="黑体"/>
          <w:bCs/>
          <w:kern w:val="44"/>
          <w:sz w:val="32"/>
          <w:szCs w:val="44"/>
        </w:rPr>
      </w:pPr>
      <w:r>
        <w:br w:type="page"/>
      </w:r>
    </w:p>
    <w:p w:rsidR="00785232" w:rsidRPr="00DD2927" w:rsidRDefault="00E430F6" w:rsidP="00182A90">
      <w:pPr>
        <w:pStyle w:val="1"/>
        <w:spacing w:after="84"/>
        <w:rPr>
          <w:rFonts w:eastAsia="MingLiU"/>
          <w:lang w:eastAsia="zh-TW"/>
        </w:rPr>
      </w:pPr>
      <w:bookmarkStart w:id="2" w:name="_Toc363483829"/>
      <w:r w:rsidRPr="00E430F6">
        <w:rPr>
          <w:rFonts w:hint="eastAsia"/>
        </w:rPr>
        <w:lastRenderedPageBreak/>
        <w:t>第一章</w:t>
      </w:r>
      <w:r w:rsidRPr="00E430F6">
        <w:t xml:space="preserve"> </w:t>
      </w:r>
      <w:r w:rsidRPr="00E430F6">
        <w:rPr>
          <w:rFonts w:hint="eastAsia"/>
        </w:rPr>
        <w:t>基本句型</w:t>
      </w:r>
      <w:bookmarkEnd w:id="2"/>
    </w:p>
    <w:p w:rsidR="00785232" w:rsidRPr="00785232" w:rsidRDefault="00E430F6" w:rsidP="00982549">
      <w:pPr>
        <w:pStyle w:val="3"/>
        <w:spacing w:before="126" w:after="126"/>
        <w:rPr>
          <w:rFonts w:eastAsia="MingLiU"/>
          <w:lang w:eastAsia="zh-TW"/>
        </w:rPr>
      </w:pPr>
      <w:bookmarkStart w:id="3" w:name="_Toc363483830"/>
      <w:r w:rsidRPr="00E430F6">
        <w:rPr>
          <w:rFonts w:hint="eastAsia"/>
        </w:rPr>
        <w:t>单句：五种基本句型</w:t>
      </w:r>
      <w:bookmarkEnd w:id="3"/>
    </w:p>
    <w:p w:rsidR="00DD2927" w:rsidRDefault="00E430F6" w:rsidP="00182A90">
      <w:pPr>
        <w:spacing w:after="84"/>
        <w:ind w:firstLine="480"/>
        <w:rPr>
          <w:lang w:eastAsia="zh-TW"/>
        </w:rPr>
      </w:pPr>
      <w:r w:rsidRPr="00E430F6">
        <w:rPr>
          <w:rFonts w:eastAsia="宋体" w:hint="eastAsia"/>
        </w:rPr>
        <w:t>接下来就从单句开始切入。英文的单句，依照动词特性的不同，可以分为五种基本句型。反过来说：必须符合五种句型之一，才是正确的英文单句。这五种句型分别是：</w:t>
      </w:r>
    </w:p>
    <w:p w:rsidR="00785232" w:rsidRPr="00785232" w:rsidRDefault="00E430F6" w:rsidP="00182A90">
      <w:pPr>
        <w:spacing w:after="84"/>
        <w:ind w:firstLine="480"/>
        <w:rPr>
          <w:lang w:eastAsia="zh-TW"/>
        </w:rPr>
      </w:pPr>
      <w:r w:rsidRPr="00E430F6">
        <w:rPr>
          <w:rFonts w:eastAsia="宋体"/>
        </w:rPr>
        <w:t>1. S + V</w:t>
      </w:r>
    </w:p>
    <w:p w:rsidR="00785232" w:rsidRPr="00785232" w:rsidRDefault="00E430F6" w:rsidP="00182A90">
      <w:pPr>
        <w:spacing w:after="84"/>
        <w:ind w:firstLine="480"/>
        <w:rPr>
          <w:lang w:eastAsia="zh-TW"/>
        </w:rPr>
      </w:pPr>
      <w:r w:rsidRPr="00E430F6">
        <w:rPr>
          <w:rFonts w:eastAsia="宋体"/>
        </w:rPr>
        <w:t>2. S + V + O</w:t>
      </w:r>
    </w:p>
    <w:p w:rsidR="00785232" w:rsidRPr="00785232" w:rsidRDefault="00E430F6" w:rsidP="00182A90">
      <w:pPr>
        <w:spacing w:after="84"/>
        <w:ind w:firstLine="480"/>
        <w:rPr>
          <w:lang w:eastAsia="zh-TW"/>
        </w:rPr>
      </w:pPr>
      <w:r w:rsidRPr="00E430F6">
        <w:rPr>
          <w:rFonts w:eastAsia="宋体"/>
        </w:rPr>
        <w:t>3. S + V + O + O</w:t>
      </w:r>
    </w:p>
    <w:p w:rsidR="00785232" w:rsidRPr="00785232" w:rsidRDefault="00E430F6" w:rsidP="00182A90">
      <w:pPr>
        <w:spacing w:after="84"/>
        <w:ind w:firstLine="480"/>
        <w:rPr>
          <w:lang w:eastAsia="zh-TW"/>
        </w:rPr>
      </w:pPr>
      <w:r w:rsidRPr="00E430F6">
        <w:rPr>
          <w:rFonts w:eastAsia="宋体"/>
        </w:rPr>
        <w:t>4. S + V + C</w:t>
      </w:r>
    </w:p>
    <w:p w:rsidR="00785232" w:rsidRPr="00785232" w:rsidRDefault="00E430F6" w:rsidP="00182A90">
      <w:pPr>
        <w:spacing w:after="84"/>
        <w:ind w:firstLine="480"/>
        <w:rPr>
          <w:lang w:eastAsia="zh-TW"/>
        </w:rPr>
      </w:pPr>
      <w:r w:rsidRPr="00E430F6">
        <w:rPr>
          <w:rFonts w:eastAsia="宋体"/>
        </w:rPr>
        <w:t>5. S + V + O + C</w:t>
      </w:r>
    </w:p>
    <w:p w:rsidR="00785232" w:rsidRPr="00785232" w:rsidRDefault="00E430F6" w:rsidP="00182A90">
      <w:pPr>
        <w:spacing w:after="84"/>
        <w:ind w:firstLine="480"/>
        <w:rPr>
          <w:lang w:eastAsia="zh-TW"/>
        </w:rPr>
      </w:pPr>
      <w:r w:rsidRPr="00E430F6">
        <w:rPr>
          <w:rFonts w:eastAsia="宋体" w:hint="eastAsia"/>
        </w:rPr>
        <w:t>（</w:t>
      </w:r>
      <w:r w:rsidRPr="00E430F6">
        <w:rPr>
          <w:rFonts w:eastAsia="宋体"/>
        </w:rPr>
        <w:t>S</w:t>
      </w:r>
      <w:r w:rsidRPr="00E430F6">
        <w:rPr>
          <w:rFonts w:eastAsia="宋体" w:hint="eastAsia"/>
        </w:rPr>
        <w:t>：主词，</w:t>
      </w:r>
      <w:r w:rsidRPr="00E430F6">
        <w:rPr>
          <w:rFonts w:eastAsia="宋体"/>
        </w:rPr>
        <w:t>V</w:t>
      </w:r>
      <w:r w:rsidRPr="00E430F6">
        <w:rPr>
          <w:rFonts w:eastAsia="宋体" w:hint="eastAsia"/>
        </w:rPr>
        <w:t>：动词，</w:t>
      </w:r>
      <w:r w:rsidRPr="00E430F6">
        <w:rPr>
          <w:rFonts w:eastAsia="宋体"/>
        </w:rPr>
        <w:t>O</w:t>
      </w:r>
      <w:r w:rsidRPr="00E430F6">
        <w:rPr>
          <w:rFonts w:eastAsia="宋体" w:hint="eastAsia"/>
        </w:rPr>
        <w:t>：</w:t>
      </w:r>
      <w:r w:rsidR="009D20F5">
        <w:rPr>
          <w:rFonts w:eastAsia="宋体" w:hint="eastAsia"/>
        </w:rPr>
        <w:t>受词（宾语）</w:t>
      </w:r>
      <w:r w:rsidRPr="00E430F6">
        <w:rPr>
          <w:rFonts w:eastAsia="宋体" w:hint="eastAsia"/>
        </w:rPr>
        <w:t>，</w:t>
      </w:r>
      <w:r w:rsidRPr="00E430F6">
        <w:rPr>
          <w:rFonts w:eastAsia="宋体"/>
        </w:rPr>
        <w:t>C</w:t>
      </w:r>
      <w:r w:rsidRPr="00E430F6">
        <w:rPr>
          <w:rFonts w:eastAsia="宋体" w:hint="eastAsia"/>
        </w:rPr>
        <w:t>：补语）</w:t>
      </w:r>
    </w:p>
    <w:p w:rsidR="00785232" w:rsidRPr="00785232" w:rsidRDefault="00E430F6" w:rsidP="00182A90">
      <w:pPr>
        <w:pStyle w:val="4"/>
        <w:spacing w:after="84"/>
        <w:rPr>
          <w:rFonts w:eastAsia="MingLiU"/>
          <w:lang w:eastAsia="zh-TW"/>
        </w:rPr>
      </w:pPr>
      <w:r w:rsidRPr="00E430F6">
        <w:rPr>
          <w:rFonts w:hint="eastAsia"/>
        </w:rPr>
        <w:t>主部与述部</w:t>
      </w:r>
    </w:p>
    <w:p w:rsidR="00DD2927" w:rsidRDefault="00E430F6" w:rsidP="00182A90">
      <w:pPr>
        <w:spacing w:after="84"/>
        <w:ind w:firstLine="480"/>
        <w:rPr>
          <w:rFonts w:eastAsia="MingLiU"/>
          <w:lang w:eastAsia="zh-TW"/>
        </w:rPr>
      </w:pPr>
      <w:r w:rsidRPr="00E430F6">
        <w:rPr>
          <w:rFonts w:hint="eastAsia"/>
        </w:rPr>
        <w:t>一个完整的句子，必须能够表达完整的意思。这至少需要两个部分：主部（</w:t>
      </w:r>
      <w:r w:rsidRPr="00E430F6">
        <w:t>subject</w:t>
      </w:r>
      <w:r w:rsidRPr="00E430F6">
        <w:rPr>
          <w:rFonts w:hint="eastAsia"/>
        </w:rPr>
        <w:t>）和述部（</w:t>
      </w:r>
      <w:r w:rsidRPr="00E430F6">
        <w:t>predicate</w:t>
      </w:r>
      <w:r w:rsidRPr="00E430F6">
        <w:rPr>
          <w:rFonts w:hint="eastAsia"/>
        </w:rPr>
        <w:t>）。主部，是介绍这个句子主词的部分，以主词为核心，告诉读者这个句子「主角是谁」。述部，则是句子中担任叙述工作的部分，以限定动词（</w:t>
      </w:r>
      <w:r w:rsidRPr="00E430F6">
        <w:t>finite verb</w:t>
      </w:r>
      <w:r w:rsidRPr="00E430F6">
        <w:rPr>
          <w:rFonts w:hint="eastAsia"/>
        </w:rPr>
        <w:t>）为核心，告诉读者这个主角「怎么样」。</w:t>
      </w:r>
    </w:p>
    <w:p w:rsidR="00DD2927" w:rsidRDefault="00E430F6" w:rsidP="00182A90">
      <w:pPr>
        <w:spacing w:after="84"/>
        <w:ind w:firstLine="480"/>
        <w:rPr>
          <w:rFonts w:eastAsia="MingLiU"/>
          <w:lang w:eastAsia="zh-TW"/>
        </w:rPr>
      </w:pPr>
      <w:r w:rsidRPr="00E430F6">
        <w:rPr>
          <w:rFonts w:hint="eastAsia"/>
        </w:rPr>
        <w:t>所谓「限定动词」，就是会随人称、时态的不同而产生变化的动词（例如主词是第三人称单数时，限定动词的现在式要加</w:t>
      </w:r>
      <w:r w:rsidRPr="00E430F6">
        <w:t xml:space="preserve"> -s</w:t>
      </w:r>
      <w:r w:rsidRPr="00E430F6">
        <w:rPr>
          <w:rFonts w:hint="eastAsia"/>
        </w:rPr>
        <w:t>）。传统文法所谓的动词，指的都是限定动词。至于「非限定动词」（</w:t>
      </w:r>
      <w:r w:rsidRPr="00E430F6">
        <w:t>nonfinite verb</w:t>
      </w:r>
      <w:r w:rsidRPr="00E430F6">
        <w:rPr>
          <w:rFonts w:hint="eastAsia"/>
        </w:rPr>
        <w:t>），传统文法并不视为动词看待，而是称为「动状词」（</w:t>
      </w:r>
      <w:r w:rsidRPr="00E430F6">
        <w:t>verbals</w:t>
      </w:r>
      <w:r w:rsidRPr="00E430F6">
        <w:rPr>
          <w:rFonts w:hint="eastAsia"/>
        </w:rPr>
        <w:t>），包括现在分词、过去分词、动名词、</w:t>
      </w:r>
      <w:r w:rsidR="00750148">
        <w:rPr>
          <w:rFonts w:hint="eastAsia"/>
        </w:rPr>
        <w:t>动词不定式</w:t>
      </w:r>
      <w:r w:rsidRPr="00E430F6">
        <w:rPr>
          <w:rFonts w:hint="eastAsia"/>
        </w:rPr>
        <w:t>等等。必须要有限定动词，才能构成一个独立的句子或是限定</w:t>
      </w:r>
      <w:r w:rsidR="00BF5096">
        <w:rPr>
          <w:rFonts w:hint="eastAsia"/>
        </w:rPr>
        <w:t>从句</w:t>
      </w:r>
      <w:r w:rsidRPr="00E430F6">
        <w:rPr>
          <w:rFonts w:hint="eastAsia"/>
        </w:rPr>
        <w:t>。</w:t>
      </w:r>
    </w:p>
    <w:p w:rsidR="00DD2927" w:rsidRDefault="00E430F6" w:rsidP="00182A90">
      <w:pPr>
        <w:spacing w:after="84"/>
        <w:ind w:firstLine="480"/>
        <w:rPr>
          <w:rFonts w:eastAsia="MingLiU"/>
          <w:lang w:eastAsia="zh-TW"/>
        </w:rPr>
      </w:pPr>
      <w:r w:rsidRPr="00E430F6">
        <w:rPr>
          <w:rFonts w:hint="eastAsia"/>
        </w:rPr>
        <w:t>基本句型之所以会分成五种，主要是因为动词有五种，包括及物动词（</w:t>
      </w:r>
      <w:r w:rsidRPr="00E430F6">
        <w:t>transitive verb</w:t>
      </w:r>
      <w:r w:rsidRPr="00E430F6">
        <w:rPr>
          <w:rFonts w:hint="eastAsia"/>
        </w:rPr>
        <w:t>）与不及物动词（</w:t>
      </w:r>
      <w:r w:rsidRPr="00E430F6">
        <w:t>intransitive verb</w:t>
      </w:r>
      <w:r w:rsidRPr="00E430F6">
        <w:rPr>
          <w:rFonts w:hint="eastAsia"/>
        </w:rPr>
        <w:t>）、完全动词（</w:t>
      </w:r>
      <w:r w:rsidRPr="00E430F6">
        <w:t>complete verb</w:t>
      </w:r>
      <w:r w:rsidRPr="00E430F6">
        <w:rPr>
          <w:rFonts w:hint="eastAsia"/>
        </w:rPr>
        <w:t>）与不完全动词（</w:t>
      </w:r>
      <w:r w:rsidRPr="00E430F6">
        <w:t>incomplete verb</w:t>
      </w:r>
      <w:r w:rsidRPr="00E430F6">
        <w:rPr>
          <w:rFonts w:hint="eastAsia"/>
        </w:rPr>
        <w:t>）等等。如果是及物动词，它后面必须有个</w:t>
      </w:r>
      <w:r w:rsidR="009D20F5">
        <w:rPr>
          <w:rFonts w:hint="eastAsia"/>
        </w:rPr>
        <w:t>受词（宾语）</w:t>
      </w:r>
      <w:r w:rsidRPr="00E430F6">
        <w:rPr>
          <w:rFonts w:hint="eastAsia"/>
        </w:rPr>
        <w:t>（</w:t>
      </w:r>
      <w:r w:rsidRPr="00E430F6">
        <w:t>object</w:t>
      </w:r>
      <w:r w:rsidRPr="00E430F6">
        <w:rPr>
          <w:rFonts w:hint="eastAsia"/>
        </w:rPr>
        <w:t>）来接受这个动作。反之，不及物动词则不需要</w:t>
      </w:r>
      <w:r w:rsidR="009D20F5">
        <w:rPr>
          <w:rFonts w:hint="eastAsia"/>
        </w:rPr>
        <w:t>受词（宾语）</w:t>
      </w:r>
      <w:r w:rsidRPr="00E430F6">
        <w:rPr>
          <w:rFonts w:hint="eastAsia"/>
        </w:rPr>
        <w:t>。另外，如果这个动词是不完全动词，后面就需要有个补语（</w:t>
      </w:r>
      <w:r w:rsidRPr="00E430F6">
        <w:t>complement</w:t>
      </w:r>
      <w:r w:rsidRPr="00E430F6">
        <w:rPr>
          <w:rFonts w:hint="eastAsia"/>
        </w:rPr>
        <w:t>）来补足它、才能够产生完整句义。反之，完全动词则不需要补语。以下就五种基本句型分别说明。</w:t>
      </w:r>
    </w:p>
    <w:p w:rsidR="00DD2927" w:rsidRDefault="00E430F6" w:rsidP="00182A90">
      <w:pPr>
        <w:pStyle w:val="5"/>
        <w:spacing w:after="84"/>
        <w:rPr>
          <w:lang w:eastAsia="zh-TW"/>
        </w:rPr>
      </w:pPr>
      <w:r w:rsidRPr="00E430F6">
        <w:t>S + V</w:t>
      </w:r>
    </w:p>
    <w:p w:rsidR="00785232" w:rsidRPr="00785232" w:rsidRDefault="00E430F6" w:rsidP="00182A90">
      <w:pPr>
        <w:pStyle w:val="Preface"/>
        <w:spacing w:after="84"/>
        <w:ind w:firstLine="480"/>
        <w:rPr>
          <w:lang w:eastAsia="zh-TW"/>
        </w:rPr>
      </w:pPr>
      <w:r w:rsidRPr="007D332E">
        <w:rPr>
          <w:color w:val="auto"/>
          <w:u w:val="single"/>
        </w:rPr>
        <w:t>The dog</w:t>
      </w:r>
      <w:r w:rsidRPr="007D332E">
        <w:rPr>
          <w:color w:val="auto"/>
        </w:rPr>
        <w:t xml:space="preserve"> </w:t>
      </w:r>
      <w:r w:rsidRPr="007D332E">
        <w:rPr>
          <w:color w:val="auto"/>
          <w:u w:val="single"/>
        </w:rPr>
        <w:t>barked</w:t>
      </w:r>
      <w:r w:rsidRPr="007D332E">
        <w:rPr>
          <w:color w:val="auto"/>
        </w:rPr>
        <w:t xml:space="preserve"> at the mailman.</w:t>
      </w:r>
      <w:r w:rsidR="00A651B4" w:rsidRPr="007D332E">
        <w:rPr>
          <w:rFonts w:hint="eastAsia"/>
          <w:color w:val="auto"/>
        </w:rPr>
        <w:t xml:space="preserve">  </w:t>
      </w:r>
      <w:r w:rsidR="00A651B4" w:rsidRPr="00E430F6">
        <w:rPr>
          <w:rFonts w:hint="eastAsia"/>
        </w:rPr>
        <w:t>狗冲着邮差叫。</w:t>
      </w:r>
    </w:p>
    <w:p w:rsidR="00785232" w:rsidRPr="00785232" w:rsidRDefault="00E430F6" w:rsidP="00182A90">
      <w:pPr>
        <w:pStyle w:val="Preface"/>
        <w:spacing w:after="84"/>
        <w:ind w:firstLine="480"/>
        <w:rPr>
          <w:lang w:eastAsia="zh-TW"/>
        </w:rPr>
      </w:pPr>
      <w:r w:rsidRPr="00E430F6">
        <w:t xml:space="preserve">   S     V</w:t>
      </w:r>
    </w:p>
    <w:p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这个句子的主部是主词</w:t>
      </w:r>
      <w:r w:rsidRPr="00E430F6">
        <w:rPr>
          <w:rFonts w:ascii="Times New Roman" w:hAnsi="Times New Roman" w:cs="Times New Roman"/>
          <w:kern w:val="0"/>
        </w:rPr>
        <w:t>the dog</w:t>
      </w:r>
      <w:r w:rsidRPr="00E430F6">
        <w:rPr>
          <w:rFonts w:ascii="Times New Roman" w:hAnsi="Times New Roman" w:cs="Times New Roman" w:hint="eastAsia"/>
          <w:kern w:val="0"/>
        </w:rPr>
        <w:t>这个名词词组、由它担任主角。所谓名词，</w:t>
      </w:r>
      <w:r w:rsidRPr="00E430F6">
        <w:rPr>
          <w:rFonts w:ascii="Times New Roman" w:hAnsi="Times New Roman" w:cs="Times New Roman" w:hint="eastAsia"/>
          <w:kern w:val="0"/>
        </w:rPr>
        <w:lastRenderedPageBreak/>
        <w:t>指的是「人、地、事、物」的名称。由这个定义来看，</w:t>
      </w:r>
      <w:r w:rsidRPr="00687B47">
        <w:rPr>
          <w:rStyle w:val="af1"/>
          <w:rFonts w:hint="eastAsia"/>
        </w:rPr>
        <w:t>一个句子的主词必须是名词，包括名词词组、代名词、名词</w:t>
      </w:r>
      <w:r w:rsidR="00BF5096">
        <w:rPr>
          <w:rStyle w:val="af1"/>
          <w:rFonts w:hint="eastAsia"/>
        </w:rPr>
        <w:t>从句</w:t>
      </w:r>
      <w:r w:rsidRPr="00687B47">
        <w:rPr>
          <w:rStyle w:val="af1"/>
          <w:rFonts w:hint="eastAsia"/>
        </w:rPr>
        <w:t>等等</w:t>
      </w:r>
      <w:r w:rsidRPr="00E430F6">
        <w:rPr>
          <w:rFonts w:ascii="Times New Roman" w:hAnsi="Times New Roman" w:cs="Times New Roman" w:hint="eastAsia"/>
          <w:kern w:val="0"/>
        </w:rPr>
        <w:t>。</w:t>
      </w:r>
    </w:p>
    <w:p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本句的述部以动词</w:t>
      </w:r>
      <w:r w:rsidRPr="00E430F6">
        <w:rPr>
          <w:rFonts w:ascii="Times New Roman" w:hAnsi="Times New Roman" w:cs="Times New Roman"/>
          <w:kern w:val="0"/>
        </w:rPr>
        <w:t>barked</w:t>
      </w:r>
      <w:r w:rsidRPr="00E430F6">
        <w:rPr>
          <w:rFonts w:ascii="Times New Roman" w:hAnsi="Times New Roman" w:cs="Times New Roman" w:hint="eastAsia"/>
          <w:kern w:val="0"/>
        </w:rPr>
        <w:t>为主，告诉读者说这只狗「叫」。像</w:t>
      </w:r>
      <w:r w:rsidRPr="00E430F6">
        <w:rPr>
          <w:rFonts w:ascii="Times New Roman" w:hAnsi="Times New Roman" w:cs="Times New Roman"/>
          <w:kern w:val="0"/>
        </w:rPr>
        <w:t>bark</w:t>
      </w:r>
      <w:r w:rsidRPr="00E430F6">
        <w:rPr>
          <w:rFonts w:ascii="Times New Roman" w:hAnsi="Times New Roman" w:cs="Times New Roman" w:hint="eastAsia"/>
          <w:kern w:val="0"/>
        </w:rPr>
        <w:t>这种动词称为不及物动词，可以独力完成而不需要</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来接受这个动作。后面的</w:t>
      </w:r>
      <w:r w:rsidRPr="00E430F6">
        <w:rPr>
          <w:rFonts w:ascii="Times New Roman" w:hAnsi="Times New Roman" w:cs="Times New Roman"/>
          <w:kern w:val="0"/>
        </w:rPr>
        <w:t>at the mailman</w:t>
      </w:r>
      <w:r w:rsidRPr="00E430F6">
        <w:rPr>
          <w:rFonts w:ascii="Times New Roman" w:hAnsi="Times New Roman" w:cs="Times New Roman" w:hint="eastAsia"/>
          <w:kern w:val="0"/>
        </w:rPr>
        <w:t>是个介系词词组（介系词</w:t>
      </w:r>
      <w:r w:rsidRPr="00E430F6">
        <w:rPr>
          <w:rFonts w:ascii="Times New Roman" w:hAnsi="Times New Roman" w:cs="Times New Roman"/>
          <w:kern w:val="0"/>
        </w:rPr>
        <w:t>at</w:t>
      </w:r>
      <w:r w:rsidRPr="00E430F6">
        <w:rPr>
          <w:rFonts w:ascii="Times New Roman" w:hAnsi="Times New Roman" w:cs="Times New Roman" w:hint="eastAsia"/>
          <w:kern w:val="0"/>
        </w:rPr>
        <w:t>加上名词词组</w:t>
      </w:r>
      <w:r w:rsidRPr="00E430F6">
        <w:rPr>
          <w:rFonts w:ascii="Times New Roman" w:hAnsi="Times New Roman" w:cs="Times New Roman"/>
          <w:kern w:val="0"/>
        </w:rPr>
        <w:t>the mailman</w:t>
      </w:r>
      <w:r w:rsidRPr="00E430F6">
        <w:rPr>
          <w:rFonts w:ascii="Times New Roman" w:hAnsi="Times New Roman" w:cs="Times New Roman" w:hint="eastAsia"/>
          <w:kern w:val="0"/>
        </w:rPr>
        <w:t>作它的</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）、这个介系词词组在此当副词使用，依附在动词</w:t>
      </w:r>
      <w:r w:rsidRPr="00E430F6">
        <w:rPr>
          <w:rFonts w:ascii="Times New Roman" w:hAnsi="Times New Roman" w:cs="Times New Roman"/>
          <w:kern w:val="0"/>
        </w:rPr>
        <w:t>barked</w:t>
      </w:r>
      <w:r w:rsidRPr="00E430F6">
        <w:rPr>
          <w:rFonts w:ascii="Times New Roman" w:hAnsi="Times New Roman" w:cs="Times New Roman" w:hint="eastAsia"/>
          <w:kern w:val="0"/>
        </w:rPr>
        <w:t>上面修饰它。</w:t>
      </w:r>
    </w:p>
    <w:p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got up</w:t>
      </w:r>
      <w:r w:rsidRPr="00E430F6">
        <w:t xml:space="preserve"> rather late this morning.</w:t>
      </w:r>
    </w:p>
    <w:p w:rsidR="00785232" w:rsidRPr="00785232" w:rsidRDefault="00E430F6" w:rsidP="00182A90">
      <w:pPr>
        <w:pStyle w:val="Preface"/>
        <w:spacing w:after="84"/>
        <w:ind w:firstLine="480"/>
        <w:rPr>
          <w:rFonts w:eastAsia="MingLiU"/>
          <w:lang w:eastAsia="zh-TW"/>
        </w:rPr>
      </w:pPr>
      <w:r w:rsidRPr="00E430F6">
        <w:t>S  V</w:t>
      </w:r>
    </w:p>
    <w:p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这个句子的主部是</w:t>
      </w:r>
      <w:r w:rsidRPr="00E430F6">
        <w:rPr>
          <w:rFonts w:ascii="Times New Roman" w:hAnsi="Times New Roman" w:cs="Times New Roman"/>
          <w:kern w:val="0"/>
        </w:rPr>
        <w:t>I</w:t>
      </w:r>
      <w:r w:rsidRPr="00E430F6">
        <w:rPr>
          <w:rFonts w:ascii="Times New Roman" w:hAnsi="Times New Roman" w:cs="Times New Roman" w:hint="eastAsia"/>
          <w:kern w:val="0"/>
        </w:rPr>
        <w:t>这个代名词当主词。述部最重要的是</w:t>
      </w:r>
      <w:r w:rsidRPr="00E430F6">
        <w:rPr>
          <w:rFonts w:ascii="Times New Roman" w:hAnsi="Times New Roman" w:cs="Times New Roman"/>
          <w:kern w:val="0"/>
        </w:rPr>
        <w:t>got up</w:t>
      </w:r>
      <w:r w:rsidRPr="00E430F6">
        <w:rPr>
          <w:rFonts w:ascii="Times New Roman" w:hAnsi="Times New Roman" w:cs="Times New Roman" w:hint="eastAsia"/>
          <w:kern w:val="0"/>
        </w:rPr>
        <w:t>这个词组动词（</w:t>
      </w:r>
      <w:r w:rsidRPr="00E430F6">
        <w:rPr>
          <w:rFonts w:ascii="Times New Roman" w:hAnsi="Times New Roman" w:cs="Times New Roman"/>
          <w:kern w:val="0"/>
        </w:rPr>
        <w:t>phrasal verb</w:t>
      </w:r>
      <w:r w:rsidRPr="00E430F6">
        <w:rPr>
          <w:rFonts w:ascii="Times New Roman" w:hAnsi="Times New Roman" w:cs="Times New Roman" w:hint="eastAsia"/>
          <w:kern w:val="0"/>
        </w:rPr>
        <w:t>）。所谓词组，指的是两个以上的单字放在一起、构成一个意义单元（要合在一起解释）。像</w:t>
      </w:r>
      <w:r w:rsidRPr="00E430F6">
        <w:rPr>
          <w:rFonts w:ascii="Times New Roman" w:hAnsi="Times New Roman" w:cs="Times New Roman"/>
          <w:kern w:val="0"/>
        </w:rPr>
        <w:t>get</w:t>
      </w:r>
      <w:r w:rsidRPr="00E430F6">
        <w:rPr>
          <w:rFonts w:ascii="Times New Roman" w:hAnsi="Times New Roman" w:cs="Times New Roman" w:hint="eastAsia"/>
          <w:kern w:val="0"/>
        </w:rPr>
        <w:t>这个动词，本身并没有「起床」的意思，必须和</w:t>
      </w:r>
      <w:r w:rsidRPr="00E430F6">
        <w:rPr>
          <w:rFonts w:ascii="Times New Roman" w:hAnsi="Times New Roman" w:cs="Times New Roman"/>
          <w:kern w:val="0"/>
        </w:rPr>
        <w:t>up</w:t>
      </w:r>
      <w:r w:rsidRPr="00E430F6">
        <w:rPr>
          <w:rFonts w:ascii="Times New Roman" w:hAnsi="Times New Roman" w:cs="Times New Roman" w:hint="eastAsia"/>
          <w:kern w:val="0"/>
        </w:rPr>
        <w:t>这个介副词（看起来像介系词、后面却没有</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，而是直接当副词使用）合在一起才是「起床」，所以应该把</w:t>
      </w:r>
      <w:r w:rsidRPr="00E430F6">
        <w:rPr>
          <w:rFonts w:ascii="Times New Roman" w:hAnsi="Times New Roman" w:cs="Times New Roman"/>
          <w:kern w:val="0"/>
        </w:rPr>
        <w:t>get up</w:t>
      </w:r>
      <w:r w:rsidRPr="00E430F6">
        <w:rPr>
          <w:rFonts w:ascii="Times New Roman" w:hAnsi="Times New Roman" w:cs="Times New Roman" w:hint="eastAsia"/>
          <w:kern w:val="0"/>
        </w:rPr>
        <w:t>当作一个词组动词看待。像</w:t>
      </w:r>
      <w:r w:rsidRPr="00E430F6">
        <w:rPr>
          <w:rFonts w:ascii="Times New Roman" w:hAnsi="Times New Roman" w:cs="Times New Roman"/>
          <w:kern w:val="0"/>
        </w:rPr>
        <w:t>get up</w:t>
      </w:r>
      <w:r w:rsidRPr="00E430F6">
        <w:rPr>
          <w:rFonts w:ascii="Times New Roman" w:hAnsi="Times New Roman" w:cs="Times New Roman" w:hint="eastAsia"/>
          <w:kern w:val="0"/>
        </w:rPr>
        <w:t>这种动作同样也可以独力完成，属于不及物动词（不需要</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）。后面的</w:t>
      </w:r>
      <w:r w:rsidRPr="00E430F6">
        <w:rPr>
          <w:rFonts w:ascii="Times New Roman" w:hAnsi="Times New Roman" w:cs="Times New Roman"/>
          <w:kern w:val="0"/>
        </w:rPr>
        <w:t>rather late this morning</w:t>
      </w:r>
      <w:r w:rsidRPr="00E430F6">
        <w:rPr>
          <w:rFonts w:ascii="Times New Roman" w:hAnsi="Times New Roman" w:cs="Times New Roman" w:hint="eastAsia"/>
          <w:kern w:val="0"/>
        </w:rPr>
        <w:t>整个都是时间副词词组，修饰动词</w:t>
      </w:r>
      <w:r w:rsidRPr="00E430F6">
        <w:rPr>
          <w:rFonts w:ascii="Times New Roman" w:hAnsi="Times New Roman" w:cs="Times New Roman"/>
          <w:kern w:val="0"/>
        </w:rPr>
        <w:t>got up</w:t>
      </w:r>
      <w:r w:rsidRPr="00E430F6">
        <w:rPr>
          <w:rFonts w:ascii="Times New Roman" w:hAnsi="Times New Roman" w:cs="Times New Roman" w:hint="eastAsia"/>
          <w:kern w:val="0"/>
        </w:rPr>
        <w:t>的时间，是可有可无的修饰语。</w:t>
      </w:r>
    </w:p>
    <w:p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以上所举的都是「不及物动词」的例子。接下来看看「及物动词」的用法。</w:t>
      </w:r>
    </w:p>
    <w:p w:rsidR="00DD2927" w:rsidRDefault="00E430F6" w:rsidP="00182A90">
      <w:pPr>
        <w:pStyle w:val="5"/>
        <w:spacing w:after="84"/>
        <w:rPr>
          <w:rFonts w:eastAsia="MingLiU"/>
          <w:lang w:eastAsia="zh-TW"/>
        </w:rPr>
      </w:pPr>
      <w:r w:rsidRPr="00E430F6">
        <w:t>S + V + O</w:t>
      </w:r>
    </w:p>
    <w:p w:rsidR="00785232" w:rsidRPr="00A651B4" w:rsidRDefault="00E430F6" w:rsidP="00182A90">
      <w:pPr>
        <w:pStyle w:val="Preface"/>
        <w:spacing w:after="84"/>
        <w:ind w:firstLine="480"/>
        <w:rPr>
          <w:rFonts w:eastAsia="MingLiU"/>
          <w:lang w:eastAsia="zh-TW"/>
        </w:rPr>
      </w:pPr>
      <w:r w:rsidRPr="007D332E">
        <w:rPr>
          <w:color w:val="auto"/>
          <w:u w:val="single"/>
        </w:rPr>
        <w:t>The dog</w:t>
      </w:r>
      <w:r w:rsidRPr="007D332E">
        <w:rPr>
          <w:color w:val="auto"/>
        </w:rPr>
        <w:t xml:space="preserve"> </w:t>
      </w:r>
      <w:r w:rsidRPr="007D332E">
        <w:rPr>
          <w:color w:val="auto"/>
          <w:u w:val="single"/>
        </w:rPr>
        <w:t>bit</w:t>
      </w:r>
      <w:r w:rsidRPr="007D332E">
        <w:rPr>
          <w:color w:val="auto"/>
        </w:rPr>
        <w:t xml:space="preserve"> </w:t>
      </w:r>
      <w:r w:rsidRPr="007D332E">
        <w:rPr>
          <w:color w:val="auto"/>
          <w:u w:val="single"/>
        </w:rPr>
        <w:t>the mailman.</w:t>
      </w:r>
      <w:r w:rsidR="00A651B4" w:rsidRPr="007D332E">
        <w:rPr>
          <w:rFonts w:hint="eastAsia"/>
          <w:color w:val="auto"/>
        </w:rPr>
        <w:t xml:space="preserve">  </w:t>
      </w:r>
      <w:r w:rsidR="00A651B4" w:rsidRPr="00E430F6">
        <w:rPr>
          <w:rFonts w:hint="eastAsia"/>
        </w:rPr>
        <w:t>狗咬邮差。</w:t>
      </w:r>
    </w:p>
    <w:p w:rsidR="00785232" w:rsidRPr="00785232" w:rsidRDefault="00E430F6" w:rsidP="00182A90">
      <w:pPr>
        <w:pStyle w:val="Preface"/>
        <w:spacing w:after="84"/>
        <w:ind w:firstLine="480"/>
        <w:rPr>
          <w:rFonts w:eastAsia="MingLiU"/>
          <w:lang w:eastAsia="zh-TW"/>
        </w:rPr>
      </w:pPr>
      <w:r w:rsidRPr="00E430F6">
        <w:t xml:space="preserve">   S   </w:t>
      </w:r>
      <w:r w:rsidR="00FD4752">
        <w:rPr>
          <w:rFonts w:hint="eastAsia"/>
        </w:rPr>
        <w:t xml:space="preserve"> </w:t>
      </w:r>
      <w:r w:rsidRPr="00E430F6">
        <w:t>V     O</w:t>
      </w:r>
    </w:p>
    <w:p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这个例子中，</w:t>
      </w:r>
      <w:r w:rsidRPr="00E430F6">
        <w:rPr>
          <w:rFonts w:ascii="Times New Roman" w:hAnsi="Times New Roman" w:cs="Times New Roman"/>
          <w:kern w:val="0"/>
        </w:rPr>
        <w:t>bite</w:t>
      </w:r>
      <w:r w:rsidRPr="00E430F6">
        <w:rPr>
          <w:rFonts w:ascii="Times New Roman" w:hAnsi="Times New Roman" w:cs="Times New Roman" w:hint="eastAsia"/>
          <w:kern w:val="0"/>
        </w:rPr>
        <w:t>这种动作和</w:t>
      </w:r>
      <w:r w:rsidRPr="00E430F6">
        <w:rPr>
          <w:rFonts w:ascii="Times New Roman" w:hAnsi="Times New Roman" w:cs="Times New Roman"/>
          <w:kern w:val="0"/>
        </w:rPr>
        <w:t>bark</w:t>
      </w:r>
      <w:r w:rsidRPr="00E430F6">
        <w:rPr>
          <w:rFonts w:ascii="Times New Roman" w:hAnsi="Times New Roman" w:cs="Times New Roman" w:hint="eastAsia"/>
          <w:kern w:val="0"/>
        </w:rPr>
        <w:t>很不一样：要做出「咬」的动作，得有个东西「被咬」才行。这种动词称为「及物」动词，后面必须有</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来「接受」这个动作。上例中</w:t>
      </w:r>
      <w:r w:rsidRPr="00E430F6">
        <w:rPr>
          <w:rFonts w:ascii="Times New Roman" w:hAnsi="Times New Roman" w:cs="Times New Roman"/>
          <w:kern w:val="0"/>
        </w:rPr>
        <w:t>bit</w:t>
      </w:r>
      <w:r w:rsidRPr="00E430F6">
        <w:rPr>
          <w:rFonts w:ascii="Times New Roman" w:hAnsi="Times New Roman" w:cs="Times New Roman" w:hint="eastAsia"/>
          <w:kern w:val="0"/>
        </w:rPr>
        <w:t>就是及物动词，而被咬的</w:t>
      </w:r>
      <w:r w:rsidRPr="00E430F6">
        <w:rPr>
          <w:rFonts w:ascii="Times New Roman" w:hAnsi="Times New Roman" w:cs="Times New Roman"/>
          <w:kern w:val="0"/>
        </w:rPr>
        <w:t>the mailman</w:t>
      </w:r>
      <w:r w:rsidRPr="00E430F6">
        <w:rPr>
          <w:rFonts w:ascii="Times New Roman" w:hAnsi="Times New Roman" w:cs="Times New Roman" w:hint="eastAsia"/>
          <w:kern w:val="0"/>
        </w:rPr>
        <w:t>就是它的</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。顺便提一下：和主词的情况相同，</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也必须是「人、地、事、物」，所以</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的词类也必须是名词类（包括代名词、名词词组、名词</w:t>
      </w:r>
      <w:r w:rsidR="00BF5096">
        <w:rPr>
          <w:rFonts w:ascii="Times New Roman" w:hAnsi="Times New Roman" w:cs="Times New Roman" w:hint="eastAsia"/>
          <w:kern w:val="0"/>
        </w:rPr>
        <w:t>从句</w:t>
      </w:r>
      <w:r w:rsidRPr="00E430F6">
        <w:rPr>
          <w:rFonts w:ascii="Times New Roman" w:hAnsi="Times New Roman" w:cs="Times New Roman" w:hint="eastAsia"/>
          <w:kern w:val="0"/>
        </w:rPr>
        <w:t>等等）。</w:t>
      </w:r>
    </w:p>
    <w:p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这里有一点必须先说明一下。同一个动词，视用法的不同，经常是有可能当及物动词使用、也有可能当不及物动词使用。就拿刚才看到的那个动词</w:t>
      </w:r>
      <w:r w:rsidRPr="00E430F6">
        <w:rPr>
          <w:rFonts w:ascii="Times New Roman" w:hAnsi="Times New Roman" w:cs="Times New Roman"/>
          <w:kern w:val="0"/>
        </w:rPr>
        <w:t>bite</w:t>
      </w:r>
      <w:r w:rsidRPr="00E430F6">
        <w:rPr>
          <w:rFonts w:ascii="Times New Roman" w:hAnsi="Times New Roman" w:cs="Times New Roman" w:hint="eastAsia"/>
          <w:kern w:val="0"/>
        </w:rPr>
        <w:t>来说，一般的用法应该是及物动词，需要有个</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。但是它也可以这样使用：你看到一条凶恶的斗牛犬没有系链子，连忙闪开一边；这时牠的主人却笑咪咪地说：</w:t>
      </w:r>
    </w:p>
    <w:p w:rsidR="00785232" w:rsidRPr="00785232" w:rsidRDefault="00E430F6" w:rsidP="00182A90">
      <w:pPr>
        <w:spacing w:after="84"/>
        <w:ind w:firstLine="480"/>
        <w:rPr>
          <w:rFonts w:eastAsia="MingLiU"/>
          <w:lang w:eastAsia="zh-TW"/>
        </w:rPr>
      </w:pPr>
      <w:r w:rsidRPr="00E430F6">
        <w:t xml:space="preserve">Don’t worry. </w:t>
      </w:r>
      <w:r w:rsidRPr="00E430F6">
        <w:rPr>
          <w:u w:val="single"/>
        </w:rPr>
        <w:t>It</w:t>
      </w:r>
      <w:r w:rsidRPr="00E430F6">
        <w:t xml:space="preserve"> </w:t>
      </w:r>
      <w:r w:rsidRPr="00E430F6">
        <w:rPr>
          <w:u w:val="single"/>
        </w:rPr>
        <w:t>doesn’t bite</w:t>
      </w:r>
      <w:r w:rsidRPr="00E430F6">
        <w:t>.</w:t>
      </w:r>
    </w:p>
    <w:p w:rsidR="00DD2927" w:rsidRDefault="00E430F6" w:rsidP="00182A90">
      <w:pPr>
        <w:spacing w:after="84"/>
        <w:ind w:firstLine="480"/>
        <w:rPr>
          <w:lang w:eastAsia="zh-TW"/>
        </w:rPr>
      </w:pPr>
      <w:r w:rsidRPr="00E430F6">
        <w:rPr>
          <w:rFonts w:eastAsia="宋体" w:hint="eastAsia"/>
        </w:rPr>
        <w:t>上面这个句子，主词</w:t>
      </w:r>
      <w:r w:rsidRPr="00E430F6">
        <w:rPr>
          <w:rFonts w:eastAsia="宋体"/>
        </w:rPr>
        <w:t>it</w:t>
      </w:r>
      <w:r w:rsidRPr="00E430F6">
        <w:rPr>
          <w:rFonts w:eastAsia="宋体" w:hint="eastAsia"/>
        </w:rPr>
        <w:t>仍然代表「狗」，动词仍然是</w:t>
      </w:r>
      <w:r w:rsidRPr="00E430F6">
        <w:rPr>
          <w:rFonts w:eastAsia="宋体"/>
        </w:rPr>
        <w:t>bite</w:t>
      </w:r>
      <w:r w:rsidRPr="00E430F6">
        <w:rPr>
          <w:rFonts w:eastAsia="宋体" w:hint="eastAsia"/>
        </w:rPr>
        <w:t>，不同的地方在于：这个动词现在没有</w:t>
      </w:r>
      <w:r w:rsidR="009D20F5">
        <w:rPr>
          <w:rFonts w:eastAsia="宋体" w:hint="eastAsia"/>
        </w:rPr>
        <w:t>受词（宾语）</w:t>
      </w:r>
      <w:r w:rsidRPr="00E430F6">
        <w:rPr>
          <w:rFonts w:eastAsia="宋体" w:hint="eastAsia"/>
        </w:rPr>
        <w:t>了，也就是当作不及物动词使用。</w:t>
      </w:r>
    </w:p>
    <w:p w:rsidR="00DD2927" w:rsidRDefault="00E430F6" w:rsidP="00182A90">
      <w:pPr>
        <w:spacing w:after="84"/>
        <w:ind w:firstLine="480"/>
        <w:rPr>
          <w:lang w:eastAsia="zh-TW"/>
        </w:rPr>
      </w:pPr>
      <w:r w:rsidRPr="00E430F6">
        <w:rPr>
          <w:rFonts w:eastAsia="宋体" w:hint="eastAsia"/>
        </w:rPr>
        <w:t>写作的时候，每个英文句子都有动词、也都需要判断这个动词是及物还是</w:t>
      </w:r>
      <w:r w:rsidRPr="00E430F6">
        <w:rPr>
          <w:rFonts w:eastAsia="宋体" w:hint="eastAsia"/>
        </w:rPr>
        <w:lastRenderedPageBreak/>
        <w:t>不及物，不能用错了句型。研究文法，可以了解总共有哪几种句型、每种句型当中有哪几种元素等等。但是文法并不能告诉我们某一个动词是及物还是不及物。要解决这个问题，必须透过广读：大量阅读英文句子、大量接触，逐渐对一些常用动词的用法会有一些把握，知道它是及物还是不及物、后面该不该有</w:t>
      </w:r>
      <w:r w:rsidR="009D20F5">
        <w:rPr>
          <w:rFonts w:eastAsia="宋体" w:hint="eastAsia"/>
        </w:rPr>
        <w:t>受词（宾语）</w:t>
      </w:r>
      <w:r w:rsidRPr="00E430F6">
        <w:rPr>
          <w:rFonts w:eastAsia="宋体" w:hint="eastAsia"/>
        </w:rPr>
        <w:t>。</w:t>
      </w:r>
    </w:p>
    <w:p w:rsidR="00DD2927" w:rsidRDefault="00E430F6" w:rsidP="00182A90">
      <w:pPr>
        <w:pStyle w:val="5"/>
        <w:spacing w:after="84"/>
        <w:rPr>
          <w:rFonts w:eastAsia="PMingLiU"/>
          <w:lang w:eastAsia="zh-TW"/>
        </w:rPr>
      </w:pPr>
      <w:r w:rsidRPr="00E430F6">
        <w:t>S + V + O + O</w:t>
      </w:r>
      <w:r w:rsidR="00785232" w:rsidRPr="00785232">
        <w:rPr>
          <w:rFonts w:eastAsia="PMingLiU" w:hint="eastAsia"/>
          <w:lang w:eastAsia="zh-TW"/>
        </w:rPr>
        <w:t xml:space="preserve"> </w:t>
      </w:r>
    </w:p>
    <w:p w:rsidR="00DD2927" w:rsidRDefault="00E430F6" w:rsidP="00182A90">
      <w:pPr>
        <w:spacing w:after="84"/>
        <w:ind w:firstLine="480"/>
        <w:rPr>
          <w:rFonts w:eastAsia="PMingLiU"/>
          <w:lang w:eastAsia="zh-TW"/>
        </w:rPr>
      </w:pPr>
      <w:r w:rsidRPr="00E430F6">
        <w:rPr>
          <w:rFonts w:eastAsia="宋体" w:hint="eastAsia"/>
        </w:rPr>
        <w:t>有一种及物动词可以有两个</w:t>
      </w:r>
      <w:r w:rsidR="009D20F5">
        <w:rPr>
          <w:rFonts w:eastAsia="宋体" w:hint="eastAsia"/>
        </w:rPr>
        <w:t>受词（宾语）</w:t>
      </w:r>
      <w:r w:rsidRPr="00E430F6">
        <w:rPr>
          <w:rFonts w:eastAsia="宋体" w:hint="eastAsia"/>
        </w:rPr>
        <w:t>，这种及物动词多半带有「授与」的意思，所以又称为「授与动词」（</w:t>
      </w:r>
      <w:r w:rsidRPr="00E430F6">
        <w:rPr>
          <w:rFonts w:eastAsia="宋体"/>
        </w:rPr>
        <w:t>dative verb</w:t>
      </w:r>
      <w:r w:rsidRPr="00E430F6">
        <w:rPr>
          <w:rFonts w:eastAsia="宋体" w:hint="eastAsia"/>
        </w:rPr>
        <w:t>）。它后面第一个</w:t>
      </w:r>
      <w:r w:rsidR="009D20F5">
        <w:rPr>
          <w:rFonts w:eastAsia="宋体" w:hint="eastAsia"/>
        </w:rPr>
        <w:t>受词（宾语）</w:t>
      </w:r>
      <w:r w:rsidRPr="00E430F6">
        <w:rPr>
          <w:rFonts w:eastAsia="宋体" w:hint="eastAsia"/>
        </w:rPr>
        <w:t>是授与的对象、第二个</w:t>
      </w:r>
      <w:r w:rsidR="009D20F5">
        <w:rPr>
          <w:rFonts w:eastAsia="宋体" w:hint="eastAsia"/>
        </w:rPr>
        <w:t>受词（宾语）</w:t>
      </w:r>
      <w:r w:rsidRPr="00E430F6">
        <w:rPr>
          <w:rFonts w:eastAsia="宋体" w:hint="eastAsia"/>
        </w:rPr>
        <w:t>是授与的东西。这种句型可以视为</w:t>
      </w:r>
      <w:r w:rsidRPr="00E430F6">
        <w:rPr>
          <w:rFonts w:eastAsia="宋体"/>
        </w:rPr>
        <w:t>S + V + O</w:t>
      </w:r>
      <w:r w:rsidRPr="00E430F6">
        <w:rPr>
          <w:rFonts w:eastAsia="宋体" w:hint="eastAsia"/>
        </w:rPr>
        <w:t>句型的一种衍生。例如：</w:t>
      </w:r>
    </w:p>
    <w:p w:rsidR="00785232" w:rsidRPr="00785232" w:rsidRDefault="00E430F6" w:rsidP="00182A90">
      <w:pPr>
        <w:spacing w:after="84"/>
        <w:ind w:firstLine="480"/>
        <w:rPr>
          <w:lang w:eastAsia="zh-TW"/>
        </w:rPr>
      </w:pPr>
      <w:r w:rsidRPr="00FD4752">
        <w:rPr>
          <w:u w:val="single"/>
        </w:rPr>
        <w:t>The man’s wife</w:t>
      </w:r>
      <w:r w:rsidRPr="00E430F6">
        <w:t xml:space="preserve"> </w:t>
      </w:r>
      <w:r w:rsidRPr="00FD4752">
        <w:rPr>
          <w:u w:val="single"/>
        </w:rPr>
        <w:t>gave</w:t>
      </w:r>
      <w:r w:rsidRPr="00E430F6">
        <w:t xml:space="preserve"> </w:t>
      </w:r>
      <w:r w:rsidRPr="00FD4752">
        <w:rPr>
          <w:u w:val="single"/>
        </w:rPr>
        <w:t>him</w:t>
      </w:r>
      <w:r w:rsidRPr="00E430F6">
        <w:t xml:space="preserve"> </w:t>
      </w:r>
      <w:r w:rsidRPr="00FD4752">
        <w:rPr>
          <w:u w:val="single"/>
        </w:rPr>
        <w:t>a jar of honey</w:t>
      </w:r>
      <w:r w:rsidRPr="00E430F6">
        <w:t>.</w:t>
      </w:r>
    </w:p>
    <w:p w:rsidR="00785232" w:rsidRPr="00785232" w:rsidRDefault="00E430F6" w:rsidP="00182A90">
      <w:pPr>
        <w:pStyle w:val="Preface"/>
        <w:spacing w:after="84"/>
        <w:ind w:firstLine="480"/>
        <w:rPr>
          <w:lang w:eastAsia="zh-TW"/>
        </w:rPr>
      </w:pPr>
      <w:r w:rsidRPr="00E430F6">
        <w:t xml:space="preserve">      S       V   O      O</w:t>
      </w:r>
    </w:p>
    <w:p w:rsidR="00DD2927" w:rsidRDefault="00E430F6" w:rsidP="00182A90">
      <w:pPr>
        <w:pStyle w:val="Preface"/>
        <w:spacing w:after="84"/>
        <w:ind w:firstLine="480"/>
        <w:rPr>
          <w:lang w:eastAsia="zh-TW"/>
        </w:rPr>
      </w:pPr>
      <w:r w:rsidRPr="00E430F6">
        <w:rPr>
          <w:rFonts w:hint="eastAsia"/>
        </w:rPr>
        <w:t>此人的老婆给他一瓶蜂蜜。</w:t>
      </w:r>
    </w:p>
    <w:p w:rsidR="00DD2927" w:rsidRPr="00B57354" w:rsidRDefault="00E430F6" w:rsidP="00182A90">
      <w:pPr>
        <w:spacing w:after="84"/>
        <w:ind w:firstLine="480"/>
        <w:rPr>
          <w:rFonts w:eastAsia="宋体"/>
        </w:rPr>
      </w:pPr>
      <w:r w:rsidRPr="00E430F6">
        <w:rPr>
          <w:rFonts w:eastAsia="宋体" w:hint="eastAsia"/>
        </w:rPr>
        <w:t>这个句子的主词是</w:t>
      </w:r>
      <w:r w:rsidRPr="00E430F6">
        <w:rPr>
          <w:rFonts w:eastAsia="宋体"/>
        </w:rPr>
        <w:t>the man’s wife</w:t>
      </w:r>
      <w:r w:rsidRPr="00E430F6">
        <w:rPr>
          <w:rFonts w:eastAsia="宋体" w:hint="eastAsia"/>
        </w:rPr>
        <w:t>这个名词词组。动词</w:t>
      </w:r>
      <w:r w:rsidRPr="00E430F6">
        <w:rPr>
          <w:rFonts w:eastAsia="宋体"/>
        </w:rPr>
        <w:t>gave</w:t>
      </w:r>
      <w:r w:rsidRPr="00E430F6">
        <w:rPr>
          <w:rFonts w:eastAsia="宋体" w:hint="eastAsia"/>
        </w:rPr>
        <w:t>后面有两个</w:t>
      </w:r>
      <w:r w:rsidR="009D20F5">
        <w:rPr>
          <w:rFonts w:eastAsia="宋体" w:hint="eastAsia"/>
        </w:rPr>
        <w:t>受词（宾语）</w:t>
      </w:r>
      <w:r w:rsidRPr="00E430F6">
        <w:rPr>
          <w:rFonts w:eastAsia="宋体" w:hint="eastAsia"/>
        </w:rPr>
        <w:t>：第一个</w:t>
      </w:r>
      <w:r w:rsidR="009D20F5">
        <w:rPr>
          <w:rFonts w:eastAsia="宋体" w:hint="eastAsia"/>
        </w:rPr>
        <w:t>受词（宾语）</w:t>
      </w:r>
      <w:r w:rsidRPr="00E430F6">
        <w:rPr>
          <w:rFonts w:eastAsia="宋体"/>
        </w:rPr>
        <w:t>him</w:t>
      </w:r>
      <w:r w:rsidRPr="00E430F6">
        <w:rPr>
          <w:rFonts w:eastAsia="宋体" w:hint="eastAsia"/>
        </w:rPr>
        <w:t>是「给的对象」、第二个</w:t>
      </w:r>
      <w:r w:rsidR="009D20F5">
        <w:rPr>
          <w:rFonts w:eastAsia="宋体" w:hint="eastAsia"/>
        </w:rPr>
        <w:t>受词（宾语）</w:t>
      </w:r>
      <w:r w:rsidRPr="00E430F6">
        <w:rPr>
          <w:rFonts w:eastAsia="宋体"/>
        </w:rPr>
        <w:t>a jar of h</w:t>
      </w:r>
      <w:r w:rsidR="00B57354">
        <w:rPr>
          <w:rFonts w:eastAsia="宋体" w:hint="eastAsia"/>
        </w:rPr>
        <w:t>o</w:t>
      </w:r>
      <w:r w:rsidRPr="00E430F6">
        <w:rPr>
          <w:rFonts w:eastAsia="宋体"/>
        </w:rPr>
        <w:t>ney</w:t>
      </w:r>
      <w:r w:rsidRPr="00E430F6">
        <w:rPr>
          <w:rFonts w:eastAsia="宋体" w:hint="eastAsia"/>
        </w:rPr>
        <w:t>是「给的东西」。</w:t>
      </w:r>
    </w:p>
    <w:p w:rsidR="00DD2927" w:rsidRDefault="00E430F6" w:rsidP="00182A90">
      <w:pPr>
        <w:spacing w:after="84"/>
        <w:ind w:firstLine="480"/>
        <w:rPr>
          <w:rFonts w:eastAsia="PMingLiU"/>
          <w:lang w:eastAsia="zh-TW"/>
        </w:rPr>
      </w:pPr>
      <w:r w:rsidRPr="00E430F6">
        <w:rPr>
          <w:rFonts w:eastAsia="宋体" w:hint="eastAsia"/>
        </w:rPr>
        <w:t>请注意：</w:t>
      </w:r>
      <w:r w:rsidRPr="00E430F6">
        <w:rPr>
          <w:rFonts w:eastAsia="宋体"/>
        </w:rPr>
        <w:t>S + V + O + O</w:t>
      </w:r>
      <w:r w:rsidRPr="00E430F6">
        <w:rPr>
          <w:rFonts w:eastAsia="宋体" w:hint="eastAsia"/>
        </w:rPr>
        <w:t>的句型，两个</w:t>
      </w:r>
      <w:r w:rsidR="009D20F5">
        <w:rPr>
          <w:rFonts w:eastAsia="宋体" w:hint="eastAsia"/>
        </w:rPr>
        <w:t>受词（宾语）</w:t>
      </w:r>
      <w:r w:rsidRPr="00E430F6">
        <w:rPr>
          <w:rFonts w:eastAsia="宋体" w:hint="eastAsia"/>
        </w:rPr>
        <w:t>出现的顺序必须是「对象在前、东西在后」，这个顺序和中文的说法相同（给「谁」「什么东西」）。如果「对象」没有放在第一个</w:t>
      </w:r>
      <w:r w:rsidR="009D20F5">
        <w:rPr>
          <w:rFonts w:eastAsia="宋体" w:hint="eastAsia"/>
        </w:rPr>
        <w:t>受词（宾语）</w:t>
      </w:r>
      <w:r w:rsidRPr="00E430F6">
        <w:rPr>
          <w:rFonts w:eastAsia="宋体" w:hint="eastAsia"/>
        </w:rPr>
        <w:t>的位置，就会变成</w:t>
      </w:r>
      <w:r w:rsidRPr="00E430F6">
        <w:rPr>
          <w:rFonts w:eastAsia="宋体"/>
        </w:rPr>
        <w:t>S + V + O</w:t>
      </w:r>
      <w:r w:rsidRPr="00E430F6">
        <w:rPr>
          <w:rFonts w:eastAsia="宋体" w:hint="eastAsia"/>
        </w:rPr>
        <w:t>的句型，如下：</w:t>
      </w:r>
    </w:p>
    <w:p w:rsidR="00785232" w:rsidRPr="00785232" w:rsidRDefault="00E430F6" w:rsidP="00182A90">
      <w:pPr>
        <w:spacing w:after="84"/>
        <w:ind w:firstLine="480"/>
        <w:rPr>
          <w:rFonts w:eastAsia="PMingLiU"/>
          <w:lang w:eastAsia="zh-TW"/>
        </w:rPr>
      </w:pPr>
      <w:r w:rsidRPr="00E430F6">
        <w:rPr>
          <w:rFonts w:eastAsia="宋体"/>
          <w:u w:val="single"/>
        </w:rPr>
        <w:t>The man’s wife</w:t>
      </w:r>
      <w:r w:rsidRPr="00E430F6">
        <w:rPr>
          <w:rFonts w:eastAsia="宋体"/>
        </w:rPr>
        <w:t xml:space="preserve"> </w:t>
      </w:r>
      <w:r w:rsidRPr="00E430F6">
        <w:rPr>
          <w:rFonts w:eastAsia="宋体"/>
          <w:u w:val="single"/>
        </w:rPr>
        <w:t>gave</w:t>
      </w:r>
      <w:r w:rsidRPr="00E430F6">
        <w:rPr>
          <w:rFonts w:eastAsia="宋体"/>
        </w:rPr>
        <w:t xml:space="preserve"> </w:t>
      </w:r>
      <w:r w:rsidRPr="00E430F6">
        <w:rPr>
          <w:rFonts w:eastAsia="宋体"/>
          <w:u w:val="single"/>
        </w:rPr>
        <w:t>a jar of honey</w:t>
      </w:r>
      <w:r w:rsidRPr="00E430F6">
        <w:rPr>
          <w:rFonts w:eastAsia="宋体"/>
        </w:rPr>
        <w:t xml:space="preserve"> </w:t>
      </w:r>
      <w:r w:rsidRPr="00E430F6">
        <w:rPr>
          <w:rFonts w:eastAsia="宋体"/>
          <w:u w:val="double"/>
        </w:rPr>
        <w:t>to him</w:t>
      </w:r>
      <w:r w:rsidRPr="00E430F6">
        <w:rPr>
          <w:rFonts w:eastAsia="宋体"/>
        </w:rPr>
        <w:t>.</w:t>
      </w:r>
    </w:p>
    <w:p w:rsidR="00DD2927" w:rsidRDefault="00E430F6" w:rsidP="00182A90">
      <w:pPr>
        <w:spacing w:after="84"/>
        <w:ind w:firstLine="480"/>
        <w:rPr>
          <w:rFonts w:eastAsia="PMingLiU"/>
          <w:lang w:eastAsia="zh-TW"/>
        </w:rPr>
      </w:pPr>
      <w:r w:rsidRPr="000C2AD6">
        <w:rPr>
          <w:rFonts w:hint="eastAsia"/>
        </w:rPr>
        <w:t>第一个</w:t>
      </w:r>
      <w:r w:rsidR="009D20F5">
        <w:rPr>
          <w:rFonts w:hint="eastAsia"/>
        </w:rPr>
        <w:t>受词（宾语）</w:t>
      </w:r>
      <w:r w:rsidRPr="000C2AD6">
        <w:rPr>
          <w:rFonts w:hint="eastAsia"/>
        </w:rPr>
        <w:t>（对象）的位置从缺，句型会自动转变成</w:t>
      </w:r>
      <w:r w:rsidRPr="000C2AD6">
        <w:t>S + V + O</w:t>
      </w:r>
      <w:r w:rsidRPr="000C2AD6">
        <w:rPr>
          <w:rFonts w:hint="eastAsia"/>
        </w:rPr>
        <w:t>。这时如果还要交代「给的对象」，已经没有地方可放，就得加个介系词</w:t>
      </w:r>
      <w:r w:rsidRPr="000C2AD6">
        <w:t>to</w:t>
      </w:r>
      <w:r w:rsidRPr="000C2AD6">
        <w:rPr>
          <w:rFonts w:hint="eastAsia"/>
        </w:rPr>
        <w:t>、制造出介系词词组</w:t>
      </w:r>
      <w:r w:rsidRPr="000C2AD6">
        <w:t>to him</w:t>
      </w:r>
      <w:r w:rsidRPr="000C2AD6">
        <w:rPr>
          <w:rFonts w:hint="eastAsia"/>
        </w:rPr>
        <w:t>来表示（这个介系词词组当副词使用、修饰动词</w:t>
      </w:r>
      <w:r w:rsidRPr="000C2AD6">
        <w:t>gave</w:t>
      </w:r>
      <w:r w:rsidRPr="000C2AD6">
        <w:rPr>
          <w:rFonts w:hint="eastAsia"/>
        </w:rPr>
        <w:t>）。再看一</w:t>
      </w:r>
      <w:r w:rsidRPr="00E430F6">
        <w:rPr>
          <w:rFonts w:eastAsia="宋体" w:hint="eastAsia"/>
        </w:rPr>
        <w:t>个例子：</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teach</w:t>
      </w:r>
      <w:r w:rsidRPr="00E430F6">
        <w:rPr>
          <w:rFonts w:eastAsia="宋体"/>
        </w:rPr>
        <w:t xml:space="preserve"> </w:t>
      </w:r>
      <w:r w:rsidRPr="00E430F6">
        <w:rPr>
          <w:rFonts w:eastAsia="宋体"/>
          <w:u w:val="single"/>
        </w:rPr>
        <w:t>my son</w:t>
      </w:r>
      <w:r w:rsidRPr="00E430F6">
        <w:rPr>
          <w:rFonts w:eastAsia="宋体"/>
        </w:rPr>
        <w:t xml:space="preserve"> </w:t>
      </w:r>
      <w:r w:rsidRPr="00E430F6">
        <w:rPr>
          <w:rFonts w:eastAsia="宋体"/>
          <w:u w:val="single"/>
        </w:rPr>
        <w:t>English</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动词</w:t>
      </w:r>
      <w:r w:rsidRPr="00E430F6">
        <w:rPr>
          <w:rFonts w:eastAsia="宋体"/>
        </w:rPr>
        <w:t>teach</w:t>
      </w:r>
      <w:r w:rsidRPr="00E430F6">
        <w:rPr>
          <w:rFonts w:eastAsia="宋体" w:hint="eastAsia"/>
        </w:rPr>
        <w:t>有两个</w:t>
      </w:r>
      <w:r w:rsidR="009D20F5">
        <w:rPr>
          <w:rFonts w:eastAsia="宋体" w:hint="eastAsia"/>
        </w:rPr>
        <w:t>受词（宾语）</w:t>
      </w:r>
      <w:r w:rsidRPr="00E430F6">
        <w:rPr>
          <w:rFonts w:eastAsia="宋体" w:hint="eastAsia"/>
        </w:rPr>
        <w:t>，第一个</w:t>
      </w:r>
      <w:r w:rsidR="009D20F5">
        <w:rPr>
          <w:rFonts w:eastAsia="宋体" w:hint="eastAsia"/>
        </w:rPr>
        <w:t>受词（宾语）</w:t>
      </w:r>
      <w:r w:rsidRPr="00E430F6">
        <w:rPr>
          <w:rFonts w:eastAsia="宋体"/>
        </w:rPr>
        <w:t>my son</w:t>
      </w:r>
      <w:r w:rsidRPr="00E430F6">
        <w:rPr>
          <w:rFonts w:eastAsia="宋体" w:hint="eastAsia"/>
        </w:rPr>
        <w:t>是教的「对象」、第二个</w:t>
      </w:r>
      <w:r w:rsidR="009D20F5">
        <w:rPr>
          <w:rFonts w:eastAsia="宋体" w:hint="eastAsia"/>
        </w:rPr>
        <w:t>受词（宾语）</w:t>
      </w:r>
      <w:r w:rsidRPr="00E430F6">
        <w:rPr>
          <w:rFonts w:eastAsia="宋体"/>
        </w:rPr>
        <w:t>English</w:t>
      </w:r>
      <w:r w:rsidRPr="00E430F6">
        <w:rPr>
          <w:rFonts w:eastAsia="宋体" w:hint="eastAsia"/>
        </w:rPr>
        <w:t>是教给他的「东西」。如果第一个</w:t>
      </w:r>
      <w:r w:rsidR="009D20F5">
        <w:rPr>
          <w:rFonts w:eastAsia="宋体" w:hint="eastAsia"/>
        </w:rPr>
        <w:t>受词（宾语）</w:t>
      </w:r>
      <w:r w:rsidRPr="00E430F6">
        <w:rPr>
          <w:rFonts w:eastAsia="宋体" w:hint="eastAsia"/>
        </w:rPr>
        <w:t>的位置从缺，那么句型就会变成</w:t>
      </w:r>
      <w:r w:rsidRPr="00E430F6">
        <w:rPr>
          <w:rFonts w:eastAsia="宋体"/>
        </w:rPr>
        <w:t>S + V + O</w:t>
      </w:r>
      <w:r w:rsidRPr="00E430F6">
        <w:rPr>
          <w:rFonts w:eastAsia="宋体" w:hint="eastAsia"/>
        </w:rPr>
        <w:t>。如果后面还要交代「对象」的话就得动用介系词词组来交代，如下：</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teach</w:t>
      </w:r>
      <w:r w:rsidRPr="00E430F6">
        <w:rPr>
          <w:rFonts w:eastAsia="宋体"/>
        </w:rPr>
        <w:t xml:space="preserve"> </w:t>
      </w:r>
      <w:r w:rsidRPr="00E430F6">
        <w:rPr>
          <w:rFonts w:eastAsia="宋体"/>
          <w:u w:val="single"/>
        </w:rPr>
        <w:t>English</w:t>
      </w:r>
      <w:r w:rsidRPr="00E430F6">
        <w:rPr>
          <w:rFonts w:eastAsia="宋体"/>
        </w:rPr>
        <w:t xml:space="preserve"> </w:t>
      </w:r>
      <w:r w:rsidRPr="00E430F6">
        <w:rPr>
          <w:rFonts w:eastAsia="宋体"/>
          <w:u w:val="double"/>
        </w:rPr>
        <w:t>to my son</w:t>
      </w:r>
      <w:r w:rsidRPr="00E430F6">
        <w:rPr>
          <w:rFonts w:eastAsia="宋体"/>
        </w:rPr>
        <w:t>.</w:t>
      </w:r>
    </w:p>
    <w:p w:rsidR="00DD2927" w:rsidRDefault="00E430F6" w:rsidP="00182A90">
      <w:pPr>
        <w:pStyle w:val="5"/>
        <w:spacing w:after="84"/>
        <w:rPr>
          <w:rFonts w:eastAsia="PMingLiU"/>
          <w:lang w:eastAsia="zh-TW"/>
        </w:rPr>
      </w:pPr>
      <w:r w:rsidRPr="00E430F6">
        <w:t>S + V + C</w:t>
      </w:r>
    </w:p>
    <w:p w:rsidR="00DD2927" w:rsidRDefault="00E430F6" w:rsidP="00182A90">
      <w:pPr>
        <w:spacing w:after="84"/>
        <w:ind w:firstLine="480"/>
        <w:rPr>
          <w:lang w:eastAsia="zh-TW"/>
        </w:rPr>
      </w:pPr>
      <w:r w:rsidRPr="00E430F6">
        <w:rPr>
          <w:rFonts w:eastAsia="宋体" w:hint="eastAsia"/>
        </w:rPr>
        <w:t>「及物动词」需要有</w:t>
      </w:r>
      <w:r w:rsidR="009D20F5">
        <w:rPr>
          <w:rFonts w:eastAsia="宋体" w:hint="eastAsia"/>
        </w:rPr>
        <w:t>受词（宾语）</w:t>
      </w:r>
      <w:r w:rsidRPr="00E430F6">
        <w:rPr>
          <w:rFonts w:eastAsia="宋体" w:hint="eastAsia"/>
        </w:rPr>
        <w:t>，「不完全动词」则需要有补语。但是何谓不完全动词、何谓补语，传统文法一直没有说明清楚。最简单的理解方式是：如果动词解释为「是」，这种动词就是不完全、后面需要补语。</w:t>
      </w:r>
    </w:p>
    <w:p w:rsidR="00DD2927" w:rsidRDefault="00E430F6" w:rsidP="00182A90">
      <w:pPr>
        <w:spacing w:after="84"/>
        <w:ind w:firstLine="480"/>
        <w:rPr>
          <w:lang w:eastAsia="zh-TW"/>
        </w:rPr>
      </w:pPr>
      <w:r w:rsidRPr="00E430F6">
        <w:rPr>
          <w:rFonts w:eastAsia="宋体" w:hint="eastAsia"/>
        </w:rPr>
        <w:lastRenderedPageBreak/>
        <w:t>在句子的述部，一般都是由动词来承担最主要的叙述工作、由动词来交代主词「怎么样」。但是，如果动词只解释为「是」，这种动词完全是空的、没有任何叙述能力。所有的叙述都往后转移、在「是」的后面才真正开始叙述主词「怎么样」，那就是「补语」的部分。请看两个例子：</w:t>
      </w:r>
    </w:p>
    <w:p w:rsidR="00785232" w:rsidRPr="00785232" w:rsidRDefault="00E430F6" w:rsidP="00182A90">
      <w:pPr>
        <w:pStyle w:val="Preface"/>
        <w:spacing w:after="84"/>
        <w:ind w:firstLine="480"/>
        <w:rPr>
          <w:lang w:eastAsia="zh-TW"/>
        </w:rPr>
      </w:pPr>
      <w:r w:rsidRPr="007D332E">
        <w:rPr>
          <w:rFonts w:eastAsia="宋体"/>
          <w:color w:val="auto"/>
          <w:u w:val="single"/>
        </w:rPr>
        <w:t>The dog</w:t>
      </w:r>
      <w:r w:rsidRPr="007D332E">
        <w:rPr>
          <w:rFonts w:eastAsia="宋体"/>
          <w:color w:val="auto"/>
        </w:rPr>
        <w:t xml:space="preserve"> </w:t>
      </w:r>
      <w:r w:rsidRPr="007D332E">
        <w:rPr>
          <w:rFonts w:eastAsia="宋体"/>
          <w:color w:val="auto"/>
          <w:u w:val="single"/>
        </w:rPr>
        <w:t>was</w:t>
      </w:r>
      <w:r w:rsidRPr="007D332E">
        <w:rPr>
          <w:rFonts w:eastAsia="宋体"/>
          <w:color w:val="auto"/>
        </w:rPr>
        <w:t xml:space="preserve"> </w:t>
      </w:r>
      <w:r w:rsidRPr="007D332E">
        <w:rPr>
          <w:rFonts w:eastAsia="宋体"/>
          <w:color w:val="auto"/>
          <w:u w:val="single"/>
        </w:rPr>
        <w:t>a bulldog</w:t>
      </w:r>
      <w:r w:rsidRPr="007D332E">
        <w:rPr>
          <w:rFonts w:eastAsia="宋体"/>
          <w:color w:val="auto"/>
        </w:rPr>
        <w:t>.</w:t>
      </w:r>
      <w:r w:rsidR="00A651B4" w:rsidRPr="007D332E">
        <w:rPr>
          <w:rFonts w:eastAsia="宋体" w:hint="eastAsia"/>
          <w:color w:val="auto"/>
        </w:rPr>
        <w:t xml:space="preserve">  </w:t>
      </w:r>
      <w:r w:rsidR="00A651B4" w:rsidRPr="00E430F6">
        <w:rPr>
          <w:rFonts w:hint="eastAsia"/>
        </w:rPr>
        <w:t>那是只斗牛犬。</w:t>
      </w:r>
    </w:p>
    <w:p w:rsidR="00785232" w:rsidRPr="00785232" w:rsidRDefault="00E430F6" w:rsidP="00182A90">
      <w:pPr>
        <w:pStyle w:val="Preface"/>
        <w:spacing w:after="84"/>
        <w:ind w:firstLine="480"/>
        <w:rPr>
          <w:lang w:eastAsia="zh-TW"/>
        </w:rPr>
      </w:pPr>
      <w:r w:rsidRPr="00E430F6">
        <w:t xml:space="preserve">   S    V    C</w:t>
      </w:r>
    </w:p>
    <w:p w:rsidR="00785232" w:rsidRPr="00785232" w:rsidRDefault="00E430F6" w:rsidP="00182A90">
      <w:pPr>
        <w:pStyle w:val="Preface"/>
        <w:spacing w:after="84"/>
        <w:ind w:firstLine="480"/>
        <w:rPr>
          <w:lang w:eastAsia="zh-TW"/>
        </w:rPr>
      </w:pPr>
      <w:r w:rsidRPr="007D332E">
        <w:rPr>
          <w:rFonts w:eastAsia="宋体"/>
          <w:color w:val="auto"/>
          <w:u w:val="single"/>
        </w:rPr>
        <w:t>The dog</w:t>
      </w:r>
      <w:r w:rsidRPr="007D332E">
        <w:rPr>
          <w:rFonts w:eastAsia="宋体"/>
          <w:color w:val="auto"/>
        </w:rPr>
        <w:t xml:space="preserve"> </w:t>
      </w:r>
      <w:r w:rsidRPr="007D332E">
        <w:rPr>
          <w:rFonts w:eastAsia="宋体"/>
          <w:color w:val="auto"/>
          <w:u w:val="single"/>
        </w:rPr>
        <w:t>was</w:t>
      </w:r>
      <w:r w:rsidRPr="007D332E">
        <w:rPr>
          <w:rFonts w:eastAsia="宋体"/>
          <w:color w:val="auto"/>
        </w:rPr>
        <w:t xml:space="preserve"> </w:t>
      </w:r>
      <w:r w:rsidRPr="007D332E">
        <w:rPr>
          <w:rFonts w:eastAsia="宋体"/>
          <w:color w:val="auto"/>
          <w:u w:val="single"/>
        </w:rPr>
        <w:t>mean</w:t>
      </w:r>
      <w:r w:rsidRPr="007D332E">
        <w:rPr>
          <w:rFonts w:eastAsia="宋体"/>
          <w:color w:val="auto"/>
        </w:rPr>
        <w:t>.</w:t>
      </w:r>
      <w:r w:rsidR="00A651B4" w:rsidRPr="007D332E">
        <w:rPr>
          <w:rFonts w:eastAsia="宋体" w:hint="eastAsia"/>
          <w:color w:val="auto"/>
        </w:rPr>
        <w:t xml:space="preserve">  </w:t>
      </w:r>
      <w:r w:rsidR="00A651B4" w:rsidRPr="00E430F6">
        <w:rPr>
          <w:rFonts w:hint="eastAsia"/>
        </w:rPr>
        <w:t>那只狗很凶。</w:t>
      </w:r>
    </w:p>
    <w:p w:rsidR="00785232" w:rsidRPr="00785232" w:rsidRDefault="00E430F6" w:rsidP="00182A90">
      <w:pPr>
        <w:pStyle w:val="Preface"/>
        <w:spacing w:after="84"/>
        <w:ind w:firstLine="480"/>
        <w:rPr>
          <w:lang w:eastAsia="zh-TW"/>
        </w:rPr>
      </w:pPr>
      <w:r w:rsidRPr="00E430F6">
        <w:t xml:space="preserve">   S    V  C</w:t>
      </w:r>
    </w:p>
    <w:p w:rsidR="00DD2927" w:rsidRDefault="00E430F6" w:rsidP="00182A90">
      <w:pPr>
        <w:spacing w:after="84"/>
        <w:ind w:firstLine="480"/>
        <w:rPr>
          <w:lang w:eastAsia="zh-TW"/>
        </w:rPr>
      </w:pPr>
      <w:r w:rsidRPr="00E430F6">
        <w:rPr>
          <w:rFonts w:eastAsia="宋体" w:hint="eastAsia"/>
        </w:rPr>
        <w:t>这两个句子，动词</w:t>
      </w:r>
      <w:r w:rsidRPr="00E430F6">
        <w:rPr>
          <w:rFonts w:eastAsia="宋体"/>
        </w:rPr>
        <w:t>was</w:t>
      </w:r>
      <w:r w:rsidRPr="00E430F6">
        <w:rPr>
          <w:rFonts w:eastAsia="宋体" w:hint="eastAsia"/>
        </w:rPr>
        <w:t>都没有任何叙述能力，而只是扮演一个「衔接」的功能。述部中真正在做叙述的并不是动词、而是后面的补语，告诉读者这只狗是「斗牛犬」、「很凶」。这种解释为「是」、没有意义的动词，称为连缀动词（</w:t>
      </w:r>
      <w:r w:rsidRPr="00E430F6">
        <w:rPr>
          <w:rFonts w:eastAsia="宋体"/>
        </w:rPr>
        <w:t>linking verb</w:t>
      </w:r>
      <w:r w:rsidRPr="00E430F6">
        <w:rPr>
          <w:rFonts w:eastAsia="宋体" w:hint="eastAsia"/>
        </w:rPr>
        <w:t>），功能只是把主词和后面的补语串连起来。真正有叙述能力的是连缀动词后面的那个部分，也就是「补语」。</w:t>
      </w:r>
    </w:p>
    <w:p w:rsidR="00DD2927" w:rsidRDefault="00E430F6" w:rsidP="00182A90">
      <w:pPr>
        <w:spacing w:after="84"/>
        <w:ind w:firstLine="480"/>
        <w:rPr>
          <w:lang w:eastAsia="zh-TW"/>
        </w:rPr>
      </w:pPr>
      <w:r w:rsidRPr="00E430F6">
        <w:rPr>
          <w:rFonts w:eastAsia="宋体" w:hint="eastAsia"/>
        </w:rPr>
        <w:t>请看看下面这些例子：</w:t>
      </w:r>
    </w:p>
    <w:p w:rsidR="00785232" w:rsidRPr="00785232" w:rsidRDefault="00E430F6" w:rsidP="00182A90">
      <w:pPr>
        <w:spacing w:after="84"/>
        <w:ind w:firstLine="480"/>
        <w:rPr>
          <w:lang w:eastAsia="zh-TW"/>
        </w:rPr>
      </w:pPr>
      <w:r w:rsidRPr="00E430F6">
        <w:rPr>
          <w:rFonts w:eastAsia="宋体"/>
        </w:rPr>
        <w:t xml:space="preserve">That purse </w:t>
      </w:r>
      <w:r w:rsidRPr="00E430F6">
        <w:rPr>
          <w:rFonts w:eastAsia="宋体"/>
          <w:u w:val="single"/>
        </w:rPr>
        <w:t>looks</w:t>
      </w:r>
      <w:r w:rsidRPr="00E430F6">
        <w:rPr>
          <w:rFonts w:eastAsia="宋体"/>
        </w:rPr>
        <w:t xml:space="preserve"> pretty. </w:t>
      </w:r>
      <w:r w:rsidRPr="00E430F6">
        <w:rPr>
          <w:rFonts w:eastAsia="宋体" w:hint="eastAsia"/>
        </w:rPr>
        <w:t>那个包包很好看。</w:t>
      </w:r>
    </w:p>
    <w:p w:rsidR="00785232" w:rsidRPr="00785232" w:rsidRDefault="00E430F6" w:rsidP="00182A90">
      <w:pPr>
        <w:spacing w:after="84"/>
        <w:ind w:firstLine="480"/>
        <w:rPr>
          <w:lang w:eastAsia="zh-TW"/>
        </w:rPr>
      </w:pPr>
      <w:r w:rsidRPr="00E430F6">
        <w:rPr>
          <w:rFonts w:eastAsia="宋体"/>
        </w:rPr>
        <w:t xml:space="preserve">The question </w:t>
      </w:r>
      <w:r w:rsidRPr="00E430F6">
        <w:rPr>
          <w:rFonts w:eastAsia="宋体"/>
          <w:u w:val="single"/>
        </w:rPr>
        <w:t>seems</w:t>
      </w:r>
      <w:r w:rsidRPr="00E430F6">
        <w:rPr>
          <w:rFonts w:eastAsia="宋体"/>
        </w:rPr>
        <w:t xml:space="preserve"> easy. </w:t>
      </w:r>
      <w:r w:rsidRPr="00E430F6">
        <w:rPr>
          <w:rFonts w:eastAsia="宋体" w:hint="eastAsia"/>
        </w:rPr>
        <w:t>这个问题好像很容易。</w:t>
      </w:r>
    </w:p>
    <w:p w:rsidR="00785232" w:rsidRPr="00785232" w:rsidRDefault="00E430F6" w:rsidP="00182A90">
      <w:pPr>
        <w:spacing w:after="84"/>
        <w:ind w:firstLine="480"/>
        <w:rPr>
          <w:lang w:eastAsia="zh-TW"/>
        </w:rPr>
      </w:pPr>
      <w:r w:rsidRPr="00E430F6">
        <w:rPr>
          <w:rFonts w:eastAsia="宋体"/>
        </w:rPr>
        <w:t xml:space="preserve">Your friend </w:t>
      </w:r>
      <w:r w:rsidRPr="00E430F6">
        <w:rPr>
          <w:rFonts w:eastAsia="宋体"/>
          <w:u w:val="single"/>
        </w:rPr>
        <w:t>appears</w:t>
      </w:r>
      <w:r w:rsidRPr="00E430F6">
        <w:rPr>
          <w:rFonts w:eastAsia="宋体"/>
        </w:rPr>
        <w:t xml:space="preserve"> quite a gentleman. </w:t>
      </w:r>
      <w:r w:rsidRPr="00E430F6">
        <w:rPr>
          <w:rFonts w:eastAsia="宋体" w:hint="eastAsia"/>
        </w:rPr>
        <w:t>你的朋友似乎是个十足的绅士。</w:t>
      </w:r>
    </w:p>
    <w:p w:rsidR="00785232" w:rsidRPr="00785232" w:rsidRDefault="00E430F6" w:rsidP="00182A90">
      <w:pPr>
        <w:spacing w:after="84"/>
        <w:ind w:firstLine="480"/>
        <w:rPr>
          <w:lang w:eastAsia="zh-TW"/>
        </w:rPr>
      </w:pPr>
      <w:r w:rsidRPr="00E430F6">
        <w:rPr>
          <w:rFonts w:eastAsia="宋体"/>
        </w:rPr>
        <w:t xml:space="preserve">Your suggestion </w:t>
      </w:r>
      <w:r w:rsidRPr="00E430F6">
        <w:rPr>
          <w:rFonts w:eastAsia="宋体"/>
          <w:u w:val="single"/>
        </w:rPr>
        <w:t>sounds</w:t>
      </w:r>
      <w:r w:rsidRPr="00E430F6">
        <w:rPr>
          <w:rFonts w:eastAsia="宋体"/>
        </w:rPr>
        <w:t xml:space="preserve"> exciting. </w:t>
      </w:r>
      <w:r w:rsidRPr="00E430F6">
        <w:rPr>
          <w:rFonts w:eastAsia="宋体" w:hint="eastAsia"/>
        </w:rPr>
        <w:t>你的提议听起来很刺激。</w:t>
      </w:r>
    </w:p>
    <w:p w:rsidR="00785232" w:rsidRPr="00785232" w:rsidRDefault="00E430F6" w:rsidP="00182A90">
      <w:pPr>
        <w:spacing w:after="84"/>
        <w:ind w:leftChars="200" w:left="480" w:firstLineChars="0" w:firstLine="0"/>
        <w:rPr>
          <w:lang w:eastAsia="zh-TW"/>
        </w:rPr>
      </w:pPr>
      <w:r w:rsidRPr="00E430F6">
        <w:rPr>
          <w:rFonts w:eastAsia="宋体"/>
        </w:rPr>
        <w:t xml:space="preserve">The woman </w:t>
      </w:r>
      <w:r w:rsidRPr="00E430F6">
        <w:rPr>
          <w:rFonts w:eastAsia="宋体"/>
          <w:u w:val="single"/>
        </w:rPr>
        <w:t>feels</w:t>
      </w:r>
      <w:r w:rsidRPr="00E430F6">
        <w:rPr>
          <w:rFonts w:eastAsia="宋体"/>
        </w:rPr>
        <w:t xml:space="preserve"> dizzy. </w:t>
      </w:r>
      <w:r w:rsidRPr="00E430F6">
        <w:rPr>
          <w:rFonts w:eastAsia="宋体" w:hint="eastAsia"/>
        </w:rPr>
        <w:t>这个女人感觉头晕。</w:t>
      </w:r>
      <w:r w:rsidR="00785232" w:rsidRPr="00785232">
        <w:rPr>
          <w:rFonts w:hint="eastAsia"/>
          <w:lang w:eastAsia="zh-TW"/>
        </w:rPr>
        <w:cr/>
      </w:r>
      <w:r w:rsidRPr="00E430F6">
        <w:rPr>
          <w:rFonts w:eastAsia="宋体"/>
        </w:rPr>
        <w:t xml:space="preserve">The wine </w:t>
      </w:r>
      <w:r w:rsidRPr="00E430F6">
        <w:rPr>
          <w:rFonts w:eastAsia="宋体"/>
          <w:u w:val="single"/>
        </w:rPr>
        <w:t>tastes</w:t>
      </w:r>
      <w:r w:rsidRPr="00E430F6">
        <w:rPr>
          <w:rFonts w:eastAsia="宋体"/>
        </w:rPr>
        <w:t xml:space="preserve"> sweet. </w:t>
      </w:r>
      <w:r w:rsidRPr="00E430F6">
        <w:rPr>
          <w:rFonts w:eastAsia="宋体" w:hint="eastAsia"/>
        </w:rPr>
        <w:t>酒有甜味。</w:t>
      </w:r>
    </w:p>
    <w:p w:rsidR="00785232" w:rsidRPr="00785232" w:rsidRDefault="00E430F6" w:rsidP="00182A90">
      <w:pPr>
        <w:spacing w:after="84"/>
        <w:ind w:firstLine="480"/>
        <w:rPr>
          <w:lang w:eastAsia="zh-TW"/>
        </w:rPr>
      </w:pPr>
      <w:r w:rsidRPr="00E430F6">
        <w:rPr>
          <w:rFonts w:eastAsia="宋体"/>
        </w:rPr>
        <w:t xml:space="preserve">The schoolmates </w:t>
      </w:r>
      <w:r w:rsidRPr="00E430F6">
        <w:rPr>
          <w:rFonts w:eastAsia="宋体"/>
          <w:u w:val="single"/>
        </w:rPr>
        <w:t>stayed</w:t>
      </w:r>
      <w:r w:rsidRPr="00E430F6">
        <w:rPr>
          <w:rFonts w:eastAsia="宋体"/>
        </w:rPr>
        <w:t xml:space="preserve"> friends for life. </w:t>
      </w:r>
      <w:r w:rsidRPr="00E430F6">
        <w:rPr>
          <w:rFonts w:eastAsia="宋体" w:hint="eastAsia"/>
        </w:rPr>
        <w:t>这些同学一生都是朋友。</w:t>
      </w:r>
    </w:p>
    <w:p w:rsidR="00785232" w:rsidRPr="00785232" w:rsidRDefault="00E430F6" w:rsidP="00182A90">
      <w:pPr>
        <w:spacing w:after="84"/>
        <w:ind w:firstLine="480"/>
        <w:rPr>
          <w:lang w:eastAsia="zh-TW"/>
        </w:rPr>
      </w:pPr>
      <w:r w:rsidRPr="00E430F6">
        <w:rPr>
          <w:rFonts w:eastAsia="宋体"/>
        </w:rPr>
        <w:t xml:space="preserve">The man </w:t>
      </w:r>
      <w:r w:rsidRPr="00E430F6">
        <w:rPr>
          <w:rFonts w:eastAsia="宋体"/>
          <w:u w:val="single"/>
        </w:rPr>
        <w:t>remains</w:t>
      </w:r>
      <w:r w:rsidRPr="00E430F6">
        <w:rPr>
          <w:rFonts w:eastAsia="宋体"/>
        </w:rPr>
        <w:t xml:space="preserve"> single. </w:t>
      </w:r>
      <w:r w:rsidRPr="00E430F6">
        <w:rPr>
          <w:rFonts w:eastAsia="宋体" w:hint="eastAsia"/>
        </w:rPr>
        <w:t>此人继续保持单身。</w:t>
      </w:r>
    </w:p>
    <w:p w:rsidR="00785232" w:rsidRPr="00785232" w:rsidRDefault="00E430F6" w:rsidP="00182A90">
      <w:pPr>
        <w:spacing w:after="84"/>
        <w:ind w:firstLine="480"/>
        <w:rPr>
          <w:lang w:eastAsia="zh-TW"/>
        </w:rPr>
      </w:pPr>
      <w:r w:rsidRPr="00E430F6">
        <w:rPr>
          <w:rFonts w:eastAsia="宋体"/>
        </w:rPr>
        <w:t xml:space="preserve">The player </w:t>
      </w:r>
      <w:r w:rsidRPr="00E430F6">
        <w:rPr>
          <w:rFonts w:eastAsia="宋体"/>
          <w:u w:val="single"/>
        </w:rPr>
        <w:t>turned</w:t>
      </w:r>
      <w:r w:rsidRPr="00E430F6">
        <w:rPr>
          <w:rFonts w:eastAsia="宋体"/>
        </w:rPr>
        <w:t xml:space="preserve"> professional. </w:t>
      </w:r>
      <w:r w:rsidRPr="00E430F6">
        <w:rPr>
          <w:rFonts w:eastAsia="宋体" w:hint="eastAsia"/>
        </w:rPr>
        <w:t>这位球员转入职业。</w:t>
      </w:r>
    </w:p>
    <w:p w:rsidR="00785232" w:rsidRPr="00785232" w:rsidRDefault="00E430F6" w:rsidP="00182A90">
      <w:pPr>
        <w:spacing w:after="84"/>
        <w:ind w:firstLine="480"/>
        <w:rPr>
          <w:lang w:eastAsia="zh-TW"/>
        </w:rPr>
      </w:pPr>
      <w:r w:rsidRPr="00E430F6">
        <w:rPr>
          <w:rFonts w:eastAsia="宋体"/>
        </w:rPr>
        <w:t xml:space="preserve">The drug </w:t>
      </w:r>
      <w:r w:rsidRPr="00E430F6">
        <w:rPr>
          <w:rFonts w:eastAsia="宋体"/>
          <w:u w:val="single"/>
        </w:rPr>
        <w:t>proved</w:t>
      </w:r>
      <w:r w:rsidRPr="00E430F6">
        <w:rPr>
          <w:rFonts w:eastAsia="宋体"/>
        </w:rPr>
        <w:t xml:space="preserve"> effective. </w:t>
      </w:r>
      <w:r w:rsidRPr="00E430F6">
        <w:rPr>
          <w:rFonts w:eastAsia="宋体" w:hint="eastAsia"/>
        </w:rPr>
        <w:t>药证实有效。</w:t>
      </w:r>
    </w:p>
    <w:p w:rsidR="00785232" w:rsidRPr="00785232" w:rsidRDefault="00E430F6" w:rsidP="00182A90">
      <w:pPr>
        <w:spacing w:after="84"/>
        <w:ind w:firstLine="480"/>
        <w:rPr>
          <w:lang w:eastAsia="zh-TW"/>
        </w:rPr>
      </w:pPr>
      <w:r w:rsidRPr="00E430F6">
        <w:rPr>
          <w:rFonts w:eastAsia="宋体"/>
        </w:rPr>
        <w:t xml:space="preserve">The actor </w:t>
      </w:r>
      <w:r w:rsidRPr="00E430F6">
        <w:rPr>
          <w:rFonts w:eastAsia="宋体"/>
          <w:u w:val="single"/>
        </w:rPr>
        <w:t>became</w:t>
      </w:r>
      <w:r w:rsidRPr="00E430F6">
        <w:rPr>
          <w:rFonts w:eastAsia="宋体"/>
        </w:rPr>
        <w:t xml:space="preserve"> a big star. </w:t>
      </w:r>
      <w:r w:rsidRPr="00E430F6">
        <w:rPr>
          <w:rFonts w:eastAsia="宋体" w:hint="eastAsia"/>
        </w:rPr>
        <w:t>这位演员成了大明星。</w:t>
      </w:r>
    </w:p>
    <w:p w:rsidR="00DD2927" w:rsidRDefault="00E430F6" w:rsidP="00182A90">
      <w:pPr>
        <w:spacing w:after="84"/>
        <w:ind w:firstLine="480"/>
        <w:rPr>
          <w:lang w:eastAsia="zh-TW"/>
        </w:rPr>
      </w:pPr>
      <w:r w:rsidRPr="00E430F6">
        <w:rPr>
          <w:rFonts w:eastAsia="宋体"/>
        </w:rPr>
        <w:t xml:space="preserve">A school teacher </w:t>
      </w:r>
      <w:r w:rsidRPr="00E430F6">
        <w:rPr>
          <w:rFonts w:eastAsia="宋体"/>
          <w:u w:val="single"/>
        </w:rPr>
        <w:t>makes</w:t>
      </w:r>
      <w:r w:rsidRPr="00E430F6">
        <w:rPr>
          <w:rFonts w:eastAsia="宋体"/>
        </w:rPr>
        <w:t xml:space="preserve"> a good wife. </w:t>
      </w:r>
      <w:r w:rsidRPr="00E430F6">
        <w:rPr>
          <w:rFonts w:eastAsia="宋体" w:hint="eastAsia"/>
        </w:rPr>
        <w:t>娶小学老师当老婆很不错。</w:t>
      </w:r>
    </w:p>
    <w:p w:rsidR="00DD2927" w:rsidRDefault="00E430F6" w:rsidP="00182A90">
      <w:pPr>
        <w:spacing w:after="84"/>
        <w:ind w:firstLine="480"/>
        <w:rPr>
          <w:rFonts w:eastAsia="PMingLiU"/>
          <w:lang w:eastAsia="zh-TW"/>
        </w:rPr>
      </w:pPr>
      <w:r w:rsidRPr="00E430F6">
        <w:rPr>
          <w:rFonts w:eastAsia="宋体" w:hint="eastAsia"/>
        </w:rPr>
        <w:t>这些句子都是</w:t>
      </w:r>
      <w:r w:rsidRPr="00E430F6">
        <w:rPr>
          <w:rFonts w:eastAsia="宋体"/>
        </w:rPr>
        <w:t>S + V + C</w:t>
      </w:r>
      <w:r w:rsidRPr="00E430F6">
        <w:rPr>
          <w:rFonts w:eastAsia="宋体" w:hint="eastAsia"/>
        </w:rPr>
        <w:t>的句型，画底线部分都是所谓的连缀动词，真正在做叙述工作的都是动词后面的补语部分。</w:t>
      </w:r>
      <w:r w:rsidRPr="00B57354">
        <w:rPr>
          <w:rStyle w:val="af1"/>
          <w:rFonts w:hint="eastAsia"/>
        </w:rPr>
        <w:t>这种句型有一个很简便的检验方法：把动词换成</w:t>
      </w:r>
      <w:r w:rsidRPr="00B57354">
        <w:rPr>
          <w:rStyle w:val="af1"/>
        </w:rPr>
        <w:t>be</w:t>
      </w:r>
      <w:r w:rsidRPr="00B57354">
        <w:rPr>
          <w:rStyle w:val="af1"/>
          <w:rFonts w:hint="eastAsia"/>
        </w:rPr>
        <w:t>动词（纯粹的「是」），意思仍然差不多</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That purse </w:t>
      </w:r>
      <w:r w:rsidRPr="00E430F6">
        <w:rPr>
          <w:rFonts w:eastAsia="宋体"/>
          <w:u w:val="single"/>
        </w:rPr>
        <w:t>is</w:t>
      </w:r>
      <w:r w:rsidRPr="00E430F6">
        <w:rPr>
          <w:rFonts w:eastAsia="宋体"/>
        </w:rPr>
        <w:t xml:space="preserve"> pretty.</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The question </w:t>
      </w:r>
      <w:r w:rsidRPr="00E430F6">
        <w:rPr>
          <w:rFonts w:eastAsia="宋体"/>
          <w:u w:val="single"/>
        </w:rPr>
        <w:t>is</w:t>
      </w:r>
      <w:r w:rsidRPr="00E430F6">
        <w:rPr>
          <w:rFonts w:eastAsia="宋体"/>
        </w:rPr>
        <w:t xml:space="preserve"> easy.</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Your friend </w:t>
      </w:r>
      <w:r w:rsidRPr="00E430F6">
        <w:rPr>
          <w:rFonts w:eastAsia="宋体"/>
          <w:u w:val="single"/>
        </w:rPr>
        <w:t>is</w:t>
      </w:r>
      <w:r w:rsidRPr="00E430F6">
        <w:rPr>
          <w:rFonts w:eastAsia="宋体"/>
        </w:rPr>
        <w:t xml:space="preserve"> quite a gentleman.</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Your suggestion </w:t>
      </w:r>
      <w:r w:rsidRPr="00E430F6">
        <w:rPr>
          <w:rFonts w:eastAsia="宋体"/>
          <w:u w:val="single"/>
        </w:rPr>
        <w:t>is</w:t>
      </w:r>
      <w:r w:rsidRPr="00E430F6">
        <w:rPr>
          <w:rFonts w:eastAsia="宋体"/>
        </w:rPr>
        <w:t xml:space="preserve"> exciting.</w:t>
      </w:r>
      <w:r w:rsidR="00785232" w:rsidRPr="00785232">
        <w:rPr>
          <w:rFonts w:hint="eastAsia"/>
          <w:lang w:eastAsia="zh-TW"/>
        </w:rPr>
        <w:t xml:space="preserve"> </w:t>
      </w:r>
    </w:p>
    <w:p w:rsidR="00785232" w:rsidRPr="00785232" w:rsidRDefault="00E430F6" w:rsidP="00182A90">
      <w:pPr>
        <w:spacing w:after="84"/>
        <w:ind w:leftChars="200" w:left="480" w:firstLineChars="0" w:firstLine="0"/>
        <w:rPr>
          <w:lang w:eastAsia="zh-TW"/>
        </w:rPr>
      </w:pPr>
      <w:r w:rsidRPr="00E430F6">
        <w:rPr>
          <w:rFonts w:eastAsia="宋体"/>
        </w:rPr>
        <w:t xml:space="preserve">The woman </w:t>
      </w:r>
      <w:r w:rsidRPr="00E430F6">
        <w:rPr>
          <w:rFonts w:eastAsia="宋体"/>
          <w:u w:val="single"/>
        </w:rPr>
        <w:t>is</w:t>
      </w:r>
      <w:r w:rsidRPr="00E430F6">
        <w:rPr>
          <w:rFonts w:eastAsia="宋体"/>
        </w:rPr>
        <w:t xml:space="preserve"> dizzy.</w:t>
      </w:r>
      <w:r w:rsidR="00785232" w:rsidRPr="00785232">
        <w:rPr>
          <w:rFonts w:hint="eastAsia"/>
          <w:lang w:eastAsia="zh-TW"/>
        </w:rPr>
        <w:t xml:space="preserve"> </w:t>
      </w:r>
      <w:r w:rsidR="00785232" w:rsidRPr="00785232">
        <w:rPr>
          <w:rFonts w:hint="eastAsia"/>
          <w:lang w:eastAsia="zh-TW"/>
        </w:rPr>
        <w:cr/>
      </w:r>
      <w:r w:rsidRPr="00E430F6">
        <w:rPr>
          <w:rFonts w:eastAsia="宋体"/>
        </w:rPr>
        <w:lastRenderedPageBreak/>
        <w:t xml:space="preserve">The wine </w:t>
      </w:r>
      <w:r w:rsidRPr="00E430F6">
        <w:rPr>
          <w:rFonts w:eastAsia="宋体"/>
          <w:u w:val="single"/>
        </w:rPr>
        <w:t>is</w:t>
      </w:r>
      <w:r w:rsidRPr="00E430F6">
        <w:rPr>
          <w:rFonts w:eastAsia="宋体"/>
        </w:rPr>
        <w:t xml:space="preserve"> sweet.</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The schoolmates </w:t>
      </w:r>
      <w:r w:rsidRPr="00E430F6">
        <w:rPr>
          <w:rFonts w:eastAsia="宋体"/>
          <w:u w:val="single"/>
        </w:rPr>
        <w:t>were</w:t>
      </w:r>
      <w:r w:rsidRPr="00E430F6">
        <w:rPr>
          <w:rFonts w:eastAsia="宋体"/>
        </w:rPr>
        <w:t xml:space="preserve"> friends for life.</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The man </w:t>
      </w:r>
      <w:r w:rsidRPr="00E430F6">
        <w:rPr>
          <w:rFonts w:eastAsia="宋体"/>
          <w:u w:val="single"/>
        </w:rPr>
        <w:t>is</w:t>
      </w:r>
      <w:r w:rsidRPr="00E430F6">
        <w:rPr>
          <w:rFonts w:eastAsia="宋体"/>
        </w:rPr>
        <w:t xml:space="preserve"> single.</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The player </w:t>
      </w:r>
      <w:r w:rsidRPr="00E430F6">
        <w:rPr>
          <w:rFonts w:eastAsia="宋体"/>
          <w:u w:val="single"/>
        </w:rPr>
        <w:t>was</w:t>
      </w:r>
      <w:r w:rsidRPr="00E430F6">
        <w:rPr>
          <w:rFonts w:eastAsia="宋体"/>
        </w:rPr>
        <w:t xml:space="preserve"> professional.</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The drug </w:t>
      </w:r>
      <w:r w:rsidRPr="00E430F6">
        <w:rPr>
          <w:rFonts w:eastAsia="宋体"/>
          <w:u w:val="single"/>
        </w:rPr>
        <w:t>was</w:t>
      </w:r>
      <w:r w:rsidRPr="00E430F6">
        <w:rPr>
          <w:rFonts w:eastAsia="宋体"/>
        </w:rPr>
        <w:t xml:space="preserve"> effective.</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The actor </w:t>
      </w:r>
      <w:r w:rsidRPr="00E430F6">
        <w:rPr>
          <w:rFonts w:eastAsia="宋体"/>
          <w:u w:val="single"/>
        </w:rPr>
        <w:t>was</w:t>
      </w:r>
      <w:r w:rsidRPr="00E430F6">
        <w:rPr>
          <w:rFonts w:eastAsia="宋体"/>
        </w:rPr>
        <w:t xml:space="preserve"> a big star.</w:t>
      </w:r>
      <w:r w:rsidR="00785232" w:rsidRPr="00785232">
        <w:rPr>
          <w:rFonts w:hint="eastAsia"/>
          <w:lang w:eastAsia="zh-TW"/>
        </w:rPr>
        <w:t xml:space="preserve"> </w:t>
      </w:r>
    </w:p>
    <w:p w:rsidR="00DD2927" w:rsidRDefault="00E430F6" w:rsidP="00182A90">
      <w:pPr>
        <w:spacing w:after="84"/>
        <w:ind w:firstLine="480"/>
        <w:rPr>
          <w:lang w:eastAsia="zh-TW"/>
        </w:rPr>
      </w:pPr>
      <w:r w:rsidRPr="00E430F6">
        <w:rPr>
          <w:rFonts w:eastAsia="宋体"/>
        </w:rPr>
        <w:t xml:space="preserve">A school teacher </w:t>
      </w:r>
      <w:r w:rsidRPr="00E430F6">
        <w:rPr>
          <w:rFonts w:eastAsia="宋体"/>
          <w:u w:val="single"/>
        </w:rPr>
        <w:t>is</w:t>
      </w:r>
      <w:r w:rsidRPr="00E430F6">
        <w:rPr>
          <w:rFonts w:eastAsia="宋体"/>
        </w:rPr>
        <w:t xml:space="preserve"> a good wife.</w:t>
      </w:r>
      <w:r w:rsidR="00785232" w:rsidRPr="00785232">
        <w:rPr>
          <w:rFonts w:hint="eastAsia"/>
          <w:lang w:eastAsia="zh-TW"/>
        </w:rPr>
        <w:t xml:space="preserve"> </w:t>
      </w:r>
    </w:p>
    <w:p w:rsidR="00DD2927" w:rsidRDefault="00E430F6" w:rsidP="00182A90">
      <w:pPr>
        <w:spacing w:after="84"/>
        <w:ind w:firstLine="480"/>
        <w:rPr>
          <w:rFonts w:eastAsia="PMingLiU"/>
          <w:lang w:eastAsia="zh-TW"/>
        </w:rPr>
      </w:pPr>
      <w:r w:rsidRPr="00E430F6">
        <w:rPr>
          <w:rFonts w:eastAsia="宋体" w:hint="eastAsia"/>
        </w:rPr>
        <w:t>因为，</w:t>
      </w:r>
      <w:r w:rsidRPr="00E430F6">
        <w:rPr>
          <w:rFonts w:eastAsia="宋体"/>
        </w:rPr>
        <w:t>look</w:t>
      </w:r>
      <w:r w:rsidRPr="00E430F6">
        <w:rPr>
          <w:rFonts w:eastAsia="宋体" w:hint="eastAsia"/>
        </w:rPr>
        <w:t>「看起来是」、</w:t>
      </w:r>
      <w:r w:rsidRPr="00E430F6">
        <w:rPr>
          <w:rFonts w:eastAsia="宋体"/>
        </w:rPr>
        <w:t>seem</w:t>
      </w:r>
      <w:r w:rsidRPr="00E430F6">
        <w:rPr>
          <w:rFonts w:eastAsia="宋体" w:hint="eastAsia"/>
        </w:rPr>
        <w:t>「似乎是」、</w:t>
      </w:r>
      <w:r w:rsidRPr="00E430F6">
        <w:rPr>
          <w:rFonts w:eastAsia="宋体"/>
        </w:rPr>
        <w:t>appear</w:t>
      </w:r>
      <w:r w:rsidRPr="00E430F6">
        <w:rPr>
          <w:rFonts w:eastAsia="宋体" w:hint="eastAsia"/>
        </w:rPr>
        <w:t>「显得是」、</w:t>
      </w:r>
      <w:r w:rsidRPr="00E430F6">
        <w:rPr>
          <w:rFonts w:eastAsia="宋体"/>
        </w:rPr>
        <w:t>become</w:t>
      </w:r>
      <w:r w:rsidRPr="00E430F6">
        <w:rPr>
          <w:rFonts w:eastAsia="宋体" w:hint="eastAsia"/>
        </w:rPr>
        <w:t>「成为」、</w:t>
      </w:r>
      <w:r w:rsidRPr="00E430F6">
        <w:rPr>
          <w:rFonts w:eastAsia="宋体"/>
        </w:rPr>
        <w:t>prove</w:t>
      </w:r>
      <w:r w:rsidRPr="00E430F6">
        <w:rPr>
          <w:rFonts w:eastAsia="宋体" w:hint="eastAsia"/>
        </w:rPr>
        <w:t>「证实为」等等，所有的连缀动词其实都是各种各样的「是」。这种动词都和</w:t>
      </w:r>
      <w:r w:rsidRPr="00E430F6">
        <w:rPr>
          <w:rFonts w:eastAsia="宋体"/>
        </w:rPr>
        <w:t>be</w:t>
      </w:r>
      <w:r w:rsidRPr="00E430F6">
        <w:rPr>
          <w:rFonts w:eastAsia="宋体" w:hint="eastAsia"/>
        </w:rPr>
        <w:t>动词一样，缺乏叙述能力，只能扮演「连缀」的角色，把主词和补语串连起来。真正的叙述工作要靠后面的补语来做。</w:t>
      </w:r>
    </w:p>
    <w:p w:rsidR="00DD2927" w:rsidRDefault="00E430F6" w:rsidP="00182A90">
      <w:pPr>
        <w:pStyle w:val="5"/>
        <w:spacing w:after="84"/>
        <w:rPr>
          <w:rFonts w:eastAsia="PMingLiU"/>
          <w:lang w:eastAsia="zh-TW"/>
        </w:rPr>
      </w:pPr>
      <w:r w:rsidRPr="00E430F6">
        <w:t>S + V + O + C</w:t>
      </w:r>
    </w:p>
    <w:p w:rsidR="00785232" w:rsidRPr="00785232" w:rsidRDefault="00E430F6" w:rsidP="00182A90">
      <w:pPr>
        <w:pStyle w:val="Preface"/>
        <w:spacing w:after="84"/>
        <w:ind w:firstLine="480"/>
        <w:rPr>
          <w:lang w:eastAsia="zh-TW"/>
        </w:rPr>
      </w:pPr>
      <w:r w:rsidRPr="00E430F6">
        <w:rPr>
          <w:u w:val="single"/>
        </w:rPr>
        <w:t>The man’s wife</w:t>
      </w:r>
      <w:r w:rsidRPr="00E430F6">
        <w:t xml:space="preserve"> </w:t>
      </w:r>
      <w:r w:rsidRPr="00E430F6">
        <w:rPr>
          <w:u w:val="single"/>
        </w:rPr>
        <w:t>called</w:t>
      </w:r>
      <w:r w:rsidRPr="00E430F6">
        <w:t xml:space="preserve"> </w:t>
      </w:r>
      <w:r w:rsidRPr="00E430F6">
        <w:rPr>
          <w:u w:val="single"/>
        </w:rPr>
        <w:t>him</w:t>
      </w:r>
      <w:r w:rsidRPr="00E430F6">
        <w:t xml:space="preserve"> </w:t>
      </w:r>
      <w:r w:rsidRPr="00E430F6">
        <w:rPr>
          <w:u w:val="single"/>
        </w:rPr>
        <w:t>Honey</w:t>
      </w:r>
      <w:r w:rsidRPr="00E430F6">
        <w:t>.</w:t>
      </w:r>
      <w:r w:rsidR="00785232" w:rsidRPr="00785232">
        <w:rPr>
          <w:rFonts w:hint="eastAsia"/>
          <w:lang w:eastAsia="zh-TW"/>
        </w:rPr>
        <w:t xml:space="preserve"> </w:t>
      </w:r>
      <w:r w:rsidR="00785232" w:rsidRPr="00785232">
        <w:rPr>
          <w:rFonts w:hint="eastAsia"/>
          <w:lang w:eastAsia="zh-TW"/>
        </w:rPr>
        <w:cr/>
      </w:r>
      <w:r w:rsidRPr="00E430F6">
        <w:t xml:space="preserve">      </w:t>
      </w:r>
      <w:r w:rsidR="00F75F8B">
        <w:rPr>
          <w:rFonts w:hint="eastAsia"/>
        </w:rPr>
        <w:t xml:space="preserve">   </w:t>
      </w:r>
      <w:r w:rsidRPr="00E430F6">
        <w:t xml:space="preserve">S      </w:t>
      </w:r>
      <w:r w:rsidR="00F75F8B">
        <w:rPr>
          <w:rFonts w:hint="eastAsia"/>
        </w:rPr>
        <w:t xml:space="preserve"> </w:t>
      </w:r>
      <w:r w:rsidRPr="00E430F6">
        <w:t xml:space="preserve">  V</w:t>
      </w:r>
      <w:r w:rsidR="00F75F8B">
        <w:rPr>
          <w:rFonts w:hint="eastAsia"/>
        </w:rPr>
        <w:t xml:space="preserve"> </w:t>
      </w:r>
      <w:r w:rsidRPr="00E430F6">
        <w:t xml:space="preserve">   O   C</w:t>
      </w:r>
    </w:p>
    <w:p w:rsidR="00DD2927" w:rsidRDefault="00E430F6" w:rsidP="00182A90">
      <w:pPr>
        <w:spacing w:after="84"/>
        <w:ind w:firstLine="480"/>
        <w:rPr>
          <w:rFonts w:eastAsia="PMingLiU"/>
          <w:lang w:eastAsia="zh-TW"/>
        </w:rPr>
      </w:pPr>
      <w:r w:rsidRPr="00E430F6">
        <w:rPr>
          <w:rFonts w:eastAsia="宋体" w:hint="eastAsia"/>
        </w:rPr>
        <w:t>如果在</w:t>
      </w:r>
      <w:r w:rsidRPr="00E430F6">
        <w:rPr>
          <w:rFonts w:eastAsia="宋体"/>
        </w:rPr>
        <w:t>S + V + O</w:t>
      </w:r>
      <w:r w:rsidRPr="00E430F6">
        <w:rPr>
          <w:rFonts w:eastAsia="宋体" w:hint="eastAsia"/>
        </w:rPr>
        <w:t>的后面拖着一个「是」的尾巴、必须交代「是什么」意思才完整，那就是</w:t>
      </w:r>
      <w:r w:rsidRPr="00E430F6">
        <w:rPr>
          <w:rFonts w:eastAsia="宋体"/>
        </w:rPr>
        <w:t>S + V + O + C</w:t>
      </w:r>
      <w:r w:rsidRPr="00E430F6">
        <w:rPr>
          <w:rFonts w:eastAsia="宋体" w:hint="eastAsia"/>
        </w:rPr>
        <w:t>的句型，在</w:t>
      </w:r>
      <w:r w:rsidR="009D20F5">
        <w:rPr>
          <w:rFonts w:eastAsia="宋体" w:hint="eastAsia"/>
        </w:rPr>
        <w:t>受词（宾语）</w:t>
      </w:r>
      <w:r w:rsidRPr="00E430F6">
        <w:rPr>
          <w:rFonts w:eastAsia="宋体" w:hint="eastAsia"/>
        </w:rPr>
        <w:t>后面有个</w:t>
      </w:r>
      <w:r w:rsidR="009D20F5">
        <w:rPr>
          <w:rFonts w:eastAsia="宋体" w:hint="eastAsia"/>
        </w:rPr>
        <w:t>受词（宾语）</w:t>
      </w:r>
      <w:r w:rsidRPr="00E430F6">
        <w:rPr>
          <w:rFonts w:eastAsia="宋体" w:hint="eastAsia"/>
        </w:rPr>
        <w:t>补语。像</w:t>
      </w:r>
      <w:r w:rsidRPr="00E430F6">
        <w:rPr>
          <w:rFonts w:eastAsia="宋体"/>
        </w:rPr>
        <w:t>The man’s wife called him</w:t>
      </w:r>
      <w:r w:rsidRPr="00E430F6">
        <w:rPr>
          <w:rFonts w:eastAsia="宋体" w:hint="eastAsia"/>
        </w:rPr>
        <w:t>这种句子，如果意思不是「他老婆呼叫他」，而是「他老婆把他叫作（是）…」，那么后面就有需要说明「是什么」，也就是需要</w:t>
      </w:r>
      <w:r w:rsidR="009D20F5">
        <w:rPr>
          <w:rFonts w:eastAsia="宋体" w:hint="eastAsia"/>
        </w:rPr>
        <w:t>受词（宾语）</w:t>
      </w:r>
      <w:r w:rsidRPr="00E430F6">
        <w:rPr>
          <w:rFonts w:eastAsia="宋体" w:hint="eastAsia"/>
        </w:rPr>
        <w:t>补语。</w:t>
      </w:r>
    </w:p>
    <w:p w:rsidR="00DD2927" w:rsidRDefault="009D20F5" w:rsidP="00182A90">
      <w:pPr>
        <w:spacing w:after="84"/>
        <w:ind w:firstLine="480"/>
        <w:rPr>
          <w:rFonts w:eastAsia="PMingLiU"/>
          <w:lang w:eastAsia="zh-TW"/>
        </w:rPr>
      </w:pPr>
      <w:r>
        <w:rPr>
          <w:rFonts w:eastAsia="宋体" w:hint="eastAsia"/>
        </w:rPr>
        <w:t>受词（宾语）</w:t>
      </w:r>
      <w:r w:rsidR="00E430F6" w:rsidRPr="00E430F6">
        <w:rPr>
          <w:rFonts w:eastAsia="宋体" w:hint="eastAsia"/>
        </w:rPr>
        <w:t>补语（</w:t>
      </w:r>
      <w:r w:rsidR="00E430F6" w:rsidRPr="00E430F6">
        <w:rPr>
          <w:rFonts w:eastAsia="宋体"/>
        </w:rPr>
        <w:t>S + V + O + C</w:t>
      </w:r>
      <w:r w:rsidR="00E430F6" w:rsidRPr="00E430F6">
        <w:rPr>
          <w:rFonts w:eastAsia="宋体" w:hint="eastAsia"/>
        </w:rPr>
        <w:t>）的句型也有一个很简单的检验方式：把</w:t>
      </w:r>
      <w:r>
        <w:rPr>
          <w:rFonts w:eastAsia="宋体" w:hint="eastAsia"/>
        </w:rPr>
        <w:t>受词（宾语）</w:t>
      </w:r>
      <w:r w:rsidR="00E430F6" w:rsidRPr="00E430F6">
        <w:rPr>
          <w:rFonts w:eastAsia="宋体" w:hint="eastAsia"/>
        </w:rPr>
        <w:t>和补语拿出来、中间加个</w:t>
      </w:r>
      <w:r w:rsidR="00E430F6" w:rsidRPr="00E430F6">
        <w:rPr>
          <w:rFonts w:eastAsia="宋体"/>
        </w:rPr>
        <w:t>be</w:t>
      </w:r>
      <w:r w:rsidR="00E430F6" w:rsidRPr="00E430F6">
        <w:rPr>
          <w:rFonts w:eastAsia="宋体" w:hint="eastAsia"/>
        </w:rPr>
        <w:t>动词，如果可以构造出一个</w:t>
      </w:r>
      <w:r w:rsidR="00E430F6" w:rsidRPr="00E430F6">
        <w:rPr>
          <w:rFonts w:eastAsia="宋体"/>
        </w:rPr>
        <w:t>S + V + C</w:t>
      </w:r>
      <w:r w:rsidR="00E430F6" w:rsidRPr="00E430F6">
        <w:rPr>
          <w:rFonts w:eastAsia="宋体" w:hint="eastAsia"/>
        </w:rPr>
        <w:t>的句型而且意思差不多，那么它就是</w:t>
      </w:r>
      <w:r>
        <w:rPr>
          <w:rFonts w:eastAsia="宋体" w:hint="eastAsia"/>
        </w:rPr>
        <w:t>受词（宾语）</w:t>
      </w:r>
      <w:r w:rsidR="00E430F6" w:rsidRPr="00E430F6">
        <w:rPr>
          <w:rFonts w:eastAsia="宋体" w:hint="eastAsia"/>
        </w:rPr>
        <w:t>补语的句型。</w:t>
      </w:r>
    </w:p>
    <w:p w:rsidR="00DD2927" w:rsidRDefault="00E430F6" w:rsidP="00182A90">
      <w:pPr>
        <w:spacing w:after="84"/>
        <w:ind w:firstLine="480"/>
        <w:rPr>
          <w:rFonts w:eastAsia="PMingLiU"/>
          <w:lang w:eastAsia="zh-TW"/>
        </w:rPr>
      </w:pPr>
      <w:r w:rsidRPr="00E430F6">
        <w:rPr>
          <w:rFonts w:eastAsia="宋体" w:hint="eastAsia"/>
        </w:rPr>
        <w:t>下面这些例子，画底线部分分别是</w:t>
      </w:r>
      <w:r w:rsidR="009D20F5">
        <w:rPr>
          <w:rFonts w:eastAsia="宋体" w:hint="eastAsia"/>
        </w:rPr>
        <w:t>受词（宾语）</w:t>
      </w:r>
      <w:r w:rsidRPr="00E430F6">
        <w:rPr>
          <w:rFonts w:eastAsia="宋体" w:hint="eastAsia"/>
        </w:rPr>
        <w:t>（</w:t>
      </w:r>
      <w:r w:rsidRPr="00E430F6">
        <w:rPr>
          <w:rFonts w:eastAsia="宋体"/>
        </w:rPr>
        <w:t>O</w:t>
      </w:r>
      <w:r w:rsidRPr="00E430F6">
        <w:rPr>
          <w:rFonts w:eastAsia="宋体" w:hint="eastAsia"/>
        </w:rPr>
        <w:t>）与补语（</w:t>
      </w:r>
      <w:r w:rsidRPr="00E430F6">
        <w:rPr>
          <w:rFonts w:eastAsia="宋体"/>
        </w:rPr>
        <w:t>C</w:t>
      </w:r>
      <w:r w:rsidRPr="00E430F6">
        <w:rPr>
          <w:rFonts w:eastAsia="宋体" w:hint="eastAsia"/>
        </w:rPr>
        <w:t>）。请读者试试看，拿</w:t>
      </w:r>
      <w:r w:rsidR="009D20F5">
        <w:rPr>
          <w:rFonts w:eastAsia="宋体" w:hint="eastAsia"/>
        </w:rPr>
        <w:t>受词（宾语）</w:t>
      </w:r>
      <w:r w:rsidRPr="00E430F6">
        <w:rPr>
          <w:rFonts w:eastAsia="宋体" w:hint="eastAsia"/>
        </w:rPr>
        <w:t>出来当主词、中间加个</w:t>
      </w:r>
      <w:r w:rsidRPr="00E430F6">
        <w:rPr>
          <w:rFonts w:eastAsia="宋体"/>
        </w:rPr>
        <w:t>be</w:t>
      </w:r>
      <w:r w:rsidRPr="00E430F6">
        <w:rPr>
          <w:rFonts w:eastAsia="宋体" w:hint="eastAsia"/>
        </w:rPr>
        <w:t>动词，后面的补语就变成主词补语。结果将是上一节列出的那些</w:t>
      </w:r>
      <w:r w:rsidRPr="00E430F6">
        <w:rPr>
          <w:rFonts w:eastAsia="宋体"/>
        </w:rPr>
        <w:t>S + V + C</w:t>
      </w:r>
      <w:r w:rsidRPr="00E430F6">
        <w:rPr>
          <w:rFonts w:eastAsia="宋体" w:hint="eastAsia"/>
        </w:rPr>
        <w:t>的句子。</w:t>
      </w:r>
    </w:p>
    <w:p w:rsidR="00785232" w:rsidRPr="00785232" w:rsidRDefault="00E430F6" w:rsidP="00182A90">
      <w:pPr>
        <w:spacing w:after="84"/>
        <w:ind w:firstLine="480"/>
        <w:rPr>
          <w:lang w:eastAsia="zh-TW"/>
        </w:rPr>
      </w:pPr>
      <w:r w:rsidRPr="00E430F6">
        <w:rPr>
          <w:rFonts w:eastAsia="宋体"/>
        </w:rPr>
        <w:t xml:space="preserve">I find </w:t>
      </w:r>
      <w:r w:rsidRPr="00E430F6">
        <w:rPr>
          <w:rFonts w:eastAsia="宋体"/>
          <w:u w:val="single"/>
        </w:rPr>
        <w:t>the purse</w:t>
      </w:r>
      <w:r w:rsidRPr="00E430F6">
        <w:rPr>
          <w:rFonts w:eastAsia="宋体"/>
        </w:rPr>
        <w:t xml:space="preserve"> </w:t>
      </w:r>
      <w:r w:rsidRPr="00E430F6">
        <w:rPr>
          <w:rFonts w:eastAsia="宋体"/>
          <w:u w:val="single"/>
        </w:rPr>
        <w:t>pretty</w:t>
      </w:r>
      <w:r w:rsidRPr="00E430F6">
        <w:rPr>
          <w:rFonts w:eastAsia="宋体"/>
        </w:rPr>
        <w:t xml:space="preserve">. </w:t>
      </w:r>
      <w:r w:rsidRPr="00E430F6">
        <w:rPr>
          <w:rFonts w:eastAsia="宋体" w:hint="eastAsia"/>
        </w:rPr>
        <w:t>我觉得这个包包很漂亮。</w:t>
      </w:r>
    </w:p>
    <w:p w:rsidR="00785232" w:rsidRPr="00785232" w:rsidRDefault="00E430F6" w:rsidP="00182A90">
      <w:pPr>
        <w:spacing w:after="84"/>
        <w:ind w:firstLine="480"/>
        <w:rPr>
          <w:lang w:eastAsia="zh-TW"/>
        </w:rPr>
      </w:pPr>
      <w:r w:rsidRPr="00E430F6">
        <w:rPr>
          <w:rFonts w:eastAsia="宋体"/>
        </w:rPr>
        <w:t xml:space="preserve">The tip made </w:t>
      </w:r>
      <w:r w:rsidRPr="00E430F6">
        <w:rPr>
          <w:rFonts w:eastAsia="宋体"/>
          <w:u w:val="single"/>
        </w:rPr>
        <w:t>the question</w:t>
      </w:r>
      <w:r w:rsidRPr="00E430F6">
        <w:rPr>
          <w:rFonts w:eastAsia="宋体"/>
        </w:rPr>
        <w:t xml:space="preserve"> </w:t>
      </w:r>
      <w:r w:rsidRPr="00E430F6">
        <w:rPr>
          <w:rFonts w:eastAsia="宋体"/>
          <w:u w:val="single"/>
        </w:rPr>
        <w:t>easy</w:t>
      </w:r>
      <w:r w:rsidRPr="00E430F6">
        <w:rPr>
          <w:rFonts w:eastAsia="宋体"/>
        </w:rPr>
        <w:t xml:space="preserve">. </w:t>
      </w:r>
      <w:r w:rsidRPr="00E430F6">
        <w:rPr>
          <w:rFonts w:eastAsia="宋体" w:hint="eastAsia"/>
        </w:rPr>
        <w:t>因为有提示，所以问题变得很容易。</w:t>
      </w:r>
    </w:p>
    <w:p w:rsidR="00785232" w:rsidRPr="00785232" w:rsidRDefault="00E430F6" w:rsidP="00182A90">
      <w:pPr>
        <w:spacing w:after="84"/>
        <w:ind w:firstLine="480"/>
        <w:rPr>
          <w:lang w:eastAsia="zh-TW"/>
        </w:rPr>
      </w:pPr>
      <w:r w:rsidRPr="00E430F6">
        <w:rPr>
          <w:rFonts w:eastAsia="宋体"/>
        </w:rPr>
        <w:t xml:space="preserve">I consider </w:t>
      </w:r>
      <w:r w:rsidRPr="00E430F6">
        <w:rPr>
          <w:rFonts w:eastAsia="宋体"/>
          <w:u w:val="single"/>
        </w:rPr>
        <w:t>the man</w:t>
      </w:r>
      <w:r w:rsidRPr="00E430F6">
        <w:rPr>
          <w:rFonts w:eastAsia="宋体"/>
        </w:rPr>
        <w:t xml:space="preserve"> </w:t>
      </w:r>
      <w:r w:rsidRPr="00E430F6">
        <w:rPr>
          <w:rFonts w:eastAsia="宋体"/>
          <w:u w:val="single"/>
        </w:rPr>
        <w:t>quite a gentleman</w:t>
      </w:r>
      <w:r w:rsidRPr="00E430F6">
        <w:rPr>
          <w:rFonts w:eastAsia="宋体"/>
        </w:rPr>
        <w:t xml:space="preserve">. </w:t>
      </w:r>
      <w:r w:rsidRPr="00E430F6">
        <w:rPr>
          <w:rFonts w:eastAsia="宋体" w:hint="eastAsia"/>
        </w:rPr>
        <w:t>我认为此是个十足的绅士。</w:t>
      </w:r>
    </w:p>
    <w:p w:rsidR="00785232" w:rsidRPr="00785232" w:rsidRDefault="00E430F6" w:rsidP="00182A90">
      <w:pPr>
        <w:spacing w:after="84"/>
        <w:ind w:firstLine="480"/>
        <w:rPr>
          <w:lang w:eastAsia="zh-TW"/>
        </w:rPr>
      </w:pPr>
      <w:r w:rsidRPr="00E430F6">
        <w:rPr>
          <w:rFonts w:eastAsia="宋体"/>
        </w:rPr>
        <w:t xml:space="preserve">The boss found </w:t>
      </w:r>
      <w:r w:rsidRPr="00E430F6">
        <w:rPr>
          <w:rFonts w:eastAsia="宋体"/>
          <w:u w:val="single"/>
        </w:rPr>
        <w:t>your suggestion</w:t>
      </w:r>
      <w:r w:rsidRPr="00E430F6">
        <w:rPr>
          <w:rFonts w:eastAsia="宋体"/>
        </w:rPr>
        <w:t xml:space="preserve"> </w:t>
      </w:r>
      <w:r w:rsidRPr="00E430F6">
        <w:rPr>
          <w:rFonts w:eastAsia="宋体"/>
          <w:u w:val="single"/>
        </w:rPr>
        <w:t>exciting</w:t>
      </w:r>
      <w:r w:rsidRPr="00E430F6">
        <w:rPr>
          <w:rFonts w:eastAsia="宋体"/>
        </w:rPr>
        <w:t xml:space="preserve">. </w:t>
      </w:r>
      <w:r w:rsidRPr="00E430F6">
        <w:rPr>
          <w:rFonts w:eastAsia="宋体" w:hint="eastAsia"/>
        </w:rPr>
        <w:t>老板觉得你的提议很刺激。</w:t>
      </w:r>
    </w:p>
    <w:p w:rsidR="00785232" w:rsidRPr="00785232" w:rsidRDefault="00E430F6" w:rsidP="00182A90">
      <w:pPr>
        <w:spacing w:after="84"/>
        <w:ind w:leftChars="200" w:left="480" w:firstLineChars="0" w:firstLine="0"/>
        <w:rPr>
          <w:lang w:eastAsia="zh-TW"/>
        </w:rPr>
      </w:pPr>
      <w:r w:rsidRPr="00E430F6">
        <w:rPr>
          <w:rFonts w:eastAsia="宋体"/>
        </w:rPr>
        <w:t xml:space="preserve">The bus ride made </w:t>
      </w:r>
      <w:r w:rsidRPr="00E430F6">
        <w:rPr>
          <w:rFonts w:eastAsia="宋体"/>
          <w:u w:val="single"/>
        </w:rPr>
        <w:t>the woman</w:t>
      </w:r>
      <w:r w:rsidRPr="00E430F6">
        <w:rPr>
          <w:rFonts w:eastAsia="宋体"/>
        </w:rPr>
        <w:t xml:space="preserve"> </w:t>
      </w:r>
      <w:r w:rsidRPr="00E430F6">
        <w:rPr>
          <w:rFonts w:eastAsia="宋体"/>
          <w:u w:val="single"/>
        </w:rPr>
        <w:t>dizzy</w:t>
      </w:r>
      <w:r w:rsidRPr="00E430F6">
        <w:rPr>
          <w:rFonts w:eastAsia="宋体"/>
        </w:rPr>
        <w:t xml:space="preserve">. </w:t>
      </w:r>
      <w:r w:rsidRPr="00E430F6">
        <w:rPr>
          <w:rFonts w:eastAsia="宋体" w:hint="eastAsia"/>
        </w:rPr>
        <w:t>搭巴士让这个女人感觉头晕。</w:t>
      </w:r>
      <w:r w:rsidR="00785232" w:rsidRPr="00785232">
        <w:rPr>
          <w:rFonts w:hint="eastAsia"/>
          <w:lang w:eastAsia="zh-TW"/>
        </w:rPr>
        <w:cr/>
      </w:r>
      <w:r w:rsidRPr="00E430F6">
        <w:rPr>
          <w:rFonts w:eastAsia="宋体"/>
        </w:rPr>
        <w:t xml:space="preserve">I find </w:t>
      </w:r>
      <w:r w:rsidRPr="00E430F6">
        <w:rPr>
          <w:rFonts w:eastAsia="宋体"/>
          <w:u w:val="single"/>
        </w:rPr>
        <w:t>the wine</w:t>
      </w:r>
      <w:r w:rsidRPr="00E430F6">
        <w:rPr>
          <w:rFonts w:eastAsia="宋体"/>
        </w:rPr>
        <w:t xml:space="preserve"> </w:t>
      </w:r>
      <w:r w:rsidRPr="00E430F6">
        <w:rPr>
          <w:rFonts w:eastAsia="宋体"/>
          <w:u w:val="single"/>
        </w:rPr>
        <w:t>sweet</w:t>
      </w:r>
      <w:r w:rsidRPr="00E430F6">
        <w:rPr>
          <w:rFonts w:eastAsia="宋体"/>
        </w:rPr>
        <w:t xml:space="preserve">. </w:t>
      </w:r>
      <w:r w:rsidRPr="00E430F6">
        <w:rPr>
          <w:rFonts w:eastAsia="宋体" w:hint="eastAsia"/>
        </w:rPr>
        <w:t>我觉得酒有甜味。</w:t>
      </w:r>
    </w:p>
    <w:p w:rsidR="00785232" w:rsidRPr="00785232" w:rsidRDefault="00E430F6" w:rsidP="00182A90">
      <w:pPr>
        <w:spacing w:after="84"/>
        <w:ind w:firstLine="480"/>
        <w:rPr>
          <w:lang w:eastAsia="zh-TW"/>
        </w:rPr>
      </w:pPr>
      <w:r w:rsidRPr="00E430F6">
        <w:rPr>
          <w:rFonts w:eastAsia="宋体"/>
        </w:rPr>
        <w:t xml:space="preserve">The partnership made </w:t>
      </w:r>
      <w:r w:rsidRPr="00E430F6">
        <w:rPr>
          <w:rFonts w:eastAsia="宋体"/>
          <w:u w:val="single"/>
        </w:rPr>
        <w:t>the schoolmates</w:t>
      </w:r>
      <w:r w:rsidRPr="00E430F6">
        <w:rPr>
          <w:rFonts w:eastAsia="宋体"/>
        </w:rPr>
        <w:t xml:space="preserve"> </w:t>
      </w:r>
      <w:r w:rsidRPr="00E430F6">
        <w:rPr>
          <w:rFonts w:eastAsia="宋体"/>
          <w:u w:val="single"/>
        </w:rPr>
        <w:t>friends for life</w:t>
      </w:r>
      <w:r w:rsidRPr="00E430F6">
        <w:rPr>
          <w:rFonts w:eastAsia="宋体"/>
        </w:rPr>
        <w:t xml:space="preserve">. </w:t>
      </w:r>
      <w:r w:rsidRPr="00E430F6">
        <w:rPr>
          <w:rFonts w:eastAsia="宋体" w:hint="eastAsia"/>
        </w:rPr>
        <w:t>合伙关系使这些同学一生都是朋友。</w:t>
      </w:r>
    </w:p>
    <w:p w:rsidR="00785232" w:rsidRPr="00785232" w:rsidRDefault="00E430F6" w:rsidP="00182A90">
      <w:pPr>
        <w:spacing w:after="84"/>
        <w:ind w:firstLine="480"/>
        <w:rPr>
          <w:lang w:eastAsia="zh-TW"/>
        </w:rPr>
      </w:pPr>
      <w:r w:rsidRPr="00E430F6">
        <w:rPr>
          <w:rFonts w:eastAsia="宋体"/>
        </w:rPr>
        <w:t xml:space="preserve">The man’s poverty kept </w:t>
      </w:r>
      <w:r w:rsidRPr="00E430F6">
        <w:rPr>
          <w:rFonts w:eastAsia="宋体"/>
          <w:u w:val="single"/>
        </w:rPr>
        <w:t>him</w:t>
      </w:r>
      <w:r w:rsidRPr="00E430F6">
        <w:rPr>
          <w:rFonts w:eastAsia="宋体"/>
        </w:rPr>
        <w:t xml:space="preserve"> </w:t>
      </w:r>
      <w:r w:rsidRPr="00E430F6">
        <w:rPr>
          <w:rFonts w:eastAsia="宋体"/>
          <w:u w:val="single"/>
        </w:rPr>
        <w:t>single</w:t>
      </w:r>
      <w:r w:rsidRPr="00E430F6">
        <w:rPr>
          <w:rFonts w:eastAsia="宋体"/>
        </w:rPr>
        <w:t xml:space="preserve">. </w:t>
      </w:r>
      <w:r w:rsidRPr="00E430F6">
        <w:rPr>
          <w:rFonts w:eastAsia="宋体" w:hint="eastAsia"/>
        </w:rPr>
        <w:t>此人的贫穷使他继续保持单身。</w:t>
      </w:r>
    </w:p>
    <w:p w:rsidR="00785232" w:rsidRPr="00785232" w:rsidRDefault="00E430F6" w:rsidP="00182A90">
      <w:pPr>
        <w:spacing w:after="84"/>
        <w:ind w:firstLine="480"/>
        <w:rPr>
          <w:lang w:eastAsia="zh-TW"/>
        </w:rPr>
      </w:pPr>
      <w:r w:rsidRPr="00E430F6">
        <w:rPr>
          <w:rFonts w:eastAsia="宋体"/>
        </w:rPr>
        <w:lastRenderedPageBreak/>
        <w:t xml:space="preserve">The victory made </w:t>
      </w:r>
      <w:r w:rsidRPr="00E430F6">
        <w:rPr>
          <w:rFonts w:eastAsia="宋体"/>
          <w:u w:val="single"/>
        </w:rPr>
        <w:t>the player</w:t>
      </w:r>
      <w:r w:rsidRPr="00E430F6">
        <w:rPr>
          <w:rFonts w:eastAsia="宋体"/>
        </w:rPr>
        <w:t xml:space="preserve"> </w:t>
      </w:r>
      <w:r w:rsidRPr="00E430F6">
        <w:rPr>
          <w:rFonts w:eastAsia="宋体"/>
          <w:u w:val="single"/>
        </w:rPr>
        <w:t>professional</w:t>
      </w:r>
      <w:r w:rsidRPr="00E430F6">
        <w:rPr>
          <w:rFonts w:eastAsia="宋体"/>
        </w:rPr>
        <w:t xml:space="preserve">. </w:t>
      </w:r>
      <w:r w:rsidRPr="00E430F6">
        <w:rPr>
          <w:rFonts w:eastAsia="宋体" w:hint="eastAsia"/>
        </w:rPr>
        <w:t>这场胜利使这位球员转入职业。</w:t>
      </w:r>
    </w:p>
    <w:p w:rsidR="00785232" w:rsidRPr="00785232" w:rsidRDefault="00E430F6" w:rsidP="00182A90">
      <w:pPr>
        <w:spacing w:after="84"/>
        <w:ind w:firstLine="480"/>
        <w:rPr>
          <w:lang w:eastAsia="zh-TW"/>
        </w:rPr>
      </w:pPr>
      <w:r w:rsidRPr="00E430F6">
        <w:rPr>
          <w:rFonts w:eastAsia="宋体"/>
        </w:rPr>
        <w:t xml:space="preserve">The doctor proclaimed </w:t>
      </w:r>
      <w:r w:rsidRPr="00E430F6">
        <w:rPr>
          <w:rFonts w:eastAsia="宋体"/>
          <w:u w:val="single"/>
        </w:rPr>
        <w:t>the drug</w:t>
      </w:r>
      <w:r w:rsidRPr="00E430F6">
        <w:rPr>
          <w:rFonts w:eastAsia="宋体"/>
        </w:rPr>
        <w:t xml:space="preserve"> </w:t>
      </w:r>
      <w:r w:rsidRPr="00E430F6">
        <w:rPr>
          <w:rFonts w:eastAsia="宋体"/>
          <w:u w:val="single"/>
        </w:rPr>
        <w:t>effective</w:t>
      </w:r>
      <w:r w:rsidRPr="00E430F6">
        <w:rPr>
          <w:rFonts w:eastAsia="宋体"/>
        </w:rPr>
        <w:t xml:space="preserve">. </w:t>
      </w:r>
      <w:r w:rsidRPr="00E430F6">
        <w:rPr>
          <w:rFonts w:eastAsia="宋体" w:hint="eastAsia"/>
        </w:rPr>
        <w:t>医生宣称这种药有效。</w:t>
      </w:r>
    </w:p>
    <w:p w:rsidR="00785232" w:rsidRPr="00785232" w:rsidRDefault="00E430F6" w:rsidP="00182A90">
      <w:pPr>
        <w:spacing w:after="84"/>
        <w:ind w:firstLine="480"/>
        <w:rPr>
          <w:lang w:eastAsia="zh-TW"/>
        </w:rPr>
      </w:pPr>
      <w:r w:rsidRPr="00E430F6">
        <w:rPr>
          <w:rFonts w:eastAsia="宋体"/>
        </w:rPr>
        <w:t xml:space="preserve">The hit movie made </w:t>
      </w:r>
      <w:r w:rsidRPr="00E430F6">
        <w:rPr>
          <w:rFonts w:eastAsia="宋体"/>
          <w:u w:val="single"/>
        </w:rPr>
        <w:t>the actor</w:t>
      </w:r>
      <w:r w:rsidRPr="00E430F6">
        <w:rPr>
          <w:rFonts w:eastAsia="宋体"/>
        </w:rPr>
        <w:t xml:space="preserve"> </w:t>
      </w:r>
      <w:r w:rsidRPr="00E430F6">
        <w:rPr>
          <w:rFonts w:eastAsia="宋体"/>
          <w:u w:val="single"/>
        </w:rPr>
        <w:t>a big star</w:t>
      </w:r>
      <w:r w:rsidRPr="00E430F6">
        <w:rPr>
          <w:rFonts w:eastAsia="宋体"/>
        </w:rPr>
        <w:t xml:space="preserve">. </w:t>
      </w:r>
      <w:r w:rsidRPr="00E430F6">
        <w:rPr>
          <w:rFonts w:eastAsia="宋体" w:hint="eastAsia"/>
        </w:rPr>
        <w:t>这部轰动的电影使这位演员成了大明星。</w:t>
      </w:r>
    </w:p>
    <w:p w:rsidR="00785232" w:rsidRPr="00687B47" w:rsidRDefault="00E430F6" w:rsidP="00182A90">
      <w:pPr>
        <w:spacing w:after="84"/>
        <w:ind w:firstLine="480"/>
      </w:pPr>
      <w:r w:rsidRPr="00E430F6">
        <w:rPr>
          <w:rFonts w:eastAsia="宋体"/>
        </w:rPr>
        <w:t xml:space="preserve">Most people consider </w:t>
      </w:r>
      <w:r w:rsidRPr="00E430F6">
        <w:rPr>
          <w:rFonts w:eastAsia="宋体"/>
          <w:u w:val="single"/>
        </w:rPr>
        <w:t>a school teacher</w:t>
      </w:r>
      <w:r w:rsidRPr="00E430F6">
        <w:rPr>
          <w:rFonts w:eastAsia="宋体"/>
        </w:rPr>
        <w:t xml:space="preserve"> </w:t>
      </w:r>
      <w:r w:rsidRPr="00E430F6">
        <w:rPr>
          <w:rFonts w:eastAsia="宋体"/>
          <w:u w:val="single"/>
        </w:rPr>
        <w:t>a good wife</w:t>
      </w:r>
      <w:r w:rsidRPr="00E430F6">
        <w:rPr>
          <w:rFonts w:eastAsia="宋体"/>
        </w:rPr>
        <w:t xml:space="preserve">. </w:t>
      </w:r>
      <w:r w:rsidRPr="00E430F6">
        <w:rPr>
          <w:rFonts w:eastAsia="宋体" w:hint="eastAsia"/>
        </w:rPr>
        <w:t>大多数人认为小学老师是理想的太太。</w:t>
      </w:r>
    </w:p>
    <w:p w:rsidR="00DD2927" w:rsidRDefault="00E430F6" w:rsidP="00182A90">
      <w:pPr>
        <w:pStyle w:val="4"/>
        <w:spacing w:after="84"/>
        <w:rPr>
          <w:rFonts w:eastAsia="PMingLiU"/>
          <w:lang w:eastAsia="zh-TW"/>
        </w:rPr>
      </w:pPr>
      <w:r w:rsidRPr="00E430F6">
        <w:rPr>
          <w:rFonts w:hint="eastAsia"/>
        </w:rPr>
        <w:t>补语的词类</w:t>
      </w:r>
    </w:p>
    <w:p w:rsidR="00DD2927" w:rsidRDefault="00E430F6" w:rsidP="00182A90">
      <w:pPr>
        <w:spacing w:after="84"/>
        <w:ind w:firstLine="480"/>
        <w:rPr>
          <w:rFonts w:eastAsia="PMingLiU"/>
          <w:lang w:eastAsia="zh-TW"/>
        </w:rPr>
      </w:pPr>
      <w:r w:rsidRPr="00E430F6">
        <w:rPr>
          <w:rFonts w:eastAsia="宋体" w:hint="eastAsia"/>
        </w:rPr>
        <w:t>句子的主词和</w:t>
      </w:r>
      <w:r w:rsidR="009D20F5">
        <w:rPr>
          <w:rFonts w:eastAsia="宋体" w:hint="eastAsia"/>
        </w:rPr>
        <w:t>受词（宾语）</w:t>
      </w:r>
      <w:r w:rsidRPr="00E430F6">
        <w:rPr>
          <w:rFonts w:eastAsia="宋体" w:hint="eastAsia"/>
        </w:rPr>
        <w:t>都必须是名词类。至于主词补语和</w:t>
      </w:r>
      <w:r w:rsidR="009D20F5">
        <w:rPr>
          <w:rFonts w:eastAsia="宋体" w:hint="eastAsia"/>
        </w:rPr>
        <w:t>受词（宾语）</w:t>
      </w:r>
      <w:r w:rsidRPr="00E430F6">
        <w:rPr>
          <w:rFonts w:eastAsia="宋体" w:hint="eastAsia"/>
        </w:rPr>
        <w:t>补语，这两种补语可以使用的词类相同，</w:t>
      </w:r>
      <w:r w:rsidRPr="00687B47">
        <w:rPr>
          <w:rStyle w:val="af1"/>
          <w:rFonts w:hint="eastAsia"/>
        </w:rPr>
        <w:t>计有名词、形容词、时间副词、地方副词、介副词等五种</w:t>
      </w:r>
      <w:r w:rsidRPr="00E430F6">
        <w:rPr>
          <w:rFonts w:eastAsia="宋体" w:hint="eastAsia"/>
        </w:rPr>
        <w:t>。分别举例说明如下：</w:t>
      </w:r>
    </w:p>
    <w:p w:rsidR="00DD2927" w:rsidRDefault="003C1617" w:rsidP="00182A90">
      <w:pPr>
        <w:pStyle w:val="5"/>
        <w:spacing w:after="84"/>
        <w:rPr>
          <w:rFonts w:eastAsia="PMingLiU"/>
          <w:lang w:eastAsia="zh-TW"/>
        </w:rPr>
      </w:pPr>
      <w:r>
        <w:rPr>
          <w:rFonts w:hint="eastAsia"/>
        </w:rPr>
        <w:t>（</w:t>
      </w:r>
      <w:r>
        <w:rPr>
          <w:rFonts w:hint="eastAsia"/>
        </w:rPr>
        <w:t>1</w:t>
      </w:r>
      <w:r>
        <w:rPr>
          <w:rFonts w:hint="eastAsia"/>
        </w:rPr>
        <w:t>）</w:t>
      </w:r>
      <w:r w:rsidR="00E430F6" w:rsidRPr="00E430F6">
        <w:rPr>
          <w:rFonts w:hint="eastAsia"/>
        </w:rPr>
        <w:t>名词补语</w:t>
      </w:r>
    </w:p>
    <w:p w:rsidR="00785232" w:rsidRPr="00785232" w:rsidRDefault="00E430F6" w:rsidP="00182A90">
      <w:pPr>
        <w:spacing w:after="84"/>
        <w:ind w:firstLine="480"/>
        <w:rPr>
          <w:lang w:eastAsia="zh-TW"/>
        </w:rPr>
      </w:pPr>
      <w:r w:rsidRPr="00E430F6">
        <w:rPr>
          <w:rFonts w:eastAsia="宋体"/>
          <w:u w:val="single"/>
        </w:rPr>
        <w:t>John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my best friend</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V     C</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consider</w:t>
      </w:r>
      <w:r w:rsidRPr="00E430F6">
        <w:rPr>
          <w:rFonts w:eastAsia="宋体"/>
        </w:rPr>
        <w:t xml:space="preserve"> </w:t>
      </w:r>
      <w:r w:rsidRPr="00E430F6">
        <w:rPr>
          <w:rFonts w:eastAsia="宋体"/>
          <w:u w:val="single"/>
        </w:rPr>
        <w:t>John</w:t>
      </w:r>
      <w:r w:rsidRPr="00E430F6">
        <w:rPr>
          <w:rFonts w:eastAsia="宋体"/>
        </w:rPr>
        <w:t xml:space="preserve"> </w:t>
      </w:r>
      <w:r w:rsidRPr="00E430F6">
        <w:rPr>
          <w:rFonts w:eastAsia="宋体"/>
          <w:u w:val="single"/>
        </w:rPr>
        <w:t>my best friend</w:t>
      </w:r>
      <w:r w:rsidRPr="00E430F6">
        <w:rPr>
          <w:rFonts w:eastAsia="宋体"/>
        </w:rPr>
        <w:t>.</w:t>
      </w:r>
    </w:p>
    <w:p w:rsidR="00785232" w:rsidRPr="00785232" w:rsidRDefault="00E430F6" w:rsidP="00182A90">
      <w:pPr>
        <w:pStyle w:val="Preface"/>
        <w:spacing w:after="84"/>
        <w:ind w:firstLine="480"/>
        <w:rPr>
          <w:lang w:eastAsia="zh-TW"/>
        </w:rPr>
      </w:pPr>
      <w:r w:rsidRPr="00E430F6">
        <w:t xml:space="preserve">S   V   </w:t>
      </w:r>
      <w:r w:rsidR="00F75F8B">
        <w:rPr>
          <w:rFonts w:hint="eastAsia"/>
        </w:rPr>
        <w:t xml:space="preserve"> </w:t>
      </w:r>
      <w:r w:rsidRPr="00E430F6">
        <w:t xml:space="preserve"> O      C</w:t>
      </w:r>
    </w:p>
    <w:p w:rsidR="00DD2927" w:rsidRDefault="00E430F6" w:rsidP="00182A90">
      <w:pPr>
        <w:spacing w:after="84"/>
        <w:ind w:firstLine="480"/>
        <w:rPr>
          <w:lang w:eastAsia="zh-TW"/>
        </w:rPr>
      </w:pPr>
      <w:r w:rsidRPr="00E430F6">
        <w:rPr>
          <w:rFonts w:eastAsia="宋体" w:hint="eastAsia"/>
        </w:rPr>
        <w:t>补语</w:t>
      </w:r>
      <w:r w:rsidRPr="00E430F6">
        <w:rPr>
          <w:rFonts w:eastAsia="宋体"/>
        </w:rPr>
        <w:t>my best friend</w:t>
      </w:r>
      <w:r w:rsidRPr="00E430F6">
        <w:rPr>
          <w:rFonts w:eastAsia="宋体" w:hint="eastAsia"/>
        </w:rPr>
        <w:t>是名词词组，和</w:t>
      </w:r>
      <w:r w:rsidRPr="00E430F6">
        <w:rPr>
          <w:rFonts w:eastAsia="宋体"/>
        </w:rPr>
        <w:t>John</w:t>
      </w:r>
      <w:r w:rsidRPr="00E430F6">
        <w:rPr>
          <w:rFonts w:eastAsia="宋体" w:hint="eastAsia"/>
        </w:rPr>
        <w:t>这个名词全等。</w:t>
      </w:r>
    </w:p>
    <w:p w:rsidR="00DD2927" w:rsidRDefault="003C1617" w:rsidP="00182A90">
      <w:pPr>
        <w:pStyle w:val="5"/>
        <w:spacing w:after="84"/>
        <w:rPr>
          <w:lang w:eastAsia="zh-TW"/>
        </w:rPr>
      </w:pPr>
      <w:r>
        <w:rPr>
          <w:rFonts w:hint="eastAsia"/>
        </w:rPr>
        <w:t>（</w:t>
      </w:r>
      <w:r>
        <w:rPr>
          <w:rFonts w:hint="eastAsia"/>
        </w:rPr>
        <w:t>2</w:t>
      </w:r>
      <w:r>
        <w:rPr>
          <w:rFonts w:hint="eastAsia"/>
        </w:rPr>
        <w:t>）</w:t>
      </w:r>
      <w:r w:rsidR="00E430F6" w:rsidRPr="00E430F6">
        <w:rPr>
          <w:rFonts w:hint="eastAsia"/>
        </w:rPr>
        <w:t>形容词补语</w:t>
      </w:r>
    </w:p>
    <w:p w:rsidR="00785232" w:rsidRPr="00785232" w:rsidRDefault="00E430F6" w:rsidP="00182A90">
      <w:pPr>
        <w:spacing w:after="84"/>
        <w:ind w:firstLine="480"/>
        <w:rPr>
          <w:lang w:eastAsia="zh-TW"/>
        </w:rPr>
      </w:pPr>
      <w:r w:rsidRPr="00E430F6">
        <w:rPr>
          <w:rFonts w:eastAsia="宋体"/>
          <w:u w:val="single"/>
        </w:rPr>
        <w:t>John</w:t>
      </w:r>
      <w:r w:rsidRPr="00E430F6">
        <w:rPr>
          <w:rFonts w:eastAsia="宋体"/>
        </w:rPr>
        <w:t xml:space="preserve"> </w:t>
      </w:r>
      <w:r w:rsidRPr="00E430F6">
        <w:rPr>
          <w:rFonts w:eastAsia="宋体"/>
          <w:u w:val="single"/>
        </w:rPr>
        <w:t>looks</w:t>
      </w:r>
      <w:r w:rsidRPr="00E430F6">
        <w:rPr>
          <w:rFonts w:eastAsia="宋体"/>
        </w:rPr>
        <w:t xml:space="preserve"> </w:t>
      </w:r>
      <w:r w:rsidRPr="00E430F6">
        <w:rPr>
          <w:rFonts w:eastAsia="宋体"/>
          <w:u w:val="single"/>
        </w:rPr>
        <w:t>happy</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C</w:t>
      </w:r>
    </w:p>
    <w:p w:rsidR="00785232" w:rsidRPr="00785232" w:rsidRDefault="00E430F6" w:rsidP="00182A90">
      <w:pPr>
        <w:spacing w:after="84"/>
        <w:ind w:firstLine="480"/>
        <w:rPr>
          <w:lang w:eastAsia="zh-TW"/>
        </w:rPr>
      </w:pPr>
      <w:r w:rsidRPr="00E430F6">
        <w:rPr>
          <w:rFonts w:eastAsia="宋体"/>
          <w:u w:val="single"/>
        </w:rPr>
        <w:t>The good news</w:t>
      </w:r>
      <w:r w:rsidRPr="00E430F6">
        <w:rPr>
          <w:rFonts w:eastAsia="宋体"/>
        </w:rPr>
        <w:t xml:space="preserve"> </w:t>
      </w:r>
      <w:r w:rsidRPr="00E430F6">
        <w:rPr>
          <w:rFonts w:eastAsia="宋体"/>
          <w:u w:val="single"/>
        </w:rPr>
        <w:t>makes</w:t>
      </w:r>
      <w:r w:rsidRPr="00E430F6">
        <w:rPr>
          <w:rFonts w:eastAsia="宋体"/>
        </w:rPr>
        <w:t xml:space="preserve"> </w:t>
      </w:r>
      <w:r w:rsidRPr="00E430F6">
        <w:rPr>
          <w:rFonts w:eastAsia="宋体"/>
          <w:u w:val="single"/>
        </w:rPr>
        <w:t>John</w:t>
      </w:r>
      <w:r w:rsidRPr="00E430F6">
        <w:rPr>
          <w:rFonts w:eastAsia="宋体"/>
        </w:rPr>
        <w:t xml:space="preserve"> </w:t>
      </w:r>
      <w:r w:rsidRPr="00E430F6">
        <w:rPr>
          <w:rFonts w:eastAsia="宋体"/>
          <w:u w:val="single"/>
        </w:rPr>
        <w:t>happy</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O   C</w:t>
      </w:r>
    </w:p>
    <w:p w:rsidR="00DD2927" w:rsidRDefault="00E430F6" w:rsidP="00182A90">
      <w:pPr>
        <w:spacing w:after="84"/>
        <w:ind w:firstLine="480"/>
        <w:rPr>
          <w:lang w:eastAsia="zh-TW"/>
        </w:rPr>
      </w:pPr>
      <w:r w:rsidRPr="00E430F6">
        <w:rPr>
          <w:rFonts w:eastAsia="宋体" w:hint="eastAsia"/>
        </w:rPr>
        <w:t>补语</w:t>
      </w:r>
      <w:r w:rsidRPr="00E430F6">
        <w:rPr>
          <w:rFonts w:eastAsia="宋体"/>
        </w:rPr>
        <w:t>happy</w:t>
      </w:r>
      <w:r w:rsidRPr="00E430F6">
        <w:rPr>
          <w:rFonts w:eastAsia="宋体" w:hint="eastAsia"/>
        </w:rPr>
        <w:t>是形容词，用来修饰名词</w:t>
      </w:r>
      <w:r w:rsidRPr="00E430F6">
        <w:rPr>
          <w:rFonts w:eastAsia="宋体"/>
        </w:rPr>
        <w:t>John</w:t>
      </w:r>
      <w:r w:rsidRPr="00E430F6">
        <w:rPr>
          <w:rFonts w:eastAsia="宋体" w:hint="eastAsia"/>
        </w:rPr>
        <w:t>。</w:t>
      </w:r>
    </w:p>
    <w:p w:rsidR="00DD2927" w:rsidRDefault="003C1617" w:rsidP="00182A90">
      <w:pPr>
        <w:pStyle w:val="5"/>
        <w:spacing w:after="84"/>
        <w:rPr>
          <w:lang w:eastAsia="zh-TW"/>
        </w:rPr>
      </w:pPr>
      <w:r>
        <w:rPr>
          <w:rFonts w:hint="eastAsia"/>
        </w:rPr>
        <w:t>（</w:t>
      </w:r>
      <w:r>
        <w:rPr>
          <w:rFonts w:hint="eastAsia"/>
        </w:rPr>
        <w:t>3</w:t>
      </w:r>
      <w:r>
        <w:rPr>
          <w:rFonts w:hint="eastAsia"/>
        </w:rPr>
        <w:t>）</w:t>
      </w:r>
      <w:r w:rsidR="00E430F6" w:rsidRPr="00E430F6">
        <w:rPr>
          <w:rFonts w:hint="eastAsia"/>
        </w:rPr>
        <w:t>时间副词补语</w:t>
      </w:r>
    </w:p>
    <w:p w:rsidR="00785232" w:rsidRPr="00785232" w:rsidRDefault="00E430F6" w:rsidP="00182A90">
      <w:pPr>
        <w:pStyle w:val="Preface"/>
        <w:spacing w:after="84"/>
        <w:ind w:firstLine="480"/>
        <w:rPr>
          <w:lang w:eastAsia="zh-TW"/>
        </w:rPr>
      </w:pPr>
      <w:r w:rsidRPr="007D332E">
        <w:rPr>
          <w:rFonts w:eastAsia="宋体"/>
          <w:color w:val="auto"/>
          <w:u w:val="single"/>
        </w:rPr>
        <w:t>The final game</w:t>
      </w:r>
      <w:r w:rsidRPr="007D332E">
        <w:rPr>
          <w:rFonts w:eastAsia="宋体"/>
          <w:color w:val="auto"/>
        </w:rPr>
        <w:t xml:space="preserve"> </w:t>
      </w:r>
      <w:r w:rsidRPr="007D332E">
        <w:rPr>
          <w:rFonts w:eastAsia="宋体"/>
          <w:color w:val="auto"/>
          <w:u w:val="single"/>
        </w:rPr>
        <w:t>is</w:t>
      </w:r>
      <w:r w:rsidRPr="007D332E">
        <w:rPr>
          <w:rFonts w:eastAsia="宋体"/>
          <w:color w:val="auto"/>
        </w:rPr>
        <w:t xml:space="preserve"> </w:t>
      </w:r>
      <w:r w:rsidRPr="007D332E">
        <w:rPr>
          <w:rFonts w:eastAsia="宋体"/>
          <w:color w:val="auto"/>
          <w:u w:val="single"/>
        </w:rPr>
        <w:t>tonight</w:t>
      </w:r>
      <w:r w:rsidRPr="007D332E">
        <w:rPr>
          <w:rFonts w:eastAsia="宋体"/>
          <w:color w:val="auto"/>
        </w:rPr>
        <w:t>.</w:t>
      </w:r>
      <w:r w:rsidR="00A651B4" w:rsidRPr="007D332E">
        <w:rPr>
          <w:rFonts w:eastAsia="宋体" w:hint="eastAsia"/>
          <w:color w:val="auto"/>
        </w:rPr>
        <w:t xml:space="preserve"> </w:t>
      </w:r>
      <w:r w:rsidR="00A651B4">
        <w:rPr>
          <w:rFonts w:eastAsia="宋体" w:hint="eastAsia"/>
        </w:rPr>
        <w:t xml:space="preserve"> </w:t>
      </w:r>
    </w:p>
    <w:p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C</w:t>
      </w:r>
    </w:p>
    <w:p w:rsidR="00785232" w:rsidRPr="00785232" w:rsidRDefault="00E430F6" w:rsidP="00182A90">
      <w:pPr>
        <w:spacing w:after="84"/>
        <w:ind w:firstLine="480"/>
        <w:rPr>
          <w:lang w:eastAsia="zh-TW"/>
        </w:rPr>
      </w:pPr>
      <w:r w:rsidRPr="00E430F6">
        <w:rPr>
          <w:rFonts w:eastAsia="宋体"/>
          <w:u w:val="single"/>
        </w:rPr>
        <w:t>The sponsors</w:t>
      </w:r>
      <w:r w:rsidRPr="00E430F6">
        <w:rPr>
          <w:rFonts w:eastAsia="宋体"/>
        </w:rPr>
        <w:t xml:space="preserve"> </w:t>
      </w:r>
      <w:r w:rsidRPr="00E430F6">
        <w:rPr>
          <w:rFonts w:eastAsia="宋体"/>
          <w:u w:val="single"/>
        </w:rPr>
        <w:t>set</w:t>
      </w:r>
      <w:r w:rsidRPr="00E430F6">
        <w:rPr>
          <w:rFonts w:eastAsia="宋体"/>
        </w:rPr>
        <w:t xml:space="preserve"> </w:t>
      </w:r>
      <w:r w:rsidRPr="00E430F6">
        <w:rPr>
          <w:rFonts w:eastAsia="宋体"/>
          <w:u w:val="single"/>
        </w:rPr>
        <w:t>the final game</w:t>
      </w:r>
      <w:r w:rsidRPr="00E430F6">
        <w:rPr>
          <w:rFonts w:eastAsia="宋体"/>
        </w:rPr>
        <w:t xml:space="preserve"> </w:t>
      </w:r>
      <w:r w:rsidRPr="00E430F6">
        <w:rPr>
          <w:rFonts w:eastAsia="宋体"/>
          <w:u w:val="single"/>
        </w:rPr>
        <w:t>tonight</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O    </w:t>
      </w:r>
      <w:r w:rsidR="00B43C73">
        <w:rPr>
          <w:rFonts w:hint="eastAsia"/>
        </w:rPr>
        <w:t xml:space="preserve"> </w:t>
      </w:r>
      <w:r w:rsidRPr="00E430F6">
        <w:t xml:space="preserve">   C</w:t>
      </w:r>
    </w:p>
    <w:p w:rsidR="00DD2927" w:rsidRDefault="00E430F6" w:rsidP="00182A90">
      <w:pPr>
        <w:pStyle w:val="Preface"/>
        <w:spacing w:after="84"/>
        <w:ind w:firstLine="480"/>
        <w:rPr>
          <w:lang w:eastAsia="zh-TW"/>
        </w:rPr>
      </w:pPr>
      <w:r w:rsidRPr="00E430F6">
        <w:rPr>
          <w:rFonts w:hint="eastAsia"/>
        </w:rPr>
        <w:t>主办单位把决赛排在今天晚上。</w:t>
      </w:r>
    </w:p>
    <w:p w:rsidR="00DD2927" w:rsidRDefault="00E430F6" w:rsidP="00182A90">
      <w:pPr>
        <w:spacing w:after="84"/>
        <w:ind w:firstLine="480"/>
        <w:rPr>
          <w:lang w:eastAsia="zh-TW"/>
        </w:rPr>
      </w:pPr>
      <w:r w:rsidRPr="00E430F6">
        <w:rPr>
          <w:rFonts w:eastAsia="宋体" w:hint="eastAsia"/>
        </w:rPr>
        <w:t>补语</w:t>
      </w:r>
      <w:r w:rsidRPr="00E430F6">
        <w:rPr>
          <w:rFonts w:eastAsia="宋体"/>
        </w:rPr>
        <w:t>tonight</w:t>
      </w:r>
      <w:r w:rsidRPr="00E430F6">
        <w:rPr>
          <w:rFonts w:eastAsia="宋体" w:hint="eastAsia"/>
        </w:rPr>
        <w:t>是时间副词，修饰名词</w:t>
      </w:r>
      <w:r w:rsidRPr="00E430F6">
        <w:rPr>
          <w:rFonts w:eastAsia="宋体"/>
        </w:rPr>
        <w:t>the final game</w:t>
      </w:r>
      <w:r w:rsidRPr="00E430F6">
        <w:rPr>
          <w:rFonts w:eastAsia="宋体" w:hint="eastAsia"/>
        </w:rPr>
        <w:t>。</w:t>
      </w:r>
    </w:p>
    <w:p w:rsidR="00DD2927" w:rsidRDefault="003C1617" w:rsidP="00182A90">
      <w:pPr>
        <w:pStyle w:val="5"/>
        <w:spacing w:after="84"/>
        <w:rPr>
          <w:lang w:eastAsia="zh-TW"/>
        </w:rPr>
      </w:pPr>
      <w:r>
        <w:rPr>
          <w:rFonts w:hint="eastAsia"/>
        </w:rPr>
        <w:lastRenderedPageBreak/>
        <w:t>（</w:t>
      </w:r>
      <w:r>
        <w:rPr>
          <w:rFonts w:hint="eastAsia"/>
        </w:rPr>
        <w:t>4</w:t>
      </w:r>
      <w:r>
        <w:rPr>
          <w:rFonts w:hint="eastAsia"/>
        </w:rPr>
        <w:t>）</w:t>
      </w:r>
      <w:r w:rsidR="00E430F6" w:rsidRPr="00E430F6">
        <w:rPr>
          <w:rFonts w:hint="eastAsia"/>
        </w:rPr>
        <w:t>地方副词补语</w:t>
      </w:r>
    </w:p>
    <w:p w:rsidR="00785232" w:rsidRPr="00785232" w:rsidRDefault="00E430F6" w:rsidP="00182A90">
      <w:pPr>
        <w:spacing w:after="84"/>
        <w:ind w:firstLine="480"/>
        <w:rPr>
          <w:lang w:eastAsia="zh-TW"/>
        </w:rPr>
      </w:pPr>
      <w:r w:rsidRPr="00E430F6">
        <w:rPr>
          <w:rFonts w:eastAsia="宋体"/>
          <w:u w:val="single"/>
        </w:rPr>
        <w:t>The key</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there</w:t>
      </w:r>
      <w:r w:rsidRPr="00E430F6">
        <w:rPr>
          <w:rFonts w:eastAsia="宋体"/>
        </w:rPr>
        <w:t>.</w:t>
      </w:r>
      <w:r w:rsidR="00785232" w:rsidRPr="00785232">
        <w:rPr>
          <w:rFonts w:hint="eastAsia"/>
          <w:lang w:eastAsia="zh-TW"/>
        </w:rPr>
        <w:t xml:space="preserve"> </w:t>
      </w:r>
    </w:p>
    <w:p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C</w:t>
      </w:r>
    </w:p>
    <w:p w:rsidR="00785232" w:rsidRPr="00785232" w:rsidRDefault="00E430F6" w:rsidP="00182A90">
      <w:pPr>
        <w:spacing w:after="84"/>
        <w:ind w:leftChars="200" w:left="480" w:firstLineChars="0" w:firstLine="0"/>
        <w:rPr>
          <w:lang w:eastAsia="zh-TW"/>
        </w:rPr>
      </w:pPr>
      <w:r w:rsidRPr="00E430F6">
        <w:rPr>
          <w:rFonts w:eastAsia="宋体"/>
          <w:u w:val="single"/>
        </w:rPr>
        <w:t>I</w:t>
      </w:r>
      <w:r w:rsidRPr="00E430F6">
        <w:rPr>
          <w:rFonts w:eastAsia="宋体"/>
        </w:rPr>
        <w:t xml:space="preserve"> </w:t>
      </w:r>
      <w:r w:rsidRPr="00E430F6">
        <w:rPr>
          <w:rFonts w:eastAsia="宋体"/>
          <w:u w:val="single"/>
        </w:rPr>
        <w:t>left</w:t>
      </w:r>
      <w:r w:rsidRPr="00E430F6">
        <w:rPr>
          <w:rFonts w:eastAsia="宋体"/>
        </w:rPr>
        <w:t xml:space="preserve"> </w:t>
      </w:r>
      <w:r w:rsidRPr="00E430F6">
        <w:rPr>
          <w:rFonts w:eastAsia="宋体"/>
          <w:u w:val="single"/>
        </w:rPr>
        <w:t>the key</w:t>
      </w:r>
      <w:r w:rsidRPr="00E430F6">
        <w:rPr>
          <w:rFonts w:eastAsia="宋体"/>
        </w:rPr>
        <w:t xml:space="preserve"> </w:t>
      </w:r>
      <w:r w:rsidRPr="00E430F6">
        <w:rPr>
          <w:rFonts w:eastAsia="宋体"/>
          <w:u w:val="single"/>
        </w:rPr>
        <w:t>there</w:t>
      </w:r>
      <w:r w:rsidRPr="00E430F6">
        <w:rPr>
          <w:rFonts w:eastAsia="宋体"/>
        </w:rPr>
        <w:t>.</w:t>
      </w:r>
      <w:r w:rsidR="00785232" w:rsidRPr="00785232">
        <w:rPr>
          <w:rFonts w:hint="eastAsia"/>
          <w:lang w:eastAsia="zh-TW"/>
        </w:rPr>
        <w:t xml:space="preserve"> </w:t>
      </w:r>
    </w:p>
    <w:p w:rsidR="00785232" w:rsidRPr="00785232" w:rsidRDefault="00E430F6" w:rsidP="00182A90">
      <w:pPr>
        <w:pStyle w:val="Preface"/>
        <w:spacing w:after="84"/>
        <w:ind w:firstLine="480"/>
        <w:rPr>
          <w:lang w:eastAsia="zh-TW"/>
        </w:rPr>
      </w:pPr>
      <w:r w:rsidRPr="00E430F6">
        <w:t xml:space="preserve">S </w:t>
      </w:r>
      <w:r w:rsidR="00B43C73">
        <w:rPr>
          <w:rFonts w:hint="eastAsia"/>
        </w:rPr>
        <w:t xml:space="preserve"> </w:t>
      </w:r>
      <w:r w:rsidRPr="00E430F6">
        <w:t>V   O    C</w:t>
      </w:r>
    </w:p>
    <w:p w:rsidR="00DD2927" w:rsidRDefault="00E430F6" w:rsidP="00182A90">
      <w:pPr>
        <w:spacing w:after="84"/>
        <w:ind w:firstLine="480"/>
        <w:rPr>
          <w:lang w:eastAsia="zh-TW"/>
        </w:rPr>
      </w:pPr>
      <w:r w:rsidRPr="00E430F6">
        <w:rPr>
          <w:rFonts w:eastAsia="宋体" w:hint="eastAsia"/>
        </w:rPr>
        <w:t>补语</w:t>
      </w:r>
      <w:r w:rsidRPr="00E430F6">
        <w:rPr>
          <w:rFonts w:eastAsia="宋体"/>
        </w:rPr>
        <w:t>there</w:t>
      </w:r>
      <w:r w:rsidRPr="00E430F6">
        <w:rPr>
          <w:rFonts w:eastAsia="宋体" w:hint="eastAsia"/>
        </w:rPr>
        <w:t>是地方副词，修饰名词</w:t>
      </w:r>
      <w:r w:rsidRPr="00E430F6">
        <w:rPr>
          <w:rFonts w:eastAsia="宋体"/>
        </w:rPr>
        <w:t>the key</w:t>
      </w:r>
      <w:r w:rsidRPr="00E430F6">
        <w:rPr>
          <w:rFonts w:eastAsia="宋体" w:hint="eastAsia"/>
        </w:rPr>
        <w:t>。</w:t>
      </w:r>
    </w:p>
    <w:p w:rsidR="00DD2927" w:rsidRDefault="003C1617" w:rsidP="00182A90">
      <w:pPr>
        <w:pStyle w:val="5"/>
        <w:spacing w:after="84"/>
        <w:rPr>
          <w:rFonts w:eastAsia="PMingLiU"/>
          <w:lang w:eastAsia="zh-TW"/>
        </w:rPr>
      </w:pPr>
      <w:r>
        <w:rPr>
          <w:rFonts w:hint="eastAsia"/>
        </w:rPr>
        <w:t>（</w:t>
      </w:r>
      <w:r>
        <w:rPr>
          <w:rFonts w:hint="eastAsia"/>
        </w:rPr>
        <w:t>5</w:t>
      </w:r>
      <w:r>
        <w:rPr>
          <w:rFonts w:hint="eastAsia"/>
        </w:rPr>
        <w:t>）</w:t>
      </w:r>
      <w:r w:rsidR="00E430F6" w:rsidRPr="00E430F6">
        <w:rPr>
          <w:rFonts w:hint="eastAsia"/>
        </w:rPr>
        <w:t>介副词补语</w:t>
      </w:r>
    </w:p>
    <w:p w:rsidR="00785232" w:rsidRPr="00785232" w:rsidRDefault="00E430F6" w:rsidP="00182A90">
      <w:pPr>
        <w:spacing w:after="84"/>
        <w:ind w:firstLine="480"/>
        <w:rPr>
          <w:rFonts w:eastAsia="PMingLiU"/>
          <w:lang w:eastAsia="zh-TW"/>
        </w:rPr>
      </w:pPr>
      <w:r w:rsidRPr="00E430F6">
        <w:rPr>
          <w:rFonts w:eastAsia="宋体"/>
          <w:u w:val="single"/>
        </w:rPr>
        <w:t>The plane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down</w:t>
      </w:r>
      <w:r w:rsidRPr="00E430F6">
        <w:rPr>
          <w:rFonts w:eastAsia="宋体"/>
        </w:rPr>
        <w:t>.</w:t>
      </w:r>
    </w:p>
    <w:p w:rsidR="00785232" w:rsidRPr="00785232" w:rsidRDefault="00E430F6" w:rsidP="00182A90">
      <w:pPr>
        <w:pStyle w:val="Preface"/>
        <w:spacing w:after="84"/>
        <w:ind w:firstLine="480"/>
        <w:rPr>
          <w:rFonts w:eastAsia="PMingLiU"/>
          <w:lang w:eastAsia="zh-TW"/>
        </w:rPr>
      </w:pPr>
      <w:r w:rsidRPr="00E430F6">
        <w:t xml:space="preserve">    S  </w:t>
      </w:r>
      <w:r w:rsidR="004F43B2">
        <w:rPr>
          <w:rFonts w:hint="eastAsia"/>
        </w:rPr>
        <w:t xml:space="preserve"> </w:t>
      </w:r>
      <w:r w:rsidRPr="00E430F6">
        <w:t xml:space="preserve"> V </w:t>
      </w:r>
      <w:r w:rsidR="004F43B2">
        <w:rPr>
          <w:rFonts w:hint="eastAsia"/>
        </w:rPr>
        <w:t xml:space="preserve"> </w:t>
      </w:r>
      <w:r w:rsidRPr="00E430F6">
        <w:t xml:space="preserve"> C</w:t>
      </w:r>
    </w:p>
    <w:p w:rsidR="00785232" w:rsidRPr="00785232" w:rsidRDefault="00E430F6" w:rsidP="00182A90">
      <w:pPr>
        <w:spacing w:after="84"/>
        <w:ind w:firstLine="480"/>
        <w:rPr>
          <w:rFonts w:eastAsia="PMingLiU"/>
          <w:lang w:eastAsia="zh-TW"/>
        </w:rPr>
      </w:pPr>
      <w:r w:rsidRPr="00E430F6">
        <w:rPr>
          <w:rFonts w:eastAsia="宋体"/>
          <w:u w:val="single"/>
        </w:rPr>
        <w:t>The pilot</w:t>
      </w:r>
      <w:r w:rsidRPr="00E430F6">
        <w:rPr>
          <w:rFonts w:eastAsia="宋体"/>
        </w:rPr>
        <w:t xml:space="preserve"> </w:t>
      </w:r>
      <w:r w:rsidRPr="00E430F6">
        <w:rPr>
          <w:rFonts w:eastAsia="宋体"/>
          <w:u w:val="single"/>
        </w:rPr>
        <w:t>brought</w:t>
      </w:r>
      <w:r w:rsidRPr="00E430F6">
        <w:rPr>
          <w:rFonts w:eastAsia="宋体"/>
        </w:rPr>
        <w:t xml:space="preserve"> </w:t>
      </w:r>
      <w:r w:rsidRPr="00E430F6">
        <w:rPr>
          <w:rFonts w:eastAsia="宋体"/>
          <w:u w:val="single"/>
        </w:rPr>
        <w:t>the plane</w:t>
      </w:r>
      <w:r w:rsidRPr="00E430F6">
        <w:rPr>
          <w:rFonts w:eastAsia="宋体"/>
        </w:rPr>
        <w:t xml:space="preserve"> </w:t>
      </w:r>
      <w:r w:rsidRPr="00E430F6">
        <w:rPr>
          <w:rFonts w:eastAsia="宋体"/>
          <w:u w:val="single"/>
        </w:rPr>
        <w:t>down</w:t>
      </w:r>
      <w:r w:rsidRPr="00E430F6">
        <w:rPr>
          <w:rFonts w:eastAsia="宋体"/>
        </w:rPr>
        <w:t>.</w:t>
      </w:r>
    </w:p>
    <w:p w:rsidR="00785232" w:rsidRPr="00785232" w:rsidRDefault="00E430F6" w:rsidP="00182A90">
      <w:pPr>
        <w:pStyle w:val="Preface"/>
        <w:spacing w:after="84"/>
        <w:ind w:firstLine="480"/>
        <w:rPr>
          <w:rFonts w:eastAsia="PMingLiU"/>
          <w:lang w:eastAsia="zh-TW"/>
        </w:rPr>
      </w:pPr>
      <w:r w:rsidRPr="00E430F6">
        <w:t xml:space="preserve">   S      V      O     C</w:t>
      </w:r>
    </w:p>
    <w:p w:rsidR="00785232" w:rsidRPr="00687B47" w:rsidRDefault="00E430F6" w:rsidP="00182A90">
      <w:pPr>
        <w:spacing w:after="84"/>
        <w:ind w:firstLine="480"/>
      </w:pPr>
      <w:r w:rsidRPr="00E430F6">
        <w:rPr>
          <w:rFonts w:eastAsia="宋体" w:hint="eastAsia"/>
        </w:rPr>
        <w:t>补语</w:t>
      </w:r>
      <w:r w:rsidRPr="00E430F6">
        <w:rPr>
          <w:rFonts w:eastAsia="宋体"/>
        </w:rPr>
        <w:t>down</w:t>
      </w:r>
      <w:r w:rsidRPr="00E430F6">
        <w:rPr>
          <w:rFonts w:eastAsia="宋体" w:hint="eastAsia"/>
        </w:rPr>
        <w:t>是介副词，修饰名词</w:t>
      </w:r>
      <w:r w:rsidRPr="00E430F6">
        <w:rPr>
          <w:rFonts w:eastAsia="宋体"/>
        </w:rPr>
        <w:t>the plane</w:t>
      </w:r>
      <w:r w:rsidRPr="00E430F6">
        <w:rPr>
          <w:rFonts w:eastAsia="宋体" w:hint="eastAsia"/>
        </w:rPr>
        <w:t>。</w:t>
      </w:r>
    </w:p>
    <w:p w:rsidR="00DD2927" w:rsidRDefault="00E430F6" w:rsidP="00982549">
      <w:pPr>
        <w:pStyle w:val="3"/>
        <w:spacing w:before="126" w:after="126"/>
        <w:rPr>
          <w:rFonts w:eastAsia="PMingLiU"/>
          <w:lang w:eastAsia="zh-TW"/>
        </w:rPr>
      </w:pPr>
      <w:bookmarkStart w:id="4" w:name="_Toc363483831"/>
      <w:r w:rsidRPr="00E430F6">
        <w:rPr>
          <w:rFonts w:hint="eastAsia"/>
        </w:rPr>
        <w:t>基本句型分辨</w:t>
      </w:r>
      <w:bookmarkEnd w:id="4"/>
    </w:p>
    <w:p w:rsidR="00DD2927" w:rsidRDefault="00E430F6" w:rsidP="00182A90">
      <w:pPr>
        <w:spacing w:after="84"/>
        <w:ind w:firstLine="480"/>
        <w:rPr>
          <w:rFonts w:eastAsia="PMingLiU"/>
          <w:lang w:eastAsia="zh-TW"/>
        </w:rPr>
      </w:pPr>
      <w:r w:rsidRPr="00E430F6">
        <w:rPr>
          <w:rFonts w:eastAsia="宋体" w:hint="eastAsia"/>
        </w:rPr>
        <w:t>英文单句的五种基本句型，以句中包含的主要元素数目来区分，可以分成两个主要元素（</w:t>
      </w:r>
      <w:r w:rsidRPr="00E430F6">
        <w:rPr>
          <w:rFonts w:eastAsia="宋体"/>
        </w:rPr>
        <w:t>S + V</w:t>
      </w:r>
      <w:r w:rsidRPr="00E430F6">
        <w:rPr>
          <w:rFonts w:eastAsia="宋体" w:hint="eastAsia"/>
        </w:rPr>
        <w:t>）、三个主要元素（</w:t>
      </w:r>
      <w:r w:rsidRPr="00E430F6">
        <w:rPr>
          <w:rFonts w:eastAsia="宋体"/>
        </w:rPr>
        <w:t>S + V + O</w:t>
      </w:r>
      <w:r w:rsidRPr="00E430F6">
        <w:rPr>
          <w:rFonts w:eastAsia="宋体" w:hint="eastAsia"/>
        </w:rPr>
        <w:t>与</w:t>
      </w:r>
      <w:r w:rsidRPr="00E430F6">
        <w:rPr>
          <w:rFonts w:eastAsia="宋体"/>
        </w:rPr>
        <w:t>S + V + C</w:t>
      </w:r>
      <w:r w:rsidRPr="00E430F6">
        <w:rPr>
          <w:rFonts w:eastAsia="宋体" w:hint="eastAsia"/>
        </w:rPr>
        <w:t>）、以及四个主要元素（</w:t>
      </w:r>
      <w:r w:rsidRPr="00E430F6">
        <w:rPr>
          <w:rFonts w:eastAsia="宋体"/>
        </w:rPr>
        <w:t>S + V + O + O</w:t>
      </w:r>
      <w:r w:rsidRPr="00E430F6">
        <w:rPr>
          <w:rFonts w:eastAsia="宋体" w:hint="eastAsia"/>
        </w:rPr>
        <w:t>与</w:t>
      </w:r>
      <w:r w:rsidRPr="00E430F6">
        <w:rPr>
          <w:rFonts w:eastAsia="宋体"/>
        </w:rPr>
        <w:t>S + V + O + C</w:t>
      </w:r>
      <w:r w:rsidRPr="00E430F6">
        <w:rPr>
          <w:rFonts w:eastAsia="宋体" w:hint="eastAsia"/>
        </w:rPr>
        <w:t>）等三种类型。如果一个句子一时之间看不出来是哪一种句型，可以先把可有可无的修饰语如介系词词组等排除、看看剩下有几个主要元素，然后再来分辨。以下分别举例说明。</w:t>
      </w:r>
    </w:p>
    <w:p w:rsidR="00DD2927" w:rsidRDefault="003C1617" w:rsidP="00182A90">
      <w:pPr>
        <w:pStyle w:val="4"/>
        <w:spacing w:after="84"/>
        <w:rPr>
          <w:rFonts w:eastAsia="PMingLiU"/>
          <w:lang w:eastAsia="zh-TW"/>
        </w:rPr>
      </w:pPr>
      <w:r>
        <w:rPr>
          <w:rFonts w:hint="eastAsia"/>
        </w:rPr>
        <w:t>（</w:t>
      </w:r>
      <w:r>
        <w:rPr>
          <w:rFonts w:hint="eastAsia"/>
        </w:rPr>
        <w:t>1</w:t>
      </w:r>
      <w:r>
        <w:rPr>
          <w:rFonts w:hint="eastAsia"/>
        </w:rPr>
        <w:t>）</w:t>
      </w:r>
      <w:r w:rsidR="00E430F6" w:rsidRPr="00E430F6">
        <w:rPr>
          <w:rFonts w:hint="eastAsia"/>
        </w:rPr>
        <w:t>两个元素的句型</w:t>
      </w:r>
    </w:p>
    <w:p w:rsidR="007D332E" w:rsidRDefault="00E430F6" w:rsidP="00182A90">
      <w:pPr>
        <w:spacing w:after="84"/>
        <w:ind w:firstLine="480"/>
      </w:pPr>
      <w:r w:rsidRPr="007D332E">
        <w:t>The cat meowed pitifully.</w:t>
      </w:r>
      <w:r w:rsidR="009708B3" w:rsidRPr="007D332E">
        <w:rPr>
          <w:rFonts w:hint="eastAsia"/>
        </w:rPr>
        <w:t xml:space="preserve"> </w:t>
      </w:r>
    </w:p>
    <w:p w:rsidR="00785232" w:rsidRPr="009708B3" w:rsidRDefault="009708B3" w:rsidP="00182A90">
      <w:pPr>
        <w:pStyle w:val="Preface"/>
        <w:spacing w:after="84"/>
        <w:ind w:firstLine="480"/>
        <w:rPr>
          <w:rFonts w:eastAsia="PMingLiU"/>
          <w:lang w:eastAsia="zh-TW"/>
        </w:rPr>
      </w:pPr>
      <w:r w:rsidRPr="00E430F6">
        <w:rPr>
          <w:rFonts w:hint="eastAsia"/>
        </w:rPr>
        <w:t>猫叫得很可怜。</w:t>
      </w:r>
    </w:p>
    <w:p w:rsidR="00DD2927" w:rsidRDefault="00E430F6" w:rsidP="00182A90">
      <w:pPr>
        <w:spacing w:after="84"/>
        <w:ind w:firstLine="480"/>
        <w:rPr>
          <w:rFonts w:eastAsia="PMingLiU"/>
          <w:lang w:eastAsia="zh-TW"/>
        </w:rPr>
      </w:pPr>
      <w:r w:rsidRPr="00E430F6">
        <w:rPr>
          <w:rFonts w:eastAsia="宋体" w:hint="eastAsia"/>
        </w:rPr>
        <w:t>句尾的</w:t>
      </w:r>
      <w:r w:rsidRPr="00E430F6">
        <w:rPr>
          <w:rFonts w:eastAsia="宋体"/>
        </w:rPr>
        <w:t>pitifully</w:t>
      </w:r>
      <w:r w:rsidRPr="00E430F6">
        <w:rPr>
          <w:rFonts w:eastAsia="宋体" w:hint="eastAsia"/>
        </w:rPr>
        <w:t>是个副词，修饰动词</w:t>
      </w:r>
      <w:r w:rsidRPr="00E430F6">
        <w:rPr>
          <w:rFonts w:eastAsia="宋体"/>
        </w:rPr>
        <w:t>meowed</w:t>
      </w:r>
      <w:r w:rsidRPr="00E430F6">
        <w:rPr>
          <w:rFonts w:eastAsia="宋体" w:hint="eastAsia"/>
        </w:rPr>
        <w:t>，是个可有可无的修饰语，不会影响到句型。剩下来的就只有两个元素：主词</w:t>
      </w:r>
      <w:r w:rsidRPr="00E430F6">
        <w:rPr>
          <w:rFonts w:eastAsia="宋体"/>
        </w:rPr>
        <w:t>the cat</w:t>
      </w:r>
      <w:r w:rsidRPr="00E430F6">
        <w:rPr>
          <w:rFonts w:eastAsia="宋体" w:hint="eastAsia"/>
        </w:rPr>
        <w:t>和动词</w:t>
      </w:r>
      <w:r w:rsidRPr="00E430F6">
        <w:rPr>
          <w:rFonts w:eastAsia="宋体"/>
        </w:rPr>
        <w:t>meowed</w:t>
      </w:r>
      <w:r w:rsidRPr="00E430F6">
        <w:rPr>
          <w:rFonts w:eastAsia="宋体" w:hint="eastAsia"/>
        </w:rPr>
        <w:t>。而两个元素的句型就只有</w:t>
      </w:r>
      <w:r w:rsidRPr="00E430F6">
        <w:rPr>
          <w:rFonts w:eastAsia="宋体"/>
        </w:rPr>
        <w:t>S + V</w:t>
      </w:r>
      <w:r w:rsidRPr="00E430F6">
        <w:rPr>
          <w:rFonts w:eastAsia="宋体" w:hint="eastAsia"/>
        </w:rPr>
        <w:t>这一种：</w:t>
      </w:r>
    </w:p>
    <w:p w:rsidR="00785232" w:rsidRPr="00785232" w:rsidRDefault="00E430F6" w:rsidP="00182A90">
      <w:pPr>
        <w:spacing w:after="84"/>
        <w:ind w:firstLine="480"/>
        <w:rPr>
          <w:lang w:eastAsia="zh-TW"/>
        </w:rPr>
      </w:pPr>
      <w:r w:rsidRPr="00E430F6">
        <w:rPr>
          <w:rFonts w:eastAsia="宋体"/>
          <w:u w:val="single"/>
        </w:rPr>
        <w:t>The cat</w:t>
      </w:r>
      <w:r w:rsidRPr="00E430F6">
        <w:rPr>
          <w:rFonts w:eastAsia="宋体"/>
        </w:rPr>
        <w:t xml:space="preserve"> </w:t>
      </w:r>
      <w:r w:rsidRPr="00E430F6">
        <w:rPr>
          <w:rFonts w:eastAsia="宋体"/>
          <w:u w:val="single"/>
        </w:rPr>
        <w:t>meowed</w:t>
      </w:r>
      <w:r w:rsidRPr="00E430F6">
        <w:rPr>
          <w:rFonts w:eastAsia="宋体"/>
        </w:rPr>
        <w:t xml:space="preserve"> pitifully.</w:t>
      </w:r>
    </w:p>
    <w:p w:rsidR="00DD2927" w:rsidRDefault="00E430F6" w:rsidP="00182A90">
      <w:pPr>
        <w:spacing w:after="84"/>
        <w:ind w:firstLine="480"/>
        <w:rPr>
          <w:rFonts w:eastAsia="PMingLiU"/>
          <w:lang w:eastAsia="zh-TW"/>
        </w:rPr>
      </w:pPr>
      <w:r w:rsidRPr="00E430F6">
        <w:rPr>
          <w:rFonts w:eastAsia="宋体" w:hint="eastAsia"/>
        </w:rPr>
        <w:t>如果在主词、动词后面跟着一个副词，这个副词又是修饰动词的修饰语，那么这个句子就是两个元素的句型：</w:t>
      </w:r>
      <w:r w:rsidRPr="00E430F6">
        <w:rPr>
          <w:rFonts w:eastAsia="宋体"/>
        </w:rPr>
        <w:t>S + V</w:t>
      </w:r>
      <w:r w:rsidRPr="00E430F6">
        <w:rPr>
          <w:rFonts w:eastAsia="宋体" w:hint="eastAsia"/>
        </w:rPr>
        <w:t>。</w:t>
      </w:r>
    </w:p>
    <w:p w:rsidR="00DD2927" w:rsidRDefault="003C1617" w:rsidP="00182A90">
      <w:pPr>
        <w:pStyle w:val="4"/>
        <w:spacing w:after="84"/>
        <w:rPr>
          <w:rFonts w:eastAsia="PMingLiU"/>
          <w:lang w:eastAsia="zh-TW"/>
        </w:rPr>
      </w:pPr>
      <w:r>
        <w:rPr>
          <w:rFonts w:hint="eastAsia"/>
        </w:rPr>
        <w:t>（</w:t>
      </w:r>
      <w:r>
        <w:rPr>
          <w:rFonts w:hint="eastAsia"/>
        </w:rPr>
        <w:t>2</w:t>
      </w:r>
      <w:r>
        <w:rPr>
          <w:rFonts w:hint="eastAsia"/>
        </w:rPr>
        <w:t>）</w:t>
      </w:r>
      <w:r w:rsidR="00E430F6" w:rsidRPr="00E430F6">
        <w:rPr>
          <w:rFonts w:hint="eastAsia"/>
        </w:rPr>
        <w:t>三个元素的句型</w:t>
      </w:r>
    </w:p>
    <w:p w:rsidR="007D332E" w:rsidRDefault="00E430F6" w:rsidP="00182A90">
      <w:pPr>
        <w:spacing w:after="84"/>
        <w:ind w:firstLine="480"/>
      </w:pPr>
      <w:r w:rsidRPr="00E430F6">
        <w:t>The cat caught a mouse.</w:t>
      </w:r>
      <w:r w:rsidR="009708B3">
        <w:rPr>
          <w:rFonts w:hint="eastAsia"/>
        </w:rPr>
        <w:t xml:space="preserve">  </w:t>
      </w:r>
    </w:p>
    <w:p w:rsidR="00DD2927" w:rsidRDefault="00E430F6" w:rsidP="00182A90">
      <w:pPr>
        <w:spacing w:after="84"/>
        <w:ind w:firstLine="480"/>
        <w:rPr>
          <w:rFonts w:eastAsia="PMingLiU"/>
          <w:lang w:eastAsia="zh-TW"/>
        </w:rPr>
      </w:pPr>
      <w:r w:rsidRPr="00E430F6">
        <w:rPr>
          <w:rFonts w:eastAsia="宋体" w:hint="eastAsia"/>
        </w:rPr>
        <w:t>这个句子有主词</w:t>
      </w:r>
      <w:r w:rsidRPr="00E430F6">
        <w:rPr>
          <w:rFonts w:eastAsia="宋体"/>
        </w:rPr>
        <w:t>the cat</w:t>
      </w:r>
      <w:r w:rsidRPr="00E430F6">
        <w:rPr>
          <w:rFonts w:eastAsia="宋体" w:hint="eastAsia"/>
        </w:rPr>
        <w:t>、动词</w:t>
      </w:r>
      <w:r w:rsidRPr="00E430F6">
        <w:rPr>
          <w:rFonts w:eastAsia="宋体"/>
        </w:rPr>
        <w:t>caught</w:t>
      </w:r>
      <w:r w:rsidRPr="00E430F6">
        <w:rPr>
          <w:rFonts w:eastAsia="宋体" w:hint="eastAsia"/>
        </w:rPr>
        <w:t>，以及后面的名词词组</w:t>
      </w:r>
      <w:r w:rsidRPr="00E430F6">
        <w:rPr>
          <w:rFonts w:eastAsia="宋体"/>
        </w:rPr>
        <w:t>a mouse</w:t>
      </w:r>
      <w:r w:rsidRPr="00E430F6">
        <w:rPr>
          <w:rFonts w:eastAsia="宋体" w:hint="eastAsia"/>
        </w:rPr>
        <w:t>这三个元素。而三个元素的句型只有</w:t>
      </w:r>
      <w:r w:rsidRPr="00E430F6">
        <w:rPr>
          <w:rFonts w:eastAsia="宋体"/>
        </w:rPr>
        <w:t>S + V + O</w:t>
      </w:r>
      <w:r w:rsidRPr="00E430F6">
        <w:rPr>
          <w:rFonts w:eastAsia="宋体" w:hint="eastAsia"/>
        </w:rPr>
        <w:t>和</w:t>
      </w:r>
      <w:r w:rsidRPr="00E430F6">
        <w:rPr>
          <w:rFonts w:eastAsia="宋体"/>
        </w:rPr>
        <w:t>S + V + C</w:t>
      </w:r>
      <w:r w:rsidRPr="00E430F6">
        <w:rPr>
          <w:rFonts w:eastAsia="宋体" w:hint="eastAsia"/>
        </w:rPr>
        <w:t>这两种。第三个元素</w:t>
      </w:r>
      <w:r w:rsidRPr="00E430F6">
        <w:rPr>
          <w:rFonts w:eastAsia="宋体"/>
        </w:rPr>
        <w:t xml:space="preserve">a </w:t>
      </w:r>
      <w:r w:rsidRPr="00E430F6">
        <w:rPr>
          <w:rFonts w:eastAsia="宋体"/>
        </w:rPr>
        <w:lastRenderedPageBreak/>
        <w:t>mouse</w:t>
      </w:r>
      <w:r w:rsidRPr="00E430F6">
        <w:rPr>
          <w:rFonts w:eastAsia="宋体" w:hint="eastAsia"/>
        </w:rPr>
        <w:t>是</w:t>
      </w:r>
      <w:r w:rsidR="009D20F5">
        <w:rPr>
          <w:rFonts w:eastAsia="宋体" w:hint="eastAsia"/>
        </w:rPr>
        <w:t>受词（宾语）</w:t>
      </w:r>
      <w:r w:rsidRPr="00E430F6">
        <w:rPr>
          <w:rFonts w:eastAsia="宋体" w:hint="eastAsia"/>
        </w:rPr>
        <w:t>还是补语？如果是补语，那么动词改为</w:t>
      </w:r>
      <w:r w:rsidRPr="00E430F6">
        <w:rPr>
          <w:rFonts w:eastAsia="宋体"/>
        </w:rPr>
        <w:t>be</w:t>
      </w:r>
      <w:r w:rsidRPr="00E430F6">
        <w:rPr>
          <w:rFonts w:eastAsia="宋体" w:hint="eastAsia"/>
        </w:rPr>
        <w:t>动词的话意思应该差不多。但是</w:t>
      </w:r>
      <w:r w:rsidRPr="00E430F6">
        <w:rPr>
          <w:rFonts w:eastAsia="宋体"/>
        </w:rPr>
        <w:t>The cat was a mouse.</w:t>
      </w:r>
      <w:r w:rsidRPr="00E430F6">
        <w:rPr>
          <w:rFonts w:eastAsia="宋体" w:hint="eastAsia"/>
        </w:rPr>
        <w:t>这个句子显然意思和原句不同，所以</w:t>
      </w:r>
      <w:r w:rsidRPr="00E430F6">
        <w:rPr>
          <w:rFonts w:eastAsia="宋体"/>
        </w:rPr>
        <w:t>a mouse</w:t>
      </w:r>
      <w:r w:rsidRPr="00E430F6">
        <w:rPr>
          <w:rFonts w:eastAsia="宋体" w:hint="eastAsia"/>
        </w:rPr>
        <w:t>不是补语，那它就只能是</w:t>
      </w:r>
      <w:r w:rsidR="009D20F5">
        <w:rPr>
          <w:rFonts w:eastAsia="宋体" w:hint="eastAsia"/>
        </w:rPr>
        <w:t>受词（宾语）</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The cat</w:t>
      </w:r>
      <w:r w:rsidRPr="00E430F6">
        <w:rPr>
          <w:rFonts w:eastAsia="宋体"/>
        </w:rPr>
        <w:t xml:space="preserve"> </w:t>
      </w:r>
      <w:r w:rsidRPr="00E430F6">
        <w:rPr>
          <w:rFonts w:eastAsia="宋体"/>
          <w:u w:val="single"/>
        </w:rPr>
        <w:t>caught</w:t>
      </w:r>
      <w:r w:rsidRPr="00E430F6">
        <w:rPr>
          <w:rFonts w:eastAsia="宋体"/>
        </w:rPr>
        <w:t xml:space="preserve"> </w:t>
      </w:r>
      <w:r w:rsidRPr="00E430F6">
        <w:rPr>
          <w:rFonts w:eastAsia="宋体"/>
          <w:u w:val="single"/>
        </w:rPr>
        <w:t>a mouse</w:t>
      </w:r>
      <w:r w:rsidRPr="00E430F6">
        <w:rPr>
          <w:rFonts w:eastAsia="宋体"/>
        </w:rPr>
        <w:t>.</w:t>
      </w:r>
    </w:p>
    <w:p w:rsidR="00DD2927" w:rsidRDefault="00E430F6" w:rsidP="00182A90">
      <w:pPr>
        <w:pStyle w:val="Preface"/>
        <w:spacing w:after="84"/>
        <w:ind w:firstLine="480"/>
        <w:rPr>
          <w:lang w:eastAsia="zh-TW"/>
        </w:rPr>
      </w:pPr>
      <w:r w:rsidRPr="00E430F6">
        <w:t xml:space="preserve">   S    V     O</w:t>
      </w:r>
    </w:p>
    <w:p w:rsidR="00DD2927" w:rsidRDefault="00E430F6" w:rsidP="00182A90">
      <w:pPr>
        <w:spacing w:after="84"/>
        <w:ind w:firstLine="480"/>
        <w:rPr>
          <w:lang w:eastAsia="zh-TW"/>
        </w:rPr>
      </w:pPr>
      <w:r w:rsidRPr="00E430F6">
        <w:rPr>
          <w:rFonts w:eastAsia="宋体" w:hint="eastAsia"/>
        </w:rPr>
        <w:t>再看一个例子：</w:t>
      </w:r>
    </w:p>
    <w:p w:rsidR="007D332E" w:rsidRDefault="00E430F6" w:rsidP="00182A90">
      <w:pPr>
        <w:spacing w:after="84"/>
        <w:ind w:firstLine="480"/>
      </w:pPr>
      <w:r w:rsidRPr="00E430F6">
        <w:t>The cat looked elegant.</w:t>
      </w:r>
      <w:r w:rsidR="009708B3">
        <w:rPr>
          <w:rFonts w:hint="eastAsia"/>
        </w:rPr>
        <w:t xml:space="preserve">  </w:t>
      </w:r>
    </w:p>
    <w:p w:rsidR="00DD2927" w:rsidRDefault="00E430F6" w:rsidP="00182A90">
      <w:pPr>
        <w:spacing w:after="84"/>
        <w:ind w:firstLine="480"/>
        <w:rPr>
          <w:lang w:eastAsia="zh-TW"/>
        </w:rPr>
      </w:pPr>
      <w:r w:rsidRPr="00E430F6">
        <w:rPr>
          <w:rFonts w:eastAsia="宋体" w:hint="eastAsia"/>
        </w:rPr>
        <w:t>这也是三个元素的句型。主词是名词词组</w:t>
      </w:r>
      <w:r w:rsidRPr="00E430F6">
        <w:rPr>
          <w:rFonts w:eastAsia="宋体"/>
        </w:rPr>
        <w:t>the cat</w:t>
      </w:r>
      <w:r w:rsidRPr="00E430F6">
        <w:rPr>
          <w:rFonts w:eastAsia="宋体" w:hint="eastAsia"/>
        </w:rPr>
        <w:t>，动词是</w:t>
      </w:r>
      <w:r w:rsidRPr="00E430F6">
        <w:rPr>
          <w:rFonts w:eastAsia="宋体"/>
        </w:rPr>
        <w:t>looked</w:t>
      </w:r>
      <w:r w:rsidRPr="00E430F6">
        <w:rPr>
          <w:rFonts w:eastAsia="宋体" w:hint="eastAsia"/>
        </w:rPr>
        <w:t>，后面的形容词</w:t>
      </w:r>
      <w:r w:rsidRPr="00E430F6">
        <w:rPr>
          <w:rFonts w:eastAsia="宋体"/>
        </w:rPr>
        <w:t>elegant</w:t>
      </w:r>
      <w:r w:rsidRPr="00E430F6">
        <w:rPr>
          <w:rFonts w:eastAsia="宋体" w:hint="eastAsia"/>
        </w:rPr>
        <w:t>是第三个元素。三个元素的句型只有</w:t>
      </w:r>
      <w:r w:rsidRPr="00E430F6">
        <w:rPr>
          <w:rFonts w:eastAsia="宋体"/>
        </w:rPr>
        <w:t>S + V + O</w:t>
      </w:r>
      <w:r w:rsidRPr="00E430F6">
        <w:rPr>
          <w:rFonts w:eastAsia="宋体" w:hint="eastAsia"/>
        </w:rPr>
        <w:t>和</w:t>
      </w:r>
      <w:r w:rsidRPr="00E430F6">
        <w:rPr>
          <w:rFonts w:eastAsia="宋体"/>
        </w:rPr>
        <w:t>S + V + C</w:t>
      </w:r>
      <w:r w:rsidRPr="00E430F6">
        <w:rPr>
          <w:rFonts w:eastAsia="宋体" w:hint="eastAsia"/>
        </w:rPr>
        <w:t>这两种选择，但是</w:t>
      </w:r>
      <w:r w:rsidR="009D20F5">
        <w:rPr>
          <w:rFonts w:eastAsia="宋体" w:hint="eastAsia"/>
        </w:rPr>
        <w:t>受词（宾语）</w:t>
      </w:r>
      <w:r w:rsidRPr="00E430F6">
        <w:rPr>
          <w:rFonts w:eastAsia="宋体" w:hint="eastAsia"/>
        </w:rPr>
        <w:t>必须是名词类，形容词</w:t>
      </w:r>
      <w:r w:rsidRPr="00E430F6">
        <w:rPr>
          <w:rFonts w:eastAsia="宋体"/>
        </w:rPr>
        <w:t>elegant</w:t>
      </w:r>
      <w:r w:rsidRPr="00E430F6">
        <w:rPr>
          <w:rFonts w:eastAsia="宋体" w:hint="eastAsia"/>
        </w:rPr>
        <w:t>不能当</w:t>
      </w:r>
      <w:r w:rsidR="009D20F5">
        <w:rPr>
          <w:rFonts w:eastAsia="宋体" w:hint="eastAsia"/>
        </w:rPr>
        <w:t>受词（宾语）</w:t>
      </w:r>
      <w:r w:rsidRPr="00E430F6">
        <w:rPr>
          <w:rFonts w:eastAsia="宋体" w:hint="eastAsia"/>
        </w:rPr>
        <w:t>。所以，</w:t>
      </w:r>
      <w:r w:rsidRPr="00E430F6">
        <w:rPr>
          <w:rFonts w:eastAsia="宋体"/>
        </w:rPr>
        <w:t>elegant</w:t>
      </w:r>
      <w:r w:rsidRPr="00E430F6">
        <w:rPr>
          <w:rFonts w:eastAsia="宋体" w:hint="eastAsia"/>
        </w:rPr>
        <w:t>就只有一个可能：是补语。而检验主词补语的方式就是把动词换成</w:t>
      </w:r>
      <w:r w:rsidRPr="00E430F6">
        <w:rPr>
          <w:rFonts w:eastAsia="宋体"/>
        </w:rPr>
        <w:t>be</w:t>
      </w:r>
      <w:r w:rsidRPr="00E430F6">
        <w:rPr>
          <w:rFonts w:eastAsia="宋体" w:hint="eastAsia"/>
        </w:rPr>
        <w:t>动词试试看：</w:t>
      </w:r>
      <w:r w:rsidRPr="00E430F6">
        <w:rPr>
          <w:rFonts w:eastAsia="宋体"/>
        </w:rPr>
        <w:t>The cat was elegant.</w:t>
      </w:r>
      <w:r w:rsidRPr="00E430F6">
        <w:rPr>
          <w:rFonts w:eastAsia="宋体" w:hint="eastAsia"/>
        </w:rPr>
        <w:t>意思和原句差不多，所以可以确定原句是</w:t>
      </w:r>
      <w:r w:rsidRPr="00E430F6">
        <w:rPr>
          <w:rFonts w:eastAsia="宋体"/>
        </w:rPr>
        <w:t>S + V + C</w:t>
      </w:r>
      <w:r w:rsidRPr="00E430F6">
        <w:rPr>
          <w:rFonts w:eastAsia="宋体" w:hint="eastAsia"/>
        </w:rPr>
        <w:t>的句型，如下。</w:t>
      </w:r>
    </w:p>
    <w:p w:rsidR="00DD2927" w:rsidRDefault="00E430F6" w:rsidP="00182A90">
      <w:pPr>
        <w:pStyle w:val="Preface"/>
        <w:spacing w:after="84"/>
        <w:ind w:firstLine="480"/>
        <w:rPr>
          <w:lang w:eastAsia="zh-TW"/>
        </w:rPr>
      </w:pPr>
      <w:r w:rsidRPr="00E430F6">
        <w:rPr>
          <w:u w:val="single"/>
        </w:rPr>
        <w:t>The cat</w:t>
      </w:r>
      <w:r w:rsidRPr="00E430F6">
        <w:t xml:space="preserve"> </w:t>
      </w:r>
      <w:r w:rsidRPr="00E430F6">
        <w:rPr>
          <w:u w:val="single"/>
        </w:rPr>
        <w:t>looked</w:t>
      </w:r>
      <w:r w:rsidRPr="00E430F6">
        <w:t xml:space="preserve"> </w:t>
      </w:r>
      <w:r w:rsidRPr="00E430F6">
        <w:rPr>
          <w:u w:val="single"/>
        </w:rPr>
        <w:t>elegant</w:t>
      </w:r>
      <w:r w:rsidRPr="00E430F6">
        <w:t>.</w:t>
      </w:r>
      <w:r w:rsidR="00785232" w:rsidRPr="00785232">
        <w:rPr>
          <w:rFonts w:hint="eastAsia"/>
          <w:lang w:eastAsia="zh-TW"/>
        </w:rPr>
        <w:cr/>
      </w:r>
      <w:r w:rsidRPr="00E430F6">
        <w:t xml:space="preserve">   </w:t>
      </w:r>
      <w:r w:rsidR="00FD4752">
        <w:rPr>
          <w:rFonts w:hint="eastAsia"/>
        </w:rPr>
        <w:t xml:space="preserve">    </w:t>
      </w:r>
      <w:r w:rsidRPr="00E430F6">
        <w:t>S    V     C</w:t>
      </w:r>
    </w:p>
    <w:p w:rsidR="00DD2927" w:rsidRDefault="00E430F6" w:rsidP="00182A90">
      <w:pPr>
        <w:spacing w:after="84"/>
        <w:ind w:firstLine="480"/>
        <w:rPr>
          <w:lang w:eastAsia="zh-TW"/>
        </w:rPr>
      </w:pPr>
      <w:r w:rsidRPr="00E430F6">
        <w:rPr>
          <w:rFonts w:eastAsia="宋体" w:hint="eastAsia"/>
        </w:rPr>
        <w:t>如果在主词、动词后面还有个形容词，这个形容词应该是主词补语，句型是</w:t>
      </w:r>
      <w:r w:rsidRPr="00E430F6">
        <w:rPr>
          <w:rFonts w:eastAsia="宋体"/>
        </w:rPr>
        <w:t>S + V + C</w:t>
      </w:r>
      <w:r w:rsidRPr="00E430F6">
        <w:rPr>
          <w:rFonts w:eastAsia="宋体" w:hint="eastAsia"/>
        </w:rPr>
        <w:t>。如果在主词、动词后面还有个名词，这个名词不是</w:t>
      </w:r>
      <w:r w:rsidR="009D20F5">
        <w:rPr>
          <w:rFonts w:eastAsia="宋体" w:hint="eastAsia"/>
        </w:rPr>
        <w:t>受词（宾语）</w:t>
      </w:r>
      <w:r w:rsidRPr="00E430F6">
        <w:rPr>
          <w:rFonts w:eastAsia="宋体" w:hint="eastAsia"/>
        </w:rPr>
        <w:t>就是补语，可以把动词改为</w:t>
      </w:r>
      <w:r w:rsidRPr="00E430F6">
        <w:rPr>
          <w:rFonts w:eastAsia="宋体"/>
        </w:rPr>
        <w:t>be</w:t>
      </w:r>
      <w:r w:rsidRPr="00E430F6">
        <w:rPr>
          <w:rFonts w:eastAsia="宋体" w:hint="eastAsia"/>
        </w:rPr>
        <w:t>动词来检验：意思不变的话就是</w:t>
      </w:r>
      <w:r w:rsidRPr="00E430F6">
        <w:rPr>
          <w:rFonts w:eastAsia="宋体"/>
        </w:rPr>
        <w:t>S + V + C</w:t>
      </w:r>
      <w:r w:rsidRPr="00E430F6">
        <w:rPr>
          <w:rFonts w:eastAsia="宋体" w:hint="eastAsia"/>
        </w:rPr>
        <w:t>，否则就是</w:t>
      </w:r>
      <w:r w:rsidRPr="00E430F6">
        <w:rPr>
          <w:rFonts w:eastAsia="宋体"/>
        </w:rPr>
        <w:t>S + V + O</w:t>
      </w:r>
      <w:r w:rsidRPr="00E430F6">
        <w:rPr>
          <w:rFonts w:eastAsia="宋体" w:hint="eastAsia"/>
        </w:rPr>
        <w:t>。</w:t>
      </w:r>
    </w:p>
    <w:p w:rsidR="00DD2927" w:rsidRDefault="003C1617" w:rsidP="00182A90">
      <w:pPr>
        <w:pStyle w:val="4"/>
        <w:spacing w:after="84"/>
        <w:rPr>
          <w:rFonts w:eastAsia="PMingLiU"/>
          <w:lang w:eastAsia="zh-TW"/>
        </w:rPr>
      </w:pPr>
      <w:r>
        <w:rPr>
          <w:rFonts w:hint="eastAsia"/>
        </w:rPr>
        <w:t>（</w:t>
      </w:r>
      <w:r>
        <w:rPr>
          <w:rFonts w:hint="eastAsia"/>
        </w:rPr>
        <w:t>3</w:t>
      </w:r>
      <w:r>
        <w:rPr>
          <w:rFonts w:hint="eastAsia"/>
        </w:rPr>
        <w:t>）</w:t>
      </w:r>
      <w:r w:rsidR="00E430F6" w:rsidRPr="00E430F6">
        <w:rPr>
          <w:rFonts w:hint="eastAsia"/>
        </w:rPr>
        <w:t>四个元素的句型</w:t>
      </w:r>
    </w:p>
    <w:p w:rsidR="00785232" w:rsidRPr="00785232" w:rsidRDefault="00E430F6" w:rsidP="00182A90">
      <w:pPr>
        <w:spacing w:after="84"/>
        <w:ind w:firstLine="480"/>
        <w:rPr>
          <w:lang w:eastAsia="zh-TW"/>
        </w:rPr>
      </w:pPr>
      <w:r w:rsidRPr="00E430F6">
        <w:rPr>
          <w:rFonts w:eastAsia="宋体"/>
        </w:rPr>
        <w:t>The man fed the cat canned food.</w:t>
      </w:r>
    </w:p>
    <w:p w:rsidR="00DD2927" w:rsidRDefault="00E430F6" w:rsidP="00182A90">
      <w:pPr>
        <w:pStyle w:val="Preface"/>
        <w:spacing w:after="84"/>
        <w:ind w:firstLine="480"/>
        <w:rPr>
          <w:lang w:eastAsia="zh-TW"/>
        </w:rPr>
      </w:pPr>
      <w:r w:rsidRPr="00E430F6">
        <w:rPr>
          <w:rFonts w:hint="eastAsia"/>
        </w:rPr>
        <w:t>此人喂猫吃罐头。</w:t>
      </w:r>
    </w:p>
    <w:p w:rsidR="00DD2927" w:rsidRDefault="00E430F6" w:rsidP="00182A90">
      <w:pPr>
        <w:spacing w:after="84"/>
        <w:ind w:firstLine="480"/>
        <w:rPr>
          <w:lang w:eastAsia="zh-TW"/>
        </w:rPr>
      </w:pPr>
      <w:r w:rsidRPr="00E430F6">
        <w:rPr>
          <w:rFonts w:eastAsia="宋体" w:hint="eastAsia"/>
        </w:rPr>
        <w:t>这个句子有四个元素：主词</w:t>
      </w:r>
      <w:r w:rsidRPr="00E430F6">
        <w:rPr>
          <w:rFonts w:eastAsia="宋体"/>
        </w:rPr>
        <w:t>the man</w:t>
      </w:r>
      <w:r w:rsidRPr="00E430F6">
        <w:rPr>
          <w:rFonts w:eastAsia="宋体" w:hint="eastAsia"/>
        </w:rPr>
        <w:t>、动词</w:t>
      </w:r>
      <w:r w:rsidRPr="00E430F6">
        <w:rPr>
          <w:rFonts w:eastAsia="宋体"/>
        </w:rPr>
        <w:t>fed</w:t>
      </w:r>
      <w:r w:rsidRPr="00E430F6">
        <w:rPr>
          <w:rFonts w:eastAsia="宋体" w:hint="eastAsia"/>
        </w:rPr>
        <w:t>、</w:t>
      </w:r>
      <w:r w:rsidR="009D20F5">
        <w:rPr>
          <w:rFonts w:eastAsia="宋体" w:hint="eastAsia"/>
        </w:rPr>
        <w:t>受词（宾语）</w:t>
      </w:r>
      <w:r w:rsidRPr="00E430F6">
        <w:rPr>
          <w:rFonts w:eastAsia="宋体"/>
        </w:rPr>
        <w:t>the cat</w:t>
      </w:r>
      <w:r w:rsidRPr="00E430F6">
        <w:rPr>
          <w:rFonts w:eastAsia="宋体" w:hint="eastAsia"/>
        </w:rPr>
        <w:t>，第四个元素是名词词组</w:t>
      </w:r>
      <w:r w:rsidRPr="00E430F6">
        <w:rPr>
          <w:rFonts w:eastAsia="宋体"/>
        </w:rPr>
        <w:t>canned food</w:t>
      </w:r>
      <w:r w:rsidRPr="00E430F6">
        <w:rPr>
          <w:rFonts w:eastAsia="宋体" w:hint="eastAsia"/>
        </w:rPr>
        <w:t>。而四个元素的句型只有</w:t>
      </w:r>
      <w:r w:rsidRPr="00E430F6">
        <w:rPr>
          <w:rFonts w:eastAsia="宋体"/>
        </w:rPr>
        <w:t>S + V + O + C</w:t>
      </w:r>
      <w:r w:rsidRPr="00E430F6">
        <w:rPr>
          <w:rFonts w:eastAsia="宋体" w:hint="eastAsia"/>
        </w:rPr>
        <w:t>和</w:t>
      </w:r>
      <w:r w:rsidRPr="00E430F6">
        <w:rPr>
          <w:rFonts w:eastAsia="宋体"/>
        </w:rPr>
        <w:t>S + V + O + O</w:t>
      </w:r>
      <w:r w:rsidRPr="00E430F6">
        <w:rPr>
          <w:rFonts w:eastAsia="宋体" w:hint="eastAsia"/>
        </w:rPr>
        <w:t>这两种选择，第四个元素不是补语就是另一个</w:t>
      </w:r>
      <w:r w:rsidR="009D20F5">
        <w:rPr>
          <w:rFonts w:eastAsia="宋体" w:hint="eastAsia"/>
        </w:rPr>
        <w:t>受词（宾语）</w:t>
      </w:r>
      <w:r w:rsidRPr="00E430F6">
        <w:rPr>
          <w:rFonts w:eastAsia="宋体" w:hint="eastAsia"/>
        </w:rPr>
        <w:t>。是不是</w:t>
      </w:r>
      <w:r w:rsidR="009D20F5">
        <w:rPr>
          <w:rFonts w:eastAsia="宋体" w:hint="eastAsia"/>
        </w:rPr>
        <w:t>受词（宾语）</w:t>
      </w:r>
      <w:r w:rsidRPr="00E430F6">
        <w:rPr>
          <w:rFonts w:eastAsia="宋体" w:hint="eastAsia"/>
        </w:rPr>
        <w:t>补语，检验方式是在</w:t>
      </w:r>
      <w:r w:rsidR="009D20F5">
        <w:rPr>
          <w:rFonts w:eastAsia="宋体" w:hint="eastAsia"/>
        </w:rPr>
        <w:t>受词（宾语）</w:t>
      </w:r>
      <w:r w:rsidRPr="00E430F6">
        <w:rPr>
          <w:rFonts w:eastAsia="宋体" w:hint="eastAsia"/>
        </w:rPr>
        <w:t>和补语中间加个</w:t>
      </w:r>
      <w:r w:rsidRPr="00E430F6">
        <w:rPr>
          <w:rFonts w:eastAsia="宋体"/>
        </w:rPr>
        <w:t>be</w:t>
      </w:r>
      <w:r w:rsidRPr="00E430F6">
        <w:rPr>
          <w:rFonts w:eastAsia="宋体" w:hint="eastAsia"/>
        </w:rPr>
        <w:t>动词看看通不通：</w:t>
      </w:r>
      <w:r w:rsidRPr="00E430F6">
        <w:rPr>
          <w:rFonts w:eastAsia="宋体"/>
        </w:rPr>
        <w:t>the cat was canned food</w:t>
      </w:r>
      <w:r w:rsidRPr="00E430F6">
        <w:rPr>
          <w:rFonts w:eastAsia="宋体" w:hint="eastAsia"/>
        </w:rPr>
        <w:t>这个句子显然不通，那么第四个元素就只剩一种可能：是另一个</w:t>
      </w:r>
      <w:r w:rsidR="009D20F5">
        <w:rPr>
          <w:rFonts w:eastAsia="宋体" w:hint="eastAsia"/>
        </w:rPr>
        <w:t>受词（宾语）</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t>
      </w:r>
      <w:r w:rsidRPr="00E430F6">
        <w:rPr>
          <w:rFonts w:eastAsia="宋体"/>
          <w:u w:val="single"/>
        </w:rPr>
        <w:t>fed</w:t>
      </w:r>
      <w:r w:rsidRPr="00E430F6">
        <w:rPr>
          <w:rFonts w:eastAsia="宋体"/>
        </w:rPr>
        <w:t xml:space="preserve"> </w:t>
      </w:r>
      <w:r w:rsidRPr="00E430F6">
        <w:rPr>
          <w:rFonts w:eastAsia="宋体"/>
          <w:u w:val="single"/>
        </w:rPr>
        <w:t>the cat</w:t>
      </w:r>
      <w:r w:rsidRPr="00E430F6">
        <w:rPr>
          <w:rFonts w:eastAsia="宋体"/>
        </w:rPr>
        <w:t xml:space="preserve"> </w:t>
      </w:r>
      <w:r w:rsidRPr="00E430F6">
        <w:rPr>
          <w:rFonts w:eastAsia="宋体"/>
          <w:u w:val="single"/>
        </w:rPr>
        <w:t>canned food</w:t>
      </w:r>
      <w:r w:rsidRPr="00E430F6">
        <w:rPr>
          <w:rFonts w:eastAsia="宋体"/>
        </w:rPr>
        <w:t>.</w:t>
      </w:r>
    </w:p>
    <w:p w:rsidR="00DD2927" w:rsidRDefault="00E430F6" w:rsidP="00182A90">
      <w:pPr>
        <w:pStyle w:val="Preface"/>
        <w:spacing w:after="84"/>
        <w:ind w:firstLine="480"/>
        <w:rPr>
          <w:lang w:eastAsia="zh-TW"/>
        </w:rPr>
      </w:pPr>
      <w:r w:rsidRPr="00E430F6">
        <w:t xml:space="preserve">   S    V   O      O</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The man called the cat “Fatty.”</w:t>
      </w:r>
    </w:p>
    <w:p w:rsidR="00DD2927" w:rsidRDefault="00E430F6" w:rsidP="00182A90">
      <w:pPr>
        <w:spacing w:after="84"/>
        <w:ind w:firstLine="480"/>
        <w:rPr>
          <w:rFonts w:eastAsia="PMingLiU"/>
          <w:lang w:eastAsia="zh-TW"/>
        </w:rPr>
      </w:pPr>
      <w:r w:rsidRPr="00E430F6">
        <w:rPr>
          <w:rFonts w:eastAsia="宋体" w:hint="eastAsia"/>
        </w:rPr>
        <w:t>这也是四个元素的句型，第四个元素</w:t>
      </w:r>
      <w:r w:rsidRPr="00E430F6">
        <w:rPr>
          <w:rFonts w:eastAsia="宋体"/>
        </w:rPr>
        <w:t>Fatty</w:t>
      </w:r>
      <w:r w:rsidRPr="00E430F6">
        <w:rPr>
          <w:rFonts w:eastAsia="宋体" w:hint="eastAsia"/>
        </w:rPr>
        <w:t>是个专有名词。它是补语还是第二个</w:t>
      </w:r>
      <w:r w:rsidR="009D20F5">
        <w:rPr>
          <w:rFonts w:eastAsia="宋体" w:hint="eastAsia"/>
        </w:rPr>
        <w:t>受词（宾语）</w:t>
      </w:r>
      <w:r w:rsidRPr="00E430F6">
        <w:rPr>
          <w:rFonts w:eastAsia="宋体" w:hint="eastAsia"/>
        </w:rPr>
        <w:t>？可以在中间加个</w:t>
      </w:r>
      <w:r w:rsidRPr="00E430F6">
        <w:rPr>
          <w:rFonts w:eastAsia="宋体"/>
        </w:rPr>
        <w:t>be</w:t>
      </w:r>
      <w:r w:rsidRPr="00E430F6">
        <w:rPr>
          <w:rFonts w:eastAsia="宋体" w:hint="eastAsia"/>
        </w:rPr>
        <w:t>动词来检验：</w:t>
      </w:r>
      <w:r w:rsidRPr="00E430F6">
        <w:rPr>
          <w:rFonts w:eastAsia="宋体"/>
        </w:rPr>
        <w:t>The cat was Fatty.</w:t>
      </w:r>
      <w:r w:rsidRPr="00E430F6">
        <w:rPr>
          <w:rFonts w:eastAsia="宋体" w:hint="eastAsia"/>
        </w:rPr>
        <w:t>，意思和原句差不多，所以</w:t>
      </w:r>
      <w:r w:rsidRPr="00E430F6">
        <w:rPr>
          <w:rFonts w:eastAsia="宋体"/>
        </w:rPr>
        <w:t>Fatty</w:t>
      </w:r>
      <w:r w:rsidRPr="00E430F6">
        <w:rPr>
          <w:rFonts w:eastAsia="宋体" w:hint="eastAsia"/>
        </w:rPr>
        <w:t>就是</w:t>
      </w:r>
      <w:r w:rsidR="009D20F5">
        <w:rPr>
          <w:rFonts w:eastAsia="宋体" w:hint="eastAsia"/>
        </w:rPr>
        <w:t>受词（宾语）</w:t>
      </w:r>
      <w:r w:rsidRPr="00E430F6">
        <w:rPr>
          <w:rFonts w:eastAsia="宋体" w:hint="eastAsia"/>
        </w:rPr>
        <w:t>补语，如下：</w:t>
      </w:r>
    </w:p>
    <w:p w:rsidR="00785232" w:rsidRPr="00785232" w:rsidRDefault="00E430F6" w:rsidP="00182A90">
      <w:pPr>
        <w:spacing w:after="84"/>
        <w:ind w:firstLine="480"/>
        <w:rPr>
          <w:lang w:eastAsia="zh-TW"/>
        </w:rPr>
      </w:pPr>
      <w:r w:rsidRPr="00E430F6">
        <w:rPr>
          <w:rFonts w:eastAsia="宋体"/>
          <w:u w:val="single"/>
        </w:rPr>
        <w:lastRenderedPageBreak/>
        <w:t>The man</w:t>
      </w:r>
      <w:r w:rsidRPr="00E430F6">
        <w:rPr>
          <w:rFonts w:eastAsia="宋体"/>
        </w:rPr>
        <w:t xml:space="preserve"> </w:t>
      </w:r>
      <w:r w:rsidRPr="00E430F6">
        <w:rPr>
          <w:rFonts w:eastAsia="宋体"/>
          <w:u w:val="single"/>
        </w:rPr>
        <w:t>called</w:t>
      </w:r>
      <w:r w:rsidRPr="00E430F6">
        <w:rPr>
          <w:rFonts w:eastAsia="宋体"/>
        </w:rPr>
        <w:t xml:space="preserve"> </w:t>
      </w:r>
      <w:r w:rsidRPr="00E430F6">
        <w:rPr>
          <w:rFonts w:eastAsia="宋体"/>
          <w:u w:val="single"/>
        </w:rPr>
        <w:t>the cat</w:t>
      </w:r>
      <w:r w:rsidRPr="00E430F6">
        <w:rPr>
          <w:rFonts w:eastAsia="宋体"/>
        </w:rPr>
        <w:t xml:space="preserve"> “</w:t>
      </w:r>
      <w:r w:rsidRPr="00E430F6">
        <w:rPr>
          <w:rFonts w:eastAsia="宋体"/>
          <w:u w:val="single"/>
        </w:rPr>
        <w:t>Fatty</w:t>
      </w:r>
      <w:r w:rsidRPr="00E430F6">
        <w:rPr>
          <w:rFonts w:eastAsia="宋体"/>
        </w:rPr>
        <w:t>.”</w:t>
      </w:r>
    </w:p>
    <w:p w:rsidR="00DD2927" w:rsidRDefault="00E430F6" w:rsidP="00182A90">
      <w:pPr>
        <w:pStyle w:val="Preface"/>
        <w:spacing w:after="84"/>
        <w:ind w:firstLine="480"/>
        <w:rPr>
          <w:lang w:eastAsia="zh-TW"/>
        </w:rPr>
      </w:pPr>
      <w:r w:rsidRPr="00E430F6">
        <w:t xml:space="preserve">   S     V    O     C</w:t>
      </w:r>
    </w:p>
    <w:p w:rsidR="00DD2927" w:rsidRDefault="00E430F6" w:rsidP="00182A90">
      <w:pPr>
        <w:spacing w:after="84"/>
        <w:ind w:firstLine="480"/>
        <w:rPr>
          <w:rFonts w:eastAsia="PMingLiU"/>
          <w:lang w:eastAsia="zh-TW"/>
        </w:rPr>
      </w:pPr>
      <w:r w:rsidRPr="00E430F6">
        <w:rPr>
          <w:rFonts w:eastAsia="宋体" w:hint="eastAsia"/>
        </w:rPr>
        <w:t>如果在主词、动词、</w:t>
      </w:r>
      <w:r w:rsidR="009D20F5">
        <w:rPr>
          <w:rFonts w:eastAsia="宋体" w:hint="eastAsia"/>
        </w:rPr>
        <w:t>受词（宾语）</w:t>
      </w:r>
      <w:r w:rsidRPr="00E430F6">
        <w:rPr>
          <w:rFonts w:eastAsia="宋体" w:hint="eastAsia"/>
        </w:rPr>
        <w:t>后面还有个形容词，这个形容词应该是</w:t>
      </w:r>
      <w:r w:rsidR="009D20F5">
        <w:rPr>
          <w:rFonts w:eastAsia="宋体" w:hint="eastAsia"/>
        </w:rPr>
        <w:t>受词（宾语）</w:t>
      </w:r>
      <w:r w:rsidRPr="00E430F6">
        <w:rPr>
          <w:rFonts w:eastAsia="宋体" w:hint="eastAsia"/>
        </w:rPr>
        <w:t>补语，句型是</w:t>
      </w:r>
      <w:r w:rsidRPr="00E430F6">
        <w:rPr>
          <w:rFonts w:eastAsia="宋体"/>
        </w:rPr>
        <w:t>S + V + O + C</w:t>
      </w:r>
      <w:r w:rsidRPr="00E430F6">
        <w:rPr>
          <w:rFonts w:eastAsia="宋体" w:hint="eastAsia"/>
        </w:rPr>
        <w:t>。如果在主词、动词、</w:t>
      </w:r>
      <w:r w:rsidR="009D20F5">
        <w:rPr>
          <w:rFonts w:eastAsia="宋体" w:hint="eastAsia"/>
        </w:rPr>
        <w:t>受词（宾语）</w:t>
      </w:r>
      <w:r w:rsidRPr="00E430F6">
        <w:rPr>
          <w:rFonts w:eastAsia="宋体" w:hint="eastAsia"/>
        </w:rPr>
        <w:t>后面还有个名词，这个名词可能是第二个</w:t>
      </w:r>
      <w:r w:rsidR="009D20F5">
        <w:rPr>
          <w:rFonts w:eastAsia="宋体" w:hint="eastAsia"/>
        </w:rPr>
        <w:t>受词（宾语）</w:t>
      </w:r>
      <w:r w:rsidRPr="00E430F6">
        <w:rPr>
          <w:rFonts w:eastAsia="宋体" w:hint="eastAsia"/>
        </w:rPr>
        <w:t>、也可能是</w:t>
      </w:r>
      <w:r w:rsidR="009D20F5">
        <w:rPr>
          <w:rFonts w:eastAsia="宋体" w:hint="eastAsia"/>
        </w:rPr>
        <w:t>受词（宾语）</w:t>
      </w:r>
      <w:r w:rsidRPr="00E430F6">
        <w:rPr>
          <w:rFonts w:eastAsia="宋体" w:hint="eastAsia"/>
        </w:rPr>
        <w:t>补语。可以把第三、第四个元素拿出来、中间加个</w:t>
      </w:r>
      <w:r w:rsidRPr="00E430F6">
        <w:rPr>
          <w:rFonts w:eastAsia="宋体"/>
        </w:rPr>
        <w:t>be</w:t>
      </w:r>
      <w:r w:rsidRPr="00E430F6">
        <w:rPr>
          <w:rFonts w:eastAsia="宋体" w:hint="eastAsia"/>
        </w:rPr>
        <w:t>动词来检验：意思相同的话就是</w:t>
      </w:r>
      <w:r w:rsidRPr="00E430F6">
        <w:rPr>
          <w:rFonts w:eastAsia="宋体"/>
        </w:rPr>
        <w:t>S + V + O + C</w:t>
      </w:r>
      <w:r w:rsidRPr="00E430F6">
        <w:rPr>
          <w:rFonts w:eastAsia="宋体" w:hint="eastAsia"/>
        </w:rPr>
        <w:t>，否则就是</w:t>
      </w:r>
      <w:r w:rsidRPr="00E430F6">
        <w:rPr>
          <w:rFonts w:eastAsia="宋体"/>
        </w:rPr>
        <w:t>S + V + O + O</w:t>
      </w:r>
      <w:r w:rsidRPr="00E430F6">
        <w:rPr>
          <w:rFonts w:eastAsia="宋体" w:hint="eastAsia"/>
        </w:rPr>
        <w:t>的句型。</w:t>
      </w:r>
    </w:p>
    <w:p w:rsidR="00DD2927" w:rsidRDefault="00E430F6" w:rsidP="00982549">
      <w:pPr>
        <w:pStyle w:val="3"/>
        <w:spacing w:before="126" w:after="126"/>
        <w:rPr>
          <w:rFonts w:eastAsia="PMingLiU"/>
          <w:lang w:eastAsia="zh-TW"/>
        </w:rPr>
      </w:pPr>
      <w:bookmarkStart w:id="5" w:name="_Toc363483832"/>
      <w:r w:rsidRPr="00E430F6">
        <w:rPr>
          <w:rFonts w:hint="eastAsia"/>
        </w:rPr>
        <w:t>结语</w:t>
      </w:r>
      <w:bookmarkEnd w:id="5"/>
    </w:p>
    <w:p w:rsidR="00EA57E3" w:rsidRDefault="00E430F6" w:rsidP="00182A90">
      <w:pPr>
        <w:spacing w:after="84"/>
        <w:ind w:firstLine="480"/>
        <w:rPr>
          <w:rFonts w:eastAsia="PMingLiU"/>
          <w:lang w:eastAsia="zh-TW"/>
        </w:rPr>
      </w:pPr>
      <w:r w:rsidRPr="00E430F6">
        <w:rPr>
          <w:rFonts w:eastAsia="宋体" w:hint="eastAsia"/>
        </w:rPr>
        <w:t>五种基本句型，最不容易判断的是有「补语」在内的两种。所谓「补语」，就是交代「是」什么。检验主词补语（</w:t>
      </w:r>
      <w:r w:rsidRPr="00E430F6">
        <w:rPr>
          <w:rFonts w:eastAsia="宋体"/>
        </w:rPr>
        <w:t>S + V + C</w:t>
      </w:r>
      <w:r w:rsidRPr="00E430F6">
        <w:rPr>
          <w:rFonts w:eastAsia="宋体" w:hint="eastAsia"/>
        </w:rPr>
        <w:t>）的方式是把动词换成</w:t>
      </w:r>
      <w:r w:rsidRPr="00E430F6">
        <w:rPr>
          <w:rFonts w:eastAsia="宋体"/>
        </w:rPr>
        <w:t>be</w:t>
      </w:r>
      <w:r w:rsidRPr="00E430F6">
        <w:rPr>
          <w:rFonts w:eastAsia="宋体" w:hint="eastAsia"/>
        </w:rPr>
        <w:t>动词，检验</w:t>
      </w:r>
      <w:r w:rsidR="009D20F5">
        <w:rPr>
          <w:rFonts w:eastAsia="宋体" w:hint="eastAsia"/>
        </w:rPr>
        <w:t>受词（宾语）</w:t>
      </w:r>
      <w:r w:rsidRPr="00E430F6">
        <w:rPr>
          <w:rFonts w:eastAsia="宋体" w:hint="eastAsia"/>
        </w:rPr>
        <w:t>补语（</w:t>
      </w:r>
      <w:r w:rsidRPr="00E430F6">
        <w:rPr>
          <w:rFonts w:eastAsia="宋体"/>
        </w:rPr>
        <w:t>S + V + O + C</w:t>
      </w:r>
      <w:r w:rsidRPr="00E430F6">
        <w:rPr>
          <w:rFonts w:eastAsia="宋体" w:hint="eastAsia"/>
        </w:rPr>
        <w:t>）的方式是在</w:t>
      </w:r>
      <w:r w:rsidR="009D20F5">
        <w:rPr>
          <w:rFonts w:eastAsia="宋体" w:hint="eastAsia"/>
        </w:rPr>
        <w:t>受词（宾语）</w:t>
      </w:r>
      <w:r w:rsidRPr="00E430F6">
        <w:rPr>
          <w:rFonts w:eastAsia="宋体" w:hint="eastAsia"/>
        </w:rPr>
        <w:t>和补语之间加个</w:t>
      </w:r>
      <w:r w:rsidRPr="00E430F6">
        <w:rPr>
          <w:rFonts w:eastAsia="宋体"/>
        </w:rPr>
        <w:t>be</w:t>
      </w:r>
      <w:r w:rsidRPr="00E430F6">
        <w:rPr>
          <w:rFonts w:eastAsia="宋体" w:hint="eastAsia"/>
        </w:rPr>
        <w:t>动词。</w:t>
      </w:r>
    </w:p>
    <w:p w:rsidR="00DD2927" w:rsidRDefault="00E430F6" w:rsidP="00182A90">
      <w:pPr>
        <w:pStyle w:val="1"/>
        <w:spacing w:after="84"/>
        <w:rPr>
          <w:rFonts w:eastAsia="PMingLiU"/>
          <w:lang w:eastAsia="zh-TW"/>
        </w:rPr>
      </w:pPr>
      <w:bookmarkStart w:id="6" w:name="_Toc363483833"/>
      <w:r w:rsidRPr="00E430F6">
        <w:rPr>
          <w:rFonts w:hint="eastAsia"/>
        </w:rPr>
        <w:lastRenderedPageBreak/>
        <w:t>第二章</w:t>
      </w:r>
      <w:r w:rsidRPr="00E430F6">
        <w:t xml:space="preserve"> </w:t>
      </w:r>
      <w:r w:rsidRPr="00E430F6">
        <w:rPr>
          <w:rFonts w:hint="eastAsia"/>
        </w:rPr>
        <w:t>名词词组</w:t>
      </w:r>
      <w:bookmarkEnd w:id="6"/>
    </w:p>
    <w:p w:rsidR="00DD2927" w:rsidRPr="00BC00AC" w:rsidRDefault="00E430F6" w:rsidP="00182A90">
      <w:pPr>
        <w:spacing w:after="84"/>
        <w:ind w:firstLine="480"/>
        <w:rPr>
          <w:rStyle w:val="af1"/>
        </w:rPr>
      </w:pPr>
      <w:r w:rsidRPr="00BC00AC">
        <w:rPr>
          <w:rStyle w:val="af1"/>
          <w:rFonts w:hint="eastAsia"/>
        </w:rPr>
        <w:t>名词词组由三个部分构成：限定符</w:t>
      </w:r>
      <w:r w:rsidRPr="00BC00AC">
        <w:rPr>
          <w:rStyle w:val="af1"/>
        </w:rPr>
        <w:t xml:space="preserve"> + </w:t>
      </w:r>
      <w:r w:rsidRPr="00BC00AC">
        <w:rPr>
          <w:rStyle w:val="af1"/>
          <w:rFonts w:hint="eastAsia"/>
        </w:rPr>
        <w:t>形容词</w:t>
      </w:r>
      <w:r w:rsidRPr="00BC00AC">
        <w:rPr>
          <w:rStyle w:val="af1"/>
        </w:rPr>
        <w:t xml:space="preserve"> + </w:t>
      </w:r>
      <w:r w:rsidRPr="00BC00AC">
        <w:rPr>
          <w:rStyle w:val="af1"/>
          <w:rFonts w:hint="eastAsia"/>
        </w:rPr>
        <w:t>名词。这三个部分当中每一个部分都有可能从缺。</w:t>
      </w:r>
    </w:p>
    <w:p w:rsidR="00DD2927" w:rsidRDefault="00E430F6" w:rsidP="00182A90">
      <w:pPr>
        <w:spacing w:after="84"/>
        <w:ind w:firstLine="480"/>
        <w:rPr>
          <w:lang w:eastAsia="zh-TW"/>
        </w:rPr>
      </w:pPr>
      <w:r w:rsidRPr="00E430F6">
        <w:rPr>
          <w:rFonts w:eastAsia="宋体" w:hint="eastAsia"/>
        </w:rPr>
        <w:t>英文写作最容易犯的错误之一就是名词词组的错误，尤其是经常会少掉该有的限定符（</w:t>
      </w:r>
      <w:r w:rsidRPr="00E430F6">
        <w:rPr>
          <w:rFonts w:eastAsia="宋体"/>
        </w:rPr>
        <w:t>determiner</w:t>
      </w:r>
      <w:r w:rsidRPr="00E430F6">
        <w:rPr>
          <w:rFonts w:eastAsia="宋体" w:hint="eastAsia"/>
        </w:rPr>
        <w:t>）、或者在名词字尾该加复数而没有加。所以，要想养成英文写作的良好习惯、避免错误，最好要有这样的认定：英文句子中凡是用到名词，一定是以「名词词组」的形态出现，也就是一定有三个部分：限定符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名词。这三个部分当中，形容词是可有可无的修饰语。所以，形容词的位置从缺并不会影响到名词词组的正确性。限定符的部分，如果后面的名词是复数、或者不可数，就可以采用零冠词（</w:t>
      </w:r>
      <w:r w:rsidRPr="00E430F6">
        <w:rPr>
          <w:rFonts w:eastAsia="宋体"/>
        </w:rPr>
        <w:t>the zero article</w:t>
      </w:r>
      <w:r w:rsidRPr="00E430F6">
        <w:rPr>
          <w:rFonts w:eastAsia="宋体" w:hint="eastAsia"/>
        </w:rPr>
        <w:t>）、也就是不加冠词，这种情况下限定符也有可能从缺。零冠词的观念，在本章下文有进一步的说明。甚至名词部分，只要够清楚的话也有可能省略掉。因此，句子当中出现的名词，哪怕只有一个字，也要视为由三个部分构成的名词词组看待。</w:t>
      </w:r>
    </w:p>
    <w:p w:rsidR="00DD2927" w:rsidRDefault="00E430F6" w:rsidP="00182A90">
      <w:pPr>
        <w:spacing w:after="84"/>
        <w:ind w:firstLine="480"/>
        <w:rPr>
          <w:lang w:eastAsia="zh-TW"/>
        </w:rPr>
      </w:pPr>
      <w:r w:rsidRPr="00E430F6">
        <w:rPr>
          <w:rFonts w:eastAsia="宋体" w:hint="eastAsia"/>
        </w:rPr>
        <w:t>另外，名词词组中的形容词上面还可以附加上副词来修饰它。形容词与副词这两种词类，就是英文中的两种修饰语，本书会安排在后面的章节详加讨论。这一章所探讨的主题在于名词词组中的名词与限定符这两个部分。</w:t>
      </w:r>
    </w:p>
    <w:p w:rsidR="00DD2927" w:rsidRDefault="00E430F6" w:rsidP="00182A90">
      <w:pPr>
        <w:spacing w:after="84"/>
        <w:ind w:firstLine="480"/>
        <w:rPr>
          <w:lang w:eastAsia="zh-TW"/>
        </w:rPr>
      </w:pPr>
      <w:r w:rsidRPr="00E430F6">
        <w:rPr>
          <w:rFonts w:eastAsia="宋体" w:hint="eastAsia"/>
        </w:rPr>
        <w:t>请先看看下列这些名词词组的例子：</w:t>
      </w:r>
    </w:p>
    <w:p w:rsidR="00785232" w:rsidRPr="00785232" w:rsidRDefault="00E430F6" w:rsidP="00182A90">
      <w:pPr>
        <w:spacing w:after="84"/>
        <w:ind w:firstLine="480"/>
        <w:rPr>
          <w:lang w:eastAsia="zh-TW"/>
        </w:rPr>
      </w:pPr>
      <w:r w:rsidRPr="00E430F6">
        <w:rPr>
          <w:rFonts w:eastAsia="宋体" w:hint="eastAsia"/>
        </w:rPr>
        <w:t>限定符</w:t>
      </w:r>
      <w:r w:rsidRPr="00785232">
        <w:tab/>
      </w:r>
      <w:r w:rsidRPr="00785232">
        <w:tab/>
      </w:r>
      <w:r w:rsidRPr="00E430F6">
        <w:rPr>
          <w:rFonts w:eastAsia="宋体" w:hint="eastAsia"/>
        </w:rPr>
        <w:t>形容词</w:t>
      </w:r>
      <w:r w:rsidRPr="00785232">
        <w:tab/>
      </w:r>
      <w:r w:rsidRPr="00785232">
        <w:tab/>
      </w:r>
      <w:r w:rsidRPr="00785232">
        <w:tab/>
      </w:r>
      <w:r w:rsidRPr="00E430F6">
        <w:rPr>
          <w:rFonts w:eastAsia="宋体" w:hint="eastAsia"/>
        </w:rPr>
        <w:t>名词</w:t>
      </w:r>
      <w:r w:rsidRPr="00785232">
        <w:tab/>
      </w:r>
      <w:r w:rsidRPr="00785232">
        <w:tab/>
      </w:r>
    </w:p>
    <w:p w:rsidR="00785232" w:rsidRPr="00785232" w:rsidRDefault="00E430F6" w:rsidP="00182A90">
      <w:pPr>
        <w:spacing w:after="84"/>
        <w:ind w:firstLine="480"/>
        <w:rPr>
          <w:lang w:eastAsia="zh-TW"/>
        </w:rPr>
      </w:pPr>
      <w:r w:rsidRPr="00E430F6">
        <w:rPr>
          <w:rFonts w:eastAsia="宋体"/>
        </w:rPr>
        <w:t xml:space="preserve">a </w:t>
      </w:r>
      <w:r w:rsidRPr="00785232">
        <w:tab/>
      </w:r>
      <w:r w:rsidRPr="00785232">
        <w:tab/>
      </w:r>
      <w:r w:rsidRPr="00785232">
        <w:tab/>
      </w:r>
      <w:r w:rsidRPr="00E430F6">
        <w:rPr>
          <w:rFonts w:eastAsia="宋体"/>
        </w:rPr>
        <w:t xml:space="preserve">good </w:t>
      </w:r>
      <w:r w:rsidRPr="00785232">
        <w:tab/>
      </w:r>
      <w:r w:rsidRPr="00785232">
        <w:tab/>
      </w:r>
      <w:r w:rsidRPr="00785232">
        <w:tab/>
      </w:r>
      <w:r w:rsidRPr="00E430F6">
        <w:rPr>
          <w:rFonts w:eastAsia="宋体"/>
        </w:rPr>
        <w:t xml:space="preserve">teacher </w:t>
      </w:r>
      <w:r w:rsidRPr="00785232">
        <w:tab/>
      </w:r>
      <w:r w:rsidRPr="00785232">
        <w:tab/>
      </w:r>
      <w:r w:rsidRPr="00E430F6">
        <w:rPr>
          <w:rFonts w:eastAsia="宋体" w:hint="eastAsia"/>
        </w:rPr>
        <w:t>一位好老师</w:t>
      </w:r>
    </w:p>
    <w:p w:rsidR="00785232" w:rsidRPr="00785232" w:rsidRDefault="00E430F6" w:rsidP="00182A90">
      <w:pPr>
        <w:spacing w:after="84"/>
        <w:ind w:firstLine="480"/>
        <w:rPr>
          <w:lang w:eastAsia="zh-TW"/>
        </w:rPr>
      </w:pPr>
      <w:r w:rsidRPr="00E430F6">
        <w:rPr>
          <w:rFonts w:eastAsia="宋体"/>
        </w:rPr>
        <w:t xml:space="preserve">some </w:t>
      </w:r>
      <w:r w:rsidRPr="00785232">
        <w:tab/>
      </w:r>
      <w:r w:rsidRPr="00785232">
        <w:tab/>
      </w:r>
      <w:r w:rsidRPr="00E430F6">
        <w:rPr>
          <w:rFonts w:eastAsia="宋体"/>
        </w:rPr>
        <w:t xml:space="preserve">troublesome </w:t>
      </w:r>
      <w:r w:rsidRPr="00785232">
        <w:tab/>
      </w:r>
      <w:r w:rsidRPr="00E430F6">
        <w:rPr>
          <w:rFonts w:eastAsia="宋体"/>
        </w:rPr>
        <w:t xml:space="preserve">students </w:t>
      </w:r>
      <w:r w:rsidRPr="00785232">
        <w:tab/>
      </w:r>
      <w:r w:rsidRPr="00785232">
        <w:tab/>
      </w:r>
      <w:r w:rsidRPr="00E430F6">
        <w:rPr>
          <w:rFonts w:eastAsia="宋体" w:hint="eastAsia"/>
        </w:rPr>
        <w:t>几个问题学生</w:t>
      </w:r>
    </w:p>
    <w:p w:rsidR="00DD2927" w:rsidRDefault="00E430F6" w:rsidP="00182A90">
      <w:pPr>
        <w:spacing w:after="84"/>
        <w:ind w:firstLine="480"/>
        <w:rPr>
          <w:lang w:eastAsia="zh-TW"/>
        </w:rPr>
      </w:pPr>
      <w:r w:rsidRPr="00E430F6">
        <w:rPr>
          <w:rFonts w:eastAsia="宋体"/>
        </w:rPr>
        <w:t xml:space="preserve">their </w:t>
      </w:r>
      <w:r w:rsidRPr="00785232">
        <w:tab/>
      </w:r>
      <w:r w:rsidRPr="00785232">
        <w:tab/>
      </w:r>
      <w:r w:rsidRPr="00E430F6">
        <w:rPr>
          <w:rFonts w:eastAsia="宋体"/>
        </w:rPr>
        <w:t xml:space="preserve">very pretty </w:t>
      </w:r>
      <w:r w:rsidRPr="00785232">
        <w:tab/>
      </w:r>
      <w:r w:rsidRPr="00785232">
        <w:tab/>
      </w:r>
      <w:r w:rsidRPr="00E430F6">
        <w:rPr>
          <w:rFonts w:eastAsia="宋体"/>
        </w:rPr>
        <w:t xml:space="preserve">garden </w:t>
      </w:r>
      <w:r w:rsidRPr="00785232">
        <w:tab/>
      </w:r>
      <w:r w:rsidRPr="00785232">
        <w:tab/>
      </w:r>
      <w:r w:rsidRPr="00785232">
        <w:tab/>
      </w:r>
      <w:r w:rsidRPr="00E430F6">
        <w:rPr>
          <w:rFonts w:eastAsia="宋体" w:hint="eastAsia"/>
        </w:rPr>
        <w:t>他们那座非常漂亮的花园</w:t>
      </w:r>
    </w:p>
    <w:p w:rsidR="00785232" w:rsidRPr="00785232" w:rsidRDefault="00E430F6" w:rsidP="00182A90">
      <w:pPr>
        <w:spacing w:after="84"/>
        <w:ind w:firstLine="480"/>
      </w:pPr>
      <w:r w:rsidRPr="00E430F6">
        <w:rPr>
          <w:rFonts w:eastAsia="宋体" w:hint="eastAsia"/>
        </w:rPr>
        <w:t>这几个名词词组都是由三个部分构成。第一个部分（</w:t>
      </w:r>
      <w:r w:rsidRPr="00E430F6">
        <w:rPr>
          <w:rFonts w:eastAsia="宋体"/>
        </w:rPr>
        <w:t>a, some, their</w:t>
      </w:r>
      <w:r w:rsidRPr="00E430F6">
        <w:rPr>
          <w:rFonts w:eastAsia="宋体" w:hint="eastAsia"/>
        </w:rPr>
        <w:t>）称为限定符，限定符的功能在于限定第三个部分（</w:t>
      </w:r>
      <w:r w:rsidRPr="00E430F6">
        <w:rPr>
          <w:rFonts w:eastAsia="宋体"/>
        </w:rPr>
        <w:t>teacher, students, garden</w:t>
      </w:r>
      <w:r w:rsidRPr="00E430F6">
        <w:rPr>
          <w:rFonts w:eastAsia="宋体" w:hint="eastAsia"/>
        </w:rPr>
        <w:t>）、亦即名词部分的范围。中间的部分（</w:t>
      </w:r>
      <w:r w:rsidRPr="00E430F6">
        <w:rPr>
          <w:rFonts w:eastAsia="宋体"/>
        </w:rPr>
        <w:t>good, troublesome, pretty</w:t>
      </w:r>
      <w:r w:rsidRPr="00E430F6">
        <w:rPr>
          <w:rFonts w:eastAsia="宋体" w:hint="eastAsia"/>
        </w:rPr>
        <w:t>）则是形容词，为依附在名词上的修饰语，是可有可无的元素。至于</w:t>
      </w:r>
      <w:r w:rsidRPr="00E430F6">
        <w:rPr>
          <w:rFonts w:eastAsia="宋体"/>
        </w:rPr>
        <w:t xml:space="preserve"> very </w:t>
      </w:r>
      <w:r w:rsidRPr="00E430F6">
        <w:rPr>
          <w:rFonts w:eastAsia="宋体" w:hint="eastAsia"/>
        </w:rPr>
        <w:t>则又是依附在形容词</w:t>
      </w:r>
      <w:r w:rsidRPr="00E430F6">
        <w:rPr>
          <w:rFonts w:eastAsia="宋体"/>
        </w:rPr>
        <w:t xml:space="preserve"> pretty </w:t>
      </w:r>
      <w:r w:rsidRPr="00E430F6">
        <w:rPr>
          <w:rFonts w:eastAsia="宋体" w:hint="eastAsia"/>
        </w:rPr>
        <w:t>上的副词。</w:t>
      </w:r>
    </w:p>
    <w:p w:rsidR="00DD2927" w:rsidRDefault="00E430F6" w:rsidP="00982549">
      <w:pPr>
        <w:pStyle w:val="3"/>
        <w:spacing w:before="126" w:after="126"/>
        <w:rPr>
          <w:lang w:eastAsia="zh-TW"/>
        </w:rPr>
      </w:pPr>
      <w:bookmarkStart w:id="7" w:name="_Toc363483834"/>
      <w:r w:rsidRPr="00E430F6">
        <w:rPr>
          <w:rFonts w:hint="eastAsia"/>
        </w:rPr>
        <w:t>名词</w:t>
      </w:r>
      <w:bookmarkEnd w:id="7"/>
    </w:p>
    <w:p w:rsidR="00DD2927" w:rsidRDefault="00E430F6" w:rsidP="00182A90">
      <w:pPr>
        <w:spacing w:after="84"/>
        <w:ind w:firstLine="480"/>
        <w:rPr>
          <w:lang w:eastAsia="zh-TW"/>
        </w:rPr>
      </w:pPr>
      <w:r w:rsidRPr="00E430F6">
        <w:rPr>
          <w:rFonts w:eastAsia="宋体" w:hint="eastAsia"/>
        </w:rPr>
        <w:t>首先来看看名词词组中的名词部分。这个部分，在写作时比较须要注意的是「可数、不可数」的问题。</w:t>
      </w:r>
    </w:p>
    <w:p w:rsidR="00DD2927" w:rsidRDefault="00E430F6" w:rsidP="00182A90">
      <w:pPr>
        <w:spacing w:after="84"/>
        <w:ind w:firstLine="480"/>
        <w:rPr>
          <w:lang w:eastAsia="zh-TW"/>
        </w:rPr>
      </w:pPr>
      <w:r w:rsidRPr="00E430F6">
        <w:rPr>
          <w:rFonts w:eastAsia="宋体" w:hint="eastAsia"/>
        </w:rPr>
        <w:t>可数名词有单、复数之分。单数可数名词，在前面限定符位置可以加上冠词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来表示「一个」，如：</w:t>
      </w:r>
    </w:p>
    <w:p w:rsidR="00785232" w:rsidRPr="00785232" w:rsidRDefault="00E430F6" w:rsidP="00182A90">
      <w:pPr>
        <w:spacing w:after="84"/>
        <w:ind w:firstLine="480"/>
        <w:rPr>
          <w:lang w:eastAsia="zh-TW"/>
        </w:rPr>
      </w:pPr>
      <w:r w:rsidRPr="00E430F6">
        <w:rPr>
          <w:rFonts w:eastAsia="宋体"/>
        </w:rPr>
        <w:t>a book</w:t>
      </w:r>
      <w:r w:rsidR="00267A64">
        <w:rPr>
          <w:rFonts w:eastAsia="宋体" w:hint="eastAsia"/>
        </w:rPr>
        <w:t xml:space="preserve"> </w:t>
      </w:r>
      <w:r w:rsidR="00267A64">
        <w:rPr>
          <w:rFonts w:eastAsia="宋体" w:hint="eastAsia"/>
        </w:rPr>
        <w:tab/>
      </w:r>
      <w:r w:rsidRPr="00E430F6">
        <w:rPr>
          <w:rFonts w:eastAsia="宋体" w:hint="eastAsia"/>
        </w:rPr>
        <w:t>一本书</w:t>
      </w:r>
    </w:p>
    <w:p w:rsidR="00DD2927" w:rsidRDefault="00E430F6" w:rsidP="00182A90">
      <w:pPr>
        <w:spacing w:after="84"/>
        <w:ind w:firstLine="480"/>
        <w:rPr>
          <w:lang w:eastAsia="zh-TW"/>
        </w:rPr>
      </w:pPr>
      <w:r w:rsidRPr="00E430F6">
        <w:rPr>
          <w:rFonts w:eastAsia="宋体"/>
        </w:rPr>
        <w:t>an apple</w:t>
      </w:r>
      <w:r w:rsidR="00267A64">
        <w:rPr>
          <w:rFonts w:eastAsia="宋体" w:hint="eastAsia"/>
        </w:rPr>
        <w:t xml:space="preserve"> </w:t>
      </w:r>
      <w:r w:rsidR="00267A64">
        <w:rPr>
          <w:rFonts w:eastAsia="宋体" w:hint="eastAsia"/>
        </w:rPr>
        <w:tab/>
      </w:r>
      <w:r w:rsidRPr="00E430F6">
        <w:rPr>
          <w:rFonts w:eastAsia="宋体" w:hint="eastAsia"/>
        </w:rPr>
        <w:t>一个苹果</w:t>
      </w:r>
    </w:p>
    <w:p w:rsidR="00DD2927" w:rsidRDefault="00E430F6" w:rsidP="00182A90">
      <w:pPr>
        <w:spacing w:after="84"/>
        <w:ind w:firstLine="480"/>
        <w:rPr>
          <w:lang w:eastAsia="zh-TW"/>
        </w:rPr>
      </w:pPr>
      <w:r w:rsidRPr="00E430F6">
        <w:rPr>
          <w:rFonts w:eastAsia="宋体" w:hint="eastAsia"/>
        </w:rPr>
        <w:t>也可以加上其它的限定符，如：</w:t>
      </w:r>
    </w:p>
    <w:p w:rsidR="00785232" w:rsidRPr="00785232" w:rsidRDefault="00E430F6" w:rsidP="00182A90">
      <w:pPr>
        <w:spacing w:after="84"/>
        <w:ind w:firstLine="480"/>
        <w:rPr>
          <w:lang w:eastAsia="zh-TW"/>
        </w:rPr>
      </w:pPr>
      <w:r w:rsidRPr="00E430F6">
        <w:rPr>
          <w:rFonts w:eastAsia="宋体"/>
        </w:rPr>
        <w:lastRenderedPageBreak/>
        <w:t>my book</w:t>
      </w:r>
      <w:r w:rsidR="00267A64">
        <w:rPr>
          <w:rFonts w:eastAsia="宋体" w:hint="eastAsia"/>
        </w:rPr>
        <w:t xml:space="preserve"> </w:t>
      </w:r>
      <w:r w:rsidR="00267A64">
        <w:rPr>
          <w:rFonts w:eastAsia="宋体" w:hint="eastAsia"/>
        </w:rPr>
        <w:tab/>
      </w:r>
      <w:r w:rsidRPr="00E430F6">
        <w:rPr>
          <w:rFonts w:eastAsia="宋体" w:hint="eastAsia"/>
        </w:rPr>
        <w:t>我的书</w:t>
      </w:r>
    </w:p>
    <w:p w:rsidR="00DD2927" w:rsidRDefault="00E430F6" w:rsidP="00182A90">
      <w:pPr>
        <w:spacing w:after="84"/>
        <w:ind w:firstLine="480"/>
        <w:rPr>
          <w:lang w:eastAsia="zh-TW"/>
        </w:rPr>
      </w:pPr>
      <w:r w:rsidRPr="00E430F6">
        <w:rPr>
          <w:rFonts w:eastAsia="宋体"/>
        </w:rPr>
        <w:t>the apple</w:t>
      </w:r>
      <w:r w:rsidR="00267A64">
        <w:rPr>
          <w:rFonts w:eastAsia="宋体" w:hint="eastAsia"/>
        </w:rPr>
        <w:t xml:space="preserve"> </w:t>
      </w:r>
      <w:r w:rsidR="00267A64">
        <w:rPr>
          <w:rFonts w:eastAsia="宋体" w:hint="eastAsia"/>
        </w:rPr>
        <w:tab/>
      </w:r>
      <w:r w:rsidRPr="00E430F6">
        <w:rPr>
          <w:rFonts w:eastAsia="宋体" w:hint="eastAsia"/>
        </w:rPr>
        <w:t>这个苹果</w:t>
      </w:r>
    </w:p>
    <w:p w:rsidR="00DD2927" w:rsidRDefault="00E430F6" w:rsidP="00182A90">
      <w:pPr>
        <w:spacing w:after="84"/>
        <w:ind w:firstLine="480"/>
        <w:rPr>
          <w:lang w:eastAsia="zh-TW"/>
        </w:rPr>
      </w:pPr>
      <w:r w:rsidRPr="00E430F6">
        <w:rPr>
          <w:rFonts w:eastAsia="宋体" w:hint="eastAsia"/>
        </w:rPr>
        <w:t>复数的可数名词则要在字尾加上</w:t>
      </w:r>
      <w:r w:rsidRPr="00E430F6">
        <w:rPr>
          <w:rFonts w:eastAsia="宋体"/>
        </w:rPr>
        <w:t xml:space="preserve"> –s</w:t>
      </w:r>
      <w:r w:rsidRPr="00E430F6">
        <w:rPr>
          <w:rFonts w:eastAsia="宋体" w:hint="eastAsia"/>
        </w:rPr>
        <w:t>（或其它不规则的复数变化）来表示「两个以上」，如：</w:t>
      </w:r>
    </w:p>
    <w:p w:rsidR="00785232" w:rsidRPr="00785232" w:rsidRDefault="00E430F6" w:rsidP="00182A90">
      <w:pPr>
        <w:spacing w:after="84"/>
        <w:ind w:firstLine="480"/>
        <w:rPr>
          <w:lang w:eastAsia="zh-TW"/>
        </w:rPr>
      </w:pPr>
      <w:r w:rsidRPr="00E430F6">
        <w:rPr>
          <w:rFonts w:eastAsia="宋体"/>
        </w:rPr>
        <w:t>books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书</w:t>
      </w:r>
    </w:p>
    <w:p w:rsidR="00DD2927" w:rsidRDefault="00E430F6" w:rsidP="00182A90">
      <w:pPr>
        <w:spacing w:after="84"/>
        <w:ind w:firstLine="480"/>
        <w:rPr>
          <w:lang w:eastAsia="zh-TW"/>
        </w:rPr>
      </w:pPr>
      <w:r w:rsidRPr="00E430F6">
        <w:rPr>
          <w:rFonts w:eastAsia="宋体"/>
        </w:rPr>
        <w:t>apples</w:t>
      </w:r>
      <w:r w:rsidR="00267A64">
        <w:rPr>
          <w:rFonts w:eastAsia="宋体" w:hint="eastAsia"/>
        </w:rPr>
        <w:t xml:space="preserve"> </w:t>
      </w:r>
      <w:r w:rsidR="00267A64">
        <w:rPr>
          <w:rFonts w:eastAsia="宋体" w:hint="eastAsia"/>
        </w:rPr>
        <w:tab/>
      </w:r>
      <w:r w:rsidRPr="00E430F6">
        <w:rPr>
          <w:rFonts w:eastAsia="宋体" w:hint="eastAsia"/>
        </w:rPr>
        <w:t>苹果</w:t>
      </w:r>
    </w:p>
    <w:p w:rsidR="00DD2927" w:rsidRDefault="00E430F6" w:rsidP="00182A90">
      <w:pPr>
        <w:spacing w:after="84"/>
        <w:ind w:firstLine="480"/>
        <w:rPr>
          <w:lang w:eastAsia="zh-TW"/>
        </w:rPr>
      </w:pPr>
      <w:r w:rsidRPr="00E430F6">
        <w:rPr>
          <w:rFonts w:eastAsia="宋体" w:hint="eastAsia"/>
        </w:rPr>
        <w:t>它前面也可以选择加上</w:t>
      </w:r>
      <w:r w:rsidRPr="00E430F6">
        <w:rPr>
          <w:rFonts w:eastAsia="宋体"/>
        </w:rPr>
        <w:t>a</w:t>
      </w:r>
      <w:r w:rsidRPr="00E430F6">
        <w:rPr>
          <w:rFonts w:eastAsia="宋体" w:hint="eastAsia"/>
        </w:rPr>
        <w:t>以外的一些限定符，如：</w:t>
      </w:r>
    </w:p>
    <w:p w:rsidR="00785232" w:rsidRPr="00785232" w:rsidRDefault="00E430F6" w:rsidP="00182A90">
      <w:pPr>
        <w:spacing w:after="84"/>
        <w:ind w:firstLine="480"/>
        <w:rPr>
          <w:lang w:eastAsia="zh-TW"/>
        </w:rPr>
      </w:pPr>
      <w:r w:rsidRPr="00E430F6">
        <w:rPr>
          <w:rFonts w:eastAsia="宋体"/>
        </w:rPr>
        <w:t>my books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我的书</w:t>
      </w:r>
    </w:p>
    <w:p w:rsidR="00DD2927" w:rsidRDefault="00E430F6" w:rsidP="00182A90">
      <w:pPr>
        <w:spacing w:after="84"/>
        <w:ind w:firstLine="480"/>
        <w:rPr>
          <w:lang w:eastAsia="zh-TW"/>
        </w:rPr>
      </w:pPr>
      <w:r w:rsidRPr="00E430F6">
        <w:rPr>
          <w:rFonts w:eastAsia="宋体"/>
        </w:rPr>
        <w:t>the apples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这些苹果</w:t>
      </w:r>
    </w:p>
    <w:p w:rsidR="00DD2927" w:rsidRDefault="00E430F6" w:rsidP="00182A90">
      <w:pPr>
        <w:spacing w:after="84"/>
        <w:ind w:firstLine="480"/>
        <w:rPr>
          <w:lang w:eastAsia="zh-TW"/>
        </w:rPr>
      </w:pPr>
      <w:r w:rsidRPr="00E430F6">
        <w:rPr>
          <w:rFonts w:eastAsia="宋体" w:hint="eastAsia"/>
        </w:rPr>
        <w:t>可以这样来了解：冠词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，以及复数字尾</w:t>
      </w:r>
      <w:r w:rsidRPr="00E430F6">
        <w:rPr>
          <w:rFonts w:eastAsia="宋体"/>
        </w:rPr>
        <w:t xml:space="preserve"> –s</w:t>
      </w:r>
      <w:r w:rsidRPr="00E430F6">
        <w:rPr>
          <w:rFonts w:eastAsia="宋体" w:hint="eastAsia"/>
        </w:rPr>
        <w:t>，都是用来表示「可数名词」的符号。冠词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表示是单数的可数名词（一个）、复数字尾</w:t>
      </w:r>
      <w:r w:rsidRPr="00E430F6">
        <w:rPr>
          <w:rFonts w:eastAsia="宋体"/>
        </w:rPr>
        <w:t xml:space="preserve"> –s</w:t>
      </w:r>
      <w:r w:rsidRPr="00E430F6">
        <w:rPr>
          <w:rFonts w:eastAsia="宋体" w:hint="eastAsia"/>
        </w:rPr>
        <w:t>则表示是复数的可数名词（多个）。如果这个名词是复数、后面作了复数字尾的表示，前面就不能再用单数的冠词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。这时候文法学家就说这个名词前面采用了「零冠词」。有了零冠词，那么不必再加其它限定符也能构成一个完整的名词词组。</w:t>
      </w:r>
    </w:p>
    <w:p w:rsidR="00DD2927" w:rsidRDefault="00E430F6" w:rsidP="00182A90">
      <w:pPr>
        <w:spacing w:after="84"/>
        <w:ind w:firstLine="480"/>
        <w:rPr>
          <w:lang w:eastAsia="zh-TW"/>
        </w:rPr>
      </w:pPr>
      <w:r w:rsidRPr="00E430F6">
        <w:rPr>
          <w:rFonts w:eastAsia="宋体" w:hint="eastAsia"/>
        </w:rPr>
        <w:t>至于不可数名词，并没有复数形。而且，不可数名词既然无法计算「几个」，当然也就不能加上表示「一个」的冠词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。可以这样来了解：不可数名词不需要做单、复数的表示。它的字尾不能加复数、前面也不能加</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。这种「不需要冠词」的情况就称为零冠词，如：</w:t>
      </w:r>
    </w:p>
    <w:p w:rsidR="00785232" w:rsidRPr="00785232" w:rsidRDefault="00E430F6" w:rsidP="00182A90">
      <w:pPr>
        <w:spacing w:after="84"/>
        <w:ind w:firstLine="480"/>
        <w:rPr>
          <w:lang w:eastAsia="zh-TW"/>
        </w:rPr>
      </w:pPr>
      <w:r w:rsidRPr="00E430F6">
        <w:rPr>
          <w:rFonts w:eastAsia="宋体"/>
        </w:rPr>
        <w:t>money</w:t>
      </w:r>
      <w:r w:rsidR="00267A64">
        <w:rPr>
          <w:rFonts w:eastAsia="宋体" w:hint="eastAsia"/>
        </w:rPr>
        <w:t xml:space="preserve"> </w:t>
      </w:r>
      <w:r w:rsidR="00267A64">
        <w:rPr>
          <w:rFonts w:eastAsia="宋体" w:hint="eastAsia"/>
        </w:rPr>
        <w:tab/>
      </w:r>
      <w:r w:rsidRPr="00E430F6">
        <w:rPr>
          <w:rFonts w:eastAsia="宋体" w:hint="eastAsia"/>
        </w:rPr>
        <w:t>钱</w:t>
      </w:r>
    </w:p>
    <w:p w:rsidR="00DD2927" w:rsidRDefault="00E430F6" w:rsidP="00182A90">
      <w:pPr>
        <w:spacing w:after="84"/>
        <w:ind w:firstLine="480"/>
        <w:rPr>
          <w:lang w:eastAsia="zh-TW"/>
        </w:rPr>
      </w:pPr>
      <w:r w:rsidRPr="00E430F6">
        <w:rPr>
          <w:rFonts w:eastAsia="宋体"/>
        </w:rPr>
        <w:t>water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水</w:t>
      </w:r>
    </w:p>
    <w:p w:rsidR="00DD2927" w:rsidRDefault="00E430F6" w:rsidP="00182A90">
      <w:pPr>
        <w:spacing w:after="84"/>
        <w:ind w:firstLine="480"/>
        <w:rPr>
          <w:lang w:eastAsia="zh-TW"/>
        </w:rPr>
      </w:pPr>
      <w:r w:rsidRPr="00E430F6">
        <w:rPr>
          <w:rFonts w:eastAsia="宋体" w:hint="eastAsia"/>
        </w:rPr>
        <w:t>另外也可以选择加上</w:t>
      </w:r>
      <w:r w:rsidRPr="00E430F6">
        <w:rPr>
          <w:rFonts w:eastAsia="宋体"/>
        </w:rPr>
        <w:t>a</w:t>
      </w:r>
      <w:r w:rsidRPr="00E430F6">
        <w:rPr>
          <w:rFonts w:eastAsia="宋体" w:hint="eastAsia"/>
        </w:rPr>
        <w:t>以外的一些限定符，如：</w:t>
      </w:r>
    </w:p>
    <w:p w:rsidR="00785232" w:rsidRPr="00785232" w:rsidRDefault="00E430F6" w:rsidP="00182A90">
      <w:pPr>
        <w:spacing w:after="84"/>
        <w:ind w:firstLine="480"/>
        <w:rPr>
          <w:lang w:eastAsia="zh-TW"/>
        </w:rPr>
      </w:pPr>
      <w:r w:rsidRPr="00E430F6">
        <w:rPr>
          <w:rFonts w:eastAsia="宋体"/>
        </w:rPr>
        <w:t>my money</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我的钱</w:t>
      </w:r>
    </w:p>
    <w:p w:rsidR="00DD2927" w:rsidRDefault="00E430F6" w:rsidP="00182A90">
      <w:pPr>
        <w:spacing w:after="84"/>
        <w:ind w:firstLine="480"/>
        <w:rPr>
          <w:lang w:eastAsia="zh-TW"/>
        </w:rPr>
      </w:pPr>
      <w:r w:rsidRPr="00E430F6">
        <w:rPr>
          <w:rFonts w:eastAsia="宋体"/>
        </w:rPr>
        <w:t>the water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这些水</w:t>
      </w:r>
    </w:p>
    <w:p w:rsidR="00DD2927" w:rsidRDefault="00E430F6" w:rsidP="00182A90">
      <w:pPr>
        <w:pStyle w:val="4"/>
        <w:spacing w:after="84"/>
        <w:rPr>
          <w:lang w:eastAsia="zh-TW"/>
        </w:rPr>
      </w:pPr>
      <w:r w:rsidRPr="00E430F6">
        <w:rPr>
          <w:rFonts w:hint="eastAsia"/>
        </w:rPr>
        <w:t>可数名词</w:t>
      </w:r>
    </w:p>
    <w:p w:rsidR="00DD2927" w:rsidRDefault="00E430F6" w:rsidP="00182A90">
      <w:pPr>
        <w:spacing w:after="84"/>
        <w:ind w:firstLine="480"/>
        <w:rPr>
          <w:lang w:eastAsia="zh-TW"/>
        </w:rPr>
      </w:pPr>
      <w:r w:rsidRPr="00E430F6">
        <w:rPr>
          <w:rFonts w:eastAsia="宋体" w:hint="eastAsia"/>
        </w:rPr>
        <w:t>可数名词主要有两大类：</w:t>
      </w:r>
    </w:p>
    <w:p w:rsidR="00DD2927" w:rsidRPr="0003745C" w:rsidRDefault="00176801" w:rsidP="00182A90">
      <w:pPr>
        <w:spacing w:after="84"/>
        <w:ind w:firstLineChars="0" w:firstLine="0"/>
        <w:rPr>
          <w:rStyle w:val="af1"/>
        </w:rPr>
      </w:pPr>
      <w:r>
        <w:rPr>
          <w:rStyle w:val="af1"/>
          <w:rFonts w:hint="eastAsia"/>
        </w:rPr>
        <w:t>（</w:t>
      </w:r>
      <w:r>
        <w:rPr>
          <w:rStyle w:val="af1"/>
          <w:rFonts w:hint="eastAsia"/>
        </w:rPr>
        <w:t>1</w:t>
      </w:r>
      <w:r>
        <w:rPr>
          <w:rStyle w:val="af1"/>
          <w:rFonts w:hint="eastAsia"/>
        </w:rPr>
        <w:t>）</w:t>
      </w:r>
      <w:r w:rsidR="00E430F6" w:rsidRPr="0003745C">
        <w:rPr>
          <w:rStyle w:val="af1"/>
          <w:rFonts w:hint="eastAsia"/>
        </w:rPr>
        <w:t>具有固定形状的物体</w:t>
      </w:r>
    </w:p>
    <w:p w:rsidR="00DD2927" w:rsidRDefault="00E430F6" w:rsidP="00182A90">
      <w:pPr>
        <w:spacing w:after="84"/>
        <w:ind w:firstLine="480"/>
        <w:rPr>
          <w:lang w:eastAsia="zh-TW"/>
        </w:rPr>
      </w:pPr>
      <w:r w:rsidRPr="00E430F6">
        <w:rPr>
          <w:rFonts w:eastAsia="宋体" w:hint="eastAsia"/>
        </w:rPr>
        <w:t>具有固定形状的物体，可以数得出有几个，就是可数名词。用在句子中，可数名词如果是复数，前面的限定符位置可以采用零冠词。如果是单数，则必须有限定符。例如：</w:t>
      </w:r>
    </w:p>
    <w:p w:rsidR="00785232" w:rsidRPr="00785232" w:rsidRDefault="00E430F6" w:rsidP="00182A90">
      <w:pPr>
        <w:spacing w:after="84"/>
        <w:ind w:firstLine="480"/>
        <w:rPr>
          <w:lang w:eastAsia="zh-TW"/>
        </w:rPr>
      </w:pPr>
      <w:r w:rsidRPr="00E430F6">
        <w:rPr>
          <w:rFonts w:eastAsia="宋体"/>
        </w:rPr>
        <w:t>a boy</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一个男孩</w:t>
      </w:r>
    </w:p>
    <w:p w:rsidR="00785232" w:rsidRPr="00785232" w:rsidRDefault="00E430F6" w:rsidP="00182A90">
      <w:pPr>
        <w:spacing w:after="84"/>
        <w:ind w:firstLine="480"/>
        <w:rPr>
          <w:lang w:eastAsia="zh-TW"/>
        </w:rPr>
      </w:pPr>
      <w:r w:rsidRPr="00E430F6">
        <w:rPr>
          <w:rFonts w:eastAsia="宋体"/>
        </w:rPr>
        <w:t>dogs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狗</w:t>
      </w:r>
    </w:p>
    <w:p w:rsidR="00785232" w:rsidRPr="00785232" w:rsidRDefault="00E430F6" w:rsidP="00182A90">
      <w:pPr>
        <w:spacing w:after="84"/>
        <w:ind w:firstLine="480"/>
        <w:rPr>
          <w:lang w:eastAsia="zh-TW"/>
        </w:rPr>
      </w:pPr>
      <w:r w:rsidRPr="00E430F6">
        <w:rPr>
          <w:rFonts w:eastAsia="宋体"/>
        </w:rPr>
        <w:t>the flower</w:t>
      </w:r>
      <w:r w:rsidR="00267A64">
        <w:rPr>
          <w:rFonts w:eastAsia="宋体" w:hint="eastAsia"/>
        </w:rPr>
        <w:t xml:space="preserve">  </w:t>
      </w:r>
      <w:r w:rsidR="00267A64">
        <w:rPr>
          <w:rFonts w:eastAsia="宋体" w:hint="eastAsia"/>
        </w:rPr>
        <w:tab/>
      </w:r>
      <w:r w:rsidRPr="00E430F6">
        <w:rPr>
          <w:rFonts w:eastAsia="宋体" w:hint="eastAsia"/>
        </w:rPr>
        <w:t>这朵花</w:t>
      </w:r>
    </w:p>
    <w:p w:rsidR="00DD2927" w:rsidRDefault="00E430F6" w:rsidP="00182A90">
      <w:pPr>
        <w:spacing w:after="84"/>
        <w:ind w:firstLine="480"/>
        <w:rPr>
          <w:lang w:eastAsia="zh-TW"/>
        </w:rPr>
      </w:pPr>
      <w:r w:rsidRPr="00E430F6">
        <w:rPr>
          <w:rFonts w:eastAsia="宋体"/>
        </w:rPr>
        <w:t>those tables</w:t>
      </w:r>
      <w:r w:rsidR="00267A64">
        <w:rPr>
          <w:rFonts w:eastAsia="宋体" w:hint="eastAsia"/>
        </w:rPr>
        <w:t xml:space="preserve"> </w:t>
      </w:r>
      <w:r w:rsidR="00267A64">
        <w:rPr>
          <w:rFonts w:eastAsia="宋体" w:hint="eastAsia"/>
        </w:rPr>
        <w:tab/>
      </w:r>
      <w:r w:rsidRPr="00E430F6">
        <w:rPr>
          <w:rFonts w:eastAsia="宋体" w:hint="eastAsia"/>
        </w:rPr>
        <w:t>那些桌子</w:t>
      </w:r>
    </w:p>
    <w:p w:rsidR="00DD2927" w:rsidRPr="0003745C" w:rsidRDefault="00176801" w:rsidP="00182A90">
      <w:pPr>
        <w:spacing w:after="84"/>
        <w:ind w:firstLineChars="0" w:firstLine="0"/>
        <w:rPr>
          <w:rStyle w:val="af1"/>
        </w:rPr>
      </w:pPr>
      <w:r>
        <w:rPr>
          <w:rStyle w:val="af1"/>
          <w:rFonts w:hint="eastAsia"/>
        </w:rPr>
        <w:lastRenderedPageBreak/>
        <w:t>（</w:t>
      </w:r>
      <w:r>
        <w:rPr>
          <w:rStyle w:val="af1"/>
          <w:rFonts w:hint="eastAsia"/>
        </w:rPr>
        <w:t>2</w:t>
      </w:r>
      <w:r>
        <w:rPr>
          <w:rStyle w:val="af1"/>
          <w:rFonts w:hint="eastAsia"/>
        </w:rPr>
        <w:t>）</w:t>
      </w:r>
      <w:r w:rsidR="00E430F6" w:rsidRPr="0003745C">
        <w:rPr>
          <w:rStyle w:val="af1"/>
          <w:rFonts w:hint="eastAsia"/>
        </w:rPr>
        <w:t>度量衡单位</w:t>
      </w:r>
    </w:p>
    <w:p w:rsidR="00DD2927" w:rsidRDefault="00E430F6" w:rsidP="00182A90">
      <w:pPr>
        <w:spacing w:after="84"/>
        <w:ind w:firstLine="480"/>
        <w:rPr>
          <w:lang w:eastAsia="zh-TW"/>
        </w:rPr>
      </w:pPr>
      <w:r w:rsidRPr="00E430F6">
        <w:rPr>
          <w:rFonts w:eastAsia="宋体" w:hint="eastAsia"/>
        </w:rPr>
        <w:t>度量衡单位虽然是抽象、无形的，但是既然当作单位使用，就必须能够用来计算。所以，度量衡单位都是可数名词。例如：</w:t>
      </w:r>
    </w:p>
    <w:p w:rsidR="00785232" w:rsidRPr="00785232" w:rsidRDefault="00E430F6" w:rsidP="00182A90">
      <w:pPr>
        <w:spacing w:after="84"/>
        <w:ind w:firstLine="480"/>
        <w:rPr>
          <w:lang w:eastAsia="zh-TW"/>
        </w:rPr>
      </w:pPr>
      <w:r w:rsidRPr="00E430F6">
        <w:rPr>
          <w:rFonts w:eastAsia="宋体"/>
        </w:rPr>
        <w:t>a pound</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一磅</w:t>
      </w:r>
    </w:p>
    <w:p w:rsidR="00785232" w:rsidRPr="00785232" w:rsidRDefault="00E430F6" w:rsidP="00182A90">
      <w:pPr>
        <w:spacing w:after="84"/>
        <w:ind w:firstLine="480"/>
        <w:rPr>
          <w:lang w:eastAsia="zh-TW"/>
        </w:rPr>
      </w:pPr>
      <w:r w:rsidRPr="00E430F6">
        <w:rPr>
          <w:rFonts w:eastAsia="宋体"/>
        </w:rPr>
        <w:t>20 feet</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二十英尺</w:t>
      </w:r>
    </w:p>
    <w:p w:rsidR="00785232" w:rsidRPr="00785232" w:rsidRDefault="00E430F6" w:rsidP="00182A90">
      <w:pPr>
        <w:spacing w:after="84"/>
        <w:ind w:firstLine="480"/>
        <w:rPr>
          <w:b/>
          <w:bCs/>
          <w:lang w:eastAsia="zh-TW"/>
        </w:rPr>
      </w:pPr>
      <w:r w:rsidRPr="00E430F6">
        <w:rPr>
          <w:rFonts w:eastAsia="宋体"/>
        </w:rPr>
        <w:t>an hour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一小时</w:t>
      </w:r>
    </w:p>
    <w:p w:rsidR="00DD2927" w:rsidRDefault="00E430F6" w:rsidP="00182A90">
      <w:pPr>
        <w:spacing w:after="84"/>
        <w:ind w:firstLine="480"/>
        <w:rPr>
          <w:lang w:eastAsia="zh-TW"/>
        </w:rPr>
      </w:pPr>
      <w:r w:rsidRPr="00E430F6">
        <w:rPr>
          <w:rFonts w:eastAsia="宋体"/>
        </w:rPr>
        <w:t>15 cents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十五美分</w:t>
      </w:r>
    </w:p>
    <w:p w:rsidR="00DD2927" w:rsidRDefault="00E430F6" w:rsidP="00182A90">
      <w:pPr>
        <w:pStyle w:val="4"/>
        <w:spacing w:after="84"/>
        <w:rPr>
          <w:lang w:eastAsia="zh-TW"/>
        </w:rPr>
      </w:pPr>
      <w:r w:rsidRPr="00E430F6">
        <w:rPr>
          <w:rFonts w:hint="eastAsia"/>
        </w:rPr>
        <w:t>不可数名词</w:t>
      </w:r>
    </w:p>
    <w:p w:rsidR="00DD2927" w:rsidRDefault="00E430F6" w:rsidP="00182A90">
      <w:pPr>
        <w:spacing w:after="84"/>
        <w:ind w:firstLine="480"/>
        <w:rPr>
          <w:lang w:eastAsia="zh-TW"/>
        </w:rPr>
      </w:pPr>
      <w:r w:rsidRPr="00E430F6">
        <w:rPr>
          <w:rFonts w:eastAsia="宋体" w:hint="eastAsia"/>
        </w:rPr>
        <w:t>不可数名词可以分成四类，如下。</w:t>
      </w:r>
    </w:p>
    <w:p w:rsidR="00DD2927" w:rsidRPr="00CF0324" w:rsidRDefault="003C1617" w:rsidP="00182A90">
      <w:pPr>
        <w:pStyle w:val="5"/>
        <w:spacing w:after="84"/>
      </w:pPr>
      <w:r>
        <w:rPr>
          <w:rFonts w:hint="eastAsia"/>
        </w:rPr>
        <w:t>（</w:t>
      </w:r>
      <w:r>
        <w:rPr>
          <w:rFonts w:hint="eastAsia"/>
        </w:rPr>
        <w:t>1</w:t>
      </w:r>
      <w:r>
        <w:rPr>
          <w:rFonts w:hint="eastAsia"/>
        </w:rPr>
        <w:t>）</w:t>
      </w:r>
      <w:r w:rsidR="00E430F6" w:rsidRPr="00CF0324">
        <w:rPr>
          <w:rFonts w:hint="eastAsia"/>
        </w:rPr>
        <w:t>物质名词</w:t>
      </w:r>
    </w:p>
    <w:p w:rsidR="00DD2927" w:rsidRDefault="00E430F6" w:rsidP="00182A90">
      <w:pPr>
        <w:spacing w:after="84"/>
        <w:ind w:firstLine="480"/>
        <w:rPr>
          <w:lang w:eastAsia="zh-TW"/>
        </w:rPr>
      </w:pPr>
      <w:r w:rsidRPr="0012168E">
        <w:rPr>
          <w:rStyle w:val="af1"/>
          <w:rFonts w:hint="eastAsia"/>
        </w:rPr>
        <w:t>一般的气体、液体、以及没有固定形状的固体，大都属于物质名词。</w:t>
      </w:r>
      <w:r w:rsidRPr="00E430F6">
        <w:rPr>
          <w:rFonts w:eastAsia="宋体" w:hint="eastAsia"/>
        </w:rPr>
        <w:t>因为没有固定形状，所以不可数，前面可以采用零冠词。例如：</w:t>
      </w:r>
    </w:p>
    <w:p w:rsidR="00785232" w:rsidRPr="00785232" w:rsidRDefault="00E430F6" w:rsidP="00182A90">
      <w:pPr>
        <w:spacing w:after="84"/>
        <w:ind w:firstLine="480"/>
        <w:rPr>
          <w:lang w:eastAsia="zh-TW"/>
        </w:rPr>
      </w:pPr>
      <w:r w:rsidRPr="00E430F6">
        <w:rPr>
          <w:rFonts w:eastAsia="宋体"/>
        </w:rPr>
        <w:t>water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水</w:t>
      </w:r>
    </w:p>
    <w:p w:rsidR="00785232" w:rsidRPr="00785232" w:rsidRDefault="00E430F6" w:rsidP="00182A90">
      <w:pPr>
        <w:spacing w:after="84"/>
        <w:ind w:firstLine="480"/>
        <w:rPr>
          <w:lang w:eastAsia="zh-TW"/>
        </w:rPr>
      </w:pPr>
      <w:r w:rsidRPr="00E430F6">
        <w:rPr>
          <w:rFonts w:eastAsia="宋体"/>
        </w:rPr>
        <w:t>air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空气</w:t>
      </w:r>
    </w:p>
    <w:p w:rsidR="00785232" w:rsidRPr="00785232" w:rsidRDefault="00E430F6" w:rsidP="00182A90">
      <w:pPr>
        <w:spacing w:after="84"/>
        <w:ind w:firstLine="480"/>
        <w:rPr>
          <w:lang w:eastAsia="zh-TW"/>
        </w:rPr>
      </w:pPr>
      <w:r w:rsidRPr="00E430F6">
        <w:rPr>
          <w:rFonts w:eastAsia="宋体"/>
        </w:rPr>
        <w:t>gold</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黄金</w:t>
      </w:r>
    </w:p>
    <w:p w:rsidR="00DD2927" w:rsidRDefault="00E430F6" w:rsidP="00182A90">
      <w:pPr>
        <w:spacing w:after="84"/>
        <w:ind w:firstLine="480"/>
        <w:rPr>
          <w:lang w:eastAsia="zh-TW"/>
        </w:rPr>
      </w:pPr>
      <w:r w:rsidRPr="00E430F6">
        <w:rPr>
          <w:rFonts w:eastAsia="宋体"/>
        </w:rPr>
        <w:t>paper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纸</w:t>
      </w:r>
    </w:p>
    <w:p w:rsidR="00DD2927" w:rsidRDefault="00E430F6" w:rsidP="00182A90">
      <w:pPr>
        <w:spacing w:after="84"/>
        <w:ind w:firstLine="480"/>
        <w:rPr>
          <w:lang w:eastAsia="zh-TW"/>
        </w:rPr>
      </w:pPr>
      <w:r w:rsidRPr="00E430F6">
        <w:rPr>
          <w:rFonts w:eastAsia="宋体" w:hint="eastAsia"/>
        </w:rPr>
        <w:t>请比较一下：像「书」这种东西，有固定形状，属于可数名词，如果是单数就必须交代是「一个」（</w:t>
      </w:r>
      <w:r w:rsidRPr="00E430F6">
        <w:rPr>
          <w:rFonts w:eastAsia="宋体"/>
        </w:rPr>
        <w:t>a book</w:t>
      </w:r>
      <w:r w:rsidRPr="00E430F6">
        <w:rPr>
          <w:rFonts w:eastAsia="宋体" w:hint="eastAsia"/>
        </w:rPr>
        <w:t>）、复数就得加上</w:t>
      </w:r>
      <w:r w:rsidRPr="00E430F6">
        <w:rPr>
          <w:rFonts w:eastAsia="宋体"/>
        </w:rPr>
        <w:t xml:space="preserve"> –s</w:t>
      </w:r>
      <w:r w:rsidRPr="00E430F6">
        <w:rPr>
          <w:rFonts w:eastAsia="宋体" w:hint="eastAsia"/>
        </w:rPr>
        <w:t>（</w:t>
      </w:r>
      <w:r w:rsidRPr="00E430F6">
        <w:rPr>
          <w:rFonts w:eastAsia="宋体"/>
        </w:rPr>
        <w:t>books</w:t>
      </w:r>
      <w:r w:rsidRPr="00E430F6">
        <w:rPr>
          <w:rFonts w:eastAsia="宋体" w:hint="eastAsia"/>
        </w:rPr>
        <w:t>）。所谓「有固定形状」，可以做个小实验：如果从书上撕一页下来，这一页并不能叫做「书」，因为它不符合「书」的固定形状。但是，如果是「纸」（</w:t>
      </w:r>
      <w:r w:rsidRPr="00E430F6">
        <w:rPr>
          <w:rFonts w:eastAsia="宋体"/>
        </w:rPr>
        <w:t>paper</w:t>
      </w:r>
      <w:r w:rsidRPr="00E430F6">
        <w:rPr>
          <w:rFonts w:eastAsia="宋体" w:hint="eastAsia"/>
        </w:rPr>
        <w:t>）这个名词，撕一块下来还是叫做「纸」，所以</w:t>
      </w:r>
      <w:r w:rsidRPr="00E430F6">
        <w:rPr>
          <w:rFonts w:eastAsia="宋体"/>
        </w:rPr>
        <w:t>paper</w:t>
      </w:r>
      <w:r w:rsidRPr="00E430F6">
        <w:rPr>
          <w:rFonts w:eastAsia="宋体" w:hint="eastAsia"/>
        </w:rPr>
        <w:t>没有固定形状、属于不可数名词，前面可以采用零冠词。</w:t>
      </w:r>
    </w:p>
    <w:p w:rsidR="00DD2927" w:rsidRDefault="00E430F6" w:rsidP="00182A90">
      <w:pPr>
        <w:spacing w:after="84"/>
        <w:ind w:firstLine="480"/>
        <w:rPr>
          <w:lang w:eastAsia="zh-TW"/>
        </w:rPr>
      </w:pPr>
      <w:r w:rsidRPr="0012168E">
        <w:rPr>
          <w:rStyle w:val="af1"/>
          <w:rFonts w:hint="eastAsia"/>
        </w:rPr>
        <w:t>物质名词如果要计算，通常是数它的单位</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three bottles of water</w:t>
      </w:r>
      <w:r w:rsidR="00267A64">
        <w:rPr>
          <w:rFonts w:eastAsia="宋体" w:hint="eastAsia"/>
        </w:rPr>
        <w:t xml:space="preserve"> </w:t>
      </w:r>
      <w:r w:rsidR="00267A64">
        <w:rPr>
          <w:rFonts w:eastAsia="宋体" w:hint="eastAsia"/>
        </w:rPr>
        <w:tab/>
      </w:r>
      <w:r w:rsidRPr="00E430F6">
        <w:rPr>
          <w:rFonts w:eastAsia="宋体" w:hint="eastAsia"/>
        </w:rPr>
        <w:t>三瓶水</w:t>
      </w:r>
    </w:p>
    <w:p w:rsidR="00785232" w:rsidRPr="00785232" w:rsidRDefault="00E430F6" w:rsidP="00182A90">
      <w:pPr>
        <w:spacing w:after="84"/>
        <w:ind w:firstLine="480"/>
        <w:rPr>
          <w:lang w:eastAsia="zh-TW"/>
        </w:rPr>
      </w:pPr>
      <w:r w:rsidRPr="00E430F6">
        <w:rPr>
          <w:rFonts w:eastAsia="宋体"/>
        </w:rPr>
        <w:t>a liter of air</w:t>
      </w:r>
      <w:r w:rsidR="00267A64">
        <w:rPr>
          <w:rFonts w:eastAsia="宋体" w:hint="eastAsia"/>
        </w:rPr>
        <w:t xml:space="preserve"> </w:t>
      </w:r>
      <w:r w:rsidR="00267A64">
        <w:rPr>
          <w:rFonts w:eastAsia="宋体" w:hint="eastAsia"/>
        </w:rPr>
        <w:tab/>
      </w:r>
      <w:r w:rsidR="00267A64">
        <w:rPr>
          <w:rFonts w:eastAsia="宋体" w:hint="eastAsia"/>
        </w:rPr>
        <w:tab/>
      </w:r>
      <w:r w:rsidR="00267A64">
        <w:rPr>
          <w:rFonts w:eastAsia="宋体" w:hint="eastAsia"/>
        </w:rPr>
        <w:tab/>
      </w:r>
      <w:r w:rsidRPr="00E430F6">
        <w:rPr>
          <w:rFonts w:eastAsia="宋体" w:hint="eastAsia"/>
        </w:rPr>
        <w:t>一公升空气</w:t>
      </w:r>
    </w:p>
    <w:p w:rsidR="00785232" w:rsidRPr="00785232" w:rsidRDefault="00E430F6" w:rsidP="00182A90">
      <w:pPr>
        <w:spacing w:after="84"/>
        <w:ind w:firstLine="480"/>
        <w:rPr>
          <w:lang w:eastAsia="zh-TW"/>
        </w:rPr>
      </w:pPr>
      <w:r w:rsidRPr="00E430F6">
        <w:rPr>
          <w:rFonts w:eastAsia="宋体"/>
        </w:rPr>
        <w:t>two ounces of gold</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两盎司黄金</w:t>
      </w:r>
    </w:p>
    <w:p w:rsidR="00DD2927" w:rsidRDefault="00E430F6" w:rsidP="00182A90">
      <w:pPr>
        <w:spacing w:after="84"/>
        <w:ind w:firstLine="480"/>
        <w:rPr>
          <w:lang w:eastAsia="zh-TW"/>
        </w:rPr>
      </w:pPr>
      <w:r w:rsidRPr="00E430F6">
        <w:rPr>
          <w:rFonts w:eastAsia="宋体"/>
        </w:rPr>
        <w:t>a sheet of paper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一张纸</w:t>
      </w:r>
    </w:p>
    <w:p w:rsidR="00DD2927" w:rsidRDefault="00E430F6" w:rsidP="00182A90">
      <w:pPr>
        <w:spacing w:after="84"/>
        <w:ind w:firstLine="480"/>
        <w:rPr>
          <w:lang w:eastAsia="zh-TW"/>
        </w:rPr>
      </w:pPr>
      <w:r w:rsidRPr="00E430F6">
        <w:rPr>
          <w:rFonts w:eastAsia="宋体" w:hint="eastAsia"/>
        </w:rPr>
        <w:t>如果看到物质名词前面加了</w:t>
      </w:r>
      <w:r w:rsidRPr="00E430F6">
        <w:rPr>
          <w:rFonts w:eastAsia="宋体"/>
        </w:rPr>
        <w:t>a</w:t>
      </w:r>
      <w:r w:rsidRPr="00E430F6">
        <w:rPr>
          <w:rFonts w:eastAsia="宋体" w:hint="eastAsia"/>
        </w:rPr>
        <w:t>或者后面加了</w:t>
      </w:r>
      <w:r w:rsidRPr="00E430F6">
        <w:rPr>
          <w:rFonts w:eastAsia="宋体"/>
        </w:rPr>
        <w:t xml:space="preserve"> –s</w:t>
      </w:r>
      <w:r w:rsidRPr="00E430F6">
        <w:rPr>
          <w:rFonts w:eastAsia="宋体" w:hint="eastAsia"/>
        </w:rPr>
        <w:t>，那么这个名词已经不是物质名词、而是当作可数的普通名词使用了。例如：</w:t>
      </w:r>
    </w:p>
    <w:p w:rsidR="00785232" w:rsidRPr="00785232" w:rsidRDefault="00E430F6" w:rsidP="00182A90">
      <w:pPr>
        <w:spacing w:after="84"/>
        <w:ind w:firstLine="480"/>
        <w:rPr>
          <w:lang w:eastAsia="zh-TW"/>
        </w:rPr>
      </w:pPr>
      <w:r w:rsidRPr="00E430F6">
        <w:rPr>
          <w:rFonts w:eastAsia="宋体"/>
        </w:rPr>
        <w:t xml:space="preserve">I have </w:t>
      </w:r>
      <w:r w:rsidRPr="00E430F6">
        <w:rPr>
          <w:rFonts w:eastAsia="宋体"/>
          <w:u w:val="single"/>
        </w:rPr>
        <w:t>a paper</w:t>
      </w:r>
      <w:r w:rsidRPr="00E430F6">
        <w:rPr>
          <w:rFonts w:eastAsia="宋体"/>
        </w:rPr>
        <w:t xml:space="preserve"> to write tonight.</w:t>
      </w:r>
    </w:p>
    <w:p w:rsidR="00DD2927" w:rsidRDefault="00E430F6" w:rsidP="00182A90">
      <w:pPr>
        <w:spacing w:after="84"/>
        <w:ind w:firstLine="480"/>
        <w:rPr>
          <w:lang w:eastAsia="zh-TW"/>
        </w:rPr>
      </w:pPr>
      <w:r w:rsidRPr="00E430F6">
        <w:rPr>
          <w:rFonts w:eastAsia="宋体" w:hint="eastAsia"/>
        </w:rPr>
        <w:t>句中的名词词组</w:t>
      </w:r>
      <w:r w:rsidRPr="00E430F6">
        <w:rPr>
          <w:rFonts w:eastAsia="宋体"/>
        </w:rPr>
        <w:t>a paper</w:t>
      </w:r>
      <w:r w:rsidRPr="00E430F6">
        <w:rPr>
          <w:rFonts w:eastAsia="宋体" w:hint="eastAsia"/>
        </w:rPr>
        <w:t>不是「一张纸」而是「一份报告」，所以是可数名词。</w:t>
      </w:r>
    </w:p>
    <w:p w:rsidR="00785232" w:rsidRPr="00785232" w:rsidRDefault="00E430F6" w:rsidP="00182A90">
      <w:pPr>
        <w:spacing w:after="84"/>
        <w:ind w:firstLine="480"/>
        <w:rPr>
          <w:lang w:eastAsia="zh-TW"/>
        </w:rPr>
      </w:pPr>
      <w:r w:rsidRPr="00E430F6">
        <w:rPr>
          <w:rFonts w:eastAsia="宋体"/>
        </w:rPr>
        <w:t xml:space="preserve">Drinking </w:t>
      </w:r>
      <w:r w:rsidRPr="00E430F6">
        <w:rPr>
          <w:rFonts w:eastAsia="宋体"/>
          <w:u w:val="single"/>
        </w:rPr>
        <w:t>a couple of beers</w:t>
      </w:r>
      <w:r w:rsidRPr="00E430F6">
        <w:rPr>
          <w:rFonts w:eastAsia="宋体"/>
        </w:rPr>
        <w:t xml:space="preserve"> a day won’t do you any harm.</w:t>
      </w:r>
    </w:p>
    <w:p w:rsidR="00DD2927" w:rsidRDefault="00E430F6" w:rsidP="00182A90">
      <w:pPr>
        <w:pStyle w:val="Preface"/>
        <w:spacing w:after="84"/>
        <w:ind w:firstLine="480"/>
        <w:rPr>
          <w:lang w:eastAsia="zh-TW"/>
        </w:rPr>
      </w:pPr>
      <w:r w:rsidRPr="00E430F6">
        <w:rPr>
          <w:rFonts w:hint="eastAsia"/>
        </w:rPr>
        <w:lastRenderedPageBreak/>
        <w:t>每天喝两瓶啤酒对你不会有什么坏处。</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beers</w:t>
      </w:r>
      <w:r w:rsidRPr="00E430F6">
        <w:rPr>
          <w:rFonts w:eastAsia="宋体" w:hint="eastAsia"/>
        </w:rPr>
        <w:t>用复数形，是因为直接用</w:t>
      </w:r>
      <w:r w:rsidRPr="00E430F6">
        <w:rPr>
          <w:rFonts w:eastAsia="宋体"/>
        </w:rPr>
        <w:t>a beer</w:t>
      </w:r>
      <w:r w:rsidRPr="00E430F6">
        <w:rPr>
          <w:rFonts w:eastAsia="宋体" w:hint="eastAsia"/>
        </w:rPr>
        <w:t>表示「一瓶啤酒」、当可数名词使用。</w:t>
      </w:r>
    </w:p>
    <w:p w:rsidR="00785232" w:rsidRPr="00785232" w:rsidRDefault="00E430F6" w:rsidP="00182A90">
      <w:pPr>
        <w:spacing w:after="84"/>
        <w:ind w:firstLine="480"/>
        <w:rPr>
          <w:lang w:eastAsia="zh-TW"/>
        </w:rPr>
      </w:pPr>
      <w:r w:rsidRPr="00E430F6">
        <w:rPr>
          <w:rFonts w:eastAsia="宋体"/>
          <w:u w:val="single"/>
        </w:rPr>
        <w:t>Several essential foods</w:t>
      </w:r>
      <w:r w:rsidRPr="00E430F6">
        <w:rPr>
          <w:rFonts w:eastAsia="宋体"/>
        </w:rPr>
        <w:t xml:space="preserve"> have risen in price lately.</w:t>
      </w:r>
    </w:p>
    <w:p w:rsidR="00DD2927" w:rsidRDefault="00E430F6" w:rsidP="00182A90">
      <w:pPr>
        <w:pStyle w:val="Preface"/>
        <w:spacing w:after="84"/>
        <w:ind w:firstLine="480"/>
        <w:rPr>
          <w:lang w:eastAsia="zh-TW"/>
        </w:rPr>
      </w:pPr>
      <w:r w:rsidRPr="00E430F6">
        <w:rPr>
          <w:rFonts w:hint="eastAsia"/>
        </w:rPr>
        <w:t>最近有几种重要食品都涨价了。</w:t>
      </w:r>
    </w:p>
    <w:p w:rsidR="00DD2927" w:rsidRDefault="00E430F6" w:rsidP="00182A90">
      <w:pPr>
        <w:spacing w:after="84"/>
        <w:ind w:firstLine="480"/>
        <w:rPr>
          <w:lang w:eastAsia="zh-TW"/>
        </w:rPr>
      </w:pPr>
      <w:r w:rsidRPr="00E430F6">
        <w:rPr>
          <w:rFonts w:eastAsia="宋体" w:hint="eastAsia"/>
        </w:rPr>
        <w:t>一般的用法，</w:t>
      </w:r>
      <w:r w:rsidRPr="00E430F6">
        <w:rPr>
          <w:rFonts w:eastAsia="宋体"/>
        </w:rPr>
        <w:t>food</w:t>
      </w:r>
      <w:r w:rsidRPr="00E430F6">
        <w:rPr>
          <w:rFonts w:eastAsia="宋体" w:hint="eastAsia"/>
        </w:rPr>
        <w:t>是物质名词，可以采用零冠词。但是上句中的名词词组</w:t>
      </w:r>
      <w:r w:rsidRPr="00E430F6">
        <w:rPr>
          <w:rFonts w:eastAsia="宋体"/>
        </w:rPr>
        <w:t>several essential foods</w:t>
      </w:r>
      <w:r w:rsidRPr="00E430F6">
        <w:rPr>
          <w:rFonts w:eastAsia="宋体" w:hint="eastAsia"/>
        </w:rPr>
        <w:t>前面加了表示「几个」的限定符</w:t>
      </w:r>
      <w:r w:rsidRPr="00E430F6">
        <w:rPr>
          <w:rFonts w:eastAsia="宋体"/>
        </w:rPr>
        <w:t>several</w:t>
      </w:r>
      <w:r w:rsidRPr="00E430F6">
        <w:rPr>
          <w:rFonts w:eastAsia="宋体" w:hint="eastAsia"/>
        </w:rPr>
        <w:t>、名词</w:t>
      </w:r>
      <w:r w:rsidRPr="00E430F6">
        <w:rPr>
          <w:rFonts w:eastAsia="宋体"/>
        </w:rPr>
        <w:t>foods</w:t>
      </w:r>
      <w:r w:rsidRPr="00E430F6">
        <w:rPr>
          <w:rFonts w:eastAsia="宋体" w:hint="eastAsia"/>
        </w:rPr>
        <w:t>采复数形，这都是把</w:t>
      </w:r>
      <w:r w:rsidRPr="00E430F6">
        <w:rPr>
          <w:rFonts w:eastAsia="宋体"/>
        </w:rPr>
        <w:t>a food</w:t>
      </w:r>
      <w:r w:rsidRPr="00E430F6">
        <w:rPr>
          <w:rFonts w:eastAsia="宋体" w:hint="eastAsia"/>
        </w:rPr>
        <w:t>当「一种食品」解释，所以它就是可数名词。</w:t>
      </w:r>
      <w:r w:rsidRPr="0012168E">
        <w:rPr>
          <w:rStyle w:val="af1"/>
          <w:rFonts w:hint="eastAsia"/>
        </w:rPr>
        <w:t>许多不可数的物质名词，如果当「种类」解释时都可以当可数名词使用。</w:t>
      </w:r>
    </w:p>
    <w:p w:rsidR="00DD2927" w:rsidRPr="003C1617" w:rsidRDefault="003C1617" w:rsidP="00182A90">
      <w:pPr>
        <w:pStyle w:val="5"/>
        <w:spacing w:after="84"/>
      </w:pPr>
      <w:r w:rsidRPr="003C1617">
        <w:rPr>
          <w:rFonts w:hint="eastAsia"/>
        </w:rPr>
        <w:t>（</w:t>
      </w:r>
      <w:r w:rsidRPr="003C1617">
        <w:rPr>
          <w:rFonts w:hint="eastAsia"/>
        </w:rPr>
        <w:t>2</w:t>
      </w:r>
      <w:r w:rsidRPr="003C1617">
        <w:rPr>
          <w:rFonts w:hint="eastAsia"/>
        </w:rPr>
        <w:t>）</w:t>
      </w:r>
      <w:r w:rsidR="00E430F6" w:rsidRPr="003C1617">
        <w:rPr>
          <w:rFonts w:hint="eastAsia"/>
        </w:rPr>
        <w:t>抽象名词</w:t>
      </w:r>
    </w:p>
    <w:p w:rsidR="00DD2927" w:rsidRDefault="00E430F6" w:rsidP="00182A90">
      <w:pPr>
        <w:spacing w:after="84"/>
        <w:ind w:firstLine="480"/>
        <w:rPr>
          <w:lang w:eastAsia="zh-TW"/>
        </w:rPr>
      </w:pPr>
      <w:r w:rsidRPr="00E430F6">
        <w:rPr>
          <w:rFonts w:eastAsia="宋体" w:hint="eastAsia"/>
        </w:rPr>
        <w:t>代表抽象概念的名词，看不到、摸不着，都没有具体的形状，所以也都数不出「几个」。这些都属于不可数名词，可以采用零冠词。例如：</w:t>
      </w:r>
    </w:p>
    <w:p w:rsidR="00785232" w:rsidRPr="00785232" w:rsidRDefault="00E430F6" w:rsidP="00182A90">
      <w:pPr>
        <w:spacing w:after="84"/>
        <w:ind w:firstLine="480"/>
        <w:rPr>
          <w:lang w:eastAsia="zh-TW"/>
        </w:rPr>
      </w:pPr>
      <w:r w:rsidRPr="00E430F6">
        <w:rPr>
          <w:rFonts w:eastAsia="宋体"/>
        </w:rPr>
        <w:t>cowardice</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胆怯</w:t>
      </w:r>
    </w:p>
    <w:p w:rsidR="00785232" w:rsidRPr="00785232" w:rsidRDefault="00E430F6" w:rsidP="00182A90">
      <w:pPr>
        <w:spacing w:after="84"/>
        <w:ind w:firstLine="480"/>
        <w:rPr>
          <w:lang w:eastAsia="zh-TW"/>
        </w:rPr>
      </w:pPr>
      <w:r w:rsidRPr="00E430F6">
        <w:rPr>
          <w:rFonts w:eastAsia="宋体"/>
        </w:rPr>
        <w:t>ugliness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丑陋</w:t>
      </w:r>
    </w:p>
    <w:p w:rsidR="00785232" w:rsidRPr="00785232" w:rsidRDefault="00E430F6" w:rsidP="00182A90">
      <w:pPr>
        <w:spacing w:after="84"/>
        <w:ind w:firstLine="480"/>
        <w:rPr>
          <w:lang w:eastAsia="zh-TW"/>
        </w:rPr>
      </w:pPr>
      <w:r w:rsidRPr="00E430F6">
        <w:rPr>
          <w:rFonts w:eastAsia="宋体"/>
        </w:rPr>
        <w:t>wisdom</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智慧</w:t>
      </w:r>
    </w:p>
    <w:p w:rsidR="00DD2927" w:rsidRDefault="00E430F6" w:rsidP="00182A90">
      <w:pPr>
        <w:spacing w:after="84"/>
        <w:ind w:firstLine="480"/>
        <w:rPr>
          <w:lang w:eastAsia="zh-TW"/>
        </w:rPr>
      </w:pPr>
      <w:r w:rsidRPr="00E430F6">
        <w:rPr>
          <w:rFonts w:eastAsia="宋体"/>
        </w:rPr>
        <w:t>eternity</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永恒</w:t>
      </w:r>
    </w:p>
    <w:p w:rsidR="00DD2927" w:rsidRDefault="00E430F6" w:rsidP="00182A90">
      <w:pPr>
        <w:spacing w:after="84"/>
        <w:ind w:firstLine="480"/>
        <w:rPr>
          <w:lang w:eastAsia="zh-TW"/>
        </w:rPr>
      </w:pPr>
      <w:r w:rsidRPr="00E430F6">
        <w:rPr>
          <w:rFonts w:eastAsia="宋体" w:hint="eastAsia"/>
        </w:rPr>
        <w:t>如果看到抽象名词前面加了</w:t>
      </w:r>
      <w:r w:rsidRPr="00E430F6">
        <w:rPr>
          <w:rFonts w:eastAsia="宋体"/>
        </w:rPr>
        <w:t>a</w:t>
      </w:r>
      <w:r w:rsidRPr="00E430F6">
        <w:rPr>
          <w:rFonts w:eastAsia="宋体" w:hint="eastAsia"/>
        </w:rPr>
        <w:t>、或者后面加了复数的</w:t>
      </w:r>
      <w:r w:rsidRPr="00E430F6">
        <w:rPr>
          <w:rFonts w:eastAsia="宋体"/>
        </w:rPr>
        <w:t xml:space="preserve"> –s</w:t>
      </w:r>
      <w:r w:rsidRPr="00E430F6">
        <w:rPr>
          <w:rFonts w:eastAsia="宋体" w:hint="eastAsia"/>
        </w:rPr>
        <w:t>，那就是把它当成可数的普通名词使用，意思往往不同。例如：</w:t>
      </w:r>
    </w:p>
    <w:p w:rsidR="00785232" w:rsidRPr="009708B3" w:rsidRDefault="00E430F6" w:rsidP="00182A90">
      <w:pPr>
        <w:spacing w:after="84"/>
        <w:ind w:firstLine="480"/>
        <w:rPr>
          <w:lang w:eastAsia="zh-TW"/>
        </w:rPr>
      </w:pPr>
      <w:r w:rsidRPr="00E430F6">
        <w:t xml:space="preserve">Your sister is </w:t>
      </w:r>
      <w:r w:rsidRPr="00E430F6">
        <w:rPr>
          <w:u w:val="single"/>
        </w:rPr>
        <w:t>a real beauty</w:t>
      </w:r>
      <w:r w:rsidRPr="00E430F6">
        <w:t>.</w:t>
      </w:r>
      <w:r w:rsidR="009708B3">
        <w:rPr>
          <w:rFonts w:hint="eastAsia"/>
        </w:rPr>
        <w:t xml:space="preserve">  </w:t>
      </w:r>
    </w:p>
    <w:p w:rsidR="00DD2927" w:rsidRDefault="00E430F6" w:rsidP="00182A90">
      <w:pPr>
        <w:spacing w:after="84"/>
        <w:ind w:firstLine="480"/>
        <w:rPr>
          <w:lang w:eastAsia="zh-TW"/>
        </w:rPr>
      </w:pPr>
      <w:r w:rsidRPr="00E430F6">
        <w:rPr>
          <w:rFonts w:eastAsia="宋体" w:hint="eastAsia"/>
        </w:rPr>
        <w:t>一般的用法，</w:t>
      </w:r>
      <w:r w:rsidRPr="00E430F6">
        <w:rPr>
          <w:rFonts w:eastAsia="宋体"/>
        </w:rPr>
        <w:t>beauty</w:t>
      </w:r>
      <w:r w:rsidRPr="00E430F6">
        <w:rPr>
          <w:rFonts w:eastAsia="宋体" w:hint="eastAsia"/>
        </w:rPr>
        <w:t>是抽象名词、不可数。上句中的</w:t>
      </w:r>
      <w:r w:rsidRPr="00E430F6">
        <w:rPr>
          <w:rFonts w:eastAsia="宋体"/>
        </w:rPr>
        <w:t>a real beauty</w:t>
      </w:r>
      <w:r w:rsidRPr="00E430F6">
        <w:rPr>
          <w:rFonts w:eastAsia="宋体" w:hint="eastAsia"/>
        </w:rPr>
        <w:t>意思是「一个大美人」，指的是个具体、有形的「人」，那就是可数名词。</w:t>
      </w:r>
    </w:p>
    <w:p w:rsidR="00DD2927" w:rsidRDefault="003C1617" w:rsidP="00182A90">
      <w:pPr>
        <w:pStyle w:val="5"/>
        <w:spacing w:after="84"/>
        <w:rPr>
          <w:lang w:eastAsia="zh-TW"/>
        </w:rPr>
      </w:pPr>
      <w:r>
        <w:rPr>
          <w:rFonts w:hint="eastAsia"/>
        </w:rPr>
        <w:t>（</w:t>
      </w:r>
      <w:r>
        <w:rPr>
          <w:rFonts w:hint="eastAsia"/>
        </w:rPr>
        <w:t>3</w:t>
      </w:r>
      <w:r>
        <w:rPr>
          <w:rFonts w:hint="eastAsia"/>
        </w:rPr>
        <w:t>）</w:t>
      </w:r>
      <w:r w:rsidR="00E430F6" w:rsidRPr="00E430F6">
        <w:rPr>
          <w:rFonts w:hint="eastAsia"/>
        </w:rPr>
        <w:t>动名词</w:t>
      </w:r>
    </w:p>
    <w:p w:rsidR="00DD2927" w:rsidRDefault="00E430F6" w:rsidP="00182A90">
      <w:pPr>
        <w:spacing w:after="84"/>
        <w:ind w:firstLine="480"/>
        <w:rPr>
          <w:lang w:eastAsia="zh-TW"/>
        </w:rPr>
      </w:pPr>
      <w:r w:rsidRPr="00E430F6">
        <w:rPr>
          <w:rFonts w:eastAsia="宋体" w:hint="eastAsia"/>
        </w:rPr>
        <w:t>大部分的动名词（</w:t>
      </w:r>
      <w:r w:rsidRPr="00E430F6">
        <w:rPr>
          <w:rFonts w:eastAsia="宋体"/>
        </w:rPr>
        <w:t>Ving</w:t>
      </w:r>
      <w:r w:rsidRPr="00E430F6">
        <w:rPr>
          <w:rFonts w:eastAsia="宋体" w:hint="eastAsia"/>
        </w:rPr>
        <w:t>）代表「动作」或「事情」，都是不可数名词、可以采用零冠词。例如：</w:t>
      </w:r>
    </w:p>
    <w:p w:rsidR="00785232" w:rsidRPr="00785232" w:rsidRDefault="00E430F6" w:rsidP="00182A90">
      <w:pPr>
        <w:spacing w:after="84"/>
        <w:ind w:firstLine="480"/>
        <w:rPr>
          <w:lang w:eastAsia="zh-TW"/>
        </w:rPr>
      </w:pPr>
      <w:r w:rsidRPr="00E430F6">
        <w:rPr>
          <w:rFonts w:eastAsia="宋体"/>
          <w:u w:val="single"/>
        </w:rPr>
        <w:t>Smoking</w:t>
      </w:r>
      <w:r w:rsidRPr="00E430F6">
        <w:rPr>
          <w:rFonts w:eastAsia="宋体"/>
        </w:rPr>
        <w:t xml:space="preserve"> is harmful to health.</w:t>
      </w:r>
    </w:p>
    <w:p w:rsidR="00DD2927" w:rsidRDefault="00E430F6" w:rsidP="00182A90">
      <w:pPr>
        <w:spacing w:after="84"/>
        <w:ind w:firstLine="480"/>
        <w:rPr>
          <w:lang w:eastAsia="zh-TW"/>
        </w:rPr>
      </w:pPr>
      <w:r w:rsidRPr="00E430F6">
        <w:rPr>
          <w:rFonts w:eastAsia="宋体" w:hint="eastAsia"/>
        </w:rPr>
        <w:t>动名词</w:t>
      </w:r>
      <w:r w:rsidRPr="00E430F6">
        <w:rPr>
          <w:rFonts w:eastAsia="宋体"/>
        </w:rPr>
        <w:t>smoking</w:t>
      </w:r>
      <w:r w:rsidRPr="00E430F6">
        <w:rPr>
          <w:rFonts w:eastAsia="宋体" w:hint="eastAsia"/>
        </w:rPr>
        <w:t>意思是「吸烟」这件事，属于不可数名词、采用零冠词。</w:t>
      </w:r>
    </w:p>
    <w:p w:rsidR="00785232" w:rsidRPr="00785232" w:rsidRDefault="00E430F6" w:rsidP="00182A90">
      <w:pPr>
        <w:spacing w:after="84"/>
        <w:ind w:firstLine="480"/>
        <w:rPr>
          <w:lang w:eastAsia="zh-TW"/>
        </w:rPr>
      </w:pPr>
      <w:r w:rsidRPr="00E430F6">
        <w:rPr>
          <w:rFonts w:eastAsia="宋体"/>
        </w:rPr>
        <w:t xml:space="preserve">I love </w:t>
      </w:r>
      <w:r w:rsidRPr="00E430F6">
        <w:rPr>
          <w:rFonts w:eastAsia="宋体"/>
          <w:u w:val="single"/>
        </w:rPr>
        <w:t>swimming</w:t>
      </w:r>
      <w:r w:rsidRPr="00E430F6">
        <w:rPr>
          <w:rFonts w:eastAsia="宋体"/>
        </w:rPr>
        <w:t>.</w:t>
      </w:r>
    </w:p>
    <w:p w:rsidR="00DD2927" w:rsidRDefault="00E430F6" w:rsidP="00182A90">
      <w:pPr>
        <w:spacing w:after="84"/>
        <w:ind w:firstLine="480"/>
        <w:rPr>
          <w:lang w:eastAsia="zh-TW"/>
        </w:rPr>
      </w:pPr>
      <w:r w:rsidRPr="00E430F6">
        <w:rPr>
          <w:rFonts w:eastAsia="宋体" w:hint="eastAsia"/>
        </w:rPr>
        <w:t>动名词</w:t>
      </w:r>
      <w:r w:rsidRPr="00E430F6">
        <w:rPr>
          <w:rFonts w:eastAsia="宋体"/>
        </w:rPr>
        <w:t>swimming</w:t>
      </w:r>
      <w:r w:rsidRPr="00E430F6">
        <w:rPr>
          <w:rFonts w:eastAsia="宋体" w:hint="eastAsia"/>
        </w:rPr>
        <w:t>意思是「游泳」这种运动，属于不可数名词、采用零冠词。</w:t>
      </w:r>
    </w:p>
    <w:p w:rsidR="00DD2927" w:rsidRDefault="00E430F6" w:rsidP="00182A90">
      <w:pPr>
        <w:spacing w:after="84"/>
        <w:ind w:firstLine="480"/>
        <w:rPr>
          <w:lang w:eastAsia="zh-TW"/>
        </w:rPr>
      </w:pPr>
      <w:r w:rsidRPr="00E430F6">
        <w:rPr>
          <w:rFonts w:eastAsia="宋体" w:hint="eastAsia"/>
        </w:rPr>
        <w:t>有少数的动名词可以当可数名词使用，例如：</w:t>
      </w:r>
    </w:p>
    <w:p w:rsidR="00785232" w:rsidRPr="00785232" w:rsidRDefault="00E430F6" w:rsidP="00182A90">
      <w:pPr>
        <w:spacing w:after="84"/>
        <w:ind w:firstLine="480"/>
        <w:rPr>
          <w:lang w:eastAsia="zh-TW"/>
        </w:rPr>
      </w:pPr>
      <w:r w:rsidRPr="00E430F6">
        <w:rPr>
          <w:rFonts w:eastAsia="宋体"/>
        </w:rPr>
        <w:t xml:space="preserve">There were </w:t>
      </w:r>
      <w:r w:rsidRPr="00E430F6">
        <w:rPr>
          <w:rFonts w:eastAsia="宋体"/>
          <w:u w:val="single"/>
        </w:rPr>
        <w:t>three weddings</w:t>
      </w:r>
      <w:r w:rsidRPr="00E430F6">
        <w:rPr>
          <w:rFonts w:eastAsia="宋体"/>
        </w:rPr>
        <w:t xml:space="preserve"> at this restaurant yesterday.</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three weddings</w:t>
      </w:r>
      <w:r w:rsidRPr="00E430F6">
        <w:rPr>
          <w:rFonts w:eastAsia="宋体" w:hint="eastAsia"/>
        </w:rPr>
        <w:t>虽然也是动名词，但是</w:t>
      </w:r>
      <w:r w:rsidRPr="00E430F6">
        <w:rPr>
          <w:rFonts w:eastAsia="宋体"/>
        </w:rPr>
        <w:t>a wedding</w:t>
      </w:r>
      <w:r w:rsidRPr="00E430F6">
        <w:rPr>
          <w:rFonts w:eastAsia="宋体" w:hint="eastAsia"/>
        </w:rPr>
        <w:t>指的是「一场婚礼」，所以是可数名词。</w:t>
      </w:r>
    </w:p>
    <w:p w:rsidR="00DD2927" w:rsidRDefault="003C1617" w:rsidP="00182A90">
      <w:pPr>
        <w:pStyle w:val="5"/>
        <w:spacing w:after="84"/>
        <w:rPr>
          <w:lang w:eastAsia="zh-TW"/>
        </w:rPr>
      </w:pPr>
      <w:r>
        <w:rPr>
          <w:rFonts w:hint="eastAsia"/>
        </w:rPr>
        <w:lastRenderedPageBreak/>
        <w:t>（</w:t>
      </w:r>
      <w:r w:rsidR="00F63024">
        <w:rPr>
          <w:rFonts w:hint="eastAsia"/>
        </w:rPr>
        <w:t>4</w:t>
      </w:r>
      <w:r>
        <w:rPr>
          <w:rFonts w:hint="eastAsia"/>
        </w:rPr>
        <w:t>）</w:t>
      </w:r>
      <w:r w:rsidR="00E430F6" w:rsidRPr="00E430F6">
        <w:rPr>
          <w:rFonts w:hint="eastAsia"/>
        </w:rPr>
        <w:t>专有名词</w:t>
      </w:r>
    </w:p>
    <w:p w:rsidR="00DD2927" w:rsidRDefault="00E430F6" w:rsidP="00182A90">
      <w:pPr>
        <w:spacing w:after="84"/>
        <w:ind w:firstLine="480"/>
        <w:rPr>
          <w:rFonts w:eastAsia="PMingLiU"/>
          <w:lang w:eastAsia="zh-TW"/>
        </w:rPr>
      </w:pPr>
      <w:r w:rsidRPr="0012168E">
        <w:rPr>
          <w:rStyle w:val="af1"/>
          <w:rFonts w:hint="eastAsia"/>
        </w:rPr>
        <w:t>像人名、地名之类，一个名词只代表单一的一个对象，称为专有名词。</w:t>
      </w:r>
      <w:r w:rsidRPr="00E430F6">
        <w:rPr>
          <w:rFonts w:eastAsia="宋体" w:hint="eastAsia"/>
        </w:rPr>
        <w:t>专有名词代表的对象既然只有一个，自然也就属于不可数名词。例如：</w:t>
      </w:r>
    </w:p>
    <w:p w:rsidR="00785232" w:rsidRPr="00785232" w:rsidRDefault="00E430F6" w:rsidP="00182A90">
      <w:pPr>
        <w:spacing w:after="84"/>
        <w:ind w:firstLine="480"/>
        <w:rPr>
          <w:lang w:eastAsia="zh-TW"/>
        </w:rPr>
      </w:pPr>
      <w:r w:rsidRPr="00E430F6">
        <w:rPr>
          <w:rFonts w:eastAsia="宋体"/>
          <w:u w:val="single"/>
        </w:rPr>
        <w:t>Neil Armstrong</w:t>
      </w:r>
      <w:r w:rsidRPr="00E430F6">
        <w:rPr>
          <w:rFonts w:eastAsia="宋体"/>
        </w:rPr>
        <w:t xml:space="preserve"> was the first man that landed on the moon.</w:t>
      </w:r>
    </w:p>
    <w:p w:rsidR="00DD2927" w:rsidRDefault="00E430F6" w:rsidP="00182A90">
      <w:pPr>
        <w:pStyle w:val="Preface"/>
        <w:spacing w:after="84"/>
        <w:ind w:firstLine="480"/>
        <w:rPr>
          <w:lang w:eastAsia="zh-TW"/>
        </w:rPr>
      </w:pPr>
      <w:r w:rsidRPr="00E430F6">
        <w:rPr>
          <w:rFonts w:hint="eastAsia"/>
        </w:rPr>
        <w:t>阿姆斯特朗是头一位登上月球的人。</w:t>
      </w:r>
    </w:p>
    <w:p w:rsidR="00DD2927" w:rsidRDefault="00E430F6" w:rsidP="00182A90">
      <w:pPr>
        <w:spacing w:after="84"/>
        <w:ind w:firstLine="480"/>
        <w:rPr>
          <w:lang w:eastAsia="zh-TW"/>
        </w:rPr>
      </w:pPr>
      <w:r w:rsidRPr="00E430F6">
        <w:rPr>
          <w:rFonts w:eastAsia="宋体" w:hint="eastAsia"/>
        </w:rPr>
        <w:t>人名</w:t>
      </w:r>
      <w:r w:rsidRPr="00E430F6">
        <w:rPr>
          <w:rFonts w:eastAsia="宋体"/>
        </w:rPr>
        <w:t>Neil Armstrong</w:t>
      </w:r>
      <w:r w:rsidRPr="00E430F6">
        <w:rPr>
          <w:rFonts w:eastAsia="宋体" w:hint="eastAsia"/>
        </w:rPr>
        <w:t>是专有名词、不可数，所以没有复数形。</w:t>
      </w:r>
      <w:r w:rsidRPr="0012168E">
        <w:rPr>
          <w:rStyle w:val="af1"/>
          <w:rFonts w:hint="eastAsia"/>
        </w:rPr>
        <w:t>专有名词因为只代表单一的一个对象，不须要限定范围就已经很清楚了，所以前面不加限定符。</w:t>
      </w:r>
    </w:p>
    <w:p w:rsidR="00785232" w:rsidRPr="00785232" w:rsidRDefault="00E430F6" w:rsidP="00182A90">
      <w:pPr>
        <w:spacing w:after="84"/>
        <w:ind w:firstLine="480"/>
        <w:rPr>
          <w:lang w:eastAsia="zh-TW"/>
        </w:rPr>
      </w:pPr>
      <w:r w:rsidRPr="00E430F6">
        <w:rPr>
          <w:rFonts w:eastAsia="宋体"/>
        </w:rPr>
        <w:t xml:space="preserve">I used to live in </w:t>
      </w:r>
      <w:r w:rsidRPr="00E430F6">
        <w:rPr>
          <w:rFonts w:eastAsia="宋体"/>
          <w:u w:val="single"/>
        </w:rPr>
        <w:t>London</w:t>
      </w:r>
      <w:r w:rsidRPr="00E430F6">
        <w:rPr>
          <w:rFonts w:eastAsia="宋体"/>
        </w:rPr>
        <w:t>.</w:t>
      </w:r>
    </w:p>
    <w:p w:rsidR="00DD2927" w:rsidRDefault="00E430F6" w:rsidP="00182A90">
      <w:pPr>
        <w:spacing w:after="84"/>
        <w:ind w:firstLine="480"/>
        <w:rPr>
          <w:lang w:eastAsia="zh-TW"/>
        </w:rPr>
      </w:pPr>
      <w:r w:rsidRPr="00E430F6">
        <w:rPr>
          <w:rFonts w:eastAsia="宋体" w:hint="eastAsia"/>
        </w:rPr>
        <w:t>地名</w:t>
      </w:r>
      <w:r w:rsidRPr="00E430F6">
        <w:rPr>
          <w:rFonts w:eastAsia="宋体"/>
        </w:rPr>
        <w:t>London</w:t>
      </w:r>
      <w:r w:rsidRPr="00E430F6">
        <w:rPr>
          <w:rFonts w:eastAsia="宋体" w:hint="eastAsia"/>
        </w:rPr>
        <w:t>是专有名词、不可数，也不加限定符。</w:t>
      </w:r>
      <w:r w:rsidRPr="00903083">
        <w:rPr>
          <w:rStyle w:val="af1"/>
          <w:rFonts w:hint="eastAsia"/>
        </w:rPr>
        <w:t>如果有两个人以上共享一个名字，那么这个名字就不再是专有名词、变成可数名词了。</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I’d like to invite </w:t>
      </w:r>
      <w:r w:rsidRPr="00E430F6">
        <w:rPr>
          <w:rFonts w:eastAsia="宋体"/>
          <w:u w:val="single"/>
        </w:rPr>
        <w:t>the Armstrongs</w:t>
      </w:r>
      <w:r w:rsidRPr="00E430F6">
        <w:rPr>
          <w:rFonts w:eastAsia="宋体"/>
        </w:rPr>
        <w:t xml:space="preserve"> over for dinner.</w:t>
      </w:r>
    </w:p>
    <w:p w:rsidR="00785232" w:rsidRPr="00785232" w:rsidRDefault="00E430F6" w:rsidP="00182A90">
      <w:pPr>
        <w:spacing w:after="84"/>
        <w:ind w:firstLine="480"/>
      </w:pPr>
      <w:r w:rsidRPr="00E430F6">
        <w:rPr>
          <w:rFonts w:eastAsia="宋体" w:hint="eastAsia"/>
        </w:rPr>
        <w:t>人名</w:t>
      </w:r>
      <w:r w:rsidRPr="00E430F6">
        <w:rPr>
          <w:rFonts w:eastAsia="宋体"/>
        </w:rPr>
        <w:t>Armstrong</w:t>
      </w:r>
      <w:r w:rsidRPr="00E430F6">
        <w:rPr>
          <w:rFonts w:eastAsia="宋体" w:hint="eastAsia"/>
        </w:rPr>
        <w:t>虽然是专有名词，但是这一家子都用这个名字，所以可以有复数、前面也可以加限定符</w:t>
      </w:r>
      <w:r w:rsidRPr="00E430F6">
        <w:rPr>
          <w:rFonts w:eastAsia="宋体"/>
        </w:rPr>
        <w:t>the</w:t>
      </w:r>
      <w:r w:rsidRPr="00E430F6">
        <w:rPr>
          <w:rFonts w:eastAsia="宋体" w:hint="eastAsia"/>
        </w:rPr>
        <w:t>。有关专有名词与限定符的关系，下文将会详述。</w:t>
      </w:r>
    </w:p>
    <w:p w:rsidR="00DD2927" w:rsidRDefault="00E430F6" w:rsidP="00182A90">
      <w:pPr>
        <w:pStyle w:val="4"/>
        <w:spacing w:after="84"/>
        <w:rPr>
          <w:lang w:eastAsia="zh-TW"/>
        </w:rPr>
      </w:pPr>
      <w:r w:rsidRPr="00E430F6">
        <w:rPr>
          <w:rFonts w:hint="eastAsia"/>
        </w:rPr>
        <w:t>复合名词</w:t>
      </w:r>
    </w:p>
    <w:p w:rsidR="00DD2927" w:rsidRDefault="00E430F6" w:rsidP="00182A90">
      <w:pPr>
        <w:spacing w:after="84"/>
        <w:ind w:firstLine="480"/>
        <w:rPr>
          <w:lang w:eastAsia="zh-TW"/>
        </w:rPr>
      </w:pPr>
      <w:r w:rsidRPr="00E430F6">
        <w:rPr>
          <w:rFonts w:eastAsia="宋体" w:hint="eastAsia"/>
        </w:rPr>
        <w:t>名词词组中间的位置应该放的是形容词。如果这个位置直接放进另一个名词来当做形容词使用，这种构造称为复合名词（</w:t>
      </w:r>
      <w:r w:rsidRPr="00E430F6">
        <w:rPr>
          <w:rFonts w:eastAsia="宋体"/>
        </w:rPr>
        <w:t>compounds</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The dishwasher</w:t>
      </w:r>
      <w:r w:rsidRPr="00E430F6">
        <w:rPr>
          <w:rFonts w:eastAsia="宋体"/>
        </w:rPr>
        <w:t xml:space="preserve"> is not working well.</w:t>
      </w:r>
    </w:p>
    <w:p w:rsidR="00DD2927" w:rsidRDefault="00E430F6" w:rsidP="00182A90">
      <w:pPr>
        <w:pStyle w:val="Preface"/>
        <w:spacing w:after="84"/>
        <w:ind w:firstLine="480"/>
        <w:rPr>
          <w:lang w:eastAsia="zh-TW"/>
        </w:rPr>
      </w:pPr>
      <w:r w:rsidRPr="00E430F6">
        <w:rPr>
          <w:rFonts w:hint="eastAsia"/>
        </w:rPr>
        <w:t>洗碗机不大正常。</w:t>
      </w:r>
    </w:p>
    <w:p w:rsidR="00785232" w:rsidRPr="00785232" w:rsidRDefault="00E430F6" w:rsidP="00182A90">
      <w:pPr>
        <w:spacing w:after="84"/>
        <w:ind w:firstLine="480"/>
        <w:rPr>
          <w:lang w:eastAsia="zh-TW"/>
        </w:rPr>
      </w:pPr>
      <w:r w:rsidRPr="00E430F6">
        <w:rPr>
          <w:rFonts w:eastAsia="宋体"/>
        </w:rPr>
        <w:t xml:space="preserve">Who is </w:t>
      </w:r>
      <w:r w:rsidRPr="00E430F6">
        <w:rPr>
          <w:rFonts w:eastAsia="宋体"/>
          <w:u w:val="single"/>
        </w:rPr>
        <w:t>the best pole-vaulter</w:t>
      </w:r>
      <w:r w:rsidRPr="00E430F6">
        <w:rPr>
          <w:rFonts w:eastAsia="宋体"/>
        </w:rPr>
        <w:t xml:space="preserve"> on your team?</w:t>
      </w:r>
    </w:p>
    <w:p w:rsidR="00DD2927" w:rsidRDefault="00E430F6" w:rsidP="00182A90">
      <w:pPr>
        <w:pStyle w:val="Preface"/>
        <w:spacing w:after="84"/>
        <w:ind w:firstLine="480"/>
        <w:rPr>
          <w:lang w:eastAsia="zh-TW"/>
        </w:rPr>
      </w:pPr>
      <w:r w:rsidRPr="00E430F6">
        <w:rPr>
          <w:rFonts w:hint="eastAsia"/>
        </w:rPr>
        <w:t>你们队上最佳撑竿跳选手是谁？</w:t>
      </w:r>
    </w:p>
    <w:p w:rsidR="00785232" w:rsidRPr="00785232" w:rsidRDefault="00E430F6" w:rsidP="00182A90">
      <w:pPr>
        <w:spacing w:after="84"/>
        <w:ind w:firstLine="480"/>
        <w:rPr>
          <w:lang w:eastAsia="zh-TW"/>
        </w:rPr>
      </w:pPr>
      <w:r w:rsidRPr="00E430F6">
        <w:rPr>
          <w:rFonts w:eastAsia="宋体"/>
          <w:u w:val="single"/>
        </w:rPr>
        <w:t>The flower shop</w:t>
      </w:r>
      <w:r w:rsidRPr="00E430F6">
        <w:rPr>
          <w:rFonts w:eastAsia="宋体"/>
        </w:rPr>
        <w:t xml:space="preserve"> is not far from here.</w:t>
      </w:r>
    </w:p>
    <w:p w:rsidR="00DD2927" w:rsidRDefault="00E430F6" w:rsidP="00182A90">
      <w:pPr>
        <w:spacing w:after="84"/>
        <w:ind w:firstLine="480"/>
        <w:rPr>
          <w:lang w:eastAsia="zh-TW"/>
        </w:rPr>
      </w:pPr>
      <w:r w:rsidRPr="00E430F6">
        <w:rPr>
          <w:rFonts w:eastAsia="宋体" w:hint="eastAsia"/>
        </w:rPr>
        <w:t>复合名词有三种写法。第一是像</w:t>
      </w:r>
      <w:r w:rsidRPr="00E430F6">
        <w:rPr>
          <w:rFonts w:eastAsia="宋体"/>
        </w:rPr>
        <w:t>the dishwasher</w:t>
      </w:r>
      <w:r w:rsidRPr="00E430F6">
        <w:rPr>
          <w:rFonts w:eastAsia="宋体" w:hint="eastAsia"/>
        </w:rPr>
        <w:t>这样：两个名词写在一起成为一个单字。前面的</w:t>
      </w:r>
      <w:r w:rsidRPr="00E430F6">
        <w:rPr>
          <w:rFonts w:eastAsia="宋体"/>
        </w:rPr>
        <w:t>dish</w:t>
      </w:r>
      <w:r w:rsidRPr="00E430F6">
        <w:rPr>
          <w:rFonts w:eastAsia="宋体" w:hint="eastAsia"/>
        </w:rPr>
        <w:t>是名词当形容词使用、意思是「洗碗盘的」，所以要遵照形容词的用法、不能用复数（英文的形容词没有复数）。第二种是像</w:t>
      </w:r>
      <w:r w:rsidRPr="00E430F6">
        <w:rPr>
          <w:rFonts w:eastAsia="宋体"/>
        </w:rPr>
        <w:t>the pole-vaulter</w:t>
      </w:r>
      <w:r w:rsidRPr="00E430F6">
        <w:rPr>
          <w:rFonts w:eastAsia="宋体" w:hint="eastAsia"/>
        </w:rPr>
        <w:t>，两个名词之间有个连字符号（</w:t>
      </w:r>
      <w:r w:rsidRPr="00E430F6">
        <w:rPr>
          <w:rFonts w:eastAsia="宋体"/>
        </w:rPr>
        <w:t>hyphen</w:t>
      </w:r>
      <w:r w:rsidRPr="00E430F6">
        <w:rPr>
          <w:rFonts w:eastAsia="宋体" w:hint="eastAsia"/>
        </w:rPr>
        <w:t>）连接。同样的，前面那个名词</w:t>
      </w:r>
      <w:r w:rsidRPr="00E430F6">
        <w:rPr>
          <w:rFonts w:eastAsia="宋体"/>
        </w:rPr>
        <w:t>pole</w:t>
      </w:r>
      <w:r w:rsidRPr="00E430F6">
        <w:rPr>
          <w:rFonts w:eastAsia="宋体" w:hint="eastAsia"/>
        </w:rPr>
        <w:t>现在当形容词使用、不能用复数。第三种是像</w:t>
      </w:r>
      <w:r w:rsidRPr="00E430F6">
        <w:rPr>
          <w:rFonts w:eastAsia="宋体"/>
        </w:rPr>
        <w:t>the flower shop</w:t>
      </w:r>
      <w:r w:rsidRPr="00E430F6">
        <w:rPr>
          <w:rFonts w:eastAsia="宋体" w:hint="eastAsia"/>
        </w:rPr>
        <w:t>，两个名词分开。前面的名词</w:t>
      </w:r>
      <w:r w:rsidRPr="00E430F6">
        <w:rPr>
          <w:rFonts w:eastAsia="宋体"/>
        </w:rPr>
        <w:t>flower</w:t>
      </w:r>
      <w:r w:rsidRPr="00E430F6">
        <w:rPr>
          <w:rFonts w:eastAsia="宋体" w:hint="eastAsia"/>
        </w:rPr>
        <w:t>一样是当形容词使用（意思是「卖花的」）、没有复数形。接下来看看几个例子：</w:t>
      </w:r>
    </w:p>
    <w:p w:rsidR="00785232" w:rsidRPr="00785232" w:rsidRDefault="00E430F6" w:rsidP="00182A90">
      <w:pPr>
        <w:spacing w:after="84"/>
        <w:ind w:firstLine="480"/>
        <w:rPr>
          <w:lang w:eastAsia="zh-TW"/>
        </w:rPr>
      </w:pPr>
      <w:r w:rsidRPr="00E430F6">
        <w:rPr>
          <w:rFonts w:eastAsia="宋体"/>
        </w:rPr>
        <w:t xml:space="preserve">He’s got some coins in </w:t>
      </w:r>
      <w:r w:rsidRPr="00E430F6">
        <w:rPr>
          <w:rFonts w:eastAsia="宋体"/>
          <w:u w:val="single"/>
        </w:rPr>
        <w:t>his trouser pocket</w:t>
      </w:r>
      <w:r w:rsidRPr="00E430F6">
        <w:rPr>
          <w:rFonts w:eastAsia="宋体"/>
        </w:rPr>
        <w:t>.</w:t>
      </w:r>
    </w:p>
    <w:p w:rsidR="00DD2927" w:rsidRDefault="00E430F6" w:rsidP="00182A90">
      <w:pPr>
        <w:pStyle w:val="Preface"/>
        <w:spacing w:after="84"/>
        <w:ind w:firstLine="480"/>
        <w:rPr>
          <w:lang w:eastAsia="zh-TW"/>
        </w:rPr>
      </w:pPr>
      <w:r w:rsidRPr="00E430F6">
        <w:rPr>
          <w:rFonts w:hint="eastAsia"/>
        </w:rPr>
        <w:t>他长裤口袋里有几个铜板。</w:t>
      </w:r>
    </w:p>
    <w:p w:rsidR="00DD2927" w:rsidRDefault="00E430F6" w:rsidP="00182A90">
      <w:pPr>
        <w:spacing w:after="84"/>
        <w:ind w:firstLine="480"/>
        <w:rPr>
          <w:lang w:eastAsia="zh-TW"/>
        </w:rPr>
      </w:pPr>
      <w:r w:rsidRPr="00E430F6">
        <w:rPr>
          <w:rFonts w:eastAsia="宋体" w:hint="eastAsia"/>
        </w:rPr>
        <w:t>像</w:t>
      </w:r>
      <w:r w:rsidRPr="00E430F6">
        <w:rPr>
          <w:rFonts w:eastAsia="宋体"/>
        </w:rPr>
        <w:t>trousers</w:t>
      </w:r>
      <w:r w:rsidRPr="00E430F6">
        <w:rPr>
          <w:rFonts w:eastAsia="宋体" w:hint="eastAsia"/>
        </w:rPr>
        <w:t>（长裤）、</w:t>
      </w:r>
      <w:r w:rsidRPr="00E430F6">
        <w:rPr>
          <w:rFonts w:eastAsia="宋体"/>
        </w:rPr>
        <w:t>pants</w:t>
      </w:r>
      <w:r w:rsidRPr="00E430F6">
        <w:rPr>
          <w:rFonts w:eastAsia="宋体" w:hint="eastAsia"/>
        </w:rPr>
        <w:t>（短裤）、</w:t>
      </w:r>
      <w:r w:rsidRPr="00E430F6">
        <w:rPr>
          <w:rFonts w:eastAsia="宋体"/>
        </w:rPr>
        <w:t>glasses</w:t>
      </w:r>
      <w:r w:rsidRPr="00E430F6">
        <w:rPr>
          <w:rFonts w:eastAsia="宋体" w:hint="eastAsia"/>
        </w:rPr>
        <w:t>（眼镜）、</w:t>
      </w:r>
      <w:r w:rsidRPr="00E430F6">
        <w:rPr>
          <w:rFonts w:eastAsia="宋体"/>
        </w:rPr>
        <w:t>scissors</w:t>
      </w:r>
      <w:r w:rsidRPr="00E430F6">
        <w:rPr>
          <w:rFonts w:eastAsia="宋体" w:hint="eastAsia"/>
        </w:rPr>
        <w:t>（剪刀）这种名词，英文的习惯是永远采复数形。但是，</w:t>
      </w:r>
      <w:r w:rsidRPr="00903083">
        <w:rPr>
          <w:rStyle w:val="af1"/>
          <w:rFonts w:hint="eastAsia"/>
        </w:rPr>
        <w:t>即便是这种永远采复数形的名词，</w:t>
      </w:r>
      <w:r w:rsidRPr="00903083">
        <w:rPr>
          <w:rStyle w:val="af1"/>
          <w:rFonts w:hint="eastAsia"/>
        </w:rPr>
        <w:lastRenderedPageBreak/>
        <w:t>放在复合名词里面当做形容词使用时，仍然要遵照形容词的用法，也就是要改为单数，</w:t>
      </w:r>
      <w:r w:rsidRPr="00E430F6">
        <w:rPr>
          <w:rFonts w:eastAsia="宋体" w:hint="eastAsia"/>
        </w:rPr>
        <w:t>如</w:t>
      </w:r>
      <w:r w:rsidRPr="00E430F6">
        <w:rPr>
          <w:rFonts w:eastAsia="宋体"/>
        </w:rPr>
        <w:t>his trouser pocket</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Have you got </w:t>
      </w:r>
      <w:r w:rsidRPr="00E430F6">
        <w:rPr>
          <w:rFonts w:eastAsia="宋体"/>
          <w:u w:val="single"/>
        </w:rPr>
        <w:t>a clothes hanger</w:t>
      </w:r>
      <w:r w:rsidRPr="00E430F6">
        <w:rPr>
          <w:rFonts w:eastAsia="宋体"/>
        </w:rPr>
        <w:t xml:space="preserve"> for my jacket?</w:t>
      </w:r>
    </w:p>
    <w:p w:rsidR="00DD2927" w:rsidRDefault="00E430F6" w:rsidP="00182A90">
      <w:pPr>
        <w:pStyle w:val="Preface"/>
        <w:spacing w:after="84"/>
        <w:ind w:firstLine="480"/>
        <w:rPr>
          <w:lang w:eastAsia="zh-TW"/>
        </w:rPr>
      </w:pPr>
      <w:r w:rsidRPr="00E430F6">
        <w:rPr>
          <w:rFonts w:hint="eastAsia"/>
        </w:rPr>
        <w:t>有没有衣架可以给我挂外套？</w:t>
      </w:r>
    </w:p>
    <w:p w:rsidR="00DD2927" w:rsidRDefault="00E430F6" w:rsidP="00182A90">
      <w:pPr>
        <w:spacing w:after="84"/>
        <w:ind w:firstLine="480"/>
        <w:rPr>
          <w:lang w:eastAsia="zh-TW"/>
        </w:rPr>
      </w:pPr>
      <w:r w:rsidRPr="00E430F6">
        <w:rPr>
          <w:rFonts w:eastAsia="宋体" w:hint="eastAsia"/>
        </w:rPr>
        <w:t>名词词组</w:t>
      </w:r>
      <w:r w:rsidRPr="00E430F6">
        <w:rPr>
          <w:rFonts w:eastAsia="宋体"/>
        </w:rPr>
        <w:t>a clothes hanger</w:t>
      </w:r>
      <w:r w:rsidRPr="00E430F6">
        <w:rPr>
          <w:rFonts w:eastAsia="宋体" w:hint="eastAsia"/>
        </w:rPr>
        <w:t>（衣架）中间的形容词位置本来是不容许有复数的，但是如果把</w:t>
      </w:r>
      <w:r w:rsidRPr="00E430F6">
        <w:rPr>
          <w:rFonts w:eastAsia="宋体"/>
        </w:rPr>
        <w:t>clothes</w:t>
      </w:r>
      <w:r w:rsidRPr="00E430F6">
        <w:rPr>
          <w:rFonts w:eastAsia="宋体" w:hint="eastAsia"/>
        </w:rPr>
        <w:t>改为单数，成为</w:t>
      </w:r>
      <w:r w:rsidRPr="00E430F6">
        <w:rPr>
          <w:rFonts w:eastAsia="宋体"/>
        </w:rPr>
        <w:t>a cloth hanger</w:t>
      </w:r>
      <w:r w:rsidRPr="00E430F6">
        <w:rPr>
          <w:rFonts w:eastAsia="宋体" w:hint="eastAsia"/>
        </w:rPr>
        <w:t>，意思会变成（布架）。碰到这种情况，名词词组中间的形容词位置就必须采复数形了，否则意思会弄错。</w:t>
      </w:r>
    </w:p>
    <w:p w:rsidR="00DD2927" w:rsidRDefault="00E430F6" w:rsidP="00182A90">
      <w:pPr>
        <w:spacing w:after="84"/>
        <w:ind w:firstLine="480"/>
        <w:rPr>
          <w:lang w:eastAsia="zh-TW"/>
        </w:rPr>
      </w:pPr>
      <w:r w:rsidRPr="00E430F6">
        <w:rPr>
          <w:rFonts w:eastAsia="宋体" w:hint="eastAsia"/>
        </w:rPr>
        <w:t>另外有一些复合字，习惯采用复数形的形容词，例如：</w:t>
      </w:r>
    </w:p>
    <w:p w:rsidR="00785232" w:rsidRPr="00785232" w:rsidRDefault="00E430F6" w:rsidP="00182A90">
      <w:pPr>
        <w:spacing w:after="84"/>
        <w:ind w:firstLine="480"/>
        <w:rPr>
          <w:lang w:eastAsia="zh-TW"/>
        </w:rPr>
      </w:pPr>
      <w:r w:rsidRPr="00E430F6">
        <w:rPr>
          <w:rFonts w:eastAsia="宋体"/>
        </w:rPr>
        <w:t xml:space="preserve">He drives </w:t>
      </w:r>
      <w:r w:rsidRPr="00E430F6">
        <w:rPr>
          <w:rFonts w:eastAsia="宋体"/>
          <w:u w:val="single"/>
        </w:rPr>
        <w:t>a sports car</w:t>
      </w:r>
      <w:r w:rsidRPr="00E430F6">
        <w:rPr>
          <w:rFonts w:eastAsia="宋体"/>
        </w:rPr>
        <w:t xml:space="preserve"> to school.</w:t>
      </w:r>
    </w:p>
    <w:p w:rsidR="00785232" w:rsidRPr="00785232" w:rsidRDefault="00E430F6" w:rsidP="00182A90">
      <w:pPr>
        <w:spacing w:after="84"/>
        <w:ind w:firstLine="480"/>
        <w:rPr>
          <w:lang w:eastAsia="zh-TW"/>
        </w:rPr>
      </w:pPr>
      <w:r w:rsidRPr="00E430F6">
        <w:rPr>
          <w:rFonts w:eastAsia="宋体"/>
        </w:rPr>
        <w:t xml:space="preserve">You should write to </w:t>
      </w:r>
      <w:r w:rsidRPr="00E430F6">
        <w:rPr>
          <w:rFonts w:eastAsia="宋体"/>
          <w:u w:val="single"/>
        </w:rPr>
        <w:t>the admissions office</w:t>
      </w:r>
      <w:r w:rsidRPr="00E430F6">
        <w:rPr>
          <w:rFonts w:eastAsia="宋体"/>
        </w:rPr>
        <w:t xml:space="preserve"> to inquire.</w:t>
      </w:r>
    </w:p>
    <w:p w:rsidR="00DD2927" w:rsidRDefault="00E430F6" w:rsidP="00182A90">
      <w:pPr>
        <w:pStyle w:val="Preface"/>
        <w:spacing w:after="84"/>
        <w:ind w:firstLine="480"/>
        <w:rPr>
          <w:lang w:eastAsia="zh-TW"/>
        </w:rPr>
      </w:pPr>
      <w:r w:rsidRPr="00E430F6">
        <w:rPr>
          <w:rFonts w:hint="eastAsia"/>
        </w:rPr>
        <w:t>你应该写信到主管入学许可的单位去询问。</w:t>
      </w:r>
    </w:p>
    <w:p w:rsidR="00DD2927" w:rsidRDefault="00E430F6" w:rsidP="00182A90">
      <w:pPr>
        <w:spacing w:after="84"/>
        <w:ind w:firstLine="480"/>
        <w:rPr>
          <w:lang w:eastAsia="zh-TW"/>
        </w:rPr>
      </w:pPr>
      <w:r w:rsidRPr="00E430F6">
        <w:rPr>
          <w:rFonts w:eastAsia="宋体" w:hint="eastAsia"/>
        </w:rPr>
        <w:t>像</w:t>
      </w:r>
      <w:r w:rsidRPr="00E430F6">
        <w:rPr>
          <w:rFonts w:eastAsia="宋体"/>
        </w:rPr>
        <w:t>sports, admissions</w:t>
      </w:r>
      <w:r w:rsidRPr="00E430F6">
        <w:rPr>
          <w:rFonts w:eastAsia="宋体" w:hint="eastAsia"/>
        </w:rPr>
        <w:t>这些，通常就是用复数形的形容词。</w:t>
      </w:r>
    </w:p>
    <w:p w:rsidR="00DD2927" w:rsidRDefault="00E430F6" w:rsidP="00182A90">
      <w:pPr>
        <w:pStyle w:val="5"/>
        <w:spacing w:after="84"/>
        <w:rPr>
          <w:lang w:eastAsia="zh-TW"/>
        </w:rPr>
      </w:pPr>
      <w:r w:rsidRPr="00E430F6">
        <w:rPr>
          <w:rFonts w:hint="eastAsia"/>
        </w:rPr>
        <w:t>复合名词的复数</w:t>
      </w:r>
    </w:p>
    <w:p w:rsidR="00DD2927" w:rsidRDefault="00E430F6" w:rsidP="00182A90">
      <w:pPr>
        <w:spacing w:after="84"/>
        <w:ind w:firstLine="480"/>
        <w:rPr>
          <w:lang w:eastAsia="zh-TW"/>
        </w:rPr>
      </w:pPr>
      <w:r w:rsidRPr="00903083">
        <w:rPr>
          <w:rStyle w:val="af1"/>
          <w:rFonts w:hint="eastAsia"/>
        </w:rPr>
        <w:t>一般的复合名词，复数的</w:t>
      </w:r>
      <w:r w:rsidRPr="00903083">
        <w:rPr>
          <w:rStyle w:val="af1"/>
        </w:rPr>
        <w:t xml:space="preserve"> –s</w:t>
      </w:r>
      <w:r w:rsidRPr="00903083">
        <w:rPr>
          <w:rStyle w:val="af1"/>
          <w:rFonts w:hint="eastAsia"/>
        </w:rPr>
        <w:t>是加在最后面的名词位置上，</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There are </w:t>
      </w:r>
      <w:r w:rsidRPr="00E430F6">
        <w:rPr>
          <w:rFonts w:eastAsia="宋体"/>
          <w:u w:val="single"/>
        </w:rPr>
        <w:t>three gift shops</w:t>
      </w:r>
      <w:r w:rsidRPr="00E430F6">
        <w:rPr>
          <w:rFonts w:eastAsia="宋体"/>
        </w:rPr>
        <w:t xml:space="preserve"> in my neighborhood.</w:t>
      </w:r>
    </w:p>
    <w:p w:rsidR="00DD2927" w:rsidRDefault="00E430F6" w:rsidP="00182A90">
      <w:pPr>
        <w:spacing w:after="84"/>
        <w:ind w:firstLine="480"/>
        <w:rPr>
          <w:lang w:eastAsia="zh-TW"/>
        </w:rPr>
      </w:pPr>
      <w:r w:rsidRPr="00E430F6">
        <w:rPr>
          <w:rFonts w:eastAsia="宋体" w:hint="eastAsia"/>
        </w:rPr>
        <w:t>名词词组</w:t>
      </w:r>
      <w:r w:rsidRPr="00E430F6">
        <w:rPr>
          <w:rFonts w:eastAsia="宋体"/>
        </w:rPr>
        <w:t>three gift shops</w:t>
      </w:r>
      <w:r w:rsidRPr="00E430F6">
        <w:rPr>
          <w:rFonts w:eastAsia="宋体" w:hint="eastAsia"/>
        </w:rPr>
        <w:t>是复数，中间的</w:t>
      </w:r>
      <w:r w:rsidRPr="00E430F6">
        <w:rPr>
          <w:rFonts w:eastAsia="宋体"/>
        </w:rPr>
        <w:t>gift</w:t>
      </w:r>
      <w:r w:rsidRPr="00E430F6">
        <w:rPr>
          <w:rFonts w:eastAsia="宋体" w:hint="eastAsia"/>
        </w:rPr>
        <w:t>当形容词使用所以维持单数形，只有后面的名词</w:t>
      </w:r>
      <w:r w:rsidRPr="00E430F6">
        <w:rPr>
          <w:rFonts w:eastAsia="宋体"/>
        </w:rPr>
        <w:t>shops</w:t>
      </w:r>
      <w:r w:rsidRPr="00E430F6">
        <w:rPr>
          <w:rFonts w:eastAsia="宋体" w:hint="eastAsia"/>
        </w:rPr>
        <w:t>要采复数形。</w:t>
      </w:r>
    </w:p>
    <w:p w:rsidR="00785232" w:rsidRPr="009708B3" w:rsidRDefault="00E430F6" w:rsidP="00182A90">
      <w:pPr>
        <w:spacing w:after="84"/>
        <w:ind w:firstLine="480"/>
        <w:rPr>
          <w:lang w:eastAsia="zh-TW"/>
        </w:rPr>
      </w:pPr>
      <w:r w:rsidRPr="00E430F6">
        <w:t xml:space="preserve">I have </w:t>
      </w:r>
      <w:r w:rsidRPr="00F75F8B">
        <w:rPr>
          <w:u w:val="single"/>
        </w:rPr>
        <w:t>two brothers-in-law</w:t>
      </w:r>
      <w:r w:rsidRPr="00E430F6">
        <w:t>.</w:t>
      </w:r>
      <w:r w:rsidR="009708B3">
        <w:rPr>
          <w:rFonts w:hint="eastAsia"/>
        </w:rPr>
        <w:t xml:space="preserve">  </w:t>
      </w:r>
    </w:p>
    <w:p w:rsidR="00DD2927" w:rsidRDefault="00E430F6" w:rsidP="00182A90">
      <w:pPr>
        <w:spacing w:after="84"/>
        <w:ind w:firstLine="480"/>
        <w:rPr>
          <w:lang w:eastAsia="zh-TW"/>
        </w:rPr>
      </w:pPr>
      <w:r w:rsidRPr="00E430F6">
        <w:rPr>
          <w:rFonts w:eastAsia="宋体" w:hint="eastAsia"/>
        </w:rPr>
        <w:t>名词词组</w:t>
      </w:r>
      <w:r w:rsidRPr="00E430F6">
        <w:rPr>
          <w:rFonts w:eastAsia="宋体"/>
        </w:rPr>
        <w:t>two brothers-in-law</w:t>
      </w:r>
      <w:r w:rsidRPr="00E430F6">
        <w:rPr>
          <w:rFonts w:eastAsia="宋体" w:hint="eastAsia"/>
        </w:rPr>
        <w:t>当中有个比较不一样的复合名词：</w:t>
      </w:r>
      <w:r w:rsidRPr="00E430F6">
        <w:rPr>
          <w:rFonts w:eastAsia="宋体"/>
        </w:rPr>
        <w:t>brother-in-law</w:t>
      </w:r>
      <w:r w:rsidRPr="00E430F6">
        <w:rPr>
          <w:rFonts w:eastAsia="宋体" w:hint="eastAsia"/>
        </w:rPr>
        <w:t>里面是个介系词词组</w:t>
      </w:r>
      <w:r w:rsidRPr="00E430F6">
        <w:rPr>
          <w:rFonts w:eastAsia="宋体"/>
        </w:rPr>
        <w:t>in law</w:t>
      </w:r>
      <w:r w:rsidRPr="00E430F6">
        <w:rPr>
          <w:rFonts w:eastAsia="宋体" w:hint="eastAsia"/>
        </w:rPr>
        <w:t>修饰名词</w:t>
      </w:r>
      <w:r w:rsidRPr="00E430F6">
        <w:rPr>
          <w:rFonts w:eastAsia="宋体"/>
        </w:rPr>
        <w:t>brother</w:t>
      </w:r>
      <w:r w:rsidRPr="00E430F6">
        <w:rPr>
          <w:rFonts w:eastAsia="宋体" w:hint="eastAsia"/>
        </w:rPr>
        <w:t>、再用</w:t>
      </w:r>
      <w:r w:rsidRPr="00E430F6">
        <w:rPr>
          <w:rFonts w:eastAsia="宋体"/>
        </w:rPr>
        <w:t>hyphen</w:t>
      </w:r>
      <w:r w:rsidRPr="00E430F6">
        <w:rPr>
          <w:rFonts w:eastAsia="宋体" w:hint="eastAsia"/>
        </w:rPr>
        <w:t>串连成复合字，可以看出主要的名词是</w:t>
      </w:r>
      <w:r w:rsidRPr="00E430F6">
        <w:rPr>
          <w:rFonts w:eastAsia="宋体"/>
        </w:rPr>
        <w:t>brother</w:t>
      </w:r>
      <w:r w:rsidRPr="00E430F6">
        <w:rPr>
          <w:rFonts w:eastAsia="宋体" w:hint="eastAsia"/>
        </w:rPr>
        <w:t>。这时候复数应该加在</w:t>
      </w:r>
      <w:r w:rsidRPr="00E430F6">
        <w:rPr>
          <w:rFonts w:eastAsia="宋体"/>
        </w:rPr>
        <w:t>brother</w:t>
      </w:r>
      <w:r w:rsidRPr="00E430F6">
        <w:rPr>
          <w:rFonts w:eastAsia="宋体" w:hint="eastAsia"/>
        </w:rPr>
        <w:t>这个名词上，成为</w:t>
      </w:r>
      <w:r w:rsidRPr="00E430F6">
        <w:rPr>
          <w:rFonts w:eastAsia="宋体"/>
        </w:rPr>
        <w:t>three brothers-in-law</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The soldiers do </w:t>
      </w:r>
      <w:r w:rsidRPr="00E430F6">
        <w:rPr>
          <w:rFonts w:eastAsia="宋体"/>
          <w:u w:val="single"/>
        </w:rPr>
        <w:t>100 push-ups</w:t>
      </w:r>
      <w:r w:rsidRPr="00E430F6">
        <w:rPr>
          <w:rFonts w:eastAsia="宋体"/>
        </w:rPr>
        <w:t xml:space="preserve"> every day.</w:t>
      </w:r>
    </w:p>
    <w:p w:rsidR="00DD2927" w:rsidRDefault="00E430F6" w:rsidP="00182A90">
      <w:pPr>
        <w:pStyle w:val="Preface"/>
        <w:spacing w:after="84"/>
        <w:ind w:firstLine="480"/>
        <w:rPr>
          <w:lang w:eastAsia="zh-TW"/>
        </w:rPr>
      </w:pPr>
      <w:r w:rsidRPr="00E430F6">
        <w:rPr>
          <w:rFonts w:hint="eastAsia"/>
        </w:rPr>
        <w:t>这些兵每天要做一百个伏地挺身。</w:t>
      </w:r>
    </w:p>
    <w:p w:rsidR="00785232" w:rsidRPr="00785232" w:rsidRDefault="00E430F6" w:rsidP="00182A90">
      <w:pPr>
        <w:spacing w:after="84"/>
        <w:ind w:firstLine="480"/>
      </w:pPr>
      <w:r w:rsidRPr="00E430F6">
        <w:rPr>
          <w:rFonts w:eastAsia="宋体" w:hint="eastAsia"/>
        </w:rPr>
        <w:t>名词词组</w:t>
      </w:r>
      <w:r w:rsidRPr="00E430F6">
        <w:rPr>
          <w:rFonts w:eastAsia="宋体"/>
        </w:rPr>
        <w:t>100 push-ups</w:t>
      </w:r>
      <w:r w:rsidRPr="00E430F6">
        <w:rPr>
          <w:rFonts w:eastAsia="宋体" w:hint="eastAsia"/>
        </w:rPr>
        <w:t>当中也有一个比较特别的复合名词：</w:t>
      </w:r>
      <w:r w:rsidRPr="00E430F6">
        <w:rPr>
          <w:rFonts w:eastAsia="宋体"/>
        </w:rPr>
        <w:t>push-up</w:t>
      </w:r>
      <w:r w:rsidRPr="00E430F6">
        <w:rPr>
          <w:rFonts w:eastAsia="宋体" w:hint="eastAsia"/>
        </w:rPr>
        <w:t>是由动词</w:t>
      </w:r>
      <w:r w:rsidRPr="00E430F6">
        <w:rPr>
          <w:rFonts w:eastAsia="宋体"/>
        </w:rPr>
        <w:t>push</w:t>
      </w:r>
      <w:r w:rsidRPr="00E430F6">
        <w:rPr>
          <w:rFonts w:eastAsia="宋体" w:hint="eastAsia"/>
        </w:rPr>
        <w:t>串连上介副词</w:t>
      </w:r>
      <w:r w:rsidRPr="00E430F6">
        <w:rPr>
          <w:rFonts w:eastAsia="宋体"/>
        </w:rPr>
        <w:t>up</w:t>
      </w:r>
      <w:r w:rsidRPr="00E430F6">
        <w:rPr>
          <w:rFonts w:eastAsia="宋体" w:hint="eastAsia"/>
        </w:rPr>
        <w:t>构告而成的复合名词。这种复合名词并没有哪个位置是主要的名词所在（不像</w:t>
      </w:r>
      <w:r w:rsidRPr="00E430F6">
        <w:rPr>
          <w:rFonts w:eastAsia="宋体"/>
        </w:rPr>
        <w:t>brother-in-law</w:t>
      </w:r>
      <w:r w:rsidRPr="00E430F6">
        <w:rPr>
          <w:rFonts w:eastAsia="宋体" w:hint="eastAsia"/>
        </w:rPr>
        <w:t>），所以它的复数还是加在字尾（</w:t>
      </w:r>
      <w:r w:rsidRPr="00E430F6">
        <w:rPr>
          <w:rFonts w:eastAsia="宋体"/>
        </w:rPr>
        <w:t>push-ups</w:t>
      </w:r>
      <w:r w:rsidRPr="00E430F6">
        <w:rPr>
          <w:rFonts w:eastAsia="宋体" w:hint="eastAsia"/>
        </w:rPr>
        <w:t>）。</w:t>
      </w:r>
    </w:p>
    <w:p w:rsidR="00DD2927" w:rsidRDefault="00E430F6" w:rsidP="00982549">
      <w:pPr>
        <w:pStyle w:val="3"/>
        <w:spacing w:before="126" w:after="126"/>
        <w:rPr>
          <w:lang w:eastAsia="zh-TW"/>
        </w:rPr>
      </w:pPr>
      <w:bookmarkStart w:id="8" w:name="_Toc363483835"/>
      <w:r w:rsidRPr="00E430F6">
        <w:rPr>
          <w:rFonts w:hint="eastAsia"/>
        </w:rPr>
        <w:t>副词</w:t>
      </w:r>
      <w:bookmarkEnd w:id="8"/>
    </w:p>
    <w:p w:rsidR="00DD2927" w:rsidRDefault="00E430F6" w:rsidP="00182A90">
      <w:pPr>
        <w:spacing w:after="84"/>
        <w:ind w:firstLine="480"/>
        <w:rPr>
          <w:lang w:eastAsia="zh-TW"/>
        </w:rPr>
      </w:pPr>
      <w:r w:rsidRPr="00E430F6">
        <w:rPr>
          <w:rFonts w:eastAsia="宋体" w:hint="eastAsia"/>
        </w:rPr>
        <w:t>名词词组中也可以有副词。例如</w:t>
      </w:r>
      <w:r w:rsidRPr="00E430F6">
        <w:rPr>
          <w:rFonts w:eastAsia="宋体"/>
        </w:rPr>
        <w:t>their very pretty garden</w:t>
      </w:r>
      <w:r w:rsidRPr="00E430F6">
        <w:rPr>
          <w:rFonts w:eastAsia="宋体" w:hint="eastAsia"/>
        </w:rPr>
        <w:t>这个名词词组，除了限定符（</w:t>
      </w:r>
      <w:r w:rsidRPr="00E430F6">
        <w:rPr>
          <w:rFonts w:eastAsia="宋体"/>
        </w:rPr>
        <w:t>their</w:t>
      </w:r>
      <w:r w:rsidRPr="00E430F6">
        <w:rPr>
          <w:rFonts w:eastAsia="宋体" w:hint="eastAsia"/>
        </w:rPr>
        <w:t>）</w:t>
      </w:r>
      <w:r w:rsidRPr="00E430F6">
        <w:rPr>
          <w:rFonts w:eastAsia="宋体"/>
        </w:rPr>
        <w:t xml:space="preserve">+ </w:t>
      </w:r>
      <w:r w:rsidRPr="00E430F6">
        <w:rPr>
          <w:rFonts w:eastAsia="宋体" w:hint="eastAsia"/>
        </w:rPr>
        <w:t>形容词（</w:t>
      </w:r>
      <w:r w:rsidRPr="00E430F6">
        <w:rPr>
          <w:rFonts w:eastAsia="宋体"/>
        </w:rPr>
        <w:t>pretty</w:t>
      </w:r>
      <w:r w:rsidRPr="00E430F6">
        <w:rPr>
          <w:rFonts w:eastAsia="宋体" w:hint="eastAsia"/>
        </w:rPr>
        <w:t>）</w:t>
      </w:r>
      <w:r w:rsidRPr="00E430F6">
        <w:rPr>
          <w:rFonts w:eastAsia="宋体"/>
        </w:rPr>
        <w:t xml:space="preserve">+ </w:t>
      </w:r>
      <w:r w:rsidRPr="00E430F6">
        <w:rPr>
          <w:rFonts w:eastAsia="宋体" w:hint="eastAsia"/>
        </w:rPr>
        <w:t>名词（</w:t>
      </w:r>
      <w:r w:rsidRPr="00E430F6">
        <w:rPr>
          <w:rFonts w:eastAsia="宋体"/>
        </w:rPr>
        <w:t>garden</w:t>
      </w:r>
      <w:r w:rsidRPr="00E430F6">
        <w:rPr>
          <w:rFonts w:eastAsia="宋体" w:hint="eastAsia"/>
        </w:rPr>
        <w:t>）这三个部分之外，可以看到在形容词前面附加了</w:t>
      </w:r>
      <w:r w:rsidRPr="00E430F6">
        <w:rPr>
          <w:rFonts w:eastAsia="宋体"/>
        </w:rPr>
        <w:t>very</w:t>
      </w:r>
      <w:r w:rsidRPr="00E430F6">
        <w:rPr>
          <w:rFonts w:eastAsia="宋体" w:hint="eastAsia"/>
        </w:rPr>
        <w:t>这个字。</w:t>
      </w:r>
      <w:r w:rsidRPr="00E430F6">
        <w:rPr>
          <w:rFonts w:eastAsia="宋体"/>
        </w:rPr>
        <w:t>Very</w:t>
      </w:r>
      <w:r w:rsidRPr="00E430F6">
        <w:rPr>
          <w:rFonts w:eastAsia="宋体" w:hint="eastAsia"/>
        </w:rPr>
        <w:t>属于加强语气的副词（</w:t>
      </w:r>
      <w:r w:rsidRPr="00E430F6">
        <w:rPr>
          <w:rFonts w:eastAsia="宋体"/>
        </w:rPr>
        <w:t>intensifier</w:t>
      </w:r>
      <w:r w:rsidRPr="00E430F6">
        <w:rPr>
          <w:rFonts w:eastAsia="宋体" w:hint="eastAsia"/>
        </w:rPr>
        <w:t>），用在这里是当作修饰形容词</w:t>
      </w:r>
      <w:r w:rsidRPr="00E430F6">
        <w:rPr>
          <w:rFonts w:eastAsia="宋体"/>
        </w:rPr>
        <w:t>pretty</w:t>
      </w:r>
      <w:r w:rsidRPr="00E430F6">
        <w:rPr>
          <w:rFonts w:eastAsia="宋体" w:hint="eastAsia"/>
        </w:rPr>
        <w:t>的修饰语使用，是个可有可</w:t>
      </w:r>
      <w:r w:rsidRPr="00E430F6">
        <w:rPr>
          <w:rFonts w:eastAsia="宋体" w:hint="eastAsia"/>
        </w:rPr>
        <w:lastRenderedPageBreak/>
        <w:t>无的元素。再看个类似的例子：</w:t>
      </w:r>
    </w:p>
    <w:p w:rsidR="00DD2927" w:rsidRDefault="00E430F6" w:rsidP="00182A90">
      <w:pPr>
        <w:spacing w:after="84"/>
        <w:ind w:firstLine="480"/>
        <w:rPr>
          <w:lang w:eastAsia="zh-TW"/>
        </w:rPr>
      </w:pPr>
      <w:r w:rsidRPr="00E430F6">
        <w:rPr>
          <w:rFonts w:eastAsia="宋体"/>
        </w:rPr>
        <w:t>that rather old jacket</w:t>
      </w:r>
      <w:r w:rsidRPr="00785232">
        <w:tab/>
      </w:r>
      <w:r w:rsidRPr="00E430F6">
        <w:rPr>
          <w:rFonts w:eastAsia="宋体" w:hint="eastAsia"/>
        </w:rPr>
        <w:t>那件蛮老旧的外套</w:t>
      </w:r>
    </w:p>
    <w:p w:rsidR="00785232" w:rsidRPr="00785232" w:rsidRDefault="00E430F6" w:rsidP="00182A90">
      <w:pPr>
        <w:spacing w:after="84"/>
        <w:ind w:firstLine="480"/>
      </w:pPr>
      <w:r w:rsidRPr="00E430F6">
        <w:rPr>
          <w:rFonts w:eastAsia="宋体" w:hint="eastAsia"/>
        </w:rPr>
        <w:t>这个名词词组也是一样，除了限定符（</w:t>
      </w:r>
      <w:r w:rsidRPr="00E430F6">
        <w:rPr>
          <w:rFonts w:eastAsia="宋体"/>
        </w:rPr>
        <w:t>that</w:t>
      </w:r>
      <w:r w:rsidRPr="00E430F6">
        <w:rPr>
          <w:rFonts w:eastAsia="宋体" w:hint="eastAsia"/>
        </w:rPr>
        <w:t>）</w:t>
      </w:r>
      <w:r w:rsidRPr="00E430F6">
        <w:rPr>
          <w:rFonts w:eastAsia="宋体"/>
        </w:rPr>
        <w:t xml:space="preserve">+ </w:t>
      </w:r>
      <w:r w:rsidRPr="00E430F6">
        <w:rPr>
          <w:rFonts w:eastAsia="宋体" w:hint="eastAsia"/>
        </w:rPr>
        <w:t>形容词（</w:t>
      </w:r>
      <w:r w:rsidRPr="00E430F6">
        <w:rPr>
          <w:rFonts w:eastAsia="宋体"/>
        </w:rPr>
        <w:t>old</w:t>
      </w:r>
      <w:r w:rsidRPr="00E430F6">
        <w:rPr>
          <w:rFonts w:eastAsia="宋体" w:hint="eastAsia"/>
        </w:rPr>
        <w:t>）</w:t>
      </w:r>
      <w:r w:rsidRPr="00E430F6">
        <w:rPr>
          <w:rFonts w:eastAsia="宋体"/>
        </w:rPr>
        <w:t xml:space="preserve">+ </w:t>
      </w:r>
      <w:r w:rsidRPr="00E430F6">
        <w:rPr>
          <w:rFonts w:eastAsia="宋体" w:hint="eastAsia"/>
        </w:rPr>
        <w:t>名词（</w:t>
      </w:r>
      <w:r w:rsidRPr="00E430F6">
        <w:rPr>
          <w:rFonts w:eastAsia="宋体"/>
        </w:rPr>
        <w:t>jacket</w:t>
      </w:r>
      <w:r w:rsidRPr="00E430F6">
        <w:rPr>
          <w:rFonts w:eastAsia="宋体" w:hint="eastAsia"/>
        </w:rPr>
        <w:t>）这三个部分之外，还在形容词</w:t>
      </w:r>
      <w:r w:rsidRPr="00E430F6">
        <w:rPr>
          <w:rFonts w:eastAsia="宋体"/>
        </w:rPr>
        <w:t>old</w:t>
      </w:r>
      <w:r w:rsidRPr="00E430F6">
        <w:rPr>
          <w:rFonts w:eastAsia="宋体" w:hint="eastAsia"/>
        </w:rPr>
        <w:t>前面加了</w:t>
      </w:r>
      <w:r w:rsidRPr="00E430F6">
        <w:rPr>
          <w:rFonts w:eastAsia="宋体"/>
        </w:rPr>
        <w:t>rather</w:t>
      </w:r>
      <w:r w:rsidRPr="00E430F6">
        <w:rPr>
          <w:rFonts w:eastAsia="宋体" w:hint="eastAsia"/>
        </w:rPr>
        <w:t>这个程度副词（</w:t>
      </w:r>
      <w:r w:rsidRPr="00E430F6">
        <w:rPr>
          <w:rFonts w:eastAsia="宋体"/>
        </w:rPr>
        <w:t>adverb of degree</w:t>
      </w:r>
      <w:r w:rsidRPr="00E430F6">
        <w:rPr>
          <w:rFonts w:eastAsia="宋体" w:hint="eastAsia"/>
        </w:rPr>
        <w:t>）来修饰它。</w:t>
      </w:r>
    </w:p>
    <w:p w:rsidR="00DD2927" w:rsidRDefault="00E430F6" w:rsidP="00982549">
      <w:pPr>
        <w:pStyle w:val="3"/>
        <w:spacing w:before="126" w:after="126"/>
        <w:rPr>
          <w:lang w:eastAsia="zh-TW"/>
        </w:rPr>
      </w:pPr>
      <w:bookmarkStart w:id="9" w:name="_Toc363483836"/>
      <w:r w:rsidRPr="00E430F6">
        <w:rPr>
          <w:rFonts w:hint="eastAsia"/>
        </w:rPr>
        <w:t>形容词</w:t>
      </w:r>
      <w:bookmarkEnd w:id="9"/>
    </w:p>
    <w:p w:rsidR="00DD2927" w:rsidRDefault="00E430F6" w:rsidP="00182A90">
      <w:pPr>
        <w:spacing w:after="84"/>
        <w:ind w:firstLine="480"/>
        <w:rPr>
          <w:lang w:eastAsia="zh-TW"/>
        </w:rPr>
      </w:pPr>
      <w:r w:rsidRPr="00E430F6">
        <w:rPr>
          <w:rFonts w:eastAsia="宋体" w:hint="eastAsia"/>
        </w:rPr>
        <w:t>请观察一下这个名词词组：</w:t>
      </w:r>
    </w:p>
    <w:p w:rsidR="00DD2927" w:rsidRDefault="00E430F6" w:rsidP="00182A90">
      <w:pPr>
        <w:spacing w:after="84"/>
        <w:ind w:firstLine="480"/>
        <w:rPr>
          <w:lang w:eastAsia="zh-TW"/>
        </w:rPr>
      </w:pPr>
      <w:r w:rsidRPr="00E430F6">
        <w:rPr>
          <w:rFonts w:eastAsia="宋体"/>
        </w:rPr>
        <w:t>these juicy Japanese apples</w:t>
      </w:r>
      <w:r w:rsidR="00267A64">
        <w:rPr>
          <w:rFonts w:hint="eastAsia"/>
        </w:rPr>
        <w:t xml:space="preserve"> </w:t>
      </w:r>
      <w:r w:rsidR="00267A64">
        <w:rPr>
          <w:rFonts w:hint="eastAsia"/>
        </w:rPr>
        <w:tab/>
      </w:r>
      <w:r w:rsidR="00267A64">
        <w:rPr>
          <w:rFonts w:hint="eastAsia"/>
        </w:rPr>
        <w:tab/>
      </w:r>
      <w:r w:rsidRPr="00E430F6">
        <w:rPr>
          <w:rFonts w:eastAsia="宋体" w:hint="eastAsia"/>
        </w:rPr>
        <w:t>这几个多汁的日本苹果</w:t>
      </w:r>
    </w:p>
    <w:p w:rsidR="00DD2927" w:rsidRDefault="00E430F6" w:rsidP="00182A90">
      <w:pPr>
        <w:spacing w:after="84"/>
        <w:ind w:firstLine="480"/>
        <w:rPr>
          <w:lang w:eastAsia="zh-TW"/>
        </w:rPr>
      </w:pPr>
      <w:r w:rsidRPr="00E430F6">
        <w:rPr>
          <w:rFonts w:eastAsia="宋体" w:hint="eastAsia"/>
        </w:rPr>
        <w:t>限定符是</w:t>
      </w:r>
      <w:r w:rsidRPr="00E430F6">
        <w:rPr>
          <w:rFonts w:eastAsia="宋体"/>
        </w:rPr>
        <w:t>these</w:t>
      </w:r>
      <w:r w:rsidRPr="00E430F6">
        <w:rPr>
          <w:rFonts w:eastAsia="宋体" w:hint="eastAsia"/>
        </w:rPr>
        <w:t>，名词是</w:t>
      </w:r>
      <w:r w:rsidRPr="00E430F6">
        <w:rPr>
          <w:rFonts w:eastAsia="宋体"/>
        </w:rPr>
        <w:t>apples</w:t>
      </w:r>
      <w:r w:rsidRPr="00E430F6">
        <w:rPr>
          <w:rFonts w:eastAsia="宋体" w:hint="eastAsia"/>
        </w:rPr>
        <w:t>，中间形容词的位置则是放进了两个形容词：</w:t>
      </w:r>
      <w:r w:rsidRPr="00E430F6">
        <w:rPr>
          <w:rFonts w:eastAsia="宋体"/>
        </w:rPr>
        <w:t>juicy</w:t>
      </w:r>
      <w:r w:rsidRPr="00E430F6">
        <w:rPr>
          <w:rFonts w:eastAsia="宋体" w:hint="eastAsia"/>
        </w:rPr>
        <w:t>和</w:t>
      </w:r>
      <w:r w:rsidRPr="00E430F6">
        <w:rPr>
          <w:rFonts w:eastAsia="宋体"/>
        </w:rPr>
        <w:t>Japanese</w:t>
      </w:r>
      <w:r w:rsidRPr="00E430F6">
        <w:rPr>
          <w:rFonts w:eastAsia="宋体" w:hint="eastAsia"/>
        </w:rPr>
        <w:t>。由此可见：</w:t>
      </w:r>
      <w:r w:rsidRPr="00CF0324">
        <w:rPr>
          <w:rStyle w:val="af1"/>
          <w:rFonts w:hint="eastAsia"/>
        </w:rPr>
        <w:t>名词词组中间的形容词位置，可以放的形容词不只一个。</w:t>
      </w:r>
      <w:r w:rsidRPr="00E430F6">
        <w:rPr>
          <w:rFonts w:eastAsia="宋体" w:hint="eastAsia"/>
        </w:rPr>
        <w:t>再看一个例子：</w:t>
      </w:r>
    </w:p>
    <w:p w:rsidR="00DD2927" w:rsidRDefault="00E430F6" w:rsidP="00182A90">
      <w:pPr>
        <w:spacing w:after="84"/>
        <w:ind w:firstLine="480"/>
        <w:rPr>
          <w:lang w:eastAsia="zh-TW"/>
        </w:rPr>
      </w:pPr>
      <w:r w:rsidRPr="00E430F6">
        <w:rPr>
          <w:rFonts w:eastAsia="宋体"/>
        </w:rPr>
        <w:t>all healthy young girls</w:t>
      </w:r>
      <w:r w:rsidR="00267A64">
        <w:rPr>
          <w:rFonts w:hint="eastAsia"/>
        </w:rPr>
        <w:t xml:space="preserve"> </w:t>
      </w:r>
      <w:r w:rsidR="00267A64">
        <w:rPr>
          <w:rFonts w:hint="eastAsia"/>
        </w:rPr>
        <w:tab/>
      </w:r>
      <w:r w:rsidR="00267A64">
        <w:rPr>
          <w:rFonts w:hint="eastAsia"/>
        </w:rPr>
        <w:tab/>
      </w:r>
      <w:r w:rsidRPr="00E430F6">
        <w:rPr>
          <w:rFonts w:eastAsia="宋体" w:hint="eastAsia"/>
        </w:rPr>
        <w:t>所有健康的年轻女孩</w:t>
      </w:r>
    </w:p>
    <w:p w:rsidR="00DD2927" w:rsidRDefault="00E430F6" w:rsidP="00182A90">
      <w:pPr>
        <w:spacing w:after="84"/>
        <w:ind w:firstLine="480"/>
        <w:rPr>
          <w:lang w:eastAsia="zh-TW"/>
        </w:rPr>
      </w:pPr>
      <w:r w:rsidRPr="00E430F6">
        <w:rPr>
          <w:rFonts w:eastAsia="宋体" w:hint="eastAsia"/>
        </w:rPr>
        <w:t>在限定符</w:t>
      </w:r>
      <w:r w:rsidRPr="00E430F6">
        <w:rPr>
          <w:rFonts w:eastAsia="宋体"/>
        </w:rPr>
        <w:t>all</w:t>
      </w:r>
      <w:r w:rsidRPr="00E430F6">
        <w:rPr>
          <w:rFonts w:eastAsia="宋体" w:hint="eastAsia"/>
        </w:rPr>
        <w:t>和名词</w:t>
      </w:r>
      <w:r w:rsidRPr="00E430F6">
        <w:rPr>
          <w:rFonts w:eastAsia="宋体"/>
        </w:rPr>
        <w:t>girls</w:t>
      </w:r>
      <w:r w:rsidRPr="00E430F6">
        <w:rPr>
          <w:rFonts w:eastAsia="宋体" w:hint="eastAsia"/>
        </w:rPr>
        <w:t>之间放了</w:t>
      </w:r>
      <w:r w:rsidRPr="00E430F6">
        <w:rPr>
          <w:rFonts w:eastAsia="宋体"/>
        </w:rPr>
        <w:t>healthy</w:t>
      </w:r>
      <w:r w:rsidRPr="00E430F6">
        <w:rPr>
          <w:rFonts w:eastAsia="宋体" w:hint="eastAsia"/>
        </w:rPr>
        <w:t>和</w:t>
      </w:r>
      <w:r w:rsidRPr="00E430F6">
        <w:rPr>
          <w:rFonts w:eastAsia="宋体"/>
        </w:rPr>
        <w:t>young</w:t>
      </w:r>
      <w:r w:rsidRPr="00E430F6">
        <w:rPr>
          <w:rFonts w:eastAsia="宋体" w:hint="eastAsia"/>
        </w:rPr>
        <w:t>这两个形容词。</w:t>
      </w:r>
    </w:p>
    <w:p w:rsidR="00785232" w:rsidRPr="00785232" w:rsidRDefault="00E430F6" w:rsidP="00182A90">
      <w:pPr>
        <w:spacing w:after="84"/>
        <w:ind w:firstLine="480"/>
      </w:pPr>
      <w:r w:rsidRPr="00E430F6">
        <w:rPr>
          <w:rFonts w:eastAsia="宋体" w:hint="eastAsia"/>
        </w:rPr>
        <w:t>有关形容词与副词的用法，本书分别在第四、节五章讨论。</w:t>
      </w:r>
    </w:p>
    <w:p w:rsidR="00DD2927" w:rsidRDefault="00E430F6" w:rsidP="00182A90">
      <w:pPr>
        <w:pStyle w:val="4"/>
        <w:spacing w:after="84"/>
        <w:rPr>
          <w:lang w:eastAsia="zh-TW"/>
        </w:rPr>
      </w:pPr>
      <w:r w:rsidRPr="00E430F6">
        <w:rPr>
          <w:rFonts w:hint="eastAsia"/>
        </w:rPr>
        <w:t>名词词组的省略</w:t>
      </w:r>
    </w:p>
    <w:p w:rsidR="00DD2927" w:rsidRDefault="00E430F6" w:rsidP="00182A90">
      <w:pPr>
        <w:spacing w:after="84"/>
        <w:ind w:firstLine="480"/>
        <w:rPr>
          <w:lang w:eastAsia="zh-TW"/>
        </w:rPr>
      </w:pPr>
      <w:r w:rsidRPr="00E430F6">
        <w:rPr>
          <w:rFonts w:eastAsia="宋体" w:hint="eastAsia"/>
        </w:rPr>
        <w:t>名词词组「限定符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名词」这三个部分当中，每个部分都有可能从缺。例如在</w:t>
      </w:r>
      <w:r w:rsidRPr="00E430F6">
        <w:rPr>
          <w:rFonts w:eastAsia="宋体"/>
        </w:rPr>
        <w:t>a good teacher</w:t>
      </w:r>
      <w:r w:rsidRPr="00E430F6">
        <w:rPr>
          <w:rFonts w:eastAsia="宋体" w:hint="eastAsia"/>
        </w:rPr>
        <w:t>这个名词词组中，即使拿掉形容词</w:t>
      </w:r>
      <w:r w:rsidRPr="00E430F6">
        <w:rPr>
          <w:rFonts w:eastAsia="宋体"/>
        </w:rPr>
        <w:t>good</w:t>
      </w:r>
      <w:r w:rsidRPr="00E430F6">
        <w:rPr>
          <w:rFonts w:eastAsia="宋体" w:hint="eastAsia"/>
        </w:rPr>
        <w:t>，只剩下</w:t>
      </w:r>
      <w:r w:rsidRPr="00E430F6">
        <w:rPr>
          <w:rFonts w:eastAsia="宋体"/>
        </w:rPr>
        <w:t>a teacher</w:t>
      </w:r>
      <w:r w:rsidRPr="00E430F6">
        <w:rPr>
          <w:rFonts w:eastAsia="宋体" w:hint="eastAsia"/>
        </w:rPr>
        <w:t>，这个名词词组还是正确的。甚至，在</w:t>
      </w:r>
      <w:r w:rsidRPr="00E430F6">
        <w:rPr>
          <w:rFonts w:eastAsia="宋体"/>
        </w:rPr>
        <w:t>the smartest kid</w:t>
      </w:r>
      <w:r w:rsidRPr="00E430F6">
        <w:rPr>
          <w:rFonts w:eastAsia="宋体" w:hint="eastAsia"/>
        </w:rPr>
        <w:t>这个名词词组中，如果拿掉最重要的名词</w:t>
      </w:r>
      <w:r w:rsidRPr="00E430F6">
        <w:rPr>
          <w:rFonts w:eastAsia="宋体"/>
        </w:rPr>
        <w:t>kid</w:t>
      </w:r>
      <w:r w:rsidRPr="00E430F6">
        <w:rPr>
          <w:rFonts w:eastAsia="宋体" w:hint="eastAsia"/>
        </w:rPr>
        <w:t>，只剩下</w:t>
      </w:r>
      <w:r w:rsidRPr="00E430F6">
        <w:rPr>
          <w:rFonts w:eastAsia="宋体"/>
        </w:rPr>
        <w:t>the smartest</w:t>
      </w:r>
      <w:r w:rsidRPr="00E430F6">
        <w:rPr>
          <w:rFonts w:eastAsia="宋体" w:hint="eastAsia"/>
        </w:rPr>
        <w:t>，也一样是正确的，例如：</w:t>
      </w:r>
    </w:p>
    <w:p w:rsidR="00785232" w:rsidRPr="00785232" w:rsidRDefault="00E430F6" w:rsidP="00182A90">
      <w:pPr>
        <w:spacing w:after="84"/>
        <w:ind w:firstLine="480"/>
        <w:rPr>
          <w:lang w:eastAsia="zh-TW"/>
        </w:rPr>
      </w:pPr>
      <w:r w:rsidRPr="00E430F6">
        <w:rPr>
          <w:rFonts w:eastAsia="宋体"/>
        </w:rPr>
        <w:t xml:space="preserve">Of all the kids in my class, Jack is </w:t>
      </w:r>
      <w:r w:rsidRPr="00E430F6">
        <w:rPr>
          <w:rFonts w:eastAsia="宋体"/>
          <w:u w:val="single"/>
        </w:rPr>
        <w:t>the smartest</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我班上所有的学生就属</w:t>
      </w:r>
      <w:r w:rsidRPr="00E430F6">
        <w:t>Jack</w:t>
      </w:r>
      <w:r w:rsidRPr="00E430F6">
        <w:rPr>
          <w:rFonts w:hint="eastAsia"/>
        </w:rPr>
        <w:t>最聪明。</w:t>
      </w:r>
    </w:p>
    <w:p w:rsidR="00DD2927" w:rsidRDefault="00E430F6" w:rsidP="00182A90">
      <w:pPr>
        <w:spacing w:after="84"/>
        <w:ind w:firstLine="480"/>
        <w:rPr>
          <w:lang w:eastAsia="zh-TW"/>
        </w:rPr>
      </w:pPr>
      <w:r w:rsidRPr="00E430F6">
        <w:rPr>
          <w:rFonts w:eastAsia="宋体" w:hint="eastAsia"/>
        </w:rPr>
        <w:t>读者可以从上下文中清楚了解</w:t>
      </w:r>
      <w:r w:rsidRPr="00E430F6">
        <w:rPr>
          <w:rFonts w:eastAsia="宋体"/>
        </w:rPr>
        <w:t>the smartest</w:t>
      </w:r>
      <w:r w:rsidRPr="00E430F6">
        <w:rPr>
          <w:rFonts w:eastAsia="宋体" w:hint="eastAsia"/>
        </w:rPr>
        <w:t>就是</w:t>
      </w:r>
      <w:r w:rsidRPr="00E430F6">
        <w:rPr>
          <w:rFonts w:eastAsia="宋体"/>
        </w:rPr>
        <w:t>the smartest kid</w:t>
      </w:r>
      <w:r w:rsidRPr="00E430F6">
        <w:rPr>
          <w:rFonts w:eastAsia="宋体" w:hint="eastAsia"/>
        </w:rPr>
        <w:t>的省略。更有甚者，在</w:t>
      </w:r>
      <w:r w:rsidRPr="00E430F6">
        <w:rPr>
          <w:rFonts w:eastAsia="宋体"/>
        </w:rPr>
        <w:t>these juicy Japanese apples</w:t>
      </w:r>
      <w:r w:rsidRPr="00E430F6">
        <w:rPr>
          <w:rFonts w:eastAsia="宋体" w:hint="eastAsia"/>
        </w:rPr>
        <w:t>名词词组中，还可以把两个形容词（</w:t>
      </w:r>
      <w:r w:rsidRPr="00E430F6">
        <w:rPr>
          <w:rFonts w:eastAsia="宋体"/>
        </w:rPr>
        <w:t>juicy, Japanese</w:t>
      </w:r>
      <w:r w:rsidRPr="00E430F6">
        <w:rPr>
          <w:rFonts w:eastAsia="宋体" w:hint="eastAsia"/>
        </w:rPr>
        <w:t>）和名词一起都拿掉，只剩下限定符</w:t>
      </w:r>
      <w:r w:rsidRPr="00E430F6">
        <w:rPr>
          <w:rFonts w:eastAsia="宋体"/>
        </w:rPr>
        <w:t>these</w:t>
      </w:r>
      <w:r w:rsidRPr="00E430F6">
        <w:rPr>
          <w:rFonts w:eastAsia="宋体" w:hint="eastAsia"/>
        </w:rPr>
        <w:t>，仍然是正确的名词词组。比如说，你指着一堆苹果对老板说：</w:t>
      </w:r>
    </w:p>
    <w:p w:rsidR="00785232" w:rsidRPr="00785232" w:rsidRDefault="00E430F6" w:rsidP="00182A90">
      <w:pPr>
        <w:spacing w:after="84"/>
        <w:ind w:firstLine="480"/>
        <w:rPr>
          <w:lang w:eastAsia="zh-TW"/>
        </w:rPr>
      </w:pPr>
      <w:r w:rsidRPr="00E430F6">
        <w:rPr>
          <w:rFonts w:eastAsia="宋体"/>
        </w:rPr>
        <w:t xml:space="preserve">I want </w:t>
      </w:r>
      <w:r w:rsidRPr="00E430F6">
        <w:rPr>
          <w:rFonts w:eastAsia="宋体"/>
          <w:u w:val="single"/>
        </w:rPr>
        <w:t>these</w:t>
      </w:r>
      <w:r w:rsidRPr="00E430F6">
        <w:rPr>
          <w:rFonts w:eastAsia="宋体"/>
        </w:rPr>
        <w:t>.</w:t>
      </w:r>
      <w:r w:rsidR="00785232" w:rsidRPr="00785232">
        <w:rPr>
          <w:rFonts w:hint="eastAsia"/>
          <w:lang w:eastAsia="zh-TW"/>
        </w:rPr>
        <w:t xml:space="preserve"> </w:t>
      </w:r>
    </w:p>
    <w:p w:rsidR="00DD2927" w:rsidRDefault="00E430F6" w:rsidP="00182A90">
      <w:pPr>
        <w:spacing w:after="84"/>
        <w:ind w:firstLine="480"/>
        <w:rPr>
          <w:lang w:eastAsia="zh-TW"/>
        </w:rPr>
      </w:pPr>
      <w:r w:rsidRPr="00E430F6">
        <w:rPr>
          <w:rFonts w:eastAsia="宋体" w:hint="eastAsia"/>
        </w:rPr>
        <w:t>老板也会知道你要的是什么。这时候，</w:t>
      </w:r>
      <w:r w:rsidRPr="00E430F6">
        <w:rPr>
          <w:rFonts w:eastAsia="宋体"/>
        </w:rPr>
        <w:t>these</w:t>
      </w:r>
      <w:r w:rsidRPr="00E430F6">
        <w:rPr>
          <w:rFonts w:eastAsia="宋体" w:hint="eastAsia"/>
        </w:rPr>
        <w:t>取代了后面的名词、升格成为代名词。</w:t>
      </w:r>
    </w:p>
    <w:p w:rsidR="00785232" w:rsidRPr="00785232" w:rsidRDefault="00E430F6" w:rsidP="00182A90">
      <w:pPr>
        <w:spacing w:after="84"/>
        <w:ind w:firstLine="480"/>
      </w:pPr>
      <w:r w:rsidRPr="00CF0324">
        <w:rPr>
          <w:rStyle w:val="af1"/>
          <w:rFonts w:hint="eastAsia"/>
        </w:rPr>
        <w:t>在名词词组的三个位置之中，只有限定符位置不能省略。</w:t>
      </w:r>
      <w:r w:rsidRPr="00E430F6">
        <w:rPr>
          <w:rFonts w:eastAsia="宋体" w:hint="eastAsia"/>
        </w:rPr>
        <w:t>如果看到名词词组的限定符位置从缺，那么这个名词词组就是采用了零冠词、必须符合零冠词的条件。</w:t>
      </w:r>
    </w:p>
    <w:p w:rsidR="00DD2927" w:rsidRDefault="00E430F6" w:rsidP="00182A90">
      <w:pPr>
        <w:pStyle w:val="5"/>
        <w:spacing w:after="84"/>
        <w:rPr>
          <w:lang w:eastAsia="zh-TW"/>
        </w:rPr>
      </w:pPr>
      <w:r w:rsidRPr="00E430F6">
        <w:rPr>
          <w:rFonts w:hint="eastAsia"/>
        </w:rPr>
        <w:lastRenderedPageBreak/>
        <w:t>省略名词</w:t>
      </w:r>
    </w:p>
    <w:p w:rsidR="00DD2927" w:rsidRDefault="00E430F6" w:rsidP="00182A90">
      <w:pPr>
        <w:spacing w:after="84"/>
        <w:ind w:firstLine="480"/>
        <w:rPr>
          <w:lang w:eastAsia="zh-TW"/>
        </w:rPr>
      </w:pPr>
      <w:r w:rsidRPr="00E430F6">
        <w:rPr>
          <w:rFonts w:eastAsia="宋体" w:hint="eastAsia"/>
        </w:rPr>
        <w:t>名词词组如果要省略掉最重要的名词，必须有一个前提：</w:t>
      </w:r>
      <w:r w:rsidRPr="00CF0324">
        <w:rPr>
          <w:rStyle w:val="af1"/>
          <w:rFonts w:hint="eastAsia"/>
        </w:rPr>
        <w:t>省略之后读者要很清楚你省掉的是什么、不能让读者猜不出来。</w:t>
      </w:r>
      <w:r w:rsidRPr="00E430F6">
        <w:rPr>
          <w:rFonts w:eastAsia="宋体" w:hint="eastAsia"/>
        </w:rPr>
        <w:t>这就得符合习惯用法了。</w:t>
      </w:r>
    </w:p>
    <w:p w:rsidR="00DD2927" w:rsidRDefault="00E430F6" w:rsidP="00182A90">
      <w:pPr>
        <w:spacing w:after="84"/>
        <w:ind w:firstLine="480"/>
        <w:rPr>
          <w:lang w:eastAsia="zh-TW"/>
        </w:rPr>
      </w:pPr>
      <w:r w:rsidRPr="00E430F6">
        <w:rPr>
          <w:rFonts w:eastAsia="宋体" w:hint="eastAsia"/>
        </w:rPr>
        <w:t>传统文法经常会列出一条规则：</w:t>
      </w:r>
    </w:p>
    <w:p w:rsidR="00DD2927" w:rsidRDefault="00E430F6" w:rsidP="00182A90">
      <w:pPr>
        <w:spacing w:after="84"/>
        <w:ind w:firstLine="480"/>
        <w:rPr>
          <w:lang w:eastAsia="zh-TW"/>
        </w:rPr>
      </w:pPr>
      <w:r w:rsidRPr="00E430F6">
        <w:rPr>
          <w:rFonts w:eastAsia="宋体"/>
        </w:rPr>
        <w:t xml:space="preserve">the + </w:t>
      </w:r>
      <w:r w:rsidRPr="00E430F6">
        <w:rPr>
          <w:rFonts w:eastAsia="宋体" w:hint="eastAsia"/>
        </w:rPr>
        <w:t>形容词</w:t>
      </w:r>
      <w:r w:rsidRPr="00E430F6">
        <w:rPr>
          <w:rFonts w:eastAsia="宋体"/>
        </w:rPr>
        <w:t xml:space="preserve"> = </w:t>
      </w:r>
      <w:r w:rsidRPr="00E430F6">
        <w:rPr>
          <w:rFonts w:eastAsia="宋体" w:hint="eastAsia"/>
        </w:rPr>
        <w:t>复数名词</w:t>
      </w:r>
    </w:p>
    <w:p w:rsidR="00DD2927" w:rsidRDefault="00E430F6" w:rsidP="00182A90">
      <w:pPr>
        <w:spacing w:after="84"/>
        <w:ind w:firstLine="480"/>
        <w:rPr>
          <w:lang w:eastAsia="zh-TW"/>
        </w:rPr>
      </w:pPr>
      <w:r w:rsidRPr="00E430F6">
        <w:rPr>
          <w:rFonts w:eastAsia="宋体" w:hint="eastAsia"/>
        </w:rPr>
        <w:t>像这种规则，一方面没有必要、另一方面也可能造成学习者套用错误。传统文法中所谓的规则大多都是这种层次，没有必要去记它。我们看看这个例子：</w:t>
      </w:r>
    </w:p>
    <w:p w:rsidR="00785232" w:rsidRPr="00785232" w:rsidRDefault="00E430F6" w:rsidP="00182A90">
      <w:pPr>
        <w:spacing w:after="84"/>
        <w:ind w:firstLine="480"/>
        <w:rPr>
          <w:lang w:eastAsia="zh-TW"/>
        </w:rPr>
      </w:pPr>
      <w:r w:rsidRPr="00E430F6">
        <w:rPr>
          <w:rFonts w:eastAsia="宋体"/>
          <w:u w:val="single"/>
        </w:rPr>
        <w:t>The rich</w:t>
      </w:r>
      <w:r w:rsidRPr="00E430F6">
        <w:rPr>
          <w:rFonts w:eastAsia="宋体"/>
        </w:rPr>
        <w:t xml:space="preserve"> are not always happier than </w:t>
      </w:r>
      <w:r w:rsidRPr="00E430F6">
        <w:rPr>
          <w:rFonts w:eastAsia="宋体"/>
          <w:u w:val="single"/>
        </w:rPr>
        <w:t>the poor</w:t>
      </w:r>
      <w:r w:rsidRPr="00E430F6">
        <w:rPr>
          <w:rFonts w:eastAsia="宋体"/>
        </w:rPr>
        <w:t>.</w:t>
      </w:r>
    </w:p>
    <w:p w:rsidR="00DD2927" w:rsidRDefault="00E430F6" w:rsidP="00182A90">
      <w:pPr>
        <w:pStyle w:val="Preface"/>
        <w:spacing w:after="84"/>
        <w:ind w:firstLine="480"/>
        <w:rPr>
          <w:lang w:eastAsia="zh-TW"/>
        </w:rPr>
      </w:pPr>
      <w:r w:rsidRPr="00E430F6">
        <w:rPr>
          <w:rFonts w:hint="eastAsia"/>
        </w:rPr>
        <w:t>有钱人不见得就比穷人快乐。</w:t>
      </w:r>
    </w:p>
    <w:p w:rsidR="00DD2927" w:rsidRDefault="00E430F6" w:rsidP="00182A90">
      <w:pPr>
        <w:spacing w:after="84"/>
        <w:ind w:firstLine="480"/>
        <w:rPr>
          <w:lang w:eastAsia="zh-TW"/>
        </w:rPr>
      </w:pPr>
      <w:r w:rsidRPr="00E430F6">
        <w:rPr>
          <w:rFonts w:eastAsia="宋体" w:hint="eastAsia"/>
        </w:rPr>
        <w:t>套用文法规则：</w:t>
      </w:r>
      <w:r w:rsidRPr="00E430F6">
        <w:rPr>
          <w:rFonts w:eastAsia="宋体"/>
        </w:rPr>
        <w:t>the rich</w:t>
      </w:r>
      <w:r w:rsidRPr="00E430F6">
        <w:rPr>
          <w:rFonts w:eastAsia="宋体" w:hint="eastAsia"/>
        </w:rPr>
        <w:t>是「</w:t>
      </w:r>
      <w:r w:rsidRPr="00E430F6">
        <w:rPr>
          <w:rFonts w:eastAsia="宋体"/>
        </w:rPr>
        <w:t xml:space="preserve">the + </w:t>
      </w:r>
      <w:r w:rsidRPr="00E430F6">
        <w:rPr>
          <w:rFonts w:eastAsia="宋体" w:hint="eastAsia"/>
        </w:rPr>
        <w:t>形容词」，等于一个复数名词，当主词使用时要采用复数动词如</w:t>
      </w:r>
      <w:r w:rsidRPr="00E430F6">
        <w:rPr>
          <w:rFonts w:eastAsia="宋体"/>
        </w:rPr>
        <w:t>are</w:t>
      </w:r>
      <w:r w:rsidRPr="00E430F6">
        <w:rPr>
          <w:rFonts w:eastAsia="宋体" w:hint="eastAsia"/>
        </w:rPr>
        <w:t>。但是只要花点脑筋想想，很容易可以看出来：在名词词组的三个部分（限定符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名词）当中，</w:t>
      </w:r>
      <w:r w:rsidRPr="00E430F6">
        <w:rPr>
          <w:rFonts w:eastAsia="宋体"/>
        </w:rPr>
        <w:t>the rich</w:t>
      </w:r>
      <w:r w:rsidRPr="00E430F6">
        <w:rPr>
          <w:rFonts w:eastAsia="宋体" w:hint="eastAsia"/>
        </w:rPr>
        <w:t>这个名词词组只具有前面两个部分，第三个部分（名词）则被省略掉了。那么，省略的是哪个名词呢？从意思上来判断，</w:t>
      </w:r>
      <w:r w:rsidRPr="00E430F6">
        <w:rPr>
          <w:rFonts w:eastAsia="宋体"/>
        </w:rPr>
        <w:t>the rich</w:t>
      </w:r>
      <w:r w:rsidRPr="00E430F6">
        <w:rPr>
          <w:rFonts w:eastAsia="宋体" w:hint="eastAsia"/>
        </w:rPr>
        <w:t>「有钱的」后面省掉的当然就是「人」，而英文泛指「一般人」的字就是</w:t>
      </w:r>
      <w:r w:rsidRPr="00E430F6">
        <w:rPr>
          <w:rFonts w:eastAsia="宋体"/>
        </w:rPr>
        <w:t>people</w:t>
      </w:r>
      <w:r w:rsidRPr="00E430F6">
        <w:rPr>
          <w:rFonts w:eastAsia="宋体" w:hint="eastAsia"/>
        </w:rPr>
        <w:t>。所以，</w:t>
      </w:r>
      <w:r w:rsidRPr="00E430F6">
        <w:rPr>
          <w:rFonts w:eastAsia="宋体"/>
        </w:rPr>
        <w:t>the rich</w:t>
      </w:r>
      <w:r w:rsidRPr="00E430F6">
        <w:rPr>
          <w:rFonts w:eastAsia="宋体" w:hint="eastAsia"/>
        </w:rPr>
        <w:t>如果把省略的部分还原回去就是</w:t>
      </w:r>
      <w:r w:rsidRPr="00E430F6">
        <w:rPr>
          <w:rFonts w:eastAsia="宋体"/>
        </w:rPr>
        <w:t>the rich people</w:t>
      </w:r>
      <w:r w:rsidRPr="00E430F6">
        <w:rPr>
          <w:rFonts w:eastAsia="宋体" w:hint="eastAsia"/>
        </w:rPr>
        <w:t>这个名词词组。因为名词部分的</w:t>
      </w:r>
      <w:r w:rsidRPr="00E430F6">
        <w:rPr>
          <w:rFonts w:eastAsia="宋体"/>
        </w:rPr>
        <w:t>people</w:t>
      </w:r>
      <w:r w:rsidRPr="00E430F6">
        <w:rPr>
          <w:rFonts w:eastAsia="宋体" w:hint="eastAsia"/>
        </w:rPr>
        <w:t>是个复数名词，所以它当然是个复数。只要看出这一点，那么「</w:t>
      </w:r>
      <w:r w:rsidRPr="00E430F6">
        <w:rPr>
          <w:rFonts w:eastAsia="宋体"/>
        </w:rPr>
        <w:t xml:space="preserve">the + </w:t>
      </w:r>
      <w:r w:rsidRPr="00E430F6">
        <w:rPr>
          <w:rFonts w:eastAsia="宋体" w:hint="eastAsia"/>
        </w:rPr>
        <w:t>形容词</w:t>
      </w:r>
      <w:r w:rsidRPr="00E430F6">
        <w:rPr>
          <w:rFonts w:eastAsia="宋体"/>
        </w:rPr>
        <w:t xml:space="preserve"> = </w:t>
      </w:r>
      <w:r w:rsidRPr="00E430F6">
        <w:rPr>
          <w:rFonts w:eastAsia="宋体" w:hint="eastAsia"/>
        </w:rPr>
        <w:t>复数名词」这条规则就可以不用背了。</w:t>
      </w:r>
    </w:p>
    <w:p w:rsidR="00DD2927" w:rsidRDefault="00E430F6" w:rsidP="00182A90">
      <w:pPr>
        <w:spacing w:after="84"/>
        <w:ind w:firstLine="480"/>
        <w:rPr>
          <w:lang w:eastAsia="zh-TW"/>
        </w:rPr>
      </w:pPr>
      <w:r w:rsidRPr="00E430F6">
        <w:rPr>
          <w:rFonts w:eastAsia="宋体" w:hint="eastAsia"/>
        </w:rPr>
        <w:t>反之，如果死背规则，很有可能会套错。为了避免套错规则，那么在背规则的同时又得背一大堆的「例外」。例如下面这两个句子：</w:t>
      </w:r>
    </w:p>
    <w:p w:rsidR="00785232" w:rsidRPr="00785232" w:rsidRDefault="00E430F6" w:rsidP="00182A90">
      <w:pPr>
        <w:spacing w:after="84"/>
        <w:ind w:firstLine="480"/>
        <w:rPr>
          <w:lang w:eastAsia="zh-TW"/>
        </w:rPr>
      </w:pPr>
      <w:r w:rsidRPr="00E430F6">
        <w:rPr>
          <w:rFonts w:eastAsia="宋体"/>
          <w:u w:val="single"/>
        </w:rPr>
        <w:t>The new</w:t>
      </w:r>
      <w:r w:rsidRPr="00E430F6">
        <w:rPr>
          <w:rFonts w:eastAsia="宋体"/>
        </w:rPr>
        <w:t xml:space="preserve"> is not always better than </w:t>
      </w:r>
      <w:r w:rsidRPr="00E430F6">
        <w:rPr>
          <w:rFonts w:eastAsia="宋体"/>
          <w:u w:val="single"/>
        </w:rPr>
        <w:t>the old</w:t>
      </w:r>
      <w:r w:rsidRPr="00E430F6">
        <w:rPr>
          <w:rFonts w:eastAsia="宋体"/>
        </w:rPr>
        <w:t>.</w:t>
      </w:r>
    </w:p>
    <w:p w:rsidR="00785232" w:rsidRPr="00785232" w:rsidRDefault="00E430F6" w:rsidP="00182A90">
      <w:pPr>
        <w:spacing w:after="84"/>
        <w:ind w:firstLine="480"/>
        <w:rPr>
          <w:lang w:eastAsia="zh-TW"/>
        </w:rPr>
      </w:pPr>
      <w:r w:rsidRPr="00E430F6">
        <w:rPr>
          <w:rFonts w:eastAsia="宋体"/>
          <w:u w:val="single"/>
        </w:rPr>
        <w:t>The unknown</w:t>
      </w:r>
      <w:r w:rsidRPr="00E430F6">
        <w:rPr>
          <w:rFonts w:eastAsia="宋体"/>
        </w:rPr>
        <w:t xml:space="preserve"> is often feared.</w:t>
      </w:r>
    </w:p>
    <w:p w:rsidR="00785232" w:rsidRPr="00785232" w:rsidRDefault="00E430F6" w:rsidP="00182A90">
      <w:pPr>
        <w:spacing w:after="84"/>
        <w:ind w:firstLine="480"/>
      </w:pPr>
      <w:r w:rsidRPr="00E430F6">
        <w:rPr>
          <w:rFonts w:eastAsia="宋体" w:hint="eastAsia"/>
        </w:rPr>
        <w:t>如果套用文法规则，那么</w:t>
      </w:r>
      <w:r w:rsidRPr="00E430F6">
        <w:rPr>
          <w:rFonts w:eastAsia="宋体"/>
        </w:rPr>
        <w:t>the new</w:t>
      </w:r>
      <w:r w:rsidRPr="00E430F6">
        <w:rPr>
          <w:rFonts w:eastAsia="宋体" w:hint="eastAsia"/>
        </w:rPr>
        <w:t>和</w:t>
      </w:r>
      <w:r w:rsidRPr="00E430F6">
        <w:rPr>
          <w:rFonts w:eastAsia="宋体"/>
        </w:rPr>
        <w:t>the unknown</w:t>
      </w:r>
      <w:r w:rsidRPr="00E430F6">
        <w:rPr>
          <w:rFonts w:eastAsia="宋体" w:hint="eastAsia"/>
        </w:rPr>
        <w:t>都符合「</w:t>
      </w:r>
      <w:r w:rsidRPr="00E430F6">
        <w:rPr>
          <w:rFonts w:eastAsia="宋体"/>
        </w:rPr>
        <w:t xml:space="preserve">the + </w:t>
      </w:r>
      <w:r w:rsidRPr="00E430F6">
        <w:rPr>
          <w:rFonts w:eastAsia="宋体" w:hint="eastAsia"/>
        </w:rPr>
        <w:t>形容词」的构造，但是都不能解释为复数名词，而应该是单数。为什么？因为从意思上很容易判断出来：这两个名词词组省略掉的部分不再是</w:t>
      </w:r>
      <w:r w:rsidRPr="00E430F6">
        <w:rPr>
          <w:rFonts w:eastAsia="宋体"/>
        </w:rPr>
        <w:t>people</w:t>
      </w:r>
      <w:r w:rsidRPr="00E430F6">
        <w:rPr>
          <w:rFonts w:eastAsia="宋体" w:hint="eastAsia"/>
        </w:rPr>
        <w:t>，而是</w:t>
      </w:r>
      <w:r w:rsidRPr="00E430F6">
        <w:rPr>
          <w:rFonts w:eastAsia="宋体"/>
        </w:rPr>
        <w:t>thing</w:t>
      </w:r>
      <w:r w:rsidRPr="00E430F6">
        <w:rPr>
          <w:rFonts w:eastAsia="宋体" w:hint="eastAsia"/>
        </w:rPr>
        <w:t>。如果还原回去，分别是</w:t>
      </w:r>
      <w:r w:rsidRPr="00E430F6">
        <w:rPr>
          <w:rFonts w:eastAsia="宋体"/>
        </w:rPr>
        <w:t>the new thing</w:t>
      </w:r>
      <w:r w:rsidRPr="00E430F6">
        <w:rPr>
          <w:rFonts w:eastAsia="宋体" w:hint="eastAsia"/>
        </w:rPr>
        <w:t>和</w:t>
      </w:r>
      <w:r w:rsidRPr="00E430F6">
        <w:rPr>
          <w:rFonts w:eastAsia="宋体"/>
        </w:rPr>
        <w:t>the unknown thing</w:t>
      </w:r>
      <w:r w:rsidRPr="00E430F6">
        <w:rPr>
          <w:rFonts w:eastAsia="宋体" w:hint="eastAsia"/>
        </w:rPr>
        <w:t>这两个名词词组，那么当然是单数而非复数。</w:t>
      </w:r>
    </w:p>
    <w:p w:rsidR="00DD2927" w:rsidRDefault="00E430F6" w:rsidP="00182A90">
      <w:pPr>
        <w:pStyle w:val="4"/>
        <w:spacing w:after="84"/>
        <w:rPr>
          <w:lang w:eastAsia="zh-TW"/>
        </w:rPr>
      </w:pPr>
      <w:r w:rsidRPr="00E430F6">
        <w:rPr>
          <w:rFonts w:hint="eastAsia"/>
        </w:rPr>
        <w:t>限定符的种类</w:t>
      </w:r>
    </w:p>
    <w:p w:rsidR="00DD2927" w:rsidRDefault="00E430F6" w:rsidP="00182A90">
      <w:pPr>
        <w:spacing w:after="84"/>
        <w:ind w:firstLine="480"/>
        <w:rPr>
          <w:lang w:eastAsia="zh-TW"/>
        </w:rPr>
      </w:pPr>
      <w:r w:rsidRPr="00E430F6">
        <w:rPr>
          <w:rFonts w:eastAsia="宋体" w:hint="eastAsia"/>
        </w:rPr>
        <w:t>限定符的分类，依其性质可以分成限制性（</w:t>
      </w:r>
      <w:r w:rsidRPr="00E430F6">
        <w:rPr>
          <w:rFonts w:eastAsia="宋体"/>
        </w:rPr>
        <w:t>definite</w:t>
      </w:r>
      <w:r w:rsidRPr="00E430F6">
        <w:rPr>
          <w:rFonts w:eastAsia="宋体" w:hint="eastAsia"/>
        </w:rPr>
        <w:t>）限定符如</w:t>
      </w:r>
      <w:r w:rsidRPr="00E430F6">
        <w:rPr>
          <w:rFonts w:eastAsia="宋体"/>
        </w:rPr>
        <w:t>the, those, John’s</w:t>
      </w:r>
      <w:r w:rsidRPr="00E430F6">
        <w:rPr>
          <w:rFonts w:eastAsia="宋体" w:hint="eastAsia"/>
        </w:rPr>
        <w:t>、以及非限制性（</w:t>
      </w:r>
      <w:r w:rsidRPr="00E430F6">
        <w:rPr>
          <w:rFonts w:eastAsia="宋体"/>
        </w:rPr>
        <w:t>indefinite</w:t>
      </w:r>
      <w:r w:rsidRPr="00E430F6">
        <w:rPr>
          <w:rFonts w:eastAsia="宋体" w:hint="eastAsia"/>
        </w:rPr>
        <w:t>）限定符如</w:t>
      </w:r>
      <w:r w:rsidRPr="00E430F6">
        <w:rPr>
          <w:rFonts w:eastAsia="宋体"/>
        </w:rPr>
        <w:t>a, some, fifty</w:t>
      </w:r>
      <w:r w:rsidRPr="00E430F6">
        <w:rPr>
          <w:rFonts w:eastAsia="宋体" w:hint="eastAsia"/>
        </w:rPr>
        <w:t>。若依其限定范围来划分，可以分成部分性（</w:t>
      </w:r>
      <w:r w:rsidRPr="00E430F6">
        <w:rPr>
          <w:rFonts w:eastAsia="宋体"/>
        </w:rPr>
        <w:t>partitive</w:t>
      </w:r>
      <w:r w:rsidRPr="00E430F6">
        <w:rPr>
          <w:rFonts w:eastAsia="宋体" w:hint="eastAsia"/>
        </w:rPr>
        <w:t>）限定符如</w:t>
      </w:r>
      <w:r w:rsidRPr="00E430F6">
        <w:rPr>
          <w:rFonts w:eastAsia="宋体"/>
        </w:rPr>
        <w:t>some</w:t>
      </w:r>
      <w:r w:rsidRPr="00E430F6">
        <w:rPr>
          <w:rFonts w:eastAsia="宋体" w:hint="eastAsia"/>
        </w:rPr>
        <w:t>、以及全称性（</w:t>
      </w:r>
      <w:r w:rsidRPr="00E430F6">
        <w:rPr>
          <w:rFonts w:eastAsia="宋体"/>
        </w:rPr>
        <w:t>universal</w:t>
      </w:r>
      <w:r w:rsidRPr="00E430F6">
        <w:rPr>
          <w:rFonts w:eastAsia="宋体" w:hint="eastAsia"/>
        </w:rPr>
        <w:t>）限定符如</w:t>
      </w:r>
      <w:r w:rsidRPr="00E430F6">
        <w:rPr>
          <w:rFonts w:eastAsia="宋体"/>
        </w:rPr>
        <w:t>all</w:t>
      </w:r>
      <w:r w:rsidRPr="00E430F6">
        <w:rPr>
          <w:rFonts w:eastAsia="宋体" w:hint="eastAsia"/>
        </w:rPr>
        <w:t>。不过，与英文写作比较密切相关的一种分类是以限定符在名词词组中出现的位置来划分：可以分成前位限定符（</w:t>
      </w:r>
      <w:r w:rsidRPr="00E430F6">
        <w:rPr>
          <w:rFonts w:eastAsia="宋体"/>
        </w:rPr>
        <w:t>pre</w:t>
      </w:r>
      <w:r w:rsidR="00CF0324">
        <w:rPr>
          <w:rFonts w:eastAsia="宋体" w:hint="eastAsia"/>
        </w:rPr>
        <w:t xml:space="preserve"> </w:t>
      </w:r>
      <w:r w:rsidRPr="00E430F6">
        <w:rPr>
          <w:rFonts w:eastAsia="宋体"/>
        </w:rPr>
        <w:t>determiners</w:t>
      </w:r>
      <w:r w:rsidRPr="00E430F6">
        <w:rPr>
          <w:rFonts w:eastAsia="宋体" w:hint="eastAsia"/>
        </w:rPr>
        <w:t>）、中位限定符（</w:t>
      </w:r>
      <w:r w:rsidRPr="00E430F6">
        <w:rPr>
          <w:rFonts w:eastAsia="宋体"/>
        </w:rPr>
        <w:t>central determiners</w:t>
      </w:r>
      <w:r w:rsidRPr="00E430F6">
        <w:rPr>
          <w:rFonts w:eastAsia="宋体" w:hint="eastAsia"/>
        </w:rPr>
        <w:t>）以及后位限定符（</w:t>
      </w:r>
      <w:r w:rsidRPr="00E430F6">
        <w:rPr>
          <w:rFonts w:eastAsia="宋体"/>
        </w:rPr>
        <w:t>post</w:t>
      </w:r>
      <w:r w:rsidR="00CF0324">
        <w:rPr>
          <w:rFonts w:eastAsia="宋体" w:hint="eastAsia"/>
        </w:rPr>
        <w:t xml:space="preserve"> </w:t>
      </w:r>
      <w:r w:rsidRPr="00E430F6">
        <w:rPr>
          <w:rFonts w:eastAsia="宋体"/>
        </w:rPr>
        <w:t>determiners</w:t>
      </w:r>
      <w:r w:rsidRPr="00E430F6">
        <w:rPr>
          <w:rFonts w:eastAsia="宋体" w:hint="eastAsia"/>
        </w:rPr>
        <w:t>）。先看看下面几个例子：</w:t>
      </w:r>
    </w:p>
    <w:p w:rsidR="00785232" w:rsidRPr="00785232" w:rsidRDefault="00E430F6" w:rsidP="00182A90">
      <w:pPr>
        <w:spacing w:after="84"/>
        <w:ind w:firstLine="480"/>
        <w:rPr>
          <w:lang w:eastAsia="zh-TW"/>
        </w:rPr>
      </w:pPr>
      <w:r w:rsidRPr="00E430F6">
        <w:rPr>
          <w:rFonts w:eastAsia="宋体" w:hint="eastAsia"/>
        </w:rPr>
        <w:lastRenderedPageBreak/>
        <w:t>前位限定符</w:t>
      </w:r>
      <w:r w:rsidR="00267A64">
        <w:rPr>
          <w:rFonts w:hint="eastAsia"/>
        </w:rPr>
        <w:t xml:space="preserve"> </w:t>
      </w:r>
      <w:r w:rsidRPr="00E430F6">
        <w:rPr>
          <w:rFonts w:eastAsia="宋体" w:hint="eastAsia"/>
        </w:rPr>
        <w:t>中位限定符</w:t>
      </w:r>
      <w:r w:rsidR="009B2F60">
        <w:rPr>
          <w:rFonts w:hint="eastAsia"/>
        </w:rPr>
        <w:t xml:space="preserve"> </w:t>
      </w:r>
      <w:r w:rsidRPr="00E430F6">
        <w:rPr>
          <w:rFonts w:eastAsia="宋体" w:hint="eastAsia"/>
        </w:rPr>
        <w:t>后位限定符</w:t>
      </w:r>
      <w:r w:rsidR="009B2F60">
        <w:rPr>
          <w:rFonts w:hint="eastAsia"/>
        </w:rPr>
        <w:t xml:space="preserve"> </w:t>
      </w:r>
      <w:r w:rsidR="00267A64">
        <w:rPr>
          <w:rFonts w:hint="eastAsia"/>
        </w:rPr>
        <w:t xml:space="preserve">  </w:t>
      </w:r>
      <w:r w:rsidRPr="00E430F6">
        <w:rPr>
          <w:rFonts w:eastAsia="宋体" w:hint="eastAsia"/>
        </w:rPr>
        <w:t>形容词</w:t>
      </w:r>
      <w:r w:rsidR="009B2F60">
        <w:rPr>
          <w:rFonts w:hint="eastAsia"/>
        </w:rPr>
        <w:t xml:space="preserve">  </w:t>
      </w:r>
      <w:r w:rsidR="00267A64">
        <w:rPr>
          <w:rFonts w:hint="eastAsia"/>
        </w:rPr>
        <w:t xml:space="preserve">  </w:t>
      </w:r>
      <w:r w:rsidRPr="00E430F6">
        <w:rPr>
          <w:rFonts w:eastAsia="宋体" w:hint="eastAsia"/>
        </w:rPr>
        <w:t>名词</w:t>
      </w:r>
    </w:p>
    <w:p w:rsidR="00785232" w:rsidRPr="00785232" w:rsidRDefault="00E430F6" w:rsidP="00182A90">
      <w:pPr>
        <w:spacing w:after="84"/>
        <w:ind w:firstLine="480"/>
        <w:rPr>
          <w:lang w:eastAsia="zh-TW"/>
        </w:rPr>
      </w:pPr>
      <w:r w:rsidRPr="00E430F6">
        <w:rPr>
          <w:rFonts w:eastAsia="宋体"/>
        </w:rPr>
        <w:t>all</w:t>
      </w:r>
      <w:r w:rsidR="00267A64">
        <w:rPr>
          <w:rFonts w:hint="eastAsia"/>
        </w:rPr>
        <w:t xml:space="preserve"> </w:t>
      </w:r>
      <w:r w:rsidR="00267A64">
        <w:rPr>
          <w:rFonts w:hint="eastAsia"/>
        </w:rPr>
        <w:tab/>
      </w:r>
      <w:r w:rsidR="00267A64">
        <w:rPr>
          <w:rFonts w:hint="eastAsia"/>
        </w:rPr>
        <w:tab/>
      </w:r>
      <w:r w:rsidR="00267A64">
        <w:rPr>
          <w:rFonts w:hint="eastAsia"/>
        </w:rPr>
        <w:tab/>
      </w:r>
      <w:r w:rsidRPr="00E430F6">
        <w:rPr>
          <w:rFonts w:eastAsia="宋体"/>
        </w:rPr>
        <w:t>these</w:t>
      </w:r>
      <w:r w:rsidR="00267A64">
        <w:rPr>
          <w:rFonts w:hint="eastAsia"/>
        </w:rPr>
        <w:t xml:space="preserve"> </w:t>
      </w:r>
      <w:r w:rsidR="00267A64">
        <w:rPr>
          <w:rFonts w:hint="eastAsia"/>
        </w:rPr>
        <w:tab/>
      </w:r>
      <w:r w:rsidR="00267A64">
        <w:rPr>
          <w:rFonts w:hint="eastAsia"/>
        </w:rPr>
        <w:tab/>
      </w:r>
      <w:r w:rsidRPr="00E430F6">
        <w:rPr>
          <w:rFonts w:eastAsia="宋体"/>
        </w:rPr>
        <w:t>many</w:t>
      </w:r>
      <w:r w:rsidR="00267A64">
        <w:rPr>
          <w:rFonts w:hint="eastAsia"/>
        </w:rPr>
        <w:t xml:space="preserve"> </w:t>
      </w:r>
      <w:r w:rsidR="00267A64">
        <w:rPr>
          <w:rFonts w:hint="eastAsia"/>
        </w:rPr>
        <w:tab/>
      </w:r>
      <w:r w:rsidR="00267A64">
        <w:rPr>
          <w:rFonts w:hint="eastAsia"/>
        </w:rPr>
        <w:tab/>
      </w:r>
      <w:r w:rsidRPr="00E430F6">
        <w:rPr>
          <w:rFonts w:eastAsia="宋体"/>
        </w:rPr>
        <w:t>brave</w:t>
      </w:r>
      <w:r w:rsidR="009B2F60">
        <w:rPr>
          <w:rFonts w:hint="eastAsia"/>
        </w:rPr>
        <w:t xml:space="preserve">   </w:t>
      </w:r>
      <w:r w:rsidR="00267A64">
        <w:rPr>
          <w:rFonts w:hint="eastAsia"/>
        </w:rPr>
        <w:tab/>
      </w:r>
      <w:r w:rsidRPr="00E430F6">
        <w:rPr>
          <w:rFonts w:eastAsia="宋体"/>
        </w:rPr>
        <w:t>soldiers</w:t>
      </w:r>
    </w:p>
    <w:p w:rsidR="00785232" w:rsidRPr="00785232" w:rsidRDefault="00E430F6" w:rsidP="00182A90">
      <w:pPr>
        <w:pStyle w:val="Preface"/>
        <w:spacing w:after="84"/>
        <w:ind w:firstLine="480"/>
        <w:rPr>
          <w:lang w:eastAsia="zh-TW"/>
        </w:rPr>
      </w:pPr>
      <w:r w:rsidRPr="00E430F6">
        <w:rPr>
          <w:rFonts w:hint="eastAsia"/>
        </w:rPr>
        <w:t>（这许多英勇士兵全数）</w:t>
      </w:r>
    </w:p>
    <w:p w:rsidR="00785232" w:rsidRPr="00785232" w:rsidRDefault="00E430F6" w:rsidP="00182A90">
      <w:pPr>
        <w:spacing w:after="84"/>
        <w:ind w:firstLine="480"/>
        <w:rPr>
          <w:lang w:eastAsia="zh-TW"/>
        </w:rPr>
      </w:pPr>
      <w:r w:rsidRPr="00E430F6">
        <w:rPr>
          <w:rFonts w:eastAsia="宋体"/>
        </w:rPr>
        <w:t>half</w:t>
      </w:r>
      <w:r w:rsidR="00267A64">
        <w:rPr>
          <w:rFonts w:hint="eastAsia"/>
        </w:rPr>
        <w:t xml:space="preserve"> </w:t>
      </w:r>
      <w:r w:rsidR="00267A64">
        <w:rPr>
          <w:rFonts w:hint="eastAsia"/>
        </w:rPr>
        <w:tab/>
      </w:r>
      <w:r w:rsidR="00267A64">
        <w:rPr>
          <w:rFonts w:hint="eastAsia"/>
        </w:rPr>
        <w:tab/>
      </w:r>
      <w:r w:rsidR="00267A64">
        <w:rPr>
          <w:rFonts w:hint="eastAsia"/>
        </w:rPr>
        <w:tab/>
      </w:r>
      <w:r w:rsidRPr="00E430F6">
        <w:rPr>
          <w:rFonts w:eastAsia="宋体"/>
        </w:rPr>
        <w:t>your</w:t>
      </w:r>
      <w:r w:rsidR="00267A64">
        <w:rPr>
          <w:rFonts w:hint="eastAsia"/>
        </w:rPr>
        <w:t xml:space="preserve"> </w:t>
      </w:r>
      <w:r w:rsidR="00267A64">
        <w:rPr>
          <w:rFonts w:hint="eastAsia"/>
        </w:rPr>
        <w:tab/>
      </w:r>
      <w:r w:rsidR="00267A64">
        <w:rPr>
          <w:rFonts w:hint="eastAsia"/>
        </w:rPr>
        <w:tab/>
      </w:r>
      <w:r w:rsidRPr="00E430F6">
        <w:rPr>
          <w:rFonts w:eastAsia="宋体"/>
        </w:rPr>
        <w:t>twenty</w:t>
      </w:r>
      <w:r w:rsidR="00267A64">
        <w:rPr>
          <w:rFonts w:hint="eastAsia"/>
        </w:rPr>
        <w:t xml:space="preserve"> </w:t>
      </w:r>
      <w:r w:rsidR="00267A64">
        <w:rPr>
          <w:rFonts w:hint="eastAsia"/>
        </w:rPr>
        <w:tab/>
      </w:r>
      <w:r w:rsidR="00267A64">
        <w:rPr>
          <w:rFonts w:hint="eastAsia"/>
        </w:rPr>
        <w:tab/>
      </w:r>
      <w:r w:rsidRPr="00E430F6">
        <w:rPr>
          <w:rFonts w:eastAsia="宋体"/>
        </w:rPr>
        <w:t>expensive</w:t>
      </w:r>
      <w:r w:rsidR="00267A64">
        <w:rPr>
          <w:rFonts w:hint="eastAsia"/>
        </w:rPr>
        <w:t xml:space="preserve"> </w:t>
      </w:r>
      <w:r w:rsidR="00267A64">
        <w:rPr>
          <w:rFonts w:hint="eastAsia"/>
        </w:rPr>
        <w:tab/>
      </w:r>
      <w:r w:rsidRPr="00E430F6">
        <w:rPr>
          <w:rFonts w:eastAsia="宋体"/>
        </w:rPr>
        <w:t>houses</w:t>
      </w:r>
    </w:p>
    <w:p w:rsidR="00785232" w:rsidRPr="00785232" w:rsidRDefault="00E430F6" w:rsidP="00182A90">
      <w:pPr>
        <w:pStyle w:val="Preface"/>
        <w:spacing w:after="84"/>
        <w:ind w:firstLine="480"/>
        <w:rPr>
          <w:lang w:eastAsia="zh-TW"/>
        </w:rPr>
      </w:pPr>
      <w:r w:rsidRPr="00E430F6">
        <w:rPr>
          <w:rFonts w:hint="eastAsia"/>
        </w:rPr>
        <w:t>（你那二十栋豪宅的半数）</w:t>
      </w:r>
    </w:p>
    <w:p w:rsidR="00785232" w:rsidRPr="00785232" w:rsidRDefault="00E430F6" w:rsidP="00182A90">
      <w:pPr>
        <w:spacing w:after="84"/>
        <w:ind w:firstLine="480"/>
        <w:rPr>
          <w:lang w:eastAsia="zh-TW"/>
        </w:rPr>
      </w:pPr>
      <w:r w:rsidRPr="00E430F6">
        <w:rPr>
          <w:rFonts w:eastAsia="宋体"/>
        </w:rPr>
        <w:t>both</w:t>
      </w:r>
      <w:r w:rsidR="00267A64">
        <w:rPr>
          <w:rFonts w:hint="eastAsia"/>
        </w:rPr>
        <w:t xml:space="preserve"> </w:t>
      </w:r>
      <w:r w:rsidR="00267A64">
        <w:rPr>
          <w:rFonts w:hint="eastAsia"/>
        </w:rPr>
        <w:tab/>
      </w:r>
      <w:r w:rsidR="00267A64">
        <w:rPr>
          <w:rFonts w:hint="eastAsia"/>
        </w:rPr>
        <w:tab/>
      </w:r>
      <w:r w:rsidR="00267A64">
        <w:rPr>
          <w:rFonts w:hint="eastAsia"/>
        </w:rPr>
        <w:tab/>
      </w:r>
      <w:r w:rsidRPr="00E430F6">
        <w:rPr>
          <w:rFonts w:eastAsia="宋体"/>
        </w:rPr>
        <w:t>the</w:t>
      </w:r>
      <w:r w:rsidR="00267A64">
        <w:rPr>
          <w:rFonts w:hint="eastAsia"/>
        </w:rPr>
        <w:t xml:space="preserve"> </w:t>
      </w:r>
      <w:r w:rsidR="00267A64">
        <w:rPr>
          <w:rFonts w:hint="eastAsia"/>
        </w:rPr>
        <w:tab/>
      </w:r>
      <w:r w:rsidR="00267A64">
        <w:rPr>
          <w:rFonts w:hint="eastAsia"/>
        </w:rPr>
        <w:tab/>
      </w:r>
      <w:r w:rsidRPr="00E430F6">
        <w:rPr>
          <w:rFonts w:eastAsia="宋体"/>
        </w:rPr>
        <w:t>first</w:t>
      </w:r>
      <w:r w:rsidR="00267A64">
        <w:rPr>
          <w:rFonts w:hint="eastAsia"/>
        </w:rPr>
        <w:t xml:space="preserve"> </w:t>
      </w:r>
      <w:r w:rsidR="00267A64">
        <w:rPr>
          <w:rFonts w:hint="eastAsia"/>
        </w:rPr>
        <w:tab/>
      </w:r>
      <w:r w:rsidR="00267A64">
        <w:rPr>
          <w:rFonts w:hint="eastAsia"/>
        </w:rPr>
        <w:tab/>
      </w:r>
      <w:r w:rsidRPr="00E430F6">
        <w:rPr>
          <w:rFonts w:eastAsia="宋体"/>
        </w:rPr>
        <w:t>heroic</w:t>
      </w:r>
      <w:r w:rsidR="00267A64">
        <w:rPr>
          <w:rFonts w:hint="eastAsia"/>
        </w:rPr>
        <w:t xml:space="preserve"> </w:t>
      </w:r>
      <w:r w:rsidR="00267A64">
        <w:rPr>
          <w:rFonts w:hint="eastAsia"/>
        </w:rPr>
        <w:tab/>
      </w:r>
      <w:r w:rsidR="00267A64">
        <w:rPr>
          <w:rFonts w:hint="eastAsia"/>
        </w:rPr>
        <w:tab/>
      </w:r>
      <w:r w:rsidRPr="00E430F6">
        <w:rPr>
          <w:rFonts w:eastAsia="宋体"/>
        </w:rPr>
        <w:t>explorers</w:t>
      </w:r>
    </w:p>
    <w:p w:rsidR="00785232" w:rsidRPr="00785232" w:rsidRDefault="00E430F6" w:rsidP="00182A90">
      <w:pPr>
        <w:pStyle w:val="Preface"/>
        <w:spacing w:after="84"/>
        <w:ind w:firstLine="480"/>
        <w:rPr>
          <w:lang w:eastAsia="zh-TW"/>
        </w:rPr>
      </w:pPr>
      <w:r w:rsidRPr="00E430F6">
        <w:rPr>
          <w:rFonts w:hint="eastAsia"/>
        </w:rPr>
        <w:t>（第一批两位英雄探险家都在内）</w:t>
      </w:r>
    </w:p>
    <w:p w:rsidR="00DD2927" w:rsidRDefault="003C1617" w:rsidP="00182A90">
      <w:pPr>
        <w:pStyle w:val="5"/>
        <w:spacing w:after="84"/>
        <w:rPr>
          <w:lang w:eastAsia="zh-TW"/>
        </w:rPr>
      </w:pPr>
      <w:r>
        <w:rPr>
          <w:rFonts w:hint="eastAsia"/>
        </w:rPr>
        <w:t>（</w:t>
      </w:r>
      <w:r>
        <w:rPr>
          <w:rFonts w:hint="eastAsia"/>
        </w:rPr>
        <w:t>1</w:t>
      </w:r>
      <w:r>
        <w:rPr>
          <w:rFonts w:hint="eastAsia"/>
        </w:rPr>
        <w:t>）</w:t>
      </w:r>
      <w:r w:rsidR="00E430F6" w:rsidRPr="00E430F6">
        <w:rPr>
          <w:rFonts w:hint="eastAsia"/>
        </w:rPr>
        <w:t>前位限定符</w:t>
      </w:r>
    </w:p>
    <w:p w:rsidR="00DD2927" w:rsidRDefault="00E430F6" w:rsidP="00182A90">
      <w:pPr>
        <w:spacing w:after="84"/>
        <w:ind w:firstLine="480"/>
        <w:rPr>
          <w:lang w:eastAsia="zh-TW"/>
        </w:rPr>
      </w:pPr>
      <w:r w:rsidRPr="00E430F6">
        <w:rPr>
          <w:rFonts w:eastAsia="宋体" w:hint="eastAsia"/>
        </w:rPr>
        <w:t>在限定符中排第一顺位的称为前位限定符。与中位限定符共同使用时，前位限定符一定要放在前面。</w:t>
      </w:r>
      <w:r w:rsidRPr="00CF0324">
        <w:rPr>
          <w:rStyle w:val="af1"/>
          <w:rFonts w:hint="eastAsia"/>
        </w:rPr>
        <w:t>包括</w:t>
      </w:r>
      <w:r w:rsidRPr="00CF0324">
        <w:rPr>
          <w:rStyle w:val="af1"/>
        </w:rPr>
        <w:t>all, both, half, one-third, one-fifth, double, twice, three times, such</w:t>
      </w:r>
      <w:r w:rsidRPr="00CF0324">
        <w:rPr>
          <w:rStyle w:val="af1"/>
          <w:rFonts w:hint="eastAsia"/>
        </w:rPr>
        <w:t>等等都属于前位限定符。</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hint="eastAsia"/>
        </w:rPr>
        <w:t>前位限定符</w:t>
      </w:r>
      <w:r w:rsidR="009B2F60">
        <w:rPr>
          <w:rFonts w:hint="eastAsia"/>
        </w:rPr>
        <w:t xml:space="preserve">  </w:t>
      </w:r>
      <w:r w:rsidRPr="00E430F6">
        <w:rPr>
          <w:rFonts w:eastAsia="宋体" w:hint="eastAsia"/>
        </w:rPr>
        <w:t>中位限定符</w:t>
      </w:r>
      <w:r w:rsidR="009B2F60">
        <w:rPr>
          <w:rFonts w:hint="eastAsia"/>
        </w:rPr>
        <w:t xml:space="preserve">  </w:t>
      </w:r>
      <w:r w:rsidRPr="00E430F6">
        <w:rPr>
          <w:rFonts w:eastAsia="宋体" w:hint="eastAsia"/>
        </w:rPr>
        <w:t>名词</w:t>
      </w:r>
    </w:p>
    <w:p w:rsidR="00785232" w:rsidRPr="00785232" w:rsidRDefault="00E430F6" w:rsidP="00182A90">
      <w:pPr>
        <w:spacing w:after="84"/>
        <w:ind w:firstLine="480"/>
        <w:rPr>
          <w:lang w:eastAsia="zh-TW"/>
        </w:rPr>
      </w:pPr>
      <w:r w:rsidRPr="00E430F6">
        <w:rPr>
          <w:rFonts w:eastAsia="宋体"/>
        </w:rPr>
        <w:t>all</w:t>
      </w:r>
      <w:r w:rsidR="00F75F8B">
        <w:rPr>
          <w:rFonts w:hint="eastAsia"/>
        </w:rPr>
        <w:tab/>
      </w:r>
      <w:r w:rsidR="00F75F8B">
        <w:rPr>
          <w:rFonts w:hint="eastAsia"/>
        </w:rPr>
        <w:tab/>
      </w:r>
      <w:r w:rsidR="00F75F8B">
        <w:rPr>
          <w:rFonts w:hint="eastAsia"/>
        </w:rPr>
        <w:tab/>
      </w:r>
      <w:r w:rsidR="00F75F8B">
        <w:rPr>
          <w:rFonts w:hint="eastAsia"/>
        </w:rPr>
        <w:tab/>
      </w:r>
      <w:r w:rsidRPr="00E430F6">
        <w:rPr>
          <w:rFonts w:eastAsia="宋体"/>
        </w:rPr>
        <w:t>the</w:t>
      </w:r>
      <w:r w:rsidR="00F75F8B">
        <w:rPr>
          <w:rFonts w:hint="eastAsia"/>
        </w:rPr>
        <w:tab/>
      </w:r>
      <w:r w:rsidR="00F75F8B">
        <w:rPr>
          <w:rFonts w:hint="eastAsia"/>
        </w:rPr>
        <w:tab/>
      </w:r>
      <w:r w:rsidR="00F75F8B">
        <w:rPr>
          <w:rFonts w:hint="eastAsia"/>
        </w:rPr>
        <w:tab/>
      </w:r>
      <w:r w:rsidRPr="00E430F6">
        <w:rPr>
          <w:rFonts w:eastAsia="宋体"/>
        </w:rPr>
        <w:t>girls</w:t>
      </w:r>
      <w:r w:rsidR="00F75F8B">
        <w:rPr>
          <w:rFonts w:hint="eastAsia"/>
        </w:rPr>
        <w:tab/>
      </w:r>
      <w:r w:rsidR="00F75F8B">
        <w:rPr>
          <w:rFonts w:hint="eastAsia"/>
        </w:rPr>
        <w:tab/>
      </w:r>
      <w:r w:rsidRPr="00E430F6">
        <w:rPr>
          <w:rFonts w:eastAsia="宋体" w:hint="eastAsia"/>
        </w:rPr>
        <w:t>这些女生全数</w:t>
      </w:r>
    </w:p>
    <w:p w:rsidR="00785232" w:rsidRPr="00785232" w:rsidRDefault="00E430F6" w:rsidP="00182A90">
      <w:pPr>
        <w:spacing w:after="84"/>
        <w:ind w:firstLine="480"/>
        <w:rPr>
          <w:lang w:eastAsia="zh-TW"/>
        </w:rPr>
      </w:pPr>
      <w:r w:rsidRPr="00E430F6">
        <w:rPr>
          <w:rFonts w:eastAsia="宋体"/>
        </w:rPr>
        <w:t>both</w:t>
      </w:r>
      <w:r w:rsidR="00F75F8B">
        <w:rPr>
          <w:rFonts w:hint="eastAsia"/>
        </w:rPr>
        <w:tab/>
      </w:r>
      <w:r w:rsidR="00F75F8B">
        <w:rPr>
          <w:rFonts w:hint="eastAsia"/>
        </w:rPr>
        <w:tab/>
      </w:r>
      <w:r w:rsidR="00F75F8B">
        <w:rPr>
          <w:rFonts w:hint="eastAsia"/>
        </w:rPr>
        <w:tab/>
      </w:r>
      <w:r w:rsidRPr="00E430F6">
        <w:rPr>
          <w:rFonts w:eastAsia="宋体"/>
        </w:rPr>
        <w:t>those</w:t>
      </w:r>
      <w:r w:rsidR="00F75F8B">
        <w:rPr>
          <w:rFonts w:hint="eastAsia"/>
        </w:rPr>
        <w:tab/>
      </w:r>
      <w:r w:rsidR="00F75F8B">
        <w:rPr>
          <w:rFonts w:hint="eastAsia"/>
        </w:rPr>
        <w:tab/>
      </w:r>
      <w:r w:rsidRPr="00E430F6">
        <w:rPr>
          <w:rFonts w:eastAsia="宋体"/>
        </w:rPr>
        <w:t>cars</w:t>
      </w:r>
      <w:r w:rsidR="009B2F60">
        <w:rPr>
          <w:rFonts w:hint="eastAsia"/>
        </w:rPr>
        <w:t xml:space="preserve"> </w:t>
      </w:r>
      <w:r w:rsidR="00F75F8B">
        <w:rPr>
          <w:rFonts w:hint="eastAsia"/>
        </w:rPr>
        <w:tab/>
      </w:r>
      <w:r w:rsidR="00F75F8B">
        <w:rPr>
          <w:rFonts w:hint="eastAsia"/>
        </w:rPr>
        <w:tab/>
      </w:r>
      <w:r w:rsidRPr="00E430F6">
        <w:rPr>
          <w:rFonts w:eastAsia="宋体" w:hint="eastAsia"/>
        </w:rPr>
        <w:t>那两辆车</w:t>
      </w:r>
    </w:p>
    <w:p w:rsidR="00785232" w:rsidRPr="00785232" w:rsidRDefault="00E430F6" w:rsidP="00182A90">
      <w:pPr>
        <w:spacing w:after="84"/>
        <w:ind w:firstLine="480"/>
        <w:rPr>
          <w:lang w:eastAsia="zh-TW"/>
        </w:rPr>
      </w:pPr>
      <w:r w:rsidRPr="00E430F6">
        <w:rPr>
          <w:rFonts w:eastAsia="宋体"/>
        </w:rPr>
        <w:t>half</w:t>
      </w:r>
      <w:r w:rsidR="00F75F8B">
        <w:rPr>
          <w:rFonts w:hint="eastAsia"/>
        </w:rPr>
        <w:tab/>
      </w:r>
      <w:r w:rsidR="00F75F8B">
        <w:rPr>
          <w:rFonts w:hint="eastAsia"/>
        </w:rPr>
        <w:tab/>
      </w:r>
      <w:r w:rsidR="00F75F8B">
        <w:rPr>
          <w:rFonts w:hint="eastAsia"/>
        </w:rPr>
        <w:tab/>
      </w:r>
      <w:r w:rsidRPr="00E430F6">
        <w:rPr>
          <w:rFonts w:eastAsia="宋体"/>
        </w:rPr>
        <w:t>an</w:t>
      </w:r>
      <w:r w:rsidR="00F75F8B">
        <w:rPr>
          <w:rFonts w:hint="eastAsia"/>
        </w:rPr>
        <w:tab/>
      </w:r>
      <w:r w:rsidR="00F75F8B">
        <w:rPr>
          <w:rFonts w:hint="eastAsia"/>
        </w:rPr>
        <w:tab/>
      </w:r>
      <w:r w:rsidR="00F75F8B">
        <w:rPr>
          <w:rFonts w:hint="eastAsia"/>
        </w:rPr>
        <w:tab/>
      </w:r>
      <w:r w:rsidRPr="00E430F6">
        <w:rPr>
          <w:rFonts w:eastAsia="宋体"/>
        </w:rPr>
        <w:t>hour</w:t>
      </w:r>
      <w:r w:rsidR="00F75F8B">
        <w:rPr>
          <w:rFonts w:hint="eastAsia"/>
        </w:rPr>
        <w:tab/>
      </w:r>
      <w:r w:rsidR="00F75F8B">
        <w:rPr>
          <w:rFonts w:hint="eastAsia"/>
        </w:rPr>
        <w:tab/>
      </w:r>
      <w:r w:rsidRPr="00E430F6">
        <w:rPr>
          <w:rFonts w:eastAsia="宋体" w:hint="eastAsia"/>
        </w:rPr>
        <w:t>半个小时</w:t>
      </w:r>
    </w:p>
    <w:p w:rsidR="00785232" w:rsidRPr="00785232" w:rsidRDefault="00E430F6" w:rsidP="00182A90">
      <w:pPr>
        <w:spacing w:after="84"/>
        <w:ind w:firstLine="480"/>
        <w:rPr>
          <w:lang w:eastAsia="zh-TW"/>
        </w:rPr>
      </w:pPr>
      <w:r w:rsidRPr="00E430F6">
        <w:rPr>
          <w:rFonts w:eastAsia="宋体"/>
        </w:rPr>
        <w:t>double</w:t>
      </w:r>
      <w:r w:rsidR="00F75F8B">
        <w:rPr>
          <w:rFonts w:hint="eastAsia"/>
        </w:rPr>
        <w:tab/>
      </w:r>
      <w:r w:rsidR="00F75F8B">
        <w:rPr>
          <w:rFonts w:hint="eastAsia"/>
        </w:rPr>
        <w:tab/>
      </w:r>
      <w:r w:rsidR="00F75F8B">
        <w:rPr>
          <w:rFonts w:hint="eastAsia"/>
        </w:rPr>
        <w:tab/>
      </w:r>
      <w:r w:rsidRPr="00E430F6">
        <w:rPr>
          <w:rFonts w:eastAsia="宋体"/>
        </w:rPr>
        <w:t>the</w:t>
      </w:r>
      <w:r w:rsidR="00F75F8B">
        <w:rPr>
          <w:rFonts w:hint="eastAsia"/>
        </w:rPr>
        <w:tab/>
      </w:r>
      <w:r w:rsidR="00F75F8B">
        <w:rPr>
          <w:rFonts w:hint="eastAsia"/>
        </w:rPr>
        <w:tab/>
      </w:r>
      <w:r w:rsidR="00F75F8B">
        <w:rPr>
          <w:rFonts w:hint="eastAsia"/>
        </w:rPr>
        <w:tab/>
      </w:r>
      <w:r w:rsidRPr="00E430F6">
        <w:rPr>
          <w:rFonts w:eastAsia="宋体"/>
        </w:rPr>
        <w:t>sum</w:t>
      </w:r>
      <w:r w:rsidR="00F75F8B">
        <w:rPr>
          <w:rFonts w:hint="eastAsia"/>
        </w:rPr>
        <w:tab/>
      </w:r>
      <w:r w:rsidR="00F75F8B">
        <w:rPr>
          <w:rFonts w:hint="eastAsia"/>
        </w:rPr>
        <w:tab/>
      </w:r>
      <w:r w:rsidRPr="00E430F6">
        <w:rPr>
          <w:rFonts w:eastAsia="宋体" w:hint="eastAsia"/>
        </w:rPr>
        <w:t>总数的两倍</w:t>
      </w:r>
    </w:p>
    <w:p w:rsidR="00785232" w:rsidRPr="00785232" w:rsidRDefault="00E430F6" w:rsidP="00182A90">
      <w:pPr>
        <w:spacing w:after="84"/>
        <w:ind w:firstLine="480"/>
        <w:rPr>
          <w:lang w:eastAsia="zh-TW"/>
        </w:rPr>
      </w:pPr>
      <w:r w:rsidRPr="00E430F6">
        <w:rPr>
          <w:rFonts w:eastAsia="宋体"/>
        </w:rPr>
        <w:t>twice</w:t>
      </w:r>
      <w:r w:rsidR="00F75F8B">
        <w:rPr>
          <w:rFonts w:hint="eastAsia"/>
        </w:rPr>
        <w:tab/>
      </w:r>
      <w:r w:rsidR="00F75F8B">
        <w:rPr>
          <w:rFonts w:hint="eastAsia"/>
        </w:rPr>
        <w:tab/>
      </w:r>
      <w:r w:rsidR="00F75F8B">
        <w:rPr>
          <w:rFonts w:hint="eastAsia"/>
        </w:rPr>
        <w:tab/>
      </w:r>
      <w:r w:rsidRPr="00E430F6">
        <w:rPr>
          <w:rFonts w:eastAsia="宋体"/>
        </w:rPr>
        <w:t>my</w:t>
      </w:r>
      <w:r w:rsidR="00F75F8B">
        <w:rPr>
          <w:rFonts w:hint="eastAsia"/>
        </w:rPr>
        <w:tab/>
      </w:r>
      <w:r w:rsidR="00F75F8B">
        <w:rPr>
          <w:rFonts w:hint="eastAsia"/>
        </w:rPr>
        <w:tab/>
      </w:r>
      <w:r w:rsidR="00F75F8B">
        <w:rPr>
          <w:rFonts w:hint="eastAsia"/>
        </w:rPr>
        <w:tab/>
      </w:r>
      <w:r w:rsidRPr="00E430F6">
        <w:rPr>
          <w:rFonts w:eastAsia="宋体"/>
        </w:rPr>
        <w:t>salary</w:t>
      </w:r>
      <w:r w:rsidR="00F75F8B">
        <w:rPr>
          <w:rFonts w:hint="eastAsia"/>
        </w:rPr>
        <w:tab/>
      </w:r>
      <w:r w:rsidR="00F75F8B">
        <w:rPr>
          <w:rFonts w:hint="eastAsia"/>
        </w:rPr>
        <w:tab/>
      </w:r>
      <w:r w:rsidRPr="00E430F6">
        <w:rPr>
          <w:rFonts w:eastAsia="宋体" w:hint="eastAsia"/>
        </w:rPr>
        <w:t>我薪水的两倍</w:t>
      </w:r>
    </w:p>
    <w:p w:rsidR="00785232" w:rsidRPr="00785232" w:rsidRDefault="00E430F6" w:rsidP="00182A90">
      <w:pPr>
        <w:spacing w:after="84"/>
        <w:ind w:firstLine="480"/>
        <w:rPr>
          <w:lang w:eastAsia="zh-TW"/>
        </w:rPr>
      </w:pPr>
      <w:r w:rsidRPr="00E430F6">
        <w:rPr>
          <w:rFonts w:eastAsia="宋体"/>
        </w:rPr>
        <w:t>one-third</w:t>
      </w:r>
      <w:r w:rsidR="00F75F8B">
        <w:rPr>
          <w:rFonts w:hint="eastAsia"/>
        </w:rPr>
        <w:tab/>
      </w:r>
      <w:r w:rsidR="00F75F8B">
        <w:rPr>
          <w:rFonts w:hint="eastAsia"/>
        </w:rPr>
        <w:tab/>
      </w:r>
      <w:r w:rsidRPr="00E430F6">
        <w:rPr>
          <w:rFonts w:eastAsia="宋体"/>
        </w:rPr>
        <w:t>the</w:t>
      </w:r>
      <w:r w:rsidR="00F75F8B">
        <w:rPr>
          <w:rFonts w:hint="eastAsia"/>
        </w:rPr>
        <w:tab/>
      </w:r>
      <w:r w:rsidR="00F75F8B">
        <w:rPr>
          <w:rFonts w:hint="eastAsia"/>
        </w:rPr>
        <w:tab/>
      </w:r>
      <w:r w:rsidR="00F75F8B">
        <w:rPr>
          <w:rFonts w:hint="eastAsia"/>
        </w:rPr>
        <w:tab/>
      </w:r>
      <w:r w:rsidRPr="00E430F6">
        <w:rPr>
          <w:rFonts w:eastAsia="宋体"/>
        </w:rPr>
        <w:t>time</w:t>
      </w:r>
      <w:r w:rsidR="00F75F8B">
        <w:rPr>
          <w:rFonts w:hint="eastAsia"/>
        </w:rPr>
        <w:tab/>
      </w:r>
      <w:r w:rsidR="00F75F8B">
        <w:rPr>
          <w:rFonts w:hint="eastAsia"/>
        </w:rPr>
        <w:tab/>
      </w:r>
      <w:r w:rsidRPr="00E430F6">
        <w:rPr>
          <w:rFonts w:eastAsia="宋体" w:hint="eastAsia"/>
        </w:rPr>
        <w:t>时间的三分之一</w:t>
      </w:r>
    </w:p>
    <w:p w:rsidR="00785232" w:rsidRPr="00785232" w:rsidRDefault="00E430F6" w:rsidP="00182A90">
      <w:pPr>
        <w:spacing w:after="84"/>
        <w:ind w:firstLine="480"/>
      </w:pPr>
      <w:r w:rsidRPr="00E430F6">
        <w:rPr>
          <w:rFonts w:eastAsia="宋体"/>
        </w:rPr>
        <w:t>such</w:t>
      </w:r>
      <w:r w:rsidR="00F75F8B">
        <w:rPr>
          <w:rFonts w:hint="eastAsia"/>
        </w:rPr>
        <w:tab/>
      </w:r>
      <w:r w:rsidR="00F75F8B">
        <w:rPr>
          <w:rFonts w:hint="eastAsia"/>
        </w:rPr>
        <w:tab/>
      </w:r>
      <w:r w:rsidR="00F75F8B">
        <w:rPr>
          <w:rFonts w:hint="eastAsia"/>
        </w:rPr>
        <w:tab/>
      </w:r>
      <w:r w:rsidRPr="00E430F6">
        <w:rPr>
          <w:rFonts w:eastAsia="宋体"/>
        </w:rPr>
        <w:t>a</w:t>
      </w:r>
      <w:r w:rsidR="00F75F8B">
        <w:rPr>
          <w:rFonts w:hint="eastAsia"/>
        </w:rPr>
        <w:tab/>
      </w:r>
      <w:r w:rsidR="00F75F8B">
        <w:rPr>
          <w:rFonts w:hint="eastAsia"/>
        </w:rPr>
        <w:tab/>
      </w:r>
      <w:r w:rsidR="00F75F8B">
        <w:rPr>
          <w:rFonts w:hint="eastAsia"/>
        </w:rPr>
        <w:tab/>
      </w:r>
      <w:r w:rsidRPr="00E430F6">
        <w:rPr>
          <w:rFonts w:eastAsia="宋体"/>
        </w:rPr>
        <w:t>surprise</w:t>
      </w:r>
      <w:r w:rsidR="00F75F8B">
        <w:rPr>
          <w:rFonts w:hint="eastAsia"/>
        </w:rPr>
        <w:tab/>
      </w:r>
      <w:r w:rsidRPr="00E430F6">
        <w:rPr>
          <w:rFonts w:eastAsia="宋体" w:hint="eastAsia"/>
        </w:rPr>
        <w:t>这么大的惊奇</w:t>
      </w:r>
    </w:p>
    <w:p w:rsidR="00DD2927" w:rsidRDefault="003C1617" w:rsidP="00182A90">
      <w:pPr>
        <w:pStyle w:val="5"/>
        <w:spacing w:after="84"/>
        <w:rPr>
          <w:lang w:eastAsia="zh-TW"/>
        </w:rPr>
      </w:pPr>
      <w:r>
        <w:rPr>
          <w:rFonts w:hint="eastAsia"/>
        </w:rPr>
        <w:t>（</w:t>
      </w:r>
      <w:r>
        <w:rPr>
          <w:rFonts w:hint="eastAsia"/>
        </w:rPr>
        <w:t>2</w:t>
      </w:r>
      <w:r>
        <w:rPr>
          <w:rFonts w:hint="eastAsia"/>
        </w:rPr>
        <w:t>）</w:t>
      </w:r>
      <w:r w:rsidR="00E430F6" w:rsidRPr="00E430F6">
        <w:rPr>
          <w:rFonts w:hint="eastAsia"/>
        </w:rPr>
        <w:t>后位限定符</w:t>
      </w:r>
    </w:p>
    <w:p w:rsidR="00DD2927" w:rsidRDefault="00E430F6" w:rsidP="00182A90">
      <w:pPr>
        <w:spacing w:after="84"/>
        <w:ind w:firstLine="480"/>
        <w:rPr>
          <w:lang w:eastAsia="zh-TW"/>
        </w:rPr>
      </w:pPr>
      <w:r w:rsidRPr="00E430F6">
        <w:rPr>
          <w:rFonts w:eastAsia="宋体" w:hint="eastAsia"/>
        </w:rPr>
        <w:t>后位限定符用在名词词组中要排在后面的顺位。如果和前位限定符或中位限定符共同使用时，后位限定符一定要放在最后面（当然，它的位置仍然在形容词的前面）。</w:t>
      </w:r>
      <w:r w:rsidRPr="00CF0324">
        <w:rPr>
          <w:rStyle w:val="af1"/>
          <w:rFonts w:hint="eastAsia"/>
        </w:rPr>
        <w:t>后位限定符包括所有的数目字（</w:t>
      </w:r>
      <w:r w:rsidRPr="00CF0324">
        <w:rPr>
          <w:rStyle w:val="af1"/>
        </w:rPr>
        <w:t>three, 200</w:t>
      </w:r>
      <w:r w:rsidRPr="00CF0324">
        <w:rPr>
          <w:rStyle w:val="af1"/>
          <w:rFonts w:hint="eastAsia"/>
        </w:rPr>
        <w:t>）、序数（</w:t>
      </w:r>
      <w:r w:rsidRPr="00CF0324">
        <w:rPr>
          <w:rStyle w:val="af1"/>
        </w:rPr>
        <w:t>first, second, 300th, last</w:t>
      </w:r>
      <w:r w:rsidRPr="00CF0324">
        <w:rPr>
          <w:rStyle w:val="af1"/>
          <w:rFonts w:hint="eastAsia"/>
        </w:rPr>
        <w:t>），以及表示「多、少」的</w:t>
      </w:r>
      <w:r w:rsidRPr="00CF0324">
        <w:rPr>
          <w:rStyle w:val="af1"/>
        </w:rPr>
        <w:t>many, much, little, few</w:t>
      </w:r>
      <w:r w:rsidRPr="00CF0324">
        <w:rPr>
          <w:rStyle w:val="af1"/>
          <w:rFonts w:hint="eastAsia"/>
        </w:rPr>
        <w:t>等等。</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hint="eastAsia"/>
        </w:rPr>
        <w:t>中位限定符</w:t>
      </w:r>
      <w:r w:rsidR="009B2F60">
        <w:rPr>
          <w:rFonts w:hint="eastAsia"/>
        </w:rPr>
        <w:t xml:space="preserve">   </w:t>
      </w:r>
      <w:r w:rsidRPr="00E430F6">
        <w:rPr>
          <w:rFonts w:eastAsia="宋体" w:hint="eastAsia"/>
        </w:rPr>
        <w:t>后位限定符</w:t>
      </w:r>
      <w:r w:rsidR="009B2F60">
        <w:rPr>
          <w:rFonts w:hint="eastAsia"/>
        </w:rPr>
        <w:t xml:space="preserve">   </w:t>
      </w:r>
      <w:r w:rsidRPr="00E430F6">
        <w:rPr>
          <w:rFonts w:eastAsia="宋体" w:hint="eastAsia"/>
        </w:rPr>
        <w:t>名词</w:t>
      </w:r>
    </w:p>
    <w:p w:rsidR="00785232" w:rsidRPr="00785232" w:rsidRDefault="00E430F6" w:rsidP="00182A90">
      <w:pPr>
        <w:spacing w:after="84"/>
        <w:ind w:firstLine="480"/>
        <w:rPr>
          <w:lang w:eastAsia="zh-TW"/>
        </w:rPr>
      </w:pPr>
      <w:r w:rsidRPr="00E430F6">
        <w:rPr>
          <w:rFonts w:eastAsia="宋体"/>
        </w:rPr>
        <w:t>my</w:t>
      </w:r>
      <w:r w:rsidR="00F75F8B">
        <w:rPr>
          <w:rFonts w:hint="eastAsia"/>
        </w:rPr>
        <w:tab/>
      </w:r>
      <w:r w:rsidR="00F75F8B">
        <w:rPr>
          <w:rFonts w:hint="eastAsia"/>
        </w:rPr>
        <w:tab/>
      </w:r>
      <w:r w:rsidR="00F75F8B">
        <w:rPr>
          <w:rFonts w:hint="eastAsia"/>
        </w:rPr>
        <w:tab/>
      </w:r>
      <w:r w:rsidRPr="00E430F6">
        <w:rPr>
          <w:rFonts w:eastAsia="宋体"/>
        </w:rPr>
        <w:t>three</w:t>
      </w:r>
      <w:r w:rsidR="00F75F8B">
        <w:rPr>
          <w:rFonts w:hint="eastAsia"/>
        </w:rPr>
        <w:tab/>
      </w:r>
      <w:r w:rsidR="00F75F8B">
        <w:rPr>
          <w:rFonts w:hint="eastAsia"/>
        </w:rPr>
        <w:tab/>
      </w:r>
      <w:r w:rsidR="00CF0324">
        <w:rPr>
          <w:rFonts w:eastAsia="宋体"/>
        </w:rPr>
        <w:t>children</w:t>
      </w:r>
      <w:r w:rsidR="00F75F8B">
        <w:rPr>
          <w:rFonts w:eastAsia="宋体" w:hint="eastAsia"/>
        </w:rPr>
        <w:tab/>
      </w:r>
      <w:r w:rsidR="00F75F8B">
        <w:rPr>
          <w:rFonts w:eastAsia="宋体" w:hint="eastAsia"/>
        </w:rPr>
        <w:tab/>
      </w:r>
      <w:r w:rsidRPr="00E430F6">
        <w:rPr>
          <w:rFonts w:eastAsia="宋体" w:hint="eastAsia"/>
        </w:rPr>
        <w:t>我的三个小孩</w:t>
      </w:r>
    </w:p>
    <w:p w:rsidR="00785232" w:rsidRPr="00785232" w:rsidRDefault="00E430F6" w:rsidP="00182A90">
      <w:pPr>
        <w:spacing w:after="84"/>
        <w:ind w:firstLine="480"/>
        <w:rPr>
          <w:lang w:eastAsia="zh-TW"/>
        </w:rPr>
      </w:pPr>
      <w:r w:rsidRPr="00E430F6">
        <w:rPr>
          <w:rFonts w:eastAsia="宋体"/>
        </w:rPr>
        <w:t>the</w:t>
      </w:r>
      <w:r w:rsidR="00F75F8B">
        <w:rPr>
          <w:rFonts w:hint="eastAsia"/>
        </w:rPr>
        <w:tab/>
      </w:r>
      <w:r w:rsidR="00F75F8B">
        <w:rPr>
          <w:rFonts w:hint="eastAsia"/>
        </w:rPr>
        <w:tab/>
      </w:r>
      <w:r w:rsidR="00F75F8B">
        <w:rPr>
          <w:rFonts w:hint="eastAsia"/>
        </w:rPr>
        <w:tab/>
      </w:r>
      <w:r w:rsidRPr="00E430F6">
        <w:rPr>
          <w:rFonts w:eastAsia="宋体"/>
        </w:rPr>
        <w:t>seventh</w:t>
      </w:r>
      <w:r w:rsidR="00F75F8B">
        <w:rPr>
          <w:rFonts w:hint="eastAsia"/>
        </w:rPr>
        <w:tab/>
      </w:r>
      <w:r w:rsidR="00F75F8B">
        <w:rPr>
          <w:rFonts w:hint="eastAsia"/>
        </w:rPr>
        <w:tab/>
      </w:r>
      <w:r w:rsidRPr="00E430F6">
        <w:rPr>
          <w:rFonts w:eastAsia="宋体"/>
        </w:rPr>
        <w:t>day</w:t>
      </w:r>
      <w:r w:rsidR="00F75F8B">
        <w:rPr>
          <w:rFonts w:hint="eastAsia"/>
        </w:rPr>
        <w:tab/>
      </w:r>
      <w:r w:rsidR="00F75F8B">
        <w:rPr>
          <w:rFonts w:hint="eastAsia"/>
        </w:rPr>
        <w:tab/>
      </w:r>
      <w:r w:rsidR="00F75F8B">
        <w:rPr>
          <w:rFonts w:hint="eastAsia"/>
        </w:rPr>
        <w:tab/>
      </w:r>
      <w:r w:rsidR="00F75F8B">
        <w:rPr>
          <w:rFonts w:hint="eastAsia"/>
        </w:rPr>
        <w:tab/>
      </w:r>
      <w:r w:rsidRPr="00E430F6">
        <w:rPr>
          <w:rFonts w:eastAsia="宋体" w:hint="eastAsia"/>
        </w:rPr>
        <w:t>第七天</w:t>
      </w:r>
    </w:p>
    <w:p w:rsidR="00785232" w:rsidRPr="00785232" w:rsidRDefault="00E430F6" w:rsidP="00182A90">
      <w:pPr>
        <w:spacing w:after="84"/>
        <w:ind w:firstLine="480"/>
        <w:rPr>
          <w:lang w:eastAsia="zh-TW"/>
        </w:rPr>
      </w:pPr>
      <w:r w:rsidRPr="00E430F6">
        <w:rPr>
          <w:rFonts w:eastAsia="宋体"/>
        </w:rPr>
        <w:t>the</w:t>
      </w:r>
      <w:r w:rsidRPr="00785232">
        <w:tab/>
      </w:r>
      <w:r w:rsidR="00F75F8B">
        <w:rPr>
          <w:rFonts w:hint="eastAsia"/>
        </w:rPr>
        <w:tab/>
      </w:r>
      <w:r w:rsidR="00F75F8B">
        <w:rPr>
          <w:rFonts w:hint="eastAsia"/>
        </w:rPr>
        <w:tab/>
      </w:r>
      <w:r w:rsidRPr="00E430F6">
        <w:rPr>
          <w:rFonts w:eastAsia="宋体"/>
        </w:rPr>
        <w:t>last</w:t>
      </w:r>
      <w:r w:rsidR="00F75F8B">
        <w:rPr>
          <w:rFonts w:hint="eastAsia"/>
        </w:rPr>
        <w:tab/>
      </w:r>
      <w:r w:rsidR="00F75F8B">
        <w:rPr>
          <w:rFonts w:hint="eastAsia"/>
        </w:rPr>
        <w:tab/>
      </w:r>
      <w:r w:rsidR="00F75F8B">
        <w:rPr>
          <w:rFonts w:hint="eastAsia"/>
        </w:rPr>
        <w:tab/>
      </w:r>
      <w:r w:rsidRPr="00E430F6">
        <w:rPr>
          <w:rFonts w:eastAsia="宋体"/>
        </w:rPr>
        <w:t>month</w:t>
      </w:r>
      <w:r w:rsidR="00F75F8B">
        <w:rPr>
          <w:rFonts w:hint="eastAsia"/>
        </w:rPr>
        <w:tab/>
      </w:r>
      <w:r w:rsidR="00F75F8B">
        <w:rPr>
          <w:rFonts w:hint="eastAsia"/>
        </w:rPr>
        <w:tab/>
      </w:r>
      <w:r w:rsidR="00F75F8B">
        <w:rPr>
          <w:rFonts w:hint="eastAsia"/>
        </w:rPr>
        <w:tab/>
      </w:r>
      <w:r w:rsidRPr="00E430F6">
        <w:rPr>
          <w:rFonts w:eastAsia="宋体" w:hint="eastAsia"/>
        </w:rPr>
        <w:t>最后一个月</w:t>
      </w:r>
    </w:p>
    <w:p w:rsidR="00785232" w:rsidRPr="00785232" w:rsidRDefault="00E430F6" w:rsidP="00182A90">
      <w:pPr>
        <w:spacing w:after="84"/>
        <w:ind w:firstLine="480"/>
        <w:rPr>
          <w:lang w:eastAsia="zh-TW"/>
        </w:rPr>
      </w:pPr>
      <w:r w:rsidRPr="00E430F6">
        <w:rPr>
          <w:rFonts w:eastAsia="宋体"/>
        </w:rPr>
        <w:t>a</w:t>
      </w:r>
      <w:r w:rsidR="00F75F8B">
        <w:rPr>
          <w:rFonts w:hint="eastAsia"/>
        </w:rPr>
        <w:tab/>
      </w:r>
      <w:r w:rsidR="00F75F8B">
        <w:rPr>
          <w:rFonts w:hint="eastAsia"/>
        </w:rPr>
        <w:tab/>
      </w:r>
      <w:r w:rsidR="00F75F8B">
        <w:rPr>
          <w:rFonts w:hint="eastAsia"/>
        </w:rPr>
        <w:tab/>
      </w:r>
      <w:r w:rsidRPr="00E430F6">
        <w:rPr>
          <w:rFonts w:eastAsia="宋体"/>
        </w:rPr>
        <w:t>few</w:t>
      </w:r>
      <w:r w:rsidR="00F75F8B">
        <w:rPr>
          <w:rFonts w:hint="eastAsia"/>
        </w:rPr>
        <w:tab/>
      </w:r>
      <w:r w:rsidR="00F75F8B">
        <w:rPr>
          <w:rFonts w:hint="eastAsia"/>
        </w:rPr>
        <w:tab/>
      </w:r>
      <w:r w:rsidR="00F75F8B">
        <w:rPr>
          <w:rFonts w:hint="eastAsia"/>
        </w:rPr>
        <w:tab/>
      </w:r>
      <w:r w:rsidRPr="00E430F6">
        <w:rPr>
          <w:rFonts w:eastAsia="宋体"/>
        </w:rPr>
        <w:t>people</w:t>
      </w:r>
      <w:r w:rsidR="00F75F8B">
        <w:rPr>
          <w:rFonts w:hint="eastAsia"/>
        </w:rPr>
        <w:tab/>
      </w:r>
      <w:r w:rsidR="00F75F8B">
        <w:rPr>
          <w:rFonts w:hint="eastAsia"/>
        </w:rPr>
        <w:tab/>
      </w:r>
      <w:r w:rsidR="00F75F8B">
        <w:rPr>
          <w:rFonts w:hint="eastAsia"/>
        </w:rPr>
        <w:tab/>
      </w:r>
      <w:r w:rsidRPr="00E430F6">
        <w:rPr>
          <w:rFonts w:eastAsia="宋体" w:hint="eastAsia"/>
        </w:rPr>
        <w:t>少数几个人</w:t>
      </w:r>
    </w:p>
    <w:p w:rsidR="00785232" w:rsidRPr="00785232" w:rsidRDefault="00E430F6" w:rsidP="00182A90">
      <w:pPr>
        <w:spacing w:after="84"/>
        <w:ind w:firstLine="480"/>
      </w:pPr>
      <w:r w:rsidRPr="00E430F6">
        <w:rPr>
          <w:rFonts w:eastAsia="宋体"/>
        </w:rPr>
        <w:t>those</w:t>
      </w:r>
      <w:r w:rsidR="00F75F8B">
        <w:rPr>
          <w:rFonts w:hint="eastAsia"/>
        </w:rPr>
        <w:tab/>
      </w:r>
      <w:r w:rsidR="00F75F8B">
        <w:rPr>
          <w:rFonts w:hint="eastAsia"/>
        </w:rPr>
        <w:tab/>
      </w:r>
      <w:r w:rsidRPr="00E430F6">
        <w:rPr>
          <w:rFonts w:eastAsia="宋体"/>
        </w:rPr>
        <w:t>many</w:t>
      </w:r>
      <w:r w:rsidR="00F75F8B">
        <w:rPr>
          <w:rFonts w:hint="eastAsia"/>
        </w:rPr>
        <w:tab/>
      </w:r>
      <w:r w:rsidR="00F75F8B">
        <w:rPr>
          <w:rFonts w:hint="eastAsia"/>
        </w:rPr>
        <w:tab/>
      </w:r>
      <w:r w:rsidRPr="00E430F6">
        <w:rPr>
          <w:rFonts w:eastAsia="宋体"/>
        </w:rPr>
        <w:t>difficulties</w:t>
      </w:r>
      <w:r w:rsidR="00F75F8B">
        <w:rPr>
          <w:rFonts w:hint="eastAsia"/>
        </w:rPr>
        <w:tab/>
      </w:r>
      <w:r w:rsidR="00F75F8B">
        <w:rPr>
          <w:rFonts w:hint="eastAsia"/>
        </w:rPr>
        <w:tab/>
      </w:r>
      <w:r w:rsidRPr="00E430F6">
        <w:rPr>
          <w:rFonts w:eastAsia="宋体" w:hint="eastAsia"/>
        </w:rPr>
        <w:t>为数众多的那些问题</w:t>
      </w:r>
    </w:p>
    <w:p w:rsidR="00DD2927" w:rsidRDefault="003C1617" w:rsidP="00182A90">
      <w:pPr>
        <w:pStyle w:val="5"/>
        <w:spacing w:after="84"/>
        <w:rPr>
          <w:lang w:eastAsia="zh-TW"/>
        </w:rPr>
      </w:pPr>
      <w:r>
        <w:rPr>
          <w:rFonts w:hint="eastAsia"/>
        </w:rPr>
        <w:lastRenderedPageBreak/>
        <w:t>（</w:t>
      </w:r>
      <w:r>
        <w:rPr>
          <w:rFonts w:hint="eastAsia"/>
        </w:rPr>
        <w:t>3</w:t>
      </w:r>
      <w:r>
        <w:rPr>
          <w:rFonts w:hint="eastAsia"/>
        </w:rPr>
        <w:t>）</w:t>
      </w:r>
      <w:r w:rsidR="00E430F6" w:rsidRPr="00E430F6">
        <w:rPr>
          <w:rFonts w:hint="eastAsia"/>
        </w:rPr>
        <w:t>中位限定符</w:t>
      </w:r>
    </w:p>
    <w:p w:rsidR="00DD2927" w:rsidRDefault="00E430F6" w:rsidP="00182A90">
      <w:pPr>
        <w:spacing w:after="84"/>
        <w:ind w:firstLine="480"/>
        <w:rPr>
          <w:lang w:eastAsia="zh-TW"/>
        </w:rPr>
      </w:pPr>
      <w:r w:rsidRPr="00CF0324">
        <w:rPr>
          <w:rStyle w:val="af1"/>
          <w:rFonts w:hint="eastAsia"/>
        </w:rPr>
        <w:t>限定符当中出现频率最高的是中位限定符，包括冠词（</w:t>
      </w:r>
      <w:r w:rsidRPr="00CF0324">
        <w:rPr>
          <w:rStyle w:val="af1"/>
        </w:rPr>
        <w:t>a, an, the</w:t>
      </w:r>
      <w:r w:rsidRPr="00CF0324">
        <w:rPr>
          <w:rStyle w:val="af1"/>
          <w:rFonts w:hint="eastAsia"/>
        </w:rPr>
        <w:t>以及零冠词）、指示限定符（</w:t>
      </w:r>
      <w:r w:rsidRPr="00CF0324">
        <w:rPr>
          <w:rStyle w:val="af1"/>
        </w:rPr>
        <w:t>this, that, these, those</w:t>
      </w:r>
      <w:r w:rsidRPr="00CF0324">
        <w:rPr>
          <w:rStyle w:val="af1"/>
          <w:rFonts w:hint="eastAsia"/>
        </w:rPr>
        <w:t>）、不定限定符（</w:t>
      </w:r>
      <w:r w:rsidRPr="00CF0324">
        <w:rPr>
          <w:rStyle w:val="af1"/>
        </w:rPr>
        <w:t>some, any, either</w:t>
      </w:r>
      <w:r w:rsidRPr="00CF0324">
        <w:rPr>
          <w:rStyle w:val="af1"/>
          <w:rFonts w:hint="eastAsia"/>
        </w:rPr>
        <w:t>）、否定限定符（</w:t>
      </w:r>
      <w:r w:rsidRPr="00CF0324">
        <w:rPr>
          <w:rStyle w:val="af1"/>
        </w:rPr>
        <w:t>no, neither</w:t>
      </w:r>
      <w:r w:rsidRPr="00CF0324">
        <w:rPr>
          <w:rStyle w:val="af1"/>
          <w:rFonts w:hint="eastAsia"/>
        </w:rPr>
        <w:t>）、全称限定符（</w:t>
      </w:r>
      <w:r w:rsidRPr="00CF0324">
        <w:rPr>
          <w:rStyle w:val="af1"/>
        </w:rPr>
        <w:t>every, each</w:t>
      </w:r>
      <w:r w:rsidRPr="00CF0324">
        <w:rPr>
          <w:rStyle w:val="af1"/>
          <w:rFonts w:hint="eastAsia"/>
        </w:rPr>
        <w:t>）与所有格（</w:t>
      </w:r>
      <w:r w:rsidRPr="00CF0324">
        <w:rPr>
          <w:rStyle w:val="af1"/>
        </w:rPr>
        <w:t>my, your, John’s</w:t>
      </w:r>
      <w:r w:rsidRPr="00CF0324">
        <w:rPr>
          <w:rStyle w:val="af1"/>
          <w:rFonts w:hint="eastAsia"/>
        </w:rPr>
        <w:t>）等等都属于中位限定符。</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hint="eastAsia"/>
        </w:rPr>
        <w:t>中位限定符</w:t>
      </w:r>
      <w:r w:rsidRPr="00785232">
        <w:tab/>
      </w:r>
      <w:r w:rsidRPr="00E430F6">
        <w:rPr>
          <w:rFonts w:eastAsia="宋体" w:hint="eastAsia"/>
        </w:rPr>
        <w:t>名词</w:t>
      </w:r>
    </w:p>
    <w:p w:rsidR="00785232" w:rsidRPr="00785232" w:rsidRDefault="00E430F6" w:rsidP="00182A90">
      <w:pPr>
        <w:spacing w:after="84"/>
        <w:ind w:firstLine="480"/>
        <w:rPr>
          <w:lang w:eastAsia="zh-TW"/>
        </w:rPr>
      </w:pPr>
      <w:r w:rsidRPr="00E430F6">
        <w:rPr>
          <w:rFonts w:eastAsia="宋体"/>
        </w:rPr>
        <w:t>a</w:t>
      </w:r>
      <w:r w:rsidRPr="00785232">
        <w:tab/>
      </w:r>
      <w:r w:rsidRPr="00785232">
        <w:tab/>
      </w:r>
      <w:r w:rsidRPr="00785232">
        <w:tab/>
      </w:r>
      <w:r w:rsidRPr="00E430F6">
        <w:rPr>
          <w:rFonts w:eastAsia="宋体"/>
        </w:rPr>
        <w:t>book</w:t>
      </w:r>
      <w:r w:rsidRPr="00785232">
        <w:tab/>
      </w:r>
      <w:r w:rsidRPr="00785232">
        <w:tab/>
      </w:r>
      <w:r w:rsidRPr="00E430F6">
        <w:rPr>
          <w:rFonts w:eastAsia="宋体" w:hint="eastAsia"/>
        </w:rPr>
        <w:t>一本书</w:t>
      </w:r>
    </w:p>
    <w:p w:rsidR="00785232" w:rsidRPr="00785232" w:rsidRDefault="00E430F6" w:rsidP="00182A90">
      <w:pPr>
        <w:spacing w:after="84"/>
        <w:ind w:firstLine="480"/>
        <w:rPr>
          <w:lang w:eastAsia="zh-TW"/>
        </w:rPr>
      </w:pPr>
      <w:r w:rsidRPr="00E430F6">
        <w:rPr>
          <w:rFonts w:eastAsia="宋体"/>
        </w:rPr>
        <w:t>an</w:t>
      </w:r>
      <w:r w:rsidRPr="00785232">
        <w:tab/>
      </w:r>
      <w:r w:rsidRPr="00785232">
        <w:tab/>
      </w:r>
      <w:r w:rsidRPr="00785232">
        <w:tab/>
      </w:r>
      <w:r w:rsidRPr="00E430F6">
        <w:rPr>
          <w:rFonts w:eastAsia="宋体"/>
        </w:rPr>
        <w:t>egg</w:t>
      </w:r>
      <w:r w:rsidRPr="00785232">
        <w:tab/>
      </w:r>
      <w:r w:rsidRPr="00785232">
        <w:tab/>
      </w:r>
      <w:r w:rsidRPr="00785232">
        <w:tab/>
      </w:r>
      <w:r w:rsidRPr="00E430F6">
        <w:rPr>
          <w:rFonts w:eastAsia="宋体" w:hint="eastAsia"/>
        </w:rPr>
        <w:t>一枚蛋</w:t>
      </w:r>
    </w:p>
    <w:p w:rsidR="00785232" w:rsidRPr="00785232" w:rsidRDefault="00E430F6" w:rsidP="00182A90">
      <w:pPr>
        <w:spacing w:after="84"/>
        <w:ind w:firstLine="480"/>
        <w:rPr>
          <w:lang w:eastAsia="zh-TW"/>
        </w:rPr>
      </w:pPr>
      <w:r w:rsidRPr="00E430F6">
        <w:rPr>
          <w:rFonts w:eastAsia="宋体"/>
        </w:rPr>
        <w:t>the</w:t>
      </w:r>
      <w:r w:rsidRPr="00785232">
        <w:tab/>
      </w:r>
      <w:r w:rsidRPr="00785232">
        <w:tab/>
      </w:r>
      <w:r w:rsidRPr="00785232">
        <w:tab/>
      </w:r>
      <w:r w:rsidRPr="00E430F6">
        <w:rPr>
          <w:rFonts w:eastAsia="宋体"/>
        </w:rPr>
        <w:t>money</w:t>
      </w:r>
      <w:r w:rsidRPr="00785232">
        <w:tab/>
      </w:r>
      <w:r w:rsidRPr="00785232">
        <w:tab/>
      </w:r>
      <w:r w:rsidRPr="00E430F6">
        <w:rPr>
          <w:rFonts w:eastAsia="宋体" w:hint="eastAsia"/>
        </w:rPr>
        <w:t>这笔钱</w:t>
      </w:r>
    </w:p>
    <w:p w:rsidR="00785232" w:rsidRPr="00785232" w:rsidRDefault="00E430F6" w:rsidP="00182A90">
      <w:pPr>
        <w:spacing w:after="84"/>
        <w:ind w:firstLine="480"/>
        <w:rPr>
          <w:lang w:eastAsia="zh-TW"/>
        </w:rPr>
      </w:pPr>
      <w:r w:rsidRPr="00E430F6">
        <w:rPr>
          <w:rFonts w:eastAsia="宋体"/>
        </w:rPr>
        <w:t>this</w:t>
      </w:r>
      <w:r w:rsidRPr="00785232">
        <w:tab/>
      </w:r>
      <w:r w:rsidRPr="00785232">
        <w:tab/>
      </w:r>
      <w:r w:rsidRPr="00E430F6">
        <w:rPr>
          <w:rFonts w:eastAsia="宋体"/>
        </w:rPr>
        <w:t>question</w:t>
      </w:r>
      <w:r w:rsidRPr="00785232">
        <w:tab/>
      </w:r>
      <w:r w:rsidRPr="00E430F6">
        <w:rPr>
          <w:rFonts w:eastAsia="宋体" w:hint="eastAsia"/>
        </w:rPr>
        <w:t>这个问题</w:t>
      </w:r>
    </w:p>
    <w:p w:rsidR="00785232" w:rsidRPr="00785232" w:rsidRDefault="00E430F6" w:rsidP="00182A90">
      <w:pPr>
        <w:spacing w:after="84"/>
        <w:ind w:firstLine="480"/>
        <w:rPr>
          <w:lang w:eastAsia="zh-TW"/>
        </w:rPr>
      </w:pPr>
      <w:r w:rsidRPr="00E430F6">
        <w:rPr>
          <w:rFonts w:eastAsia="宋体"/>
        </w:rPr>
        <w:t>that</w:t>
      </w:r>
      <w:r w:rsidRPr="00785232">
        <w:tab/>
      </w:r>
      <w:r w:rsidRPr="00785232">
        <w:tab/>
      </w:r>
      <w:r w:rsidRPr="00E430F6">
        <w:rPr>
          <w:rFonts w:eastAsia="宋体"/>
        </w:rPr>
        <w:t>man</w:t>
      </w:r>
      <w:r w:rsidRPr="00785232">
        <w:tab/>
      </w:r>
      <w:r w:rsidRPr="00785232">
        <w:tab/>
      </w:r>
      <w:r w:rsidRPr="00E430F6">
        <w:rPr>
          <w:rFonts w:eastAsia="宋体" w:hint="eastAsia"/>
        </w:rPr>
        <w:t>那名男子</w:t>
      </w:r>
    </w:p>
    <w:p w:rsidR="00785232" w:rsidRPr="00785232" w:rsidRDefault="00E430F6" w:rsidP="00182A90">
      <w:pPr>
        <w:spacing w:after="84"/>
        <w:ind w:firstLine="480"/>
        <w:rPr>
          <w:lang w:eastAsia="zh-TW"/>
        </w:rPr>
      </w:pPr>
      <w:r w:rsidRPr="00E430F6">
        <w:rPr>
          <w:rFonts w:eastAsia="宋体"/>
        </w:rPr>
        <w:t>these</w:t>
      </w:r>
      <w:r w:rsidRPr="00785232">
        <w:tab/>
      </w:r>
      <w:r w:rsidRPr="00785232">
        <w:tab/>
      </w:r>
      <w:r w:rsidRPr="00E430F6">
        <w:rPr>
          <w:rFonts w:eastAsia="宋体"/>
        </w:rPr>
        <w:t>kids</w:t>
      </w:r>
      <w:r w:rsidRPr="00785232">
        <w:tab/>
      </w:r>
      <w:r w:rsidRPr="00785232">
        <w:tab/>
      </w:r>
      <w:r w:rsidRPr="00E430F6">
        <w:rPr>
          <w:rFonts w:eastAsia="宋体" w:hint="eastAsia"/>
        </w:rPr>
        <w:t>这些孩子</w:t>
      </w:r>
    </w:p>
    <w:p w:rsidR="00785232" w:rsidRPr="00785232" w:rsidRDefault="00E430F6" w:rsidP="00182A90">
      <w:pPr>
        <w:spacing w:after="84"/>
        <w:ind w:firstLine="480"/>
        <w:rPr>
          <w:lang w:eastAsia="zh-TW"/>
        </w:rPr>
      </w:pPr>
      <w:r w:rsidRPr="00E430F6">
        <w:rPr>
          <w:rFonts w:eastAsia="宋体"/>
        </w:rPr>
        <w:t>those</w:t>
      </w:r>
      <w:r w:rsidRPr="00785232">
        <w:tab/>
      </w:r>
      <w:r w:rsidRPr="00785232">
        <w:tab/>
      </w:r>
      <w:r w:rsidRPr="00E430F6">
        <w:rPr>
          <w:rFonts w:eastAsia="宋体"/>
        </w:rPr>
        <w:t>places</w:t>
      </w:r>
      <w:r w:rsidRPr="00785232">
        <w:tab/>
      </w:r>
      <w:r w:rsidRPr="00785232">
        <w:tab/>
      </w:r>
      <w:r w:rsidRPr="00E430F6">
        <w:rPr>
          <w:rFonts w:eastAsia="宋体" w:hint="eastAsia"/>
        </w:rPr>
        <w:t>那些地方</w:t>
      </w:r>
    </w:p>
    <w:p w:rsidR="00785232" w:rsidRPr="00785232" w:rsidRDefault="00E430F6" w:rsidP="00182A90">
      <w:pPr>
        <w:spacing w:after="84"/>
        <w:ind w:firstLine="480"/>
        <w:rPr>
          <w:lang w:eastAsia="zh-TW"/>
        </w:rPr>
      </w:pPr>
      <w:r w:rsidRPr="00E430F6">
        <w:rPr>
          <w:rFonts w:eastAsia="宋体"/>
        </w:rPr>
        <w:t>some</w:t>
      </w:r>
      <w:r w:rsidRPr="00785232">
        <w:tab/>
      </w:r>
      <w:r w:rsidRPr="00785232">
        <w:tab/>
      </w:r>
      <w:r w:rsidRPr="00E430F6">
        <w:rPr>
          <w:rFonts w:eastAsia="宋体"/>
        </w:rPr>
        <w:t>time</w:t>
      </w:r>
      <w:r w:rsidRPr="00785232">
        <w:tab/>
      </w:r>
      <w:r w:rsidRPr="00785232">
        <w:tab/>
      </w:r>
      <w:r w:rsidRPr="00E430F6">
        <w:rPr>
          <w:rFonts w:eastAsia="宋体" w:hint="eastAsia"/>
        </w:rPr>
        <w:t>一段时间</w:t>
      </w:r>
    </w:p>
    <w:p w:rsidR="00785232" w:rsidRPr="00785232" w:rsidRDefault="00E430F6" w:rsidP="00182A90">
      <w:pPr>
        <w:spacing w:after="84"/>
        <w:ind w:firstLine="480"/>
        <w:rPr>
          <w:lang w:eastAsia="zh-TW"/>
        </w:rPr>
      </w:pPr>
      <w:r w:rsidRPr="00E430F6">
        <w:rPr>
          <w:rFonts w:eastAsia="宋体"/>
        </w:rPr>
        <w:t>any</w:t>
      </w:r>
      <w:r w:rsidRPr="00785232">
        <w:tab/>
      </w:r>
      <w:r w:rsidRPr="00785232">
        <w:tab/>
      </w:r>
      <w:r w:rsidRPr="00E430F6">
        <w:rPr>
          <w:rFonts w:eastAsia="宋体"/>
        </w:rPr>
        <w:t>trouble</w:t>
      </w:r>
      <w:r w:rsidRPr="00785232">
        <w:tab/>
      </w:r>
      <w:r w:rsidRPr="00785232">
        <w:tab/>
      </w:r>
      <w:r w:rsidRPr="00E430F6">
        <w:rPr>
          <w:rFonts w:eastAsia="宋体" w:hint="eastAsia"/>
        </w:rPr>
        <w:t>任何麻烦</w:t>
      </w:r>
    </w:p>
    <w:p w:rsidR="00785232" w:rsidRPr="00785232" w:rsidRDefault="00E430F6" w:rsidP="00182A90">
      <w:pPr>
        <w:spacing w:after="84"/>
        <w:ind w:firstLine="480"/>
        <w:rPr>
          <w:lang w:eastAsia="zh-TW"/>
        </w:rPr>
      </w:pPr>
      <w:r w:rsidRPr="00E430F6">
        <w:rPr>
          <w:rFonts w:eastAsia="宋体"/>
        </w:rPr>
        <w:t>either</w:t>
      </w:r>
      <w:r w:rsidRPr="00785232">
        <w:tab/>
      </w:r>
      <w:r w:rsidRPr="00785232">
        <w:tab/>
      </w:r>
      <w:r w:rsidRPr="00E430F6">
        <w:rPr>
          <w:rFonts w:eastAsia="宋体"/>
        </w:rPr>
        <w:t>bank</w:t>
      </w:r>
      <w:r w:rsidRPr="00785232">
        <w:tab/>
      </w:r>
      <w:r w:rsidRPr="00785232">
        <w:tab/>
      </w:r>
      <w:r w:rsidRPr="00E430F6">
        <w:rPr>
          <w:rFonts w:eastAsia="宋体" w:hint="eastAsia"/>
        </w:rPr>
        <w:t>两家银行之中随便哪一家</w:t>
      </w:r>
    </w:p>
    <w:p w:rsidR="00785232" w:rsidRPr="00785232" w:rsidRDefault="00E430F6" w:rsidP="00182A90">
      <w:pPr>
        <w:spacing w:after="84"/>
        <w:ind w:firstLine="480"/>
        <w:rPr>
          <w:lang w:eastAsia="zh-TW"/>
        </w:rPr>
      </w:pPr>
      <w:r w:rsidRPr="00E430F6">
        <w:rPr>
          <w:rFonts w:eastAsia="宋体"/>
        </w:rPr>
        <w:t>no</w:t>
      </w:r>
      <w:r w:rsidRPr="00785232">
        <w:tab/>
      </w:r>
      <w:r w:rsidRPr="00785232">
        <w:tab/>
      </w:r>
      <w:r w:rsidRPr="00785232">
        <w:tab/>
      </w:r>
      <w:r w:rsidRPr="00E430F6">
        <w:rPr>
          <w:rFonts w:eastAsia="宋体"/>
        </w:rPr>
        <w:t>problem</w:t>
      </w:r>
      <w:r w:rsidRPr="00785232">
        <w:tab/>
      </w:r>
      <w:r w:rsidRPr="00E430F6">
        <w:rPr>
          <w:rFonts w:eastAsia="宋体" w:hint="eastAsia"/>
        </w:rPr>
        <w:t>没有问题</w:t>
      </w:r>
    </w:p>
    <w:p w:rsidR="00785232" w:rsidRPr="00785232" w:rsidRDefault="00E430F6" w:rsidP="00182A90">
      <w:pPr>
        <w:spacing w:after="84"/>
        <w:ind w:firstLine="480"/>
        <w:rPr>
          <w:lang w:eastAsia="zh-TW"/>
        </w:rPr>
      </w:pPr>
      <w:r w:rsidRPr="00E430F6">
        <w:rPr>
          <w:rFonts w:eastAsia="宋体"/>
        </w:rPr>
        <w:t>neither</w:t>
      </w:r>
      <w:r w:rsidRPr="00785232">
        <w:tab/>
      </w:r>
      <w:r w:rsidRPr="00785232">
        <w:tab/>
      </w:r>
      <w:r w:rsidRPr="00E430F6">
        <w:rPr>
          <w:rFonts w:eastAsia="宋体"/>
        </w:rPr>
        <w:t>boy</w:t>
      </w:r>
      <w:r w:rsidRPr="00785232">
        <w:tab/>
      </w:r>
      <w:r w:rsidRPr="00785232">
        <w:tab/>
      </w:r>
      <w:r w:rsidRPr="00785232">
        <w:tab/>
      </w:r>
      <w:r w:rsidRPr="00E430F6">
        <w:rPr>
          <w:rFonts w:eastAsia="宋体" w:hint="eastAsia"/>
        </w:rPr>
        <w:t>两个男孩之中没有一个</w:t>
      </w:r>
    </w:p>
    <w:p w:rsidR="00785232" w:rsidRPr="00785232" w:rsidRDefault="00E430F6" w:rsidP="00182A90">
      <w:pPr>
        <w:spacing w:after="84"/>
        <w:ind w:firstLine="480"/>
        <w:rPr>
          <w:lang w:eastAsia="zh-TW"/>
        </w:rPr>
      </w:pPr>
      <w:r w:rsidRPr="00E430F6">
        <w:rPr>
          <w:rFonts w:eastAsia="宋体"/>
        </w:rPr>
        <w:t>every</w:t>
      </w:r>
      <w:r w:rsidRPr="00785232">
        <w:tab/>
      </w:r>
      <w:r w:rsidRPr="00785232">
        <w:tab/>
      </w:r>
      <w:r w:rsidRPr="00E430F6">
        <w:rPr>
          <w:rFonts w:eastAsia="宋体"/>
        </w:rPr>
        <w:t>student</w:t>
      </w:r>
      <w:r w:rsidRPr="00785232">
        <w:tab/>
      </w:r>
      <w:r w:rsidRPr="00785232">
        <w:tab/>
      </w:r>
      <w:r w:rsidRPr="00E430F6">
        <w:rPr>
          <w:rFonts w:eastAsia="宋体" w:hint="eastAsia"/>
        </w:rPr>
        <w:t>每一个学生</w:t>
      </w:r>
    </w:p>
    <w:p w:rsidR="00785232" w:rsidRPr="00785232" w:rsidRDefault="00E430F6" w:rsidP="00182A90">
      <w:pPr>
        <w:spacing w:after="84"/>
        <w:ind w:firstLine="480"/>
        <w:rPr>
          <w:lang w:eastAsia="zh-TW"/>
        </w:rPr>
      </w:pPr>
      <w:r w:rsidRPr="00E430F6">
        <w:rPr>
          <w:rFonts w:eastAsia="宋体"/>
        </w:rPr>
        <w:t>each</w:t>
      </w:r>
      <w:r w:rsidRPr="00785232">
        <w:tab/>
      </w:r>
      <w:r w:rsidRPr="00785232">
        <w:tab/>
      </w:r>
      <w:r w:rsidRPr="00E430F6">
        <w:rPr>
          <w:rFonts w:eastAsia="宋体"/>
        </w:rPr>
        <w:t>worker</w:t>
      </w:r>
      <w:r w:rsidRPr="00785232">
        <w:tab/>
      </w:r>
      <w:r w:rsidRPr="00785232">
        <w:tab/>
      </w:r>
      <w:r w:rsidRPr="00E430F6">
        <w:rPr>
          <w:rFonts w:eastAsia="宋体" w:hint="eastAsia"/>
        </w:rPr>
        <w:t>每一位工人</w:t>
      </w:r>
    </w:p>
    <w:p w:rsidR="00785232" w:rsidRPr="00785232" w:rsidRDefault="00E430F6" w:rsidP="00182A90">
      <w:pPr>
        <w:spacing w:after="84"/>
        <w:ind w:firstLine="480"/>
        <w:rPr>
          <w:lang w:eastAsia="zh-TW"/>
        </w:rPr>
      </w:pPr>
      <w:r w:rsidRPr="00E430F6">
        <w:rPr>
          <w:rFonts w:eastAsia="宋体"/>
        </w:rPr>
        <w:t>my</w:t>
      </w:r>
      <w:r w:rsidRPr="00785232">
        <w:tab/>
      </w:r>
      <w:r w:rsidRPr="00785232">
        <w:tab/>
      </w:r>
      <w:r w:rsidRPr="00785232">
        <w:tab/>
      </w:r>
      <w:r w:rsidRPr="00E430F6">
        <w:rPr>
          <w:rFonts w:eastAsia="宋体"/>
        </w:rPr>
        <w:t>home</w:t>
      </w:r>
      <w:r w:rsidRPr="00785232">
        <w:tab/>
      </w:r>
      <w:r w:rsidRPr="00785232">
        <w:tab/>
      </w:r>
      <w:r w:rsidRPr="00E430F6">
        <w:rPr>
          <w:rFonts w:eastAsia="宋体" w:hint="eastAsia"/>
        </w:rPr>
        <w:t>我家</w:t>
      </w:r>
    </w:p>
    <w:p w:rsidR="00785232" w:rsidRPr="00785232" w:rsidRDefault="00E430F6" w:rsidP="00182A90">
      <w:pPr>
        <w:spacing w:after="84"/>
        <w:ind w:firstLine="480"/>
        <w:rPr>
          <w:lang w:eastAsia="zh-TW"/>
        </w:rPr>
      </w:pPr>
      <w:r w:rsidRPr="00E430F6">
        <w:rPr>
          <w:rFonts w:eastAsia="宋体"/>
        </w:rPr>
        <w:t>your</w:t>
      </w:r>
      <w:r w:rsidRPr="00785232">
        <w:tab/>
      </w:r>
      <w:r w:rsidRPr="00785232">
        <w:tab/>
      </w:r>
      <w:r w:rsidRPr="00E430F6">
        <w:rPr>
          <w:rFonts w:eastAsia="宋体"/>
        </w:rPr>
        <w:t>car</w:t>
      </w:r>
      <w:r w:rsidRPr="00785232">
        <w:tab/>
      </w:r>
      <w:r w:rsidRPr="00785232">
        <w:tab/>
      </w:r>
      <w:r w:rsidRPr="00785232">
        <w:tab/>
      </w:r>
      <w:r w:rsidRPr="00E430F6">
        <w:rPr>
          <w:rFonts w:eastAsia="宋体" w:hint="eastAsia"/>
        </w:rPr>
        <w:t>你的车</w:t>
      </w:r>
    </w:p>
    <w:p w:rsidR="00DD2927" w:rsidRDefault="00E430F6" w:rsidP="00182A90">
      <w:pPr>
        <w:spacing w:after="84"/>
        <w:ind w:firstLine="480"/>
        <w:rPr>
          <w:lang w:eastAsia="zh-TW"/>
        </w:rPr>
      </w:pPr>
      <w:r w:rsidRPr="00E430F6">
        <w:rPr>
          <w:rFonts w:eastAsia="宋体"/>
        </w:rPr>
        <w:t>John’s</w:t>
      </w:r>
      <w:r w:rsidRPr="00785232">
        <w:tab/>
      </w:r>
      <w:r w:rsidRPr="00785232">
        <w:tab/>
      </w:r>
      <w:r w:rsidRPr="00E430F6">
        <w:rPr>
          <w:rFonts w:eastAsia="宋体"/>
        </w:rPr>
        <w:t>daughter</w:t>
      </w:r>
      <w:r w:rsidRPr="00785232">
        <w:tab/>
      </w:r>
      <w:r w:rsidRPr="00E430F6">
        <w:rPr>
          <w:rFonts w:eastAsia="宋体"/>
        </w:rPr>
        <w:t>John</w:t>
      </w:r>
      <w:r w:rsidRPr="00E430F6">
        <w:rPr>
          <w:rFonts w:eastAsia="宋体" w:hint="eastAsia"/>
        </w:rPr>
        <w:t>的女儿</w:t>
      </w:r>
    </w:p>
    <w:p w:rsidR="00DD2927" w:rsidRDefault="00E430F6" w:rsidP="00182A90">
      <w:pPr>
        <w:spacing w:after="84"/>
        <w:ind w:firstLine="480"/>
        <w:rPr>
          <w:lang w:eastAsia="zh-TW"/>
        </w:rPr>
      </w:pPr>
      <w:r w:rsidRPr="00E430F6">
        <w:rPr>
          <w:rFonts w:eastAsia="宋体" w:hint="eastAsia"/>
        </w:rPr>
        <w:t>请注意：前位限定符、中位限定符与后位限定符可以共同出现在一个名词词组中，只要顺序别搞错。例如：</w:t>
      </w:r>
      <w:r w:rsidRPr="00E430F6">
        <w:rPr>
          <w:rFonts w:eastAsia="宋体"/>
        </w:rPr>
        <w:t>all(</w:t>
      </w:r>
      <w:r w:rsidRPr="00E430F6">
        <w:rPr>
          <w:rFonts w:eastAsia="宋体" w:hint="eastAsia"/>
        </w:rPr>
        <w:t>前</w:t>
      </w:r>
      <w:r w:rsidRPr="00E430F6">
        <w:rPr>
          <w:rFonts w:eastAsia="宋体"/>
        </w:rPr>
        <w:t>) my(</w:t>
      </w:r>
      <w:r w:rsidRPr="00E430F6">
        <w:rPr>
          <w:rFonts w:eastAsia="宋体" w:hint="eastAsia"/>
        </w:rPr>
        <w:t>中</w:t>
      </w:r>
      <w:r w:rsidRPr="00E430F6">
        <w:rPr>
          <w:rFonts w:eastAsia="宋体"/>
        </w:rPr>
        <w:t>) many(</w:t>
      </w:r>
      <w:r w:rsidRPr="00E430F6">
        <w:rPr>
          <w:rFonts w:eastAsia="宋体" w:hint="eastAsia"/>
        </w:rPr>
        <w:t>后</w:t>
      </w:r>
      <w:r w:rsidRPr="00E430F6">
        <w:rPr>
          <w:rFonts w:eastAsia="宋体"/>
        </w:rPr>
        <w:t>) friends</w:t>
      </w:r>
      <w:r w:rsidRPr="00E430F6">
        <w:rPr>
          <w:rFonts w:eastAsia="宋体" w:hint="eastAsia"/>
        </w:rPr>
        <w:t>。但是，如果同样属于中位限定符，那么彼此之间具有排他性，也就是只能采用一个。换言之，如果把两个中位限定符写在一起就是错误。例如下面这几个名词词组都犯了这个错误：</w:t>
      </w:r>
    </w:p>
    <w:p w:rsidR="00785232" w:rsidRPr="00785232" w:rsidRDefault="00E430F6" w:rsidP="00182A90">
      <w:pPr>
        <w:spacing w:after="84"/>
        <w:ind w:firstLine="480"/>
        <w:rPr>
          <w:lang w:eastAsia="zh-TW"/>
        </w:rPr>
      </w:pPr>
      <w:r w:rsidRPr="00E430F6">
        <w:rPr>
          <w:rFonts w:eastAsia="宋体"/>
        </w:rPr>
        <w:t>these some boys</w:t>
      </w:r>
      <w:r w:rsidRPr="00E430F6">
        <w:rPr>
          <w:rFonts w:eastAsia="宋体" w:hint="eastAsia"/>
        </w:rPr>
        <w:t>（误）</w:t>
      </w:r>
    </w:p>
    <w:p w:rsidR="00785232" w:rsidRPr="00785232" w:rsidRDefault="00E430F6" w:rsidP="00182A90">
      <w:pPr>
        <w:spacing w:after="84"/>
        <w:ind w:firstLine="480"/>
        <w:rPr>
          <w:lang w:eastAsia="zh-TW"/>
        </w:rPr>
      </w:pPr>
      <w:r w:rsidRPr="00E430F6">
        <w:rPr>
          <w:rFonts w:eastAsia="宋体"/>
        </w:rPr>
        <w:t>any my car</w:t>
      </w:r>
      <w:r w:rsidRPr="00E430F6">
        <w:rPr>
          <w:rFonts w:eastAsia="宋体" w:hint="eastAsia"/>
        </w:rPr>
        <w:t>（误）</w:t>
      </w:r>
    </w:p>
    <w:p w:rsidR="00785232" w:rsidRPr="00785232" w:rsidRDefault="00E430F6" w:rsidP="00182A90">
      <w:pPr>
        <w:spacing w:after="84"/>
        <w:ind w:firstLine="480"/>
        <w:rPr>
          <w:lang w:eastAsia="zh-TW"/>
        </w:rPr>
      </w:pPr>
      <w:r w:rsidRPr="00E430F6">
        <w:rPr>
          <w:rFonts w:eastAsia="宋体"/>
        </w:rPr>
        <w:t>neither John’s sister</w:t>
      </w:r>
      <w:r w:rsidRPr="00E430F6">
        <w:rPr>
          <w:rFonts w:eastAsia="宋体" w:hint="eastAsia"/>
        </w:rPr>
        <w:t>（误）</w:t>
      </w:r>
    </w:p>
    <w:p w:rsidR="00785232" w:rsidRPr="00785232" w:rsidRDefault="00E430F6" w:rsidP="00182A90">
      <w:pPr>
        <w:spacing w:after="84"/>
        <w:ind w:firstLine="480"/>
      </w:pPr>
      <w:r w:rsidRPr="00E430F6">
        <w:rPr>
          <w:rFonts w:eastAsia="宋体"/>
        </w:rPr>
        <w:t>every some mistake</w:t>
      </w:r>
      <w:r w:rsidRPr="00E430F6">
        <w:rPr>
          <w:rFonts w:eastAsia="宋体" w:hint="eastAsia"/>
        </w:rPr>
        <w:t>（误）</w:t>
      </w:r>
    </w:p>
    <w:p w:rsidR="00DD2927" w:rsidRDefault="00E430F6" w:rsidP="00182A90">
      <w:pPr>
        <w:pStyle w:val="4"/>
        <w:spacing w:after="84"/>
        <w:rPr>
          <w:lang w:eastAsia="zh-TW"/>
        </w:rPr>
      </w:pPr>
      <w:r w:rsidRPr="00E430F6">
        <w:rPr>
          <w:rFonts w:hint="eastAsia"/>
        </w:rPr>
        <w:lastRenderedPageBreak/>
        <w:t>名词词组里面的名词词组</w:t>
      </w:r>
    </w:p>
    <w:p w:rsidR="00DD2927" w:rsidRDefault="00E430F6" w:rsidP="00182A90">
      <w:pPr>
        <w:spacing w:after="84"/>
        <w:ind w:firstLine="480"/>
        <w:rPr>
          <w:lang w:eastAsia="zh-TW"/>
        </w:rPr>
      </w:pPr>
      <w:r w:rsidRPr="00E430F6">
        <w:rPr>
          <w:rFonts w:eastAsia="宋体" w:hint="eastAsia"/>
        </w:rPr>
        <w:t>名词词组的构造具有「限定符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名词」这三个位置。其中「限定符」的位置与「名词」的位置都可以分别再装一个名词词组进去。以下分别介绍。</w:t>
      </w:r>
    </w:p>
    <w:p w:rsidR="00DD2927" w:rsidRDefault="003C1617" w:rsidP="00182A90">
      <w:pPr>
        <w:pStyle w:val="5"/>
        <w:spacing w:after="84"/>
        <w:rPr>
          <w:lang w:eastAsia="zh-TW"/>
        </w:rPr>
      </w:pPr>
      <w:r>
        <w:rPr>
          <w:rFonts w:hint="eastAsia"/>
        </w:rPr>
        <w:t>（</w:t>
      </w:r>
      <w:r>
        <w:rPr>
          <w:rFonts w:hint="eastAsia"/>
        </w:rPr>
        <w:t>1</w:t>
      </w:r>
      <w:r>
        <w:rPr>
          <w:rFonts w:hint="eastAsia"/>
        </w:rPr>
        <w:t>）</w:t>
      </w:r>
      <w:r w:rsidR="00E430F6" w:rsidRPr="00E430F6">
        <w:rPr>
          <w:rFonts w:hint="eastAsia"/>
        </w:rPr>
        <w:t>限定符位置的名词词组</w:t>
      </w:r>
    </w:p>
    <w:p w:rsidR="00DD2927" w:rsidRDefault="00E430F6" w:rsidP="00182A90">
      <w:pPr>
        <w:spacing w:after="84"/>
        <w:ind w:firstLine="480"/>
        <w:rPr>
          <w:lang w:eastAsia="zh-TW"/>
        </w:rPr>
      </w:pPr>
      <w:r w:rsidRPr="00E430F6">
        <w:rPr>
          <w:rFonts w:eastAsia="宋体" w:hint="eastAsia"/>
        </w:rPr>
        <w:t>看看下面这个名词词组的例子：</w:t>
      </w:r>
    </w:p>
    <w:p w:rsidR="00785232" w:rsidRPr="00785232" w:rsidRDefault="00E430F6" w:rsidP="00182A90">
      <w:pPr>
        <w:spacing w:after="84"/>
        <w:ind w:firstLine="480"/>
        <w:rPr>
          <w:lang w:eastAsia="zh-TW"/>
        </w:rPr>
      </w:pPr>
      <w:r w:rsidRPr="00E430F6">
        <w:rPr>
          <w:rFonts w:eastAsia="宋体" w:hint="eastAsia"/>
        </w:rPr>
        <w:t>限定符</w:t>
      </w:r>
      <w:r w:rsidRPr="00785232">
        <w:tab/>
      </w:r>
      <w:r w:rsidRPr="00785232">
        <w:tab/>
      </w:r>
      <w:r w:rsidR="00267A64">
        <w:rPr>
          <w:rFonts w:hint="eastAsia"/>
        </w:rPr>
        <w:t xml:space="preserve">   </w:t>
      </w:r>
      <w:r w:rsidRPr="00E430F6">
        <w:rPr>
          <w:rFonts w:eastAsia="宋体" w:hint="eastAsia"/>
        </w:rPr>
        <w:t>名词</w:t>
      </w:r>
    </w:p>
    <w:p w:rsidR="00DD2927" w:rsidRDefault="00E430F6" w:rsidP="00182A90">
      <w:pPr>
        <w:spacing w:after="84"/>
        <w:ind w:firstLine="480"/>
        <w:rPr>
          <w:lang w:eastAsia="zh-TW"/>
        </w:rPr>
      </w:pPr>
      <w:r w:rsidRPr="00E430F6">
        <w:rPr>
          <w:rFonts w:eastAsia="宋体"/>
        </w:rPr>
        <w:t xml:space="preserve">a dog’s </w:t>
      </w:r>
      <w:r w:rsidRPr="00785232">
        <w:tab/>
      </w:r>
      <w:r w:rsidRPr="00785232">
        <w:tab/>
      </w:r>
      <w:r w:rsidRPr="00E430F6">
        <w:rPr>
          <w:rFonts w:eastAsia="宋体"/>
        </w:rPr>
        <w:t>ears</w:t>
      </w:r>
      <w:r w:rsidRPr="00785232">
        <w:tab/>
      </w:r>
      <w:r w:rsidRPr="00785232">
        <w:tab/>
      </w:r>
      <w:r w:rsidRPr="00E430F6">
        <w:rPr>
          <w:rFonts w:eastAsia="宋体" w:hint="eastAsia"/>
        </w:rPr>
        <w:t>狗耳朵</w:t>
      </w:r>
    </w:p>
    <w:p w:rsidR="00DD2927" w:rsidRDefault="00E430F6" w:rsidP="00182A90">
      <w:pPr>
        <w:spacing w:after="84"/>
        <w:ind w:firstLine="480"/>
        <w:rPr>
          <w:lang w:eastAsia="zh-TW"/>
        </w:rPr>
      </w:pPr>
      <w:r w:rsidRPr="00E430F6">
        <w:rPr>
          <w:rFonts w:eastAsia="宋体" w:hint="eastAsia"/>
        </w:rPr>
        <w:t>这个名词词组中，限定符位置是个所有格</w:t>
      </w:r>
      <w:r w:rsidRPr="00E430F6">
        <w:rPr>
          <w:rFonts w:eastAsia="宋体"/>
        </w:rPr>
        <w:t>a dog’s</w:t>
      </w:r>
      <w:r w:rsidRPr="00E430F6">
        <w:rPr>
          <w:rFonts w:eastAsia="宋体" w:hint="eastAsia"/>
        </w:rPr>
        <w:t>。细看这个所有格，可以发现它是由名词词组</w:t>
      </w:r>
      <w:r w:rsidRPr="00E430F6">
        <w:rPr>
          <w:rFonts w:eastAsia="宋体"/>
        </w:rPr>
        <w:t>a dog</w:t>
      </w:r>
      <w:r w:rsidRPr="00E430F6">
        <w:rPr>
          <w:rFonts w:eastAsia="宋体" w:hint="eastAsia"/>
        </w:rPr>
        <w:t>（限定符</w:t>
      </w:r>
      <w:r w:rsidRPr="00E430F6">
        <w:rPr>
          <w:rFonts w:eastAsia="宋体"/>
        </w:rPr>
        <w:t>a</w:t>
      </w:r>
      <w:r w:rsidRPr="00E430F6">
        <w:rPr>
          <w:rFonts w:eastAsia="宋体" w:hint="eastAsia"/>
        </w:rPr>
        <w:t>加名词</w:t>
      </w:r>
      <w:r w:rsidRPr="00E430F6">
        <w:rPr>
          <w:rFonts w:eastAsia="宋体"/>
        </w:rPr>
        <w:t>dog</w:t>
      </w:r>
      <w:r w:rsidRPr="00E430F6">
        <w:rPr>
          <w:rFonts w:eastAsia="宋体" w:hint="eastAsia"/>
        </w:rPr>
        <w:t>）加上表示所有格的</w:t>
      </w:r>
      <w:r w:rsidRPr="00E430F6">
        <w:rPr>
          <w:rFonts w:eastAsia="宋体"/>
        </w:rPr>
        <w:t xml:space="preserve"> ’s</w:t>
      </w:r>
      <w:r w:rsidRPr="00E430F6">
        <w:rPr>
          <w:rFonts w:eastAsia="宋体" w:hint="eastAsia"/>
        </w:rPr>
        <w:t>而构成。所以，限定符位置也可能有个名词词组以所有格的形态躲在里面。类似的例子还有：</w:t>
      </w:r>
    </w:p>
    <w:p w:rsidR="00785232" w:rsidRPr="00785232" w:rsidRDefault="00E430F6" w:rsidP="00182A90">
      <w:pPr>
        <w:spacing w:after="84"/>
        <w:ind w:firstLine="480"/>
        <w:rPr>
          <w:lang w:eastAsia="zh-TW"/>
        </w:rPr>
      </w:pPr>
      <w:r w:rsidRPr="00E430F6">
        <w:rPr>
          <w:rFonts w:eastAsia="宋体"/>
        </w:rPr>
        <w:t xml:space="preserve">the school’s history </w:t>
      </w:r>
      <w:r w:rsidRPr="00785232">
        <w:tab/>
      </w:r>
      <w:r w:rsidRPr="00E430F6">
        <w:rPr>
          <w:rFonts w:eastAsia="宋体" w:hint="eastAsia"/>
        </w:rPr>
        <w:t>学校的历史</w:t>
      </w:r>
    </w:p>
    <w:p w:rsidR="00785232" w:rsidRPr="00785232" w:rsidRDefault="00E430F6" w:rsidP="00182A90">
      <w:pPr>
        <w:spacing w:after="84"/>
        <w:ind w:firstLine="480"/>
        <w:rPr>
          <w:lang w:eastAsia="zh-TW"/>
        </w:rPr>
      </w:pPr>
      <w:r w:rsidRPr="00E430F6">
        <w:rPr>
          <w:rFonts w:eastAsia="宋体"/>
        </w:rPr>
        <w:t>a man’s honor</w:t>
      </w:r>
      <w:r w:rsidRPr="00785232">
        <w:tab/>
      </w:r>
      <w:r w:rsidRPr="00785232">
        <w:tab/>
      </w:r>
      <w:r w:rsidRPr="00785232">
        <w:tab/>
      </w:r>
      <w:r w:rsidRPr="00E430F6">
        <w:rPr>
          <w:rFonts w:eastAsia="宋体" w:hint="eastAsia"/>
        </w:rPr>
        <w:t>人的荣誉</w:t>
      </w:r>
    </w:p>
    <w:p w:rsidR="00DD2927" w:rsidRDefault="00E430F6" w:rsidP="00182A90">
      <w:pPr>
        <w:spacing w:after="84"/>
        <w:ind w:firstLine="480"/>
        <w:rPr>
          <w:lang w:eastAsia="zh-TW"/>
        </w:rPr>
      </w:pPr>
      <w:r w:rsidRPr="00E430F6">
        <w:rPr>
          <w:rFonts w:eastAsia="宋体"/>
        </w:rPr>
        <w:t>my father’s company</w:t>
      </w:r>
      <w:r w:rsidRPr="00785232">
        <w:tab/>
      </w:r>
      <w:r w:rsidRPr="00E430F6">
        <w:rPr>
          <w:rFonts w:eastAsia="宋体" w:hint="eastAsia"/>
        </w:rPr>
        <w:t>我父亲的公司</w:t>
      </w:r>
    </w:p>
    <w:p w:rsidR="00DD2927" w:rsidRDefault="00E430F6" w:rsidP="00182A90">
      <w:pPr>
        <w:spacing w:after="84"/>
        <w:ind w:firstLine="480"/>
        <w:rPr>
          <w:lang w:eastAsia="zh-TW"/>
        </w:rPr>
      </w:pPr>
      <w:r w:rsidRPr="00E430F6">
        <w:rPr>
          <w:rFonts w:eastAsia="宋体" w:hint="eastAsia"/>
        </w:rPr>
        <w:t>这几个名词词组也是一样，分别都有另外一个名词词组（</w:t>
      </w:r>
      <w:r w:rsidRPr="00E430F6">
        <w:rPr>
          <w:rFonts w:eastAsia="宋体"/>
        </w:rPr>
        <w:t>the school, a man, my father</w:t>
      </w:r>
      <w:r w:rsidRPr="00E430F6">
        <w:rPr>
          <w:rFonts w:eastAsia="宋体" w:hint="eastAsia"/>
        </w:rPr>
        <w:t>）以所有格的形态躲在限定符的位置。</w:t>
      </w:r>
    </w:p>
    <w:p w:rsidR="00DD2927" w:rsidRDefault="003C1617" w:rsidP="00182A90">
      <w:pPr>
        <w:pStyle w:val="5"/>
        <w:spacing w:after="84"/>
        <w:rPr>
          <w:lang w:eastAsia="zh-TW"/>
        </w:rPr>
      </w:pPr>
      <w:r>
        <w:rPr>
          <w:rFonts w:hint="eastAsia"/>
        </w:rPr>
        <w:t>（</w:t>
      </w:r>
      <w:r>
        <w:rPr>
          <w:rFonts w:hint="eastAsia"/>
        </w:rPr>
        <w:t>2</w:t>
      </w:r>
      <w:r>
        <w:rPr>
          <w:rFonts w:hint="eastAsia"/>
        </w:rPr>
        <w:t>）</w:t>
      </w:r>
      <w:r w:rsidR="00E430F6" w:rsidRPr="00E430F6">
        <w:rPr>
          <w:rFonts w:hint="eastAsia"/>
        </w:rPr>
        <w:t>名词位置的名词词组</w:t>
      </w:r>
    </w:p>
    <w:p w:rsidR="00DD2927" w:rsidRDefault="00E430F6" w:rsidP="00182A90">
      <w:pPr>
        <w:spacing w:after="84"/>
        <w:ind w:firstLine="480"/>
        <w:rPr>
          <w:lang w:eastAsia="zh-TW"/>
        </w:rPr>
      </w:pPr>
      <w:r w:rsidRPr="00E430F6">
        <w:rPr>
          <w:rFonts w:eastAsia="宋体" w:hint="eastAsia"/>
        </w:rPr>
        <w:t>名词词组末尾的名词位置，也可以塞一个完整的名词词组进去。例如：</w:t>
      </w:r>
    </w:p>
    <w:p w:rsidR="00785232" w:rsidRPr="00785232" w:rsidRDefault="00E430F6" w:rsidP="00182A90">
      <w:pPr>
        <w:spacing w:after="84"/>
        <w:ind w:firstLine="480"/>
        <w:rPr>
          <w:lang w:eastAsia="zh-TW"/>
        </w:rPr>
      </w:pPr>
      <w:r w:rsidRPr="00E430F6">
        <w:rPr>
          <w:rFonts w:eastAsia="宋体" w:hint="eastAsia"/>
        </w:rPr>
        <w:t>限定符</w:t>
      </w:r>
      <w:r w:rsidR="00AB3F62">
        <w:rPr>
          <w:rFonts w:hint="eastAsia"/>
        </w:rPr>
        <w:t xml:space="preserve">     </w:t>
      </w:r>
      <w:r w:rsidRPr="00E430F6">
        <w:rPr>
          <w:rFonts w:eastAsia="宋体" w:hint="eastAsia"/>
        </w:rPr>
        <w:t>形容词</w:t>
      </w:r>
      <w:r w:rsidR="00AB3F62">
        <w:rPr>
          <w:rFonts w:hint="eastAsia"/>
        </w:rPr>
        <w:t xml:space="preserve">     </w:t>
      </w:r>
      <w:r w:rsidRPr="00E430F6">
        <w:rPr>
          <w:rFonts w:eastAsia="宋体" w:hint="eastAsia"/>
        </w:rPr>
        <w:t>名词</w:t>
      </w:r>
    </w:p>
    <w:p w:rsidR="00DD2927" w:rsidRDefault="00E430F6" w:rsidP="00182A90">
      <w:pPr>
        <w:spacing w:after="84"/>
        <w:ind w:firstLine="480"/>
        <w:rPr>
          <w:lang w:eastAsia="zh-TW"/>
        </w:rPr>
      </w:pPr>
      <w:r w:rsidRPr="00E430F6">
        <w:rPr>
          <w:rFonts w:eastAsia="宋体"/>
        </w:rPr>
        <w:t>an</w:t>
      </w:r>
      <w:r w:rsidR="00AB3F62">
        <w:rPr>
          <w:rFonts w:eastAsia="宋体" w:hint="eastAsia"/>
        </w:rPr>
        <w:t xml:space="preserve">      </w:t>
      </w:r>
      <w:r w:rsidRPr="00E430F6">
        <w:rPr>
          <w:rFonts w:eastAsia="宋体"/>
        </w:rPr>
        <w:t>unbelievable</w:t>
      </w:r>
      <w:r w:rsidR="00AB3F62">
        <w:rPr>
          <w:rFonts w:eastAsia="宋体" w:hint="eastAsia"/>
        </w:rPr>
        <w:t xml:space="preserve">   </w:t>
      </w:r>
      <w:r w:rsidRPr="00E430F6">
        <w:rPr>
          <w:rFonts w:eastAsia="宋体"/>
        </w:rPr>
        <w:t xml:space="preserve">200 billion dollars  </w:t>
      </w:r>
      <w:r w:rsidRPr="00E430F6">
        <w:rPr>
          <w:rFonts w:eastAsia="宋体" w:hint="eastAsia"/>
        </w:rPr>
        <w:t>难以置信的二千亿元</w:t>
      </w:r>
    </w:p>
    <w:p w:rsidR="00DD2927" w:rsidRDefault="00E430F6" w:rsidP="00182A90">
      <w:pPr>
        <w:spacing w:after="84"/>
        <w:ind w:firstLine="480"/>
        <w:rPr>
          <w:lang w:eastAsia="zh-TW"/>
        </w:rPr>
      </w:pPr>
      <w:r w:rsidRPr="00E430F6">
        <w:rPr>
          <w:rFonts w:eastAsia="宋体" w:hint="eastAsia"/>
        </w:rPr>
        <w:t>乍看之下有点奇怪：名词是复数的</w:t>
      </w:r>
      <w:r w:rsidRPr="00E430F6">
        <w:rPr>
          <w:rFonts w:eastAsia="宋体"/>
        </w:rPr>
        <w:t>dollars</w:t>
      </w:r>
      <w:r w:rsidRPr="00E430F6">
        <w:rPr>
          <w:rFonts w:eastAsia="宋体" w:hint="eastAsia"/>
        </w:rPr>
        <w:t>，前面为什么还可以加单数的冠词</w:t>
      </w:r>
      <w:r w:rsidRPr="00E430F6">
        <w:rPr>
          <w:rFonts w:eastAsia="宋体"/>
        </w:rPr>
        <w:t>an</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其实，</w:t>
      </w:r>
      <w:r w:rsidRPr="00E430F6">
        <w:rPr>
          <w:rFonts w:eastAsia="宋体"/>
        </w:rPr>
        <w:t>an</w:t>
      </w:r>
      <w:r w:rsidRPr="00E430F6">
        <w:rPr>
          <w:rFonts w:eastAsia="宋体" w:hint="eastAsia"/>
        </w:rPr>
        <w:t>并不是</w:t>
      </w:r>
      <w:r w:rsidRPr="00E430F6">
        <w:rPr>
          <w:rFonts w:eastAsia="宋体"/>
        </w:rPr>
        <w:t>dollars</w:t>
      </w:r>
      <w:r w:rsidRPr="00E430F6">
        <w:rPr>
          <w:rFonts w:eastAsia="宋体" w:hint="eastAsia"/>
        </w:rPr>
        <w:t>的冠词。上面这个名词词组，名词位置的</w:t>
      </w:r>
      <w:r w:rsidRPr="00E430F6">
        <w:rPr>
          <w:rFonts w:eastAsia="宋体"/>
        </w:rPr>
        <w:t>200 billion dollars</w:t>
      </w:r>
      <w:r w:rsidRPr="00E430F6">
        <w:rPr>
          <w:rFonts w:eastAsia="宋体" w:hint="eastAsia"/>
        </w:rPr>
        <w:t>本身又是一个名词词组：</w:t>
      </w:r>
      <w:r w:rsidRPr="00E430F6">
        <w:rPr>
          <w:rFonts w:eastAsia="宋体"/>
        </w:rPr>
        <w:t>200 billion</w:t>
      </w:r>
      <w:r w:rsidRPr="00E430F6">
        <w:rPr>
          <w:rFonts w:eastAsia="宋体" w:hint="eastAsia"/>
        </w:rPr>
        <w:t>这个数目字是限定符、</w:t>
      </w:r>
      <w:r w:rsidRPr="00E430F6">
        <w:rPr>
          <w:rFonts w:eastAsia="宋体"/>
        </w:rPr>
        <w:t>dollars</w:t>
      </w:r>
      <w:r w:rsidRPr="00E430F6">
        <w:rPr>
          <w:rFonts w:eastAsia="宋体" w:hint="eastAsia"/>
        </w:rPr>
        <w:t>是复数名词。但是，把整个名词词组</w:t>
      </w:r>
      <w:r w:rsidRPr="00E430F6">
        <w:rPr>
          <w:rFonts w:eastAsia="宋体"/>
        </w:rPr>
        <w:t>200 billion dollars</w:t>
      </w:r>
      <w:r w:rsidRPr="00E430F6">
        <w:rPr>
          <w:rFonts w:eastAsia="宋体" w:hint="eastAsia"/>
        </w:rPr>
        <w:t>塞进另一个名词词组的名词位置、前面再加个形容词</w:t>
      </w:r>
      <w:r w:rsidRPr="00E430F6">
        <w:rPr>
          <w:rFonts w:eastAsia="宋体"/>
        </w:rPr>
        <w:t>unbelievable</w:t>
      </w:r>
      <w:r w:rsidRPr="00E430F6">
        <w:rPr>
          <w:rFonts w:eastAsia="宋体" w:hint="eastAsia"/>
        </w:rPr>
        <w:t>，那么更前面又产生了一个新的限定符位置。结果就出现了一个更大的名词词组：限定符是</w:t>
      </w:r>
      <w:r w:rsidRPr="00E430F6">
        <w:rPr>
          <w:rFonts w:eastAsia="宋体"/>
        </w:rPr>
        <w:t>an</w:t>
      </w:r>
      <w:r w:rsidRPr="00E430F6">
        <w:rPr>
          <w:rFonts w:eastAsia="宋体" w:hint="eastAsia"/>
        </w:rPr>
        <w:t>、形容词是</w:t>
      </w:r>
      <w:r w:rsidRPr="00E430F6">
        <w:rPr>
          <w:rFonts w:eastAsia="宋体"/>
        </w:rPr>
        <w:t>unbelievable</w:t>
      </w:r>
      <w:r w:rsidRPr="00E430F6">
        <w:rPr>
          <w:rFonts w:eastAsia="宋体" w:hint="eastAsia"/>
        </w:rPr>
        <w:t>，名词位置是</w:t>
      </w:r>
      <w:r w:rsidRPr="00E430F6">
        <w:rPr>
          <w:rFonts w:eastAsia="宋体"/>
        </w:rPr>
        <w:t>200 billion dollars</w:t>
      </w:r>
      <w:r w:rsidRPr="00E430F6">
        <w:rPr>
          <w:rFonts w:eastAsia="宋体" w:hint="eastAsia"/>
        </w:rPr>
        <w:t>。这种情况，末尾位置的名词词组通常会包含一个数目字、是可数的复数名词，但是最前面还是要加限定符，例如冠词</w:t>
      </w:r>
      <w:r w:rsidRPr="00E430F6">
        <w:rPr>
          <w:rFonts w:eastAsia="宋体"/>
        </w:rPr>
        <w:t>an</w:t>
      </w: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The meeting dragged on for </w:t>
      </w:r>
      <w:r w:rsidRPr="00E430F6">
        <w:rPr>
          <w:rFonts w:eastAsia="宋体"/>
          <w:u w:val="single"/>
        </w:rPr>
        <w:t>a tiresome 15 days</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这场会议拖了令人疲惫的</w:t>
      </w:r>
      <w:r w:rsidRPr="00E430F6">
        <w:t>15</w:t>
      </w:r>
      <w:r w:rsidRPr="00E430F6">
        <w:rPr>
          <w:rFonts w:hint="eastAsia"/>
        </w:rPr>
        <w:t>天之久。</w:t>
      </w:r>
    </w:p>
    <w:p w:rsidR="00DD2927" w:rsidRDefault="00E430F6" w:rsidP="00182A90">
      <w:pPr>
        <w:spacing w:after="84"/>
        <w:ind w:firstLine="480"/>
        <w:rPr>
          <w:lang w:eastAsia="zh-TW"/>
        </w:rPr>
      </w:pPr>
      <w:r w:rsidRPr="00E430F6">
        <w:rPr>
          <w:rFonts w:eastAsia="宋体" w:hint="eastAsia"/>
        </w:rPr>
        <w:lastRenderedPageBreak/>
        <w:t>在</w:t>
      </w:r>
      <w:r w:rsidRPr="00E430F6">
        <w:rPr>
          <w:rFonts w:eastAsia="宋体"/>
        </w:rPr>
        <w:t>a tiresome 15 days</w:t>
      </w:r>
      <w:r w:rsidRPr="00E430F6">
        <w:rPr>
          <w:rFonts w:eastAsia="宋体" w:hint="eastAsia"/>
        </w:rPr>
        <w:t>这个名词词组中，名词位置本身又是个名词词组</w:t>
      </w:r>
      <w:r w:rsidRPr="00E430F6">
        <w:rPr>
          <w:rFonts w:eastAsia="宋体"/>
        </w:rPr>
        <w:t>15 days</w:t>
      </w:r>
      <w:r w:rsidRPr="00E430F6">
        <w:rPr>
          <w:rFonts w:eastAsia="宋体" w:hint="eastAsia"/>
        </w:rPr>
        <w:t>（</w:t>
      </w:r>
      <w:r w:rsidRPr="00E430F6">
        <w:rPr>
          <w:rFonts w:eastAsia="宋体"/>
        </w:rPr>
        <w:t>15</w:t>
      </w:r>
      <w:r w:rsidRPr="00E430F6">
        <w:rPr>
          <w:rFonts w:eastAsia="宋体" w:hint="eastAsia"/>
        </w:rPr>
        <w:t>是限定符、</w:t>
      </w:r>
      <w:r w:rsidRPr="00E430F6">
        <w:rPr>
          <w:rFonts w:eastAsia="宋体"/>
        </w:rPr>
        <w:t>days</w:t>
      </w:r>
      <w:r w:rsidRPr="00E430F6">
        <w:rPr>
          <w:rFonts w:eastAsia="宋体" w:hint="eastAsia"/>
        </w:rPr>
        <w:t>是名词）。因为前面加了个形容词</w:t>
      </w:r>
      <w:r w:rsidRPr="00E430F6">
        <w:rPr>
          <w:rFonts w:eastAsia="宋体"/>
        </w:rPr>
        <w:t>tiresome</w:t>
      </w:r>
      <w:r w:rsidRPr="00E430F6">
        <w:rPr>
          <w:rFonts w:eastAsia="宋体" w:hint="eastAsia"/>
        </w:rPr>
        <w:t>，所以在更前面又出现了一个限定符位置，需要一个冠词</w:t>
      </w:r>
      <w:r w:rsidRPr="00E430F6">
        <w:rPr>
          <w:rFonts w:eastAsia="宋体"/>
        </w:rPr>
        <w:t>a</w:t>
      </w:r>
      <w:r w:rsidRPr="00E430F6">
        <w:rPr>
          <w:rFonts w:eastAsia="宋体" w:hint="eastAsia"/>
        </w:rPr>
        <w:t>。类似的例子还有：</w:t>
      </w:r>
    </w:p>
    <w:p w:rsidR="00785232" w:rsidRPr="00785232" w:rsidRDefault="00E430F6" w:rsidP="00182A90">
      <w:pPr>
        <w:spacing w:after="84"/>
        <w:ind w:firstLine="480"/>
        <w:rPr>
          <w:lang w:eastAsia="zh-TW"/>
        </w:rPr>
      </w:pPr>
      <w:r w:rsidRPr="00E430F6">
        <w:rPr>
          <w:rFonts w:eastAsia="宋体"/>
        </w:rPr>
        <w:t>an amazing 500 miles</w:t>
      </w:r>
      <w:r w:rsidRPr="00785232">
        <w:tab/>
      </w:r>
      <w:r w:rsidRPr="00785232">
        <w:tab/>
      </w:r>
      <w:r w:rsidRPr="00E430F6">
        <w:rPr>
          <w:rFonts w:eastAsia="宋体" w:hint="eastAsia"/>
        </w:rPr>
        <w:t>惊人的</w:t>
      </w:r>
      <w:r w:rsidRPr="00E430F6">
        <w:rPr>
          <w:rFonts w:eastAsia="宋体"/>
        </w:rPr>
        <w:t>500</w:t>
      </w:r>
      <w:r w:rsidRPr="00E430F6">
        <w:rPr>
          <w:rFonts w:eastAsia="宋体" w:hint="eastAsia"/>
        </w:rPr>
        <w:t>英里之远</w:t>
      </w:r>
    </w:p>
    <w:p w:rsidR="00DD2927" w:rsidRDefault="00E430F6" w:rsidP="00182A90">
      <w:pPr>
        <w:spacing w:after="84"/>
        <w:ind w:firstLine="480"/>
        <w:rPr>
          <w:lang w:eastAsia="zh-TW"/>
        </w:rPr>
      </w:pPr>
      <w:r w:rsidRPr="00E430F6">
        <w:rPr>
          <w:rFonts w:eastAsia="宋体"/>
        </w:rPr>
        <w:t>a mere 20 soldiers</w:t>
      </w:r>
      <w:r w:rsidRPr="00785232">
        <w:tab/>
      </w:r>
      <w:r w:rsidRPr="00785232">
        <w:tab/>
      </w:r>
      <w:r w:rsidRPr="00785232">
        <w:tab/>
      </w:r>
      <w:r w:rsidRPr="00E430F6">
        <w:rPr>
          <w:rFonts w:eastAsia="宋体" w:hint="eastAsia"/>
        </w:rPr>
        <w:t>区区</w:t>
      </w:r>
      <w:r w:rsidRPr="00E430F6">
        <w:rPr>
          <w:rFonts w:eastAsia="宋体"/>
        </w:rPr>
        <w:t>20</w:t>
      </w:r>
      <w:r w:rsidRPr="00E430F6">
        <w:rPr>
          <w:rFonts w:eastAsia="宋体" w:hint="eastAsia"/>
        </w:rPr>
        <w:t>名士兵</w:t>
      </w:r>
    </w:p>
    <w:p w:rsidR="00DD2927" w:rsidRDefault="00E430F6" w:rsidP="00182A90">
      <w:pPr>
        <w:spacing w:after="84"/>
        <w:ind w:firstLine="480"/>
        <w:rPr>
          <w:lang w:eastAsia="zh-TW"/>
        </w:rPr>
      </w:pPr>
      <w:r w:rsidRPr="00E430F6">
        <w:rPr>
          <w:rFonts w:eastAsia="宋体" w:hint="eastAsia"/>
        </w:rPr>
        <w:t>再看一个稍有不同的例子：</w:t>
      </w:r>
    </w:p>
    <w:p w:rsidR="00785232" w:rsidRPr="00785232" w:rsidRDefault="00E430F6" w:rsidP="00182A90">
      <w:pPr>
        <w:spacing w:after="84"/>
        <w:ind w:firstLine="480"/>
        <w:rPr>
          <w:lang w:eastAsia="zh-TW"/>
        </w:rPr>
      </w:pPr>
      <w:r w:rsidRPr="00E430F6">
        <w:rPr>
          <w:rFonts w:eastAsia="宋体"/>
        </w:rPr>
        <w:t>The construction will take another 30 days.</w:t>
      </w:r>
    </w:p>
    <w:p w:rsidR="00785232" w:rsidRPr="00785232" w:rsidRDefault="00E430F6" w:rsidP="00182A90">
      <w:pPr>
        <w:spacing w:after="84"/>
        <w:ind w:firstLine="480"/>
      </w:pPr>
      <w:r w:rsidRPr="00E430F6">
        <w:rPr>
          <w:rFonts w:eastAsia="宋体" w:hint="eastAsia"/>
        </w:rPr>
        <w:t>在</w:t>
      </w:r>
      <w:r w:rsidRPr="00E430F6">
        <w:rPr>
          <w:rFonts w:eastAsia="宋体"/>
        </w:rPr>
        <w:t>another 30 days</w:t>
      </w:r>
      <w:r w:rsidRPr="00E430F6">
        <w:rPr>
          <w:rFonts w:eastAsia="宋体" w:hint="eastAsia"/>
        </w:rPr>
        <w:t>这个名词词组中，</w:t>
      </w:r>
      <w:r w:rsidRPr="00E430F6">
        <w:rPr>
          <w:rFonts w:eastAsia="宋体"/>
        </w:rPr>
        <w:t>30 days</w:t>
      </w:r>
      <w:r w:rsidRPr="00E430F6">
        <w:rPr>
          <w:rFonts w:eastAsia="宋体" w:hint="eastAsia"/>
        </w:rPr>
        <w:t>本身是个复数的名词词组（限定符</w:t>
      </w:r>
      <w:r w:rsidRPr="00E430F6">
        <w:rPr>
          <w:rFonts w:eastAsia="宋体"/>
        </w:rPr>
        <w:t>30</w:t>
      </w:r>
      <w:r w:rsidRPr="00E430F6">
        <w:rPr>
          <w:rFonts w:eastAsia="宋体" w:hint="eastAsia"/>
        </w:rPr>
        <w:t>加上名词</w:t>
      </w:r>
      <w:r w:rsidRPr="00E430F6">
        <w:rPr>
          <w:rFonts w:eastAsia="宋体"/>
        </w:rPr>
        <w:t>days</w:t>
      </w:r>
      <w:r w:rsidRPr="00E430F6">
        <w:rPr>
          <w:rFonts w:eastAsia="宋体" w:hint="eastAsia"/>
        </w:rPr>
        <w:t>），但是整个再塞入另一个名词词组的名词位置、前面加上限定符</w:t>
      </w:r>
      <w:r w:rsidRPr="00E430F6">
        <w:rPr>
          <w:rFonts w:eastAsia="宋体"/>
        </w:rPr>
        <w:t>another</w:t>
      </w:r>
      <w:r w:rsidRPr="00E430F6">
        <w:rPr>
          <w:rFonts w:eastAsia="宋体" w:hint="eastAsia"/>
        </w:rPr>
        <w:t>，就变成了</w:t>
      </w:r>
      <w:r w:rsidRPr="00E430F6">
        <w:rPr>
          <w:rFonts w:eastAsia="宋体"/>
        </w:rPr>
        <w:t>another 30 days</w:t>
      </w:r>
      <w:r w:rsidRPr="00E430F6">
        <w:rPr>
          <w:rFonts w:eastAsia="宋体" w:hint="eastAsia"/>
        </w:rPr>
        <w:t>这个新的名词词组（单数）。</w:t>
      </w:r>
    </w:p>
    <w:p w:rsidR="00DD2927" w:rsidRDefault="00E430F6" w:rsidP="00182A90">
      <w:pPr>
        <w:pStyle w:val="4"/>
        <w:spacing w:after="84"/>
        <w:rPr>
          <w:lang w:eastAsia="zh-TW"/>
        </w:rPr>
      </w:pPr>
      <w:r w:rsidRPr="00E430F6">
        <w:rPr>
          <w:rFonts w:hint="eastAsia"/>
        </w:rPr>
        <w:t>形容词位置探讨</w:t>
      </w:r>
    </w:p>
    <w:p w:rsidR="00DD2927" w:rsidRDefault="00E430F6" w:rsidP="00182A90">
      <w:pPr>
        <w:spacing w:after="84"/>
        <w:ind w:firstLine="480"/>
        <w:rPr>
          <w:lang w:eastAsia="zh-TW"/>
        </w:rPr>
      </w:pPr>
      <w:r w:rsidRPr="00E430F6">
        <w:rPr>
          <w:rFonts w:eastAsia="宋体" w:hint="eastAsia"/>
        </w:rPr>
        <w:t>名词词组的构造是「限定符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名词」。在限定符位置可以塞一个名词词组进去（采所有格）、在名词位置也可以放一个完整的名词词组进去。那么，</w:t>
      </w:r>
      <w:r w:rsidRPr="00AB3F62">
        <w:rPr>
          <w:rStyle w:val="af1"/>
          <w:rFonts w:hint="eastAsia"/>
        </w:rPr>
        <w:t>中间的形容词位置呢？这个位置能不能放名词词组？答案是：不能。</w:t>
      </w:r>
      <w:r w:rsidRPr="00E430F6">
        <w:rPr>
          <w:rFonts w:eastAsia="宋体" w:hint="eastAsia"/>
        </w:rPr>
        <w:t>这个位置太小，只容纳得下单字、放不下词组。看看下面这个例子：</w:t>
      </w:r>
    </w:p>
    <w:p w:rsidR="00785232" w:rsidRPr="00785232" w:rsidRDefault="00E430F6" w:rsidP="00182A90">
      <w:pPr>
        <w:spacing w:after="84"/>
        <w:ind w:firstLine="480"/>
        <w:rPr>
          <w:lang w:eastAsia="zh-TW"/>
        </w:rPr>
      </w:pPr>
      <w:r w:rsidRPr="00E430F6">
        <w:rPr>
          <w:rFonts w:eastAsia="宋体" w:hint="eastAsia"/>
        </w:rPr>
        <w:t>限定符</w:t>
      </w:r>
      <w:r w:rsidR="00AB3F62">
        <w:rPr>
          <w:rFonts w:hint="eastAsia"/>
        </w:rPr>
        <w:t xml:space="preserve">   </w:t>
      </w:r>
      <w:r w:rsidRPr="00E430F6">
        <w:rPr>
          <w:rFonts w:eastAsia="宋体" w:hint="eastAsia"/>
        </w:rPr>
        <w:t>形容词</w:t>
      </w:r>
      <w:r w:rsidR="00AB3F62">
        <w:rPr>
          <w:rFonts w:hint="eastAsia"/>
        </w:rPr>
        <w:t xml:space="preserve">   </w:t>
      </w:r>
      <w:r w:rsidR="00267A64">
        <w:rPr>
          <w:rFonts w:hint="eastAsia"/>
        </w:rPr>
        <w:t xml:space="preserve"> </w:t>
      </w:r>
      <w:r w:rsidRPr="00E430F6">
        <w:rPr>
          <w:rFonts w:eastAsia="宋体" w:hint="eastAsia"/>
        </w:rPr>
        <w:t>名词</w:t>
      </w:r>
    </w:p>
    <w:p w:rsidR="00DD2927" w:rsidRDefault="00E430F6" w:rsidP="00182A90">
      <w:pPr>
        <w:spacing w:after="84"/>
        <w:ind w:firstLine="480"/>
        <w:rPr>
          <w:lang w:eastAsia="zh-TW"/>
        </w:rPr>
      </w:pPr>
      <w:r w:rsidRPr="00E430F6">
        <w:rPr>
          <w:rFonts w:eastAsia="宋体"/>
        </w:rPr>
        <w:t>a</w:t>
      </w:r>
      <w:r w:rsidR="00AB3F62">
        <w:rPr>
          <w:rFonts w:eastAsia="宋体" w:hint="eastAsia"/>
        </w:rPr>
        <w:t xml:space="preserve">      </w:t>
      </w:r>
      <w:r w:rsidR="00267A64">
        <w:rPr>
          <w:rFonts w:eastAsia="宋体" w:hint="eastAsia"/>
        </w:rPr>
        <w:t xml:space="preserve"> </w:t>
      </w:r>
      <w:r w:rsidRPr="00E430F6">
        <w:rPr>
          <w:rFonts w:eastAsia="宋体"/>
        </w:rPr>
        <w:t>flower</w:t>
      </w:r>
      <w:r w:rsidR="00AB3F62">
        <w:rPr>
          <w:rFonts w:eastAsia="宋体" w:hint="eastAsia"/>
        </w:rPr>
        <w:t xml:space="preserve">      </w:t>
      </w:r>
      <w:r w:rsidRPr="00E430F6">
        <w:rPr>
          <w:rFonts w:eastAsia="宋体"/>
        </w:rPr>
        <w:t>shop</w:t>
      </w:r>
    </w:p>
    <w:p w:rsidR="00DD2927" w:rsidRDefault="00E430F6" w:rsidP="00182A90">
      <w:pPr>
        <w:spacing w:after="84"/>
        <w:ind w:firstLine="480"/>
        <w:rPr>
          <w:lang w:eastAsia="zh-TW"/>
        </w:rPr>
      </w:pPr>
      <w:r w:rsidRPr="00E430F6">
        <w:rPr>
          <w:rFonts w:eastAsia="宋体" w:hint="eastAsia"/>
        </w:rPr>
        <w:t>这个名词词组，在形容词位置放的是</w:t>
      </w:r>
      <w:r w:rsidRPr="00E430F6">
        <w:rPr>
          <w:rFonts w:eastAsia="宋体"/>
        </w:rPr>
        <w:t>flower</w:t>
      </w:r>
      <w:r w:rsidRPr="00E430F6">
        <w:rPr>
          <w:rFonts w:eastAsia="宋体" w:hint="eastAsia"/>
        </w:rPr>
        <w:t>这个字。字典上会告诉你：</w:t>
      </w:r>
      <w:r w:rsidRPr="00E430F6">
        <w:rPr>
          <w:rFonts w:eastAsia="宋体"/>
        </w:rPr>
        <w:t>flower</w:t>
      </w:r>
      <w:r w:rsidRPr="00E430F6">
        <w:rPr>
          <w:rFonts w:eastAsia="宋体" w:hint="eastAsia"/>
        </w:rPr>
        <w:t>是名词。但是，</w:t>
      </w:r>
      <w:r w:rsidRPr="00E430F6">
        <w:rPr>
          <w:rFonts w:eastAsia="宋体"/>
        </w:rPr>
        <w:t>flower</w:t>
      </w:r>
      <w:r w:rsidRPr="00E430F6">
        <w:rPr>
          <w:rFonts w:eastAsia="宋体" w:hint="eastAsia"/>
        </w:rPr>
        <w:t>放在这里是借名词来当做形容词使用：一家「卖花的」店。我们在前面提过：</w:t>
      </w:r>
      <w:r w:rsidRPr="00AB3F62">
        <w:rPr>
          <w:rStyle w:val="af1"/>
          <w:rFonts w:hint="eastAsia"/>
        </w:rPr>
        <w:t>应该养成良好的写作习惯，在英文句子中出现的名词一律当作名词词组看待。</w:t>
      </w:r>
      <w:r w:rsidRPr="00E430F6">
        <w:rPr>
          <w:rFonts w:eastAsia="宋体" w:hint="eastAsia"/>
        </w:rPr>
        <w:t>但是，像</w:t>
      </w:r>
      <w:r w:rsidRPr="00E430F6">
        <w:rPr>
          <w:rFonts w:eastAsia="宋体"/>
        </w:rPr>
        <w:t>a flower shop</w:t>
      </w:r>
      <w:r w:rsidRPr="00E430F6">
        <w:rPr>
          <w:rFonts w:eastAsia="宋体" w:hint="eastAsia"/>
        </w:rPr>
        <w:t>中间的这个</w:t>
      </w:r>
      <w:r w:rsidRPr="00E430F6">
        <w:rPr>
          <w:rFonts w:eastAsia="宋体"/>
        </w:rPr>
        <w:t>flower</w:t>
      </w:r>
      <w:r w:rsidRPr="00E430F6">
        <w:rPr>
          <w:rFonts w:eastAsia="宋体" w:hint="eastAsia"/>
        </w:rPr>
        <w:t>不能算是名词。从功能来看，它只是个形容词：</w:t>
      </w:r>
      <w:r w:rsidRPr="00E430F6">
        <w:rPr>
          <w:rFonts w:eastAsia="宋体"/>
        </w:rPr>
        <w:t>flower</w:t>
      </w:r>
      <w:r w:rsidRPr="00E430F6">
        <w:rPr>
          <w:rFonts w:eastAsia="宋体" w:hint="eastAsia"/>
        </w:rPr>
        <w:t>没有自己的限定符、也没有复数，这种情况它算不上是名词，只是个名词拿来当做形容词使用。像</w:t>
      </w:r>
      <w:r w:rsidRPr="00E430F6">
        <w:rPr>
          <w:rFonts w:eastAsia="宋体"/>
        </w:rPr>
        <w:t>a flower shop</w:t>
      </w:r>
      <w:r w:rsidRPr="00E430F6">
        <w:rPr>
          <w:rFonts w:eastAsia="宋体" w:hint="eastAsia"/>
        </w:rPr>
        <w:t>这种构造，拿名词</w:t>
      </w:r>
      <w:r w:rsidRPr="00E430F6">
        <w:rPr>
          <w:rFonts w:eastAsia="宋体"/>
        </w:rPr>
        <w:t>flower</w:t>
      </w:r>
      <w:r w:rsidRPr="00E430F6">
        <w:rPr>
          <w:rFonts w:eastAsia="宋体" w:hint="eastAsia"/>
        </w:rPr>
        <w:t>来当作形容词使用，一般称为「复合名词」。</w:t>
      </w:r>
    </w:p>
    <w:p w:rsidR="00DD2927" w:rsidRDefault="00E430F6" w:rsidP="00182A90">
      <w:pPr>
        <w:spacing w:after="84"/>
        <w:ind w:firstLine="480"/>
        <w:rPr>
          <w:lang w:eastAsia="zh-TW"/>
        </w:rPr>
      </w:pPr>
      <w:r w:rsidRPr="00E430F6">
        <w:rPr>
          <w:rFonts w:eastAsia="宋体" w:hint="eastAsia"/>
        </w:rPr>
        <w:t>形容词位置如果要放名词词组进去，这个名词词组必须先改造成为形容词的单字才行。词组改造成单字，做法是动用连字符号（</w:t>
      </w:r>
      <w:r w:rsidR="00AB3F62" w:rsidRPr="00E430F6">
        <w:rPr>
          <w:rFonts w:eastAsia="宋体"/>
        </w:rPr>
        <w:t>hyphen</w:t>
      </w:r>
      <w:r w:rsidRPr="00E430F6">
        <w:rPr>
          <w:rFonts w:eastAsia="宋体" w:hint="eastAsia"/>
        </w:rPr>
        <w:t>）串连起来。而且，既然是改造为形容词的单字，</w:t>
      </w:r>
      <w:r w:rsidRPr="00AB3F62">
        <w:rPr>
          <w:rStyle w:val="af1"/>
          <w:rFonts w:hint="eastAsia"/>
        </w:rPr>
        <w:t>英文的形容词是没有复数形的，所以原本名词词组中的复数都要改为单数。</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My uncle lives in </w:t>
      </w:r>
      <w:r w:rsidRPr="00E430F6">
        <w:rPr>
          <w:rFonts w:eastAsia="宋体"/>
          <w:u w:val="single"/>
        </w:rPr>
        <w:t>a three-story mansion</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我叔叔住在一栋三层华厦中。</w:t>
      </w:r>
    </w:p>
    <w:p w:rsidR="00785232" w:rsidRPr="009B2F60" w:rsidRDefault="00E430F6" w:rsidP="00182A90">
      <w:pPr>
        <w:spacing w:after="84"/>
        <w:ind w:firstLine="480"/>
      </w:pPr>
      <w:r w:rsidRPr="00E430F6">
        <w:rPr>
          <w:rFonts w:eastAsia="宋体" w:hint="eastAsia"/>
        </w:rPr>
        <w:t>名词词组</w:t>
      </w:r>
      <w:r w:rsidRPr="00E430F6">
        <w:rPr>
          <w:rFonts w:eastAsia="宋体"/>
        </w:rPr>
        <w:t>a three-story mansion</w:t>
      </w:r>
      <w:r w:rsidRPr="00E430F6">
        <w:rPr>
          <w:rFonts w:eastAsia="宋体" w:hint="eastAsia"/>
        </w:rPr>
        <w:t>中，形容词位置放的是这个复合形容词</w:t>
      </w:r>
      <w:r w:rsidRPr="00E430F6">
        <w:rPr>
          <w:rFonts w:eastAsia="宋体"/>
        </w:rPr>
        <w:t>three-story</w:t>
      </w:r>
      <w:r w:rsidRPr="00E430F6">
        <w:rPr>
          <w:rFonts w:eastAsia="宋体" w:hint="eastAsia"/>
        </w:rPr>
        <w:t>「三层高的」，来自名词词组</w:t>
      </w:r>
      <w:r w:rsidRPr="00E430F6">
        <w:rPr>
          <w:rFonts w:eastAsia="宋体"/>
        </w:rPr>
        <w:t>three stories</w:t>
      </w:r>
      <w:r w:rsidRPr="00E430F6">
        <w:rPr>
          <w:rFonts w:eastAsia="宋体" w:hint="eastAsia"/>
        </w:rPr>
        <w:t>「三层楼」。这个名词词组要改造为形容词单字，除了动用</w:t>
      </w:r>
      <w:r w:rsidRPr="00E430F6">
        <w:rPr>
          <w:rFonts w:eastAsia="宋体"/>
        </w:rPr>
        <w:t>hyphen</w:t>
      </w:r>
      <w:r w:rsidRPr="00E430F6">
        <w:rPr>
          <w:rFonts w:eastAsia="宋体" w:hint="eastAsia"/>
        </w:rPr>
        <w:t>串连成一个字之外，还要把复数字尾拿掉、改为单数，因为</w:t>
      </w:r>
      <w:r w:rsidRPr="00E430F6">
        <w:rPr>
          <w:rFonts w:eastAsia="宋体"/>
        </w:rPr>
        <w:t>three-story</w:t>
      </w:r>
      <w:r w:rsidRPr="00E430F6">
        <w:rPr>
          <w:rFonts w:eastAsia="宋体" w:hint="eastAsia"/>
        </w:rPr>
        <w:t>是个形容词单字、没有复数形。</w:t>
      </w:r>
    </w:p>
    <w:p w:rsidR="00DD2927" w:rsidRPr="009B2F60" w:rsidRDefault="00E430F6" w:rsidP="00182A90">
      <w:pPr>
        <w:pStyle w:val="4"/>
        <w:spacing w:after="84"/>
      </w:pPr>
      <w:r w:rsidRPr="009B2F60">
        <w:rPr>
          <w:rFonts w:hint="eastAsia"/>
        </w:rPr>
        <w:lastRenderedPageBreak/>
        <w:t>名词与限定符一致性</w:t>
      </w:r>
    </w:p>
    <w:p w:rsidR="00DD2927" w:rsidRDefault="00E430F6" w:rsidP="00182A90">
      <w:pPr>
        <w:spacing w:after="84"/>
        <w:ind w:firstLine="480"/>
        <w:rPr>
          <w:rFonts w:eastAsia="PMingLiU"/>
          <w:lang w:eastAsia="zh-TW"/>
        </w:rPr>
      </w:pPr>
      <w:r w:rsidRPr="00E430F6">
        <w:rPr>
          <w:rFonts w:eastAsia="宋体" w:hint="eastAsia"/>
        </w:rPr>
        <w:t>名词词组还有一个地方要注意：</w:t>
      </w:r>
      <w:r w:rsidRPr="00AB3F62">
        <w:rPr>
          <w:rStyle w:val="af1"/>
          <w:rFonts w:hint="eastAsia"/>
        </w:rPr>
        <w:t>名词与前面的限定符在可数、不可数方面必须一致。</w:t>
      </w:r>
      <w:r w:rsidRPr="00E430F6">
        <w:rPr>
          <w:rFonts w:eastAsia="宋体" w:hint="eastAsia"/>
        </w:rPr>
        <w:t>例如：</w:t>
      </w:r>
    </w:p>
    <w:p w:rsidR="00785232" w:rsidRPr="00785232" w:rsidRDefault="00E430F6" w:rsidP="00182A90">
      <w:pPr>
        <w:spacing w:after="84"/>
        <w:ind w:firstLine="480"/>
        <w:rPr>
          <w:rFonts w:eastAsia="PMingLiU"/>
          <w:lang w:eastAsia="zh-TW"/>
        </w:rPr>
      </w:pPr>
      <w:r w:rsidRPr="00E430F6">
        <w:rPr>
          <w:rFonts w:eastAsia="宋体" w:hint="eastAsia"/>
        </w:rPr>
        <w:t>限定符</w:t>
      </w:r>
      <w:r w:rsidRPr="00785232">
        <w:rPr>
          <w:rFonts w:eastAsia="PMingLiU"/>
        </w:rPr>
        <w:tab/>
      </w:r>
      <w:r w:rsidRPr="00E430F6">
        <w:rPr>
          <w:rFonts w:eastAsia="宋体" w:hint="eastAsia"/>
        </w:rPr>
        <w:t>名词</w:t>
      </w:r>
    </w:p>
    <w:p w:rsidR="00785232" w:rsidRPr="00785232" w:rsidRDefault="00E430F6" w:rsidP="00182A90">
      <w:pPr>
        <w:spacing w:after="84"/>
        <w:ind w:firstLine="480"/>
        <w:rPr>
          <w:rFonts w:eastAsia="PMingLiU"/>
          <w:lang w:eastAsia="zh-TW"/>
        </w:rPr>
      </w:pPr>
      <w:r w:rsidRPr="00E430F6">
        <w:rPr>
          <w:rFonts w:eastAsia="宋体"/>
        </w:rPr>
        <w:t xml:space="preserve">many </w:t>
      </w:r>
      <w:r w:rsidRPr="00785232">
        <w:rPr>
          <w:rFonts w:eastAsia="PMingLiU"/>
        </w:rPr>
        <w:tab/>
      </w:r>
      <w:r w:rsidRPr="00E430F6">
        <w:rPr>
          <w:rFonts w:eastAsia="宋体"/>
        </w:rPr>
        <w:t>books</w:t>
      </w:r>
    </w:p>
    <w:p w:rsidR="00785232" w:rsidRPr="00785232" w:rsidRDefault="00E430F6" w:rsidP="00182A90">
      <w:pPr>
        <w:spacing w:after="84"/>
        <w:ind w:firstLine="480"/>
        <w:rPr>
          <w:rFonts w:eastAsia="PMingLiU"/>
          <w:lang w:eastAsia="zh-TW"/>
        </w:rPr>
      </w:pPr>
      <w:r w:rsidRPr="00E430F6">
        <w:rPr>
          <w:rFonts w:eastAsia="宋体"/>
        </w:rPr>
        <w:t xml:space="preserve">much </w:t>
      </w:r>
      <w:r w:rsidRPr="00785232">
        <w:rPr>
          <w:rFonts w:eastAsia="PMingLiU"/>
        </w:rPr>
        <w:tab/>
      </w:r>
      <w:r w:rsidRPr="00E430F6">
        <w:rPr>
          <w:rFonts w:eastAsia="宋体"/>
        </w:rPr>
        <w:t>time</w:t>
      </w:r>
    </w:p>
    <w:p w:rsidR="00DD2927" w:rsidRDefault="00E430F6" w:rsidP="00182A90">
      <w:pPr>
        <w:spacing w:after="84"/>
        <w:ind w:firstLine="480"/>
        <w:rPr>
          <w:rFonts w:eastAsia="PMingLiU"/>
          <w:lang w:eastAsia="zh-TW"/>
        </w:rPr>
      </w:pPr>
      <w:r w:rsidRPr="00E430F6">
        <w:rPr>
          <w:rFonts w:eastAsia="宋体"/>
        </w:rPr>
        <w:t xml:space="preserve">some </w:t>
      </w:r>
      <w:r w:rsidRPr="00785232">
        <w:rPr>
          <w:rFonts w:eastAsia="PMingLiU"/>
        </w:rPr>
        <w:tab/>
      </w:r>
      <w:r w:rsidRPr="00E430F6">
        <w:rPr>
          <w:rFonts w:eastAsia="宋体"/>
        </w:rPr>
        <w:t>books/time</w:t>
      </w:r>
    </w:p>
    <w:p w:rsidR="00DD2927" w:rsidRDefault="00E430F6" w:rsidP="00182A90">
      <w:pPr>
        <w:spacing w:after="84"/>
        <w:ind w:firstLine="480"/>
        <w:rPr>
          <w:rFonts w:eastAsia="PMingLiU"/>
          <w:lang w:eastAsia="zh-TW"/>
        </w:rPr>
      </w:pPr>
      <w:r w:rsidRPr="00E430F6">
        <w:rPr>
          <w:rFonts w:eastAsia="宋体" w:hint="eastAsia"/>
        </w:rPr>
        <w:t>可数名词</w:t>
      </w:r>
      <w:r w:rsidRPr="00E430F6">
        <w:rPr>
          <w:rFonts w:eastAsia="宋体"/>
        </w:rPr>
        <w:t>books</w:t>
      </w:r>
      <w:r w:rsidRPr="00E430F6">
        <w:rPr>
          <w:rFonts w:eastAsia="宋体" w:hint="eastAsia"/>
        </w:rPr>
        <w:t>要配合可数的限定符</w:t>
      </w:r>
      <w:r w:rsidRPr="00E430F6">
        <w:rPr>
          <w:rFonts w:eastAsia="宋体"/>
        </w:rPr>
        <w:t>many</w:t>
      </w:r>
      <w:r w:rsidRPr="00E430F6">
        <w:rPr>
          <w:rFonts w:eastAsia="宋体" w:hint="eastAsia"/>
        </w:rPr>
        <w:t>、不可数名词</w:t>
      </w:r>
      <w:r w:rsidRPr="00E430F6">
        <w:rPr>
          <w:rFonts w:eastAsia="宋体"/>
        </w:rPr>
        <w:t>time</w:t>
      </w:r>
      <w:r w:rsidRPr="00E430F6">
        <w:rPr>
          <w:rFonts w:eastAsia="宋体" w:hint="eastAsia"/>
        </w:rPr>
        <w:t>要配合不可数限定符</w:t>
      </w:r>
      <w:r w:rsidRPr="00E430F6">
        <w:rPr>
          <w:rFonts w:eastAsia="宋体"/>
        </w:rPr>
        <w:t>much</w:t>
      </w:r>
      <w:r w:rsidRPr="00E430F6">
        <w:rPr>
          <w:rFonts w:eastAsia="宋体" w:hint="eastAsia"/>
        </w:rPr>
        <w:t>使用，只有像</w:t>
      </w:r>
      <w:r w:rsidRPr="00E430F6">
        <w:rPr>
          <w:rFonts w:eastAsia="宋体"/>
        </w:rPr>
        <w:t>some</w:t>
      </w:r>
      <w:r w:rsidRPr="00E430F6">
        <w:rPr>
          <w:rFonts w:eastAsia="宋体" w:hint="eastAsia"/>
        </w:rPr>
        <w:t>之类的限定符才是可数名词与不可数名词都可以使用。</w:t>
      </w:r>
    </w:p>
    <w:p w:rsidR="00DD2927" w:rsidRDefault="00E430F6" w:rsidP="00182A90">
      <w:pPr>
        <w:spacing w:after="84"/>
        <w:ind w:firstLine="480"/>
        <w:rPr>
          <w:rFonts w:eastAsia="PMingLiU"/>
          <w:lang w:eastAsia="zh-TW"/>
        </w:rPr>
      </w:pPr>
      <w:r w:rsidRPr="00E430F6">
        <w:rPr>
          <w:rFonts w:eastAsia="宋体" w:hint="eastAsia"/>
        </w:rPr>
        <w:t>名词与限定符的一致性是非常简单的观念，但是因为中文里面并不需要表达可数或不可数，所以我们在做英文写作时很容易忘记这项要求。而且，有一些限定符是连英美人士都经常会用错的，例如该用</w:t>
      </w:r>
      <w:r w:rsidRPr="00E430F6">
        <w:rPr>
          <w:rFonts w:eastAsia="宋体"/>
        </w:rPr>
        <w:t>fewer</w:t>
      </w:r>
      <w:r w:rsidRPr="00E430F6">
        <w:rPr>
          <w:rFonts w:eastAsia="宋体" w:hint="eastAsia"/>
        </w:rPr>
        <w:t>的地方经常会误植为</w:t>
      </w:r>
      <w:r w:rsidRPr="00E430F6">
        <w:rPr>
          <w:rFonts w:eastAsia="宋体"/>
        </w:rPr>
        <w:t>less</w:t>
      </w:r>
      <w:r w:rsidRPr="00E430F6">
        <w:rPr>
          <w:rFonts w:eastAsia="宋体" w:hint="eastAsia"/>
        </w:rPr>
        <w:t>。看看下面的例子：</w:t>
      </w:r>
    </w:p>
    <w:p w:rsidR="00785232" w:rsidRPr="00785232" w:rsidRDefault="00E430F6" w:rsidP="00182A90">
      <w:pPr>
        <w:spacing w:after="84"/>
        <w:ind w:firstLine="480"/>
        <w:rPr>
          <w:rFonts w:eastAsia="PMingLiU"/>
          <w:lang w:eastAsia="zh-TW"/>
        </w:rPr>
      </w:pPr>
      <w:r w:rsidRPr="00E430F6">
        <w:rPr>
          <w:rFonts w:eastAsia="宋体"/>
        </w:rPr>
        <w:t xml:space="preserve">Today I interviewed for </w:t>
      </w:r>
      <w:r w:rsidRPr="00E430F6">
        <w:rPr>
          <w:rFonts w:eastAsia="宋体"/>
          <w:u w:val="single"/>
        </w:rPr>
        <w:t>no less than four jobs</w:t>
      </w:r>
      <w:r w:rsidRPr="00E430F6">
        <w:rPr>
          <w:rFonts w:eastAsia="宋体"/>
        </w:rPr>
        <w:t>, but didn’t get any definite answer.</w:t>
      </w:r>
      <w:r w:rsidRPr="00E430F6">
        <w:rPr>
          <w:rFonts w:eastAsia="宋体" w:hint="eastAsia"/>
        </w:rPr>
        <w:t>（不佳）</w:t>
      </w:r>
    </w:p>
    <w:p w:rsidR="00DD2927" w:rsidRDefault="00E430F6" w:rsidP="00182A90">
      <w:pPr>
        <w:pStyle w:val="Preface"/>
        <w:spacing w:after="84"/>
        <w:ind w:firstLine="480"/>
        <w:rPr>
          <w:rFonts w:eastAsia="PMingLiU"/>
          <w:lang w:eastAsia="zh-TW"/>
        </w:rPr>
      </w:pPr>
      <w:r w:rsidRPr="00E430F6">
        <w:rPr>
          <w:rFonts w:hint="eastAsia"/>
        </w:rPr>
        <w:t>今天我面谈的工作多达四个，但是没有任何明确的回应。</w:t>
      </w:r>
    </w:p>
    <w:p w:rsidR="00DD2927" w:rsidRDefault="00E430F6" w:rsidP="00182A90">
      <w:pPr>
        <w:spacing w:after="84"/>
        <w:ind w:firstLine="480"/>
        <w:rPr>
          <w:rFonts w:eastAsia="PMingLiU"/>
          <w:lang w:eastAsia="zh-TW"/>
        </w:rPr>
      </w:pPr>
      <w:r w:rsidRPr="00E430F6">
        <w:rPr>
          <w:rFonts w:eastAsia="宋体" w:hint="eastAsia"/>
        </w:rPr>
        <w:t>大家都知道，表示「多」的限定符</w:t>
      </w:r>
      <w:r w:rsidRPr="00E430F6">
        <w:rPr>
          <w:rFonts w:eastAsia="宋体"/>
        </w:rPr>
        <w:t>many</w:t>
      </w:r>
      <w:r w:rsidRPr="00E430F6">
        <w:rPr>
          <w:rFonts w:eastAsia="宋体" w:hint="eastAsia"/>
        </w:rPr>
        <w:t>（可数）和</w:t>
      </w:r>
      <w:r w:rsidRPr="00E430F6">
        <w:rPr>
          <w:rFonts w:eastAsia="宋体"/>
        </w:rPr>
        <w:t>much</w:t>
      </w:r>
      <w:r w:rsidRPr="00E430F6">
        <w:rPr>
          <w:rFonts w:eastAsia="宋体" w:hint="eastAsia"/>
        </w:rPr>
        <w:t>（不可数），比较级同样是</w:t>
      </w:r>
      <w:r w:rsidRPr="00E430F6">
        <w:rPr>
          <w:rFonts w:eastAsia="宋体"/>
        </w:rPr>
        <w:t>more</w:t>
      </w:r>
      <w:r w:rsidRPr="00E430F6">
        <w:rPr>
          <w:rFonts w:eastAsia="宋体" w:hint="eastAsia"/>
        </w:rPr>
        <w:t>，例如</w:t>
      </w:r>
      <w:r w:rsidRPr="00E430F6">
        <w:rPr>
          <w:rFonts w:eastAsia="宋体"/>
        </w:rPr>
        <w:t>more books</w:t>
      </w:r>
      <w:r w:rsidRPr="00E430F6">
        <w:rPr>
          <w:rFonts w:eastAsia="宋体" w:hint="eastAsia"/>
        </w:rPr>
        <w:t>与</w:t>
      </w:r>
      <w:r w:rsidRPr="00E430F6">
        <w:rPr>
          <w:rFonts w:eastAsia="宋体"/>
        </w:rPr>
        <w:t>more time</w:t>
      </w:r>
      <w:r w:rsidRPr="00E430F6">
        <w:rPr>
          <w:rFonts w:eastAsia="宋体" w:hint="eastAsia"/>
        </w:rPr>
        <w:t>都是正确的。但是，表示「少」的限定符有</w:t>
      </w:r>
      <w:r w:rsidRPr="00E430F6">
        <w:rPr>
          <w:rFonts w:eastAsia="宋体"/>
        </w:rPr>
        <w:t>few</w:t>
      </w:r>
      <w:r w:rsidRPr="00E430F6">
        <w:rPr>
          <w:rFonts w:eastAsia="宋体" w:hint="eastAsia"/>
        </w:rPr>
        <w:t>和</w:t>
      </w:r>
      <w:r w:rsidRPr="00E430F6">
        <w:rPr>
          <w:rFonts w:eastAsia="宋体"/>
        </w:rPr>
        <w:t>little</w:t>
      </w:r>
      <w:r w:rsidRPr="00E430F6">
        <w:rPr>
          <w:rFonts w:eastAsia="宋体" w:hint="eastAsia"/>
        </w:rPr>
        <w:t>之分，其中</w:t>
      </w:r>
      <w:r w:rsidRPr="00AB3F62">
        <w:rPr>
          <w:rStyle w:val="af1"/>
        </w:rPr>
        <w:t>few</w:t>
      </w:r>
      <w:r w:rsidRPr="00AB3F62">
        <w:rPr>
          <w:rStyle w:val="af1"/>
          <w:rFonts w:hint="eastAsia"/>
        </w:rPr>
        <w:t>应配合可数名词使用、比较级是</w:t>
      </w:r>
      <w:r w:rsidRPr="00AB3F62">
        <w:rPr>
          <w:rStyle w:val="af1"/>
        </w:rPr>
        <w:t>fewer</w:t>
      </w:r>
      <w:r w:rsidRPr="00AB3F62">
        <w:rPr>
          <w:rStyle w:val="af1"/>
          <w:rFonts w:hint="eastAsia"/>
        </w:rPr>
        <w:t>，而</w:t>
      </w:r>
      <w:r w:rsidRPr="00AB3F62">
        <w:rPr>
          <w:rStyle w:val="af1"/>
        </w:rPr>
        <w:t>little</w:t>
      </w:r>
      <w:r w:rsidRPr="00AB3F62">
        <w:rPr>
          <w:rStyle w:val="af1"/>
          <w:rFonts w:hint="eastAsia"/>
        </w:rPr>
        <w:t>应配合不可数名词使用、比较级是</w:t>
      </w:r>
      <w:r w:rsidRPr="00AB3F62">
        <w:rPr>
          <w:rStyle w:val="af1"/>
        </w:rPr>
        <w:t>less</w:t>
      </w:r>
      <w:r w:rsidRPr="00AB3F62">
        <w:rPr>
          <w:rStyle w:val="af1"/>
          <w:rFonts w:hint="eastAsia"/>
        </w:rPr>
        <w:t>。</w:t>
      </w:r>
      <w:r w:rsidRPr="00E430F6">
        <w:rPr>
          <w:rFonts w:eastAsia="宋体" w:hint="eastAsia"/>
        </w:rPr>
        <w:t>也就是说：</w:t>
      </w:r>
      <w:r w:rsidRPr="00E430F6">
        <w:rPr>
          <w:rFonts w:eastAsia="宋体"/>
        </w:rPr>
        <w:t>fewer</w:t>
      </w:r>
      <w:r w:rsidRPr="00E430F6">
        <w:rPr>
          <w:rFonts w:eastAsia="宋体" w:hint="eastAsia"/>
        </w:rPr>
        <w:t>和</w:t>
      </w:r>
      <w:r w:rsidRPr="00E430F6">
        <w:rPr>
          <w:rFonts w:eastAsia="宋体"/>
        </w:rPr>
        <w:t>less</w:t>
      </w:r>
      <w:r w:rsidRPr="00E430F6">
        <w:rPr>
          <w:rFonts w:eastAsia="宋体" w:hint="eastAsia"/>
        </w:rPr>
        <w:t>这两个限定符一个可数、一个不可数，不可混为一谈。上面那个例子中，</w:t>
      </w:r>
      <w:r w:rsidRPr="00E430F6">
        <w:rPr>
          <w:rFonts w:eastAsia="宋体"/>
        </w:rPr>
        <w:t>no less than four jobs</w:t>
      </w:r>
      <w:r w:rsidRPr="00E430F6">
        <w:rPr>
          <w:rFonts w:eastAsia="宋体" w:hint="eastAsia"/>
        </w:rPr>
        <w:t>有个错误在于：</w:t>
      </w:r>
      <w:r w:rsidRPr="00E430F6">
        <w:rPr>
          <w:rFonts w:eastAsia="宋体"/>
        </w:rPr>
        <w:t>jobs</w:t>
      </w:r>
      <w:r w:rsidRPr="00E430F6">
        <w:rPr>
          <w:rFonts w:eastAsia="宋体" w:hint="eastAsia"/>
        </w:rPr>
        <w:t>是复数可数名词，前面的限定符不能用不可数的</w:t>
      </w:r>
      <w:r w:rsidRPr="00E430F6">
        <w:rPr>
          <w:rFonts w:eastAsia="宋体"/>
        </w:rPr>
        <w:t>less</w:t>
      </w:r>
      <w:r w:rsidRPr="00E430F6">
        <w:rPr>
          <w:rFonts w:eastAsia="宋体" w:hint="eastAsia"/>
        </w:rPr>
        <w:t>，应该改为</w:t>
      </w:r>
      <w:r w:rsidRPr="00E430F6">
        <w:rPr>
          <w:rFonts w:eastAsia="宋体"/>
        </w:rPr>
        <w:t>fewer</w:t>
      </w:r>
      <w:r w:rsidRPr="00E430F6">
        <w:rPr>
          <w:rFonts w:eastAsia="宋体" w:hint="eastAsia"/>
        </w:rPr>
        <w:t>，如下：</w:t>
      </w:r>
    </w:p>
    <w:p w:rsidR="00785232" w:rsidRPr="009B2F60" w:rsidRDefault="00E430F6" w:rsidP="00182A90">
      <w:pPr>
        <w:spacing w:after="84"/>
        <w:ind w:firstLine="480"/>
      </w:pPr>
      <w:r w:rsidRPr="00E430F6">
        <w:rPr>
          <w:rFonts w:eastAsia="宋体"/>
        </w:rPr>
        <w:t xml:space="preserve">Today I interviewed for </w:t>
      </w:r>
      <w:r w:rsidRPr="00E430F6">
        <w:rPr>
          <w:rFonts w:eastAsia="宋体"/>
          <w:u w:val="single"/>
        </w:rPr>
        <w:t>no fewer than four jobs</w:t>
      </w:r>
      <w:r w:rsidRPr="00E430F6">
        <w:rPr>
          <w:rFonts w:eastAsia="宋体"/>
        </w:rPr>
        <w:t>, but didn’t get any definite answer.</w:t>
      </w:r>
    </w:p>
    <w:p w:rsidR="00DD2927" w:rsidRDefault="00E430F6" w:rsidP="00982549">
      <w:pPr>
        <w:pStyle w:val="3"/>
        <w:spacing w:before="126" w:after="126"/>
        <w:rPr>
          <w:rFonts w:eastAsia="PMingLiU"/>
          <w:lang w:eastAsia="zh-TW"/>
        </w:rPr>
      </w:pPr>
      <w:bookmarkStart w:id="10" w:name="_Toc363483837"/>
      <w:r w:rsidRPr="00E430F6">
        <w:rPr>
          <w:rFonts w:hint="eastAsia"/>
        </w:rPr>
        <w:t>冠词</w:t>
      </w:r>
      <w:bookmarkEnd w:id="10"/>
    </w:p>
    <w:p w:rsidR="00785232" w:rsidRPr="009B2F60" w:rsidRDefault="00E430F6" w:rsidP="00182A90">
      <w:pPr>
        <w:spacing w:after="84"/>
        <w:ind w:firstLine="480"/>
      </w:pPr>
      <w:r w:rsidRPr="00E430F6">
        <w:rPr>
          <w:rFonts w:eastAsia="宋体" w:hint="eastAsia"/>
        </w:rPr>
        <w:t>以使用频率而言，最常看到的限定符就是冠词（属于中位限定符），可分为不定冠词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、定冠词</w:t>
      </w:r>
      <w:r w:rsidRPr="00E430F6">
        <w:rPr>
          <w:rFonts w:eastAsia="宋体"/>
        </w:rPr>
        <w:t>the</w:t>
      </w:r>
      <w:r w:rsidRPr="00E430F6">
        <w:rPr>
          <w:rFonts w:eastAsia="宋体" w:hint="eastAsia"/>
        </w:rPr>
        <w:t>，以及零冠词。这也是英文写作最容易出错的地方之一：有时该加冠词的地方没有加、有时该用</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却用上了</w:t>
      </w:r>
      <w:r w:rsidRPr="00E430F6">
        <w:rPr>
          <w:rFonts w:eastAsia="宋体"/>
        </w:rPr>
        <w:t>the</w:t>
      </w:r>
      <w:r w:rsidRPr="00E430F6">
        <w:rPr>
          <w:rFonts w:eastAsia="宋体" w:hint="eastAsia"/>
        </w:rPr>
        <w:t>之类。以下就三种冠词分别探讨。</w:t>
      </w:r>
    </w:p>
    <w:p w:rsidR="00DD2927" w:rsidRDefault="003C1617" w:rsidP="00182A90">
      <w:pPr>
        <w:pStyle w:val="4"/>
        <w:spacing w:after="84"/>
        <w:rPr>
          <w:rFonts w:eastAsia="PMingLiU"/>
          <w:lang w:eastAsia="zh-TW"/>
        </w:rPr>
      </w:pPr>
      <w:r>
        <w:rPr>
          <w:rFonts w:hint="eastAsia"/>
        </w:rPr>
        <w:t>（</w:t>
      </w:r>
      <w:r>
        <w:rPr>
          <w:rFonts w:hint="eastAsia"/>
        </w:rPr>
        <w:t>1</w:t>
      </w:r>
      <w:r>
        <w:rPr>
          <w:rFonts w:hint="eastAsia"/>
        </w:rPr>
        <w:t>）</w:t>
      </w:r>
      <w:r w:rsidR="00E430F6" w:rsidRPr="00E430F6">
        <w:rPr>
          <w:rFonts w:hint="eastAsia"/>
        </w:rPr>
        <w:t>不定冠词</w:t>
      </w:r>
      <w:r w:rsidR="00E430F6" w:rsidRPr="00E430F6">
        <w:t>a</w:t>
      </w:r>
      <w:r w:rsidR="00E430F6" w:rsidRPr="00E430F6">
        <w:rPr>
          <w:rFonts w:hint="eastAsia"/>
        </w:rPr>
        <w:t>或</w:t>
      </w:r>
      <w:r w:rsidR="00E430F6" w:rsidRPr="00E430F6">
        <w:t>an</w:t>
      </w:r>
    </w:p>
    <w:p w:rsidR="00DD2927" w:rsidRDefault="00E430F6" w:rsidP="00182A90">
      <w:pPr>
        <w:spacing w:after="84"/>
        <w:ind w:firstLine="480"/>
        <w:rPr>
          <w:rFonts w:eastAsia="PMingLiU"/>
          <w:lang w:eastAsia="zh-TW"/>
        </w:rPr>
      </w:pPr>
      <w:r w:rsidRPr="00E430F6">
        <w:rPr>
          <w:rFonts w:eastAsia="宋体" w:hint="eastAsia"/>
        </w:rPr>
        <w:t>要了解不定冠词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的用法，不妨从这个观察切入：</w:t>
      </w:r>
      <w:r w:rsidRPr="00D57E4C">
        <w:rPr>
          <w:rStyle w:val="af1"/>
        </w:rPr>
        <w:t>a</w:t>
      </w:r>
      <w:r w:rsidRPr="00D57E4C">
        <w:rPr>
          <w:rStyle w:val="af1"/>
          <w:rFonts w:hint="eastAsia"/>
        </w:rPr>
        <w:t>或</w:t>
      </w:r>
      <w:r w:rsidRPr="00D57E4C">
        <w:rPr>
          <w:rStyle w:val="af1"/>
        </w:rPr>
        <w:t>an</w:t>
      </w:r>
      <w:r w:rsidRPr="00D57E4C">
        <w:rPr>
          <w:rStyle w:val="af1"/>
          <w:rFonts w:hint="eastAsia"/>
        </w:rPr>
        <w:t>就是</w:t>
      </w:r>
      <w:r w:rsidRPr="00D57E4C">
        <w:rPr>
          <w:rStyle w:val="af1"/>
        </w:rPr>
        <w:t>one</w:t>
      </w:r>
      <w:r w:rsidRPr="00D57E4C">
        <w:rPr>
          <w:rStyle w:val="af1"/>
          <w:rFonts w:hint="eastAsia"/>
        </w:rPr>
        <w:t>的弱化结果。</w:t>
      </w:r>
      <w:r w:rsidRPr="00E430F6">
        <w:rPr>
          <w:rFonts w:eastAsia="宋体" w:hint="eastAsia"/>
        </w:rPr>
        <w:t>事实上，</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是中古英文，来源就出自古英文中表示</w:t>
      </w:r>
      <w:r w:rsidRPr="00E430F6">
        <w:rPr>
          <w:rFonts w:eastAsia="宋体"/>
        </w:rPr>
        <w:t>one</w:t>
      </w:r>
      <w:r w:rsidRPr="00E430F6">
        <w:rPr>
          <w:rFonts w:eastAsia="宋体" w:hint="eastAsia"/>
        </w:rPr>
        <w:t>的古</w:t>
      </w:r>
      <w:r w:rsidRPr="00E430F6">
        <w:rPr>
          <w:rFonts w:eastAsia="宋体" w:hint="eastAsia"/>
        </w:rPr>
        <w:lastRenderedPageBreak/>
        <w:t>字。</w:t>
      </w:r>
    </w:p>
    <w:p w:rsidR="00DD2927" w:rsidRDefault="00E430F6" w:rsidP="00182A90">
      <w:pPr>
        <w:spacing w:after="84"/>
        <w:ind w:firstLine="480"/>
        <w:rPr>
          <w:rFonts w:eastAsia="PMingLiU"/>
          <w:lang w:eastAsia="zh-TW"/>
        </w:rPr>
      </w:pPr>
      <w:r w:rsidRPr="00E430F6">
        <w:rPr>
          <w:rFonts w:eastAsia="宋体" w:hint="eastAsia"/>
        </w:rPr>
        <w:t>根据以上的观察，不定冠词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的用法，最简单的判断方式就是：</w:t>
      </w:r>
      <w:r w:rsidRPr="00D57E4C">
        <w:rPr>
          <w:rStyle w:val="af1"/>
          <w:rFonts w:hint="eastAsia"/>
        </w:rPr>
        <w:t>可以用</w:t>
      </w:r>
      <w:r w:rsidRPr="00D57E4C">
        <w:rPr>
          <w:rStyle w:val="af1"/>
        </w:rPr>
        <w:t>one</w:t>
      </w:r>
      <w:r w:rsidRPr="00D57E4C">
        <w:rPr>
          <w:rStyle w:val="af1"/>
          <w:rFonts w:hint="eastAsia"/>
        </w:rPr>
        <w:t>的地方（可以说「一个」什么东西）才可以用</w:t>
      </w:r>
      <w:r w:rsidRPr="00D57E4C">
        <w:rPr>
          <w:rStyle w:val="af1"/>
        </w:rPr>
        <w:t>a</w:t>
      </w:r>
      <w:r w:rsidRPr="00D57E4C">
        <w:rPr>
          <w:rStyle w:val="af1"/>
          <w:rFonts w:hint="eastAsia"/>
        </w:rPr>
        <w:t>或</w:t>
      </w:r>
      <w:r w:rsidRPr="00D57E4C">
        <w:rPr>
          <w:rStyle w:val="af1"/>
        </w:rPr>
        <w:t>an</w:t>
      </w:r>
      <w:r w:rsidRPr="00D57E4C">
        <w:rPr>
          <w:rStyle w:val="af1"/>
          <w:rFonts w:hint="eastAsia"/>
        </w:rPr>
        <w:t>。</w:t>
      </w:r>
      <w:r w:rsidRPr="00E430F6">
        <w:rPr>
          <w:rFonts w:eastAsia="宋体" w:hint="eastAsia"/>
        </w:rPr>
        <w:t>反之，如果不能用</w:t>
      </w:r>
      <w:r w:rsidRPr="00E430F6">
        <w:rPr>
          <w:rFonts w:eastAsia="宋体"/>
        </w:rPr>
        <w:t>one</w:t>
      </w:r>
      <w:r w:rsidRPr="00E430F6">
        <w:rPr>
          <w:rFonts w:eastAsia="宋体" w:hint="eastAsia"/>
        </w:rPr>
        <w:t>，就可以把限定符位置空下来（称为零冠词）。例如：</w:t>
      </w:r>
    </w:p>
    <w:p w:rsidR="00785232" w:rsidRPr="00785232" w:rsidRDefault="00E430F6" w:rsidP="00182A90">
      <w:pPr>
        <w:spacing w:after="84"/>
        <w:ind w:firstLine="480"/>
        <w:rPr>
          <w:lang w:eastAsia="zh-TW"/>
        </w:rPr>
      </w:pPr>
      <w:r w:rsidRPr="00E430F6">
        <w:rPr>
          <w:rFonts w:eastAsia="宋体"/>
          <w:u w:val="single"/>
        </w:rPr>
        <w:t>Black-faced spoonbills</w:t>
      </w:r>
      <w:r w:rsidRPr="00E430F6">
        <w:rPr>
          <w:rFonts w:eastAsia="宋体"/>
        </w:rPr>
        <w:t xml:space="preserve"> are an endangered species.</w:t>
      </w:r>
    </w:p>
    <w:p w:rsidR="00DD2927" w:rsidRDefault="00E430F6" w:rsidP="00182A90">
      <w:pPr>
        <w:pStyle w:val="Preface"/>
        <w:spacing w:after="84"/>
        <w:ind w:firstLine="480"/>
        <w:rPr>
          <w:lang w:eastAsia="zh-TW"/>
        </w:rPr>
      </w:pPr>
      <w:r w:rsidRPr="00E430F6">
        <w:rPr>
          <w:rFonts w:hint="eastAsia"/>
        </w:rPr>
        <w:t>黑面琵鹭是濒临绝种的品种。</w:t>
      </w:r>
    </w:p>
    <w:p w:rsidR="00DD2927" w:rsidRDefault="00E430F6" w:rsidP="00182A90">
      <w:pPr>
        <w:spacing w:after="84"/>
        <w:ind w:firstLine="480"/>
        <w:rPr>
          <w:lang w:eastAsia="zh-TW"/>
        </w:rPr>
      </w:pPr>
      <w:r w:rsidRPr="00E430F6">
        <w:rPr>
          <w:rFonts w:eastAsia="宋体" w:hint="eastAsia"/>
        </w:rPr>
        <w:t>在名词词组</w:t>
      </w:r>
      <w:r w:rsidRPr="00E430F6">
        <w:rPr>
          <w:rFonts w:eastAsia="宋体"/>
        </w:rPr>
        <w:t>black-faced spoonbills</w:t>
      </w:r>
      <w:r w:rsidRPr="00E430F6">
        <w:rPr>
          <w:rFonts w:eastAsia="宋体" w:hint="eastAsia"/>
        </w:rPr>
        <w:t>中，只有形容词</w:t>
      </w:r>
      <w:r w:rsidRPr="00E430F6">
        <w:rPr>
          <w:rFonts w:eastAsia="宋体"/>
        </w:rPr>
        <w:t>(black-faced)</w:t>
      </w:r>
      <w:r w:rsidRPr="00E430F6">
        <w:rPr>
          <w:rFonts w:eastAsia="宋体" w:hint="eastAsia"/>
        </w:rPr>
        <w:t>和名词</w:t>
      </w:r>
      <w:r w:rsidRPr="00E430F6">
        <w:rPr>
          <w:rFonts w:eastAsia="宋体"/>
        </w:rPr>
        <w:t>(spoonbills)</w:t>
      </w:r>
      <w:r w:rsidRPr="00E430F6">
        <w:rPr>
          <w:rFonts w:eastAsia="宋体" w:hint="eastAsia"/>
        </w:rPr>
        <w:t>两个部分，看不到限定符。这是因为名词位置的</w:t>
      </w:r>
      <w:r w:rsidRPr="00E430F6">
        <w:rPr>
          <w:rFonts w:eastAsia="宋体"/>
        </w:rPr>
        <w:t>spoonbills</w:t>
      </w:r>
      <w:r w:rsidRPr="00E430F6">
        <w:rPr>
          <w:rFonts w:eastAsia="宋体" w:hint="eastAsia"/>
        </w:rPr>
        <w:t>是复数，前面限定符位置自然不能再说</w:t>
      </w:r>
      <w:r w:rsidRPr="00E430F6">
        <w:rPr>
          <w:rFonts w:eastAsia="宋体"/>
        </w:rPr>
        <w:t>one</w:t>
      </w:r>
      <w:r w:rsidRPr="00E430F6">
        <w:rPr>
          <w:rFonts w:eastAsia="宋体" w:hint="eastAsia"/>
        </w:rPr>
        <w:t>，也就是不能加</w:t>
      </w:r>
      <w:r w:rsidRPr="00E430F6">
        <w:rPr>
          <w:rFonts w:eastAsia="宋体"/>
        </w:rPr>
        <w:t>a</w:t>
      </w:r>
      <w:r w:rsidRPr="00E430F6">
        <w:rPr>
          <w:rFonts w:eastAsia="宋体" w:hint="eastAsia"/>
        </w:rPr>
        <w:t>这个不定冠词。这时就可以选择把限定符位置空下来（称为零冠词）。反之，在</w:t>
      </w:r>
      <w:r w:rsidRPr="00E430F6">
        <w:rPr>
          <w:rFonts w:eastAsia="宋体"/>
        </w:rPr>
        <w:t>a bird</w:t>
      </w:r>
      <w:r w:rsidRPr="00E430F6">
        <w:rPr>
          <w:rFonts w:eastAsia="宋体" w:hint="eastAsia"/>
        </w:rPr>
        <w:t>这样名词词组中，名词</w:t>
      </w:r>
      <w:r w:rsidRPr="00E430F6">
        <w:rPr>
          <w:rFonts w:eastAsia="宋体"/>
        </w:rPr>
        <w:t>bird</w:t>
      </w:r>
      <w:r w:rsidRPr="00E430F6">
        <w:rPr>
          <w:rFonts w:eastAsia="宋体" w:hint="eastAsia"/>
        </w:rPr>
        <w:t>是单数，而且是可数名词，可以说「一只」（</w:t>
      </w:r>
      <w:r w:rsidRPr="00E430F6">
        <w:rPr>
          <w:rFonts w:eastAsia="宋体"/>
        </w:rPr>
        <w:t>one</w:t>
      </w:r>
      <w:r w:rsidRPr="00E430F6">
        <w:rPr>
          <w:rFonts w:eastAsia="宋体" w:hint="eastAsia"/>
        </w:rPr>
        <w:t>），因此需要有冠词</w:t>
      </w:r>
      <w:r w:rsidRPr="00E430F6">
        <w:rPr>
          <w:rFonts w:eastAsia="宋体"/>
        </w:rPr>
        <w:t>a</w:t>
      </w:r>
      <w:r w:rsidRPr="00E430F6">
        <w:rPr>
          <w:rFonts w:eastAsia="宋体" w:hint="eastAsia"/>
        </w:rPr>
        <w:t>。</w:t>
      </w:r>
    </w:p>
    <w:p w:rsidR="00DD2927" w:rsidRDefault="003C1617" w:rsidP="00182A90">
      <w:pPr>
        <w:pStyle w:val="4"/>
        <w:spacing w:after="84"/>
        <w:rPr>
          <w:lang w:eastAsia="zh-TW"/>
        </w:rPr>
      </w:pPr>
      <w:r>
        <w:rPr>
          <w:rFonts w:hint="eastAsia"/>
        </w:rPr>
        <w:t>（</w:t>
      </w:r>
      <w:r>
        <w:rPr>
          <w:rFonts w:hint="eastAsia"/>
        </w:rPr>
        <w:t>2</w:t>
      </w:r>
      <w:r>
        <w:rPr>
          <w:rFonts w:hint="eastAsia"/>
        </w:rPr>
        <w:t>）</w:t>
      </w:r>
      <w:r w:rsidR="00E430F6" w:rsidRPr="00E430F6">
        <w:rPr>
          <w:rFonts w:hint="eastAsia"/>
        </w:rPr>
        <w:t>零冠词</w:t>
      </w:r>
    </w:p>
    <w:p w:rsidR="00DD2927" w:rsidRDefault="00E430F6" w:rsidP="00182A90">
      <w:pPr>
        <w:spacing w:after="84"/>
        <w:ind w:firstLine="480"/>
        <w:rPr>
          <w:lang w:eastAsia="zh-TW"/>
        </w:rPr>
      </w:pPr>
      <w:r w:rsidRPr="00E430F6">
        <w:rPr>
          <w:rFonts w:eastAsia="宋体" w:hint="eastAsia"/>
        </w:rPr>
        <w:t>文法学家创造出零冠词（</w:t>
      </w:r>
      <w:r w:rsidRPr="00E430F6">
        <w:rPr>
          <w:rFonts w:eastAsia="宋体"/>
        </w:rPr>
        <w:t>the zero article</w:t>
      </w:r>
      <w:r w:rsidRPr="00E430F6">
        <w:rPr>
          <w:rFonts w:eastAsia="宋体" w:hint="eastAsia"/>
        </w:rPr>
        <w:t>）这个观念，主要是为了便于诠释名词词组，同时也可以提醒使用者在写名词词组的时候不要忘了加限定符。</w:t>
      </w:r>
    </w:p>
    <w:p w:rsidR="00DD2927" w:rsidRDefault="00E430F6" w:rsidP="00182A90">
      <w:pPr>
        <w:spacing w:after="84"/>
        <w:ind w:firstLine="480"/>
        <w:rPr>
          <w:lang w:eastAsia="zh-TW"/>
        </w:rPr>
      </w:pPr>
      <w:r w:rsidRPr="00E430F6">
        <w:rPr>
          <w:rFonts w:eastAsia="宋体" w:hint="eastAsia"/>
        </w:rPr>
        <w:t>如果说：名词词组前面一定有个限定符，那么就会碰到一些例外。例如</w:t>
      </w:r>
      <w:r w:rsidRPr="00E430F6">
        <w:rPr>
          <w:rFonts w:eastAsia="宋体"/>
        </w:rPr>
        <w:t>new books</w:t>
      </w:r>
      <w:r w:rsidRPr="00E430F6">
        <w:rPr>
          <w:rFonts w:eastAsia="宋体" w:hint="eastAsia"/>
        </w:rPr>
        <w:t>，这是一个正确的名词词组，但是只有形容词</w:t>
      </w:r>
      <w:r w:rsidRPr="00E430F6">
        <w:rPr>
          <w:rFonts w:eastAsia="宋体"/>
        </w:rPr>
        <w:t>new</w:t>
      </w:r>
      <w:r w:rsidRPr="00E430F6">
        <w:rPr>
          <w:rFonts w:eastAsia="宋体" w:hint="eastAsia"/>
        </w:rPr>
        <w:t>和名词</w:t>
      </w:r>
      <w:r w:rsidRPr="00E430F6">
        <w:rPr>
          <w:rFonts w:eastAsia="宋体"/>
        </w:rPr>
        <w:t>books</w:t>
      </w:r>
      <w:r w:rsidRPr="00E430F6">
        <w:rPr>
          <w:rFonts w:eastAsia="宋体" w:hint="eastAsia"/>
        </w:rPr>
        <w:t>，并没有限定符在前面。为了避免这种不规则的情况出现，文法学家就说：</w:t>
      </w:r>
      <w:r w:rsidRPr="00E430F6">
        <w:rPr>
          <w:rFonts w:eastAsia="宋体"/>
        </w:rPr>
        <w:t>new books</w:t>
      </w:r>
      <w:r w:rsidRPr="00E430F6">
        <w:rPr>
          <w:rFonts w:eastAsia="宋体" w:hint="eastAsia"/>
        </w:rPr>
        <w:t>这个名词词组前面还是有个限定符的，只不过看不到、叫作「零冠词」。</w:t>
      </w:r>
    </w:p>
    <w:p w:rsidR="00DD2927" w:rsidRDefault="00E430F6" w:rsidP="00182A90">
      <w:pPr>
        <w:spacing w:after="84"/>
        <w:ind w:firstLine="480"/>
        <w:rPr>
          <w:lang w:eastAsia="zh-TW"/>
        </w:rPr>
      </w:pPr>
      <w:r w:rsidRPr="00E430F6">
        <w:rPr>
          <w:rFonts w:eastAsia="宋体" w:hint="eastAsia"/>
        </w:rPr>
        <w:t>英文的冠词，如果只有不定冠词（</w:t>
      </w:r>
      <w:r w:rsidRPr="00E430F6">
        <w:rPr>
          <w:rFonts w:eastAsia="宋体"/>
        </w:rPr>
        <w:t>a, an</w:t>
      </w:r>
      <w:r w:rsidRPr="00E430F6">
        <w:rPr>
          <w:rFonts w:eastAsia="宋体" w:hint="eastAsia"/>
        </w:rPr>
        <w:t>）和定冠词（</w:t>
      </w:r>
      <w:r w:rsidRPr="00E430F6">
        <w:rPr>
          <w:rFonts w:eastAsia="宋体"/>
        </w:rPr>
        <w:t>the</w:t>
      </w:r>
      <w:r w:rsidRPr="00E430F6">
        <w:rPr>
          <w:rFonts w:eastAsia="宋体" w:hint="eastAsia"/>
        </w:rPr>
        <w:t>）这两种，拿来诠释名词词组尚嫌不敷使用。加上零冠词这个观念，把冠词扩充为三种：不定冠词、定冠词、以及零冠词，诠释起来就比较周</w:t>
      </w:r>
      <w:r w:rsidR="00D57E4C">
        <w:rPr>
          <w:rFonts w:eastAsia="宋体" w:hint="eastAsia"/>
        </w:rPr>
        <w:t>全</w:t>
      </w:r>
      <w:r w:rsidRPr="00E430F6">
        <w:rPr>
          <w:rFonts w:eastAsia="宋体" w:hint="eastAsia"/>
        </w:rPr>
        <w:t>了。</w:t>
      </w:r>
    </w:p>
    <w:p w:rsidR="00DD2927" w:rsidRDefault="00E430F6" w:rsidP="00182A90">
      <w:pPr>
        <w:spacing w:after="84"/>
        <w:ind w:firstLine="480"/>
        <w:rPr>
          <w:lang w:eastAsia="zh-TW"/>
        </w:rPr>
      </w:pPr>
      <w:r w:rsidRPr="00E430F6">
        <w:rPr>
          <w:rFonts w:eastAsia="宋体" w:hint="eastAsia"/>
        </w:rPr>
        <w:t>名词词组前面的限定符位置，可以用不定冠词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来表示后面是个单数的可数名词，也可以用零冠词（不加冠词）来表示后面可能是复数、也可能是不可数名词。</w:t>
      </w:r>
    </w:p>
    <w:p w:rsidR="00DD2927" w:rsidRDefault="00E430F6" w:rsidP="00182A90">
      <w:pPr>
        <w:spacing w:after="84"/>
        <w:ind w:firstLine="480"/>
        <w:rPr>
          <w:lang w:eastAsia="zh-TW"/>
        </w:rPr>
      </w:pPr>
      <w:r w:rsidRPr="00E430F6">
        <w:rPr>
          <w:rFonts w:eastAsia="宋体" w:hint="eastAsia"/>
        </w:rPr>
        <w:t>添加了零冠词这个观念，名词词组的构造就比较能够统一了：</w:t>
      </w:r>
    </w:p>
    <w:p w:rsidR="00DD2927" w:rsidRDefault="00E430F6" w:rsidP="00182A90">
      <w:pPr>
        <w:spacing w:after="84"/>
        <w:ind w:firstLine="480"/>
        <w:rPr>
          <w:lang w:eastAsia="zh-TW"/>
        </w:rPr>
      </w:pPr>
      <w:r w:rsidRPr="00E430F6">
        <w:rPr>
          <w:rFonts w:eastAsia="宋体" w:hint="eastAsia"/>
        </w:rPr>
        <w:t>名词词组有三个位置：限定符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名词。当中形容词属于修饰语、可有可无。名词位置视情况可以省略，如</w:t>
      </w:r>
      <w:r w:rsidRPr="00E430F6">
        <w:rPr>
          <w:rFonts w:eastAsia="宋体"/>
        </w:rPr>
        <w:t>the rich people</w:t>
      </w:r>
      <w:r w:rsidRPr="00E430F6">
        <w:rPr>
          <w:rFonts w:eastAsia="宋体" w:hint="eastAsia"/>
        </w:rPr>
        <w:t>可以省略为</w:t>
      </w:r>
      <w:r w:rsidRPr="00E430F6">
        <w:rPr>
          <w:rFonts w:eastAsia="宋体"/>
        </w:rPr>
        <w:t>the rich</w:t>
      </w:r>
      <w:r w:rsidRPr="00E430F6">
        <w:rPr>
          <w:rFonts w:eastAsia="宋体" w:hint="eastAsia"/>
        </w:rPr>
        <w:t>，而</w:t>
      </w:r>
      <w:r w:rsidRPr="00E430F6">
        <w:rPr>
          <w:rFonts w:eastAsia="宋体"/>
        </w:rPr>
        <w:t>those yellow flowers</w:t>
      </w:r>
      <w:r w:rsidRPr="00E430F6">
        <w:rPr>
          <w:rFonts w:eastAsia="宋体" w:hint="eastAsia"/>
        </w:rPr>
        <w:t>更可省略为</w:t>
      </w:r>
      <w:r w:rsidRPr="00E430F6">
        <w:rPr>
          <w:rFonts w:eastAsia="宋体"/>
        </w:rPr>
        <w:t>those</w:t>
      </w:r>
      <w:r w:rsidRPr="00E430F6">
        <w:rPr>
          <w:rFonts w:eastAsia="宋体" w:hint="eastAsia"/>
        </w:rPr>
        <w:t>（这时候</w:t>
      </w:r>
      <w:r w:rsidRPr="00E430F6">
        <w:rPr>
          <w:rFonts w:eastAsia="宋体"/>
        </w:rPr>
        <w:t>those</w:t>
      </w:r>
      <w:r w:rsidRPr="00E430F6">
        <w:rPr>
          <w:rFonts w:eastAsia="宋体" w:hint="eastAsia"/>
        </w:rPr>
        <w:t>升格为代名词）。只有限定符位置不可或缺。如果看到名词词组的限定符位置空了下来，就表示用上了零冠词。也就说，这个名词或者是复数、或者是不可数，前面放不下</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w:t>
      </w:r>
    </w:p>
    <w:p w:rsidR="00DD2927" w:rsidRDefault="00E430F6" w:rsidP="00182A90">
      <w:pPr>
        <w:pStyle w:val="5"/>
        <w:spacing w:after="84"/>
        <w:rPr>
          <w:lang w:eastAsia="zh-TW"/>
        </w:rPr>
      </w:pPr>
      <w:r w:rsidRPr="00E430F6">
        <w:rPr>
          <w:rFonts w:hint="eastAsia"/>
        </w:rPr>
        <w:t>零冠词的适用范围</w:t>
      </w:r>
    </w:p>
    <w:p w:rsidR="00DD2927" w:rsidRDefault="00E430F6" w:rsidP="00182A90">
      <w:pPr>
        <w:spacing w:after="84"/>
        <w:ind w:firstLine="480"/>
        <w:rPr>
          <w:lang w:eastAsia="zh-TW"/>
        </w:rPr>
      </w:pPr>
      <w:r w:rsidRPr="00D57E4C">
        <w:rPr>
          <w:rStyle w:val="af1"/>
          <w:rFonts w:hint="eastAsia"/>
        </w:rPr>
        <w:t>复数名词前面都可以选择采用零冠词。</w:t>
      </w:r>
      <w:r w:rsidRPr="00E430F6">
        <w:rPr>
          <w:rFonts w:eastAsia="宋体" w:hint="eastAsia"/>
        </w:rPr>
        <w:t>除了复数以外，抽象名词（如</w:t>
      </w:r>
      <w:r w:rsidRPr="00E430F6">
        <w:rPr>
          <w:rFonts w:eastAsia="宋体"/>
        </w:rPr>
        <w:t>bravery, exhaustion</w:t>
      </w:r>
      <w:r w:rsidRPr="00E430F6">
        <w:rPr>
          <w:rFonts w:eastAsia="宋体" w:hint="eastAsia"/>
        </w:rPr>
        <w:t>）没有具体形状、不能以</w:t>
      </w:r>
      <w:r w:rsidRPr="00E430F6">
        <w:rPr>
          <w:rFonts w:eastAsia="宋体"/>
        </w:rPr>
        <w:t>one</w:t>
      </w:r>
      <w:r w:rsidRPr="00E430F6">
        <w:rPr>
          <w:rFonts w:eastAsia="宋体" w:hint="eastAsia"/>
        </w:rPr>
        <w:t>来表示（前面不能加</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）。物质名词（如</w:t>
      </w:r>
      <w:r w:rsidRPr="00E430F6">
        <w:rPr>
          <w:rFonts w:eastAsia="宋体"/>
        </w:rPr>
        <w:t>gold, air</w:t>
      </w:r>
      <w:r w:rsidRPr="00E430F6">
        <w:rPr>
          <w:rFonts w:eastAsia="宋体" w:hint="eastAsia"/>
        </w:rPr>
        <w:t>）虽然是具体的东西，可是它的形状不固定，仍然不能以</w:t>
      </w:r>
      <w:r w:rsidRPr="00E430F6">
        <w:rPr>
          <w:rFonts w:eastAsia="宋体"/>
        </w:rPr>
        <w:t>one</w:t>
      </w:r>
      <w:r w:rsidRPr="00E430F6">
        <w:rPr>
          <w:rFonts w:eastAsia="宋体" w:hint="eastAsia"/>
        </w:rPr>
        <w:t>来表示。这些不能以</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来限定的名词就可以把限定符位置空下来、采用</w:t>
      </w:r>
      <w:r w:rsidRPr="00E430F6">
        <w:rPr>
          <w:rFonts w:eastAsia="宋体" w:hint="eastAsia"/>
        </w:rPr>
        <w:lastRenderedPageBreak/>
        <w:t>零冠词。例如：</w:t>
      </w:r>
    </w:p>
    <w:p w:rsidR="00785232" w:rsidRPr="00785232" w:rsidRDefault="00E430F6" w:rsidP="00182A90">
      <w:pPr>
        <w:spacing w:after="84"/>
        <w:ind w:firstLine="480"/>
        <w:rPr>
          <w:rFonts w:eastAsia="PMingLiU"/>
          <w:lang w:eastAsia="zh-TW"/>
        </w:rPr>
      </w:pPr>
      <w:r w:rsidRPr="00E430F6">
        <w:rPr>
          <w:rFonts w:eastAsia="宋体"/>
          <w:u w:val="single"/>
        </w:rPr>
        <w:t>Bravery</w:t>
      </w:r>
      <w:r w:rsidRPr="00E430F6">
        <w:rPr>
          <w:rFonts w:eastAsia="宋体"/>
        </w:rPr>
        <w:t xml:space="preserve"> is a necessary quality in a soldier.</w:t>
      </w:r>
    </w:p>
    <w:p w:rsidR="00DD2927" w:rsidRDefault="00E430F6" w:rsidP="00182A90">
      <w:pPr>
        <w:spacing w:after="84"/>
        <w:ind w:firstLine="480"/>
        <w:rPr>
          <w:rFonts w:eastAsia="PMingLiU"/>
          <w:lang w:eastAsia="zh-TW"/>
        </w:rPr>
      </w:pPr>
      <w:r w:rsidRPr="00E430F6">
        <w:rPr>
          <w:rFonts w:eastAsia="宋体" w:hint="eastAsia"/>
        </w:rPr>
        <w:t>这个句子的主词</w:t>
      </w:r>
      <w:r w:rsidRPr="00E430F6">
        <w:rPr>
          <w:rFonts w:eastAsia="宋体"/>
        </w:rPr>
        <w:t>bravery</w:t>
      </w:r>
      <w:r w:rsidRPr="00E430F6">
        <w:rPr>
          <w:rFonts w:eastAsia="宋体" w:hint="eastAsia"/>
        </w:rPr>
        <w:t>虽然只有一个字，仍然要称为「名词词组」，因为它是「零冠词加名词」的构造。抽象名词</w:t>
      </w:r>
      <w:r w:rsidRPr="00E430F6">
        <w:rPr>
          <w:rFonts w:eastAsia="宋体"/>
        </w:rPr>
        <w:t>bravery</w:t>
      </w:r>
      <w:r w:rsidRPr="00E430F6">
        <w:rPr>
          <w:rFonts w:eastAsia="宋体" w:hint="eastAsia"/>
        </w:rPr>
        <w:t>前面放不下冠词</w:t>
      </w:r>
      <w:r w:rsidRPr="00E430F6">
        <w:rPr>
          <w:rFonts w:eastAsia="宋体"/>
        </w:rPr>
        <w:t>a</w:t>
      </w:r>
      <w:r w:rsidRPr="00E430F6">
        <w:rPr>
          <w:rFonts w:eastAsia="宋体" w:hint="eastAsia"/>
        </w:rPr>
        <w:t>，这时候就可以说它前面放的是零冠词。但是，像</w:t>
      </w:r>
      <w:r w:rsidRPr="00E430F6">
        <w:rPr>
          <w:rFonts w:eastAsia="宋体"/>
        </w:rPr>
        <w:t>soldier</w:t>
      </w:r>
      <w:r w:rsidRPr="00E430F6">
        <w:rPr>
          <w:rFonts w:eastAsia="宋体" w:hint="eastAsia"/>
        </w:rPr>
        <w:t>这个名词如果单独出现就是个错误，因为它是个单数的可数名词、是可以加</w:t>
      </w:r>
      <w:r w:rsidRPr="00E430F6">
        <w:rPr>
          <w:rFonts w:eastAsia="宋体"/>
        </w:rPr>
        <w:t>one</w:t>
      </w:r>
      <w:r w:rsidRPr="00E430F6">
        <w:rPr>
          <w:rFonts w:eastAsia="宋体" w:hint="eastAsia"/>
        </w:rPr>
        <w:t>在前面的东西。如果单数可数名词前面限定符的位置少掉了，光是</w:t>
      </w:r>
      <w:r w:rsidRPr="00E430F6">
        <w:rPr>
          <w:rFonts w:eastAsia="宋体"/>
        </w:rPr>
        <w:t>soldier</w:t>
      </w:r>
      <w:r w:rsidRPr="00E430F6">
        <w:rPr>
          <w:rFonts w:eastAsia="宋体" w:hint="eastAsia"/>
        </w:rPr>
        <w:t>，没有做任何单、复数的表示，并不能构成一个正确的名词词组。这是写作时常犯的错误之一。再看一个例子：</w:t>
      </w:r>
    </w:p>
    <w:p w:rsidR="00785232" w:rsidRPr="00785232" w:rsidRDefault="00E430F6" w:rsidP="00182A90">
      <w:pPr>
        <w:spacing w:after="84"/>
        <w:ind w:firstLine="480"/>
        <w:rPr>
          <w:rFonts w:eastAsia="PMingLiU"/>
          <w:lang w:eastAsia="zh-TW"/>
        </w:rPr>
      </w:pPr>
      <w:r w:rsidRPr="00E430F6">
        <w:rPr>
          <w:rFonts w:eastAsia="宋体"/>
          <w:u w:val="single"/>
        </w:rPr>
        <w:t>Air</w:t>
      </w:r>
      <w:r w:rsidRPr="00E430F6">
        <w:rPr>
          <w:rFonts w:eastAsia="宋体"/>
        </w:rPr>
        <w:t xml:space="preserve"> is invisible, but </w:t>
      </w:r>
      <w:r w:rsidRPr="00E430F6">
        <w:rPr>
          <w:rFonts w:eastAsia="宋体"/>
          <w:u w:val="single"/>
        </w:rPr>
        <w:t>people</w:t>
      </w:r>
      <w:r w:rsidRPr="00E430F6">
        <w:rPr>
          <w:rFonts w:eastAsia="宋体"/>
        </w:rPr>
        <w:t xml:space="preserve"> can’t live without it.</w:t>
      </w:r>
    </w:p>
    <w:p w:rsidR="00DD2927" w:rsidRDefault="00E430F6" w:rsidP="00182A90">
      <w:pPr>
        <w:spacing w:after="84"/>
        <w:ind w:firstLine="480"/>
        <w:rPr>
          <w:rFonts w:eastAsia="PMingLiU"/>
          <w:lang w:eastAsia="zh-TW"/>
        </w:rPr>
      </w:pPr>
      <w:r w:rsidRPr="00E430F6">
        <w:rPr>
          <w:rFonts w:eastAsia="宋体" w:hint="eastAsia"/>
        </w:rPr>
        <w:t>这个句子里的</w:t>
      </w:r>
      <w:r w:rsidRPr="00E430F6">
        <w:rPr>
          <w:rFonts w:eastAsia="宋体"/>
        </w:rPr>
        <w:t>air</w:t>
      </w:r>
      <w:r w:rsidRPr="00E430F6">
        <w:rPr>
          <w:rFonts w:eastAsia="宋体" w:hint="eastAsia"/>
        </w:rPr>
        <w:t>是正确的名词词组，采用了零冠词（</w:t>
      </w:r>
      <w:r w:rsidRPr="00E430F6">
        <w:rPr>
          <w:rFonts w:eastAsia="宋体"/>
        </w:rPr>
        <w:t>air</w:t>
      </w:r>
      <w:r w:rsidRPr="00E430F6">
        <w:rPr>
          <w:rFonts w:eastAsia="宋体" w:hint="eastAsia"/>
        </w:rPr>
        <w:t>是抽象名词，不必作单复数的表示）。另外，</w:t>
      </w:r>
      <w:r w:rsidRPr="00E430F6">
        <w:rPr>
          <w:rFonts w:eastAsia="宋体"/>
        </w:rPr>
        <w:t>people</w:t>
      </w:r>
      <w:r w:rsidRPr="00E430F6">
        <w:rPr>
          <w:rFonts w:eastAsia="宋体" w:hint="eastAsia"/>
        </w:rPr>
        <w:t>也是正确的名词词组，因为它是复数的「人们」，已经做了复数的表示，所以前面采用零冠词。</w:t>
      </w:r>
    </w:p>
    <w:p w:rsidR="00DD2927" w:rsidRDefault="00E430F6" w:rsidP="00182A90">
      <w:pPr>
        <w:spacing w:after="84"/>
        <w:ind w:firstLine="480"/>
        <w:rPr>
          <w:rFonts w:eastAsia="PMingLiU"/>
          <w:lang w:eastAsia="zh-TW"/>
        </w:rPr>
      </w:pPr>
      <w:r w:rsidRPr="00E430F6">
        <w:rPr>
          <w:rFonts w:eastAsia="宋体" w:hint="eastAsia"/>
        </w:rPr>
        <w:t>写作时为了避免名词词组的错误，应该养成习惯：英文句子中的名词一定以名词词组的形状出现，也就是必须有限定符，包括零冠词。</w:t>
      </w:r>
    </w:p>
    <w:p w:rsidR="00DD2927" w:rsidRPr="009B2F60" w:rsidRDefault="003C1617" w:rsidP="00182A90">
      <w:pPr>
        <w:pStyle w:val="4"/>
        <w:spacing w:after="84"/>
      </w:pPr>
      <w:r>
        <w:rPr>
          <w:rFonts w:hint="eastAsia"/>
        </w:rPr>
        <w:t>（</w:t>
      </w:r>
      <w:r>
        <w:rPr>
          <w:rFonts w:hint="eastAsia"/>
        </w:rPr>
        <w:t>3</w:t>
      </w:r>
      <w:r>
        <w:rPr>
          <w:rFonts w:hint="eastAsia"/>
        </w:rPr>
        <w:t>）</w:t>
      </w:r>
      <w:r w:rsidR="00E430F6" w:rsidRPr="009B2F60">
        <w:rPr>
          <w:rFonts w:hint="eastAsia"/>
        </w:rPr>
        <w:t>定冠词</w:t>
      </w:r>
      <w:r w:rsidR="00E430F6" w:rsidRPr="009B2F60">
        <w:t>the</w:t>
      </w:r>
    </w:p>
    <w:p w:rsidR="00DD2927" w:rsidRPr="00D57E4C" w:rsidRDefault="00E430F6" w:rsidP="00182A90">
      <w:pPr>
        <w:spacing w:after="84"/>
        <w:ind w:firstLine="480"/>
        <w:rPr>
          <w:rStyle w:val="af1"/>
        </w:rPr>
      </w:pPr>
      <w:r w:rsidRPr="00E430F6">
        <w:rPr>
          <w:rFonts w:eastAsia="宋体" w:hint="eastAsia"/>
        </w:rPr>
        <w:t>定冠词</w:t>
      </w:r>
      <w:r w:rsidRPr="00E430F6">
        <w:rPr>
          <w:rFonts w:eastAsia="宋体"/>
        </w:rPr>
        <w:t>the</w:t>
      </w:r>
      <w:r w:rsidRPr="00E430F6">
        <w:rPr>
          <w:rFonts w:eastAsia="宋体" w:hint="eastAsia"/>
        </w:rPr>
        <w:t>也是中古英文，来自古英文中表示</w:t>
      </w:r>
      <w:r w:rsidRPr="00E430F6">
        <w:rPr>
          <w:rFonts w:eastAsia="宋体"/>
        </w:rPr>
        <w:t>that</w:t>
      </w:r>
      <w:r w:rsidRPr="00E430F6">
        <w:rPr>
          <w:rFonts w:eastAsia="宋体" w:hint="eastAsia"/>
        </w:rPr>
        <w:t>的字。所以，要了解</w:t>
      </w:r>
      <w:r w:rsidRPr="00E430F6">
        <w:rPr>
          <w:rFonts w:eastAsia="宋体"/>
        </w:rPr>
        <w:t>the</w:t>
      </w:r>
      <w:r w:rsidRPr="00E430F6">
        <w:rPr>
          <w:rFonts w:eastAsia="宋体" w:hint="eastAsia"/>
        </w:rPr>
        <w:t>的用法可以由这个观察切入：</w:t>
      </w:r>
      <w:r w:rsidRPr="00D57E4C">
        <w:rPr>
          <w:rStyle w:val="af1"/>
        </w:rPr>
        <w:t>the</w:t>
      </w:r>
      <w:r w:rsidRPr="00D57E4C">
        <w:rPr>
          <w:rStyle w:val="af1"/>
          <w:rFonts w:hint="eastAsia"/>
        </w:rPr>
        <w:t>是</w:t>
      </w:r>
      <w:r w:rsidRPr="00D57E4C">
        <w:rPr>
          <w:rStyle w:val="af1"/>
        </w:rPr>
        <w:t>that</w:t>
      </w:r>
      <w:r w:rsidRPr="00D57E4C">
        <w:rPr>
          <w:rStyle w:val="af1"/>
          <w:rFonts w:hint="eastAsia"/>
        </w:rPr>
        <w:t>或</w:t>
      </w:r>
      <w:r w:rsidRPr="00D57E4C">
        <w:rPr>
          <w:rStyle w:val="af1"/>
        </w:rPr>
        <w:t>those</w:t>
      </w:r>
      <w:r w:rsidRPr="00D57E4C">
        <w:rPr>
          <w:rStyle w:val="af1"/>
          <w:rFonts w:hint="eastAsia"/>
        </w:rPr>
        <w:t>的弱化，在可以用</w:t>
      </w:r>
      <w:r w:rsidRPr="00D57E4C">
        <w:rPr>
          <w:rStyle w:val="af1"/>
        </w:rPr>
        <w:t>that</w:t>
      </w:r>
      <w:r w:rsidRPr="00D57E4C">
        <w:rPr>
          <w:rStyle w:val="af1"/>
          <w:rFonts w:hint="eastAsia"/>
        </w:rPr>
        <w:t>或</w:t>
      </w:r>
      <w:r w:rsidRPr="00D57E4C">
        <w:rPr>
          <w:rStyle w:val="af1"/>
        </w:rPr>
        <w:t>those</w:t>
      </w:r>
      <w:r w:rsidRPr="00D57E4C">
        <w:rPr>
          <w:rStyle w:val="af1"/>
          <w:rFonts w:hint="eastAsia"/>
        </w:rPr>
        <w:t>的地方才可以用</w:t>
      </w:r>
      <w:r w:rsidRPr="00D57E4C">
        <w:rPr>
          <w:rStyle w:val="af1"/>
        </w:rPr>
        <w:t>the</w:t>
      </w:r>
      <w:r w:rsidRPr="00D57E4C">
        <w:rPr>
          <w:rStyle w:val="af1"/>
          <w:rFonts w:hint="eastAsia"/>
        </w:rPr>
        <w:t>。</w:t>
      </w:r>
    </w:p>
    <w:p w:rsidR="00DD2927" w:rsidRDefault="00E430F6" w:rsidP="00182A90">
      <w:pPr>
        <w:spacing w:after="84"/>
        <w:ind w:firstLine="480"/>
        <w:rPr>
          <w:rFonts w:eastAsia="PMingLiU"/>
          <w:lang w:eastAsia="zh-TW"/>
        </w:rPr>
      </w:pPr>
      <w:r w:rsidRPr="00E430F6">
        <w:rPr>
          <w:rFonts w:eastAsia="宋体"/>
        </w:rPr>
        <w:t>That</w:t>
      </w:r>
      <w:r w:rsidRPr="00E430F6">
        <w:rPr>
          <w:rFonts w:eastAsia="宋体" w:hint="eastAsia"/>
        </w:rPr>
        <w:t>或</w:t>
      </w:r>
      <w:r w:rsidRPr="00E430F6">
        <w:rPr>
          <w:rFonts w:eastAsia="宋体"/>
        </w:rPr>
        <w:t>those</w:t>
      </w:r>
      <w:r w:rsidRPr="00E430F6">
        <w:rPr>
          <w:rFonts w:eastAsia="宋体" w:hint="eastAsia"/>
        </w:rPr>
        <w:t>也是限定符的一种，或称「指示形容词」。凡是可以用</w:t>
      </w:r>
      <w:r w:rsidRPr="00E430F6">
        <w:rPr>
          <w:rFonts w:eastAsia="宋体"/>
        </w:rPr>
        <w:t>that</w:t>
      </w:r>
      <w:r w:rsidRPr="00E430F6">
        <w:rPr>
          <w:rFonts w:eastAsia="宋体" w:hint="eastAsia"/>
        </w:rPr>
        <w:t>或</w:t>
      </w:r>
      <w:r w:rsidRPr="00E430F6">
        <w:rPr>
          <w:rFonts w:eastAsia="宋体"/>
        </w:rPr>
        <w:t>those</w:t>
      </w:r>
      <w:r w:rsidRPr="00E430F6">
        <w:rPr>
          <w:rFonts w:eastAsia="宋体" w:hint="eastAsia"/>
        </w:rPr>
        <w:t>的地方都具有指示性，也就是指出是「那个」或「那些」。</w:t>
      </w:r>
      <w:r w:rsidRPr="00D57E4C">
        <w:rPr>
          <w:rStyle w:val="af1"/>
          <w:rFonts w:hint="eastAsia"/>
        </w:rPr>
        <w:t>因为</w:t>
      </w:r>
      <w:r w:rsidRPr="00D57E4C">
        <w:rPr>
          <w:rStyle w:val="af1"/>
        </w:rPr>
        <w:t>the</w:t>
      </w:r>
      <w:r w:rsidRPr="00D57E4C">
        <w:rPr>
          <w:rStyle w:val="af1"/>
          <w:rFonts w:hint="eastAsia"/>
        </w:rPr>
        <w:t>是</w:t>
      </w:r>
      <w:r w:rsidRPr="00D57E4C">
        <w:rPr>
          <w:rStyle w:val="af1"/>
        </w:rPr>
        <w:t>that</w:t>
      </w:r>
      <w:r w:rsidRPr="00D57E4C">
        <w:rPr>
          <w:rStyle w:val="af1"/>
          <w:rFonts w:hint="eastAsia"/>
        </w:rPr>
        <w:t>或</w:t>
      </w:r>
      <w:r w:rsidRPr="00D57E4C">
        <w:rPr>
          <w:rStyle w:val="af1"/>
        </w:rPr>
        <w:t>those</w:t>
      </w:r>
      <w:r w:rsidRPr="00D57E4C">
        <w:rPr>
          <w:rStyle w:val="af1"/>
          <w:rFonts w:hint="eastAsia"/>
        </w:rPr>
        <w:t>的弱化，所以凡是可以用</w:t>
      </w:r>
      <w:r w:rsidRPr="00D57E4C">
        <w:rPr>
          <w:rStyle w:val="af1"/>
        </w:rPr>
        <w:t>the</w:t>
      </w:r>
      <w:r w:rsidRPr="00D57E4C">
        <w:rPr>
          <w:rStyle w:val="af1"/>
          <w:rFonts w:hint="eastAsia"/>
        </w:rPr>
        <w:t>的地方，不论是明指还是暗示，也都具有指示性。</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There’s </w:t>
      </w:r>
      <w:r w:rsidRPr="00E430F6">
        <w:rPr>
          <w:rFonts w:eastAsia="宋体"/>
          <w:u w:val="single"/>
        </w:rPr>
        <w:t>a dog</w:t>
      </w:r>
      <w:r w:rsidRPr="00E430F6">
        <w:rPr>
          <w:rFonts w:eastAsia="宋体"/>
        </w:rPr>
        <w:t xml:space="preserve"> in his front yard, but it’s not </w:t>
      </w:r>
      <w:r w:rsidRPr="00E430F6">
        <w:rPr>
          <w:rFonts w:eastAsia="宋体"/>
          <w:u w:val="single"/>
        </w:rPr>
        <w:t>the dog</w:t>
      </w:r>
      <w:r w:rsidRPr="00E430F6">
        <w:rPr>
          <w:rFonts w:eastAsia="宋体"/>
        </w:rPr>
        <w:t xml:space="preserve"> I saw last time.</w:t>
      </w:r>
    </w:p>
    <w:p w:rsidR="00DD2927" w:rsidRDefault="00E430F6" w:rsidP="00182A90">
      <w:pPr>
        <w:pStyle w:val="Preface"/>
        <w:spacing w:after="84"/>
        <w:ind w:firstLine="480"/>
        <w:rPr>
          <w:lang w:eastAsia="zh-TW"/>
        </w:rPr>
      </w:pPr>
      <w:r w:rsidRPr="00E430F6">
        <w:rPr>
          <w:rFonts w:hint="eastAsia"/>
        </w:rPr>
        <w:t>他家前院里有条狗，但不是上回我看到的那条。</w:t>
      </w:r>
    </w:p>
    <w:p w:rsidR="00DD2927" w:rsidRDefault="00E430F6" w:rsidP="00182A90">
      <w:pPr>
        <w:spacing w:after="84"/>
        <w:ind w:firstLine="480"/>
        <w:rPr>
          <w:lang w:eastAsia="zh-TW"/>
        </w:rPr>
      </w:pPr>
      <w:r w:rsidRPr="00E430F6">
        <w:rPr>
          <w:rFonts w:eastAsia="宋体" w:hint="eastAsia"/>
        </w:rPr>
        <w:t>前面的</w:t>
      </w:r>
      <w:r w:rsidRPr="00E430F6">
        <w:rPr>
          <w:rFonts w:eastAsia="宋体"/>
        </w:rPr>
        <w:t>a dog</w:t>
      </w:r>
      <w:r w:rsidRPr="00E430F6">
        <w:rPr>
          <w:rFonts w:eastAsia="宋体" w:hint="eastAsia"/>
        </w:rPr>
        <w:t>相当于</w:t>
      </w:r>
      <w:r w:rsidRPr="00E430F6">
        <w:rPr>
          <w:rFonts w:eastAsia="宋体"/>
        </w:rPr>
        <w:t>one dog</w:t>
      </w:r>
      <w:r w:rsidRPr="00E430F6">
        <w:rPr>
          <w:rFonts w:eastAsia="宋体" w:hint="eastAsia"/>
        </w:rPr>
        <w:t>，「一条狗」，上下文并无指示是「哪一条」。后面的</w:t>
      </w:r>
      <w:r w:rsidRPr="00E430F6">
        <w:rPr>
          <w:rFonts w:eastAsia="宋体"/>
        </w:rPr>
        <w:t>the dog</w:t>
      </w:r>
      <w:r w:rsidRPr="00E430F6">
        <w:rPr>
          <w:rFonts w:eastAsia="宋体" w:hint="eastAsia"/>
        </w:rPr>
        <w:t>相当于</w:t>
      </w:r>
      <w:r w:rsidRPr="00E430F6">
        <w:rPr>
          <w:rFonts w:eastAsia="宋体"/>
        </w:rPr>
        <w:t>that dog</w:t>
      </w:r>
      <w:r w:rsidRPr="00E430F6">
        <w:rPr>
          <w:rFonts w:eastAsia="宋体" w:hint="eastAsia"/>
        </w:rPr>
        <w:t>，因为下文有</w:t>
      </w:r>
      <w:r w:rsidRPr="00E430F6">
        <w:rPr>
          <w:rFonts w:eastAsia="宋体"/>
        </w:rPr>
        <w:t>I saw last time</w:t>
      </w:r>
      <w:r w:rsidRPr="00E430F6">
        <w:rPr>
          <w:rFonts w:eastAsia="宋体" w:hint="eastAsia"/>
        </w:rPr>
        <w:t>这个关系</w:t>
      </w:r>
      <w:r w:rsidR="00BF5096">
        <w:rPr>
          <w:rFonts w:eastAsia="宋体" w:hint="eastAsia"/>
        </w:rPr>
        <w:t>从句</w:t>
      </w:r>
      <w:r w:rsidRPr="00E430F6">
        <w:rPr>
          <w:rFonts w:eastAsia="宋体" w:hint="eastAsia"/>
        </w:rPr>
        <w:t>指出是我上回看到的「那条」。</w:t>
      </w:r>
    </w:p>
    <w:p w:rsidR="00DD2927" w:rsidRDefault="00E430F6" w:rsidP="00182A90">
      <w:pPr>
        <w:spacing w:after="84"/>
        <w:ind w:firstLine="480"/>
        <w:rPr>
          <w:lang w:eastAsia="zh-TW"/>
        </w:rPr>
      </w:pPr>
      <w:r w:rsidRPr="00935FDD">
        <w:rPr>
          <w:rStyle w:val="af1"/>
          <w:rFonts w:hint="eastAsia"/>
        </w:rPr>
        <w:t>要判断该用不定冠词</w:t>
      </w:r>
      <w:r w:rsidRPr="00935FDD">
        <w:rPr>
          <w:rStyle w:val="af1"/>
        </w:rPr>
        <w:t>a</w:t>
      </w:r>
      <w:r w:rsidRPr="00935FDD">
        <w:rPr>
          <w:rStyle w:val="af1"/>
          <w:rFonts w:hint="eastAsia"/>
        </w:rPr>
        <w:t>或</w:t>
      </w:r>
      <w:r w:rsidRPr="00935FDD">
        <w:rPr>
          <w:rStyle w:val="af1"/>
        </w:rPr>
        <w:t>an</w:t>
      </w:r>
      <w:r w:rsidRPr="00935FDD">
        <w:rPr>
          <w:rStyle w:val="af1"/>
          <w:rFonts w:hint="eastAsia"/>
        </w:rPr>
        <w:t>还是该用定词词</w:t>
      </w:r>
      <w:r w:rsidRPr="00935FDD">
        <w:rPr>
          <w:rStyle w:val="af1"/>
        </w:rPr>
        <w:t>the</w:t>
      </w:r>
      <w:r w:rsidRPr="00935FDD">
        <w:rPr>
          <w:rStyle w:val="af1"/>
          <w:rFonts w:hint="eastAsia"/>
        </w:rPr>
        <w:t>，最简单的方法就是分别把</w:t>
      </w:r>
      <w:r w:rsidRPr="00935FDD">
        <w:rPr>
          <w:rStyle w:val="af1"/>
        </w:rPr>
        <w:t>a</w:t>
      </w:r>
      <w:r w:rsidRPr="00935FDD">
        <w:rPr>
          <w:rStyle w:val="af1"/>
          <w:rFonts w:hint="eastAsia"/>
        </w:rPr>
        <w:t>或</w:t>
      </w:r>
      <w:r w:rsidRPr="00935FDD">
        <w:rPr>
          <w:rStyle w:val="af1"/>
        </w:rPr>
        <w:t>an</w:t>
      </w:r>
      <w:r w:rsidRPr="00935FDD">
        <w:rPr>
          <w:rStyle w:val="af1"/>
          <w:rFonts w:hint="eastAsia"/>
        </w:rPr>
        <w:t>解读为</w:t>
      </w:r>
      <w:r w:rsidRPr="00935FDD">
        <w:rPr>
          <w:rStyle w:val="af1"/>
        </w:rPr>
        <w:t>one</w:t>
      </w:r>
      <w:r w:rsidRPr="00935FDD">
        <w:rPr>
          <w:rStyle w:val="af1"/>
          <w:rFonts w:hint="eastAsia"/>
        </w:rPr>
        <w:t>「一个」、把</w:t>
      </w:r>
      <w:r w:rsidRPr="00935FDD">
        <w:rPr>
          <w:rStyle w:val="af1"/>
        </w:rPr>
        <w:t>the</w:t>
      </w:r>
      <w:r w:rsidRPr="00935FDD">
        <w:rPr>
          <w:rStyle w:val="af1"/>
          <w:rFonts w:hint="eastAsia"/>
        </w:rPr>
        <w:t>解读为</w:t>
      </w:r>
      <w:r w:rsidRPr="00935FDD">
        <w:rPr>
          <w:rStyle w:val="af1"/>
        </w:rPr>
        <w:t>that</w:t>
      </w:r>
      <w:r w:rsidRPr="00935FDD">
        <w:rPr>
          <w:rStyle w:val="af1"/>
          <w:rFonts w:hint="eastAsia"/>
        </w:rPr>
        <w:t>或</w:t>
      </w:r>
      <w:r w:rsidRPr="00935FDD">
        <w:rPr>
          <w:rStyle w:val="af1"/>
        </w:rPr>
        <w:t>those</w:t>
      </w:r>
      <w:r w:rsidRPr="00935FDD">
        <w:rPr>
          <w:rStyle w:val="af1"/>
          <w:rFonts w:hint="eastAsia"/>
        </w:rPr>
        <w:t>「那个或那些」，并从句意中揣摩应该说「一个」还是应该说「那个」。</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John is </w:t>
      </w:r>
      <w:r w:rsidRPr="00E430F6">
        <w:rPr>
          <w:rFonts w:eastAsia="宋体"/>
          <w:u w:val="single"/>
        </w:rPr>
        <w:t>a very tall player</w:t>
      </w:r>
      <w:r w:rsidRPr="00E430F6">
        <w:rPr>
          <w:rFonts w:eastAsia="宋体"/>
        </w:rPr>
        <w:t xml:space="preserve">, but he’s not </w:t>
      </w:r>
      <w:r w:rsidRPr="00E430F6">
        <w:rPr>
          <w:rFonts w:eastAsia="宋体"/>
          <w:u w:val="single"/>
        </w:rPr>
        <w:t>the tallest player</w:t>
      </w:r>
      <w:r w:rsidRPr="00E430F6">
        <w:rPr>
          <w:rFonts w:eastAsia="宋体"/>
        </w:rPr>
        <w:t xml:space="preserve"> on the team.</w:t>
      </w:r>
    </w:p>
    <w:p w:rsidR="00DD2927" w:rsidRDefault="00E430F6" w:rsidP="00182A90">
      <w:pPr>
        <w:pStyle w:val="Preface"/>
        <w:spacing w:after="84"/>
        <w:ind w:firstLine="480"/>
        <w:rPr>
          <w:lang w:eastAsia="zh-TW"/>
        </w:rPr>
      </w:pPr>
      <w:r w:rsidRPr="00E430F6">
        <w:rPr>
          <w:rFonts w:hint="eastAsia"/>
        </w:rPr>
        <w:t>约翰是个蛮高的球员，但他还不是队上最高的那个。</w:t>
      </w:r>
    </w:p>
    <w:p w:rsidR="00DD2927" w:rsidRDefault="00E430F6" w:rsidP="00182A90">
      <w:pPr>
        <w:spacing w:after="84"/>
        <w:ind w:firstLine="480"/>
        <w:rPr>
          <w:lang w:eastAsia="zh-TW"/>
        </w:rPr>
      </w:pPr>
      <w:r w:rsidRPr="00E430F6">
        <w:rPr>
          <w:rFonts w:eastAsia="宋体" w:hint="eastAsia"/>
        </w:rPr>
        <w:t>前面的</w:t>
      </w:r>
      <w:r w:rsidRPr="00E430F6">
        <w:rPr>
          <w:rFonts w:eastAsia="宋体"/>
        </w:rPr>
        <w:t>a very tall player</w:t>
      </w:r>
      <w:r w:rsidRPr="00E430F6">
        <w:rPr>
          <w:rFonts w:eastAsia="宋体" w:hint="eastAsia"/>
        </w:rPr>
        <w:t>上下文并无指示，只说是「一个」很高的球员，相当于</w:t>
      </w:r>
      <w:r w:rsidRPr="00E430F6">
        <w:rPr>
          <w:rFonts w:eastAsia="宋体"/>
        </w:rPr>
        <w:t>one player</w:t>
      </w:r>
      <w:r w:rsidRPr="00E430F6">
        <w:rPr>
          <w:rFonts w:eastAsia="宋体" w:hint="eastAsia"/>
        </w:rPr>
        <w:t>，所以该用不定冠词</w:t>
      </w:r>
      <w:r w:rsidRPr="00E430F6">
        <w:rPr>
          <w:rFonts w:eastAsia="宋体"/>
        </w:rPr>
        <w:t>a</w:t>
      </w:r>
      <w:r w:rsidRPr="00E430F6">
        <w:rPr>
          <w:rFonts w:eastAsia="宋体" w:hint="eastAsia"/>
        </w:rPr>
        <w:t>。后面则有指出是队上最高的「那个」，相当于</w:t>
      </w:r>
      <w:r w:rsidRPr="00E430F6">
        <w:rPr>
          <w:rFonts w:eastAsia="宋体"/>
        </w:rPr>
        <w:t>that player</w:t>
      </w:r>
      <w:r w:rsidRPr="00E430F6">
        <w:rPr>
          <w:rFonts w:eastAsia="宋体" w:hint="eastAsia"/>
        </w:rPr>
        <w:t>，所以该用定冠词</w:t>
      </w:r>
      <w:r w:rsidRPr="00E430F6">
        <w:rPr>
          <w:rFonts w:eastAsia="宋体"/>
        </w:rPr>
        <w:t>the</w:t>
      </w:r>
      <w:r w:rsidRPr="00E430F6">
        <w:rPr>
          <w:rFonts w:eastAsia="宋体" w:hint="eastAsia"/>
        </w:rPr>
        <w:t>。一般文法书说「最高级要加定冠词」，原因即在此。</w:t>
      </w:r>
    </w:p>
    <w:p w:rsidR="00DD2927" w:rsidRDefault="00E430F6" w:rsidP="00182A90">
      <w:pPr>
        <w:pStyle w:val="5"/>
        <w:spacing w:after="84"/>
        <w:rPr>
          <w:lang w:eastAsia="zh-TW"/>
        </w:rPr>
      </w:pPr>
      <w:r w:rsidRPr="00E430F6">
        <w:rPr>
          <w:rFonts w:hint="eastAsia"/>
        </w:rPr>
        <w:lastRenderedPageBreak/>
        <w:t>最高级要加定冠词？</w:t>
      </w:r>
    </w:p>
    <w:p w:rsidR="00DD2927" w:rsidRDefault="00E430F6" w:rsidP="00182A90">
      <w:pPr>
        <w:spacing w:after="84"/>
        <w:ind w:firstLine="480"/>
        <w:rPr>
          <w:lang w:eastAsia="zh-TW"/>
        </w:rPr>
      </w:pPr>
      <w:r w:rsidRPr="00E430F6">
        <w:rPr>
          <w:rFonts w:eastAsia="宋体" w:hint="eastAsia"/>
        </w:rPr>
        <w:t>文法书喜欢列规则，但是文法规则既不容易背、又充满例外。与其去背规则，不如设法理解文法规则背后的道理何在。只要了解背后的道理，既知其然又知其所以然，写作时就不怕会用错了。就拿「最高级要加定冠词」这条规则来说，如果去死背它可能会制造出不少问题。例如，最高级却不加定冠词的例子在所多有：</w:t>
      </w:r>
    </w:p>
    <w:p w:rsidR="00785232" w:rsidRPr="00785232" w:rsidRDefault="00E430F6" w:rsidP="00182A90">
      <w:pPr>
        <w:spacing w:after="84"/>
        <w:ind w:firstLine="480"/>
        <w:rPr>
          <w:lang w:eastAsia="zh-TW"/>
        </w:rPr>
      </w:pPr>
      <w:r w:rsidRPr="00E430F6">
        <w:rPr>
          <w:rFonts w:eastAsia="宋体"/>
          <w:u w:val="single"/>
        </w:rPr>
        <w:t>Most books</w:t>
      </w:r>
      <w:r w:rsidRPr="00E430F6">
        <w:rPr>
          <w:rFonts w:eastAsia="宋体"/>
        </w:rPr>
        <w:t xml:space="preserve"> in my library are science fiction.</w:t>
      </w:r>
    </w:p>
    <w:p w:rsidR="00DD2927" w:rsidRDefault="00E430F6" w:rsidP="00182A90">
      <w:pPr>
        <w:pStyle w:val="Preface"/>
        <w:spacing w:after="84"/>
        <w:ind w:firstLine="480"/>
        <w:rPr>
          <w:lang w:eastAsia="zh-TW"/>
        </w:rPr>
      </w:pPr>
      <w:r w:rsidRPr="00E430F6">
        <w:rPr>
          <w:rFonts w:hint="eastAsia"/>
        </w:rPr>
        <w:t>我图书室里头大部分的书都是科幻小说。</w:t>
      </w:r>
    </w:p>
    <w:p w:rsidR="00DD2927" w:rsidRDefault="00E430F6" w:rsidP="00182A90">
      <w:pPr>
        <w:spacing w:after="84"/>
        <w:ind w:firstLine="480"/>
        <w:rPr>
          <w:lang w:eastAsia="zh-TW"/>
        </w:rPr>
      </w:pPr>
      <w:r w:rsidRPr="00E430F6">
        <w:rPr>
          <w:rFonts w:eastAsia="宋体" w:hint="eastAsia"/>
        </w:rPr>
        <w:t>名词词组</w:t>
      </w:r>
      <w:r w:rsidRPr="00E430F6">
        <w:rPr>
          <w:rFonts w:eastAsia="宋体"/>
        </w:rPr>
        <w:t>most books</w:t>
      </w:r>
      <w:r w:rsidRPr="00E430F6">
        <w:rPr>
          <w:rFonts w:eastAsia="宋体" w:hint="eastAsia"/>
        </w:rPr>
        <w:t>当中，</w:t>
      </w:r>
      <w:r w:rsidRPr="00E430F6">
        <w:rPr>
          <w:rFonts w:eastAsia="宋体"/>
        </w:rPr>
        <w:t>most</w:t>
      </w:r>
      <w:r w:rsidRPr="00E430F6">
        <w:rPr>
          <w:rFonts w:eastAsia="宋体" w:hint="eastAsia"/>
        </w:rPr>
        <w:t>是不折不扣的最高级：限定符</w:t>
      </w:r>
      <w:r w:rsidRPr="00E430F6">
        <w:rPr>
          <w:rFonts w:eastAsia="宋体"/>
        </w:rPr>
        <w:t>many</w:t>
      </w:r>
      <w:r w:rsidRPr="00E430F6">
        <w:rPr>
          <w:rFonts w:eastAsia="宋体" w:hint="eastAsia"/>
        </w:rPr>
        <w:t>（原形）、</w:t>
      </w:r>
      <w:r w:rsidRPr="00E430F6">
        <w:rPr>
          <w:rFonts w:eastAsia="宋体"/>
        </w:rPr>
        <w:t>more</w:t>
      </w:r>
      <w:r w:rsidRPr="00E430F6">
        <w:rPr>
          <w:rFonts w:eastAsia="宋体" w:hint="eastAsia"/>
        </w:rPr>
        <w:t>（比较级）、</w:t>
      </w:r>
      <w:r w:rsidRPr="00E430F6">
        <w:rPr>
          <w:rFonts w:eastAsia="宋体"/>
        </w:rPr>
        <w:t>most</w:t>
      </w:r>
      <w:r w:rsidRPr="00E430F6">
        <w:rPr>
          <w:rFonts w:eastAsia="宋体" w:hint="eastAsia"/>
        </w:rPr>
        <w:t>（最高级）。但是，</w:t>
      </w:r>
      <w:r w:rsidRPr="00164EBA">
        <w:rPr>
          <w:rStyle w:val="af1"/>
          <w:rFonts w:hint="eastAsia"/>
        </w:rPr>
        <w:t>它在这个名词词组中扮演限定符的角色，功能只在于限定这个名词的范围：是图书室里头「大部分」的书，并没有指出是「哪几本」。既然缺乏指示性、不具有</w:t>
      </w:r>
      <w:r w:rsidRPr="00164EBA">
        <w:rPr>
          <w:rStyle w:val="af1"/>
        </w:rPr>
        <w:t>that</w:t>
      </w:r>
      <w:r w:rsidRPr="00164EBA">
        <w:rPr>
          <w:rStyle w:val="af1"/>
          <w:rFonts w:hint="eastAsia"/>
        </w:rPr>
        <w:t>或</w:t>
      </w:r>
      <w:r w:rsidRPr="00164EBA">
        <w:rPr>
          <w:rStyle w:val="af1"/>
        </w:rPr>
        <w:t>those</w:t>
      </w:r>
      <w:r w:rsidRPr="00164EBA">
        <w:rPr>
          <w:rStyle w:val="af1"/>
          <w:rFonts w:hint="eastAsia"/>
        </w:rPr>
        <w:t>的功能，也就不能使用定冠词</w:t>
      </w:r>
      <w:r w:rsidRPr="00164EBA">
        <w:rPr>
          <w:rStyle w:val="af1"/>
        </w:rPr>
        <w:t>the</w:t>
      </w:r>
      <w:r w:rsidRPr="00164EBA">
        <w:rPr>
          <w:rStyle w:val="af1"/>
          <w:rFonts w:hint="eastAsia"/>
        </w:rPr>
        <w:t>。</w:t>
      </w:r>
    </w:p>
    <w:p w:rsidR="00DD2927" w:rsidRDefault="00E430F6" w:rsidP="00182A90">
      <w:pPr>
        <w:spacing w:after="84"/>
        <w:ind w:firstLine="480"/>
        <w:rPr>
          <w:lang w:eastAsia="zh-TW"/>
        </w:rPr>
      </w:pPr>
      <w:r w:rsidRPr="00E430F6">
        <w:rPr>
          <w:rFonts w:eastAsia="宋体" w:hint="eastAsia"/>
        </w:rPr>
        <w:t>这个情况和</w:t>
      </w:r>
      <w:r w:rsidRPr="00E430F6">
        <w:rPr>
          <w:rFonts w:eastAsia="宋体"/>
        </w:rPr>
        <w:t>the most expensive books in my library</w:t>
      </w:r>
      <w:r w:rsidRPr="00E430F6">
        <w:rPr>
          <w:rFonts w:eastAsia="宋体" w:hint="eastAsia"/>
        </w:rPr>
        <w:t>不同，后者这个名词词组用最高级形容词</w:t>
      </w:r>
      <w:r w:rsidRPr="00E430F6">
        <w:rPr>
          <w:rFonts w:eastAsia="宋体"/>
        </w:rPr>
        <w:t>most expensive</w:t>
      </w:r>
      <w:r w:rsidRPr="00E430F6">
        <w:rPr>
          <w:rFonts w:eastAsia="宋体" w:hint="eastAsia"/>
        </w:rPr>
        <w:t>来指出图书室里头最贵的「那几本」，具有明确的指示意味，所以该采用定冠词</w:t>
      </w:r>
      <w:r w:rsidRPr="00E430F6">
        <w:rPr>
          <w:rFonts w:eastAsia="宋体"/>
        </w:rPr>
        <w:t>the</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而且，就算是普通的形容词，最高级也不一定就要加</w:t>
      </w:r>
      <w:r w:rsidRPr="00E430F6">
        <w:rPr>
          <w:rFonts w:eastAsia="宋体"/>
        </w:rPr>
        <w:t>the</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Mangoes are </w:t>
      </w:r>
      <w:r w:rsidRPr="00E430F6">
        <w:rPr>
          <w:rFonts w:eastAsia="宋体"/>
          <w:u w:val="single"/>
        </w:rPr>
        <w:t>most expensive</w:t>
      </w:r>
      <w:r w:rsidRPr="00E430F6">
        <w:rPr>
          <w:rFonts w:eastAsia="宋体"/>
        </w:rPr>
        <w:t xml:space="preserve"> in early summer, when they first come out.</w:t>
      </w:r>
    </w:p>
    <w:p w:rsidR="00DD2927" w:rsidRDefault="00E430F6" w:rsidP="00182A90">
      <w:pPr>
        <w:pStyle w:val="Preface"/>
        <w:spacing w:after="84"/>
        <w:ind w:firstLine="480"/>
        <w:rPr>
          <w:lang w:eastAsia="zh-TW"/>
        </w:rPr>
      </w:pPr>
      <w:r w:rsidRPr="00E430F6">
        <w:rPr>
          <w:rFonts w:hint="eastAsia"/>
        </w:rPr>
        <w:t>芒果在初夏最贵，那是刚上市的时候。</w:t>
      </w:r>
    </w:p>
    <w:p w:rsidR="00DD2927" w:rsidRDefault="00E430F6" w:rsidP="00182A90">
      <w:pPr>
        <w:spacing w:after="84"/>
        <w:ind w:firstLine="480"/>
        <w:rPr>
          <w:lang w:eastAsia="zh-TW"/>
        </w:rPr>
      </w:pPr>
      <w:r w:rsidRPr="00164EBA">
        <w:rPr>
          <w:rStyle w:val="af1"/>
          <w:rFonts w:hint="eastAsia"/>
        </w:rPr>
        <w:t>上句中的</w:t>
      </w:r>
      <w:r w:rsidRPr="00164EBA">
        <w:rPr>
          <w:rStyle w:val="af1"/>
        </w:rPr>
        <w:t>most expensive</w:t>
      </w:r>
      <w:r w:rsidRPr="00164EBA">
        <w:rPr>
          <w:rStyle w:val="af1"/>
          <w:rFonts w:hint="eastAsia"/>
        </w:rPr>
        <w:t>就是形容词</w:t>
      </w:r>
      <w:r w:rsidRPr="00164EBA">
        <w:rPr>
          <w:rStyle w:val="af1"/>
        </w:rPr>
        <w:t>expensive</w:t>
      </w:r>
      <w:r w:rsidRPr="00164EBA">
        <w:rPr>
          <w:rStyle w:val="af1"/>
          <w:rFonts w:hint="eastAsia"/>
        </w:rPr>
        <w:t>的最高级，但就是没有加</w:t>
      </w:r>
      <w:r w:rsidRPr="00164EBA">
        <w:rPr>
          <w:rStyle w:val="af1"/>
        </w:rPr>
        <w:t>the</w:t>
      </w:r>
      <w:r w:rsidRPr="00164EBA">
        <w:rPr>
          <w:rStyle w:val="af1"/>
          <w:rFonts w:hint="eastAsia"/>
        </w:rPr>
        <w:t>。因为：这个形容词并非放在名词词组中，而是放在主词补语位置。</w:t>
      </w:r>
      <w:r w:rsidRPr="00E430F6">
        <w:rPr>
          <w:rFonts w:eastAsia="宋体" w:hint="eastAsia"/>
        </w:rPr>
        <w:t>定冠词</w:t>
      </w:r>
      <w:r w:rsidRPr="00E430F6">
        <w:rPr>
          <w:rFonts w:eastAsia="宋体"/>
        </w:rPr>
        <w:t>the</w:t>
      </w:r>
      <w:r w:rsidRPr="00E430F6">
        <w:rPr>
          <w:rFonts w:eastAsia="宋体" w:hint="eastAsia"/>
        </w:rPr>
        <w:t>属于限定符的一种，应该和名词共同出现，除非是省略掉名词（如上文提过的</w:t>
      </w:r>
      <w:r w:rsidRPr="00E430F6">
        <w:rPr>
          <w:rFonts w:eastAsia="宋体"/>
        </w:rPr>
        <w:t>the rich, the poor, the new, the unknown</w:t>
      </w:r>
      <w:r w:rsidRPr="00E430F6">
        <w:rPr>
          <w:rFonts w:eastAsia="宋体" w:hint="eastAsia"/>
        </w:rPr>
        <w:t>等等）。像上句中的情况，</w:t>
      </w:r>
      <w:r w:rsidRPr="00E430F6">
        <w:rPr>
          <w:rFonts w:eastAsia="宋体"/>
        </w:rPr>
        <w:t>most expensive</w:t>
      </w:r>
      <w:r w:rsidRPr="00E430F6">
        <w:rPr>
          <w:rFonts w:eastAsia="宋体" w:hint="eastAsia"/>
        </w:rPr>
        <w:t>是个纯粹的形容词补语，修饰主词</w:t>
      </w:r>
      <w:r w:rsidRPr="00E430F6">
        <w:rPr>
          <w:rFonts w:eastAsia="宋体"/>
        </w:rPr>
        <w:t>mangoes</w:t>
      </w:r>
      <w:r w:rsidRPr="00E430F6">
        <w:rPr>
          <w:rFonts w:eastAsia="宋体" w:hint="eastAsia"/>
        </w:rPr>
        <w:t>。</w:t>
      </w:r>
      <w:r w:rsidRPr="00164EBA">
        <w:rPr>
          <w:rStyle w:val="af1"/>
          <w:rFonts w:hint="eastAsia"/>
        </w:rPr>
        <w:t>因为形容词后面根本没有名词，当然也就不会有要加冠词</w:t>
      </w:r>
      <w:r w:rsidRPr="00164EBA">
        <w:rPr>
          <w:rStyle w:val="af1"/>
        </w:rPr>
        <w:t>the</w:t>
      </w:r>
      <w:r w:rsidRPr="00164EBA">
        <w:rPr>
          <w:rStyle w:val="af1"/>
          <w:rFonts w:hint="eastAsia"/>
        </w:rPr>
        <w:t>的问题。</w:t>
      </w:r>
    </w:p>
    <w:p w:rsidR="00DD2927" w:rsidRDefault="00E430F6" w:rsidP="00182A90">
      <w:pPr>
        <w:spacing w:after="84"/>
        <w:ind w:firstLine="480"/>
        <w:rPr>
          <w:lang w:eastAsia="zh-TW"/>
        </w:rPr>
      </w:pPr>
      <w:r w:rsidRPr="00E430F6">
        <w:rPr>
          <w:rFonts w:eastAsia="宋体" w:hint="eastAsia"/>
        </w:rPr>
        <w:t>不过，刚才那个句子，如果这样说也是可以接受的：</w:t>
      </w:r>
    </w:p>
    <w:p w:rsidR="00DD2927" w:rsidRDefault="00E430F6" w:rsidP="00182A90">
      <w:pPr>
        <w:spacing w:after="84"/>
        <w:ind w:firstLine="480"/>
        <w:rPr>
          <w:lang w:eastAsia="zh-TW"/>
        </w:rPr>
      </w:pPr>
      <w:r w:rsidRPr="00E430F6">
        <w:rPr>
          <w:rFonts w:eastAsia="宋体"/>
        </w:rPr>
        <w:t xml:space="preserve">Mangoes are </w:t>
      </w:r>
      <w:r w:rsidRPr="00E430F6">
        <w:rPr>
          <w:rFonts w:eastAsia="宋体"/>
          <w:u w:val="single"/>
        </w:rPr>
        <w:t>the most expensive</w:t>
      </w:r>
      <w:r w:rsidRPr="00E430F6">
        <w:rPr>
          <w:rFonts w:eastAsia="宋体"/>
        </w:rPr>
        <w:t xml:space="preserve"> in early summer, when they first come out.</w:t>
      </w:r>
    </w:p>
    <w:p w:rsidR="00DD2927" w:rsidRDefault="00E430F6" w:rsidP="00182A90">
      <w:pPr>
        <w:spacing w:after="84"/>
        <w:ind w:firstLine="480"/>
        <w:rPr>
          <w:lang w:eastAsia="zh-TW"/>
        </w:rPr>
      </w:pPr>
      <w:r w:rsidRPr="00E430F6">
        <w:rPr>
          <w:rFonts w:eastAsia="宋体" w:hint="eastAsia"/>
        </w:rPr>
        <w:t>加上定冠词也不算错，主要是因为太多人都这样说，而符合大部分人的习惯用法就是可以接受的用法，虽然不大符合逻辑（语言本来就不是很合乎逻辑的东西）。还有：</w:t>
      </w:r>
    </w:p>
    <w:p w:rsidR="00785232" w:rsidRPr="00785232" w:rsidRDefault="00E430F6" w:rsidP="00182A90">
      <w:pPr>
        <w:spacing w:after="84"/>
        <w:ind w:firstLine="480"/>
        <w:rPr>
          <w:lang w:eastAsia="zh-TW"/>
        </w:rPr>
      </w:pPr>
      <w:r w:rsidRPr="00E430F6">
        <w:rPr>
          <w:rFonts w:eastAsia="宋体"/>
        </w:rPr>
        <w:t xml:space="preserve">John runs </w:t>
      </w:r>
      <w:r w:rsidRPr="00E430F6">
        <w:rPr>
          <w:rFonts w:eastAsia="宋体"/>
          <w:u w:val="single"/>
        </w:rPr>
        <w:t>(the) fastest</w:t>
      </w:r>
      <w:r w:rsidRPr="00E430F6">
        <w:rPr>
          <w:rFonts w:eastAsia="宋体"/>
        </w:rPr>
        <w:t xml:space="preserve"> among all the boys in my class.</w:t>
      </w:r>
    </w:p>
    <w:p w:rsidR="00DD2927" w:rsidRDefault="00E430F6" w:rsidP="00182A90">
      <w:pPr>
        <w:pStyle w:val="Preface"/>
        <w:spacing w:after="84"/>
        <w:ind w:firstLine="480"/>
        <w:rPr>
          <w:lang w:eastAsia="zh-TW"/>
        </w:rPr>
      </w:pPr>
      <w:r w:rsidRPr="00E430F6">
        <w:rPr>
          <w:rFonts w:hint="eastAsia"/>
        </w:rPr>
        <w:t>我班上所有男生就属</w:t>
      </w:r>
      <w:r w:rsidRPr="00E430F6">
        <w:t>John</w:t>
      </w:r>
      <w:r w:rsidRPr="00E430F6">
        <w:rPr>
          <w:rFonts w:hint="eastAsia"/>
        </w:rPr>
        <w:t>跑得最快。</w:t>
      </w:r>
    </w:p>
    <w:p w:rsidR="00DD2927" w:rsidRDefault="00E430F6" w:rsidP="00182A90">
      <w:pPr>
        <w:spacing w:after="84"/>
        <w:ind w:firstLine="480"/>
        <w:rPr>
          <w:lang w:eastAsia="zh-TW"/>
        </w:rPr>
      </w:pPr>
      <w:r w:rsidRPr="00164EBA">
        <w:rPr>
          <w:rStyle w:val="af1"/>
          <w:rFonts w:hint="eastAsia"/>
        </w:rPr>
        <w:t>这个句子中的</w:t>
      </w:r>
      <w:r w:rsidRPr="00164EBA">
        <w:rPr>
          <w:rStyle w:val="af1"/>
        </w:rPr>
        <w:t>fastest</w:t>
      </w:r>
      <w:r w:rsidRPr="00164EBA">
        <w:rPr>
          <w:rStyle w:val="af1"/>
          <w:rFonts w:hint="eastAsia"/>
        </w:rPr>
        <w:t>是副词，修饰前面的动词</w:t>
      </w:r>
      <w:r w:rsidRPr="00164EBA">
        <w:rPr>
          <w:rStyle w:val="af1"/>
        </w:rPr>
        <w:t>runs</w:t>
      </w:r>
      <w:r w:rsidRPr="00164EBA">
        <w:rPr>
          <w:rStyle w:val="af1"/>
          <w:rFonts w:hint="eastAsia"/>
        </w:rPr>
        <w:t>。它只是个修饰语、依附在动词上面，照理说根本谈不上冠词的问题（名词词组中才会有冠词）。</w:t>
      </w:r>
      <w:r w:rsidRPr="00E430F6">
        <w:rPr>
          <w:rFonts w:eastAsia="宋体" w:hint="eastAsia"/>
        </w:rPr>
        <w:t>但是上面那个例子就是可以加</w:t>
      </w:r>
      <w:r w:rsidRPr="00E430F6">
        <w:rPr>
          <w:rFonts w:eastAsia="宋体"/>
        </w:rPr>
        <w:t>the</w:t>
      </w:r>
      <w:r w:rsidRPr="00E430F6">
        <w:rPr>
          <w:rFonts w:eastAsia="宋体" w:hint="eastAsia"/>
        </w:rPr>
        <w:t>。语言是约定俗成的事情，有些用法虽然不尽合</w:t>
      </w:r>
      <w:r w:rsidRPr="00E430F6">
        <w:rPr>
          <w:rFonts w:eastAsia="宋体" w:hint="eastAsia"/>
        </w:rPr>
        <w:lastRenderedPageBreak/>
        <w:t>理，但是大家都这样用就是对的。</w:t>
      </w:r>
    </w:p>
    <w:p w:rsidR="00DD2927" w:rsidRDefault="00E430F6" w:rsidP="00182A90">
      <w:pPr>
        <w:spacing w:after="84"/>
        <w:ind w:firstLine="480"/>
        <w:rPr>
          <w:lang w:eastAsia="zh-TW"/>
        </w:rPr>
      </w:pPr>
      <w:r w:rsidRPr="00E430F6">
        <w:rPr>
          <w:rFonts w:eastAsia="宋体" w:hint="eastAsia"/>
        </w:rPr>
        <w:t>再回来看看「最高级要加定冠词」这条规则，它似乎也暗示「比较级不要加定冠词」。但是这也不一定。例如：</w:t>
      </w:r>
    </w:p>
    <w:p w:rsidR="00785232" w:rsidRPr="00785232" w:rsidRDefault="00E430F6" w:rsidP="00182A90">
      <w:pPr>
        <w:spacing w:after="84"/>
        <w:ind w:firstLine="480"/>
        <w:rPr>
          <w:lang w:eastAsia="zh-TW"/>
        </w:rPr>
      </w:pPr>
      <w:r w:rsidRPr="00E430F6">
        <w:rPr>
          <w:rFonts w:eastAsia="宋体"/>
        </w:rPr>
        <w:t xml:space="preserve">1. This is too expensive; do you have </w:t>
      </w:r>
      <w:r w:rsidRPr="00E430F6">
        <w:rPr>
          <w:rFonts w:eastAsia="宋体"/>
          <w:u w:val="single"/>
        </w:rPr>
        <w:t>a cheaper room</w:t>
      </w:r>
      <w:r w:rsidRPr="00E430F6">
        <w:rPr>
          <w:rFonts w:eastAsia="宋体"/>
        </w:rPr>
        <w:t>?</w:t>
      </w:r>
    </w:p>
    <w:p w:rsidR="00785232" w:rsidRPr="00785232" w:rsidRDefault="00E430F6" w:rsidP="00182A90">
      <w:pPr>
        <w:pStyle w:val="Preface"/>
        <w:spacing w:after="84"/>
        <w:ind w:firstLine="480"/>
        <w:rPr>
          <w:lang w:eastAsia="zh-TW"/>
        </w:rPr>
      </w:pPr>
      <w:r w:rsidRPr="00E430F6">
        <w:rPr>
          <w:rFonts w:hint="eastAsia"/>
        </w:rPr>
        <w:t>这间太贵了，有没有便宜一点的房间？</w:t>
      </w:r>
    </w:p>
    <w:p w:rsidR="00785232" w:rsidRPr="00785232" w:rsidRDefault="00E430F6" w:rsidP="00182A90">
      <w:pPr>
        <w:spacing w:after="84"/>
        <w:ind w:firstLine="480"/>
        <w:rPr>
          <w:lang w:eastAsia="zh-TW"/>
        </w:rPr>
      </w:pPr>
      <w:r w:rsidRPr="00E430F6">
        <w:rPr>
          <w:rFonts w:eastAsia="宋体"/>
        </w:rPr>
        <w:t xml:space="preserve">2. I’ll take </w:t>
      </w:r>
      <w:r w:rsidRPr="00E430F6">
        <w:rPr>
          <w:rFonts w:eastAsia="宋体"/>
          <w:u w:val="single"/>
        </w:rPr>
        <w:t>the cheaper of the two rooms</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这两间房间，我要比较便宜的那间。</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w:t>
      </w:r>
      <w:r w:rsidRPr="00E430F6">
        <w:rPr>
          <w:rFonts w:eastAsia="宋体"/>
        </w:rPr>
        <w:t>a cheaper room</w:t>
      </w:r>
      <w:r w:rsidRPr="00E430F6">
        <w:rPr>
          <w:rFonts w:eastAsia="宋体" w:hint="eastAsia"/>
        </w:rPr>
        <w:t>里面有比较级形容词</w:t>
      </w:r>
      <w:r w:rsidRPr="00E430F6">
        <w:rPr>
          <w:rFonts w:eastAsia="宋体"/>
        </w:rPr>
        <w:t>cheaper</w:t>
      </w:r>
      <w:r w:rsidRPr="00E430F6">
        <w:rPr>
          <w:rFonts w:eastAsia="宋体" w:hint="eastAsia"/>
        </w:rPr>
        <w:t>，意思是</w:t>
      </w:r>
      <w:r w:rsidRPr="00E430F6">
        <w:rPr>
          <w:rFonts w:eastAsia="宋体"/>
        </w:rPr>
        <w:t>one cheaper room</w:t>
      </w:r>
      <w:r w:rsidRPr="00E430F6">
        <w:rPr>
          <w:rFonts w:eastAsia="宋体" w:hint="eastAsia"/>
        </w:rPr>
        <w:t>，「一间」便宜一点的，所以用的是不定冠词</w:t>
      </w:r>
      <w:r w:rsidRPr="00E430F6">
        <w:rPr>
          <w:rFonts w:eastAsia="宋体"/>
        </w:rPr>
        <w:t>a</w:t>
      </w:r>
      <w:r w:rsidRPr="00E430F6">
        <w:rPr>
          <w:rFonts w:eastAsia="宋体" w:hint="eastAsia"/>
        </w:rPr>
        <w:t>。但是，第</w:t>
      </w:r>
      <w:r w:rsidRPr="00E430F6">
        <w:rPr>
          <w:rFonts w:eastAsia="宋体"/>
        </w:rPr>
        <w:t>2</w:t>
      </w:r>
      <w:r w:rsidRPr="00E430F6">
        <w:rPr>
          <w:rFonts w:eastAsia="宋体" w:hint="eastAsia"/>
        </w:rPr>
        <w:t>句中的</w:t>
      </w:r>
      <w:r w:rsidRPr="00E430F6">
        <w:rPr>
          <w:rFonts w:eastAsia="宋体"/>
        </w:rPr>
        <w:t>the cheaper of the two rooms</w:t>
      </w:r>
      <w:r w:rsidRPr="00E430F6">
        <w:rPr>
          <w:rFonts w:eastAsia="宋体" w:hint="eastAsia"/>
        </w:rPr>
        <w:t>虽然也是比较级形容词</w:t>
      </w:r>
      <w:r w:rsidRPr="00E430F6">
        <w:rPr>
          <w:rFonts w:eastAsia="宋体"/>
        </w:rPr>
        <w:t>cheaper</w:t>
      </w:r>
      <w:r w:rsidRPr="00E430F6">
        <w:rPr>
          <w:rFonts w:eastAsia="宋体" w:hint="eastAsia"/>
        </w:rPr>
        <w:t>，但是它指出来了两间房间之中比较便宜的「那间」，所以应该用定冠词</w:t>
      </w:r>
      <w:r w:rsidRPr="00E430F6">
        <w:rPr>
          <w:rFonts w:eastAsia="宋体"/>
        </w:rPr>
        <w:t>the</w:t>
      </w:r>
      <w:r w:rsidRPr="00E430F6">
        <w:rPr>
          <w:rFonts w:eastAsia="宋体" w:hint="eastAsia"/>
        </w:rPr>
        <w:t>。再看下面的例子：</w:t>
      </w:r>
    </w:p>
    <w:p w:rsidR="00785232" w:rsidRPr="00785232" w:rsidRDefault="00E430F6" w:rsidP="00182A90">
      <w:pPr>
        <w:spacing w:after="84"/>
        <w:ind w:firstLine="480"/>
        <w:rPr>
          <w:lang w:eastAsia="zh-TW"/>
        </w:rPr>
      </w:pPr>
      <w:r w:rsidRPr="00E430F6">
        <w:rPr>
          <w:rFonts w:eastAsia="宋体"/>
          <w:u w:val="single"/>
        </w:rPr>
        <w:t>Modern British architecture</w:t>
      </w:r>
      <w:r w:rsidRPr="00E430F6">
        <w:rPr>
          <w:rFonts w:eastAsia="宋体"/>
        </w:rPr>
        <w:t xml:space="preserve"> leaves a lot to be desired, says Charles.</w:t>
      </w:r>
    </w:p>
    <w:p w:rsidR="00DD2927" w:rsidRDefault="00E430F6" w:rsidP="00182A90">
      <w:pPr>
        <w:pStyle w:val="Preface"/>
        <w:spacing w:after="84"/>
        <w:ind w:firstLine="480"/>
        <w:rPr>
          <w:lang w:eastAsia="zh-TW"/>
        </w:rPr>
      </w:pPr>
      <w:r w:rsidRPr="00E430F6">
        <w:rPr>
          <w:rFonts w:hint="eastAsia"/>
        </w:rPr>
        <w:t>现代英国建筑还有许多有待改进之处，查尔斯王子表示。</w:t>
      </w:r>
    </w:p>
    <w:p w:rsidR="00DD2927" w:rsidRPr="00164EBA" w:rsidRDefault="00E430F6" w:rsidP="00182A90">
      <w:pPr>
        <w:spacing w:after="84"/>
        <w:ind w:firstLine="480"/>
        <w:rPr>
          <w:rStyle w:val="af1"/>
        </w:rPr>
      </w:pPr>
      <w:r w:rsidRPr="00164EBA">
        <w:rPr>
          <w:rStyle w:val="af1"/>
          <w:rFonts w:hint="eastAsia"/>
        </w:rPr>
        <w:t>名词词组</w:t>
      </w:r>
      <w:r w:rsidRPr="00164EBA">
        <w:rPr>
          <w:rStyle w:val="af1"/>
        </w:rPr>
        <w:t>modern British architecture</w:t>
      </w:r>
      <w:r w:rsidRPr="00164EBA">
        <w:rPr>
          <w:rStyle w:val="af1"/>
          <w:rFonts w:hint="eastAsia"/>
        </w:rPr>
        <w:t>前面没有加</w:t>
      </w:r>
      <w:r w:rsidRPr="00164EBA">
        <w:rPr>
          <w:rStyle w:val="af1"/>
        </w:rPr>
        <w:t>a</w:t>
      </w:r>
      <w:r w:rsidRPr="00164EBA">
        <w:rPr>
          <w:rStyle w:val="af1"/>
          <w:rFonts w:hint="eastAsia"/>
        </w:rPr>
        <w:t>，是因为名词</w:t>
      </w:r>
      <w:r w:rsidRPr="00164EBA">
        <w:rPr>
          <w:rStyle w:val="af1"/>
        </w:rPr>
        <w:t>architecture</w:t>
      </w:r>
      <w:r w:rsidRPr="00164EBA">
        <w:rPr>
          <w:rStyle w:val="af1"/>
          <w:rFonts w:hint="eastAsia"/>
        </w:rPr>
        <w:t>是不可数的抽象名词、不能加</w:t>
      </w:r>
      <w:r w:rsidRPr="00164EBA">
        <w:rPr>
          <w:rStyle w:val="af1"/>
        </w:rPr>
        <w:t>one</w:t>
      </w:r>
      <w:r w:rsidRPr="00164EBA">
        <w:rPr>
          <w:rStyle w:val="af1"/>
          <w:rFonts w:hint="eastAsia"/>
        </w:rPr>
        <w:t>。它前面也没有加</w:t>
      </w:r>
      <w:r w:rsidRPr="00164EBA">
        <w:rPr>
          <w:rStyle w:val="af1"/>
        </w:rPr>
        <w:t>the</w:t>
      </w:r>
      <w:r w:rsidRPr="00164EBA">
        <w:rPr>
          <w:rStyle w:val="af1"/>
          <w:rFonts w:hint="eastAsia"/>
        </w:rPr>
        <w:t>，是因为上下文并无指示性：形容词位置的</w:t>
      </w:r>
      <w:r w:rsidRPr="00164EBA">
        <w:rPr>
          <w:rStyle w:val="af1"/>
        </w:rPr>
        <w:t>modern</w:t>
      </w:r>
      <w:r w:rsidRPr="00164EBA">
        <w:rPr>
          <w:rStyle w:val="af1"/>
          <w:rFonts w:hint="eastAsia"/>
        </w:rPr>
        <w:t>与</w:t>
      </w:r>
      <w:r w:rsidRPr="00164EBA">
        <w:rPr>
          <w:rStyle w:val="af1"/>
        </w:rPr>
        <w:t>British</w:t>
      </w:r>
      <w:r w:rsidRPr="00164EBA">
        <w:rPr>
          <w:rStyle w:val="af1"/>
          <w:rFonts w:hint="eastAsia"/>
        </w:rPr>
        <w:t>都是修饰语，不具指示功能。</w:t>
      </w:r>
    </w:p>
    <w:p w:rsidR="00785232" w:rsidRPr="00785232" w:rsidRDefault="00E430F6" w:rsidP="00182A90">
      <w:pPr>
        <w:spacing w:after="84"/>
        <w:ind w:firstLine="480"/>
        <w:rPr>
          <w:lang w:eastAsia="zh-TW"/>
        </w:rPr>
      </w:pPr>
      <w:r w:rsidRPr="00E430F6">
        <w:rPr>
          <w:rFonts w:eastAsia="宋体"/>
          <w:u w:val="single"/>
        </w:rPr>
        <w:t>The architecture of modern China</w:t>
      </w:r>
      <w:r w:rsidRPr="00E430F6">
        <w:rPr>
          <w:rFonts w:eastAsia="宋体"/>
        </w:rPr>
        <w:t xml:space="preserve"> is characterized by boldness.</w:t>
      </w:r>
    </w:p>
    <w:p w:rsidR="00DD2927" w:rsidRDefault="00E430F6" w:rsidP="00182A90">
      <w:pPr>
        <w:pStyle w:val="Preface"/>
        <w:spacing w:after="84"/>
        <w:ind w:firstLine="480"/>
        <w:rPr>
          <w:lang w:eastAsia="zh-TW"/>
        </w:rPr>
      </w:pPr>
      <w:r w:rsidRPr="00E430F6">
        <w:rPr>
          <w:rFonts w:hint="eastAsia"/>
        </w:rPr>
        <w:t>现代中国的建筑，特色在于大胆。</w:t>
      </w:r>
    </w:p>
    <w:p w:rsidR="00DD2927" w:rsidRDefault="00E430F6" w:rsidP="00182A90">
      <w:pPr>
        <w:spacing w:after="84"/>
        <w:ind w:firstLine="480"/>
        <w:rPr>
          <w:lang w:eastAsia="zh-TW"/>
        </w:rPr>
      </w:pPr>
      <w:r w:rsidRPr="00E430F6">
        <w:rPr>
          <w:rFonts w:eastAsia="宋体" w:hint="eastAsia"/>
        </w:rPr>
        <w:t>在名词词组</w:t>
      </w:r>
      <w:r w:rsidRPr="00E430F6">
        <w:rPr>
          <w:rFonts w:eastAsia="宋体"/>
        </w:rPr>
        <w:t>the architecture</w:t>
      </w:r>
      <w:r w:rsidRPr="00E430F6">
        <w:rPr>
          <w:rFonts w:eastAsia="宋体" w:hint="eastAsia"/>
        </w:rPr>
        <w:t>后面有介系词词组</w:t>
      </w:r>
      <w:r w:rsidRPr="00E430F6">
        <w:rPr>
          <w:rFonts w:eastAsia="宋体"/>
        </w:rPr>
        <w:t>of modern China</w:t>
      </w:r>
      <w:r w:rsidRPr="00E430F6">
        <w:rPr>
          <w:rFonts w:eastAsia="宋体" w:hint="eastAsia"/>
        </w:rPr>
        <w:t>当形容使用、指出是现代中国的「那种」建筑，所以前面要加定冠词</w:t>
      </w:r>
      <w:r w:rsidRPr="00E430F6">
        <w:rPr>
          <w:rFonts w:eastAsia="宋体"/>
        </w:rPr>
        <w:t>the</w:t>
      </w:r>
      <w:r w:rsidRPr="00E430F6">
        <w:rPr>
          <w:rFonts w:eastAsia="宋体" w:hint="eastAsia"/>
        </w:rPr>
        <w:t>。不过，</w:t>
      </w:r>
      <w:r w:rsidRPr="00164EBA">
        <w:rPr>
          <w:rStyle w:val="af1"/>
          <w:rFonts w:hint="eastAsia"/>
        </w:rPr>
        <w:t>形容词是否具有指示性，和它「放在名词前面或后面」并无一定的关系，应该要从意思上去判断才准确。</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Of these chips, </w:t>
      </w:r>
      <w:r w:rsidRPr="00E430F6">
        <w:rPr>
          <w:rFonts w:eastAsia="宋体"/>
          <w:u w:val="single"/>
        </w:rPr>
        <w:t>the blue ones</w:t>
      </w:r>
      <w:r w:rsidRPr="00E430F6">
        <w:rPr>
          <w:rFonts w:eastAsia="宋体"/>
        </w:rPr>
        <w:t xml:space="preserve"> are worth 100 dollars each, </w:t>
      </w:r>
      <w:r w:rsidRPr="00E430F6">
        <w:rPr>
          <w:rFonts w:eastAsia="宋体"/>
          <w:u w:val="single"/>
        </w:rPr>
        <w:t>the red ones</w:t>
      </w:r>
      <w:r w:rsidRPr="00E430F6">
        <w:rPr>
          <w:rFonts w:eastAsia="宋体"/>
        </w:rPr>
        <w:t xml:space="preserve"> 50, and </w:t>
      </w:r>
      <w:r w:rsidRPr="00E430F6">
        <w:rPr>
          <w:rFonts w:eastAsia="宋体"/>
          <w:u w:val="single"/>
        </w:rPr>
        <w:t>the yellow ones</w:t>
      </w:r>
      <w:r w:rsidRPr="00E430F6">
        <w:rPr>
          <w:rFonts w:eastAsia="宋体"/>
        </w:rPr>
        <w:t xml:space="preserve"> 10.</w:t>
      </w:r>
    </w:p>
    <w:p w:rsidR="00DD2927" w:rsidRDefault="00E430F6" w:rsidP="00182A90">
      <w:pPr>
        <w:pStyle w:val="Preface"/>
        <w:spacing w:after="84"/>
        <w:ind w:firstLine="480"/>
        <w:rPr>
          <w:lang w:eastAsia="zh-TW"/>
        </w:rPr>
      </w:pPr>
      <w:r w:rsidRPr="00E430F6">
        <w:rPr>
          <w:rFonts w:hint="eastAsia"/>
        </w:rPr>
        <w:t>这些筹码当中，蓝色的每枚值</w:t>
      </w:r>
      <w:r w:rsidRPr="00E430F6">
        <w:t>100</w:t>
      </w:r>
      <w:r w:rsidRPr="00E430F6">
        <w:rPr>
          <w:rFonts w:hint="eastAsia"/>
        </w:rPr>
        <w:t>元、红色</w:t>
      </w:r>
      <w:r w:rsidRPr="00E430F6">
        <w:t>50</w:t>
      </w:r>
      <w:r w:rsidRPr="00E430F6">
        <w:rPr>
          <w:rFonts w:hint="eastAsia"/>
        </w:rPr>
        <w:t>元、黄色</w:t>
      </w:r>
      <w:r w:rsidRPr="00E430F6">
        <w:t>10</w:t>
      </w:r>
      <w:r w:rsidRPr="00E430F6">
        <w:rPr>
          <w:rFonts w:hint="eastAsia"/>
        </w:rPr>
        <w:t>元。</w:t>
      </w:r>
    </w:p>
    <w:p w:rsidR="00DD2927" w:rsidRDefault="00E430F6" w:rsidP="00182A90">
      <w:pPr>
        <w:spacing w:after="84"/>
        <w:ind w:firstLine="480"/>
        <w:rPr>
          <w:lang w:eastAsia="zh-TW"/>
        </w:rPr>
      </w:pPr>
      <w:r w:rsidRPr="00E430F6">
        <w:rPr>
          <w:rFonts w:eastAsia="宋体"/>
        </w:rPr>
        <w:t>The blue ones, the red ones, the yellow ones</w:t>
      </w:r>
      <w:r w:rsidRPr="00E430F6">
        <w:rPr>
          <w:rFonts w:eastAsia="宋体" w:hint="eastAsia"/>
        </w:rPr>
        <w:t>这三个名词词组，都是用名词前面的形容词来指出是蓝色「那种」、红色「那种」等等。所以，名词前面的形容词也可以有指示作用、采用定冠词。反之：</w:t>
      </w:r>
    </w:p>
    <w:p w:rsidR="00785232" w:rsidRPr="00785232" w:rsidRDefault="00E430F6" w:rsidP="00182A90">
      <w:pPr>
        <w:spacing w:after="84"/>
        <w:ind w:firstLine="480"/>
        <w:rPr>
          <w:lang w:eastAsia="zh-TW"/>
        </w:rPr>
      </w:pPr>
      <w:r w:rsidRPr="00E430F6">
        <w:rPr>
          <w:rFonts w:eastAsia="宋体"/>
        </w:rPr>
        <w:t xml:space="preserve">He picked up </w:t>
      </w:r>
      <w:r w:rsidRPr="00E430F6">
        <w:rPr>
          <w:rFonts w:eastAsia="宋体"/>
          <w:u w:val="single"/>
        </w:rPr>
        <w:t>a chip in that pile</w:t>
      </w:r>
      <w:r w:rsidRPr="00E430F6">
        <w:rPr>
          <w:rFonts w:eastAsia="宋体"/>
        </w:rPr>
        <w:t xml:space="preserve"> and gave it to the waitress.</w:t>
      </w:r>
    </w:p>
    <w:p w:rsidR="00DD2927" w:rsidRDefault="00E430F6" w:rsidP="00182A90">
      <w:pPr>
        <w:pStyle w:val="Preface"/>
        <w:spacing w:after="84"/>
        <w:ind w:firstLine="480"/>
        <w:rPr>
          <w:lang w:eastAsia="zh-TW"/>
        </w:rPr>
      </w:pPr>
      <w:r w:rsidRPr="00E430F6">
        <w:rPr>
          <w:rFonts w:hint="eastAsia"/>
        </w:rPr>
        <w:t>他在那堆筹码里面拿起一枚赏给了女侍。</w:t>
      </w:r>
    </w:p>
    <w:p w:rsidR="00DD2927" w:rsidRDefault="00E430F6" w:rsidP="00182A90">
      <w:pPr>
        <w:spacing w:after="84"/>
        <w:ind w:firstLine="480"/>
        <w:rPr>
          <w:lang w:eastAsia="zh-TW"/>
        </w:rPr>
      </w:pPr>
      <w:r w:rsidRPr="00E430F6">
        <w:rPr>
          <w:rFonts w:eastAsia="宋体" w:hint="eastAsia"/>
        </w:rPr>
        <w:t>名词词组</w:t>
      </w:r>
      <w:r w:rsidRPr="00E430F6">
        <w:rPr>
          <w:rFonts w:eastAsia="宋体"/>
        </w:rPr>
        <w:t>a chip</w:t>
      </w:r>
      <w:r w:rsidRPr="00E430F6">
        <w:rPr>
          <w:rFonts w:eastAsia="宋体" w:hint="eastAsia"/>
        </w:rPr>
        <w:t>后面虽然有介系词词组</w:t>
      </w:r>
      <w:r w:rsidRPr="00E430F6">
        <w:rPr>
          <w:rFonts w:eastAsia="宋体"/>
        </w:rPr>
        <w:t>in that pile</w:t>
      </w:r>
      <w:r w:rsidRPr="00E430F6">
        <w:rPr>
          <w:rFonts w:eastAsia="宋体" w:hint="eastAsia"/>
        </w:rPr>
        <w:t>修饰它，但是这时候并无指示性：「一堆筹码里面」并没有指出是「哪一枚」，所以只能说</w:t>
      </w:r>
      <w:r w:rsidRPr="00E430F6">
        <w:rPr>
          <w:rFonts w:eastAsia="宋体"/>
        </w:rPr>
        <w:t>a chip</w:t>
      </w:r>
      <w:r w:rsidRPr="00E430F6">
        <w:rPr>
          <w:rFonts w:eastAsia="宋体" w:hint="eastAsia"/>
        </w:rPr>
        <w:t>，代表</w:t>
      </w:r>
      <w:r w:rsidRPr="00E430F6">
        <w:rPr>
          <w:rFonts w:eastAsia="宋体"/>
        </w:rPr>
        <w:t>one chip</w:t>
      </w:r>
      <w:r w:rsidRPr="00E430F6">
        <w:rPr>
          <w:rFonts w:eastAsia="宋体" w:hint="eastAsia"/>
        </w:rPr>
        <w:t>。</w:t>
      </w:r>
    </w:p>
    <w:p w:rsidR="00785232" w:rsidRPr="00785232" w:rsidRDefault="00E430F6" w:rsidP="00182A90">
      <w:pPr>
        <w:spacing w:after="84"/>
        <w:ind w:firstLine="480"/>
      </w:pPr>
      <w:r w:rsidRPr="00E430F6">
        <w:rPr>
          <w:rFonts w:eastAsia="宋体" w:hint="eastAsia"/>
        </w:rPr>
        <w:lastRenderedPageBreak/>
        <w:t>综上所述，不定冠词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与定冠词</w:t>
      </w:r>
      <w:r w:rsidRPr="00E430F6">
        <w:rPr>
          <w:rFonts w:eastAsia="宋体"/>
        </w:rPr>
        <w:t>the</w:t>
      </w:r>
      <w:r w:rsidRPr="00E430F6">
        <w:rPr>
          <w:rFonts w:eastAsia="宋体" w:hint="eastAsia"/>
        </w:rPr>
        <w:t>的判断，可以说牵涉到相当复杂的各种情况，不是靠背规则就可以涵盖周延的。与其去背规则，还不如回到原点：不定冠词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来自于</w:t>
      </w:r>
      <w:r w:rsidRPr="00E430F6">
        <w:rPr>
          <w:rFonts w:eastAsia="宋体"/>
        </w:rPr>
        <w:t>one</w:t>
      </w:r>
      <w:r w:rsidRPr="00E430F6">
        <w:rPr>
          <w:rFonts w:eastAsia="宋体" w:hint="eastAsia"/>
        </w:rPr>
        <w:t>、定冠词</w:t>
      </w:r>
      <w:r w:rsidRPr="00E430F6">
        <w:rPr>
          <w:rFonts w:eastAsia="宋体"/>
        </w:rPr>
        <w:t>the</w:t>
      </w:r>
      <w:r w:rsidRPr="00E430F6">
        <w:rPr>
          <w:rFonts w:eastAsia="宋体" w:hint="eastAsia"/>
        </w:rPr>
        <w:t>来自于</w:t>
      </w:r>
      <w:r w:rsidRPr="00E430F6">
        <w:rPr>
          <w:rFonts w:eastAsia="宋体"/>
        </w:rPr>
        <w:t>that</w:t>
      </w:r>
      <w:r w:rsidRPr="00E430F6">
        <w:rPr>
          <w:rFonts w:eastAsia="宋体" w:hint="eastAsia"/>
        </w:rPr>
        <w:t>或</w:t>
      </w:r>
      <w:r w:rsidRPr="00E430F6">
        <w:rPr>
          <w:rFonts w:eastAsia="宋体"/>
        </w:rPr>
        <w:t>those</w:t>
      </w:r>
      <w:r w:rsidRPr="00E430F6">
        <w:rPr>
          <w:rFonts w:eastAsia="宋体" w:hint="eastAsia"/>
        </w:rPr>
        <w:t>，然后用句意来判断，这样在写作时比较不会出错。</w:t>
      </w:r>
    </w:p>
    <w:p w:rsidR="00DD2927" w:rsidRDefault="00E430F6" w:rsidP="00982549">
      <w:pPr>
        <w:pStyle w:val="3"/>
        <w:spacing w:before="126" w:after="126"/>
        <w:rPr>
          <w:lang w:eastAsia="zh-TW"/>
        </w:rPr>
      </w:pPr>
      <w:bookmarkStart w:id="11" w:name="_Toc363483838"/>
      <w:r w:rsidRPr="00E430F6">
        <w:rPr>
          <w:rFonts w:hint="eastAsia"/>
        </w:rPr>
        <w:t>专有名词</w:t>
      </w:r>
      <w:bookmarkEnd w:id="11"/>
    </w:p>
    <w:p w:rsidR="00DD2927" w:rsidRDefault="00E430F6" w:rsidP="00182A90">
      <w:pPr>
        <w:spacing w:after="84"/>
        <w:ind w:firstLine="480"/>
        <w:rPr>
          <w:lang w:eastAsia="zh-TW"/>
        </w:rPr>
      </w:pPr>
      <w:r w:rsidRPr="00E84F0B">
        <w:rPr>
          <w:rStyle w:val="af1"/>
          <w:rFonts w:hint="eastAsia"/>
        </w:rPr>
        <w:t>人名（如</w:t>
      </w:r>
      <w:r w:rsidRPr="00E84F0B">
        <w:rPr>
          <w:rStyle w:val="af1"/>
        </w:rPr>
        <w:t>Bill Gates</w:t>
      </w:r>
      <w:r w:rsidRPr="00E84F0B">
        <w:rPr>
          <w:rStyle w:val="af1"/>
          <w:rFonts w:hint="eastAsia"/>
        </w:rPr>
        <w:t>）、地名（如</w:t>
      </w:r>
      <w:r w:rsidRPr="00E84F0B">
        <w:rPr>
          <w:rStyle w:val="af1"/>
        </w:rPr>
        <w:t>California</w:t>
      </w:r>
      <w:r w:rsidRPr="00E84F0B">
        <w:rPr>
          <w:rStyle w:val="af1"/>
          <w:rFonts w:hint="eastAsia"/>
        </w:rPr>
        <w:t>）等等都是专有名词。</w:t>
      </w:r>
      <w:r w:rsidRPr="00E430F6">
        <w:rPr>
          <w:rFonts w:eastAsia="宋体" w:hint="eastAsia"/>
        </w:rPr>
        <w:t>至于</w:t>
      </w:r>
      <w:r w:rsidRPr="00E430F6">
        <w:rPr>
          <w:rFonts w:eastAsia="宋体"/>
        </w:rPr>
        <w:t>a man</w:t>
      </w:r>
      <w:r w:rsidRPr="00E430F6">
        <w:rPr>
          <w:rFonts w:eastAsia="宋体" w:hint="eastAsia"/>
        </w:rPr>
        <w:t>和</w:t>
      </w:r>
      <w:r w:rsidRPr="00E430F6">
        <w:rPr>
          <w:rFonts w:eastAsia="宋体"/>
        </w:rPr>
        <w:t>a place</w:t>
      </w:r>
      <w:r w:rsidRPr="00E430F6">
        <w:rPr>
          <w:rFonts w:eastAsia="宋体" w:hint="eastAsia"/>
        </w:rPr>
        <w:t>则属于普通名词。所谓普通名词，是一种「通称」（</w:t>
      </w:r>
      <w:r w:rsidRPr="00E430F6">
        <w:rPr>
          <w:rFonts w:eastAsia="宋体"/>
        </w:rPr>
        <w:t>universal</w:t>
      </w:r>
      <w:r w:rsidRPr="00E430F6">
        <w:rPr>
          <w:rFonts w:eastAsia="宋体" w:hint="eastAsia"/>
        </w:rPr>
        <w:t>）的概念。亦即：天下间任一个男性都可以称为</w:t>
      </w:r>
      <w:r w:rsidRPr="00E430F6">
        <w:rPr>
          <w:rFonts w:eastAsia="宋体"/>
        </w:rPr>
        <w:t>a man</w:t>
      </w:r>
      <w:r w:rsidRPr="00E430F6">
        <w:rPr>
          <w:rFonts w:eastAsia="宋体" w:hint="eastAsia"/>
        </w:rPr>
        <w:t>，而世界上任一个地方也都可以称为</w:t>
      </w:r>
      <w:r w:rsidRPr="00E430F6">
        <w:rPr>
          <w:rFonts w:eastAsia="宋体"/>
        </w:rPr>
        <w:t>a place</w:t>
      </w:r>
      <w:r w:rsidRPr="00E430F6">
        <w:rPr>
          <w:rFonts w:eastAsia="宋体" w:hint="eastAsia"/>
        </w:rPr>
        <w:t>。这就是通称、也就是普通名词。</w:t>
      </w:r>
      <w:r w:rsidRPr="001F1D11">
        <w:rPr>
          <w:rStyle w:val="af1"/>
          <w:rFonts w:hint="eastAsia"/>
        </w:rPr>
        <w:t>正因为普通名词是通称、有许多对象都可以适用，这才需要去「限定」它</w:t>
      </w:r>
      <w:r w:rsidRPr="00E430F6">
        <w:rPr>
          <w:rFonts w:eastAsia="宋体" w:hint="eastAsia"/>
        </w:rPr>
        <w:t>：是</w:t>
      </w:r>
      <w:r w:rsidRPr="00E430F6">
        <w:rPr>
          <w:rFonts w:eastAsia="宋体"/>
        </w:rPr>
        <w:t>this man</w:t>
      </w:r>
      <w:r w:rsidRPr="00E430F6">
        <w:rPr>
          <w:rFonts w:eastAsia="宋体" w:hint="eastAsia"/>
        </w:rPr>
        <w:t>还是</w:t>
      </w:r>
      <w:r w:rsidRPr="00E430F6">
        <w:rPr>
          <w:rFonts w:eastAsia="宋体"/>
        </w:rPr>
        <w:t>that man</w:t>
      </w:r>
      <w:r w:rsidRPr="00E430F6">
        <w:rPr>
          <w:rFonts w:eastAsia="宋体" w:hint="eastAsia"/>
        </w:rPr>
        <w:t>？是</w:t>
      </w:r>
      <w:r w:rsidRPr="00E430F6">
        <w:rPr>
          <w:rFonts w:eastAsia="宋体"/>
        </w:rPr>
        <w:t>one man</w:t>
      </w:r>
      <w:r w:rsidRPr="00E430F6">
        <w:rPr>
          <w:rFonts w:eastAsia="宋体" w:hint="eastAsia"/>
        </w:rPr>
        <w:t>还是</w:t>
      </w:r>
      <w:r w:rsidRPr="00E430F6">
        <w:rPr>
          <w:rFonts w:eastAsia="宋体"/>
        </w:rPr>
        <w:t>many men</w:t>
      </w:r>
      <w:r w:rsidRPr="00E430F6">
        <w:rPr>
          <w:rFonts w:eastAsia="宋体" w:hint="eastAsia"/>
        </w:rPr>
        <w:t>？</w:t>
      </w:r>
      <w:r w:rsidRPr="001F1D11">
        <w:rPr>
          <w:rStyle w:val="af1"/>
          <w:rFonts w:hint="eastAsia"/>
        </w:rPr>
        <w:t>所以：普通名词才需要限定符。</w:t>
      </w:r>
    </w:p>
    <w:p w:rsidR="00DD2927" w:rsidRDefault="00E430F6" w:rsidP="00182A90">
      <w:pPr>
        <w:spacing w:after="84"/>
        <w:ind w:firstLine="480"/>
        <w:rPr>
          <w:lang w:eastAsia="zh-TW"/>
        </w:rPr>
      </w:pPr>
      <w:r w:rsidRPr="00E430F6">
        <w:rPr>
          <w:rFonts w:eastAsia="宋体" w:hint="eastAsia"/>
        </w:rPr>
        <w:t>至于专有名词如</w:t>
      </w:r>
      <w:r w:rsidRPr="00E430F6">
        <w:rPr>
          <w:rFonts w:eastAsia="宋体"/>
        </w:rPr>
        <w:t>Bill Gates</w:t>
      </w:r>
      <w:r w:rsidRPr="00E430F6">
        <w:rPr>
          <w:rFonts w:eastAsia="宋体" w:hint="eastAsia"/>
        </w:rPr>
        <w:t>与</w:t>
      </w:r>
      <w:r w:rsidRPr="00E430F6">
        <w:rPr>
          <w:rFonts w:eastAsia="宋体"/>
        </w:rPr>
        <w:t>California</w:t>
      </w:r>
      <w:r w:rsidRPr="00E430F6">
        <w:rPr>
          <w:rFonts w:eastAsia="宋体" w:hint="eastAsia"/>
        </w:rPr>
        <w:t>，则是属于「特称」（</w:t>
      </w:r>
      <w:r w:rsidRPr="00E430F6">
        <w:rPr>
          <w:rFonts w:eastAsia="宋体"/>
        </w:rPr>
        <w:t>particular</w:t>
      </w:r>
      <w:r w:rsidRPr="00E430F6">
        <w:rPr>
          <w:rFonts w:eastAsia="宋体" w:hint="eastAsia"/>
        </w:rPr>
        <w:t>）的概念。亦即：大家都知道微软那位世界首富名叫</w:t>
      </w:r>
      <w:r w:rsidRPr="00E430F6">
        <w:rPr>
          <w:rFonts w:eastAsia="宋体"/>
        </w:rPr>
        <w:t>Bill Gates</w:t>
      </w:r>
      <w:r w:rsidRPr="00E430F6">
        <w:rPr>
          <w:rFonts w:eastAsia="宋体" w:hint="eastAsia"/>
        </w:rPr>
        <w:t>。只要讲到</w:t>
      </w:r>
      <w:r w:rsidRPr="00E430F6">
        <w:rPr>
          <w:rFonts w:eastAsia="宋体"/>
        </w:rPr>
        <w:t>Bill Gates</w:t>
      </w:r>
      <w:r w:rsidRPr="00E430F6">
        <w:rPr>
          <w:rFonts w:eastAsia="宋体" w:hint="eastAsia"/>
        </w:rPr>
        <w:t>，大家都已经知道这个人是谁。这就是特称、也就是专有名词。而</w:t>
      </w:r>
      <w:r w:rsidRPr="001F1D11">
        <w:rPr>
          <w:rStyle w:val="af1"/>
          <w:rFonts w:hint="eastAsia"/>
        </w:rPr>
        <w:t>因为专有名词是特称、只有一个对象可以适用，一说出来就己经清楚是谁了，那么并没有「限定」它的必要，所以不能加限定符。</w:t>
      </w:r>
      <w:r w:rsidRPr="00E430F6">
        <w:rPr>
          <w:rFonts w:eastAsia="宋体" w:hint="eastAsia"/>
        </w:rPr>
        <w:t>因为</w:t>
      </w:r>
      <w:r w:rsidRPr="00E430F6">
        <w:rPr>
          <w:rFonts w:eastAsia="宋体"/>
        </w:rPr>
        <w:t>Bill Gates</w:t>
      </w:r>
      <w:r w:rsidRPr="00E430F6">
        <w:rPr>
          <w:rFonts w:eastAsia="宋体" w:hint="eastAsia"/>
        </w:rPr>
        <w:t>这种名词本来就只有一个对象，所以并没有「一个」还是「两个」的问题、也没有「这个」还是「那个」的问题。因此在</w:t>
      </w:r>
      <w:r w:rsidRPr="00E430F6">
        <w:rPr>
          <w:rFonts w:eastAsia="宋体"/>
        </w:rPr>
        <w:t>Bill Gates</w:t>
      </w:r>
      <w:r w:rsidRPr="00E430F6">
        <w:rPr>
          <w:rFonts w:eastAsia="宋体" w:hint="eastAsia"/>
        </w:rPr>
        <w:t>前面不能加</w:t>
      </w:r>
      <w:r w:rsidRPr="00E430F6">
        <w:rPr>
          <w:rFonts w:eastAsia="宋体"/>
        </w:rPr>
        <w:t>a</w:t>
      </w:r>
      <w:r w:rsidRPr="00E430F6">
        <w:rPr>
          <w:rFonts w:eastAsia="宋体" w:hint="eastAsia"/>
        </w:rPr>
        <w:t>、也不能加</w:t>
      </w:r>
      <w:r w:rsidRPr="00E430F6">
        <w:rPr>
          <w:rFonts w:eastAsia="宋体"/>
        </w:rPr>
        <w:t>the</w:t>
      </w:r>
      <w:r w:rsidRPr="00E430F6">
        <w:rPr>
          <w:rFonts w:eastAsia="宋体" w:hint="eastAsia"/>
        </w:rPr>
        <w:t>。</w:t>
      </w:r>
    </w:p>
    <w:p w:rsidR="00785232" w:rsidRPr="009B2F60" w:rsidRDefault="00E430F6" w:rsidP="00182A90">
      <w:pPr>
        <w:spacing w:after="84"/>
        <w:ind w:firstLine="480"/>
      </w:pPr>
      <w:r w:rsidRPr="00E430F6">
        <w:rPr>
          <w:rFonts w:eastAsia="宋体" w:hint="eastAsia"/>
        </w:rPr>
        <w:t>如果看到好像专有名词的字前面加了冠词（</w:t>
      </w:r>
      <w:r w:rsidRPr="00E430F6">
        <w:rPr>
          <w:rFonts w:eastAsia="宋体"/>
        </w:rPr>
        <w:t>a, an</w:t>
      </w:r>
      <w:r w:rsidRPr="00E430F6">
        <w:rPr>
          <w:rFonts w:eastAsia="宋体" w:hint="eastAsia"/>
        </w:rPr>
        <w:t>或</w:t>
      </w:r>
      <w:r w:rsidRPr="00E430F6">
        <w:rPr>
          <w:rFonts w:eastAsia="宋体"/>
        </w:rPr>
        <w:t xml:space="preserve"> the</w:t>
      </w:r>
      <w:r w:rsidRPr="00E430F6">
        <w:rPr>
          <w:rFonts w:eastAsia="宋体" w:hint="eastAsia"/>
        </w:rPr>
        <w:t>），那么只有一个解释：它并不是真的专有名词。</w:t>
      </w:r>
    </w:p>
    <w:p w:rsidR="00DD2927" w:rsidRDefault="00E430F6" w:rsidP="00182A90">
      <w:pPr>
        <w:pStyle w:val="4"/>
        <w:spacing w:after="84"/>
        <w:rPr>
          <w:rFonts w:eastAsia="PMingLiU"/>
          <w:lang w:eastAsia="zh-TW"/>
        </w:rPr>
      </w:pPr>
      <w:r w:rsidRPr="00E430F6">
        <w:rPr>
          <w:rFonts w:hint="eastAsia"/>
        </w:rPr>
        <w:t>假专有名词</w:t>
      </w:r>
    </w:p>
    <w:p w:rsidR="00DD2927" w:rsidRDefault="00E430F6" w:rsidP="00182A90">
      <w:pPr>
        <w:spacing w:after="84"/>
        <w:ind w:firstLine="480"/>
        <w:rPr>
          <w:rFonts w:eastAsia="PMingLiU"/>
          <w:lang w:eastAsia="zh-TW"/>
        </w:rPr>
      </w:pPr>
      <w:r w:rsidRPr="00E430F6">
        <w:rPr>
          <w:rFonts w:hint="eastAsia"/>
        </w:rPr>
        <w:t>真正的专有名词是「特称」，不能加冠词。但是又有一条文法规则说：专有名词不加定冠词</w:t>
      </w:r>
      <w:r w:rsidRPr="00E430F6">
        <w:t>the</w:t>
      </w:r>
      <w:r w:rsidRPr="00E430F6">
        <w:rPr>
          <w:rFonts w:hint="eastAsia"/>
        </w:rPr>
        <w:t>，但有以下例外：河流、群山、群岛、船只、报纸、杂志、旅馆等等专有名词必须加定冠词。</w:t>
      </w:r>
    </w:p>
    <w:p w:rsidR="00DD2927" w:rsidRDefault="00E430F6" w:rsidP="00182A90">
      <w:pPr>
        <w:spacing w:after="84"/>
        <w:ind w:firstLine="480"/>
        <w:rPr>
          <w:rFonts w:eastAsia="PMingLiU"/>
          <w:lang w:eastAsia="zh-TW"/>
        </w:rPr>
      </w:pPr>
      <w:r w:rsidRPr="00E430F6">
        <w:rPr>
          <w:rFonts w:hint="eastAsia"/>
        </w:rPr>
        <w:t>其实，如果了解名词词组的构造就会发现：这条规则中所谓的例外，没有一个真的是专有名词。例如：</w:t>
      </w:r>
    </w:p>
    <w:p w:rsidR="00785232" w:rsidRPr="00785232" w:rsidRDefault="00E430F6" w:rsidP="00182A90">
      <w:pPr>
        <w:spacing w:after="84"/>
        <w:ind w:firstLine="480"/>
        <w:rPr>
          <w:rFonts w:eastAsia="PMingLiU"/>
          <w:lang w:eastAsia="zh-TW"/>
        </w:rPr>
      </w:pPr>
      <w:r w:rsidRPr="00E430F6">
        <w:t>the Danube</w:t>
      </w:r>
      <w:r w:rsidR="00267A64">
        <w:rPr>
          <w:rFonts w:hint="eastAsia"/>
        </w:rPr>
        <w:t xml:space="preserve"> </w:t>
      </w:r>
      <w:r w:rsidR="00267A64">
        <w:rPr>
          <w:rFonts w:hint="eastAsia"/>
        </w:rPr>
        <w:tab/>
      </w:r>
      <w:r w:rsidR="00267A64">
        <w:rPr>
          <w:rFonts w:hint="eastAsia"/>
        </w:rPr>
        <w:tab/>
      </w:r>
      <w:r w:rsidRPr="00E430F6">
        <w:rPr>
          <w:rFonts w:hint="eastAsia"/>
        </w:rPr>
        <w:t>多瑙河</w:t>
      </w:r>
    </w:p>
    <w:p w:rsidR="00785232" w:rsidRPr="00785232" w:rsidRDefault="00E430F6" w:rsidP="00182A90">
      <w:pPr>
        <w:spacing w:after="84"/>
        <w:ind w:firstLine="480"/>
        <w:rPr>
          <w:rFonts w:eastAsia="PMingLiU"/>
          <w:lang w:eastAsia="zh-TW"/>
        </w:rPr>
      </w:pPr>
      <w:r w:rsidRPr="00E430F6">
        <w:t>the Himalayas</w:t>
      </w:r>
      <w:r w:rsidR="00267A64">
        <w:rPr>
          <w:rFonts w:hint="eastAsia"/>
        </w:rPr>
        <w:t xml:space="preserve"> </w:t>
      </w:r>
      <w:r w:rsidR="00267A64">
        <w:rPr>
          <w:rFonts w:hint="eastAsia"/>
        </w:rPr>
        <w:tab/>
      </w:r>
      <w:r w:rsidR="00267A64">
        <w:rPr>
          <w:rFonts w:hint="eastAsia"/>
        </w:rPr>
        <w:tab/>
      </w:r>
      <w:r w:rsidRPr="00E430F6">
        <w:rPr>
          <w:rFonts w:hint="eastAsia"/>
        </w:rPr>
        <w:t>喜玛拉雅山</w:t>
      </w:r>
    </w:p>
    <w:p w:rsidR="00785232" w:rsidRPr="00785232" w:rsidRDefault="00E430F6" w:rsidP="00182A90">
      <w:pPr>
        <w:spacing w:after="84"/>
        <w:ind w:firstLine="480"/>
        <w:rPr>
          <w:rFonts w:eastAsia="PMingLiU"/>
          <w:lang w:eastAsia="zh-TW"/>
        </w:rPr>
      </w:pPr>
      <w:r w:rsidRPr="00E430F6">
        <w:t>the Maldives</w:t>
      </w:r>
      <w:r w:rsidR="00267A64">
        <w:rPr>
          <w:rFonts w:hint="eastAsia"/>
        </w:rPr>
        <w:t xml:space="preserve"> </w:t>
      </w:r>
      <w:r w:rsidR="00267A64">
        <w:rPr>
          <w:rFonts w:hint="eastAsia"/>
        </w:rPr>
        <w:tab/>
      </w:r>
      <w:r w:rsidR="00267A64">
        <w:rPr>
          <w:rFonts w:hint="eastAsia"/>
        </w:rPr>
        <w:tab/>
      </w:r>
      <w:r w:rsidRPr="00E430F6">
        <w:rPr>
          <w:rFonts w:hint="eastAsia"/>
        </w:rPr>
        <w:t>马尔帝夫群岛</w:t>
      </w:r>
    </w:p>
    <w:p w:rsidR="00785232" w:rsidRPr="00785232" w:rsidRDefault="00E430F6" w:rsidP="00182A90">
      <w:pPr>
        <w:spacing w:after="84"/>
        <w:ind w:firstLine="480"/>
        <w:rPr>
          <w:rFonts w:eastAsia="PMingLiU"/>
          <w:lang w:eastAsia="zh-TW"/>
        </w:rPr>
      </w:pPr>
      <w:r w:rsidRPr="00E430F6">
        <w:t xml:space="preserve">the </w:t>
      </w:r>
      <w:r w:rsidRPr="00E430F6">
        <w:rPr>
          <w:i/>
          <w:iCs/>
        </w:rPr>
        <w:t>Titanic</w:t>
      </w:r>
      <w:r w:rsidR="00267A64">
        <w:rPr>
          <w:rFonts w:hint="eastAsia"/>
        </w:rPr>
        <w:t xml:space="preserve"> </w:t>
      </w:r>
      <w:r w:rsidR="00267A64">
        <w:rPr>
          <w:rFonts w:hint="eastAsia"/>
        </w:rPr>
        <w:tab/>
      </w:r>
      <w:r w:rsidR="00267A64">
        <w:rPr>
          <w:rFonts w:hint="eastAsia"/>
        </w:rPr>
        <w:tab/>
      </w:r>
      <w:r w:rsidRPr="00E430F6">
        <w:rPr>
          <w:rFonts w:hint="eastAsia"/>
        </w:rPr>
        <w:t>铁达尼号</w:t>
      </w:r>
    </w:p>
    <w:p w:rsidR="00785232" w:rsidRPr="00785232" w:rsidRDefault="00E430F6" w:rsidP="00182A90">
      <w:pPr>
        <w:spacing w:after="84"/>
        <w:ind w:firstLine="480"/>
        <w:rPr>
          <w:rFonts w:eastAsia="PMingLiU"/>
          <w:lang w:eastAsia="zh-TW"/>
        </w:rPr>
      </w:pPr>
      <w:r w:rsidRPr="00E430F6">
        <w:t xml:space="preserve">the </w:t>
      </w:r>
      <w:r w:rsidRPr="00E430F6">
        <w:rPr>
          <w:i/>
          <w:iCs/>
        </w:rPr>
        <w:t>Newsweek</w:t>
      </w:r>
      <w:r w:rsidR="00267A64">
        <w:rPr>
          <w:rFonts w:hint="eastAsia"/>
        </w:rPr>
        <w:t xml:space="preserve"> </w:t>
      </w:r>
      <w:r w:rsidR="00267A64">
        <w:rPr>
          <w:rFonts w:hint="eastAsia"/>
        </w:rPr>
        <w:tab/>
      </w:r>
      <w:r w:rsidR="00267A64">
        <w:rPr>
          <w:rFonts w:hint="eastAsia"/>
        </w:rPr>
        <w:tab/>
      </w:r>
      <w:r w:rsidRPr="00E430F6">
        <w:rPr>
          <w:rFonts w:hint="eastAsia"/>
        </w:rPr>
        <w:t>新闻周刊</w:t>
      </w:r>
    </w:p>
    <w:p w:rsidR="00DD2927" w:rsidRDefault="00E430F6" w:rsidP="00182A90">
      <w:pPr>
        <w:spacing w:after="84"/>
        <w:ind w:firstLine="480"/>
        <w:rPr>
          <w:rFonts w:eastAsia="PMingLiU"/>
          <w:lang w:eastAsia="zh-TW"/>
        </w:rPr>
      </w:pPr>
      <w:r w:rsidRPr="00E430F6">
        <w:t>the Ritz</w:t>
      </w:r>
      <w:r w:rsidR="00267A64">
        <w:rPr>
          <w:rFonts w:hint="eastAsia"/>
        </w:rPr>
        <w:t xml:space="preserve"> </w:t>
      </w:r>
      <w:r w:rsidR="00267A64">
        <w:rPr>
          <w:rFonts w:hint="eastAsia"/>
        </w:rPr>
        <w:tab/>
      </w:r>
      <w:r w:rsidR="00267A64">
        <w:rPr>
          <w:rFonts w:hint="eastAsia"/>
        </w:rPr>
        <w:tab/>
      </w:r>
      <w:r w:rsidR="00267A64">
        <w:rPr>
          <w:rFonts w:hint="eastAsia"/>
        </w:rPr>
        <w:tab/>
      </w:r>
      <w:r w:rsidRPr="00E430F6">
        <w:rPr>
          <w:rFonts w:hint="eastAsia"/>
        </w:rPr>
        <w:t>丽池饭店</w:t>
      </w:r>
    </w:p>
    <w:p w:rsidR="00DD2927" w:rsidRDefault="00E430F6" w:rsidP="00182A90">
      <w:pPr>
        <w:spacing w:after="84"/>
        <w:ind w:firstLine="480"/>
        <w:rPr>
          <w:rFonts w:eastAsia="PMingLiU"/>
          <w:lang w:eastAsia="zh-TW"/>
        </w:rPr>
      </w:pPr>
      <w:r w:rsidRPr="00E430F6">
        <w:rPr>
          <w:rFonts w:hint="eastAsia"/>
        </w:rPr>
        <w:t>乍看之下，好像真的是一堆专有名词加了定冠词。但是仔细看看，名词词组有三个位置：限定符</w:t>
      </w:r>
      <w:r w:rsidRPr="00E430F6">
        <w:t xml:space="preserve"> + </w:t>
      </w:r>
      <w:r w:rsidRPr="00E430F6">
        <w:rPr>
          <w:rFonts w:hint="eastAsia"/>
        </w:rPr>
        <w:t>形容词</w:t>
      </w:r>
      <w:r w:rsidRPr="00E430F6">
        <w:t xml:space="preserve"> + </w:t>
      </w:r>
      <w:r w:rsidRPr="00E430F6">
        <w:rPr>
          <w:rFonts w:hint="eastAsia"/>
        </w:rPr>
        <w:t>名词。如果对比一下前面那份名单中的英文与中译，可以发现英文都少了一个部分：名词部分都被省略了。这个部分可</w:t>
      </w:r>
      <w:r w:rsidRPr="00E430F6">
        <w:rPr>
          <w:rFonts w:hint="eastAsia"/>
        </w:rPr>
        <w:lastRenderedPageBreak/>
        <w:t>以还原如下：</w:t>
      </w:r>
    </w:p>
    <w:p w:rsidR="00785232" w:rsidRPr="00785232" w:rsidRDefault="00E430F6" w:rsidP="00182A90">
      <w:pPr>
        <w:spacing w:after="84"/>
        <w:ind w:firstLine="480"/>
        <w:rPr>
          <w:rFonts w:eastAsia="PMingLiU"/>
          <w:lang w:eastAsia="zh-TW"/>
        </w:rPr>
      </w:pPr>
      <w:r w:rsidRPr="00E430F6">
        <w:rPr>
          <w:rFonts w:hint="eastAsia"/>
        </w:rPr>
        <w:t>限定符</w:t>
      </w:r>
      <w:r w:rsidR="001F1D11">
        <w:rPr>
          <w:rFonts w:hint="eastAsia"/>
        </w:rPr>
        <w:t xml:space="preserve">    </w:t>
      </w:r>
      <w:r w:rsidRPr="00E430F6">
        <w:rPr>
          <w:rFonts w:hint="eastAsia"/>
        </w:rPr>
        <w:t>形容词</w:t>
      </w:r>
      <w:r w:rsidR="001F1D11">
        <w:rPr>
          <w:rFonts w:hint="eastAsia"/>
        </w:rPr>
        <w:t xml:space="preserve">     </w:t>
      </w:r>
      <w:r w:rsidRPr="00E430F6">
        <w:rPr>
          <w:rFonts w:hint="eastAsia"/>
        </w:rPr>
        <w:t>名词</w:t>
      </w:r>
    </w:p>
    <w:p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t>Danube</w:t>
      </w:r>
      <w:r w:rsidR="001F1D11">
        <w:rPr>
          <w:rFonts w:hint="eastAsia"/>
        </w:rPr>
        <w:t xml:space="preserve">     </w:t>
      </w:r>
      <w:r w:rsidRPr="00E430F6">
        <w:t>River</w:t>
      </w:r>
    </w:p>
    <w:p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t>Himalaya</w:t>
      </w:r>
      <w:r w:rsidR="001F1D11">
        <w:rPr>
          <w:rFonts w:hint="eastAsia"/>
        </w:rPr>
        <w:t xml:space="preserve">    </w:t>
      </w:r>
      <w:r w:rsidRPr="00E430F6">
        <w:t>Mountains</w:t>
      </w:r>
    </w:p>
    <w:p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t>Maldive</w:t>
      </w:r>
      <w:r w:rsidR="001F1D11">
        <w:rPr>
          <w:rFonts w:hint="eastAsia"/>
        </w:rPr>
        <w:t xml:space="preserve">     </w:t>
      </w:r>
      <w:r w:rsidRPr="00E430F6">
        <w:t>Islands</w:t>
      </w:r>
    </w:p>
    <w:p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rPr>
          <w:i/>
          <w:iCs/>
        </w:rPr>
        <w:t>Titanic</w:t>
      </w:r>
      <w:r w:rsidR="001F1D11">
        <w:rPr>
          <w:rFonts w:hint="eastAsia"/>
        </w:rPr>
        <w:t xml:space="preserve">      </w:t>
      </w:r>
      <w:r w:rsidRPr="00E430F6">
        <w:t>Liner</w:t>
      </w:r>
    </w:p>
    <w:p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rPr>
          <w:i/>
          <w:iCs/>
        </w:rPr>
        <w:t>Newsweek</w:t>
      </w:r>
      <w:r w:rsidR="001F1D11">
        <w:rPr>
          <w:rFonts w:hint="eastAsia"/>
        </w:rPr>
        <w:t xml:space="preserve">   </w:t>
      </w:r>
      <w:r w:rsidRPr="00E430F6">
        <w:t>Magazine</w:t>
      </w:r>
    </w:p>
    <w:p w:rsidR="00DD2927" w:rsidRDefault="00E430F6" w:rsidP="00182A90">
      <w:pPr>
        <w:spacing w:after="84"/>
        <w:ind w:firstLine="480"/>
        <w:rPr>
          <w:rFonts w:eastAsia="PMingLiU"/>
          <w:lang w:eastAsia="zh-TW"/>
        </w:rPr>
      </w:pPr>
      <w:r w:rsidRPr="00E430F6">
        <w:t>the</w:t>
      </w:r>
      <w:r w:rsidR="001F1D11">
        <w:rPr>
          <w:rFonts w:hint="eastAsia"/>
        </w:rPr>
        <w:t xml:space="preserve">       </w:t>
      </w:r>
      <w:r w:rsidRPr="00E430F6">
        <w:t xml:space="preserve">Ritz </w:t>
      </w:r>
      <w:r w:rsidR="001F1D11">
        <w:rPr>
          <w:rFonts w:hint="eastAsia"/>
        </w:rPr>
        <w:t xml:space="preserve">        </w:t>
      </w:r>
      <w:r w:rsidRPr="00E430F6">
        <w:t>Hotel</w:t>
      </w:r>
    </w:p>
    <w:p w:rsidR="00DD2927" w:rsidRDefault="00E430F6" w:rsidP="00182A90">
      <w:pPr>
        <w:spacing w:after="84"/>
        <w:ind w:firstLine="480"/>
        <w:rPr>
          <w:rFonts w:eastAsia="PMingLiU"/>
          <w:lang w:eastAsia="zh-TW"/>
        </w:rPr>
      </w:pPr>
      <w:r w:rsidRPr="00E430F6">
        <w:rPr>
          <w:rFonts w:hint="eastAsia"/>
        </w:rPr>
        <w:t>这样就可以看得很清楚：以上这些传统文法中所谓的例外，其实没有一个真的是专有名词，</w:t>
      </w:r>
      <w:r w:rsidRPr="001F1D11">
        <w:rPr>
          <w:rStyle w:val="af1"/>
          <w:rFonts w:hint="eastAsia"/>
        </w:rPr>
        <w:t>因为所谓的专有名词（如</w:t>
      </w:r>
      <w:r w:rsidRPr="001F1D11">
        <w:rPr>
          <w:rStyle w:val="af1"/>
        </w:rPr>
        <w:t>Danube, Himalaya</w:t>
      </w:r>
      <w:r w:rsidRPr="001F1D11">
        <w:rPr>
          <w:rStyle w:val="af1"/>
          <w:rFonts w:hint="eastAsia"/>
        </w:rPr>
        <w:t>等等）其实都是放在形容词位置，真正名词位置放的都是普通名词（如</w:t>
      </w:r>
      <w:r w:rsidRPr="001F1D11">
        <w:rPr>
          <w:rStyle w:val="af1"/>
        </w:rPr>
        <w:t>river, mountains</w:t>
      </w:r>
      <w:r w:rsidRPr="001F1D11">
        <w:rPr>
          <w:rStyle w:val="af1"/>
          <w:rFonts w:hint="eastAsia"/>
        </w:rPr>
        <w:t>等等），所以这种名词词组前面当然可以加定冠词。</w:t>
      </w:r>
      <w:r w:rsidRPr="00E430F6">
        <w:rPr>
          <w:rFonts w:hint="eastAsia"/>
        </w:rPr>
        <w:t>一旦名词位置被省略，看起来才好像是专有名词加了定冠词。</w:t>
      </w:r>
    </w:p>
    <w:p w:rsidR="00DD2927" w:rsidRDefault="00E430F6" w:rsidP="00182A90">
      <w:pPr>
        <w:spacing w:after="84"/>
        <w:ind w:firstLine="480"/>
        <w:rPr>
          <w:rFonts w:eastAsia="PMingLiU"/>
          <w:lang w:eastAsia="zh-TW"/>
        </w:rPr>
      </w:pPr>
      <w:r w:rsidRPr="00E430F6">
        <w:rPr>
          <w:rFonts w:hint="eastAsia"/>
        </w:rPr>
        <w:t>省略的时候要注意：够清楚才能省。例如</w:t>
      </w:r>
      <w:r w:rsidRPr="00E430F6">
        <w:t>the Pacific Ocean</w:t>
      </w:r>
      <w:r w:rsidRPr="00E430F6">
        <w:rPr>
          <w:rFonts w:hint="eastAsia"/>
        </w:rPr>
        <w:t>可以省掉</w:t>
      </w:r>
      <w:r w:rsidRPr="00E430F6">
        <w:t>Ocean</w:t>
      </w:r>
      <w:r w:rsidRPr="00E430F6">
        <w:rPr>
          <w:rFonts w:hint="eastAsia"/>
        </w:rPr>
        <w:t>，别人还是知道你讲的是「太平洋」。但是</w:t>
      </w:r>
      <w:r w:rsidRPr="00E430F6">
        <w:t>the Dead Sea</w:t>
      </w:r>
      <w:r w:rsidRPr="00E430F6">
        <w:rPr>
          <w:rFonts w:hint="eastAsia"/>
        </w:rPr>
        <w:t>就不能省略</w:t>
      </w:r>
      <w:r w:rsidRPr="00E430F6">
        <w:t>Sea</w:t>
      </w:r>
      <w:r w:rsidRPr="00E430F6">
        <w:rPr>
          <w:rFonts w:hint="eastAsia"/>
        </w:rPr>
        <w:t>，不然别人会以为你说的是「死人」。</w:t>
      </w:r>
    </w:p>
    <w:p w:rsidR="00DD2927" w:rsidRDefault="00E430F6" w:rsidP="00182A90">
      <w:pPr>
        <w:spacing w:after="84"/>
        <w:ind w:firstLine="480"/>
        <w:rPr>
          <w:rFonts w:eastAsia="PMingLiU"/>
          <w:lang w:eastAsia="zh-TW"/>
        </w:rPr>
      </w:pPr>
      <w:r w:rsidRPr="00E430F6">
        <w:rPr>
          <w:rFonts w:hint="eastAsia"/>
        </w:rPr>
        <w:t>还有，省略掉的名词如果是复数，那么复数字尾的</w:t>
      </w:r>
      <w:r w:rsidRPr="00E430F6">
        <w:t xml:space="preserve"> –s</w:t>
      </w:r>
      <w:r w:rsidRPr="00E430F6">
        <w:rPr>
          <w:rFonts w:hint="eastAsia"/>
        </w:rPr>
        <w:t>往往会移到前面的形容词上，因为这时候形容词会升格为代名词、复数要交由它来表示，例如</w:t>
      </w:r>
      <w:r w:rsidRPr="00E430F6">
        <w:t>the Maldive Islands</w:t>
      </w:r>
      <w:r w:rsidRPr="00E430F6">
        <w:rPr>
          <w:rFonts w:hint="eastAsia"/>
        </w:rPr>
        <w:t>可以省略掉</w:t>
      </w:r>
      <w:r w:rsidRPr="00E430F6">
        <w:t>Islands</w:t>
      </w:r>
      <w:r w:rsidRPr="00E430F6">
        <w:rPr>
          <w:rFonts w:hint="eastAsia"/>
        </w:rPr>
        <w:t>成为</w:t>
      </w:r>
      <w:r w:rsidRPr="00E430F6">
        <w:t>the Maldives</w:t>
      </w:r>
      <w:r w:rsidRPr="00E430F6">
        <w:rPr>
          <w:rFonts w:hint="eastAsia"/>
        </w:rPr>
        <w:t>，要在</w:t>
      </w:r>
      <w:r w:rsidRPr="00E430F6">
        <w:t>Maldive</w:t>
      </w:r>
      <w:r w:rsidRPr="00E430F6">
        <w:rPr>
          <w:rFonts w:hint="eastAsia"/>
        </w:rPr>
        <w:t>后面加个</w:t>
      </w:r>
      <w:r w:rsidRPr="00E430F6">
        <w:t xml:space="preserve"> –s</w:t>
      </w:r>
      <w:r w:rsidRPr="00E430F6">
        <w:rPr>
          <w:rFonts w:hint="eastAsia"/>
        </w:rPr>
        <w:t>才对。</w:t>
      </w:r>
    </w:p>
    <w:p w:rsidR="00DD2927" w:rsidRDefault="00E430F6" w:rsidP="00182A90">
      <w:pPr>
        <w:spacing w:after="84"/>
        <w:ind w:firstLine="480"/>
        <w:rPr>
          <w:rFonts w:eastAsia="PMingLiU"/>
          <w:lang w:eastAsia="zh-TW"/>
        </w:rPr>
      </w:pPr>
      <w:r w:rsidRPr="00E430F6">
        <w:rPr>
          <w:rFonts w:hint="eastAsia"/>
        </w:rPr>
        <w:t>另一种假专有名词是某些「国名」，看看两个例子：</w:t>
      </w:r>
    </w:p>
    <w:p w:rsidR="00785232" w:rsidRPr="00785232" w:rsidRDefault="00E430F6" w:rsidP="00182A90">
      <w:pPr>
        <w:spacing w:after="84"/>
        <w:ind w:firstLine="480"/>
        <w:rPr>
          <w:rFonts w:eastAsia="PMingLiU"/>
          <w:lang w:eastAsia="zh-TW"/>
        </w:rPr>
      </w:pPr>
      <w:r w:rsidRPr="00E430F6">
        <w:rPr>
          <w:rFonts w:hint="eastAsia"/>
        </w:rPr>
        <w:t>限定符</w:t>
      </w:r>
      <w:r w:rsidR="001F1D11">
        <w:rPr>
          <w:rFonts w:hint="eastAsia"/>
        </w:rPr>
        <w:t xml:space="preserve">     </w:t>
      </w:r>
      <w:r w:rsidRPr="00E430F6">
        <w:rPr>
          <w:rFonts w:hint="eastAsia"/>
        </w:rPr>
        <w:t>形容词</w:t>
      </w:r>
      <w:r w:rsidR="001F1D11">
        <w:rPr>
          <w:rFonts w:hint="eastAsia"/>
        </w:rPr>
        <w:t xml:space="preserve">     </w:t>
      </w:r>
      <w:r w:rsidRPr="00E430F6">
        <w:rPr>
          <w:rFonts w:hint="eastAsia"/>
        </w:rPr>
        <w:t>名词</w:t>
      </w:r>
    </w:p>
    <w:p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t>Dominican</w:t>
      </w:r>
      <w:r w:rsidR="001F1D11">
        <w:rPr>
          <w:rFonts w:hint="eastAsia"/>
        </w:rPr>
        <w:t xml:space="preserve">   </w:t>
      </w:r>
      <w:r w:rsidRPr="00E430F6">
        <w:t>Republic</w:t>
      </w:r>
      <w:r w:rsidR="00785232" w:rsidRPr="00785232">
        <w:rPr>
          <w:rFonts w:eastAsia="PMingLiU" w:hint="eastAsia"/>
          <w:lang w:eastAsia="zh-TW"/>
        </w:rPr>
        <w:t xml:space="preserve"> </w:t>
      </w:r>
    </w:p>
    <w:p w:rsidR="00DD2927" w:rsidRDefault="00E430F6" w:rsidP="00182A90">
      <w:pPr>
        <w:spacing w:after="84"/>
        <w:ind w:firstLine="480"/>
        <w:rPr>
          <w:rFonts w:eastAsia="PMingLiU"/>
          <w:lang w:eastAsia="zh-TW"/>
        </w:rPr>
      </w:pPr>
      <w:r w:rsidRPr="00E430F6">
        <w:t xml:space="preserve">the </w:t>
      </w:r>
      <w:r w:rsidR="001F1D11">
        <w:rPr>
          <w:rFonts w:hint="eastAsia"/>
        </w:rPr>
        <w:t xml:space="preserve">      </w:t>
      </w:r>
      <w:r w:rsidRPr="00E430F6">
        <w:t>United</w:t>
      </w:r>
      <w:r w:rsidR="001F1D11">
        <w:rPr>
          <w:rFonts w:hint="eastAsia"/>
        </w:rPr>
        <w:t xml:space="preserve">       </w:t>
      </w:r>
      <w:r w:rsidRPr="00E430F6">
        <w:t>States</w:t>
      </w:r>
      <w:r w:rsidR="001F1D11">
        <w:rPr>
          <w:rFonts w:hint="eastAsia"/>
        </w:rPr>
        <w:t xml:space="preserve">    </w:t>
      </w:r>
      <w:r w:rsidRPr="00E430F6">
        <w:t>of America</w:t>
      </w:r>
      <w:r w:rsidR="00785232" w:rsidRPr="00785232">
        <w:rPr>
          <w:rFonts w:eastAsia="PMingLiU" w:hint="eastAsia"/>
          <w:lang w:eastAsia="zh-TW"/>
        </w:rPr>
        <w:t xml:space="preserve"> </w:t>
      </w:r>
    </w:p>
    <w:p w:rsidR="00DD2927" w:rsidRDefault="00E430F6" w:rsidP="00182A90">
      <w:pPr>
        <w:spacing w:after="84"/>
        <w:ind w:firstLine="480"/>
        <w:rPr>
          <w:rFonts w:eastAsia="PMingLiU"/>
          <w:lang w:eastAsia="zh-TW"/>
        </w:rPr>
      </w:pPr>
      <w:r w:rsidRPr="00E430F6">
        <w:t>The Dominican Republic</w:t>
      </w:r>
      <w:r w:rsidRPr="00E430F6">
        <w:rPr>
          <w:rFonts w:hint="eastAsia"/>
        </w:rPr>
        <w:t>「多米尼加共和国」是国名，乍看之下是专有名词，但是仔细看看：名词位置是</w:t>
      </w:r>
      <w:r w:rsidRPr="00E430F6">
        <w:t>Republic</w:t>
      </w:r>
      <w:r w:rsidRPr="00E430F6">
        <w:rPr>
          <w:rFonts w:hint="eastAsia"/>
        </w:rPr>
        <w:t>，这是个普通名词，属于通称：有许多国家都叫作</w:t>
      </w:r>
      <w:r w:rsidRPr="00E430F6">
        <w:t>republic</w:t>
      </w:r>
      <w:r w:rsidRPr="00E430F6">
        <w:rPr>
          <w:rFonts w:hint="eastAsia"/>
        </w:rPr>
        <w:t>，所以它也是个假专有名词、可以加</w:t>
      </w:r>
      <w:r w:rsidRPr="00E430F6">
        <w:t>the</w:t>
      </w:r>
      <w:r w:rsidRPr="00E430F6">
        <w:rPr>
          <w:rFonts w:hint="eastAsia"/>
        </w:rPr>
        <w:t>。再看「美国」：名词部分是</w:t>
      </w:r>
      <w:r w:rsidRPr="00E430F6">
        <w:t>States</w:t>
      </w:r>
      <w:r w:rsidRPr="00E430F6">
        <w:rPr>
          <w:rFonts w:hint="eastAsia"/>
        </w:rPr>
        <w:t>，不仅是普通名词，甚至还是个复数！所以它也是个假专有名词。只有它后面那个介系词词组</w:t>
      </w:r>
      <w:r w:rsidRPr="00E430F6">
        <w:t>of America</w:t>
      </w:r>
      <w:r w:rsidRPr="00E430F6">
        <w:rPr>
          <w:rFonts w:hint="eastAsia"/>
        </w:rPr>
        <w:t>，里头的</w:t>
      </w:r>
      <w:r w:rsidRPr="00E430F6">
        <w:t>America</w:t>
      </w:r>
      <w:r w:rsidRPr="00E430F6">
        <w:rPr>
          <w:rFonts w:hint="eastAsia"/>
        </w:rPr>
        <w:t>才是真正的专有名词，前面没有限定符。另外还有一种常见的情况：</w:t>
      </w:r>
    </w:p>
    <w:p w:rsidR="00785232" w:rsidRPr="00785232" w:rsidRDefault="00E430F6" w:rsidP="00182A90">
      <w:pPr>
        <w:spacing w:after="84"/>
        <w:ind w:firstLine="480"/>
        <w:rPr>
          <w:rFonts w:eastAsia="PMingLiU"/>
          <w:lang w:eastAsia="zh-TW"/>
        </w:rPr>
      </w:pPr>
      <w:r w:rsidRPr="00E430F6">
        <w:t xml:space="preserve">What do you make of </w:t>
      </w:r>
      <w:r w:rsidRPr="00E430F6">
        <w:rPr>
          <w:u w:val="single"/>
        </w:rPr>
        <w:t>the Johnsons</w:t>
      </w:r>
      <w:r w:rsidRPr="00E430F6">
        <w:t>, your new neighbors?</w:t>
      </w:r>
    </w:p>
    <w:p w:rsidR="00DD2927" w:rsidRDefault="00E430F6" w:rsidP="00182A90">
      <w:pPr>
        <w:spacing w:after="84"/>
        <w:ind w:firstLine="480"/>
        <w:rPr>
          <w:rFonts w:eastAsia="PMingLiU"/>
          <w:lang w:eastAsia="zh-TW"/>
        </w:rPr>
      </w:pPr>
      <w:r w:rsidRPr="00E430F6">
        <w:rPr>
          <w:rFonts w:hint="eastAsia"/>
        </w:rPr>
        <w:t>你觉得你们的新邻居</w:t>
      </w:r>
      <w:r w:rsidRPr="00E430F6">
        <w:t>Johnson</w:t>
      </w:r>
      <w:r w:rsidRPr="00E430F6">
        <w:rPr>
          <w:rFonts w:hint="eastAsia"/>
        </w:rPr>
        <w:t>一家是怎么样的人？</w:t>
      </w:r>
    </w:p>
    <w:p w:rsidR="00785232" w:rsidRPr="009B2F60" w:rsidRDefault="00E430F6" w:rsidP="00182A90">
      <w:pPr>
        <w:spacing w:after="84"/>
        <w:ind w:firstLine="480"/>
      </w:pPr>
      <w:r w:rsidRPr="00E430F6">
        <w:rPr>
          <w:rFonts w:hint="eastAsia"/>
        </w:rPr>
        <w:t>这句中的</w:t>
      </w:r>
      <w:r w:rsidRPr="00E430F6">
        <w:t>the Johnsons</w:t>
      </w:r>
      <w:r w:rsidRPr="00E430F6">
        <w:rPr>
          <w:rFonts w:hint="eastAsia"/>
        </w:rPr>
        <w:t>也是假专有名词，是</w:t>
      </w:r>
      <w:r w:rsidRPr="00E430F6">
        <w:t>the Johnson family</w:t>
      </w:r>
      <w:r w:rsidRPr="00E430F6">
        <w:rPr>
          <w:rFonts w:hint="eastAsia"/>
        </w:rPr>
        <w:t>的省略：名词部分</w:t>
      </w:r>
      <w:r w:rsidRPr="00E430F6">
        <w:t>family</w:t>
      </w:r>
      <w:r w:rsidRPr="00E430F6">
        <w:rPr>
          <w:rFonts w:hint="eastAsia"/>
        </w:rPr>
        <w:t>是集合名词而非专有名词，代表「家人」时是复数，所以省略之后要在中间的</w:t>
      </w:r>
      <w:r w:rsidRPr="00E430F6">
        <w:t>Johnson</w:t>
      </w:r>
      <w:r w:rsidRPr="00E430F6">
        <w:rPr>
          <w:rFonts w:hint="eastAsia"/>
        </w:rPr>
        <w:t>字尾加上</w:t>
      </w:r>
      <w:r w:rsidRPr="00E430F6">
        <w:t xml:space="preserve"> –s</w:t>
      </w:r>
      <w:r w:rsidRPr="00E430F6">
        <w:rPr>
          <w:rFonts w:hint="eastAsia"/>
        </w:rPr>
        <w:t>来取代。</w:t>
      </w:r>
    </w:p>
    <w:p w:rsidR="00DD2927" w:rsidRDefault="00E430F6" w:rsidP="00182A90">
      <w:pPr>
        <w:pStyle w:val="4"/>
        <w:spacing w:after="84"/>
        <w:rPr>
          <w:rFonts w:eastAsia="PMingLiU"/>
          <w:lang w:eastAsia="zh-TW"/>
        </w:rPr>
      </w:pPr>
      <w:r w:rsidRPr="00E430F6">
        <w:rPr>
          <w:rFonts w:hint="eastAsia"/>
        </w:rPr>
        <w:lastRenderedPageBreak/>
        <w:t>专有名词普通化</w:t>
      </w:r>
    </w:p>
    <w:p w:rsidR="00DD2927" w:rsidRDefault="00E430F6" w:rsidP="00182A90">
      <w:pPr>
        <w:spacing w:after="84"/>
        <w:ind w:firstLine="480"/>
        <w:rPr>
          <w:rFonts w:eastAsia="PMingLiU"/>
          <w:lang w:eastAsia="zh-TW"/>
        </w:rPr>
      </w:pPr>
      <w:r w:rsidRPr="00854FE6">
        <w:rPr>
          <w:rStyle w:val="af1"/>
          <w:rFonts w:hint="eastAsia"/>
        </w:rPr>
        <w:t>如果看到专有名词前面加了冠词、或者后面加了复数字尾，那就表示这个专有名词在此已经被拿来当做普通名词使用、成为通称而不再是特称。</w:t>
      </w:r>
      <w:r w:rsidRPr="00E430F6">
        <w:rPr>
          <w:rFonts w:hint="eastAsia"/>
        </w:rPr>
        <w:t>例如：</w:t>
      </w:r>
    </w:p>
    <w:p w:rsidR="00785232" w:rsidRPr="00785232" w:rsidRDefault="00E430F6" w:rsidP="00182A90">
      <w:pPr>
        <w:spacing w:after="84"/>
        <w:ind w:firstLine="480"/>
        <w:rPr>
          <w:rFonts w:eastAsia="PMingLiU"/>
          <w:lang w:eastAsia="zh-TW"/>
        </w:rPr>
      </w:pPr>
      <w:r w:rsidRPr="00E430F6">
        <w:t xml:space="preserve">The producers of </w:t>
      </w:r>
      <w:r w:rsidRPr="00E430F6">
        <w:rPr>
          <w:i/>
        </w:rPr>
        <w:t>North Country</w:t>
      </w:r>
      <w:r w:rsidRPr="00E430F6">
        <w:t xml:space="preserve"> hoped Charlize Theron could pull off </w:t>
      </w:r>
      <w:r w:rsidRPr="00E430F6">
        <w:rPr>
          <w:u w:val="single"/>
        </w:rPr>
        <w:t>a Julia Roberts</w:t>
      </w:r>
      <w:r w:rsidRPr="00E430F6">
        <w:t>.</w:t>
      </w:r>
    </w:p>
    <w:p w:rsidR="00DD2927" w:rsidRDefault="00E430F6" w:rsidP="00182A90">
      <w:pPr>
        <w:pStyle w:val="Preface"/>
        <w:spacing w:after="84"/>
        <w:ind w:firstLine="480"/>
        <w:rPr>
          <w:rFonts w:eastAsia="PMingLiU"/>
          <w:lang w:eastAsia="zh-TW"/>
        </w:rPr>
      </w:pPr>
      <w:r w:rsidRPr="00E430F6">
        <w:rPr>
          <w:rFonts w:hint="eastAsia"/>
        </w:rPr>
        <w:t>《北国性骚扰》的片商希望莎莉赛隆能演出一招和茱莉亚罗勃兹一样的手法。</w:t>
      </w:r>
    </w:p>
    <w:p w:rsidR="00DD2927" w:rsidRDefault="00E430F6" w:rsidP="00182A90">
      <w:pPr>
        <w:spacing w:after="84"/>
        <w:ind w:firstLine="480"/>
        <w:rPr>
          <w:rFonts w:eastAsia="PMingLiU"/>
          <w:lang w:eastAsia="zh-TW"/>
        </w:rPr>
      </w:pPr>
      <w:r w:rsidRPr="00E430F6">
        <w:rPr>
          <w:rFonts w:hint="eastAsia"/>
        </w:rPr>
        <w:t>茱莉亚罗勃兹在《永不妥协》一片中饰演挑战大企业的单亲妈妈，该片创下极高的票房。莎莉赛隆在《北国性骚扰》中同样饰演挑战大企业的单亲妈妈，片商希望她能再创茱莉亚罗勃兹的卓越成就。所谓</w:t>
      </w:r>
      <w:r w:rsidRPr="00E430F6">
        <w:t>pull off a Julia Roberts</w:t>
      </w:r>
      <w:r w:rsidRPr="00E430F6">
        <w:rPr>
          <w:rFonts w:hint="eastAsia"/>
        </w:rPr>
        <w:t>，这种讲法是把</w:t>
      </w:r>
      <w:r w:rsidRPr="00E430F6">
        <w:t>Julia Roberts</w:t>
      </w:r>
      <w:r w:rsidRPr="00E430F6">
        <w:rPr>
          <w:rFonts w:hint="eastAsia"/>
        </w:rPr>
        <w:t>这个人名当做普通名词使用了：不再代表这个人、而是代表这个人所创下的成就。类似的成就，别人也可以再创，所以不只一个。这时就可以加</w:t>
      </w:r>
      <w:r w:rsidRPr="00E430F6">
        <w:t>a</w:t>
      </w:r>
      <w:r w:rsidRPr="00E430F6">
        <w:rPr>
          <w:rFonts w:hint="eastAsia"/>
        </w:rPr>
        <w:t>来表示是「一个」。这是专有名词当普通名词使用的结果。再看一个例子：</w:t>
      </w:r>
    </w:p>
    <w:p w:rsidR="00785232" w:rsidRPr="00785232" w:rsidRDefault="00E430F6" w:rsidP="00182A90">
      <w:pPr>
        <w:spacing w:after="84"/>
        <w:ind w:firstLine="480"/>
        <w:rPr>
          <w:rFonts w:eastAsia="PMingLiU"/>
          <w:lang w:eastAsia="zh-TW"/>
        </w:rPr>
      </w:pPr>
      <w:r w:rsidRPr="00E430F6">
        <w:t xml:space="preserve">This is not </w:t>
      </w:r>
      <w:r w:rsidRPr="00E430F6">
        <w:rPr>
          <w:u w:val="single"/>
        </w:rPr>
        <w:t>the Chicago</w:t>
      </w:r>
      <w:r w:rsidRPr="00E430F6">
        <w:t xml:space="preserve"> I remember.</w:t>
      </w:r>
    </w:p>
    <w:p w:rsidR="00DD2927" w:rsidRDefault="00E430F6" w:rsidP="00182A90">
      <w:pPr>
        <w:pStyle w:val="Preface"/>
        <w:spacing w:after="84"/>
        <w:ind w:firstLine="480"/>
        <w:rPr>
          <w:rFonts w:eastAsia="PMingLiU"/>
          <w:lang w:eastAsia="zh-TW"/>
        </w:rPr>
      </w:pPr>
      <w:r w:rsidRPr="00E430F6">
        <w:rPr>
          <w:rFonts w:hint="eastAsia"/>
        </w:rPr>
        <w:t>这不是我记忆中的那个芝加哥。</w:t>
      </w:r>
    </w:p>
    <w:p w:rsidR="00785232" w:rsidRPr="009B2F60" w:rsidRDefault="00E430F6" w:rsidP="00182A90">
      <w:pPr>
        <w:spacing w:after="84"/>
        <w:ind w:firstLine="480"/>
      </w:pPr>
      <w:r w:rsidRPr="00E430F6">
        <w:rPr>
          <w:rFonts w:hint="eastAsia"/>
        </w:rPr>
        <w:t>如果此人在睽违多年之后重返芝加哥、感觉完全陌生，就可以这样说。这时候在此人眼前有一个今天的芝加哥、在此人记忆中有一个多年以前的芝加哥，所以芝加哥对此人而言有两个，因此就不再符合专有名词「特称」的要求、变成了普通名词，可以指「这个」还是「那个」了。这时就可以加上定冠词、用</w:t>
      </w:r>
      <w:r w:rsidRPr="00E430F6">
        <w:t>the Chicago</w:t>
      </w:r>
      <w:r w:rsidRPr="00E430F6">
        <w:rPr>
          <w:rFonts w:hint="eastAsia"/>
        </w:rPr>
        <w:t>来指出「我记忆中的那个」。这也是专有名词当做普通名词使用的例子。</w:t>
      </w:r>
    </w:p>
    <w:p w:rsidR="00DD2927" w:rsidRDefault="00E430F6" w:rsidP="00182A90">
      <w:pPr>
        <w:pStyle w:val="4"/>
        <w:spacing w:after="84"/>
        <w:rPr>
          <w:rFonts w:eastAsia="MingLiU"/>
          <w:lang w:eastAsia="zh-TW"/>
        </w:rPr>
      </w:pPr>
      <w:r w:rsidRPr="00E430F6">
        <w:rPr>
          <w:rFonts w:hint="eastAsia"/>
        </w:rPr>
        <w:t>普通名词专有化</w:t>
      </w:r>
    </w:p>
    <w:p w:rsidR="00DD2927" w:rsidRDefault="00E430F6" w:rsidP="00182A90">
      <w:pPr>
        <w:spacing w:after="84"/>
        <w:ind w:firstLine="480"/>
        <w:rPr>
          <w:rFonts w:eastAsia="MingLiU"/>
          <w:lang w:eastAsia="zh-TW"/>
        </w:rPr>
      </w:pPr>
      <w:r w:rsidRPr="00E430F6">
        <w:rPr>
          <w:rFonts w:hint="eastAsia"/>
        </w:rPr>
        <w:t>反之，有时候也可以把普通名词当做专有名词使用、前面不加冠词。例如</w:t>
      </w:r>
      <w:r w:rsidRPr="00854FE6">
        <w:rPr>
          <w:rStyle w:val="af1"/>
          <w:rFonts w:hint="eastAsia"/>
        </w:rPr>
        <w:t>放在补语位置的普通名词，如果符合一些特定条件，就可以视同专有名词看待，也就是前面不加限定符。</w:t>
      </w:r>
    </w:p>
    <w:p w:rsidR="00DD2927" w:rsidRDefault="00E430F6" w:rsidP="00182A90">
      <w:pPr>
        <w:spacing w:after="84"/>
        <w:ind w:firstLine="480"/>
        <w:rPr>
          <w:rFonts w:eastAsia="MingLiU"/>
          <w:lang w:eastAsia="zh-TW"/>
        </w:rPr>
      </w:pPr>
      <w:r w:rsidRPr="00E430F6">
        <w:rPr>
          <w:rFonts w:hint="eastAsia"/>
        </w:rPr>
        <w:t>这个问题可以从下面这个角度来理解。以主词补语为例，因为补语和主词之间具有全等关系，如果主词是个专有名词（例如人名），那么它的补语既然和它全等，便也可以视同专有名词看待。但是还要符合一个条件：在补语位置的这个名词必须符合专有名词「只有一个」的特性，才能够把它视同专有名词使用。例如：</w:t>
      </w:r>
    </w:p>
    <w:p w:rsidR="00785232" w:rsidRPr="00785232" w:rsidRDefault="00E430F6" w:rsidP="00182A90">
      <w:pPr>
        <w:spacing w:after="84"/>
        <w:ind w:firstLine="480"/>
        <w:rPr>
          <w:rFonts w:eastAsia="MingLiU"/>
          <w:lang w:eastAsia="zh-TW"/>
        </w:rPr>
      </w:pPr>
      <w:r w:rsidRPr="00E430F6">
        <w:rPr>
          <w:u w:val="single"/>
        </w:rPr>
        <w:t>Bill Gates</w:t>
      </w:r>
      <w:r w:rsidRPr="00E430F6">
        <w:t xml:space="preserve"> </w:t>
      </w:r>
      <w:r w:rsidRPr="00E430F6">
        <w:rPr>
          <w:u w:val="single"/>
        </w:rPr>
        <w:t>is</w:t>
      </w:r>
      <w:r w:rsidRPr="00E430F6">
        <w:t xml:space="preserve"> </w:t>
      </w:r>
      <w:r w:rsidRPr="00E430F6">
        <w:rPr>
          <w:u w:val="single"/>
        </w:rPr>
        <w:t>Chairman</w:t>
      </w:r>
      <w:r w:rsidRPr="00E430F6">
        <w:t xml:space="preserve"> of Microsoft.</w:t>
      </w:r>
    </w:p>
    <w:p w:rsidR="00DD2927" w:rsidRDefault="00E430F6" w:rsidP="00182A90">
      <w:pPr>
        <w:spacing w:after="84"/>
        <w:ind w:firstLine="480"/>
        <w:rPr>
          <w:rFonts w:eastAsia="MingLiU"/>
          <w:lang w:eastAsia="zh-TW"/>
        </w:rPr>
      </w:pPr>
      <w:r w:rsidRPr="00E430F6">
        <w:rPr>
          <w:rFonts w:hint="eastAsia"/>
        </w:rPr>
        <w:t>本句中的</w:t>
      </w:r>
      <w:r w:rsidRPr="00E430F6">
        <w:t>Bill Gates</w:t>
      </w:r>
      <w:r w:rsidRPr="00E430F6">
        <w:rPr>
          <w:rFonts w:hint="eastAsia"/>
        </w:rPr>
        <w:t>是个专有名词，前面不加限定符。在补语位置上的</w:t>
      </w:r>
      <w:r w:rsidRPr="00E430F6">
        <w:t>Chairman</w:t>
      </w:r>
      <w:r w:rsidRPr="00E430F6">
        <w:rPr>
          <w:rFonts w:hint="eastAsia"/>
        </w:rPr>
        <w:t>本来只是个普通名词，因为并非只有微软公司才有董事长，很多别的公司也都有董事长。而且，</w:t>
      </w:r>
      <w:r w:rsidRPr="00E430F6">
        <w:t>Chairman</w:t>
      </w:r>
      <w:r w:rsidRPr="00E430F6">
        <w:rPr>
          <w:rFonts w:hint="eastAsia"/>
        </w:rPr>
        <w:t>除了「董事长」之外还可以是「主席、系主任」等等，所以世界上的</w:t>
      </w:r>
      <w:r w:rsidRPr="00E430F6">
        <w:t>Chairman</w:t>
      </w:r>
      <w:r w:rsidRPr="00E430F6">
        <w:rPr>
          <w:rFonts w:hint="eastAsia"/>
        </w:rPr>
        <w:t>比比皆是。也就是说，</w:t>
      </w:r>
      <w:r w:rsidRPr="00E430F6">
        <w:t>Chairman</w:t>
      </w:r>
      <w:r w:rsidRPr="00E430F6">
        <w:rPr>
          <w:rFonts w:hint="eastAsia"/>
        </w:rPr>
        <w:t>是普通</w:t>
      </w:r>
      <w:r w:rsidRPr="00E430F6">
        <w:rPr>
          <w:rFonts w:hint="eastAsia"/>
        </w:rPr>
        <w:lastRenderedPageBreak/>
        <w:t>名词（通称）、</w:t>
      </w:r>
      <w:r w:rsidRPr="00E430F6">
        <w:t>Bill Gates</w:t>
      </w:r>
      <w:r w:rsidRPr="00E430F6">
        <w:rPr>
          <w:rFonts w:hint="eastAsia"/>
        </w:rPr>
        <w:t>是专有名词（特称），这两个名词的性质并不相同。可是，因为在这个句子中</w:t>
      </w:r>
      <w:r w:rsidRPr="00E430F6">
        <w:t>Chairman</w:t>
      </w:r>
      <w:r w:rsidRPr="00E430F6">
        <w:rPr>
          <w:rFonts w:hint="eastAsia"/>
        </w:rPr>
        <w:t>是</w:t>
      </w:r>
      <w:r w:rsidRPr="00E430F6">
        <w:t>Bill Gates</w:t>
      </w:r>
      <w:r w:rsidRPr="00E430F6">
        <w:rPr>
          <w:rFonts w:hint="eastAsia"/>
        </w:rPr>
        <w:t>的补语，可以和专有名词</w:t>
      </w:r>
      <w:r w:rsidRPr="00E430F6">
        <w:t>Bill Gates</w:t>
      </w:r>
      <w:r w:rsidRPr="00E430F6">
        <w:rPr>
          <w:rFonts w:hint="eastAsia"/>
        </w:rPr>
        <w:t>划上一个全等号，所以可以选择把</w:t>
      </w:r>
      <w:r w:rsidRPr="00E430F6">
        <w:t>Chairman</w:t>
      </w:r>
      <w:r w:rsidRPr="00E430F6">
        <w:rPr>
          <w:rFonts w:hint="eastAsia"/>
        </w:rPr>
        <w:t>也视同专有名词看待。再者，微软公司现任的董事长确实只有</w:t>
      </w:r>
      <w:r w:rsidRPr="00E430F6">
        <w:t>Bill Gates</w:t>
      </w:r>
      <w:r w:rsidRPr="00E430F6">
        <w:rPr>
          <w:rFonts w:hint="eastAsia"/>
        </w:rPr>
        <w:t>一人，因此把「微软公司董事长」视同专有名词看待也有道理。所以，上例中</w:t>
      </w:r>
      <w:r w:rsidRPr="00E430F6">
        <w:t>Chairman</w:t>
      </w:r>
      <w:r w:rsidRPr="00E430F6">
        <w:rPr>
          <w:rFonts w:hint="eastAsia"/>
        </w:rPr>
        <w:t>这个名词词组前面并没有限定符，这就是把它当作专有名词看待的结果。当然，这种情况如果选择仍旧把</w:t>
      </w:r>
      <w:r w:rsidRPr="00E430F6">
        <w:t>Chairman</w:t>
      </w:r>
      <w:r w:rsidRPr="00E430F6">
        <w:rPr>
          <w:rFonts w:hint="eastAsia"/>
        </w:rPr>
        <w:t>当作普通名词、在它前面加上定冠词</w:t>
      </w:r>
      <w:r w:rsidRPr="00E430F6">
        <w:t>the</w:t>
      </w:r>
      <w:r w:rsidRPr="00E430F6">
        <w:rPr>
          <w:rFonts w:hint="eastAsia"/>
        </w:rPr>
        <w:t>，这样处理也是正确的，如：</w:t>
      </w:r>
    </w:p>
    <w:p w:rsidR="00DD2927" w:rsidRDefault="00E430F6" w:rsidP="00182A90">
      <w:pPr>
        <w:spacing w:after="84"/>
        <w:ind w:firstLine="480"/>
        <w:rPr>
          <w:rFonts w:eastAsia="MingLiU"/>
          <w:lang w:eastAsia="zh-TW"/>
        </w:rPr>
      </w:pPr>
      <w:r w:rsidRPr="00E430F6">
        <w:t xml:space="preserve">Bill Gates is </w:t>
      </w:r>
      <w:r w:rsidRPr="00E430F6">
        <w:rPr>
          <w:u w:val="single"/>
        </w:rPr>
        <w:t>the Chairman</w:t>
      </w:r>
      <w:r w:rsidRPr="00E430F6">
        <w:t xml:space="preserve"> of Microsoft.</w:t>
      </w:r>
    </w:p>
    <w:p w:rsidR="00DD2927" w:rsidRDefault="00E430F6" w:rsidP="00182A90">
      <w:pPr>
        <w:spacing w:after="84"/>
        <w:ind w:firstLine="480"/>
        <w:rPr>
          <w:rFonts w:eastAsia="MingLiU"/>
          <w:lang w:eastAsia="zh-TW"/>
        </w:rPr>
      </w:pPr>
      <w:r w:rsidRPr="00E430F6">
        <w:rPr>
          <w:rFonts w:hint="eastAsia"/>
        </w:rPr>
        <w:t>再看下例：</w:t>
      </w:r>
    </w:p>
    <w:p w:rsidR="00785232" w:rsidRPr="00785232" w:rsidRDefault="00E430F6" w:rsidP="00182A90">
      <w:pPr>
        <w:spacing w:after="84"/>
        <w:ind w:firstLine="480"/>
        <w:rPr>
          <w:rFonts w:eastAsia="MingLiU"/>
          <w:lang w:eastAsia="zh-TW"/>
        </w:rPr>
      </w:pPr>
      <w:r w:rsidRPr="00E430F6">
        <w:rPr>
          <w:u w:val="single"/>
        </w:rPr>
        <w:t>Bill Gates</w:t>
      </w:r>
      <w:r w:rsidRPr="00E430F6">
        <w:t xml:space="preserve">, according to some, </w:t>
      </w:r>
      <w:r w:rsidRPr="00E430F6">
        <w:rPr>
          <w:u w:val="single"/>
        </w:rPr>
        <w:t>is</w:t>
      </w:r>
      <w:r w:rsidRPr="00E430F6">
        <w:t xml:space="preserve"> </w:t>
      </w:r>
      <w:r w:rsidRPr="00E430F6">
        <w:rPr>
          <w:u w:val="single"/>
        </w:rPr>
        <w:t>a better Chairman</w:t>
      </w:r>
      <w:r w:rsidRPr="00E430F6">
        <w:t xml:space="preserve"> than Craig Barrett.</w:t>
      </w:r>
    </w:p>
    <w:p w:rsidR="00DD2927" w:rsidRDefault="00E430F6" w:rsidP="00182A90">
      <w:pPr>
        <w:pStyle w:val="Preface"/>
        <w:spacing w:after="84"/>
        <w:ind w:firstLine="480"/>
        <w:rPr>
          <w:rFonts w:eastAsia="MingLiU"/>
          <w:lang w:eastAsia="zh-TW"/>
        </w:rPr>
      </w:pPr>
      <w:r w:rsidRPr="00E430F6">
        <w:rPr>
          <w:rFonts w:hint="eastAsia"/>
        </w:rPr>
        <w:t>有人说比尔盖兹当董事长比克雷格贝瑞特更在行。</w:t>
      </w:r>
    </w:p>
    <w:p w:rsidR="00DD2927" w:rsidRDefault="00E430F6" w:rsidP="00182A90">
      <w:pPr>
        <w:spacing w:after="84"/>
        <w:ind w:firstLine="480"/>
        <w:rPr>
          <w:rFonts w:eastAsia="MingLiU"/>
          <w:lang w:eastAsia="zh-TW"/>
        </w:rPr>
      </w:pPr>
      <w:r w:rsidRPr="00E430F6">
        <w:rPr>
          <w:rFonts w:hint="eastAsia"/>
        </w:rPr>
        <w:t>贝瑞特是英特尔公司董事长。拿贝瑞特和微软公司董事长比尔盖兹相比较，就有两位董事长了。这时候，补语位置的</w:t>
      </w:r>
      <w:r w:rsidRPr="00E430F6">
        <w:t>Chairman</w:t>
      </w:r>
      <w:r w:rsidRPr="00E430F6">
        <w:rPr>
          <w:rFonts w:hint="eastAsia"/>
        </w:rPr>
        <w:t>虽然仍旧和主词位置的专有名词</w:t>
      </w:r>
      <w:r w:rsidRPr="00E430F6">
        <w:t>Bill Gates</w:t>
      </w:r>
      <w:r w:rsidRPr="00E430F6">
        <w:rPr>
          <w:rFonts w:hint="eastAsia"/>
        </w:rPr>
        <w:t>全等、似乎可以视同专有名词看待，但是在这个上下文中</w:t>
      </w:r>
      <w:r w:rsidRPr="00E430F6">
        <w:t>Chairman</w:t>
      </w:r>
      <w:r w:rsidRPr="00E430F6">
        <w:rPr>
          <w:rFonts w:hint="eastAsia"/>
        </w:rPr>
        <w:t>已经有两位了，所以不再符合专有名词「只有一个」的特性，因此不能把</w:t>
      </w:r>
      <w:r w:rsidRPr="00E430F6">
        <w:t>Chairman</w:t>
      </w:r>
      <w:r w:rsidRPr="00E430F6">
        <w:rPr>
          <w:rFonts w:hint="eastAsia"/>
        </w:rPr>
        <w:t>视为专有名词，而必须加限定符，成为</w:t>
      </w:r>
      <w:r w:rsidRPr="00E430F6">
        <w:t>a better Chairman</w:t>
      </w:r>
      <w:r w:rsidRPr="00E430F6">
        <w:rPr>
          <w:rFonts w:hint="eastAsia"/>
        </w:rPr>
        <w:t>这个普通名词词组。还有：</w:t>
      </w:r>
    </w:p>
    <w:p w:rsidR="00785232" w:rsidRPr="00785232" w:rsidRDefault="00E430F6" w:rsidP="00182A90">
      <w:pPr>
        <w:spacing w:after="84"/>
        <w:ind w:firstLine="480"/>
        <w:rPr>
          <w:rFonts w:eastAsia="MingLiU"/>
          <w:lang w:eastAsia="zh-TW"/>
        </w:rPr>
      </w:pPr>
      <w:r w:rsidRPr="00E430F6">
        <w:rPr>
          <w:u w:val="single"/>
        </w:rPr>
        <w:t>Bill Gates</w:t>
      </w:r>
      <w:r w:rsidRPr="00E430F6">
        <w:t xml:space="preserve"> </w:t>
      </w:r>
      <w:r w:rsidRPr="00E430F6">
        <w:rPr>
          <w:u w:val="single"/>
        </w:rPr>
        <w:t>is</w:t>
      </w:r>
      <w:r w:rsidRPr="00E430F6">
        <w:t xml:space="preserve"> also </w:t>
      </w:r>
      <w:r w:rsidRPr="00E430F6">
        <w:rPr>
          <w:u w:val="single"/>
        </w:rPr>
        <w:t>a trustee</w:t>
      </w:r>
      <w:r w:rsidRPr="00E430F6">
        <w:t xml:space="preserve"> of the Bill &amp; Melinda Gates Foundation.</w:t>
      </w:r>
    </w:p>
    <w:p w:rsidR="00DD2927" w:rsidRDefault="00E430F6" w:rsidP="00182A90">
      <w:pPr>
        <w:pStyle w:val="Preface"/>
        <w:spacing w:after="84"/>
        <w:ind w:firstLine="480"/>
        <w:rPr>
          <w:rFonts w:eastAsia="MingLiU"/>
          <w:lang w:eastAsia="zh-TW"/>
        </w:rPr>
      </w:pPr>
      <w:r w:rsidRPr="00E430F6">
        <w:rPr>
          <w:rFonts w:hint="eastAsia"/>
        </w:rPr>
        <w:t>比尔盖兹也是比尔与梅琳达盖兹基金会的一名信托人。</w:t>
      </w:r>
    </w:p>
    <w:p w:rsidR="00785232" w:rsidRPr="009B2F60" w:rsidRDefault="00E430F6" w:rsidP="00182A90">
      <w:pPr>
        <w:spacing w:after="84"/>
        <w:ind w:firstLine="480"/>
      </w:pPr>
      <w:r w:rsidRPr="00E430F6">
        <w:rPr>
          <w:rFonts w:hint="eastAsia"/>
        </w:rPr>
        <w:t>这个句子的主词补语</w:t>
      </w:r>
      <w:r w:rsidRPr="00E430F6">
        <w:t>trustee</w:t>
      </w:r>
      <w:r w:rsidRPr="00E430F6">
        <w:rPr>
          <w:rFonts w:hint="eastAsia"/>
        </w:rPr>
        <w:t>仍然和当主词的专有名词</w:t>
      </w:r>
      <w:r w:rsidRPr="00E430F6">
        <w:t>Bill Gates</w:t>
      </w:r>
      <w:r w:rsidRPr="00E430F6">
        <w:rPr>
          <w:rFonts w:hint="eastAsia"/>
        </w:rPr>
        <w:t>全等，似乎也可以把它当作专有名词看待。但是，「比尔与梅琳达盖兹基金会」有三名信托人：比尔盖兹、夫人梅琳达盖兹，以及股神华伦巴菲特。所以，这个补语</w:t>
      </w:r>
      <w:r w:rsidRPr="00E430F6">
        <w:t>trustee</w:t>
      </w:r>
      <w:r w:rsidRPr="00E430F6">
        <w:rPr>
          <w:rFonts w:hint="eastAsia"/>
        </w:rPr>
        <w:t>并不符合专有名词「只有一个」的要求、不能视同专有名词看待。因此还是要加上限定符成为</w:t>
      </w:r>
      <w:r w:rsidRPr="00E430F6">
        <w:t>a trustee</w:t>
      </w:r>
      <w:r w:rsidRPr="00E430F6">
        <w:rPr>
          <w:rFonts w:hint="eastAsia"/>
        </w:rPr>
        <w:t>「一名信托人」。</w:t>
      </w:r>
    </w:p>
    <w:p w:rsidR="00DD2927" w:rsidRDefault="009D20F5" w:rsidP="00182A90">
      <w:pPr>
        <w:pStyle w:val="4"/>
        <w:spacing w:after="84"/>
        <w:rPr>
          <w:rFonts w:eastAsia="MingLiU"/>
          <w:lang w:eastAsia="zh-TW"/>
        </w:rPr>
      </w:pPr>
      <w:r>
        <w:rPr>
          <w:rFonts w:hint="eastAsia"/>
        </w:rPr>
        <w:t>同位语</w:t>
      </w:r>
      <w:r w:rsidR="00E430F6" w:rsidRPr="00E430F6">
        <w:rPr>
          <w:rFonts w:hint="eastAsia"/>
        </w:rPr>
        <w:t>位置</w:t>
      </w:r>
    </w:p>
    <w:p w:rsidR="00DD2927" w:rsidRDefault="00E430F6" w:rsidP="00182A90">
      <w:pPr>
        <w:spacing w:after="84"/>
        <w:ind w:firstLine="480"/>
        <w:rPr>
          <w:rFonts w:eastAsia="MingLiU"/>
          <w:lang w:eastAsia="zh-TW"/>
        </w:rPr>
      </w:pPr>
      <w:r w:rsidRPr="00E430F6">
        <w:rPr>
          <w:rFonts w:hint="eastAsia"/>
        </w:rPr>
        <w:t>另外，</w:t>
      </w:r>
      <w:r w:rsidRPr="00854FE6">
        <w:rPr>
          <w:rStyle w:val="af1"/>
          <w:rFonts w:hint="eastAsia"/>
        </w:rPr>
        <w:t>专有名词的</w:t>
      </w:r>
      <w:r w:rsidR="009D20F5">
        <w:rPr>
          <w:rStyle w:val="af1"/>
          <w:rFonts w:hint="eastAsia"/>
        </w:rPr>
        <w:t>同位语</w:t>
      </w:r>
      <w:r w:rsidRPr="00854FE6">
        <w:rPr>
          <w:rStyle w:val="af1"/>
          <w:rFonts w:hint="eastAsia"/>
        </w:rPr>
        <w:t>也有可能视同专有名词处理，</w:t>
      </w:r>
      <w:r w:rsidRPr="00E430F6">
        <w:rPr>
          <w:rFonts w:hint="eastAsia"/>
        </w:rPr>
        <w:t>例如：</w:t>
      </w:r>
    </w:p>
    <w:p w:rsidR="00785232" w:rsidRPr="00785232" w:rsidRDefault="00E430F6" w:rsidP="00182A90">
      <w:pPr>
        <w:spacing w:after="84"/>
        <w:ind w:firstLine="480"/>
        <w:rPr>
          <w:rFonts w:eastAsia="MingLiU"/>
          <w:lang w:eastAsia="zh-TW"/>
        </w:rPr>
      </w:pPr>
      <w:r w:rsidRPr="00E430F6">
        <w:t>Ban Ki-moon, Secretary General of the UN, is a very powerful man.</w:t>
      </w:r>
    </w:p>
    <w:p w:rsidR="00DD2927" w:rsidRDefault="00E430F6" w:rsidP="00182A90">
      <w:pPr>
        <w:pStyle w:val="Preface"/>
        <w:spacing w:after="84"/>
        <w:ind w:firstLine="480"/>
        <w:rPr>
          <w:rFonts w:eastAsia="MingLiU"/>
          <w:lang w:eastAsia="zh-TW"/>
        </w:rPr>
      </w:pPr>
      <w:r w:rsidRPr="00E430F6">
        <w:rPr>
          <w:rFonts w:hint="eastAsia"/>
        </w:rPr>
        <w:t>潘基文，联合国秘书长，是个很有权势的人。</w:t>
      </w:r>
    </w:p>
    <w:p w:rsidR="00785232" w:rsidRPr="009B2F60" w:rsidRDefault="00E430F6" w:rsidP="00182A90">
      <w:pPr>
        <w:spacing w:after="84"/>
        <w:ind w:firstLine="480"/>
      </w:pPr>
      <w:r w:rsidRPr="00E430F6">
        <w:rPr>
          <w:rFonts w:hint="eastAsia"/>
        </w:rPr>
        <w:t>句中的</w:t>
      </w:r>
      <w:r w:rsidRPr="00E430F6">
        <w:t>Secretary General of the UN</w:t>
      </w:r>
      <w:r w:rsidRPr="00E430F6">
        <w:rPr>
          <w:rFonts w:hint="eastAsia"/>
        </w:rPr>
        <w:t>一般称为</w:t>
      </w:r>
      <w:r w:rsidR="009D20F5">
        <w:rPr>
          <w:rFonts w:hint="eastAsia"/>
        </w:rPr>
        <w:t>同位语</w:t>
      </w:r>
      <w:r w:rsidRPr="00E430F6">
        <w:rPr>
          <w:rFonts w:hint="eastAsia"/>
        </w:rPr>
        <w:t>，其实就是</w:t>
      </w:r>
      <w:r w:rsidRPr="00E430F6">
        <w:t>who is Secretary General of the UN</w:t>
      </w:r>
      <w:r w:rsidRPr="00E430F6">
        <w:rPr>
          <w:rFonts w:hint="eastAsia"/>
        </w:rPr>
        <w:t>这个形容词</w:t>
      </w:r>
      <w:r w:rsidR="00BF5096">
        <w:rPr>
          <w:rFonts w:hint="eastAsia"/>
        </w:rPr>
        <w:t>从句</w:t>
      </w:r>
      <w:r w:rsidRPr="00E430F6">
        <w:rPr>
          <w:rFonts w:hint="eastAsia"/>
        </w:rPr>
        <w:t>的减化。其中</w:t>
      </w:r>
      <w:r w:rsidRPr="00E430F6">
        <w:t>who</w:t>
      </w:r>
      <w:r w:rsidRPr="00E430F6">
        <w:rPr>
          <w:rFonts w:hint="eastAsia"/>
        </w:rPr>
        <w:t>代表</w:t>
      </w:r>
      <w:r w:rsidRPr="00E430F6">
        <w:t>Ban Ki-moon</w:t>
      </w:r>
      <w:r w:rsidRPr="00E430F6">
        <w:rPr>
          <w:rFonts w:hint="eastAsia"/>
        </w:rPr>
        <w:t>，而</w:t>
      </w:r>
      <w:r w:rsidRPr="00E430F6">
        <w:t>Secretary General</w:t>
      </w:r>
      <w:r w:rsidRPr="00E430F6">
        <w:rPr>
          <w:rFonts w:hint="eastAsia"/>
        </w:rPr>
        <w:t>则是主词补语，和</w:t>
      </w:r>
      <w:r w:rsidRPr="00E430F6">
        <w:t>Ban Ki-moon</w:t>
      </w:r>
      <w:r w:rsidRPr="00E430F6">
        <w:rPr>
          <w:rFonts w:hint="eastAsia"/>
        </w:rPr>
        <w:t>是全等关系，而且符合专有名词「只有一个」的条件，所以可以选择视同专有名词处理、不加限定符。</w:t>
      </w:r>
    </w:p>
    <w:p w:rsidR="00DD2927" w:rsidRDefault="009D20F5" w:rsidP="00182A90">
      <w:pPr>
        <w:pStyle w:val="4"/>
        <w:spacing w:after="84"/>
        <w:rPr>
          <w:rFonts w:eastAsia="MingLiU"/>
          <w:lang w:eastAsia="zh-TW"/>
        </w:rPr>
      </w:pPr>
      <w:r>
        <w:rPr>
          <w:rFonts w:hint="eastAsia"/>
        </w:rPr>
        <w:t>受词（宾语）</w:t>
      </w:r>
      <w:r w:rsidR="00E430F6" w:rsidRPr="00E430F6">
        <w:rPr>
          <w:rFonts w:hint="eastAsia"/>
        </w:rPr>
        <w:t>补语位置</w:t>
      </w:r>
    </w:p>
    <w:p w:rsidR="00DD2927" w:rsidRDefault="00E430F6" w:rsidP="00182A90">
      <w:pPr>
        <w:spacing w:after="84"/>
        <w:ind w:firstLine="480"/>
        <w:rPr>
          <w:rFonts w:eastAsia="MingLiU"/>
          <w:lang w:eastAsia="zh-TW"/>
        </w:rPr>
      </w:pPr>
      <w:r w:rsidRPr="00E430F6">
        <w:rPr>
          <w:rFonts w:hint="eastAsia"/>
        </w:rPr>
        <w:t>主词补语位置要注意该补语是否为专有名词，</w:t>
      </w:r>
      <w:r w:rsidR="009D20F5">
        <w:rPr>
          <w:rFonts w:hint="eastAsia"/>
        </w:rPr>
        <w:t>受词（宾语）</w:t>
      </w:r>
      <w:r w:rsidRPr="00E430F6">
        <w:rPr>
          <w:rFonts w:hint="eastAsia"/>
        </w:rPr>
        <w:t>补语位置也是</w:t>
      </w:r>
      <w:r w:rsidRPr="00E430F6">
        <w:rPr>
          <w:rFonts w:hint="eastAsia"/>
        </w:rPr>
        <w:lastRenderedPageBreak/>
        <w:t>一样。例如：</w:t>
      </w:r>
    </w:p>
    <w:p w:rsidR="00785232" w:rsidRPr="00785232" w:rsidRDefault="00E430F6" w:rsidP="00182A90">
      <w:pPr>
        <w:spacing w:after="84"/>
        <w:ind w:firstLine="480"/>
        <w:rPr>
          <w:rFonts w:eastAsia="MingLiU"/>
          <w:lang w:eastAsia="zh-TW"/>
        </w:rPr>
      </w:pPr>
      <w:r w:rsidRPr="00E430F6">
        <w:rPr>
          <w:u w:val="single"/>
        </w:rPr>
        <w:t>Queen Elizabeth</w:t>
      </w:r>
      <w:r w:rsidRPr="00E430F6">
        <w:t xml:space="preserve"> </w:t>
      </w:r>
      <w:r w:rsidRPr="00E430F6">
        <w:rPr>
          <w:u w:val="single"/>
        </w:rPr>
        <w:t>made</w:t>
      </w:r>
      <w:r w:rsidRPr="00E430F6">
        <w:t xml:space="preserve"> </w:t>
      </w:r>
      <w:r w:rsidRPr="00E430F6">
        <w:rPr>
          <w:u w:val="single"/>
        </w:rPr>
        <w:t>Charles</w:t>
      </w:r>
      <w:r w:rsidRPr="00E430F6">
        <w:t xml:space="preserve"> </w:t>
      </w:r>
      <w:r w:rsidRPr="00E430F6">
        <w:rPr>
          <w:u w:val="single"/>
        </w:rPr>
        <w:t>Prince of Wales</w:t>
      </w:r>
      <w:r w:rsidRPr="00E430F6">
        <w:t>.</w:t>
      </w:r>
    </w:p>
    <w:p w:rsidR="00DD2927" w:rsidRDefault="00E430F6" w:rsidP="00182A90">
      <w:pPr>
        <w:pStyle w:val="Preface"/>
        <w:spacing w:after="84"/>
        <w:ind w:firstLine="480"/>
        <w:rPr>
          <w:rFonts w:eastAsia="MingLiU"/>
          <w:lang w:eastAsia="zh-TW"/>
        </w:rPr>
      </w:pPr>
      <w:r w:rsidRPr="00E430F6">
        <w:rPr>
          <w:rFonts w:hint="eastAsia"/>
        </w:rPr>
        <w:t>伊丽莎白女王封查尔斯为韦尔斯亲王。</w:t>
      </w:r>
    </w:p>
    <w:p w:rsidR="00785232" w:rsidRPr="009B2F60" w:rsidRDefault="00E430F6" w:rsidP="00182A90">
      <w:pPr>
        <w:spacing w:after="84"/>
        <w:ind w:firstLine="480"/>
      </w:pPr>
      <w:r w:rsidRPr="00E430F6">
        <w:rPr>
          <w:rFonts w:hint="eastAsia"/>
        </w:rPr>
        <w:t>细看一下</w:t>
      </w:r>
      <w:r w:rsidRPr="00E430F6">
        <w:t>Prince</w:t>
      </w:r>
      <w:r w:rsidRPr="00E430F6">
        <w:rPr>
          <w:rFonts w:hint="eastAsia"/>
        </w:rPr>
        <w:t>这个字，严格讲起来它是普通名词，因为许多国家都有</w:t>
      </w:r>
      <w:r w:rsidRPr="00E430F6">
        <w:t>Prince</w:t>
      </w:r>
      <w:r w:rsidRPr="00E430F6">
        <w:rPr>
          <w:rFonts w:hint="eastAsia"/>
        </w:rPr>
        <w:t>，甚至同一个国家里面可以有好几个</w:t>
      </w:r>
      <w:r w:rsidRPr="00E430F6">
        <w:t>Princes</w:t>
      </w:r>
      <w:r w:rsidRPr="00E430F6">
        <w:rPr>
          <w:rFonts w:hint="eastAsia"/>
        </w:rPr>
        <w:t>。在英国，韦尔斯亲王是指定的王位继承人，同一时间只能有一人。上面这个句子中的</w:t>
      </w:r>
      <w:r w:rsidRPr="00E430F6">
        <w:t>Prince of Wales</w:t>
      </w:r>
      <w:r w:rsidRPr="00E430F6">
        <w:rPr>
          <w:rFonts w:hint="eastAsia"/>
        </w:rPr>
        <w:t>前面并没有加限定符，是当作专有名词使用。这是因为它是</w:t>
      </w:r>
      <w:r w:rsidRPr="00E430F6">
        <w:t>Charles</w:t>
      </w:r>
      <w:r w:rsidRPr="00E430F6">
        <w:rPr>
          <w:rFonts w:hint="eastAsia"/>
        </w:rPr>
        <w:t>这个专有名词的</w:t>
      </w:r>
      <w:r w:rsidR="009D20F5">
        <w:rPr>
          <w:rFonts w:hint="eastAsia"/>
        </w:rPr>
        <w:t>受词（宾语）</w:t>
      </w:r>
      <w:r w:rsidRPr="00E430F6">
        <w:rPr>
          <w:rFonts w:hint="eastAsia"/>
        </w:rPr>
        <w:t>补语，和</w:t>
      </w:r>
      <w:r w:rsidRPr="00E430F6">
        <w:t>Charles</w:t>
      </w:r>
      <w:r w:rsidRPr="00E430F6">
        <w:rPr>
          <w:rFonts w:hint="eastAsia"/>
        </w:rPr>
        <w:t>是全等关系。而且韦尔斯亲王确实只有一人，符合专有名词的要求，所以它可以视同专有名词使用、不加限定符。</w:t>
      </w:r>
    </w:p>
    <w:p w:rsidR="00DD2927" w:rsidRDefault="00E430F6" w:rsidP="00182A90">
      <w:pPr>
        <w:pStyle w:val="4"/>
        <w:spacing w:after="84"/>
        <w:rPr>
          <w:rFonts w:eastAsia="MingLiU"/>
          <w:lang w:eastAsia="zh-TW"/>
        </w:rPr>
      </w:pPr>
      <w:r w:rsidRPr="00E430F6">
        <w:rPr>
          <w:rFonts w:hint="eastAsia"/>
        </w:rPr>
        <w:t>普通名词抽象化</w:t>
      </w:r>
    </w:p>
    <w:p w:rsidR="00DD2927" w:rsidRDefault="00E430F6" w:rsidP="00182A90">
      <w:pPr>
        <w:spacing w:after="84"/>
        <w:ind w:firstLine="480"/>
        <w:rPr>
          <w:rFonts w:eastAsia="MingLiU"/>
          <w:lang w:eastAsia="zh-TW"/>
        </w:rPr>
      </w:pPr>
      <w:r w:rsidRPr="00E430F6">
        <w:rPr>
          <w:rFonts w:hint="eastAsia"/>
        </w:rPr>
        <w:t>在一些特定的介系词词组中，可以看到单数的普通名词却没有加限定符，那是把普通名词当做抽象名词来使用、采用零冠词的结果。例如：</w:t>
      </w:r>
    </w:p>
    <w:p w:rsidR="00785232" w:rsidRPr="00785232" w:rsidRDefault="00E430F6" w:rsidP="00182A90">
      <w:pPr>
        <w:spacing w:after="84"/>
        <w:ind w:firstLine="480"/>
        <w:rPr>
          <w:rFonts w:eastAsia="MingLiU"/>
          <w:lang w:eastAsia="zh-TW"/>
        </w:rPr>
      </w:pPr>
      <w:r w:rsidRPr="00E430F6">
        <w:t xml:space="preserve">You can contact him </w:t>
      </w:r>
      <w:r w:rsidRPr="00E430F6">
        <w:rPr>
          <w:u w:val="single"/>
        </w:rPr>
        <w:t>by phone</w:t>
      </w:r>
      <w:r w:rsidRPr="00E430F6">
        <w:t>.</w:t>
      </w:r>
    </w:p>
    <w:p w:rsidR="00785232" w:rsidRPr="00785232" w:rsidRDefault="00E430F6" w:rsidP="00182A90">
      <w:pPr>
        <w:spacing w:after="84"/>
        <w:ind w:firstLine="480"/>
        <w:rPr>
          <w:rFonts w:eastAsia="MingLiU"/>
          <w:lang w:eastAsia="zh-TW"/>
        </w:rPr>
      </w:pPr>
      <w:r w:rsidRPr="00E430F6">
        <w:t xml:space="preserve">Are you actually going around the lake </w:t>
      </w:r>
      <w:r w:rsidRPr="00E430F6">
        <w:rPr>
          <w:u w:val="single"/>
        </w:rPr>
        <w:t>on foot</w:t>
      </w:r>
      <w:r w:rsidRPr="00E430F6">
        <w:t>?</w:t>
      </w:r>
    </w:p>
    <w:p w:rsidR="00785232" w:rsidRPr="00785232" w:rsidRDefault="00E430F6" w:rsidP="00182A90">
      <w:pPr>
        <w:spacing w:after="84"/>
        <w:ind w:firstLine="480"/>
        <w:rPr>
          <w:rFonts w:eastAsia="MingLiU"/>
          <w:lang w:eastAsia="zh-TW"/>
        </w:rPr>
      </w:pPr>
      <w:r w:rsidRPr="00E430F6">
        <w:t xml:space="preserve">I always go </w:t>
      </w:r>
      <w:r w:rsidRPr="00E430F6">
        <w:rPr>
          <w:u w:val="single"/>
        </w:rPr>
        <w:t>to church</w:t>
      </w:r>
      <w:r w:rsidRPr="00E430F6">
        <w:t xml:space="preserve"> on Sundays.</w:t>
      </w:r>
    </w:p>
    <w:p w:rsidR="00785232" w:rsidRPr="00785232" w:rsidRDefault="00E430F6" w:rsidP="00182A90">
      <w:pPr>
        <w:spacing w:after="84"/>
        <w:ind w:firstLine="480"/>
        <w:rPr>
          <w:rFonts w:eastAsia="MingLiU"/>
          <w:lang w:eastAsia="zh-TW"/>
        </w:rPr>
      </w:pPr>
      <w:r w:rsidRPr="00E430F6">
        <w:t xml:space="preserve">Mangos are not </w:t>
      </w:r>
      <w:r w:rsidRPr="00E430F6">
        <w:rPr>
          <w:u w:val="single"/>
        </w:rPr>
        <w:t>in season</w:t>
      </w:r>
      <w:r w:rsidRPr="00E430F6">
        <w:t xml:space="preserve"> now.</w:t>
      </w:r>
    </w:p>
    <w:p w:rsidR="00785232" w:rsidRPr="00785232" w:rsidRDefault="00E430F6" w:rsidP="00182A90">
      <w:pPr>
        <w:spacing w:after="84"/>
        <w:ind w:firstLine="480"/>
        <w:rPr>
          <w:rFonts w:eastAsia="MingLiU"/>
          <w:lang w:eastAsia="zh-TW"/>
        </w:rPr>
      </w:pPr>
      <w:r w:rsidRPr="00E430F6">
        <w:t xml:space="preserve">You can go to the island </w:t>
      </w:r>
      <w:r w:rsidRPr="00E430F6">
        <w:rPr>
          <w:u w:val="single"/>
        </w:rPr>
        <w:t>by plane</w:t>
      </w:r>
      <w:r w:rsidRPr="00E430F6">
        <w:t xml:space="preserve"> or </w:t>
      </w:r>
      <w:r w:rsidRPr="00E430F6">
        <w:rPr>
          <w:u w:val="single"/>
        </w:rPr>
        <w:t>by boat</w:t>
      </w:r>
      <w:r w:rsidRPr="00E430F6">
        <w:t>.</w:t>
      </w:r>
    </w:p>
    <w:p w:rsidR="00DD2927" w:rsidRDefault="00E430F6" w:rsidP="00182A90">
      <w:pPr>
        <w:spacing w:after="84"/>
        <w:ind w:firstLine="480"/>
        <w:rPr>
          <w:rFonts w:eastAsia="MingLiU"/>
          <w:lang w:eastAsia="zh-TW"/>
        </w:rPr>
      </w:pPr>
      <w:r w:rsidRPr="00E430F6">
        <w:rPr>
          <w:rFonts w:hint="eastAsia"/>
        </w:rPr>
        <w:t>以第一个例子来说，介系词词组</w:t>
      </w:r>
      <w:r w:rsidRPr="00E430F6">
        <w:t>by phone</w:t>
      </w:r>
      <w:r w:rsidRPr="00E430F6">
        <w:rPr>
          <w:rFonts w:hint="eastAsia"/>
        </w:rPr>
        <w:t>当中的名词</w:t>
      </w:r>
      <w:r w:rsidRPr="00E430F6">
        <w:t>phone</w:t>
      </w:r>
      <w:r w:rsidRPr="00E430F6">
        <w:rPr>
          <w:rFonts w:hint="eastAsia"/>
        </w:rPr>
        <w:t>是个可数的普通名词，而且是单数。这种情况应该可以放得下冠词</w:t>
      </w:r>
      <w:r w:rsidRPr="00E430F6">
        <w:t>a</w:t>
      </w:r>
      <w:r w:rsidRPr="00E430F6">
        <w:rPr>
          <w:rFonts w:hint="eastAsia"/>
        </w:rPr>
        <w:t>，因此一般说来并不适用零冠词，换句话说应该要有限定符才对。可是在</w:t>
      </w:r>
      <w:r w:rsidRPr="00E430F6">
        <w:t>by phone</w:t>
      </w:r>
      <w:r w:rsidRPr="00E430F6">
        <w:rPr>
          <w:rFonts w:hint="eastAsia"/>
        </w:rPr>
        <w:t>这个词组中，</w:t>
      </w:r>
      <w:r w:rsidRPr="00E430F6">
        <w:t>phone</w:t>
      </w:r>
      <w:r w:rsidRPr="00E430F6">
        <w:rPr>
          <w:rFonts w:hint="eastAsia"/>
        </w:rPr>
        <w:t>就是没有加限定符而用上了零冠词。这是因为：用在</w:t>
      </w:r>
      <w:r w:rsidRPr="00E430F6">
        <w:t>by phone</w:t>
      </w:r>
      <w:r w:rsidRPr="00E430F6">
        <w:rPr>
          <w:rFonts w:hint="eastAsia"/>
        </w:rPr>
        <w:t>这个介系词词组中，</w:t>
      </w:r>
      <w:r w:rsidRPr="00E430F6">
        <w:t>phone</w:t>
      </w:r>
      <w:r w:rsidRPr="00E430F6">
        <w:rPr>
          <w:rFonts w:hint="eastAsia"/>
        </w:rPr>
        <w:t>已经从普通名词转为抽象名词使用了。换句话说，用在这里它的意思并不是一具电话或两具电话、也不是这具电话或那具电话，而是以</w:t>
      </w:r>
      <w:r w:rsidRPr="00E430F6">
        <w:t>by phone</w:t>
      </w:r>
      <w:r w:rsidRPr="00E430F6">
        <w:rPr>
          <w:rFonts w:hint="eastAsia"/>
        </w:rPr>
        <w:t>这个介系词词组表示「采用打电话的方式」。亦即，</w:t>
      </w:r>
      <w:r w:rsidRPr="00E84F0B">
        <w:rPr>
          <w:rStyle w:val="af1"/>
        </w:rPr>
        <w:t>phone</w:t>
      </w:r>
      <w:r w:rsidRPr="00E84F0B">
        <w:rPr>
          <w:rStyle w:val="af1"/>
          <w:rFonts w:hint="eastAsia"/>
        </w:rPr>
        <w:t>用在这个介系词词组中已经由普通名词抽象化、代表一种「方式、手段」，视同不可数的抽象名词看待，所以可以采用零冠词。</w:t>
      </w:r>
    </w:p>
    <w:p w:rsidR="00785232" w:rsidRPr="009B2F60" w:rsidRDefault="00E430F6" w:rsidP="00182A90">
      <w:pPr>
        <w:spacing w:after="84"/>
        <w:ind w:firstLine="480"/>
      </w:pPr>
      <w:r w:rsidRPr="00E430F6">
        <w:rPr>
          <w:rFonts w:hint="eastAsia"/>
        </w:rPr>
        <w:t>第二个例子中的介系词词组</w:t>
      </w:r>
      <w:r w:rsidRPr="00E430F6">
        <w:t>on foot</w:t>
      </w:r>
      <w:r w:rsidRPr="00E430F6">
        <w:rPr>
          <w:rFonts w:hint="eastAsia"/>
        </w:rPr>
        <w:t>也是一样：并不表示一只脚或两只脚、这只脚或那只脚。亦即：</w:t>
      </w:r>
      <w:r w:rsidRPr="00E430F6">
        <w:t>foot</w:t>
      </w:r>
      <w:r w:rsidRPr="00E430F6">
        <w:rPr>
          <w:rFonts w:hint="eastAsia"/>
        </w:rPr>
        <w:t>用在这里并不是当普通名词使用，而是以</w:t>
      </w:r>
      <w:r w:rsidRPr="00E430F6">
        <w:t>on foot</w:t>
      </w:r>
      <w:r w:rsidRPr="00E430F6">
        <w:rPr>
          <w:rFonts w:hint="eastAsia"/>
        </w:rPr>
        <w:t>这个词组来表示「采徒步的方式」，</w:t>
      </w:r>
      <w:r w:rsidRPr="00E430F6">
        <w:t>foot</w:t>
      </w:r>
      <w:r w:rsidRPr="00E430F6">
        <w:rPr>
          <w:rFonts w:hint="eastAsia"/>
        </w:rPr>
        <w:t>已经由普通名词抽象化、视同抽象名词使用，因而可以采用零冠词。另外几个例子的道理也是一样，读者可以举一反三。</w:t>
      </w:r>
    </w:p>
    <w:p w:rsidR="00DD2927" w:rsidRPr="002B1CD9" w:rsidRDefault="00E430F6" w:rsidP="00182A90">
      <w:pPr>
        <w:pStyle w:val="1"/>
        <w:spacing w:after="84"/>
      </w:pPr>
      <w:bookmarkStart w:id="12" w:name="_Toc363483839"/>
      <w:r w:rsidRPr="002B1CD9">
        <w:rPr>
          <w:rFonts w:hint="eastAsia"/>
        </w:rPr>
        <w:lastRenderedPageBreak/>
        <w:t>第三章</w:t>
      </w:r>
      <w:r w:rsidRPr="002B1CD9">
        <w:t xml:space="preserve"> </w:t>
      </w:r>
      <w:r w:rsidRPr="002B1CD9">
        <w:rPr>
          <w:rFonts w:hint="eastAsia"/>
        </w:rPr>
        <w:t>代名词</w:t>
      </w:r>
      <w:bookmarkEnd w:id="12"/>
    </w:p>
    <w:p w:rsidR="00DD2927" w:rsidRDefault="00E430F6" w:rsidP="00982549">
      <w:pPr>
        <w:pStyle w:val="3"/>
        <w:spacing w:before="126" w:after="126"/>
        <w:rPr>
          <w:rFonts w:eastAsia="MingLiU"/>
          <w:lang w:eastAsia="zh-TW"/>
        </w:rPr>
      </w:pPr>
      <w:bookmarkStart w:id="13" w:name="_Toc363483840"/>
      <w:r w:rsidRPr="00E430F6">
        <w:rPr>
          <w:rFonts w:hint="eastAsia"/>
        </w:rPr>
        <w:t>代词（</w:t>
      </w:r>
      <w:r w:rsidRPr="00E430F6">
        <w:t>pro-forms</w:t>
      </w:r>
      <w:r w:rsidRPr="00E430F6">
        <w:rPr>
          <w:rFonts w:hint="eastAsia"/>
        </w:rPr>
        <w:t>）</w:t>
      </w:r>
      <w:bookmarkEnd w:id="13"/>
    </w:p>
    <w:p w:rsidR="00DD2927" w:rsidRDefault="00E430F6" w:rsidP="00182A90">
      <w:pPr>
        <w:spacing w:after="84"/>
        <w:ind w:firstLine="480"/>
        <w:rPr>
          <w:rFonts w:eastAsia="MingLiU"/>
          <w:lang w:eastAsia="zh-TW"/>
        </w:rPr>
      </w:pPr>
      <w:r w:rsidRPr="00E430F6">
        <w:rPr>
          <w:rFonts w:hint="eastAsia"/>
        </w:rPr>
        <w:t>请先看看几个例子：</w:t>
      </w:r>
    </w:p>
    <w:p w:rsidR="00785232" w:rsidRPr="00785232" w:rsidRDefault="00E430F6" w:rsidP="00182A90">
      <w:pPr>
        <w:spacing w:after="84"/>
        <w:ind w:firstLine="480"/>
        <w:rPr>
          <w:rFonts w:eastAsia="MingLiU"/>
          <w:lang w:eastAsia="zh-TW"/>
        </w:rPr>
      </w:pPr>
      <w:r w:rsidRPr="00E430F6">
        <w:t xml:space="preserve">1. Mary is </w:t>
      </w:r>
      <w:r w:rsidRPr="00E430F6">
        <w:rPr>
          <w:u w:val="single"/>
        </w:rPr>
        <w:t>pretty</w:t>
      </w:r>
      <w:r w:rsidRPr="00E430F6">
        <w:t xml:space="preserve">; </w:t>
      </w:r>
      <w:r w:rsidRPr="00E430F6">
        <w:rPr>
          <w:u w:val="single"/>
        </w:rPr>
        <w:t>so</w:t>
      </w:r>
      <w:r w:rsidRPr="00E430F6">
        <w:t xml:space="preserve"> is her sister.</w:t>
      </w:r>
    </w:p>
    <w:p w:rsidR="00785232" w:rsidRPr="00785232" w:rsidRDefault="00E430F6" w:rsidP="00182A90">
      <w:pPr>
        <w:spacing w:after="84"/>
        <w:ind w:firstLine="480"/>
        <w:rPr>
          <w:rFonts w:eastAsia="MingLiU"/>
          <w:lang w:eastAsia="zh-TW"/>
        </w:rPr>
      </w:pPr>
      <w:r w:rsidRPr="00E430F6">
        <w:t xml:space="preserve">2. Mary </w:t>
      </w:r>
      <w:r w:rsidRPr="00E430F6">
        <w:rPr>
          <w:u w:val="single"/>
        </w:rPr>
        <w:t>speaks</w:t>
      </w:r>
      <w:r w:rsidRPr="00E430F6">
        <w:t xml:space="preserve"> French; so </w:t>
      </w:r>
      <w:r w:rsidRPr="00E430F6">
        <w:rPr>
          <w:u w:val="single"/>
        </w:rPr>
        <w:t>does</w:t>
      </w:r>
      <w:r w:rsidRPr="00E430F6">
        <w:t xml:space="preserve"> her sister.</w:t>
      </w:r>
    </w:p>
    <w:p w:rsidR="00785232" w:rsidRPr="00785232" w:rsidRDefault="00E430F6" w:rsidP="00182A90">
      <w:pPr>
        <w:spacing w:after="84"/>
        <w:ind w:firstLine="480"/>
        <w:rPr>
          <w:rFonts w:eastAsia="MingLiU"/>
          <w:lang w:eastAsia="zh-TW"/>
        </w:rPr>
      </w:pPr>
      <w:r w:rsidRPr="00E430F6">
        <w:t xml:space="preserve">3. </w:t>
      </w:r>
      <w:r w:rsidRPr="00E430F6">
        <w:rPr>
          <w:u w:val="single"/>
        </w:rPr>
        <w:t>Mary</w:t>
      </w:r>
      <w:r w:rsidRPr="00E430F6">
        <w:t xml:space="preserve"> is pretty; </w:t>
      </w:r>
      <w:r w:rsidRPr="00E430F6">
        <w:rPr>
          <w:u w:val="single"/>
        </w:rPr>
        <w:t>she</w:t>
      </w:r>
      <w:r w:rsidRPr="00E430F6">
        <w:t xml:space="preserve"> is also smart.</w:t>
      </w:r>
    </w:p>
    <w:p w:rsidR="00DD2927"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句当中以副词</w:t>
      </w:r>
      <w:r w:rsidRPr="00E430F6">
        <w:t>so</w:t>
      </w:r>
      <w:r w:rsidRPr="00E430F6">
        <w:rPr>
          <w:rFonts w:hint="eastAsia"/>
        </w:rPr>
        <w:t>替代前面的形容词</w:t>
      </w:r>
      <w:r w:rsidRPr="00E430F6">
        <w:t>pretty</w:t>
      </w:r>
      <w:r w:rsidRPr="00E430F6">
        <w:rPr>
          <w:rFonts w:hint="eastAsia"/>
        </w:rPr>
        <w:t>以避免重复。第</w:t>
      </w:r>
      <w:r w:rsidRPr="00E430F6">
        <w:t>2</w:t>
      </w:r>
      <w:r w:rsidRPr="00E430F6">
        <w:rPr>
          <w:rFonts w:hint="eastAsia"/>
        </w:rPr>
        <w:t>句当中以助动词</w:t>
      </w:r>
      <w:r w:rsidRPr="00E430F6">
        <w:t>does</w:t>
      </w:r>
      <w:r w:rsidRPr="00E430F6">
        <w:rPr>
          <w:rFonts w:hint="eastAsia"/>
        </w:rPr>
        <w:t>替代动词</w:t>
      </w:r>
      <w:r w:rsidRPr="00E430F6">
        <w:t>speak</w:t>
      </w:r>
      <w:r w:rsidRPr="00E430F6">
        <w:rPr>
          <w:rFonts w:hint="eastAsia"/>
        </w:rPr>
        <w:t>以避免重复。第</w:t>
      </w:r>
      <w:r w:rsidRPr="00E430F6">
        <w:t>3</w:t>
      </w:r>
      <w:r w:rsidRPr="00E430F6">
        <w:rPr>
          <w:rFonts w:hint="eastAsia"/>
        </w:rPr>
        <w:t>句则是以代名词</w:t>
      </w:r>
      <w:r w:rsidRPr="00E430F6">
        <w:t>she</w:t>
      </w:r>
      <w:r w:rsidRPr="00E430F6">
        <w:rPr>
          <w:rFonts w:hint="eastAsia"/>
        </w:rPr>
        <w:t>替代名词</w:t>
      </w:r>
      <w:r w:rsidRPr="00E430F6">
        <w:t>Mary</w:t>
      </w:r>
      <w:r w:rsidRPr="00E430F6">
        <w:rPr>
          <w:rFonts w:hint="eastAsia"/>
        </w:rPr>
        <w:t>以避免重复。像</w:t>
      </w:r>
      <w:r w:rsidRPr="00E430F6">
        <w:t>so, do, she</w:t>
      </w:r>
      <w:r w:rsidRPr="00E430F6">
        <w:rPr>
          <w:rFonts w:hint="eastAsia"/>
        </w:rPr>
        <w:t>这些用来取代他人以避免重复的字，可以笼统称为「代词」（</w:t>
      </w:r>
      <w:r w:rsidRPr="00E430F6">
        <w:t>pro-forms</w:t>
      </w:r>
      <w:r w:rsidRPr="00E430F6">
        <w:rPr>
          <w:rFonts w:hint="eastAsia"/>
        </w:rPr>
        <w:t>）。各种代词当中，写作时比较容易出错、因而也比较值得探讨的，就是代名词（</w:t>
      </w:r>
      <w:r w:rsidRPr="00E430F6">
        <w:t>pronouns</w:t>
      </w:r>
      <w:r w:rsidRPr="00E430F6">
        <w:rPr>
          <w:rFonts w:hint="eastAsia"/>
        </w:rPr>
        <w:t>）。</w:t>
      </w:r>
    </w:p>
    <w:p w:rsidR="00DD2927" w:rsidRDefault="00E430F6" w:rsidP="00182A90">
      <w:pPr>
        <w:spacing w:after="84"/>
        <w:ind w:firstLine="480"/>
        <w:rPr>
          <w:rFonts w:eastAsia="MingLiU"/>
          <w:lang w:eastAsia="zh-TW"/>
        </w:rPr>
      </w:pPr>
      <w:r w:rsidRPr="00E430F6">
        <w:rPr>
          <w:rFonts w:hint="eastAsia"/>
        </w:rPr>
        <w:t>代名词是用来代替名词词组以避免重复的一种词类。例如：</w:t>
      </w:r>
    </w:p>
    <w:p w:rsidR="00785232" w:rsidRPr="00785232" w:rsidRDefault="00E430F6" w:rsidP="00182A90">
      <w:pPr>
        <w:spacing w:after="84"/>
        <w:ind w:firstLine="480"/>
        <w:rPr>
          <w:rFonts w:eastAsia="MingLiU"/>
          <w:lang w:eastAsia="zh-TW"/>
        </w:rPr>
      </w:pPr>
      <w:r w:rsidRPr="00E430F6">
        <w:t xml:space="preserve">1. </w:t>
      </w:r>
      <w:r w:rsidRPr="00E430F6">
        <w:rPr>
          <w:u w:val="single"/>
        </w:rPr>
        <w:t>The dog</w:t>
      </w:r>
      <w:r w:rsidRPr="00E430F6">
        <w:t xml:space="preserve"> ate </w:t>
      </w:r>
      <w:r w:rsidRPr="00E430F6">
        <w:rPr>
          <w:u w:val="single"/>
        </w:rPr>
        <w:t>the bone</w:t>
      </w:r>
      <w:r w:rsidRPr="00E430F6">
        <w:t>.</w:t>
      </w:r>
    </w:p>
    <w:p w:rsidR="00785232" w:rsidRPr="00785232" w:rsidRDefault="00E430F6" w:rsidP="00182A90">
      <w:pPr>
        <w:spacing w:after="84"/>
        <w:ind w:firstLine="480"/>
        <w:rPr>
          <w:rFonts w:eastAsia="MingLiU"/>
          <w:lang w:eastAsia="zh-TW"/>
        </w:rPr>
      </w:pPr>
      <w:r w:rsidRPr="00E430F6">
        <w:t xml:space="preserve">2. </w:t>
      </w:r>
      <w:r w:rsidRPr="00E430F6">
        <w:rPr>
          <w:u w:val="single"/>
        </w:rPr>
        <w:t>He</w:t>
      </w:r>
      <w:r w:rsidRPr="00E430F6">
        <w:t xml:space="preserve"> liked </w:t>
      </w:r>
      <w:r w:rsidRPr="00E430F6">
        <w:rPr>
          <w:u w:val="single"/>
        </w:rPr>
        <w:t>it</w:t>
      </w:r>
      <w:r w:rsidRPr="00E430F6">
        <w:t>.</w:t>
      </w:r>
    </w:p>
    <w:p w:rsidR="00DD2927" w:rsidRDefault="00E430F6" w:rsidP="00182A90">
      <w:pPr>
        <w:spacing w:after="84"/>
        <w:ind w:firstLine="480"/>
        <w:rPr>
          <w:rFonts w:eastAsia="MingLiU"/>
          <w:lang w:eastAsia="zh-TW"/>
        </w:rPr>
      </w:pPr>
      <w:r w:rsidRPr="00E430F6">
        <w:rPr>
          <w:rFonts w:hint="eastAsia"/>
        </w:rPr>
        <w:t>句</w:t>
      </w:r>
      <w:r w:rsidRPr="00E430F6">
        <w:t>2</w:t>
      </w:r>
      <w:r w:rsidRPr="00E430F6">
        <w:rPr>
          <w:rFonts w:hint="eastAsia"/>
        </w:rPr>
        <w:t>中的</w:t>
      </w:r>
      <w:r w:rsidRPr="00E430F6">
        <w:t>he</w:t>
      </w:r>
      <w:r w:rsidRPr="00E430F6">
        <w:rPr>
          <w:rFonts w:hint="eastAsia"/>
        </w:rPr>
        <w:t>与</w:t>
      </w:r>
      <w:r w:rsidRPr="00E430F6">
        <w:t>it</w:t>
      </w:r>
      <w:r w:rsidRPr="00E430F6">
        <w:rPr>
          <w:rFonts w:hint="eastAsia"/>
        </w:rPr>
        <w:t>就是代名词，分别代替句</w:t>
      </w:r>
      <w:r w:rsidRPr="00E430F6">
        <w:t>1</w:t>
      </w:r>
      <w:r w:rsidRPr="00E430F6">
        <w:rPr>
          <w:rFonts w:hint="eastAsia"/>
        </w:rPr>
        <w:t>中的名词词组</w:t>
      </w:r>
      <w:r w:rsidRPr="00E430F6">
        <w:t>the dog</w:t>
      </w:r>
      <w:r w:rsidRPr="00E430F6">
        <w:rPr>
          <w:rFonts w:hint="eastAsia"/>
        </w:rPr>
        <w:t>与</w:t>
      </w:r>
      <w:r w:rsidRPr="00E430F6">
        <w:t>the bone</w:t>
      </w:r>
      <w:r w:rsidRPr="00E430F6">
        <w:rPr>
          <w:rFonts w:hint="eastAsia"/>
        </w:rPr>
        <w:t>（称为先行词</w:t>
      </w:r>
      <w:r w:rsidRPr="00E430F6">
        <w:t>antecedents</w:t>
      </w:r>
      <w:r w:rsidRPr="00E430F6">
        <w:rPr>
          <w:rFonts w:hint="eastAsia"/>
        </w:rPr>
        <w:t>）以避免重复。</w:t>
      </w:r>
    </w:p>
    <w:p w:rsidR="00785232" w:rsidRPr="009B2F60" w:rsidRDefault="00E430F6" w:rsidP="00182A90">
      <w:pPr>
        <w:spacing w:after="84"/>
        <w:ind w:firstLine="480"/>
      </w:pPr>
      <w:r w:rsidRPr="00E430F6">
        <w:rPr>
          <w:rFonts w:hint="eastAsia"/>
        </w:rPr>
        <w:t>代名词算是比较简单的一种词类，不过在写作时还是经常出现代名词的错误，所以接下来我们整理出一些代名词使用时最常出现错误的地方，提醒读者注意。</w:t>
      </w:r>
    </w:p>
    <w:p w:rsidR="00DD2927" w:rsidRPr="00642AC5" w:rsidRDefault="003C1617" w:rsidP="00182A90">
      <w:pPr>
        <w:pStyle w:val="4"/>
        <w:spacing w:after="84"/>
      </w:pPr>
      <w:r>
        <w:rPr>
          <w:rFonts w:hint="eastAsia"/>
        </w:rPr>
        <w:t>（</w:t>
      </w:r>
      <w:r>
        <w:rPr>
          <w:rFonts w:hint="eastAsia"/>
        </w:rPr>
        <w:t>1</w:t>
      </w:r>
      <w:r>
        <w:rPr>
          <w:rFonts w:hint="eastAsia"/>
        </w:rPr>
        <w:t>）</w:t>
      </w:r>
      <w:r w:rsidR="00E430F6" w:rsidRPr="00642AC5">
        <w:rPr>
          <w:rFonts w:hint="eastAsia"/>
        </w:rPr>
        <w:t>代名词与先行词人称须一致</w:t>
      </w:r>
    </w:p>
    <w:p w:rsidR="00785232" w:rsidRPr="00785232" w:rsidRDefault="00E430F6" w:rsidP="00182A90">
      <w:pPr>
        <w:spacing w:after="84"/>
        <w:ind w:firstLine="480"/>
        <w:rPr>
          <w:rFonts w:eastAsia="PMingLiU"/>
          <w:lang w:eastAsia="zh-TW"/>
        </w:rPr>
      </w:pPr>
      <w:r w:rsidRPr="00E430F6">
        <w:rPr>
          <w:u w:val="single"/>
        </w:rPr>
        <w:t>People</w:t>
      </w:r>
      <w:r w:rsidRPr="00E430F6">
        <w:t xml:space="preserve"> often think that </w:t>
      </w:r>
      <w:r w:rsidRPr="00E430F6">
        <w:rPr>
          <w:u w:val="single"/>
        </w:rPr>
        <w:t>our</w:t>
      </w:r>
      <w:r w:rsidRPr="00E430F6">
        <w:t xml:space="preserve"> difficulties are unique.</w:t>
      </w:r>
      <w:r w:rsidRPr="00E430F6">
        <w:rPr>
          <w:rFonts w:hint="eastAsia"/>
        </w:rPr>
        <w:t>（不佳）</w:t>
      </w:r>
    </w:p>
    <w:p w:rsidR="00DD2927" w:rsidRDefault="00E430F6" w:rsidP="00182A90">
      <w:pPr>
        <w:pStyle w:val="Preface"/>
        <w:spacing w:after="84"/>
        <w:ind w:firstLine="480"/>
        <w:rPr>
          <w:rFonts w:eastAsia="PMingLiU"/>
          <w:lang w:eastAsia="zh-TW"/>
        </w:rPr>
      </w:pPr>
      <w:r w:rsidRPr="00E430F6">
        <w:rPr>
          <w:rFonts w:hint="eastAsia"/>
        </w:rPr>
        <w:t>大家经常以为我们碰到的困难是独一无二的。</w:t>
      </w:r>
    </w:p>
    <w:p w:rsidR="00DD2927" w:rsidRDefault="00E430F6" w:rsidP="00182A90">
      <w:pPr>
        <w:spacing w:after="84"/>
        <w:ind w:firstLine="480"/>
        <w:rPr>
          <w:rFonts w:eastAsia="PMingLiU"/>
          <w:lang w:eastAsia="zh-TW"/>
        </w:rPr>
      </w:pPr>
      <w:r w:rsidRPr="00E430F6">
        <w:rPr>
          <w:rFonts w:hint="eastAsia"/>
        </w:rPr>
        <w:t>句中的代名词</w:t>
      </w:r>
      <w:r w:rsidRPr="00E430F6">
        <w:t>our</w:t>
      </w:r>
      <w:r w:rsidRPr="00E430F6">
        <w:rPr>
          <w:rFonts w:hint="eastAsia"/>
        </w:rPr>
        <w:t>，代表的先行词是</w:t>
      </w:r>
      <w:r w:rsidRPr="00E430F6">
        <w:t>people</w:t>
      </w:r>
      <w:r w:rsidRPr="00E430F6">
        <w:rPr>
          <w:rFonts w:hint="eastAsia"/>
        </w:rPr>
        <w:t>。但是，</w:t>
      </w:r>
      <w:r w:rsidRPr="00E430F6">
        <w:t>people</w:t>
      </w:r>
      <w:r w:rsidRPr="00E430F6">
        <w:rPr>
          <w:rFonts w:hint="eastAsia"/>
        </w:rPr>
        <w:t>是第三人称、</w:t>
      </w:r>
      <w:r w:rsidRPr="00E430F6">
        <w:t>our</w:t>
      </w:r>
      <w:r w:rsidRPr="00E430F6">
        <w:rPr>
          <w:rFonts w:hint="eastAsia"/>
        </w:rPr>
        <w:t>却是第一人称，并不一致。下面两种改法都符合一致性的要求，可以接受：</w:t>
      </w:r>
    </w:p>
    <w:p w:rsidR="00785232" w:rsidRPr="00785232" w:rsidRDefault="00E430F6" w:rsidP="00182A90">
      <w:pPr>
        <w:spacing w:after="84"/>
        <w:ind w:firstLine="480"/>
        <w:rPr>
          <w:rFonts w:eastAsia="PMingLiU"/>
          <w:lang w:eastAsia="zh-TW"/>
        </w:rPr>
      </w:pPr>
      <w:r w:rsidRPr="00E430F6">
        <w:rPr>
          <w:u w:val="single"/>
        </w:rPr>
        <w:t>People</w:t>
      </w:r>
      <w:r w:rsidRPr="00E430F6">
        <w:t xml:space="preserve"> often think that </w:t>
      </w:r>
      <w:r w:rsidRPr="00E430F6">
        <w:rPr>
          <w:u w:val="single"/>
        </w:rPr>
        <w:t>their</w:t>
      </w:r>
      <w:r w:rsidRPr="00E430F6">
        <w:t xml:space="preserve"> difficulties are unique.</w:t>
      </w:r>
    </w:p>
    <w:p w:rsidR="00785232" w:rsidRPr="009B2F60" w:rsidRDefault="00E430F6" w:rsidP="00182A90">
      <w:pPr>
        <w:spacing w:after="84"/>
        <w:ind w:firstLine="480"/>
      </w:pPr>
      <w:r w:rsidRPr="00E430F6">
        <w:rPr>
          <w:u w:val="single"/>
        </w:rPr>
        <w:t>We</w:t>
      </w:r>
      <w:r w:rsidRPr="00E430F6">
        <w:t xml:space="preserve"> often think that </w:t>
      </w:r>
      <w:r w:rsidRPr="00E430F6">
        <w:rPr>
          <w:u w:val="single"/>
        </w:rPr>
        <w:t>our</w:t>
      </w:r>
      <w:r w:rsidRPr="00E430F6">
        <w:t xml:space="preserve"> difficulties are unique.</w:t>
      </w:r>
    </w:p>
    <w:p w:rsidR="00DD2927" w:rsidRDefault="003C1617" w:rsidP="00182A90">
      <w:pPr>
        <w:pStyle w:val="4"/>
        <w:spacing w:after="84"/>
        <w:rPr>
          <w:rFonts w:eastAsia="PMingLiU"/>
          <w:lang w:eastAsia="zh-TW"/>
        </w:rPr>
      </w:pPr>
      <w:r>
        <w:rPr>
          <w:rFonts w:hint="eastAsia"/>
        </w:rPr>
        <w:t>（</w:t>
      </w:r>
      <w:r>
        <w:rPr>
          <w:rFonts w:hint="eastAsia"/>
        </w:rPr>
        <w:t>2</w:t>
      </w:r>
      <w:r>
        <w:rPr>
          <w:rFonts w:hint="eastAsia"/>
        </w:rPr>
        <w:t>）</w:t>
      </w:r>
      <w:r w:rsidR="00E430F6" w:rsidRPr="00E430F6">
        <w:rPr>
          <w:rFonts w:hint="eastAsia"/>
        </w:rPr>
        <w:t>代名词与先行词单复数须一致</w:t>
      </w:r>
    </w:p>
    <w:p w:rsidR="00785232" w:rsidRPr="00785232" w:rsidRDefault="00E430F6" w:rsidP="00182A90">
      <w:pPr>
        <w:spacing w:after="84"/>
        <w:ind w:firstLine="480"/>
        <w:rPr>
          <w:rFonts w:eastAsia="PMingLiU"/>
          <w:lang w:eastAsia="zh-TW"/>
        </w:rPr>
      </w:pPr>
      <w:r w:rsidRPr="00E430F6">
        <w:t xml:space="preserve">If the campaign succeeds in raising </w:t>
      </w:r>
      <w:r w:rsidRPr="00E430F6">
        <w:rPr>
          <w:u w:val="single"/>
        </w:rPr>
        <w:t>huge sums</w:t>
      </w:r>
      <w:r w:rsidRPr="00E430F6">
        <w:t xml:space="preserve">, the sponsors will devote </w:t>
      </w:r>
      <w:r w:rsidRPr="00E430F6">
        <w:rPr>
          <w:u w:val="single"/>
        </w:rPr>
        <w:t>it</w:t>
      </w:r>
      <w:r w:rsidRPr="00E430F6">
        <w:t xml:space="preserve"> all to disaster relief.</w:t>
      </w:r>
      <w:r w:rsidRPr="00E430F6">
        <w:rPr>
          <w:rFonts w:hint="eastAsia"/>
        </w:rPr>
        <w:t>（误）</w:t>
      </w:r>
    </w:p>
    <w:p w:rsidR="00DD2927" w:rsidRDefault="00E430F6" w:rsidP="00182A90">
      <w:pPr>
        <w:pStyle w:val="Preface"/>
        <w:spacing w:after="84"/>
        <w:ind w:firstLine="480"/>
        <w:rPr>
          <w:rFonts w:eastAsia="PMingLiU"/>
          <w:lang w:eastAsia="zh-TW"/>
        </w:rPr>
      </w:pPr>
      <w:r w:rsidRPr="00E430F6">
        <w:rPr>
          <w:rFonts w:hint="eastAsia"/>
        </w:rPr>
        <w:t>如果宣传运动成功募得巨款，主办单位将全数用于救灾。</w:t>
      </w:r>
    </w:p>
    <w:p w:rsidR="00DD2927" w:rsidRDefault="00E430F6" w:rsidP="00182A90">
      <w:pPr>
        <w:spacing w:after="84"/>
        <w:ind w:firstLine="480"/>
        <w:rPr>
          <w:rFonts w:eastAsia="PMingLiU"/>
          <w:lang w:eastAsia="zh-TW"/>
        </w:rPr>
      </w:pPr>
      <w:r w:rsidRPr="00E430F6">
        <w:rPr>
          <w:rFonts w:hint="eastAsia"/>
        </w:rPr>
        <w:lastRenderedPageBreak/>
        <w:t>代名词</w:t>
      </w:r>
      <w:r w:rsidRPr="00E430F6">
        <w:t>it</w:t>
      </w:r>
      <w:r w:rsidRPr="00E430F6">
        <w:rPr>
          <w:rFonts w:hint="eastAsia"/>
        </w:rPr>
        <w:t>是单数，它代替的先行词</w:t>
      </w:r>
      <w:r w:rsidRPr="00E430F6">
        <w:t>huge sums</w:t>
      </w:r>
      <w:r w:rsidRPr="00E430F6">
        <w:rPr>
          <w:rFonts w:hint="eastAsia"/>
        </w:rPr>
        <w:t>却是复数，不一致。下面两种改法都可以：</w:t>
      </w:r>
    </w:p>
    <w:p w:rsidR="00785232" w:rsidRPr="00785232" w:rsidRDefault="00E430F6" w:rsidP="00182A90">
      <w:pPr>
        <w:spacing w:after="84"/>
        <w:ind w:firstLine="480"/>
        <w:rPr>
          <w:rFonts w:eastAsia="PMingLiU"/>
          <w:lang w:eastAsia="zh-TW"/>
        </w:rPr>
      </w:pPr>
      <w:r w:rsidRPr="00E430F6">
        <w:t xml:space="preserve">If the campaign succeeds in raising </w:t>
      </w:r>
      <w:r w:rsidRPr="00E430F6">
        <w:rPr>
          <w:u w:val="single"/>
        </w:rPr>
        <w:t>huge sums</w:t>
      </w:r>
      <w:r w:rsidRPr="00E430F6">
        <w:t xml:space="preserve">, the sponsors will devote </w:t>
      </w:r>
      <w:r w:rsidRPr="00E430F6">
        <w:rPr>
          <w:u w:val="single"/>
        </w:rPr>
        <w:t>them</w:t>
      </w:r>
      <w:r w:rsidRPr="00E430F6">
        <w:t xml:space="preserve"> all to disaster relief.</w:t>
      </w:r>
    </w:p>
    <w:p w:rsidR="00785232" w:rsidRPr="009B2F60" w:rsidRDefault="00E430F6" w:rsidP="00182A90">
      <w:pPr>
        <w:spacing w:after="84"/>
        <w:ind w:firstLine="480"/>
      </w:pPr>
      <w:r w:rsidRPr="00E430F6">
        <w:t xml:space="preserve">If the campaign succeeds in raising </w:t>
      </w:r>
      <w:r w:rsidRPr="00E430F6">
        <w:rPr>
          <w:u w:val="single"/>
        </w:rPr>
        <w:t>a huge sum</w:t>
      </w:r>
      <w:r w:rsidRPr="00E430F6">
        <w:t xml:space="preserve">, the sponsors will devote </w:t>
      </w:r>
      <w:r w:rsidRPr="00E430F6">
        <w:rPr>
          <w:u w:val="single"/>
        </w:rPr>
        <w:t>it</w:t>
      </w:r>
      <w:r w:rsidRPr="00E430F6">
        <w:t xml:space="preserve"> all to disaster relief.</w:t>
      </w:r>
    </w:p>
    <w:p w:rsidR="00DD2927" w:rsidRPr="00CB0971" w:rsidRDefault="00E430F6" w:rsidP="00182A90">
      <w:pPr>
        <w:pStyle w:val="5"/>
        <w:spacing w:after="84"/>
      </w:pPr>
      <w:r w:rsidRPr="00CB0971">
        <w:rPr>
          <w:rFonts w:hint="eastAsia"/>
        </w:rPr>
        <w:t>代名词的性别考虑</w:t>
      </w:r>
    </w:p>
    <w:p w:rsidR="00785232" w:rsidRPr="00785232" w:rsidRDefault="00E430F6" w:rsidP="00182A90">
      <w:pPr>
        <w:spacing w:after="84"/>
        <w:ind w:firstLine="480"/>
        <w:rPr>
          <w:rFonts w:eastAsia="PMingLiU"/>
          <w:lang w:eastAsia="zh-TW"/>
        </w:rPr>
      </w:pPr>
      <w:r w:rsidRPr="00E430F6">
        <w:t xml:space="preserve">When </w:t>
      </w:r>
      <w:r w:rsidRPr="00E430F6">
        <w:rPr>
          <w:u w:val="single"/>
        </w:rPr>
        <w:t>a teacher</w:t>
      </w:r>
      <w:r w:rsidRPr="00E430F6">
        <w:t xml:space="preserve"> takes </w:t>
      </w:r>
      <w:r w:rsidRPr="00E430F6">
        <w:rPr>
          <w:u w:val="single"/>
        </w:rPr>
        <w:t>his</w:t>
      </w:r>
      <w:r w:rsidRPr="00E430F6">
        <w:t xml:space="preserve"> students on a field trip, </w:t>
      </w:r>
      <w:r w:rsidRPr="00E430F6">
        <w:rPr>
          <w:u w:val="single"/>
        </w:rPr>
        <w:t>he</w:t>
      </w:r>
      <w:r w:rsidRPr="00E430F6">
        <w:t xml:space="preserve"> is fully responsible and must bring every one of them safely back to school with </w:t>
      </w:r>
      <w:r w:rsidRPr="00E430F6">
        <w:rPr>
          <w:u w:val="single"/>
        </w:rPr>
        <w:t>him</w:t>
      </w:r>
      <w:r w:rsidRPr="00E430F6">
        <w:t xml:space="preserve">. </w:t>
      </w:r>
      <w:r w:rsidRPr="00E430F6">
        <w:rPr>
          <w:rFonts w:hint="eastAsia"/>
        </w:rPr>
        <w:t>（不佳）</w:t>
      </w:r>
    </w:p>
    <w:p w:rsidR="00DD2927" w:rsidRDefault="00E430F6" w:rsidP="00182A90">
      <w:pPr>
        <w:pStyle w:val="Preface"/>
        <w:spacing w:after="84"/>
        <w:ind w:firstLine="480"/>
        <w:rPr>
          <w:rFonts w:eastAsia="PMingLiU"/>
          <w:lang w:eastAsia="zh-TW"/>
        </w:rPr>
      </w:pPr>
      <w:r w:rsidRPr="00E430F6">
        <w:rPr>
          <w:rFonts w:hint="eastAsia"/>
        </w:rPr>
        <w:t>老师带学生做户外旅行时要负全责，必须把每一名学生安全带回学校。</w:t>
      </w:r>
    </w:p>
    <w:p w:rsidR="00DD2927" w:rsidRDefault="00E430F6" w:rsidP="00182A90">
      <w:pPr>
        <w:spacing w:after="84"/>
        <w:ind w:firstLine="480"/>
        <w:rPr>
          <w:rFonts w:eastAsia="PMingLiU"/>
          <w:lang w:eastAsia="zh-TW"/>
        </w:rPr>
      </w:pPr>
      <w:r w:rsidRPr="00E430F6">
        <w:rPr>
          <w:rFonts w:hint="eastAsia"/>
        </w:rPr>
        <w:t>这里面有一个写作时会碰到的问题。如果先行词是某人、性别不清楚，从前的做法是一律视为男性、代名词使用</w:t>
      </w:r>
      <w:r w:rsidRPr="00E430F6">
        <w:t>he</w:t>
      </w:r>
      <w:r w:rsidRPr="00E430F6">
        <w:rPr>
          <w:rFonts w:hint="eastAsia"/>
        </w:rPr>
        <w:t>这一类。但是自从女权运动兴起、一些女权运动先驱率先解构语言文字，就不再适合把上述的情况一律视为男性，而应该用</w:t>
      </w:r>
      <w:r w:rsidRPr="00E430F6">
        <w:t>he or she</w:t>
      </w:r>
      <w:r w:rsidRPr="00E430F6">
        <w:rPr>
          <w:rFonts w:hint="eastAsia"/>
        </w:rPr>
        <w:t>这个比较男女平等的词组做代名词。不过，</w:t>
      </w:r>
      <w:r w:rsidRPr="00E430F6">
        <w:t>he or she</w:t>
      </w:r>
      <w:r w:rsidRPr="00E430F6">
        <w:rPr>
          <w:rFonts w:hint="eastAsia"/>
        </w:rPr>
        <w:t>这种用法有时会显得很笨重。像上面那句话，尊重女权的话可能要这样讲才行：</w:t>
      </w:r>
    </w:p>
    <w:p w:rsidR="00DD2927" w:rsidRDefault="00E430F6" w:rsidP="00182A90">
      <w:pPr>
        <w:spacing w:after="84"/>
        <w:ind w:firstLine="480"/>
        <w:rPr>
          <w:rFonts w:eastAsia="PMingLiU"/>
          <w:lang w:eastAsia="zh-TW"/>
        </w:rPr>
      </w:pPr>
      <w:r w:rsidRPr="00E430F6">
        <w:t xml:space="preserve">When </w:t>
      </w:r>
      <w:r w:rsidRPr="00E430F6">
        <w:rPr>
          <w:u w:val="single"/>
        </w:rPr>
        <w:t>a teacher</w:t>
      </w:r>
      <w:r w:rsidRPr="00E430F6">
        <w:t xml:space="preserve"> takes </w:t>
      </w:r>
      <w:r w:rsidRPr="00E430F6">
        <w:rPr>
          <w:u w:val="single"/>
        </w:rPr>
        <w:t>his or her</w:t>
      </w:r>
      <w:r w:rsidRPr="00E430F6">
        <w:t xml:space="preserve"> students on a field trip, </w:t>
      </w:r>
      <w:r w:rsidRPr="00E430F6">
        <w:rPr>
          <w:u w:val="single"/>
        </w:rPr>
        <w:t>he or she</w:t>
      </w:r>
      <w:r w:rsidRPr="00E430F6">
        <w:t xml:space="preserve"> is fully responsible and must bring every one of them safely back to school with </w:t>
      </w:r>
      <w:r w:rsidRPr="00E430F6">
        <w:rPr>
          <w:u w:val="single"/>
        </w:rPr>
        <w:t>him or her</w:t>
      </w:r>
      <w:r w:rsidRPr="00E430F6">
        <w:t xml:space="preserve">. </w:t>
      </w:r>
      <w:r w:rsidRPr="00E430F6">
        <w:rPr>
          <w:rFonts w:hint="eastAsia"/>
        </w:rPr>
        <w:t>（不佳）</w:t>
      </w:r>
    </w:p>
    <w:p w:rsidR="00DD2927" w:rsidRDefault="00E430F6" w:rsidP="00182A90">
      <w:pPr>
        <w:spacing w:after="84"/>
        <w:ind w:firstLine="480"/>
        <w:rPr>
          <w:rFonts w:eastAsia="PMingLiU"/>
          <w:lang w:eastAsia="zh-TW"/>
        </w:rPr>
      </w:pPr>
      <w:r w:rsidRPr="00E430F6">
        <w:rPr>
          <w:rFonts w:hint="eastAsia"/>
        </w:rPr>
        <w:t>这种说法仍然不佳，因为实在太啰嗦了。如果碰到这种情况，最好的办法是干脆一律视为女性，可以平衡一下：</w:t>
      </w:r>
    </w:p>
    <w:p w:rsidR="00785232" w:rsidRPr="009B2F60" w:rsidRDefault="00E430F6" w:rsidP="00182A90">
      <w:pPr>
        <w:spacing w:after="84"/>
        <w:ind w:firstLine="480"/>
      </w:pPr>
      <w:r w:rsidRPr="00E430F6">
        <w:t xml:space="preserve">When </w:t>
      </w:r>
      <w:r w:rsidRPr="00E430F6">
        <w:rPr>
          <w:u w:val="single"/>
        </w:rPr>
        <w:t>a teacher</w:t>
      </w:r>
      <w:r w:rsidRPr="00E430F6">
        <w:t xml:space="preserve"> takes </w:t>
      </w:r>
      <w:r w:rsidRPr="00E430F6">
        <w:rPr>
          <w:u w:val="single"/>
        </w:rPr>
        <w:t>her</w:t>
      </w:r>
      <w:r w:rsidRPr="00E430F6">
        <w:t xml:space="preserve"> students on a field trip, </w:t>
      </w:r>
      <w:r w:rsidRPr="00E430F6">
        <w:rPr>
          <w:u w:val="single"/>
        </w:rPr>
        <w:t>she</w:t>
      </w:r>
      <w:r w:rsidRPr="00E430F6">
        <w:t xml:space="preserve"> is fully responsible and must bring every one of them safely back to school with </w:t>
      </w:r>
      <w:r w:rsidRPr="00E430F6">
        <w:rPr>
          <w:u w:val="single"/>
        </w:rPr>
        <w:t>her</w:t>
      </w:r>
      <w:r w:rsidRPr="00E430F6">
        <w:t>.</w:t>
      </w:r>
      <w:r w:rsidR="00785232" w:rsidRPr="00785232">
        <w:rPr>
          <w:rFonts w:eastAsia="PMingLiU" w:hint="eastAsia"/>
          <w:lang w:eastAsia="zh-TW"/>
        </w:rPr>
        <w:t xml:space="preserve"> </w:t>
      </w:r>
    </w:p>
    <w:p w:rsidR="00DD2927" w:rsidRDefault="00E430F6" w:rsidP="00182A90">
      <w:pPr>
        <w:pStyle w:val="5"/>
        <w:spacing w:after="84"/>
        <w:rPr>
          <w:rFonts w:eastAsia="PMingLiU"/>
          <w:lang w:eastAsia="zh-TW"/>
        </w:rPr>
      </w:pPr>
      <w:r w:rsidRPr="00E430F6">
        <w:rPr>
          <w:rFonts w:hint="eastAsia"/>
        </w:rPr>
        <w:t>代名词必须有一个先行词</w:t>
      </w:r>
    </w:p>
    <w:p w:rsidR="00785232" w:rsidRPr="00785232" w:rsidRDefault="00E430F6" w:rsidP="00182A90">
      <w:pPr>
        <w:spacing w:after="84"/>
        <w:ind w:firstLine="480"/>
        <w:rPr>
          <w:rFonts w:eastAsia="PMingLiU"/>
          <w:lang w:eastAsia="zh-TW"/>
        </w:rPr>
      </w:pPr>
      <w:r w:rsidRPr="00E430F6">
        <w:t xml:space="preserve">Although the new regulations allow them to do </w:t>
      </w:r>
      <w:r w:rsidRPr="00E430F6">
        <w:rPr>
          <w:u w:val="single"/>
        </w:rPr>
        <w:t>it</w:t>
      </w:r>
      <w:r w:rsidRPr="00E430F6">
        <w:t xml:space="preserve">, high school graduates seldom </w:t>
      </w:r>
      <w:r w:rsidRPr="00E430F6">
        <w:rPr>
          <w:u w:val="single"/>
        </w:rPr>
        <w:t>go abroad for higher education</w:t>
      </w:r>
      <w:r w:rsidRPr="00E430F6">
        <w:t>.</w:t>
      </w:r>
      <w:r w:rsidRPr="00E430F6">
        <w:rPr>
          <w:rFonts w:hint="eastAsia"/>
        </w:rPr>
        <w:t>（不佳）</w:t>
      </w:r>
    </w:p>
    <w:p w:rsidR="00DD2927" w:rsidRDefault="00E430F6" w:rsidP="00182A90">
      <w:pPr>
        <w:pStyle w:val="Preface"/>
        <w:spacing w:after="84"/>
        <w:ind w:firstLine="480"/>
        <w:rPr>
          <w:rFonts w:eastAsia="PMingLiU"/>
          <w:lang w:eastAsia="zh-TW"/>
        </w:rPr>
      </w:pPr>
      <w:r w:rsidRPr="00E430F6">
        <w:rPr>
          <w:rFonts w:hint="eastAsia"/>
        </w:rPr>
        <w:t>虽然新规定允许这样做，但是高中毕业生还是很少出国深造。</w:t>
      </w:r>
    </w:p>
    <w:p w:rsidR="00DD2927" w:rsidRDefault="00E430F6" w:rsidP="00182A90">
      <w:pPr>
        <w:spacing w:after="84"/>
        <w:ind w:firstLine="480"/>
        <w:rPr>
          <w:rFonts w:eastAsia="PMingLiU"/>
          <w:lang w:eastAsia="zh-TW"/>
        </w:rPr>
      </w:pPr>
      <w:r w:rsidRPr="00E430F6">
        <w:rPr>
          <w:rFonts w:hint="eastAsia"/>
        </w:rPr>
        <w:t>代名词</w:t>
      </w:r>
      <w:r w:rsidRPr="00E430F6">
        <w:t>it</w:t>
      </w:r>
      <w:r w:rsidRPr="00E430F6">
        <w:rPr>
          <w:rFonts w:hint="eastAsia"/>
        </w:rPr>
        <w:t>必须有一个先行词，而且这个先行词应该是名词词组。但是整句话中找不到</w:t>
      </w:r>
      <w:r w:rsidRPr="00E430F6">
        <w:t>it</w:t>
      </w:r>
      <w:r w:rsidRPr="00E430F6">
        <w:rPr>
          <w:rFonts w:hint="eastAsia"/>
        </w:rPr>
        <w:t>的先行词是什么。从意思上判断的话似乎代表的是</w:t>
      </w:r>
      <w:r w:rsidRPr="00E430F6">
        <w:t>go abroad for higher education</w:t>
      </w:r>
      <w:r w:rsidRPr="00E430F6">
        <w:rPr>
          <w:rFonts w:hint="eastAsia"/>
        </w:rPr>
        <w:t>，但那是以动词</w:t>
      </w:r>
      <w:r w:rsidRPr="00E430F6">
        <w:t>go</w:t>
      </w:r>
      <w:r w:rsidRPr="00E430F6">
        <w:rPr>
          <w:rFonts w:hint="eastAsia"/>
        </w:rPr>
        <w:t>为主的「述部」、并非名词词组，所以不宜使用代名词</w:t>
      </w:r>
      <w:r w:rsidRPr="00E430F6">
        <w:t>it</w:t>
      </w:r>
      <w:r w:rsidRPr="00E430F6">
        <w:rPr>
          <w:rFonts w:hint="eastAsia"/>
        </w:rPr>
        <w:t>来替代。应该改写如下：</w:t>
      </w:r>
    </w:p>
    <w:p w:rsidR="00DD2927" w:rsidRDefault="00E430F6" w:rsidP="00182A90">
      <w:pPr>
        <w:spacing w:after="84"/>
        <w:ind w:firstLine="480"/>
        <w:rPr>
          <w:rFonts w:eastAsia="PMingLiU"/>
          <w:lang w:eastAsia="zh-TW"/>
        </w:rPr>
      </w:pPr>
      <w:r w:rsidRPr="00E430F6">
        <w:t xml:space="preserve">Although the new regulations allow them to </w:t>
      </w:r>
      <w:r w:rsidRPr="00E430F6">
        <w:rPr>
          <w:u w:val="single"/>
        </w:rPr>
        <w:t>do so</w:t>
      </w:r>
      <w:r w:rsidRPr="00E430F6">
        <w:t xml:space="preserve">, high school graduates seldom </w:t>
      </w:r>
      <w:r w:rsidRPr="00E430F6">
        <w:rPr>
          <w:u w:val="single"/>
        </w:rPr>
        <w:t>go abroad for higher education</w:t>
      </w:r>
      <w:r w:rsidRPr="00E430F6">
        <w:t>.</w:t>
      </w:r>
    </w:p>
    <w:p w:rsidR="00785232" w:rsidRPr="009B2F60" w:rsidRDefault="00E430F6" w:rsidP="00182A90">
      <w:pPr>
        <w:spacing w:after="84"/>
        <w:ind w:firstLine="480"/>
      </w:pPr>
      <w:r w:rsidRPr="00E430F6">
        <w:rPr>
          <w:rFonts w:hint="eastAsia"/>
        </w:rPr>
        <w:t>改成</w:t>
      </w:r>
      <w:r w:rsidRPr="00E430F6">
        <w:t>do so</w:t>
      </w:r>
      <w:r w:rsidRPr="00E430F6">
        <w:rPr>
          <w:rFonts w:hint="eastAsia"/>
        </w:rPr>
        <w:t>，没有了代名词、变成助动词</w:t>
      </w:r>
      <w:r w:rsidRPr="00E430F6">
        <w:t>do</w:t>
      </w:r>
      <w:r w:rsidRPr="00E430F6">
        <w:rPr>
          <w:rFonts w:hint="eastAsia"/>
        </w:rPr>
        <w:t>加上副词</w:t>
      </w:r>
      <w:r w:rsidRPr="00E430F6">
        <w:t>so</w:t>
      </w:r>
      <w:r w:rsidRPr="00E430F6">
        <w:rPr>
          <w:rFonts w:hint="eastAsia"/>
        </w:rPr>
        <w:t>，「这样做」，代表的就是后面</w:t>
      </w:r>
      <w:r w:rsidRPr="00E430F6">
        <w:t>go abroad for higher education</w:t>
      </w:r>
      <w:r w:rsidRPr="00E430F6">
        <w:rPr>
          <w:rFonts w:hint="eastAsia"/>
        </w:rPr>
        <w:t>这个部分。</w:t>
      </w:r>
    </w:p>
    <w:p w:rsidR="00DD2927" w:rsidRDefault="00E430F6" w:rsidP="00182A90">
      <w:pPr>
        <w:pStyle w:val="5"/>
        <w:spacing w:after="84"/>
        <w:rPr>
          <w:rFonts w:eastAsia="PMingLiU"/>
          <w:lang w:eastAsia="zh-TW"/>
        </w:rPr>
      </w:pPr>
      <w:r w:rsidRPr="00E430F6">
        <w:rPr>
          <w:rFonts w:hint="eastAsia"/>
        </w:rPr>
        <w:lastRenderedPageBreak/>
        <w:t>代名词只能有一个先行词</w:t>
      </w:r>
    </w:p>
    <w:p w:rsidR="00DD2927" w:rsidRDefault="00E430F6" w:rsidP="00182A90">
      <w:pPr>
        <w:spacing w:after="84"/>
        <w:ind w:firstLine="480"/>
        <w:rPr>
          <w:rFonts w:eastAsia="PMingLiU"/>
          <w:lang w:eastAsia="zh-TW"/>
        </w:rPr>
      </w:pPr>
      <w:r w:rsidRPr="00E430F6">
        <w:rPr>
          <w:rFonts w:hint="eastAsia"/>
        </w:rPr>
        <w:t>代名词只能有一个合理的先行词。</w:t>
      </w:r>
      <w:r w:rsidRPr="00345487">
        <w:rPr>
          <w:rStyle w:val="af1"/>
          <w:rFonts w:hint="eastAsia"/>
        </w:rPr>
        <w:t>如果一个代名词有两个以上的先行词、而且都说得通，那么这个句子就没有把话讲清楚、是不好的句子。</w:t>
      </w:r>
      <w:r w:rsidRPr="00E430F6">
        <w:rPr>
          <w:rFonts w:hint="eastAsia"/>
        </w:rPr>
        <w:t>例如：</w:t>
      </w:r>
    </w:p>
    <w:p w:rsidR="00785232" w:rsidRPr="00785232" w:rsidRDefault="00E430F6" w:rsidP="00182A90">
      <w:pPr>
        <w:spacing w:after="84"/>
        <w:ind w:firstLine="480"/>
        <w:rPr>
          <w:rFonts w:eastAsia="PMingLiU"/>
          <w:lang w:eastAsia="zh-TW"/>
        </w:rPr>
      </w:pPr>
      <w:r w:rsidRPr="00E430F6">
        <w:t xml:space="preserve">When </w:t>
      </w:r>
      <w:r w:rsidRPr="00E430F6">
        <w:rPr>
          <w:u w:val="single"/>
        </w:rPr>
        <w:t>tourists</w:t>
      </w:r>
      <w:r w:rsidRPr="00E430F6">
        <w:t xml:space="preserve"> first arrived in this new resort, the </w:t>
      </w:r>
      <w:r w:rsidRPr="00E430F6">
        <w:rPr>
          <w:u w:val="single"/>
        </w:rPr>
        <w:t>locals</w:t>
      </w:r>
      <w:r w:rsidRPr="00E430F6">
        <w:t xml:space="preserve"> thought </w:t>
      </w:r>
      <w:r w:rsidRPr="00E430F6">
        <w:rPr>
          <w:u w:val="single"/>
        </w:rPr>
        <w:t>they</w:t>
      </w:r>
      <w:r w:rsidRPr="00E430F6">
        <w:t xml:space="preserve"> were very lucky people.</w:t>
      </w:r>
      <w:r w:rsidRPr="00E430F6">
        <w:rPr>
          <w:rFonts w:hint="eastAsia"/>
        </w:rPr>
        <w:t>（不佳）</w:t>
      </w:r>
    </w:p>
    <w:p w:rsidR="00DD2927" w:rsidRDefault="00E430F6" w:rsidP="00182A90">
      <w:pPr>
        <w:pStyle w:val="Preface"/>
        <w:spacing w:after="84"/>
        <w:ind w:firstLine="480"/>
        <w:rPr>
          <w:rFonts w:eastAsia="MingLiU"/>
          <w:lang w:eastAsia="zh-TW"/>
        </w:rPr>
      </w:pPr>
      <w:r w:rsidRPr="00E430F6">
        <w:rPr>
          <w:rFonts w:hint="eastAsia"/>
        </w:rPr>
        <w:t>观光客初抵这个新渡假区时，当地人认为他们是非常幸运的人。</w:t>
      </w:r>
    </w:p>
    <w:p w:rsidR="00DD2927" w:rsidRDefault="00E430F6" w:rsidP="00182A90">
      <w:pPr>
        <w:spacing w:after="84"/>
        <w:ind w:firstLine="480"/>
        <w:rPr>
          <w:rFonts w:eastAsia="MingLiU"/>
          <w:lang w:eastAsia="zh-TW"/>
        </w:rPr>
      </w:pPr>
      <w:r w:rsidRPr="00E430F6">
        <w:rPr>
          <w:rFonts w:hint="eastAsia"/>
        </w:rPr>
        <w:t>这个句子不好，因为没把话讲清楚。代名词</w:t>
      </w:r>
      <w:r w:rsidRPr="00E430F6">
        <w:t>they</w:t>
      </w:r>
      <w:r w:rsidRPr="00E430F6">
        <w:rPr>
          <w:rFonts w:hint="eastAsia"/>
        </w:rPr>
        <w:t>有两个可能的先行词：</w:t>
      </w:r>
      <w:r w:rsidRPr="00E430F6">
        <w:t>tourists</w:t>
      </w:r>
      <w:r w:rsidRPr="00E430F6">
        <w:rPr>
          <w:rFonts w:hint="eastAsia"/>
        </w:rPr>
        <w:t>与</w:t>
      </w:r>
      <w:r w:rsidRPr="00E430F6">
        <w:t>the locals</w:t>
      </w:r>
      <w:r w:rsidRPr="00E430F6">
        <w:rPr>
          <w:rFonts w:hint="eastAsia"/>
        </w:rPr>
        <w:t>。这种情况就会造成模棱两可。如果</w:t>
      </w:r>
      <w:r w:rsidRPr="00E430F6">
        <w:t>they</w:t>
      </w:r>
      <w:r w:rsidRPr="00E430F6">
        <w:rPr>
          <w:rFonts w:hint="eastAsia"/>
        </w:rPr>
        <w:t>的先行词是</w:t>
      </w:r>
      <w:r w:rsidRPr="00E430F6">
        <w:t>tourists</w:t>
      </w:r>
      <w:r w:rsidRPr="00E430F6">
        <w:rPr>
          <w:rFonts w:hint="eastAsia"/>
        </w:rPr>
        <w:t>，这个句子的意思是「当地人认为这些观光客是幸运儿」——可能是羡慕这些观光客有钱有闲。反之，如果</w:t>
      </w:r>
      <w:r w:rsidRPr="00E430F6">
        <w:t>they</w:t>
      </w:r>
      <w:r w:rsidRPr="00E430F6">
        <w:rPr>
          <w:rFonts w:hint="eastAsia"/>
        </w:rPr>
        <w:t>的先行词是</w:t>
      </w:r>
      <w:r w:rsidRPr="00E430F6">
        <w:t>the locals</w:t>
      </w:r>
      <w:r w:rsidRPr="00E430F6">
        <w:rPr>
          <w:rFonts w:hint="eastAsia"/>
        </w:rPr>
        <w:t>，这个句子就得解读为「当地人认为自己是幸运儿」——可能是想到可以发一笔观光财了。两种说法都讲得通，表示这个句子并没有把话讲清楚。代名词如果有两个可能的先行词，就会造成这样的结果，而这又是写作时经常犯的毛病，要特别注意。</w:t>
      </w:r>
    </w:p>
    <w:p w:rsidR="00DD2927" w:rsidRDefault="00E430F6" w:rsidP="00182A90">
      <w:pPr>
        <w:spacing w:after="84"/>
        <w:ind w:firstLine="480"/>
        <w:rPr>
          <w:rFonts w:eastAsia="MingLiU"/>
          <w:lang w:eastAsia="zh-TW"/>
        </w:rPr>
      </w:pPr>
      <w:r w:rsidRPr="00E430F6">
        <w:rPr>
          <w:rFonts w:hint="eastAsia"/>
        </w:rPr>
        <w:t>上面这个句子应该避免使用代名词，不然无法避免模棱两可的缺点。两种意思可以分别修改如下：</w:t>
      </w:r>
    </w:p>
    <w:p w:rsidR="00DD2927" w:rsidRDefault="00E430F6" w:rsidP="00182A90">
      <w:pPr>
        <w:spacing w:after="84"/>
        <w:ind w:firstLine="480"/>
        <w:rPr>
          <w:rFonts w:eastAsia="MingLiU"/>
          <w:lang w:eastAsia="zh-TW"/>
        </w:rPr>
      </w:pPr>
      <w:r w:rsidRPr="00E430F6">
        <w:t xml:space="preserve">When tourists first arrived in this new resort, </w:t>
      </w:r>
      <w:r w:rsidRPr="00E430F6">
        <w:rPr>
          <w:u w:val="single"/>
        </w:rPr>
        <w:t>the locals thought these outsiders were very lucky people</w:t>
      </w:r>
      <w:r w:rsidRPr="00E430F6">
        <w:t>.</w:t>
      </w:r>
    </w:p>
    <w:p w:rsidR="00785232" w:rsidRPr="009B2F60" w:rsidRDefault="00E430F6" w:rsidP="00182A90">
      <w:pPr>
        <w:spacing w:after="84"/>
        <w:ind w:firstLine="480"/>
      </w:pPr>
      <w:r w:rsidRPr="00E430F6">
        <w:t xml:space="preserve">When tourists first arrived in this new resort, </w:t>
      </w:r>
      <w:r w:rsidRPr="00E430F6">
        <w:rPr>
          <w:u w:val="single"/>
        </w:rPr>
        <w:t>the locals considered themselves very lucky people</w:t>
      </w:r>
      <w:r w:rsidRPr="00E430F6">
        <w:t>.</w:t>
      </w:r>
    </w:p>
    <w:p w:rsidR="00DD2927" w:rsidRDefault="00E430F6" w:rsidP="00182A90">
      <w:pPr>
        <w:pStyle w:val="1"/>
        <w:spacing w:after="84"/>
        <w:rPr>
          <w:rFonts w:eastAsia="PMingLiU"/>
          <w:lang w:eastAsia="zh-TW"/>
        </w:rPr>
      </w:pPr>
      <w:bookmarkStart w:id="14" w:name="_Toc363483841"/>
      <w:r w:rsidRPr="00E430F6">
        <w:rPr>
          <w:rFonts w:hint="eastAsia"/>
        </w:rPr>
        <w:lastRenderedPageBreak/>
        <w:t>第四章</w:t>
      </w:r>
      <w:r w:rsidRPr="00E430F6">
        <w:t xml:space="preserve"> </w:t>
      </w:r>
      <w:r w:rsidRPr="00E430F6">
        <w:rPr>
          <w:rFonts w:hint="eastAsia"/>
        </w:rPr>
        <w:t>形容词</w:t>
      </w:r>
      <w:bookmarkEnd w:id="14"/>
    </w:p>
    <w:p w:rsidR="00DD2927" w:rsidRDefault="00E430F6" w:rsidP="00182A90">
      <w:pPr>
        <w:spacing w:after="84"/>
        <w:ind w:firstLine="480"/>
        <w:rPr>
          <w:rFonts w:eastAsia="PMingLiU"/>
          <w:lang w:eastAsia="zh-TW"/>
        </w:rPr>
      </w:pPr>
      <w:r w:rsidRPr="00E430F6">
        <w:rPr>
          <w:rFonts w:hint="eastAsia"/>
        </w:rPr>
        <w:t>形容词是用来修饰名词专用的词类。要和名词发生关系，形容词有两种主要的位置可以使用：</w:t>
      </w:r>
      <w:r w:rsidRPr="00E430F6">
        <w:t xml:space="preserve">1. </w:t>
      </w:r>
      <w:r w:rsidRPr="00E430F6">
        <w:rPr>
          <w:rFonts w:hint="eastAsia"/>
        </w:rPr>
        <w:t>名词词组中；</w:t>
      </w:r>
      <w:r w:rsidRPr="00E430F6">
        <w:t xml:space="preserve">2. </w:t>
      </w:r>
      <w:r w:rsidRPr="00E430F6">
        <w:rPr>
          <w:rFonts w:hint="eastAsia"/>
        </w:rPr>
        <w:t>补语位置（主词补语与</w:t>
      </w:r>
      <w:r w:rsidR="009D20F5">
        <w:rPr>
          <w:rFonts w:hint="eastAsia"/>
        </w:rPr>
        <w:t>受词（宾语）</w:t>
      </w:r>
      <w:r w:rsidRPr="00E430F6">
        <w:rPr>
          <w:rFonts w:hint="eastAsia"/>
        </w:rPr>
        <w:t>补语）。放在名词词组中的形容词称为</w:t>
      </w:r>
      <w:r w:rsidRPr="00E430F6">
        <w:t>attributive adjectives</w:t>
      </w:r>
      <w:r w:rsidRPr="00E430F6">
        <w:rPr>
          <w:rFonts w:hint="eastAsia"/>
        </w:rPr>
        <w:t>，具有界定这个名词「特质」（</w:t>
      </w:r>
      <w:r w:rsidRPr="00E430F6">
        <w:t>attribute</w:t>
      </w:r>
      <w:r w:rsidRPr="00E430F6">
        <w:rPr>
          <w:rFonts w:hint="eastAsia"/>
        </w:rPr>
        <w:t>）的功能。放在补语位置的形容词则称为</w:t>
      </w:r>
      <w:r w:rsidRPr="00E430F6">
        <w:t>predicative adjectives</w:t>
      </w:r>
      <w:r w:rsidRPr="00E430F6">
        <w:rPr>
          <w:rFonts w:hint="eastAsia"/>
        </w:rPr>
        <w:t>，只是用来对名词进行「叙述」（</w:t>
      </w:r>
      <w:r w:rsidRPr="00E430F6">
        <w:t>predication</w:t>
      </w:r>
      <w:r w:rsidRPr="00E430F6">
        <w:rPr>
          <w:rFonts w:hint="eastAsia"/>
        </w:rPr>
        <w:t>）的。例如：</w:t>
      </w:r>
    </w:p>
    <w:p w:rsidR="00DD2927" w:rsidRDefault="00E430F6" w:rsidP="00182A90">
      <w:pPr>
        <w:spacing w:after="84"/>
        <w:ind w:firstLine="480"/>
        <w:rPr>
          <w:rFonts w:eastAsia="PMingLiU"/>
          <w:lang w:eastAsia="zh-TW"/>
        </w:rPr>
      </w:pPr>
      <w:r w:rsidRPr="00E430F6">
        <w:t xml:space="preserve">1. Mr. Wang, my boss, is </w:t>
      </w:r>
      <w:r w:rsidRPr="00E430F6">
        <w:rPr>
          <w:u w:val="single"/>
        </w:rPr>
        <w:t>a busy man</w:t>
      </w:r>
      <w:r w:rsidRPr="00E430F6">
        <w:t>.</w:t>
      </w:r>
    </w:p>
    <w:p w:rsidR="00DD2927" w:rsidRDefault="00E430F6" w:rsidP="00182A90">
      <w:pPr>
        <w:spacing w:after="84"/>
        <w:ind w:firstLine="480"/>
        <w:rPr>
          <w:rFonts w:eastAsia="PMingLiU"/>
          <w:lang w:eastAsia="zh-TW"/>
        </w:rPr>
      </w:pPr>
      <w:r w:rsidRPr="00E430F6">
        <w:t xml:space="preserve">2. </w:t>
      </w:r>
      <w:r w:rsidRPr="00E430F6">
        <w:rPr>
          <w:u w:val="single"/>
        </w:rPr>
        <w:t>The man</w:t>
      </w:r>
      <w:r w:rsidRPr="00E430F6">
        <w:t xml:space="preserve"> is </w:t>
      </w:r>
      <w:r w:rsidRPr="00E430F6">
        <w:rPr>
          <w:u w:val="single"/>
        </w:rPr>
        <w:t>busy</w:t>
      </w:r>
      <w:r w:rsidRPr="00E430F6">
        <w:t xml:space="preserve"> today.</w:t>
      </w:r>
    </w:p>
    <w:p w:rsidR="00DD2927" w:rsidRDefault="00E430F6" w:rsidP="00182A90">
      <w:pPr>
        <w:spacing w:after="84"/>
        <w:ind w:firstLine="480"/>
        <w:rPr>
          <w:rFonts w:eastAsia="PMingLiU"/>
          <w:lang w:eastAsia="zh-TW"/>
        </w:rPr>
      </w:pPr>
      <w:r w:rsidRPr="00E430F6">
        <w:rPr>
          <w:rFonts w:hint="eastAsia"/>
        </w:rPr>
        <w:t>第</w:t>
      </w:r>
      <w:r w:rsidRPr="00E430F6">
        <w:t>1</w:t>
      </w:r>
      <w:r w:rsidRPr="00E430F6">
        <w:rPr>
          <w:rFonts w:hint="eastAsia"/>
        </w:rPr>
        <w:t>句的</w:t>
      </w:r>
      <w:r w:rsidRPr="00E430F6">
        <w:t>busy</w:t>
      </w:r>
      <w:r w:rsidRPr="00E430F6">
        <w:rPr>
          <w:rFonts w:hint="eastAsia"/>
        </w:rPr>
        <w:t>用在名词词组</w:t>
      </w:r>
      <w:r w:rsidRPr="00E430F6">
        <w:t>a busy man</w:t>
      </w:r>
      <w:r w:rsidRPr="00E430F6">
        <w:rPr>
          <w:rFonts w:hint="eastAsia"/>
        </w:rPr>
        <w:t>当中，这个</w:t>
      </w:r>
      <w:r w:rsidRPr="00E430F6">
        <w:t>busy</w:t>
      </w:r>
      <w:r w:rsidRPr="00E430F6">
        <w:rPr>
          <w:rFonts w:hint="eastAsia"/>
        </w:rPr>
        <w:t>称为</w:t>
      </w:r>
      <w:r w:rsidRPr="00E430F6">
        <w:t>attributive adjective</w:t>
      </w:r>
      <w:r w:rsidRPr="00E430F6">
        <w:rPr>
          <w:rFonts w:hint="eastAsia"/>
        </w:rPr>
        <w:t>，点出「忙碌」是此人的一项特质。换句话说：这是个「大忙人」，每天都很忙。反之，第</w:t>
      </w:r>
      <w:r w:rsidRPr="00E430F6">
        <w:t>2</w:t>
      </w:r>
      <w:r w:rsidRPr="00E430F6">
        <w:rPr>
          <w:rFonts w:hint="eastAsia"/>
        </w:rPr>
        <w:t>句用在补语位置的</w:t>
      </w:r>
      <w:r w:rsidRPr="00E430F6">
        <w:t>busy</w:t>
      </w:r>
      <w:r w:rsidRPr="00E430F6">
        <w:rPr>
          <w:rFonts w:hint="eastAsia"/>
        </w:rPr>
        <w:t>则是</w:t>
      </w:r>
      <w:r w:rsidRPr="00E430F6">
        <w:t>predicative adjective</w:t>
      </w:r>
      <w:r w:rsidRPr="00E430F6">
        <w:rPr>
          <w:rFonts w:hint="eastAsia"/>
        </w:rPr>
        <w:t>，只是对此人做这样一句叙述：他今天很忙、没空。或许忙过今天之后，明天以后都很空也说不一定。所以，同样一个形容词</w:t>
      </w:r>
      <w:r w:rsidRPr="00E430F6">
        <w:t>busy</w:t>
      </w:r>
      <w:r w:rsidRPr="00E430F6">
        <w:rPr>
          <w:rFonts w:hint="eastAsia"/>
        </w:rPr>
        <w:t>，放在两种不同位置来修饰名词</w:t>
      </w:r>
      <w:r w:rsidRPr="00E430F6">
        <w:t>man</w:t>
      </w:r>
      <w:r w:rsidRPr="00E430F6">
        <w:rPr>
          <w:rFonts w:hint="eastAsia"/>
        </w:rPr>
        <w:t>，收到的是两种不同的效果。</w:t>
      </w:r>
    </w:p>
    <w:p w:rsidR="00EA57E3" w:rsidRDefault="00E430F6" w:rsidP="00182A90">
      <w:pPr>
        <w:spacing w:after="84"/>
        <w:ind w:firstLine="480"/>
        <w:rPr>
          <w:rFonts w:eastAsia="PMingLiU"/>
          <w:lang w:eastAsia="zh-TW"/>
        </w:rPr>
      </w:pPr>
      <w:r w:rsidRPr="00E430F6">
        <w:rPr>
          <w:rFonts w:hint="eastAsia"/>
        </w:rPr>
        <w:t>形容词的这两种位置，除了上述「语义」方面的差别，在用法方面还有一些差异。例如有些形容词只能用在名词词组中、另有一些形容词则只能放在补语位置。还有一点要注意：如果是形容词词组，可以放在补语位置使用，但是放在名词词组中就不行，必须先改为单字（加</w:t>
      </w:r>
      <w:r w:rsidRPr="00E430F6">
        <w:t>hyphen</w:t>
      </w:r>
      <w:r w:rsidRPr="00E430F6">
        <w:rPr>
          <w:rFonts w:hint="eastAsia"/>
        </w:rPr>
        <w:t>制造复合字）。以下就形容词的</w:t>
      </w:r>
      <w:r w:rsidRPr="00E430F6">
        <w:t>attributive</w:t>
      </w:r>
      <w:r w:rsidRPr="00E430F6">
        <w:rPr>
          <w:rFonts w:hint="eastAsia"/>
        </w:rPr>
        <w:t>和</w:t>
      </w:r>
      <w:r w:rsidRPr="00E430F6">
        <w:t>predicative</w:t>
      </w:r>
      <w:r w:rsidRPr="00E430F6">
        <w:rPr>
          <w:rFonts w:hint="eastAsia"/>
        </w:rPr>
        <w:t>两种位置分别说明。</w:t>
      </w:r>
    </w:p>
    <w:p w:rsidR="00DD2927" w:rsidRDefault="00E430F6" w:rsidP="00982549">
      <w:pPr>
        <w:pStyle w:val="3"/>
        <w:spacing w:before="126" w:after="126"/>
        <w:rPr>
          <w:rFonts w:eastAsia="MingLiU"/>
          <w:lang w:eastAsia="zh-TW"/>
        </w:rPr>
      </w:pPr>
      <w:bookmarkStart w:id="15" w:name="_Toc363483842"/>
      <w:r w:rsidRPr="00E430F6">
        <w:rPr>
          <w:rFonts w:hint="eastAsia"/>
        </w:rPr>
        <w:t>名词词组中的形容词（</w:t>
      </w:r>
      <w:r w:rsidRPr="00E430F6">
        <w:t>attributive adjectives</w:t>
      </w:r>
      <w:r w:rsidRPr="00E430F6">
        <w:rPr>
          <w:rFonts w:hint="eastAsia"/>
        </w:rPr>
        <w:t>）</w:t>
      </w:r>
      <w:bookmarkEnd w:id="15"/>
    </w:p>
    <w:p w:rsidR="00DD2927" w:rsidRDefault="00E430F6" w:rsidP="00182A90">
      <w:pPr>
        <w:spacing w:after="84"/>
        <w:ind w:firstLine="480"/>
        <w:rPr>
          <w:rFonts w:eastAsia="MingLiU"/>
          <w:lang w:eastAsia="zh-TW"/>
        </w:rPr>
      </w:pPr>
      <w:r w:rsidRPr="00E430F6">
        <w:rPr>
          <w:rFonts w:hint="eastAsia"/>
        </w:rPr>
        <w:t>如上章所述，名词词组中有三个位置：限定符</w:t>
      </w:r>
      <w:r w:rsidRPr="00E430F6">
        <w:t xml:space="preserve"> + </w:t>
      </w:r>
      <w:r w:rsidRPr="00E430F6">
        <w:rPr>
          <w:rFonts w:hint="eastAsia"/>
        </w:rPr>
        <w:t>形容词</w:t>
      </w:r>
      <w:r w:rsidRPr="00E430F6">
        <w:t xml:space="preserve"> + </w:t>
      </w:r>
      <w:r w:rsidRPr="00E430F6">
        <w:rPr>
          <w:rFonts w:hint="eastAsia"/>
        </w:rPr>
        <w:t>名词。所以，在名词词组中间、也就是夹在限定符（包括零冠词）和名词之间的位置，正是安插形容词的正确位置。请观察下列的名词词组以及其中的形容词：</w:t>
      </w:r>
    </w:p>
    <w:p w:rsidR="00785232" w:rsidRPr="00785232" w:rsidRDefault="00E430F6" w:rsidP="00182A90">
      <w:pPr>
        <w:spacing w:after="84"/>
        <w:ind w:firstLine="480"/>
        <w:rPr>
          <w:rFonts w:eastAsia="MingLiU"/>
          <w:lang w:eastAsia="zh-TW"/>
        </w:rPr>
      </w:pPr>
      <w:r w:rsidRPr="00E430F6">
        <w:rPr>
          <w:rFonts w:hint="eastAsia"/>
        </w:rPr>
        <w:t>限定符</w:t>
      </w:r>
      <w:r w:rsidR="003B1504">
        <w:rPr>
          <w:rFonts w:hint="eastAsia"/>
        </w:rPr>
        <w:t xml:space="preserve">    </w:t>
      </w:r>
      <w:r w:rsidRPr="00E430F6">
        <w:rPr>
          <w:rFonts w:hint="eastAsia"/>
        </w:rPr>
        <w:t>形容词</w:t>
      </w:r>
      <w:r w:rsidR="003B1504">
        <w:rPr>
          <w:rFonts w:hint="eastAsia"/>
        </w:rPr>
        <w:t xml:space="preserve">    </w:t>
      </w:r>
      <w:r w:rsidRPr="00E430F6">
        <w:rPr>
          <w:rFonts w:hint="eastAsia"/>
        </w:rPr>
        <w:t>名词</w:t>
      </w:r>
      <w:r w:rsidRPr="00785232">
        <w:rPr>
          <w:rFonts w:eastAsia="MingLiU"/>
        </w:rPr>
        <w:tab/>
      </w:r>
      <w:r w:rsidRPr="00785232">
        <w:rPr>
          <w:rFonts w:eastAsia="MingLiU"/>
        </w:rPr>
        <w:tab/>
      </w:r>
    </w:p>
    <w:p w:rsidR="00785232" w:rsidRPr="00785232" w:rsidRDefault="00E430F6" w:rsidP="00182A90">
      <w:pPr>
        <w:spacing w:after="84"/>
        <w:ind w:firstLine="480"/>
        <w:rPr>
          <w:rFonts w:eastAsia="MingLiU"/>
          <w:lang w:eastAsia="zh-TW"/>
        </w:rPr>
      </w:pPr>
      <w:r w:rsidRPr="00E430F6">
        <w:t>a</w:t>
      </w:r>
      <w:r w:rsidR="006944E8">
        <w:rPr>
          <w:rFonts w:hint="eastAsia"/>
        </w:rPr>
        <w:t xml:space="preserve"> </w:t>
      </w:r>
      <w:r w:rsidR="006944E8">
        <w:rPr>
          <w:rFonts w:hint="eastAsia"/>
        </w:rPr>
        <w:tab/>
      </w:r>
      <w:r w:rsidR="006944E8">
        <w:rPr>
          <w:rFonts w:hint="eastAsia"/>
        </w:rPr>
        <w:tab/>
      </w:r>
      <w:r w:rsidR="006944E8">
        <w:rPr>
          <w:rFonts w:hint="eastAsia"/>
        </w:rPr>
        <w:tab/>
      </w:r>
      <w:r w:rsidRPr="00E430F6">
        <w:t>small</w:t>
      </w:r>
      <w:r w:rsidR="006944E8">
        <w:rPr>
          <w:rFonts w:hint="eastAsia"/>
        </w:rPr>
        <w:t xml:space="preserve"> </w:t>
      </w:r>
      <w:r w:rsidR="006944E8">
        <w:rPr>
          <w:rFonts w:hint="eastAsia"/>
        </w:rPr>
        <w:tab/>
      </w:r>
      <w:r w:rsidR="006944E8">
        <w:rPr>
          <w:rFonts w:hint="eastAsia"/>
        </w:rPr>
        <w:tab/>
      </w:r>
      <w:r w:rsidRPr="00E430F6">
        <w:t>garden</w:t>
      </w:r>
      <w:r w:rsidR="006944E8">
        <w:rPr>
          <w:rFonts w:hint="eastAsia"/>
        </w:rPr>
        <w:t xml:space="preserve"> </w:t>
      </w:r>
      <w:r w:rsidR="006944E8">
        <w:rPr>
          <w:rFonts w:hint="eastAsia"/>
        </w:rPr>
        <w:tab/>
      </w:r>
      <w:r w:rsidR="006944E8">
        <w:rPr>
          <w:rFonts w:hint="eastAsia"/>
        </w:rPr>
        <w:tab/>
      </w:r>
      <w:r w:rsidRPr="00E430F6">
        <w:rPr>
          <w:rFonts w:hint="eastAsia"/>
        </w:rPr>
        <w:t>一座小花园</w:t>
      </w:r>
    </w:p>
    <w:p w:rsidR="00785232" w:rsidRPr="00785232" w:rsidRDefault="00E430F6" w:rsidP="00182A90">
      <w:pPr>
        <w:spacing w:after="84"/>
        <w:ind w:left="1080" w:firstLineChars="250" w:firstLine="600"/>
        <w:rPr>
          <w:rFonts w:eastAsia="MingLiU"/>
          <w:lang w:eastAsia="zh-TW"/>
        </w:rPr>
      </w:pPr>
      <w:r w:rsidRPr="00E430F6">
        <w:t>popular</w:t>
      </w:r>
      <w:r w:rsidR="006944E8">
        <w:rPr>
          <w:rFonts w:hint="eastAsia"/>
        </w:rPr>
        <w:t xml:space="preserve"> </w:t>
      </w:r>
      <w:r w:rsidR="006944E8">
        <w:rPr>
          <w:rFonts w:hint="eastAsia"/>
        </w:rPr>
        <w:tab/>
      </w:r>
      <w:r w:rsidRPr="00E430F6">
        <w:t>songs</w:t>
      </w:r>
      <w:r w:rsidR="006944E8">
        <w:rPr>
          <w:rFonts w:hint="eastAsia"/>
        </w:rPr>
        <w:t xml:space="preserve"> </w:t>
      </w:r>
      <w:r w:rsidR="006944E8">
        <w:rPr>
          <w:rFonts w:hint="eastAsia"/>
        </w:rPr>
        <w:tab/>
      </w:r>
      <w:r w:rsidR="006944E8">
        <w:rPr>
          <w:rFonts w:hint="eastAsia"/>
        </w:rPr>
        <w:tab/>
      </w:r>
      <w:r w:rsidRPr="00E430F6">
        <w:rPr>
          <w:rFonts w:hint="eastAsia"/>
        </w:rPr>
        <w:t>热门歌曲</w:t>
      </w:r>
    </w:p>
    <w:p w:rsidR="00785232" w:rsidRPr="00785232"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foolish</w:t>
      </w:r>
      <w:r w:rsidR="006944E8">
        <w:rPr>
          <w:rFonts w:hint="eastAsia"/>
        </w:rPr>
        <w:t xml:space="preserve"> </w:t>
      </w:r>
      <w:r w:rsidR="006944E8">
        <w:rPr>
          <w:rFonts w:hint="eastAsia"/>
        </w:rPr>
        <w:tab/>
      </w:r>
      <w:r w:rsidR="006944E8">
        <w:rPr>
          <w:rFonts w:hint="eastAsia"/>
        </w:rPr>
        <w:tab/>
      </w:r>
      <w:r w:rsidRPr="00E430F6">
        <w:t>plan</w:t>
      </w:r>
      <w:r w:rsidR="006944E8">
        <w:rPr>
          <w:rFonts w:hint="eastAsia"/>
        </w:rPr>
        <w:t xml:space="preserve"> </w:t>
      </w:r>
      <w:r w:rsidR="006944E8">
        <w:rPr>
          <w:rFonts w:hint="eastAsia"/>
        </w:rPr>
        <w:tab/>
      </w:r>
      <w:r w:rsidR="006944E8">
        <w:rPr>
          <w:rFonts w:hint="eastAsia"/>
        </w:rPr>
        <w:tab/>
      </w:r>
      <w:r w:rsidRPr="00E430F6">
        <w:rPr>
          <w:rFonts w:hint="eastAsia"/>
        </w:rPr>
        <w:t>那项愚蠢的计划</w:t>
      </w:r>
    </w:p>
    <w:p w:rsidR="00785232" w:rsidRPr="00785232" w:rsidRDefault="00E430F6" w:rsidP="00182A90">
      <w:pPr>
        <w:spacing w:after="84"/>
        <w:ind w:left="1080" w:firstLineChars="250" w:firstLine="600"/>
        <w:rPr>
          <w:rFonts w:eastAsia="MingLiU"/>
          <w:lang w:eastAsia="zh-TW"/>
        </w:rPr>
      </w:pPr>
      <w:r w:rsidRPr="00E430F6">
        <w:t>extreme</w:t>
      </w:r>
      <w:r w:rsidR="006944E8">
        <w:rPr>
          <w:rFonts w:hint="eastAsia"/>
        </w:rPr>
        <w:t xml:space="preserve"> </w:t>
      </w:r>
      <w:r w:rsidR="006944E8">
        <w:rPr>
          <w:rFonts w:hint="eastAsia"/>
        </w:rPr>
        <w:tab/>
      </w:r>
      <w:r w:rsidRPr="00E430F6">
        <w:t>danger</w:t>
      </w:r>
      <w:r w:rsidR="006944E8">
        <w:rPr>
          <w:rFonts w:hint="eastAsia"/>
        </w:rPr>
        <w:t xml:space="preserve"> </w:t>
      </w:r>
      <w:r w:rsidR="006944E8">
        <w:rPr>
          <w:rFonts w:hint="eastAsia"/>
        </w:rPr>
        <w:tab/>
      </w:r>
      <w:r w:rsidR="006944E8">
        <w:rPr>
          <w:rFonts w:hint="eastAsia"/>
        </w:rPr>
        <w:tab/>
      </w:r>
      <w:r w:rsidRPr="00E430F6">
        <w:rPr>
          <w:rFonts w:hint="eastAsia"/>
        </w:rPr>
        <w:t>极度危险</w:t>
      </w:r>
    </w:p>
    <w:p w:rsidR="00785232" w:rsidRPr="00785232" w:rsidRDefault="00E430F6" w:rsidP="00182A90">
      <w:pPr>
        <w:spacing w:after="84"/>
        <w:ind w:firstLine="480"/>
        <w:rPr>
          <w:rFonts w:eastAsia="MingLiU"/>
          <w:lang w:eastAsia="zh-TW"/>
        </w:rPr>
      </w:pPr>
      <w:r w:rsidRPr="00E430F6">
        <w:t>my</w:t>
      </w:r>
      <w:r w:rsidR="006944E8">
        <w:rPr>
          <w:rFonts w:hint="eastAsia"/>
        </w:rPr>
        <w:t xml:space="preserve"> </w:t>
      </w:r>
      <w:r w:rsidR="006944E8">
        <w:rPr>
          <w:rFonts w:hint="eastAsia"/>
        </w:rPr>
        <w:tab/>
      </w:r>
      <w:r w:rsidR="006944E8">
        <w:rPr>
          <w:rFonts w:hint="eastAsia"/>
        </w:rPr>
        <w:tab/>
      </w:r>
      <w:r w:rsidRPr="00E430F6">
        <w:t>dearest</w:t>
      </w:r>
      <w:r w:rsidR="006944E8">
        <w:rPr>
          <w:rFonts w:hint="eastAsia"/>
        </w:rPr>
        <w:t xml:space="preserve"> </w:t>
      </w:r>
      <w:r w:rsidR="006944E8">
        <w:rPr>
          <w:rFonts w:hint="eastAsia"/>
        </w:rPr>
        <w:tab/>
      </w:r>
      <w:r w:rsidRPr="00E430F6">
        <w:t>friend</w:t>
      </w:r>
      <w:r w:rsidR="006944E8">
        <w:rPr>
          <w:rFonts w:hint="eastAsia"/>
        </w:rPr>
        <w:t xml:space="preserve"> </w:t>
      </w:r>
      <w:r w:rsidR="006944E8">
        <w:rPr>
          <w:rFonts w:hint="eastAsia"/>
        </w:rPr>
        <w:tab/>
      </w:r>
      <w:r w:rsidR="006944E8">
        <w:rPr>
          <w:rFonts w:hint="eastAsia"/>
        </w:rPr>
        <w:tab/>
      </w:r>
      <w:r w:rsidRPr="00E430F6">
        <w:rPr>
          <w:rFonts w:hint="eastAsia"/>
        </w:rPr>
        <w:t>我最亲蜜的朋友</w:t>
      </w:r>
    </w:p>
    <w:p w:rsidR="00785232" w:rsidRPr="003B1504" w:rsidRDefault="00E430F6" w:rsidP="00182A90">
      <w:pPr>
        <w:spacing w:after="84"/>
        <w:ind w:firstLine="480"/>
      </w:pPr>
      <w:r w:rsidRPr="00E430F6">
        <w:t>many</w:t>
      </w:r>
      <w:r w:rsidR="006944E8">
        <w:rPr>
          <w:rFonts w:hint="eastAsia"/>
        </w:rPr>
        <w:t xml:space="preserve"> </w:t>
      </w:r>
      <w:r w:rsidR="006944E8">
        <w:rPr>
          <w:rFonts w:hint="eastAsia"/>
        </w:rPr>
        <w:tab/>
      </w:r>
      <w:r w:rsidR="006944E8">
        <w:rPr>
          <w:rFonts w:hint="eastAsia"/>
        </w:rPr>
        <w:tab/>
      </w:r>
      <w:r w:rsidRPr="00E430F6">
        <w:t>happy</w:t>
      </w:r>
      <w:r w:rsidR="006944E8">
        <w:rPr>
          <w:rFonts w:hint="eastAsia"/>
        </w:rPr>
        <w:t xml:space="preserve"> </w:t>
      </w:r>
      <w:r w:rsidR="006944E8">
        <w:rPr>
          <w:rFonts w:hint="eastAsia"/>
        </w:rPr>
        <w:tab/>
      </w:r>
      <w:r w:rsidR="006944E8">
        <w:rPr>
          <w:rFonts w:hint="eastAsia"/>
        </w:rPr>
        <w:tab/>
      </w:r>
      <w:r w:rsidRPr="00E430F6">
        <w:t>days</w:t>
      </w:r>
      <w:r w:rsidR="006944E8">
        <w:rPr>
          <w:rFonts w:hint="eastAsia"/>
        </w:rPr>
        <w:t xml:space="preserve"> </w:t>
      </w:r>
      <w:r w:rsidR="006944E8">
        <w:rPr>
          <w:rFonts w:hint="eastAsia"/>
        </w:rPr>
        <w:tab/>
      </w:r>
      <w:r w:rsidR="006944E8">
        <w:rPr>
          <w:rFonts w:hint="eastAsia"/>
        </w:rPr>
        <w:tab/>
      </w:r>
      <w:r w:rsidRPr="00E430F6">
        <w:rPr>
          <w:rFonts w:hint="eastAsia"/>
        </w:rPr>
        <w:t>许多快乐的日子</w:t>
      </w:r>
    </w:p>
    <w:p w:rsidR="00DD2927" w:rsidRDefault="00E430F6" w:rsidP="00182A90">
      <w:pPr>
        <w:pStyle w:val="4"/>
        <w:spacing w:after="84"/>
        <w:rPr>
          <w:rFonts w:eastAsia="MingLiU"/>
          <w:lang w:eastAsia="zh-TW"/>
        </w:rPr>
      </w:pPr>
      <w:r w:rsidRPr="00E430F6">
        <w:rPr>
          <w:rFonts w:hint="eastAsia"/>
        </w:rPr>
        <w:t>名词转为形容词使用</w:t>
      </w:r>
    </w:p>
    <w:p w:rsidR="00DD2927" w:rsidRDefault="00E430F6" w:rsidP="00182A90">
      <w:pPr>
        <w:spacing w:after="84"/>
        <w:ind w:firstLine="480"/>
        <w:rPr>
          <w:rFonts w:eastAsia="MingLiU"/>
          <w:lang w:eastAsia="zh-TW"/>
        </w:rPr>
      </w:pPr>
      <w:r w:rsidRPr="00E430F6">
        <w:rPr>
          <w:rFonts w:hint="eastAsia"/>
        </w:rPr>
        <w:t>如果名词词组中的形容词位置，放入的却是另一个名词，那么中间这个名词就是当做形容词使用，应该视为形容词看待。整个名词词组可以视为一个「复</w:t>
      </w:r>
      <w:r w:rsidRPr="00E430F6">
        <w:rPr>
          <w:rFonts w:hint="eastAsia"/>
        </w:rPr>
        <w:lastRenderedPageBreak/>
        <w:t>合名词」（</w:t>
      </w:r>
      <w:r w:rsidRPr="00E430F6">
        <w:t>compound</w:t>
      </w:r>
      <w:r w:rsidRPr="00E430F6">
        <w:rPr>
          <w:rFonts w:hint="eastAsia"/>
        </w:rPr>
        <w:t>）。例如︰</w:t>
      </w:r>
    </w:p>
    <w:p w:rsidR="00785232" w:rsidRPr="00785232" w:rsidRDefault="00E430F6" w:rsidP="00182A90">
      <w:pPr>
        <w:spacing w:after="84"/>
        <w:ind w:firstLine="480"/>
        <w:rPr>
          <w:rFonts w:eastAsia="MingLiU"/>
          <w:lang w:eastAsia="zh-TW"/>
        </w:rPr>
      </w:pPr>
      <w:r w:rsidRPr="00E430F6">
        <w:rPr>
          <w:rFonts w:hint="eastAsia"/>
        </w:rPr>
        <w:t>限定符</w:t>
      </w:r>
      <w:r w:rsidR="003B1504">
        <w:rPr>
          <w:rFonts w:hint="eastAsia"/>
        </w:rPr>
        <w:t xml:space="preserve">    </w:t>
      </w:r>
      <w:r w:rsidRPr="00E430F6">
        <w:rPr>
          <w:rFonts w:hint="eastAsia"/>
        </w:rPr>
        <w:t>形容词</w:t>
      </w:r>
      <w:r w:rsidR="003B1504">
        <w:rPr>
          <w:rFonts w:hint="eastAsia"/>
        </w:rPr>
        <w:t xml:space="preserve">    </w:t>
      </w:r>
      <w:r w:rsidRPr="00E430F6">
        <w:rPr>
          <w:rFonts w:hint="eastAsia"/>
        </w:rPr>
        <w:t>名词</w:t>
      </w:r>
    </w:p>
    <w:p w:rsidR="00785232" w:rsidRPr="00785232"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flower</w:t>
      </w:r>
      <w:r w:rsidR="006944E8">
        <w:rPr>
          <w:rFonts w:hint="eastAsia"/>
        </w:rPr>
        <w:t xml:space="preserve"> </w:t>
      </w:r>
      <w:r w:rsidR="006944E8">
        <w:rPr>
          <w:rFonts w:hint="eastAsia"/>
        </w:rPr>
        <w:tab/>
      </w:r>
      <w:r w:rsidR="006944E8">
        <w:rPr>
          <w:rFonts w:hint="eastAsia"/>
        </w:rPr>
        <w:tab/>
      </w:r>
      <w:r w:rsidRPr="00E430F6">
        <w:t>shop</w:t>
      </w:r>
      <w:r w:rsidR="006944E8">
        <w:rPr>
          <w:rFonts w:hint="eastAsia"/>
        </w:rPr>
        <w:t xml:space="preserve"> </w:t>
      </w:r>
      <w:r w:rsidR="006944E8">
        <w:rPr>
          <w:rFonts w:hint="eastAsia"/>
        </w:rPr>
        <w:tab/>
      </w:r>
      <w:r w:rsidR="006944E8">
        <w:rPr>
          <w:rFonts w:hint="eastAsia"/>
        </w:rPr>
        <w:tab/>
      </w:r>
      <w:r w:rsidRPr="00E430F6">
        <w:rPr>
          <w:rFonts w:hint="eastAsia"/>
        </w:rPr>
        <w:t>那家花店</w:t>
      </w:r>
    </w:p>
    <w:p w:rsidR="00785232" w:rsidRPr="00785232" w:rsidRDefault="00E430F6" w:rsidP="00182A90">
      <w:pPr>
        <w:spacing w:after="84"/>
        <w:ind w:firstLine="480"/>
        <w:rPr>
          <w:rFonts w:eastAsia="MingLiU"/>
          <w:lang w:eastAsia="zh-TW"/>
        </w:rPr>
      </w:pPr>
      <w:r w:rsidRPr="00E430F6">
        <w:t>your</w:t>
      </w:r>
      <w:r w:rsidR="006944E8">
        <w:rPr>
          <w:rFonts w:hint="eastAsia"/>
        </w:rPr>
        <w:t xml:space="preserve"> </w:t>
      </w:r>
      <w:r w:rsidR="006944E8">
        <w:rPr>
          <w:rFonts w:hint="eastAsia"/>
        </w:rPr>
        <w:tab/>
      </w:r>
      <w:r w:rsidR="006944E8">
        <w:rPr>
          <w:rFonts w:hint="eastAsia"/>
        </w:rPr>
        <w:tab/>
      </w:r>
      <w:r w:rsidRPr="00E430F6">
        <w:t>trouser</w:t>
      </w:r>
      <w:r w:rsidR="003B1504">
        <w:rPr>
          <w:rFonts w:hint="eastAsia"/>
        </w:rPr>
        <w:t xml:space="preserve"> </w:t>
      </w:r>
      <w:r w:rsidR="006944E8">
        <w:rPr>
          <w:rFonts w:hint="eastAsia"/>
        </w:rPr>
        <w:t xml:space="preserve"> </w:t>
      </w:r>
      <w:r w:rsidR="006944E8">
        <w:rPr>
          <w:rFonts w:hint="eastAsia"/>
        </w:rPr>
        <w:tab/>
      </w:r>
      <w:r w:rsidRPr="00E430F6">
        <w:t>pockets</w:t>
      </w:r>
      <w:r w:rsidR="006944E8">
        <w:rPr>
          <w:rFonts w:hint="eastAsia"/>
        </w:rPr>
        <w:tab/>
        <w:t xml:space="preserve"> </w:t>
      </w:r>
      <w:r w:rsidR="006944E8">
        <w:rPr>
          <w:rFonts w:hint="eastAsia"/>
        </w:rPr>
        <w:tab/>
      </w:r>
      <w:r w:rsidRPr="00E430F6">
        <w:rPr>
          <w:rFonts w:hint="eastAsia"/>
        </w:rPr>
        <w:t>你的裤子口袋</w:t>
      </w:r>
    </w:p>
    <w:p w:rsidR="00785232" w:rsidRPr="00785232" w:rsidRDefault="00E430F6" w:rsidP="00182A90">
      <w:pPr>
        <w:spacing w:after="84"/>
        <w:ind w:left="1080" w:firstLineChars="250" w:firstLine="600"/>
        <w:rPr>
          <w:rFonts w:eastAsia="MingLiU"/>
          <w:lang w:eastAsia="zh-TW"/>
        </w:rPr>
      </w:pPr>
      <w:r w:rsidRPr="00E430F6">
        <w:t>worker</w:t>
      </w:r>
      <w:r w:rsidR="006944E8">
        <w:rPr>
          <w:rFonts w:hint="eastAsia"/>
        </w:rPr>
        <w:t xml:space="preserve"> </w:t>
      </w:r>
      <w:r w:rsidR="006944E8">
        <w:rPr>
          <w:rFonts w:hint="eastAsia"/>
        </w:rPr>
        <w:tab/>
      </w:r>
      <w:r w:rsidRPr="00E430F6">
        <w:t>solidarity</w:t>
      </w:r>
      <w:r w:rsidR="006944E8">
        <w:rPr>
          <w:rFonts w:hint="eastAsia"/>
        </w:rPr>
        <w:t xml:space="preserve"> </w:t>
      </w:r>
      <w:r w:rsidR="006944E8">
        <w:rPr>
          <w:rFonts w:hint="eastAsia"/>
        </w:rPr>
        <w:tab/>
      </w:r>
      <w:r w:rsidRPr="00E430F6">
        <w:rPr>
          <w:rFonts w:hint="eastAsia"/>
        </w:rPr>
        <w:t>工人大团结</w:t>
      </w:r>
    </w:p>
    <w:p w:rsidR="00785232" w:rsidRPr="00785232" w:rsidRDefault="00E430F6" w:rsidP="00182A90">
      <w:pPr>
        <w:spacing w:after="84"/>
        <w:ind w:firstLine="480"/>
        <w:rPr>
          <w:rFonts w:eastAsia="MingLiU"/>
          <w:lang w:eastAsia="zh-TW"/>
        </w:rPr>
      </w:pPr>
      <w:r w:rsidRPr="00E430F6">
        <w:t>a</w:t>
      </w:r>
      <w:r w:rsidR="006944E8">
        <w:rPr>
          <w:rFonts w:hint="eastAsia"/>
        </w:rPr>
        <w:t xml:space="preserve"> </w:t>
      </w:r>
      <w:r w:rsidR="006944E8">
        <w:rPr>
          <w:rFonts w:hint="eastAsia"/>
        </w:rPr>
        <w:tab/>
      </w:r>
      <w:r w:rsidR="006944E8">
        <w:rPr>
          <w:rFonts w:hint="eastAsia"/>
        </w:rPr>
        <w:tab/>
      </w:r>
      <w:r w:rsidR="006944E8">
        <w:rPr>
          <w:rFonts w:hint="eastAsia"/>
        </w:rPr>
        <w:tab/>
      </w:r>
      <w:r w:rsidRPr="00E430F6">
        <w:t>shoe</w:t>
      </w:r>
      <w:r w:rsidR="006944E8">
        <w:rPr>
          <w:rFonts w:hint="eastAsia"/>
        </w:rPr>
        <w:t xml:space="preserve"> </w:t>
      </w:r>
      <w:r w:rsidR="006944E8">
        <w:rPr>
          <w:rFonts w:hint="eastAsia"/>
        </w:rPr>
        <w:tab/>
      </w:r>
      <w:r w:rsidR="006944E8">
        <w:rPr>
          <w:rFonts w:hint="eastAsia"/>
        </w:rPr>
        <w:tab/>
      </w:r>
      <w:r w:rsidRPr="00E430F6">
        <w:t>factory</w:t>
      </w:r>
      <w:r w:rsidR="006944E8">
        <w:rPr>
          <w:rFonts w:hint="eastAsia"/>
        </w:rPr>
        <w:t xml:space="preserve"> </w:t>
      </w:r>
      <w:r w:rsidR="006944E8">
        <w:rPr>
          <w:rFonts w:hint="eastAsia"/>
        </w:rPr>
        <w:tab/>
      </w:r>
      <w:r w:rsidR="006944E8">
        <w:rPr>
          <w:rFonts w:hint="eastAsia"/>
        </w:rPr>
        <w:tab/>
      </w:r>
      <w:r w:rsidRPr="00E430F6">
        <w:rPr>
          <w:rFonts w:hint="eastAsia"/>
        </w:rPr>
        <w:t>一家制鞋工厂</w:t>
      </w:r>
    </w:p>
    <w:p w:rsidR="00DD2927" w:rsidRDefault="00E430F6" w:rsidP="00182A90">
      <w:pPr>
        <w:spacing w:after="84"/>
        <w:ind w:left="1080" w:firstLineChars="250" w:firstLine="600"/>
        <w:rPr>
          <w:rFonts w:eastAsia="MingLiU"/>
          <w:lang w:eastAsia="zh-TW"/>
        </w:rPr>
      </w:pPr>
      <w:r w:rsidRPr="00E430F6">
        <w:t>company</w:t>
      </w:r>
      <w:r w:rsidR="006944E8">
        <w:rPr>
          <w:rFonts w:hint="eastAsia"/>
        </w:rPr>
        <w:t xml:space="preserve"> </w:t>
      </w:r>
      <w:r w:rsidR="006944E8">
        <w:rPr>
          <w:rFonts w:hint="eastAsia"/>
        </w:rPr>
        <w:tab/>
      </w:r>
      <w:r w:rsidRPr="00E430F6">
        <w:t>cars</w:t>
      </w:r>
      <w:r w:rsidR="006944E8">
        <w:rPr>
          <w:rFonts w:hint="eastAsia"/>
        </w:rPr>
        <w:t xml:space="preserve"> </w:t>
      </w:r>
      <w:r w:rsidR="006944E8">
        <w:rPr>
          <w:rFonts w:hint="eastAsia"/>
        </w:rPr>
        <w:tab/>
      </w:r>
      <w:r w:rsidR="006944E8">
        <w:rPr>
          <w:rFonts w:hint="eastAsia"/>
        </w:rPr>
        <w:tab/>
      </w:r>
      <w:r w:rsidRPr="00E430F6">
        <w:rPr>
          <w:rFonts w:hint="eastAsia"/>
        </w:rPr>
        <w:t>公司的汽车</w:t>
      </w:r>
    </w:p>
    <w:p w:rsidR="00785232" w:rsidRPr="003B1504" w:rsidRDefault="00E430F6" w:rsidP="00182A90">
      <w:pPr>
        <w:spacing w:after="84"/>
        <w:ind w:firstLine="480"/>
      </w:pPr>
      <w:r w:rsidRPr="00E430F6">
        <w:rPr>
          <w:rFonts w:hint="eastAsia"/>
        </w:rPr>
        <w:t>以第一个例子来说，</w:t>
      </w:r>
      <w:r w:rsidRPr="00E430F6">
        <w:t>that flower shop</w:t>
      </w:r>
      <w:r w:rsidRPr="00E430F6">
        <w:rPr>
          <w:rFonts w:hint="eastAsia"/>
        </w:rPr>
        <w:t>这个名词词组中间的形容词位置，放的却是另一个名词</w:t>
      </w:r>
      <w:r w:rsidRPr="00E430F6">
        <w:t>flower</w:t>
      </w:r>
      <w:r w:rsidRPr="00E430F6">
        <w:rPr>
          <w:rFonts w:hint="eastAsia"/>
        </w:rPr>
        <w:t>。这时候应该把</w:t>
      </w:r>
      <w:r w:rsidRPr="00E430F6">
        <w:t>flower</w:t>
      </w:r>
      <w:r w:rsidRPr="00E430F6">
        <w:rPr>
          <w:rFonts w:hint="eastAsia"/>
        </w:rPr>
        <w:t>当做形容词看待。试想：花店卖的花当然不只一朵，那么为什么在名词词组</w:t>
      </w:r>
      <w:r w:rsidRPr="00E430F6">
        <w:t>that flower shop</w:t>
      </w:r>
      <w:r w:rsidRPr="00E430F6">
        <w:rPr>
          <w:rFonts w:hint="eastAsia"/>
        </w:rPr>
        <w:t>中间用的却是单数的</w:t>
      </w:r>
      <w:r w:rsidRPr="00E430F6">
        <w:t>flower</w:t>
      </w:r>
      <w:r w:rsidRPr="00E430F6">
        <w:rPr>
          <w:rFonts w:hint="eastAsia"/>
        </w:rPr>
        <w:t>而不用复数的</w:t>
      </w:r>
      <w:r w:rsidRPr="00E430F6">
        <w:t>flowers</w:t>
      </w:r>
      <w:r w:rsidRPr="00E430F6">
        <w:rPr>
          <w:rFonts w:hint="eastAsia"/>
        </w:rPr>
        <w:t>？这是因为名词词组中间这个位置是形容词位置，把名词</w:t>
      </w:r>
      <w:r w:rsidRPr="00E430F6">
        <w:t>flower</w:t>
      </w:r>
      <w:r w:rsidRPr="00E430F6">
        <w:rPr>
          <w:rFonts w:hint="eastAsia"/>
        </w:rPr>
        <w:t>放在这个位置，就要视同形容词看待。而英文的形容词是没有复数的，只有名词才可能会有复数。所以，</w:t>
      </w:r>
      <w:r w:rsidRPr="00E430F6">
        <w:t>flower</w:t>
      </w:r>
      <w:r w:rsidRPr="00E430F6">
        <w:rPr>
          <w:rFonts w:hint="eastAsia"/>
        </w:rPr>
        <w:t>当形容词使用时自然只能采用单数。名词词组</w:t>
      </w:r>
      <w:r w:rsidRPr="00E430F6">
        <w:t>that flower shop</w:t>
      </w:r>
      <w:r w:rsidRPr="00E430F6">
        <w:rPr>
          <w:rFonts w:hint="eastAsia"/>
        </w:rPr>
        <w:t>「那家花店」，意思是「那家『卖花的』店」。</w:t>
      </w:r>
      <w:r w:rsidRPr="00E430F6">
        <w:t>flower</w:t>
      </w:r>
      <w:r w:rsidRPr="00E430F6">
        <w:rPr>
          <w:rFonts w:hint="eastAsia"/>
        </w:rPr>
        <w:t>用在这个位置，意思是「卖花的」，当作形容词使用，所以没有复数。另外那几个例子中的</w:t>
      </w:r>
      <w:r w:rsidRPr="00E430F6">
        <w:t>trouser, worker, shoe</w:t>
      </w:r>
      <w:r w:rsidRPr="00E430F6">
        <w:rPr>
          <w:rFonts w:hint="eastAsia"/>
        </w:rPr>
        <w:t>等等都采用单数形，也是同样的原因。请注意：</w:t>
      </w:r>
      <w:r w:rsidRPr="003B1504">
        <w:rPr>
          <w:rStyle w:val="af1"/>
          <w:rFonts w:hint="eastAsia"/>
        </w:rPr>
        <w:t>包括像</w:t>
      </w:r>
      <w:r w:rsidRPr="003B1504">
        <w:rPr>
          <w:rStyle w:val="af1"/>
        </w:rPr>
        <w:t>trousers, shoes</w:t>
      </w:r>
      <w:r w:rsidRPr="003B1504">
        <w:rPr>
          <w:rStyle w:val="af1"/>
          <w:rFonts w:hint="eastAsia"/>
        </w:rPr>
        <w:t>这些通常都要用复数形的名词，放在名词词组中转作形容词使用时，也一样要改采单数形。</w:t>
      </w:r>
    </w:p>
    <w:p w:rsidR="00DD2927" w:rsidRDefault="00E430F6" w:rsidP="00982549">
      <w:pPr>
        <w:pStyle w:val="3"/>
        <w:spacing w:before="126" w:after="126"/>
        <w:rPr>
          <w:rFonts w:eastAsia="PMingLiU"/>
          <w:lang w:eastAsia="zh-TW"/>
        </w:rPr>
      </w:pPr>
      <w:bookmarkStart w:id="16" w:name="_Toc363483843"/>
      <w:r w:rsidRPr="00E430F6">
        <w:rPr>
          <w:rFonts w:hint="eastAsia"/>
        </w:rPr>
        <w:t>复合形容词</w:t>
      </w:r>
      <w:bookmarkEnd w:id="16"/>
    </w:p>
    <w:p w:rsidR="00DD2927" w:rsidRDefault="00E430F6" w:rsidP="00182A90">
      <w:pPr>
        <w:spacing w:after="84"/>
        <w:ind w:firstLine="480"/>
        <w:rPr>
          <w:rFonts w:eastAsia="PMingLiU"/>
          <w:lang w:eastAsia="zh-TW"/>
        </w:rPr>
      </w:pPr>
      <w:r w:rsidRPr="00E430F6">
        <w:rPr>
          <w:rFonts w:hint="eastAsia"/>
        </w:rPr>
        <w:t>前面提过，形容词词组可以使用在补语位置，但是不能用在名词词组中，因为名词词组中的位置比较狭窄，放不进词组、只能放进单字。如果形容词词组要放进名词词组中的位置使用，必须先把形容词词组改造为单字，也就是改写成复合形容词。先看几个例子：</w:t>
      </w:r>
    </w:p>
    <w:p w:rsidR="00785232" w:rsidRPr="00785232" w:rsidRDefault="00E430F6" w:rsidP="00182A90">
      <w:pPr>
        <w:spacing w:after="84"/>
        <w:ind w:firstLine="480"/>
        <w:rPr>
          <w:rFonts w:eastAsia="MingLiU"/>
          <w:lang w:eastAsia="zh-TW"/>
        </w:rPr>
      </w:pPr>
      <w:r w:rsidRPr="00E430F6">
        <w:rPr>
          <w:rFonts w:hint="eastAsia"/>
        </w:rPr>
        <w:t>限定符</w:t>
      </w:r>
      <w:r w:rsidR="00BC06B9">
        <w:rPr>
          <w:rFonts w:hint="eastAsia"/>
        </w:rPr>
        <w:t xml:space="preserve">   </w:t>
      </w:r>
      <w:r w:rsidR="006944E8">
        <w:rPr>
          <w:rFonts w:hint="eastAsia"/>
        </w:rPr>
        <w:t xml:space="preserve">   </w:t>
      </w:r>
      <w:r w:rsidRPr="00E430F6">
        <w:rPr>
          <w:rFonts w:hint="eastAsia"/>
        </w:rPr>
        <w:t>形容词</w:t>
      </w:r>
      <w:r w:rsidR="00BC06B9">
        <w:rPr>
          <w:rFonts w:hint="eastAsia"/>
        </w:rPr>
        <w:t xml:space="preserve">         </w:t>
      </w:r>
      <w:r w:rsidRPr="00E430F6">
        <w:rPr>
          <w:rFonts w:hint="eastAsia"/>
        </w:rPr>
        <w:t>名词</w:t>
      </w:r>
    </w:p>
    <w:p w:rsidR="00785232" w:rsidRPr="00785232"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hard-to-solve</w:t>
      </w:r>
      <w:r w:rsidR="006944E8">
        <w:rPr>
          <w:rFonts w:hint="eastAsia"/>
        </w:rPr>
        <w:t xml:space="preserve"> </w:t>
      </w:r>
      <w:r w:rsidR="006944E8">
        <w:rPr>
          <w:rFonts w:hint="eastAsia"/>
        </w:rPr>
        <w:tab/>
      </w:r>
      <w:r w:rsidR="006944E8">
        <w:rPr>
          <w:rFonts w:hint="eastAsia"/>
        </w:rPr>
        <w:tab/>
      </w:r>
      <w:r w:rsidRPr="00E430F6">
        <w:t>problem</w:t>
      </w:r>
      <w:r w:rsidR="006944E8">
        <w:rPr>
          <w:rFonts w:hint="eastAsia"/>
        </w:rPr>
        <w:t xml:space="preserve"> </w:t>
      </w:r>
      <w:r w:rsidR="006944E8">
        <w:rPr>
          <w:rFonts w:hint="eastAsia"/>
        </w:rPr>
        <w:tab/>
      </w:r>
      <w:r w:rsidR="006944E8">
        <w:rPr>
          <w:rFonts w:hint="eastAsia"/>
        </w:rPr>
        <w:tab/>
      </w:r>
      <w:r w:rsidRPr="00E430F6">
        <w:rPr>
          <w:rFonts w:hint="eastAsia"/>
        </w:rPr>
        <w:t>那道难解的题目</w:t>
      </w:r>
    </w:p>
    <w:p w:rsidR="00785232" w:rsidRPr="00785232" w:rsidRDefault="00E430F6" w:rsidP="00182A90">
      <w:pPr>
        <w:spacing w:after="84"/>
        <w:ind w:left="1241" w:firstLineChars="183" w:firstLine="439"/>
        <w:rPr>
          <w:rFonts w:eastAsia="MingLiU"/>
          <w:lang w:eastAsia="zh-TW"/>
        </w:rPr>
      </w:pPr>
      <w:r w:rsidRPr="00E430F6">
        <w:t>state-of-the-art</w:t>
      </w:r>
      <w:r w:rsidR="00BC06B9">
        <w:rPr>
          <w:rFonts w:hint="eastAsia"/>
        </w:rPr>
        <w:t xml:space="preserve"> </w:t>
      </w:r>
      <w:r w:rsidR="006944E8">
        <w:rPr>
          <w:rFonts w:hint="eastAsia"/>
        </w:rPr>
        <w:tab/>
      </w:r>
      <w:r w:rsidRPr="00E430F6">
        <w:t>technology</w:t>
      </w:r>
      <w:r w:rsidR="006944E8">
        <w:rPr>
          <w:rFonts w:hint="eastAsia"/>
        </w:rPr>
        <w:t xml:space="preserve"> </w:t>
      </w:r>
      <w:r w:rsidR="006944E8">
        <w:rPr>
          <w:rFonts w:hint="eastAsia"/>
        </w:rPr>
        <w:tab/>
      </w:r>
      <w:r w:rsidR="006944E8">
        <w:rPr>
          <w:rFonts w:hint="eastAsia"/>
        </w:rPr>
        <w:tab/>
      </w:r>
      <w:r w:rsidRPr="00E430F6">
        <w:rPr>
          <w:rFonts w:hint="eastAsia"/>
        </w:rPr>
        <w:t>尖端科技</w:t>
      </w:r>
    </w:p>
    <w:p w:rsidR="00785232" w:rsidRPr="00785232" w:rsidRDefault="00E430F6" w:rsidP="00182A90">
      <w:pPr>
        <w:spacing w:after="84"/>
        <w:ind w:firstLine="480"/>
        <w:rPr>
          <w:rFonts w:eastAsia="MingLiU"/>
          <w:lang w:eastAsia="zh-TW"/>
        </w:rPr>
      </w:pPr>
      <w:r w:rsidRPr="00E430F6">
        <w:t>a</w:t>
      </w:r>
      <w:r w:rsidR="006944E8">
        <w:rPr>
          <w:rFonts w:hint="eastAsia"/>
        </w:rPr>
        <w:t xml:space="preserve"> </w:t>
      </w:r>
      <w:r w:rsidR="006944E8">
        <w:rPr>
          <w:rFonts w:hint="eastAsia"/>
        </w:rPr>
        <w:tab/>
      </w:r>
      <w:r w:rsidR="006944E8">
        <w:rPr>
          <w:rFonts w:hint="eastAsia"/>
        </w:rPr>
        <w:tab/>
      </w:r>
      <w:r w:rsidR="006944E8">
        <w:rPr>
          <w:rFonts w:hint="eastAsia"/>
        </w:rPr>
        <w:tab/>
      </w:r>
      <w:r w:rsidRPr="00E430F6">
        <w:t>five-year-old</w:t>
      </w:r>
      <w:r w:rsidR="006944E8">
        <w:rPr>
          <w:rFonts w:hint="eastAsia"/>
        </w:rPr>
        <w:t xml:space="preserve"> </w:t>
      </w:r>
      <w:r w:rsidR="006944E8">
        <w:rPr>
          <w:rFonts w:hint="eastAsia"/>
        </w:rPr>
        <w:tab/>
      </w:r>
      <w:r w:rsidR="006944E8">
        <w:rPr>
          <w:rFonts w:hint="eastAsia"/>
        </w:rPr>
        <w:tab/>
      </w:r>
      <w:r w:rsidRPr="00E430F6">
        <w:t>boy</w:t>
      </w:r>
      <w:r w:rsidR="006944E8">
        <w:rPr>
          <w:rFonts w:hint="eastAsia"/>
        </w:rPr>
        <w:t xml:space="preserve"> </w:t>
      </w:r>
      <w:r w:rsidR="006944E8">
        <w:rPr>
          <w:rFonts w:hint="eastAsia"/>
        </w:rPr>
        <w:tab/>
      </w:r>
      <w:r w:rsidR="006944E8">
        <w:rPr>
          <w:rFonts w:hint="eastAsia"/>
        </w:rPr>
        <w:tab/>
      </w:r>
      <w:r w:rsidR="006944E8">
        <w:rPr>
          <w:rFonts w:hint="eastAsia"/>
        </w:rPr>
        <w:tab/>
      </w:r>
      <w:r w:rsidRPr="00E430F6">
        <w:rPr>
          <w:rFonts w:hint="eastAsia"/>
        </w:rPr>
        <w:t>一个五岁大的男孩</w:t>
      </w:r>
    </w:p>
    <w:p w:rsidR="00DD2927"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10-story-high</w:t>
      </w:r>
      <w:r w:rsidR="006944E8">
        <w:rPr>
          <w:rFonts w:hint="eastAsia"/>
        </w:rPr>
        <w:t xml:space="preserve"> </w:t>
      </w:r>
      <w:r w:rsidR="006944E8">
        <w:rPr>
          <w:rFonts w:hint="eastAsia"/>
        </w:rPr>
        <w:tab/>
      </w:r>
      <w:r w:rsidR="006944E8">
        <w:rPr>
          <w:rFonts w:hint="eastAsia"/>
        </w:rPr>
        <w:tab/>
      </w:r>
      <w:r w:rsidRPr="00E430F6">
        <w:t>building</w:t>
      </w:r>
      <w:r w:rsidR="006944E8">
        <w:rPr>
          <w:rFonts w:hint="eastAsia"/>
        </w:rPr>
        <w:t xml:space="preserve"> </w:t>
      </w:r>
      <w:r w:rsidR="006944E8">
        <w:rPr>
          <w:rFonts w:hint="eastAsia"/>
        </w:rPr>
        <w:tab/>
      </w:r>
      <w:r w:rsidR="006944E8">
        <w:rPr>
          <w:rFonts w:hint="eastAsia"/>
        </w:rPr>
        <w:tab/>
      </w:r>
      <w:r w:rsidRPr="00E430F6">
        <w:rPr>
          <w:rFonts w:hint="eastAsia"/>
        </w:rPr>
        <w:t>那栋十层楼高的建筑</w:t>
      </w:r>
    </w:p>
    <w:p w:rsidR="00785232" w:rsidRPr="00BC06B9" w:rsidRDefault="00E430F6" w:rsidP="00182A90">
      <w:pPr>
        <w:spacing w:after="84"/>
        <w:ind w:firstLine="480"/>
      </w:pPr>
      <w:r w:rsidRPr="00E430F6">
        <w:rPr>
          <w:rFonts w:hint="eastAsia"/>
        </w:rPr>
        <w:t>以</w:t>
      </w:r>
      <w:r w:rsidRPr="00E430F6">
        <w:t>a five-year-old boy</w:t>
      </w:r>
      <w:r w:rsidRPr="00E430F6">
        <w:rPr>
          <w:rFonts w:hint="eastAsia"/>
        </w:rPr>
        <w:t>这个名词词组为例。形容词词组的写法是</w:t>
      </w:r>
      <w:r w:rsidRPr="00E430F6">
        <w:t>five years old</w:t>
      </w:r>
      <w:r w:rsidRPr="00E430F6">
        <w:rPr>
          <w:rFonts w:hint="eastAsia"/>
        </w:rPr>
        <w:t>，这种词组构造无法放入</w:t>
      </w:r>
      <w:r w:rsidRPr="00E430F6">
        <w:t>a boy</w:t>
      </w:r>
      <w:r w:rsidRPr="00E430F6">
        <w:rPr>
          <w:rFonts w:hint="eastAsia"/>
        </w:rPr>
        <w:t>中间的形容词位置，必须先把形容词词组改造为单字。</w:t>
      </w:r>
      <w:r w:rsidRPr="00BC06B9">
        <w:rPr>
          <w:rStyle w:val="af1"/>
          <w:rFonts w:hint="eastAsia"/>
        </w:rPr>
        <w:t>做法是用</w:t>
      </w:r>
      <w:r w:rsidRPr="00BC06B9">
        <w:rPr>
          <w:rStyle w:val="af1"/>
        </w:rPr>
        <w:t>hyphen</w:t>
      </w:r>
      <w:r w:rsidRPr="00BC06B9">
        <w:rPr>
          <w:rStyle w:val="af1"/>
          <w:rFonts w:hint="eastAsia"/>
        </w:rPr>
        <w:t>把它串连成一个单字，但是要注意：变成形容词单字之后就不能够再有复数，</w:t>
      </w:r>
      <w:r w:rsidRPr="00E430F6">
        <w:rPr>
          <w:rFonts w:hint="eastAsia"/>
        </w:rPr>
        <w:t>所以要把</w:t>
      </w:r>
      <w:r w:rsidRPr="00E430F6">
        <w:t>years</w:t>
      </w:r>
      <w:r w:rsidRPr="00E430F6">
        <w:rPr>
          <w:rFonts w:hint="eastAsia"/>
        </w:rPr>
        <w:t>后面的</w:t>
      </w:r>
      <w:r w:rsidRPr="00E430F6">
        <w:t xml:space="preserve"> -s</w:t>
      </w:r>
      <w:r w:rsidRPr="00E430F6">
        <w:rPr>
          <w:rFonts w:hint="eastAsia"/>
        </w:rPr>
        <w:t>去掉，成为</w:t>
      </w:r>
      <w:r w:rsidRPr="00E430F6">
        <w:t>five-year-old</w:t>
      </w:r>
      <w:r w:rsidRPr="00E430F6">
        <w:rPr>
          <w:rFonts w:hint="eastAsia"/>
        </w:rPr>
        <w:t>这个复合形容词，才能放进</w:t>
      </w:r>
      <w:r w:rsidRPr="00E430F6">
        <w:t>a boy</w:t>
      </w:r>
      <w:r w:rsidRPr="00E430F6">
        <w:rPr>
          <w:rFonts w:hint="eastAsia"/>
        </w:rPr>
        <w:t>的中间。另一个例子里面的</w:t>
      </w:r>
      <w:r w:rsidRPr="00E430F6">
        <w:t>10-story-high</w:t>
      </w:r>
      <w:r w:rsidRPr="00E430F6">
        <w:rPr>
          <w:rFonts w:hint="eastAsia"/>
        </w:rPr>
        <w:t>这个复合形容词也是同样的道理，</w:t>
      </w:r>
      <w:r w:rsidRPr="00E430F6">
        <w:t>story</w:t>
      </w:r>
      <w:r w:rsidRPr="00E430F6">
        <w:rPr>
          <w:rFonts w:hint="eastAsia"/>
        </w:rPr>
        <w:t>必须改成单数。</w:t>
      </w:r>
    </w:p>
    <w:p w:rsidR="00DD2927" w:rsidRDefault="00E430F6" w:rsidP="00982549">
      <w:pPr>
        <w:pStyle w:val="3"/>
        <w:spacing w:before="126" w:after="126"/>
        <w:rPr>
          <w:rFonts w:eastAsia="MingLiU"/>
          <w:lang w:eastAsia="zh-TW"/>
        </w:rPr>
      </w:pPr>
      <w:bookmarkStart w:id="17" w:name="_Toc363483844"/>
      <w:r w:rsidRPr="00E430F6">
        <w:rPr>
          <w:rFonts w:hint="eastAsia"/>
        </w:rPr>
        <w:lastRenderedPageBreak/>
        <w:t>复数形的形容词</w:t>
      </w:r>
      <w:bookmarkEnd w:id="17"/>
    </w:p>
    <w:p w:rsidR="00DD2927" w:rsidRDefault="00E430F6" w:rsidP="00182A90">
      <w:pPr>
        <w:spacing w:after="84"/>
        <w:ind w:firstLine="480"/>
        <w:rPr>
          <w:rFonts w:eastAsia="MingLiU"/>
          <w:lang w:eastAsia="zh-TW"/>
        </w:rPr>
      </w:pPr>
      <w:r w:rsidRPr="00E430F6">
        <w:rPr>
          <w:rFonts w:hint="eastAsia"/>
        </w:rPr>
        <w:t>如上所述，英文的形容词通常只有单数没有复数。但是在一些特殊的情况下，名词词组中的形容词看起来就是复数形。例如：</w:t>
      </w:r>
    </w:p>
    <w:p w:rsidR="00785232" w:rsidRPr="00785232" w:rsidRDefault="00E430F6" w:rsidP="00182A90">
      <w:pPr>
        <w:spacing w:after="84"/>
        <w:ind w:firstLine="480"/>
        <w:rPr>
          <w:rFonts w:eastAsia="MingLiU"/>
          <w:lang w:eastAsia="zh-TW"/>
        </w:rPr>
      </w:pPr>
      <w:r w:rsidRPr="00E430F6">
        <w:rPr>
          <w:rFonts w:hint="eastAsia"/>
        </w:rPr>
        <w:t>限定符</w:t>
      </w:r>
      <w:r w:rsidR="006944E8">
        <w:rPr>
          <w:rFonts w:hint="eastAsia"/>
        </w:rPr>
        <w:t xml:space="preserve">    </w:t>
      </w:r>
      <w:r w:rsidRPr="00E430F6">
        <w:rPr>
          <w:rFonts w:hint="eastAsia"/>
        </w:rPr>
        <w:t>形容词</w:t>
      </w:r>
      <w:r w:rsidR="00BC06B9">
        <w:rPr>
          <w:rFonts w:hint="eastAsia"/>
        </w:rPr>
        <w:t xml:space="preserve">     </w:t>
      </w:r>
      <w:r w:rsidRPr="00E430F6">
        <w:rPr>
          <w:rFonts w:hint="eastAsia"/>
        </w:rPr>
        <w:t>名词</w:t>
      </w:r>
    </w:p>
    <w:p w:rsidR="00785232" w:rsidRPr="00785232"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savings</w:t>
      </w:r>
      <w:r w:rsidR="006944E8">
        <w:rPr>
          <w:rFonts w:hint="eastAsia"/>
        </w:rPr>
        <w:t xml:space="preserve"> </w:t>
      </w:r>
      <w:r w:rsidR="006944E8">
        <w:rPr>
          <w:rFonts w:hint="eastAsia"/>
        </w:rPr>
        <w:tab/>
      </w:r>
      <w:r w:rsidRPr="00E430F6">
        <w:t>bank</w:t>
      </w:r>
      <w:r w:rsidR="006944E8">
        <w:rPr>
          <w:rFonts w:hint="eastAsia"/>
        </w:rPr>
        <w:t xml:space="preserve"> </w:t>
      </w:r>
      <w:r w:rsidR="006944E8">
        <w:rPr>
          <w:rFonts w:hint="eastAsia"/>
        </w:rPr>
        <w:tab/>
      </w:r>
      <w:r w:rsidR="006944E8">
        <w:rPr>
          <w:rFonts w:hint="eastAsia"/>
        </w:rPr>
        <w:tab/>
      </w:r>
      <w:r w:rsidR="006944E8">
        <w:rPr>
          <w:rFonts w:hint="eastAsia"/>
        </w:rPr>
        <w:tab/>
      </w:r>
      <w:r w:rsidRPr="00E430F6">
        <w:rPr>
          <w:rFonts w:hint="eastAsia"/>
        </w:rPr>
        <w:t>那家储蓄银行</w:t>
      </w:r>
    </w:p>
    <w:p w:rsidR="00785232" w:rsidRPr="00785232" w:rsidRDefault="00E430F6" w:rsidP="00182A90">
      <w:pPr>
        <w:spacing w:after="84"/>
        <w:ind w:left="1260" w:firstLineChars="175" w:firstLine="420"/>
        <w:rPr>
          <w:rFonts w:eastAsia="MingLiU"/>
          <w:lang w:eastAsia="zh-TW"/>
        </w:rPr>
      </w:pPr>
      <w:r w:rsidRPr="00E430F6">
        <w:t>damages</w:t>
      </w:r>
      <w:r w:rsidR="006944E8">
        <w:rPr>
          <w:rFonts w:hint="eastAsia"/>
        </w:rPr>
        <w:t xml:space="preserve"> </w:t>
      </w:r>
      <w:r w:rsidR="006944E8">
        <w:rPr>
          <w:rFonts w:hint="eastAsia"/>
        </w:rPr>
        <w:tab/>
      </w:r>
      <w:r w:rsidRPr="00E430F6">
        <w:t>negotiations</w:t>
      </w:r>
      <w:r w:rsidR="006944E8">
        <w:rPr>
          <w:rFonts w:hint="eastAsia"/>
        </w:rPr>
        <w:t xml:space="preserve"> </w:t>
      </w:r>
      <w:r w:rsidR="006944E8">
        <w:rPr>
          <w:rFonts w:hint="eastAsia"/>
        </w:rPr>
        <w:tab/>
      </w:r>
      <w:r w:rsidRPr="00E430F6">
        <w:rPr>
          <w:rFonts w:hint="eastAsia"/>
        </w:rPr>
        <w:t>赔偿谈判</w:t>
      </w:r>
    </w:p>
    <w:p w:rsidR="00785232" w:rsidRPr="00785232" w:rsidRDefault="00E430F6" w:rsidP="00182A90">
      <w:pPr>
        <w:spacing w:after="84"/>
        <w:ind w:firstLine="480"/>
        <w:rPr>
          <w:rFonts w:eastAsia="MingLiU"/>
          <w:lang w:eastAsia="zh-TW"/>
        </w:rPr>
      </w:pPr>
      <w:r w:rsidRPr="00E430F6">
        <w:t>several</w:t>
      </w:r>
      <w:r w:rsidR="006944E8">
        <w:rPr>
          <w:rFonts w:hint="eastAsia"/>
        </w:rPr>
        <w:t xml:space="preserve"> </w:t>
      </w:r>
      <w:r w:rsidR="006944E8">
        <w:rPr>
          <w:rFonts w:hint="eastAsia"/>
        </w:rPr>
        <w:tab/>
      </w:r>
      <w:r w:rsidRPr="00E430F6">
        <w:t>clothes</w:t>
      </w:r>
      <w:r w:rsidR="006944E8">
        <w:rPr>
          <w:rFonts w:hint="eastAsia"/>
        </w:rPr>
        <w:t xml:space="preserve"> </w:t>
      </w:r>
      <w:r w:rsidR="006944E8">
        <w:rPr>
          <w:rFonts w:hint="eastAsia"/>
        </w:rPr>
        <w:tab/>
      </w:r>
      <w:r w:rsidRPr="00E430F6">
        <w:t>hangers</w:t>
      </w:r>
      <w:r w:rsidR="006944E8">
        <w:rPr>
          <w:rFonts w:hint="eastAsia"/>
        </w:rPr>
        <w:t xml:space="preserve"> </w:t>
      </w:r>
      <w:r w:rsidR="006944E8">
        <w:rPr>
          <w:rFonts w:hint="eastAsia"/>
        </w:rPr>
        <w:tab/>
      </w:r>
      <w:r w:rsidR="006944E8">
        <w:rPr>
          <w:rFonts w:hint="eastAsia"/>
        </w:rPr>
        <w:tab/>
      </w:r>
      <w:r w:rsidRPr="00E430F6">
        <w:rPr>
          <w:rFonts w:hint="eastAsia"/>
        </w:rPr>
        <w:t>几支衣架</w:t>
      </w:r>
    </w:p>
    <w:p w:rsidR="00DD2927" w:rsidRDefault="00E430F6" w:rsidP="00182A90">
      <w:pPr>
        <w:spacing w:after="84"/>
        <w:ind w:firstLine="480"/>
        <w:rPr>
          <w:rFonts w:eastAsia="MingLiU"/>
          <w:lang w:eastAsia="zh-TW"/>
        </w:rPr>
      </w:pPr>
      <w:r w:rsidRPr="00E430F6">
        <w:t>your</w:t>
      </w:r>
      <w:r w:rsidR="006944E8">
        <w:rPr>
          <w:rFonts w:hint="eastAsia"/>
        </w:rPr>
        <w:t xml:space="preserve"> </w:t>
      </w:r>
      <w:r w:rsidR="006944E8">
        <w:rPr>
          <w:rFonts w:hint="eastAsia"/>
        </w:rPr>
        <w:tab/>
      </w:r>
      <w:r w:rsidR="006944E8">
        <w:rPr>
          <w:rFonts w:hint="eastAsia"/>
        </w:rPr>
        <w:tab/>
      </w:r>
      <w:r w:rsidRPr="00E430F6">
        <w:t>sports</w:t>
      </w:r>
      <w:r w:rsidR="006944E8">
        <w:rPr>
          <w:rFonts w:hint="eastAsia"/>
        </w:rPr>
        <w:t xml:space="preserve"> </w:t>
      </w:r>
      <w:r w:rsidR="006944E8">
        <w:rPr>
          <w:rFonts w:hint="eastAsia"/>
        </w:rPr>
        <w:tab/>
      </w:r>
      <w:r w:rsidR="006944E8">
        <w:rPr>
          <w:rFonts w:hint="eastAsia"/>
        </w:rPr>
        <w:tab/>
      </w:r>
      <w:r w:rsidRPr="00E430F6">
        <w:t>car</w:t>
      </w:r>
      <w:r w:rsidR="006944E8">
        <w:rPr>
          <w:rFonts w:hint="eastAsia"/>
        </w:rPr>
        <w:t xml:space="preserve"> </w:t>
      </w:r>
      <w:r w:rsidR="006944E8">
        <w:rPr>
          <w:rFonts w:hint="eastAsia"/>
        </w:rPr>
        <w:tab/>
      </w:r>
      <w:r w:rsidR="006944E8">
        <w:rPr>
          <w:rFonts w:hint="eastAsia"/>
        </w:rPr>
        <w:tab/>
      </w:r>
      <w:r w:rsidR="006944E8">
        <w:rPr>
          <w:rFonts w:hint="eastAsia"/>
        </w:rPr>
        <w:tab/>
      </w:r>
      <w:r w:rsidRPr="00E430F6">
        <w:rPr>
          <w:rFonts w:hint="eastAsia"/>
        </w:rPr>
        <w:t>你的跑车</w:t>
      </w:r>
    </w:p>
    <w:p w:rsidR="00DD2927" w:rsidRDefault="00E430F6" w:rsidP="00182A90">
      <w:pPr>
        <w:spacing w:after="84"/>
        <w:ind w:firstLine="480"/>
        <w:rPr>
          <w:rFonts w:eastAsia="MingLiU"/>
          <w:lang w:eastAsia="zh-TW"/>
        </w:rPr>
      </w:pPr>
      <w:r w:rsidRPr="00E430F6">
        <w:rPr>
          <w:rFonts w:hint="eastAsia"/>
        </w:rPr>
        <w:t>以</w:t>
      </w:r>
      <w:r w:rsidRPr="00E430F6">
        <w:t>that savings bank</w:t>
      </w:r>
      <w:r w:rsidRPr="00E430F6">
        <w:rPr>
          <w:rFonts w:hint="eastAsia"/>
        </w:rPr>
        <w:t>这个例子来说，中间位置的形容词用的就是复数的</w:t>
      </w:r>
      <w:r w:rsidRPr="00E430F6">
        <w:t>savings</w:t>
      </w:r>
      <w:r w:rsidRPr="00E430F6">
        <w:rPr>
          <w:rFonts w:hint="eastAsia"/>
        </w:rPr>
        <w:t>。这是因为：「储蓄」通常就是拼成复数形的</w:t>
      </w:r>
      <w:r w:rsidRPr="00E430F6">
        <w:t>savings</w:t>
      </w:r>
      <w:r w:rsidRPr="00E430F6">
        <w:rPr>
          <w:rFonts w:hint="eastAsia"/>
        </w:rPr>
        <w:t>。如果拼成单数</w:t>
      </w:r>
      <w:r w:rsidRPr="00E430F6">
        <w:t>saving</w:t>
      </w:r>
      <w:r w:rsidRPr="00E430F6">
        <w:rPr>
          <w:rFonts w:hint="eastAsia"/>
        </w:rPr>
        <w:t>，意思会变成「节省」或「挽救」。只有储蓄银行，没有什么「节省」银行，所以</w:t>
      </w:r>
      <w:r w:rsidRPr="00E430F6">
        <w:t>savings</w:t>
      </w:r>
      <w:r w:rsidRPr="00E430F6">
        <w:rPr>
          <w:rFonts w:hint="eastAsia"/>
        </w:rPr>
        <w:t>必须用复数。</w:t>
      </w:r>
    </w:p>
    <w:p w:rsidR="00DD2927" w:rsidRDefault="00E430F6" w:rsidP="00182A90">
      <w:pPr>
        <w:spacing w:after="84"/>
        <w:ind w:firstLine="480"/>
        <w:rPr>
          <w:rFonts w:eastAsia="MingLiU"/>
          <w:lang w:eastAsia="zh-TW"/>
        </w:rPr>
      </w:pPr>
      <w:r w:rsidRPr="00E430F6">
        <w:rPr>
          <w:rFonts w:hint="eastAsia"/>
        </w:rPr>
        <w:t>在</w:t>
      </w:r>
      <w:r w:rsidRPr="00E430F6">
        <w:t>damages negotiations</w:t>
      </w:r>
      <w:r w:rsidRPr="00E430F6">
        <w:rPr>
          <w:rFonts w:hint="eastAsia"/>
        </w:rPr>
        <w:t>这个名词词组中，零冠词和名词中间放的是</w:t>
      </w:r>
      <w:r w:rsidRPr="00E430F6">
        <w:t>damages</w:t>
      </w:r>
      <w:r w:rsidRPr="00E430F6">
        <w:rPr>
          <w:rFonts w:hint="eastAsia"/>
        </w:rPr>
        <w:t>这个复数拼法的字当形容词使用。这是因为：单数的</w:t>
      </w:r>
      <w:r w:rsidRPr="00E430F6">
        <w:t>damage</w:t>
      </w:r>
      <w:r w:rsidRPr="00E430F6">
        <w:rPr>
          <w:rFonts w:hint="eastAsia"/>
        </w:rPr>
        <w:t>意思是「损害」、复数的</w:t>
      </w:r>
      <w:r w:rsidRPr="00E430F6">
        <w:t>damages</w:t>
      </w:r>
      <w:r w:rsidRPr="00E430F6">
        <w:rPr>
          <w:rFonts w:hint="eastAsia"/>
        </w:rPr>
        <w:t>才是「赔偿」。如果写成</w:t>
      </w:r>
      <w:r w:rsidRPr="00E430F6">
        <w:t>damage negotiations</w:t>
      </w:r>
      <w:r w:rsidRPr="00E430F6">
        <w:rPr>
          <w:rFonts w:hint="eastAsia"/>
        </w:rPr>
        <w:t>，意思就变成「损害谈判」而非「赔偿谈判」。</w:t>
      </w:r>
    </w:p>
    <w:p w:rsidR="00DD2927" w:rsidRDefault="00E430F6" w:rsidP="00182A90">
      <w:pPr>
        <w:spacing w:after="84"/>
        <w:ind w:firstLine="480"/>
        <w:rPr>
          <w:rFonts w:eastAsia="MingLiU"/>
          <w:lang w:eastAsia="zh-TW"/>
        </w:rPr>
      </w:pPr>
      <w:r w:rsidRPr="00E430F6">
        <w:rPr>
          <w:rFonts w:hint="eastAsia"/>
        </w:rPr>
        <w:t>在</w:t>
      </w:r>
      <w:r w:rsidRPr="00E430F6">
        <w:t>several clothes hangers</w:t>
      </w:r>
      <w:r w:rsidRPr="00E430F6">
        <w:rPr>
          <w:rFonts w:hint="eastAsia"/>
        </w:rPr>
        <w:t>这个名词词组中，形容词位置放的也是复数形的</w:t>
      </w:r>
      <w:r w:rsidRPr="00E430F6">
        <w:t>clothes</w:t>
      </w:r>
      <w:r w:rsidRPr="00E430F6">
        <w:rPr>
          <w:rFonts w:hint="eastAsia"/>
        </w:rPr>
        <w:t>。这是因为：如果采单数形会变成</w:t>
      </w:r>
      <w:r w:rsidRPr="00E430F6">
        <w:t>several cloth hangers</w:t>
      </w:r>
      <w:r w:rsidRPr="00E430F6">
        <w:rPr>
          <w:rFonts w:hint="eastAsia"/>
        </w:rPr>
        <w:t>「几支『布』架」。单数的</w:t>
      </w:r>
      <w:r w:rsidRPr="00E430F6">
        <w:t>cloth</w:t>
      </w:r>
      <w:r w:rsidRPr="00E430F6">
        <w:rPr>
          <w:rFonts w:hint="eastAsia"/>
        </w:rPr>
        <w:t>意思是「布」，必须拼成复数</w:t>
      </w:r>
      <w:r w:rsidRPr="00E430F6">
        <w:t>clothes</w:t>
      </w:r>
      <w:r w:rsidRPr="00E430F6">
        <w:rPr>
          <w:rFonts w:hint="eastAsia"/>
        </w:rPr>
        <w:t>才是「衣服」的意思。所以只有</w:t>
      </w:r>
      <w:r w:rsidRPr="00E430F6">
        <w:t>clothes hanger</w:t>
      </w:r>
      <w:r w:rsidRPr="00E430F6">
        <w:rPr>
          <w:rFonts w:hint="eastAsia"/>
        </w:rPr>
        <w:t>这种</w:t>
      </w:r>
      <w:r w:rsidR="0022324F">
        <w:rPr>
          <w:rFonts w:hint="eastAsia"/>
        </w:rPr>
        <w:t>拼法</w:t>
      </w:r>
      <w:r w:rsidRPr="00E430F6">
        <w:rPr>
          <w:rFonts w:hint="eastAsia"/>
        </w:rPr>
        <w:t>才是「衣架」。</w:t>
      </w:r>
    </w:p>
    <w:p w:rsidR="00785232" w:rsidRPr="00541FC5" w:rsidRDefault="00E430F6" w:rsidP="00182A90">
      <w:pPr>
        <w:spacing w:after="84"/>
        <w:ind w:firstLine="480"/>
      </w:pPr>
      <w:r w:rsidRPr="00E430F6">
        <w:rPr>
          <w:rFonts w:hint="eastAsia"/>
        </w:rPr>
        <w:t>至于</w:t>
      </w:r>
      <w:r w:rsidRPr="00E430F6">
        <w:t>your sports car</w:t>
      </w:r>
      <w:r w:rsidRPr="00E430F6">
        <w:rPr>
          <w:rFonts w:hint="eastAsia"/>
        </w:rPr>
        <w:t>这个名词词组，中间拼成</w:t>
      </w:r>
      <w:r w:rsidRPr="00E430F6">
        <w:t>sports</w:t>
      </w:r>
      <w:r w:rsidRPr="00E430F6">
        <w:rPr>
          <w:rFonts w:hint="eastAsia"/>
        </w:rPr>
        <w:t>并不表示复数，而是因为：当形容词「运动的」解释时，这个字的拼法本来就是拼成</w:t>
      </w:r>
      <w:r w:rsidRPr="00E430F6">
        <w:t>sports</w:t>
      </w:r>
      <w:r w:rsidRPr="00E430F6">
        <w:rPr>
          <w:rFonts w:hint="eastAsia"/>
        </w:rPr>
        <w:t>、并没有复数的意思。</w:t>
      </w:r>
    </w:p>
    <w:p w:rsidR="00DD2927" w:rsidRDefault="00E430F6" w:rsidP="00982549">
      <w:pPr>
        <w:pStyle w:val="3"/>
        <w:spacing w:before="126" w:after="126"/>
        <w:rPr>
          <w:rFonts w:eastAsia="PMingLiU"/>
          <w:lang w:eastAsia="zh-TW"/>
        </w:rPr>
      </w:pPr>
      <w:bookmarkStart w:id="18" w:name="_Toc363483845"/>
      <w:r w:rsidRPr="00E430F6">
        <w:rPr>
          <w:rFonts w:hint="eastAsia"/>
        </w:rPr>
        <w:t>只能放在名词词组中的形容词</w:t>
      </w:r>
      <w:bookmarkEnd w:id="18"/>
    </w:p>
    <w:p w:rsidR="00DD2927" w:rsidRDefault="00E430F6" w:rsidP="00182A90">
      <w:pPr>
        <w:spacing w:after="84"/>
        <w:ind w:firstLine="480"/>
        <w:rPr>
          <w:rFonts w:eastAsia="PMingLiU"/>
          <w:lang w:eastAsia="zh-TW"/>
        </w:rPr>
      </w:pPr>
      <w:r w:rsidRPr="00E430F6">
        <w:rPr>
          <w:rFonts w:hint="eastAsia"/>
        </w:rPr>
        <w:t>有一些形容词只能放在名词词组中使用。至于补语位置，这些形容词或者是完全不能使用、或者就是用在补语位置之后意思会变得不同。只能放在名词词组中使用的形容词可分成以下三类。</w:t>
      </w:r>
    </w:p>
    <w:p w:rsidR="00DD2927" w:rsidRDefault="00541FC5" w:rsidP="00182A90">
      <w:pPr>
        <w:pStyle w:val="4"/>
        <w:spacing w:after="84"/>
        <w:rPr>
          <w:rFonts w:eastAsia="PMingLiU"/>
          <w:lang w:eastAsia="zh-TW"/>
        </w:rPr>
      </w:pPr>
      <w:r>
        <w:rPr>
          <w:rFonts w:hint="eastAsia"/>
        </w:rPr>
        <w:t>（</w:t>
      </w:r>
      <w:r>
        <w:rPr>
          <w:rFonts w:hint="eastAsia"/>
        </w:rPr>
        <w:t>1</w:t>
      </w:r>
      <w:r>
        <w:rPr>
          <w:rFonts w:hint="eastAsia"/>
        </w:rPr>
        <w:t>）</w:t>
      </w:r>
      <w:r w:rsidR="00E430F6" w:rsidRPr="00E430F6">
        <w:rPr>
          <w:rFonts w:hint="eastAsia"/>
        </w:rPr>
        <w:t>类似限定符</w:t>
      </w:r>
    </w:p>
    <w:p w:rsidR="00785232" w:rsidRPr="00785232" w:rsidRDefault="00E430F6" w:rsidP="00182A90">
      <w:pPr>
        <w:spacing w:after="84"/>
        <w:ind w:firstLine="480"/>
        <w:rPr>
          <w:rFonts w:eastAsia="PMingLiU"/>
          <w:lang w:eastAsia="zh-TW"/>
        </w:rPr>
      </w:pPr>
      <w:r w:rsidRPr="00E430F6">
        <w:rPr>
          <w:rFonts w:hint="eastAsia"/>
        </w:rPr>
        <w:t>例：</w:t>
      </w:r>
      <w:r w:rsidRPr="00E430F6">
        <w:rPr>
          <w:u w:val="single"/>
        </w:rPr>
        <w:t>A certain man</w:t>
      </w:r>
      <w:r w:rsidRPr="00E430F6">
        <w:t xml:space="preserve"> had three sons.</w:t>
      </w:r>
    </w:p>
    <w:p w:rsidR="00DD2927" w:rsidRDefault="00E430F6" w:rsidP="00182A90">
      <w:pPr>
        <w:pStyle w:val="Preface"/>
        <w:spacing w:after="84"/>
        <w:ind w:firstLine="480"/>
        <w:rPr>
          <w:rFonts w:eastAsia="PMingLiU"/>
          <w:lang w:eastAsia="zh-TW"/>
        </w:rPr>
      </w:pPr>
      <w:r w:rsidRPr="00E430F6">
        <w:rPr>
          <w:rFonts w:hint="eastAsia"/>
        </w:rPr>
        <w:t>某人有三个儿子。</w:t>
      </w:r>
    </w:p>
    <w:p w:rsidR="00DD2927" w:rsidRDefault="00E430F6" w:rsidP="00182A90">
      <w:pPr>
        <w:spacing w:after="84"/>
        <w:ind w:firstLine="480"/>
        <w:rPr>
          <w:rFonts w:eastAsia="PMingLiU"/>
          <w:lang w:eastAsia="zh-TW"/>
        </w:rPr>
      </w:pPr>
      <w:r w:rsidRPr="00E430F6">
        <w:rPr>
          <w:rFonts w:hint="eastAsia"/>
        </w:rPr>
        <w:t>名词词组</w:t>
      </w:r>
      <w:r w:rsidRPr="00E430F6">
        <w:t>a certain man</w:t>
      </w:r>
      <w:r w:rsidRPr="00E430F6">
        <w:rPr>
          <w:rFonts w:hint="eastAsia"/>
        </w:rPr>
        <w:t>当中，形容词</w:t>
      </w:r>
      <w:r w:rsidRPr="00E430F6">
        <w:t>certain</w:t>
      </w:r>
      <w:r w:rsidRPr="00E430F6">
        <w:rPr>
          <w:rFonts w:hint="eastAsia"/>
        </w:rPr>
        <w:t>的意思是「某一个」，这个用法和限定符位置的</w:t>
      </w:r>
      <w:r w:rsidRPr="00E430F6">
        <w:t>a</w:t>
      </w:r>
      <w:r w:rsidRPr="00E430F6">
        <w:rPr>
          <w:rFonts w:hint="eastAsia"/>
        </w:rPr>
        <w:t>「一个」其实差不多。形容词若扮演类似限定符的角色，就只能放在名词词组中。上面那个例子，如果把</w:t>
      </w:r>
      <w:r w:rsidRPr="00E430F6">
        <w:t>certain</w:t>
      </w:r>
      <w:r w:rsidRPr="00E430F6">
        <w:rPr>
          <w:rFonts w:hint="eastAsia"/>
        </w:rPr>
        <w:t>放到补语位置，意思就不再是「某一个」、而是变成「确定，笃定」。例如：</w:t>
      </w:r>
    </w:p>
    <w:p w:rsidR="00785232" w:rsidRPr="00785232" w:rsidRDefault="00E430F6" w:rsidP="00182A90">
      <w:pPr>
        <w:spacing w:after="84"/>
        <w:ind w:firstLine="480"/>
        <w:rPr>
          <w:rFonts w:eastAsia="PMingLiU"/>
          <w:lang w:eastAsia="zh-TW"/>
        </w:rPr>
      </w:pPr>
      <w:r w:rsidRPr="00E430F6">
        <w:lastRenderedPageBreak/>
        <w:t xml:space="preserve">*This man was </w:t>
      </w:r>
      <w:r w:rsidRPr="00E430F6">
        <w:rPr>
          <w:u w:val="single"/>
        </w:rPr>
        <w:t>certain</w:t>
      </w:r>
      <w:r w:rsidRPr="00E430F6">
        <w:t xml:space="preserve"> that he was going to die soon.</w:t>
      </w:r>
    </w:p>
    <w:p w:rsidR="00DD2927" w:rsidRDefault="00E430F6" w:rsidP="00182A90">
      <w:pPr>
        <w:pStyle w:val="Preface"/>
        <w:spacing w:after="84"/>
        <w:ind w:firstLine="480"/>
        <w:rPr>
          <w:rFonts w:eastAsia="PMingLiU"/>
          <w:lang w:eastAsia="zh-TW"/>
        </w:rPr>
      </w:pPr>
      <w:r w:rsidRPr="00E430F6">
        <w:rPr>
          <w:rFonts w:hint="eastAsia"/>
        </w:rPr>
        <w:t>此人很确定自己活不长了。</w:t>
      </w:r>
    </w:p>
    <w:p w:rsidR="00DD2927" w:rsidRDefault="00E430F6" w:rsidP="00182A90">
      <w:pPr>
        <w:spacing w:after="84"/>
        <w:ind w:firstLine="480"/>
        <w:rPr>
          <w:rFonts w:eastAsia="PMingLiU"/>
          <w:lang w:eastAsia="zh-TW"/>
        </w:rPr>
      </w:pPr>
      <w:r w:rsidRPr="00E430F6">
        <w:rPr>
          <w:rFonts w:hint="eastAsia"/>
        </w:rPr>
        <w:t>再看一个例子：</w:t>
      </w:r>
    </w:p>
    <w:p w:rsidR="00785232" w:rsidRPr="00785232" w:rsidRDefault="00E430F6" w:rsidP="00182A90">
      <w:pPr>
        <w:spacing w:after="84"/>
        <w:ind w:firstLine="480"/>
        <w:rPr>
          <w:rFonts w:eastAsia="PMingLiU"/>
          <w:lang w:eastAsia="zh-TW"/>
        </w:rPr>
      </w:pPr>
      <w:r w:rsidRPr="00E430F6">
        <w:t xml:space="preserve">We had </w:t>
      </w:r>
      <w:r w:rsidRPr="00E430F6">
        <w:rPr>
          <w:u w:val="single"/>
        </w:rPr>
        <w:t>a particular reason</w:t>
      </w:r>
      <w:r w:rsidRPr="00E430F6">
        <w:t xml:space="preserve"> for abandoning the project.</w:t>
      </w:r>
    </w:p>
    <w:p w:rsidR="00DD2927" w:rsidRDefault="00E430F6" w:rsidP="00182A90">
      <w:pPr>
        <w:pStyle w:val="Preface"/>
        <w:spacing w:after="84"/>
        <w:ind w:firstLine="480"/>
        <w:rPr>
          <w:rFonts w:eastAsia="PMingLiU"/>
          <w:lang w:eastAsia="zh-TW"/>
        </w:rPr>
      </w:pPr>
      <w:r w:rsidRPr="00E430F6">
        <w:rPr>
          <w:rFonts w:hint="eastAsia"/>
        </w:rPr>
        <w:t>我们放弃这项计划是有个原因的。</w:t>
      </w:r>
    </w:p>
    <w:p w:rsidR="00DD2927" w:rsidRDefault="00E430F6" w:rsidP="00182A90">
      <w:pPr>
        <w:spacing w:after="84"/>
        <w:ind w:firstLine="480"/>
        <w:rPr>
          <w:rFonts w:eastAsia="PMingLiU"/>
          <w:lang w:eastAsia="zh-TW"/>
        </w:rPr>
      </w:pPr>
      <w:r w:rsidRPr="00E430F6">
        <w:rPr>
          <w:rFonts w:hint="eastAsia"/>
        </w:rPr>
        <w:t>名词词组</w:t>
      </w:r>
      <w:r w:rsidRPr="00E430F6">
        <w:t>a particular reason</w:t>
      </w:r>
      <w:r w:rsidRPr="00E430F6">
        <w:rPr>
          <w:rFonts w:hint="eastAsia"/>
        </w:rPr>
        <w:t>中的形容词</w:t>
      </w:r>
      <w:r w:rsidRPr="00E430F6">
        <w:t>particular</w:t>
      </w:r>
      <w:r w:rsidRPr="00E430F6">
        <w:rPr>
          <w:rFonts w:hint="eastAsia"/>
        </w:rPr>
        <w:t>仍然解释为「某一个」，类似限定符。这种形容词如果放到补语位置，意思会不一样：</w:t>
      </w:r>
    </w:p>
    <w:p w:rsidR="00785232" w:rsidRPr="00785232" w:rsidRDefault="00E430F6" w:rsidP="00182A90">
      <w:pPr>
        <w:spacing w:after="84"/>
        <w:ind w:firstLine="480"/>
        <w:rPr>
          <w:rFonts w:eastAsia="PMingLiU"/>
          <w:lang w:eastAsia="zh-TW"/>
        </w:rPr>
      </w:pPr>
      <w:r w:rsidRPr="00E430F6">
        <w:t xml:space="preserve">*I’m not </w:t>
      </w:r>
      <w:r w:rsidRPr="00E430F6">
        <w:rPr>
          <w:u w:val="single"/>
        </w:rPr>
        <w:t>particular</w:t>
      </w:r>
      <w:r w:rsidRPr="00E430F6">
        <w:t xml:space="preserve"> about where to dine.</w:t>
      </w:r>
    </w:p>
    <w:p w:rsidR="00DD2927" w:rsidRDefault="00E430F6" w:rsidP="00182A90">
      <w:pPr>
        <w:pStyle w:val="Preface"/>
        <w:spacing w:after="84"/>
        <w:ind w:firstLine="480"/>
        <w:rPr>
          <w:rFonts w:eastAsia="PMingLiU"/>
          <w:lang w:eastAsia="zh-TW"/>
        </w:rPr>
      </w:pPr>
      <w:r w:rsidRPr="00E430F6">
        <w:rPr>
          <w:rFonts w:hint="eastAsia"/>
        </w:rPr>
        <w:t>该到哪里去用餐，我并不挑剔。</w:t>
      </w:r>
    </w:p>
    <w:p w:rsidR="00DD2927" w:rsidRDefault="00E430F6" w:rsidP="00182A90">
      <w:pPr>
        <w:spacing w:after="84"/>
        <w:ind w:firstLine="480"/>
        <w:rPr>
          <w:rFonts w:eastAsia="PMingLiU"/>
          <w:lang w:eastAsia="zh-TW"/>
        </w:rPr>
      </w:pPr>
      <w:r w:rsidRPr="00E430F6">
        <w:rPr>
          <w:rFonts w:hint="eastAsia"/>
        </w:rPr>
        <w:t>还有一些形容词则是完全不能放在补语位置。例如：</w:t>
      </w:r>
    </w:p>
    <w:p w:rsidR="00785232" w:rsidRPr="00785232" w:rsidRDefault="00E430F6" w:rsidP="00182A90">
      <w:pPr>
        <w:spacing w:after="84"/>
        <w:ind w:firstLine="480"/>
        <w:rPr>
          <w:rFonts w:eastAsia="PMingLiU"/>
          <w:lang w:eastAsia="zh-TW"/>
        </w:rPr>
      </w:pPr>
      <w:r w:rsidRPr="00E430F6">
        <w:rPr>
          <w:u w:val="single"/>
        </w:rPr>
        <w:t>Our chief reason</w:t>
      </w:r>
      <w:r w:rsidRPr="00E430F6">
        <w:t xml:space="preserve"> for abandoning the project was financial.</w:t>
      </w:r>
    </w:p>
    <w:p w:rsidR="00DD2927" w:rsidRDefault="00E430F6" w:rsidP="00182A90">
      <w:pPr>
        <w:pStyle w:val="Preface"/>
        <w:spacing w:after="84"/>
        <w:ind w:firstLine="480"/>
        <w:rPr>
          <w:rFonts w:eastAsia="PMingLiU"/>
          <w:lang w:eastAsia="zh-TW"/>
        </w:rPr>
      </w:pPr>
      <w:r w:rsidRPr="00E430F6">
        <w:rPr>
          <w:rFonts w:hint="eastAsia"/>
        </w:rPr>
        <w:t>放弃这项计划，我们主要的原因在于财务。</w:t>
      </w:r>
    </w:p>
    <w:p w:rsidR="00DD2927" w:rsidRDefault="00E430F6" w:rsidP="00182A90">
      <w:pPr>
        <w:spacing w:after="84"/>
        <w:ind w:firstLine="480"/>
        <w:rPr>
          <w:rFonts w:eastAsia="PMingLiU"/>
          <w:lang w:eastAsia="zh-TW"/>
        </w:rPr>
      </w:pPr>
      <w:r w:rsidRPr="00E430F6">
        <w:rPr>
          <w:rFonts w:hint="eastAsia"/>
        </w:rPr>
        <w:t>在名词词组</w:t>
      </w:r>
      <w:r w:rsidRPr="00E430F6">
        <w:t>our chief reason</w:t>
      </w:r>
      <w:r w:rsidRPr="00E430F6">
        <w:rPr>
          <w:rFonts w:hint="eastAsia"/>
        </w:rPr>
        <w:t>中，形容词</w:t>
      </w:r>
      <w:r w:rsidRPr="00E430F6">
        <w:t>chief</w:t>
      </w:r>
      <w:r w:rsidRPr="00E430F6">
        <w:rPr>
          <w:rFonts w:hint="eastAsia"/>
        </w:rPr>
        <w:t>的功能在于指出「最主要的那个」，类似限定符的用法。这种形容词只能放在名词词组中，放到补语位置就属用字错误，如下：</w:t>
      </w:r>
    </w:p>
    <w:p w:rsidR="00DD2927" w:rsidRDefault="00E430F6" w:rsidP="00182A90">
      <w:pPr>
        <w:spacing w:after="84"/>
        <w:ind w:firstLine="480"/>
        <w:rPr>
          <w:rFonts w:eastAsia="PMingLiU"/>
          <w:lang w:eastAsia="zh-TW"/>
        </w:rPr>
      </w:pPr>
      <w:r w:rsidRPr="00E430F6">
        <w:t xml:space="preserve">Our reason was </w:t>
      </w:r>
      <w:r w:rsidRPr="00E430F6">
        <w:rPr>
          <w:u w:val="single"/>
        </w:rPr>
        <w:t>chief</w:t>
      </w:r>
      <w:r w:rsidRPr="00E430F6">
        <w:t>.</w:t>
      </w:r>
      <w:r w:rsidRPr="00E430F6">
        <w:rPr>
          <w:rFonts w:hint="eastAsia"/>
        </w:rPr>
        <w:t>（误）</w:t>
      </w:r>
    </w:p>
    <w:p w:rsidR="00785232" w:rsidRPr="00541FC5" w:rsidRDefault="00E430F6" w:rsidP="00182A90">
      <w:pPr>
        <w:spacing w:after="84"/>
        <w:ind w:firstLine="480"/>
        <w:rPr>
          <w:rFonts w:eastAsia="黑体"/>
          <w:iCs/>
        </w:rPr>
      </w:pPr>
      <w:r w:rsidRPr="00541FC5">
        <w:rPr>
          <w:rStyle w:val="af1"/>
          <w:rFonts w:hint="eastAsia"/>
        </w:rPr>
        <w:t>类似的还有</w:t>
      </w:r>
      <w:r w:rsidRPr="00541FC5">
        <w:rPr>
          <w:rStyle w:val="af1"/>
        </w:rPr>
        <w:t>main, principal</w:t>
      </w:r>
      <w:r w:rsidRPr="00541FC5">
        <w:rPr>
          <w:rStyle w:val="af1"/>
          <w:rFonts w:hint="eastAsia"/>
        </w:rPr>
        <w:t>等，都是只能放在名词词组中使用。</w:t>
      </w:r>
    </w:p>
    <w:p w:rsidR="00DD2927" w:rsidRDefault="00541FC5" w:rsidP="00182A90">
      <w:pPr>
        <w:pStyle w:val="4"/>
        <w:spacing w:after="84"/>
        <w:rPr>
          <w:rFonts w:eastAsia="PMingLiU"/>
          <w:lang w:eastAsia="zh-TW"/>
        </w:rPr>
      </w:pPr>
      <w:r>
        <w:rPr>
          <w:rFonts w:hint="eastAsia"/>
        </w:rPr>
        <w:t>（</w:t>
      </w:r>
      <w:r>
        <w:rPr>
          <w:rFonts w:hint="eastAsia"/>
        </w:rPr>
        <w:t>2</w:t>
      </w:r>
      <w:r>
        <w:rPr>
          <w:rFonts w:hint="eastAsia"/>
        </w:rPr>
        <w:t>）</w:t>
      </w:r>
      <w:r w:rsidR="00E430F6" w:rsidRPr="00E430F6">
        <w:rPr>
          <w:rFonts w:hint="eastAsia"/>
        </w:rPr>
        <w:t>类似强调语气的副词</w:t>
      </w:r>
    </w:p>
    <w:p w:rsidR="00DD2927" w:rsidRDefault="00E430F6" w:rsidP="00182A90">
      <w:pPr>
        <w:spacing w:after="84"/>
        <w:ind w:firstLine="480"/>
        <w:rPr>
          <w:rFonts w:eastAsia="PMingLiU"/>
          <w:lang w:eastAsia="zh-TW"/>
        </w:rPr>
      </w:pPr>
      <w:r w:rsidRPr="00E430F6">
        <w:rPr>
          <w:rFonts w:hint="eastAsia"/>
        </w:rPr>
        <w:t>例：</w:t>
      </w:r>
      <w:r w:rsidRPr="00E430F6">
        <w:t xml:space="preserve">Jane is </w:t>
      </w:r>
      <w:r w:rsidRPr="00E430F6">
        <w:rPr>
          <w:u w:val="single"/>
        </w:rPr>
        <w:t>a mere child</w:t>
      </w:r>
      <w:r w:rsidRPr="00E430F6">
        <w:t>.</w:t>
      </w:r>
    </w:p>
    <w:p w:rsidR="00DD2927" w:rsidRDefault="00E430F6" w:rsidP="00182A90">
      <w:pPr>
        <w:spacing w:after="84"/>
        <w:ind w:firstLine="480"/>
        <w:rPr>
          <w:rFonts w:eastAsia="PMingLiU"/>
          <w:lang w:eastAsia="zh-TW"/>
        </w:rPr>
      </w:pPr>
      <w:r w:rsidRPr="00E430F6">
        <w:rPr>
          <w:rFonts w:hint="eastAsia"/>
        </w:rPr>
        <w:t>名词词组</w:t>
      </w:r>
      <w:r w:rsidRPr="00E430F6">
        <w:t>a mere child</w:t>
      </w:r>
      <w:r w:rsidRPr="00E430F6">
        <w:rPr>
          <w:rFonts w:hint="eastAsia"/>
        </w:rPr>
        <w:t>中间的形容词</w:t>
      </w:r>
      <w:r w:rsidRPr="00E430F6">
        <w:t>mere</w:t>
      </w:r>
      <w:r w:rsidRPr="00E430F6">
        <w:rPr>
          <w:rFonts w:hint="eastAsia"/>
        </w:rPr>
        <w:t>，语气类似副词</w:t>
      </w:r>
      <w:r w:rsidRPr="00E430F6">
        <w:t>only</w:t>
      </w:r>
      <w:r w:rsidRPr="00E430F6">
        <w:rPr>
          <w:rFonts w:hint="eastAsia"/>
        </w:rPr>
        <w:t>或</w:t>
      </w:r>
      <w:r w:rsidRPr="00E430F6">
        <w:t>merely</w:t>
      </w:r>
      <w:r w:rsidRPr="00E430F6">
        <w:rPr>
          <w:rFonts w:hint="eastAsia"/>
        </w:rPr>
        <w:t>，如下：</w:t>
      </w:r>
    </w:p>
    <w:p w:rsidR="00DD2927" w:rsidRDefault="00E430F6" w:rsidP="00182A90">
      <w:pPr>
        <w:spacing w:after="84"/>
        <w:ind w:firstLine="480"/>
        <w:rPr>
          <w:rFonts w:eastAsia="PMingLiU"/>
          <w:lang w:eastAsia="zh-TW"/>
        </w:rPr>
      </w:pPr>
      <w:r w:rsidRPr="00E430F6">
        <w:t>*Jane is merely/only a child.</w:t>
      </w:r>
    </w:p>
    <w:p w:rsidR="00DD2927" w:rsidRDefault="00E430F6" w:rsidP="00182A90">
      <w:pPr>
        <w:spacing w:after="84"/>
        <w:ind w:firstLine="480"/>
        <w:rPr>
          <w:rFonts w:eastAsia="PMingLiU"/>
          <w:lang w:eastAsia="zh-TW"/>
        </w:rPr>
      </w:pPr>
      <w:r w:rsidRPr="00E430F6">
        <w:rPr>
          <w:rFonts w:hint="eastAsia"/>
        </w:rPr>
        <w:t>这种形容词也是只能放在名词词组中。下面几个例子的情形都差不多：</w:t>
      </w:r>
    </w:p>
    <w:p w:rsidR="00785232" w:rsidRPr="00785232" w:rsidRDefault="00E430F6" w:rsidP="00182A90">
      <w:pPr>
        <w:spacing w:after="84"/>
        <w:ind w:firstLine="480"/>
        <w:rPr>
          <w:rFonts w:eastAsia="PMingLiU"/>
          <w:lang w:eastAsia="zh-TW"/>
        </w:rPr>
      </w:pPr>
      <w:r w:rsidRPr="00E430F6">
        <w:t xml:space="preserve">This expenditure was </w:t>
      </w:r>
      <w:r w:rsidRPr="00E430F6">
        <w:rPr>
          <w:u w:val="single"/>
        </w:rPr>
        <w:t>a sheer waste</w:t>
      </w:r>
      <w:r w:rsidRPr="00E430F6">
        <w:t xml:space="preserve"> of money.</w:t>
      </w:r>
    </w:p>
    <w:p w:rsidR="00DD2927" w:rsidRDefault="00E430F6" w:rsidP="00182A90">
      <w:pPr>
        <w:pStyle w:val="Preface"/>
        <w:spacing w:after="84"/>
        <w:ind w:firstLine="480"/>
        <w:rPr>
          <w:rFonts w:eastAsia="PMingLiU"/>
          <w:lang w:eastAsia="zh-TW"/>
        </w:rPr>
      </w:pPr>
      <w:r w:rsidRPr="00E430F6">
        <w:rPr>
          <w:rFonts w:hint="eastAsia"/>
        </w:rPr>
        <w:t>这笔开销纯粹是浪费钱。</w:t>
      </w:r>
    </w:p>
    <w:p w:rsidR="00785232" w:rsidRPr="00785232" w:rsidRDefault="00E430F6" w:rsidP="00182A90">
      <w:pPr>
        <w:spacing w:after="84"/>
        <w:ind w:firstLine="480"/>
        <w:rPr>
          <w:rFonts w:eastAsia="PMingLiU"/>
          <w:lang w:eastAsia="zh-TW"/>
        </w:rPr>
      </w:pPr>
      <w:r w:rsidRPr="00E430F6">
        <w:t xml:space="preserve">That man is </w:t>
      </w:r>
      <w:r w:rsidRPr="00E430F6">
        <w:rPr>
          <w:u w:val="single"/>
        </w:rPr>
        <w:t>an utter/complete/perfect fool</w:t>
      </w:r>
      <w:r w:rsidRPr="00E430F6">
        <w:t>.</w:t>
      </w:r>
    </w:p>
    <w:p w:rsidR="00785232" w:rsidRPr="00541FC5" w:rsidRDefault="00E430F6" w:rsidP="00182A90">
      <w:pPr>
        <w:pStyle w:val="Preface"/>
        <w:spacing w:after="84"/>
        <w:ind w:firstLine="480"/>
        <w:rPr>
          <w:rFonts w:eastAsiaTheme="minorEastAsia"/>
        </w:rPr>
      </w:pPr>
      <w:r w:rsidRPr="00E430F6">
        <w:rPr>
          <w:rFonts w:hint="eastAsia"/>
        </w:rPr>
        <w:t>那个人是个百分之百的傻瓜。</w:t>
      </w:r>
    </w:p>
    <w:p w:rsidR="00DD2927" w:rsidRDefault="00541FC5" w:rsidP="00182A90">
      <w:pPr>
        <w:pStyle w:val="4"/>
        <w:spacing w:after="84"/>
        <w:rPr>
          <w:rFonts w:eastAsia="PMingLiU"/>
          <w:lang w:eastAsia="zh-TW"/>
        </w:rPr>
      </w:pPr>
      <w:r>
        <w:rPr>
          <w:rFonts w:hint="eastAsia"/>
        </w:rPr>
        <w:t>（</w:t>
      </w:r>
      <w:r>
        <w:rPr>
          <w:rFonts w:hint="eastAsia"/>
        </w:rPr>
        <w:t>3</w:t>
      </w:r>
      <w:r>
        <w:rPr>
          <w:rFonts w:hint="eastAsia"/>
        </w:rPr>
        <w:t>）</w:t>
      </w:r>
      <w:r w:rsidR="00E430F6" w:rsidRPr="00E430F6">
        <w:rPr>
          <w:rFonts w:hint="eastAsia"/>
        </w:rPr>
        <w:t>显似其他副词</w:t>
      </w:r>
    </w:p>
    <w:p w:rsidR="00785232" w:rsidRPr="00785232" w:rsidRDefault="00E430F6" w:rsidP="00182A90">
      <w:pPr>
        <w:spacing w:after="84"/>
        <w:ind w:firstLine="480"/>
        <w:rPr>
          <w:rFonts w:eastAsia="PMingLiU"/>
          <w:lang w:eastAsia="zh-TW"/>
        </w:rPr>
      </w:pPr>
      <w:r w:rsidRPr="00E430F6">
        <w:rPr>
          <w:rFonts w:hint="eastAsia"/>
        </w:rPr>
        <w:t>例：</w:t>
      </w:r>
      <w:r w:rsidRPr="00E430F6">
        <w:t xml:space="preserve">He’s </w:t>
      </w:r>
      <w:r w:rsidRPr="00E430F6">
        <w:rPr>
          <w:u w:val="single"/>
        </w:rPr>
        <w:t>a heavy smoker</w:t>
      </w:r>
      <w:r w:rsidRPr="00E430F6">
        <w:t>.</w:t>
      </w:r>
    </w:p>
    <w:p w:rsidR="00DD2927" w:rsidRDefault="00E430F6" w:rsidP="00182A90">
      <w:pPr>
        <w:pStyle w:val="Preface"/>
        <w:spacing w:after="84"/>
        <w:ind w:firstLine="480"/>
        <w:rPr>
          <w:rFonts w:eastAsia="PMingLiU"/>
          <w:lang w:eastAsia="zh-TW"/>
        </w:rPr>
      </w:pPr>
      <w:r w:rsidRPr="00E430F6">
        <w:rPr>
          <w:rFonts w:hint="eastAsia"/>
        </w:rPr>
        <w:t>他烟抽得很凶。</w:t>
      </w:r>
    </w:p>
    <w:p w:rsidR="00DD2927" w:rsidRDefault="00E430F6" w:rsidP="00182A90">
      <w:pPr>
        <w:spacing w:after="84"/>
        <w:ind w:firstLine="480"/>
        <w:rPr>
          <w:rFonts w:eastAsia="PMingLiU"/>
          <w:lang w:eastAsia="zh-TW"/>
        </w:rPr>
      </w:pPr>
      <w:r w:rsidRPr="00E430F6">
        <w:rPr>
          <w:rFonts w:hint="eastAsia"/>
        </w:rPr>
        <w:t>名词词组中的形容词</w:t>
      </w:r>
      <w:r w:rsidRPr="00E430F6">
        <w:t>heavy</w:t>
      </w:r>
      <w:r w:rsidRPr="00E430F6">
        <w:rPr>
          <w:rFonts w:hint="eastAsia"/>
        </w:rPr>
        <w:t>用来形容名词</w:t>
      </w:r>
      <w:r w:rsidRPr="00E430F6">
        <w:t>smoker</w:t>
      </w:r>
      <w:r w:rsidRPr="00E430F6">
        <w:rPr>
          <w:rFonts w:hint="eastAsia"/>
        </w:rPr>
        <w:t>，不过这句话的意思类似</w:t>
      </w:r>
      <w:r w:rsidRPr="00E430F6">
        <w:t>He smokes heavily</w:t>
      </w:r>
      <w:r w:rsidRPr="00E430F6">
        <w:rPr>
          <w:rFonts w:hint="eastAsia"/>
        </w:rPr>
        <w:t>，等于是用副词</w:t>
      </w:r>
      <w:r w:rsidRPr="00E430F6">
        <w:t>heavily</w:t>
      </w:r>
      <w:r w:rsidRPr="00E430F6">
        <w:rPr>
          <w:rFonts w:hint="eastAsia"/>
        </w:rPr>
        <w:t>来修饰动词</w:t>
      </w:r>
      <w:r w:rsidRPr="00E430F6">
        <w:t>smoke</w:t>
      </w:r>
      <w:r w:rsidRPr="00E430F6">
        <w:rPr>
          <w:rFonts w:hint="eastAsia"/>
        </w:rPr>
        <w:t>。这种情况，如果</w:t>
      </w:r>
      <w:r w:rsidRPr="00E430F6">
        <w:rPr>
          <w:rFonts w:hint="eastAsia"/>
        </w:rPr>
        <w:lastRenderedPageBreak/>
        <w:t>把</w:t>
      </w:r>
      <w:r w:rsidRPr="00E430F6">
        <w:t>heavy</w:t>
      </w:r>
      <w:r w:rsidRPr="00E430F6">
        <w:rPr>
          <w:rFonts w:hint="eastAsia"/>
        </w:rPr>
        <w:t>放在补语位置，成为</w:t>
      </w:r>
      <w:r w:rsidRPr="00E430F6">
        <w:t>The smoker is heavy</w:t>
      </w:r>
      <w:r w:rsidRPr="00E430F6">
        <w:rPr>
          <w:rFonts w:hint="eastAsia"/>
        </w:rPr>
        <w:t>，意思就不再是说他烟抽得凶，而是说这个人「体重很重」。下面这个例子的情况也差不多：</w:t>
      </w:r>
    </w:p>
    <w:p w:rsidR="00785232" w:rsidRPr="00662410" w:rsidRDefault="00E430F6" w:rsidP="00182A90">
      <w:pPr>
        <w:spacing w:after="84"/>
        <w:ind w:firstLine="480"/>
        <w:rPr>
          <w:rFonts w:eastAsia="PMingLiU"/>
          <w:lang w:eastAsia="zh-TW"/>
        </w:rPr>
      </w:pPr>
      <w:r w:rsidRPr="00E430F6">
        <w:t xml:space="preserve">He’s </w:t>
      </w:r>
      <w:r w:rsidRPr="009F48BC">
        <w:rPr>
          <w:u w:val="single"/>
        </w:rPr>
        <w:t>a hard worker</w:t>
      </w:r>
      <w:r w:rsidRPr="00E430F6">
        <w:t>.</w:t>
      </w:r>
      <w:r w:rsidR="00662410">
        <w:rPr>
          <w:rFonts w:hint="eastAsia"/>
        </w:rPr>
        <w:t xml:space="preserve">  </w:t>
      </w:r>
    </w:p>
    <w:p w:rsidR="00DD2927" w:rsidRDefault="00E430F6" w:rsidP="00182A90">
      <w:pPr>
        <w:spacing w:after="84"/>
        <w:ind w:firstLine="480"/>
        <w:rPr>
          <w:rFonts w:eastAsia="PMingLiU"/>
          <w:lang w:eastAsia="zh-TW"/>
        </w:rPr>
      </w:pPr>
      <w:r w:rsidRPr="00E430F6">
        <w:rPr>
          <w:rFonts w:hint="eastAsia"/>
        </w:rPr>
        <w:t>接下来这个例子，形容词的功能类似时间副词：</w:t>
      </w:r>
    </w:p>
    <w:p w:rsidR="00785232" w:rsidRPr="00785232" w:rsidRDefault="00E430F6" w:rsidP="00182A90">
      <w:pPr>
        <w:spacing w:after="84"/>
        <w:ind w:firstLine="480"/>
        <w:rPr>
          <w:rFonts w:eastAsia="PMingLiU"/>
          <w:lang w:eastAsia="zh-TW"/>
        </w:rPr>
      </w:pPr>
      <w:r w:rsidRPr="00E430F6">
        <w:t xml:space="preserve">Mr. Turner is </w:t>
      </w:r>
      <w:r w:rsidRPr="00E430F6">
        <w:rPr>
          <w:u w:val="single"/>
        </w:rPr>
        <w:t>the present Chairman</w:t>
      </w:r>
      <w:r w:rsidRPr="00E430F6">
        <w:t>.</w:t>
      </w:r>
    </w:p>
    <w:p w:rsidR="00DD2927" w:rsidRDefault="00E430F6" w:rsidP="00182A90">
      <w:pPr>
        <w:pStyle w:val="Preface"/>
        <w:spacing w:after="84"/>
        <w:ind w:firstLine="480"/>
        <w:rPr>
          <w:rFonts w:eastAsia="PMingLiU"/>
          <w:lang w:eastAsia="zh-TW"/>
        </w:rPr>
      </w:pPr>
      <w:r w:rsidRPr="00E430F6">
        <w:rPr>
          <w:rFonts w:hint="eastAsia"/>
        </w:rPr>
        <w:t>透纳先生是现任的主席。</w:t>
      </w:r>
    </w:p>
    <w:p w:rsidR="00DD2927" w:rsidRDefault="00E430F6" w:rsidP="00182A90">
      <w:pPr>
        <w:spacing w:after="84"/>
        <w:ind w:firstLine="480"/>
        <w:rPr>
          <w:rFonts w:eastAsia="PMingLiU"/>
          <w:lang w:eastAsia="zh-TW"/>
        </w:rPr>
      </w:pPr>
      <w:r w:rsidRPr="00E430F6">
        <w:rPr>
          <w:rFonts w:hint="eastAsia"/>
        </w:rPr>
        <w:t>名词词组中的形容词</w:t>
      </w:r>
      <w:r w:rsidRPr="00E430F6">
        <w:t>present</w:t>
      </w:r>
      <w:r w:rsidRPr="00E430F6">
        <w:rPr>
          <w:rFonts w:hint="eastAsia"/>
        </w:rPr>
        <w:t>意思是「现任的」，功用类似时间副词。亦即，整个句子可以这样讲：</w:t>
      </w:r>
      <w:r w:rsidRPr="00E430F6">
        <w:t>Tr. Turner is the Chairman at present</w:t>
      </w:r>
      <w:r w:rsidRPr="00E430F6">
        <w:rPr>
          <w:rFonts w:hint="eastAsia"/>
        </w:rPr>
        <w:t>。如果把形容词</w:t>
      </w:r>
      <w:r w:rsidRPr="00E430F6">
        <w:t>present</w:t>
      </w:r>
      <w:r w:rsidRPr="00E430F6">
        <w:rPr>
          <w:rFonts w:hint="eastAsia"/>
        </w:rPr>
        <w:t>直接放在补语位置，成为</w:t>
      </w:r>
      <w:r w:rsidRPr="00E430F6">
        <w:t>The Chairman is present</w:t>
      </w:r>
      <w:r w:rsidRPr="00E430F6">
        <w:rPr>
          <w:rFonts w:hint="eastAsia"/>
        </w:rPr>
        <w:t>，意思就会转变成「主席在场」。下面这个例子的情况也类似：</w:t>
      </w:r>
    </w:p>
    <w:p w:rsidR="00785232" w:rsidRPr="00785232" w:rsidRDefault="00E430F6" w:rsidP="00182A90">
      <w:pPr>
        <w:spacing w:after="84"/>
        <w:ind w:firstLine="480"/>
        <w:rPr>
          <w:rFonts w:eastAsia="PMingLiU"/>
          <w:lang w:eastAsia="zh-TW"/>
        </w:rPr>
      </w:pPr>
      <w:r w:rsidRPr="00E430F6">
        <w:t xml:space="preserve">George Pritchard is </w:t>
      </w:r>
      <w:r w:rsidRPr="00E430F6">
        <w:rPr>
          <w:u w:val="single"/>
        </w:rPr>
        <w:t>an old friend</w:t>
      </w:r>
      <w:r w:rsidRPr="00E430F6">
        <w:t>.</w:t>
      </w:r>
    </w:p>
    <w:p w:rsidR="00785232" w:rsidRPr="00453420" w:rsidRDefault="00E430F6" w:rsidP="00182A90">
      <w:pPr>
        <w:spacing w:after="84"/>
        <w:ind w:firstLine="480"/>
      </w:pPr>
      <w:r w:rsidRPr="00E430F6">
        <w:rPr>
          <w:rFonts w:hint="eastAsia"/>
        </w:rPr>
        <w:t>名词词组中的形容词</w:t>
      </w:r>
      <w:r w:rsidRPr="00E430F6">
        <w:t>old</w:t>
      </w:r>
      <w:r w:rsidRPr="00E430F6">
        <w:rPr>
          <w:rFonts w:hint="eastAsia"/>
        </w:rPr>
        <w:t>并不是真的说这位朋友「年纪很大」，而是类似时间副词的功能，表示「从很久以前」就认识了。整个句子的意思类似</w:t>
      </w:r>
      <w:r w:rsidRPr="00E430F6">
        <w:t>George Pritchard is a friend from a long time ago</w:t>
      </w:r>
      <w:r w:rsidRPr="00E430F6">
        <w:rPr>
          <w:rFonts w:hint="eastAsia"/>
        </w:rPr>
        <w:t>。如果直接把</w:t>
      </w:r>
      <w:r w:rsidRPr="00E430F6">
        <w:t>old</w:t>
      </w:r>
      <w:r w:rsidRPr="00E430F6">
        <w:rPr>
          <w:rFonts w:hint="eastAsia"/>
        </w:rPr>
        <w:t>放在补语位置，成为</w:t>
      </w:r>
      <w:r w:rsidRPr="00E430F6">
        <w:t>The friend is old</w:t>
      </w:r>
      <w:r w:rsidRPr="00E430F6">
        <w:rPr>
          <w:rFonts w:hint="eastAsia"/>
        </w:rPr>
        <w:t>，那么意思就会转变成「这位朋友老了（年纪大了）」。</w:t>
      </w:r>
    </w:p>
    <w:p w:rsidR="00DD2927" w:rsidRDefault="00E430F6" w:rsidP="00982549">
      <w:pPr>
        <w:pStyle w:val="3"/>
        <w:spacing w:before="126" w:after="126"/>
        <w:rPr>
          <w:rFonts w:eastAsia="PMingLiU"/>
          <w:lang w:eastAsia="zh-TW"/>
        </w:rPr>
      </w:pPr>
      <w:bookmarkStart w:id="19" w:name="_Toc363483846"/>
      <w:r w:rsidRPr="00E430F6">
        <w:rPr>
          <w:rFonts w:hint="eastAsia"/>
        </w:rPr>
        <w:t>名词词组中形容词的顺序</w:t>
      </w:r>
      <w:bookmarkEnd w:id="19"/>
    </w:p>
    <w:p w:rsidR="00DD2927" w:rsidRDefault="00E430F6" w:rsidP="00182A90">
      <w:pPr>
        <w:spacing w:after="84"/>
        <w:ind w:firstLine="480"/>
        <w:rPr>
          <w:rFonts w:eastAsia="MingLiU"/>
          <w:lang w:eastAsia="zh-TW"/>
        </w:rPr>
      </w:pPr>
      <w:r w:rsidRPr="00453420">
        <w:rPr>
          <w:rStyle w:val="af1"/>
          <w:rFonts w:hint="eastAsia"/>
        </w:rPr>
        <w:t>名词词组中的形容词，先前提过必须是单字而不能是词组。</w:t>
      </w:r>
      <w:r w:rsidRPr="00E430F6">
        <w:rPr>
          <w:rFonts w:hint="eastAsia"/>
        </w:rPr>
        <w:t>像</w:t>
      </w:r>
      <w:r w:rsidRPr="00E430F6">
        <w:t>five years old</w:t>
      </w:r>
      <w:r w:rsidRPr="00E430F6">
        <w:rPr>
          <w:rFonts w:hint="eastAsia"/>
        </w:rPr>
        <w:t>之类的形容词词组就不适合直接放在名词词组中。但是，如果放进两个以上的形容词单字、分别单独去修饰后面的名词，这种情况并不算是形容词词组，所以是可以接受的用法。单字和词组的差别在于：两个以上的单字构成一个意义单元，就可称为词组，如</w:t>
      </w:r>
      <w:r w:rsidRPr="00E430F6">
        <w:t>five years old</w:t>
      </w:r>
      <w:r w:rsidRPr="00E430F6">
        <w:rPr>
          <w:rFonts w:hint="eastAsia"/>
        </w:rPr>
        <w:t>用到三个单字来表示「五岁大」的意思，就是一个形容词词组。如果是互不相关的两个单字，如</w:t>
      </w:r>
      <w:r w:rsidRPr="00E430F6">
        <w:t>beautiful young girls</w:t>
      </w:r>
      <w:r w:rsidRPr="00E430F6">
        <w:rPr>
          <w:rFonts w:hint="eastAsia"/>
        </w:rPr>
        <w:t>这个名词词组中的</w:t>
      </w:r>
      <w:r w:rsidRPr="00E430F6">
        <w:t>beautiful</w:t>
      </w:r>
      <w:r w:rsidRPr="00E430F6">
        <w:rPr>
          <w:rFonts w:hint="eastAsia"/>
        </w:rPr>
        <w:t>和</w:t>
      </w:r>
      <w:r w:rsidRPr="00E430F6">
        <w:t>young</w:t>
      </w:r>
      <w:r w:rsidRPr="00E430F6">
        <w:rPr>
          <w:rFonts w:hint="eastAsia"/>
        </w:rPr>
        <w:t>，就只是两个单字而己、分别形容后面的名词</w:t>
      </w:r>
      <w:r w:rsidRPr="00E430F6">
        <w:t>girls</w:t>
      </w:r>
      <w:r w:rsidRPr="00E430F6">
        <w:rPr>
          <w:rFonts w:hint="eastAsia"/>
        </w:rPr>
        <w:t>。</w:t>
      </w:r>
    </w:p>
    <w:p w:rsidR="00DD2927" w:rsidRDefault="00E430F6" w:rsidP="00182A90">
      <w:pPr>
        <w:spacing w:after="84"/>
        <w:ind w:firstLine="480"/>
        <w:rPr>
          <w:rFonts w:eastAsia="MingLiU"/>
          <w:lang w:eastAsia="zh-TW"/>
        </w:rPr>
      </w:pPr>
      <w:r w:rsidRPr="00E430F6">
        <w:rPr>
          <w:rFonts w:hint="eastAsia"/>
        </w:rPr>
        <w:t>如果名词词组中的形容词单字有两个以上，就会牵涉到「孰先孰后」的问题。一般文法书又是列出规则：数目、大小、形状、颜色……等等。这种清单很难背得起来，但是写作时真正有可能会碰到形容词要排序的情况，得会处理才行。我们来设法理解一下背后的道理。</w:t>
      </w:r>
    </w:p>
    <w:p w:rsidR="00DD2927" w:rsidRDefault="00E430F6" w:rsidP="00182A90">
      <w:pPr>
        <w:spacing w:after="84"/>
        <w:ind w:firstLine="480"/>
        <w:rPr>
          <w:rFonts w:eastAsia="MingLiU"/>
          <w:lang w:eastAsia="zh-TW"/>
        </w:rPr>
      </w:pPr>
      <w:r w:rsidRPr="00E430F6">
        <w:rPr>
          <w:rFonts w:hint="eastAsia"/>
        </w:rPr>
        <w:t>名词词组中的形容词称为</w:t>
      </w:r>
      <w:r w:rsidRPr="00E430F6">
        <w:t>attributive adjectives</w:t>
      </w:r>
      <w:r w:rsidRPr="00E430F6">
        <w:rPr>
          <w:rFonts w:hint="eastAsia"/>
        </w:rPr>
        <w:t>，功能在于说明这个名词的</w:t>
      </w:r>
      <w:r w:rsidRPr="00E430F6">
        <w:t>attribute</w:t>
      </w:r>
      <w:r w:rsidRPr="00E430F6">
        <w:rPr>
          <w:rFonts w:hint="eastAsia"/>
        </w:rPr>
        <w:t>「特质」。如果这种形容词有两个以上，排序的原则如下：</w:t>
      </w:r>
      <w:r w:rsidRPr="00453420">
        <w:rPr>
          <w:rStyle w:val="af1"/>
          <w:rFonts w:hint="eastAsia"/>
        </w:rPr>
        <w:t>愈是属于</w:t>
      </w:r>
      <w:r w:rsidRPr="00453420">
        <w:rPr>
          <w:rStyle w:val="af1"/>
        </w:rPr>
        <w:t>attribute</w:t>
      </w:r>
      <w:r w:rsidRPr="00453420">
        <w:rPr>
          <w:rStyle w:val="af1"/>
          <w:rFonts w:hint="eastAsia"/>
        </w:rPr>
        <w:t>方面的描述愈是应该靠近名词。</w:t>
      </w:r>
      <w:r w:rsidRPr="00E430F6">
        <w:rPr>
          <w:rFonts w:hint="eastAsia"/>
        </w:rPr>
        <w:t>换句话说，</w:t>
      </w:r>
      <w:r w:rsidRPr="00453420">
        <w:rPr>
          <w:rStyle w:val="af1"/>
          <w:rFonts w:hint="eastAsia"/>
        </w:rPr>
        <w:t>如果形容词描述的是比较客观、永久不变、属于名词定义一部分的特质，就应该放在比较靠近名词的位置。反之，如果形容词描述的内容比较主观、可变，和名词的定义没有太大的关系，就应该放在距离名词较远的位置。如果形容词完全缺乏描述</w:t>
      </w:r>
      <w:r w:rsidRPr="00453420">
        <w:rPr>
          <w:rStyle w:val="af1"/>
        </w:rPr>
        <w:t>attribute</w:t>
      </w:r>
      <w:r w:rsidRPr="00453420">
        <w:rPr>
          <w:rStyle w:val="af1"/>
          <w:rFonts w:hint="eastAsia"/>
        </w:rPr>
        <w:t>的功能，就应该离开名词词组、放到距离最远的补语位置去做叙述。</w:t>
      </w:r>
      <w:r w:rsidRPr="00E430F6">
        <w:rPr>
          <w:rFonts w:hint="eastAsia"/>
        </w:rPr>
        <w:t>请看下面的例子：</w:t>
      </w:r>
    </w:p>
    <w:p w:rsidR="00785232" w:rsidRPr="00785232" w:rsidRDefault="00E430F6" w:rsidP="00182A90">
      <w:pPr>
        <w:spacing w:after="84"/>
        <w:ind w:firstLine="480"/>
        <w:rPr>
          <w:rFonts w:eastAsia="MingLiU"/>
          <w:lang w:eastAsia="zh-TW"/>
        </w:rPr>
      </w:pPr>
      <w:r w:rsidRPr="00E430F6">
        <w:lastRenderedPageBreak/>
        <w:t xml:space="preserve">He graduated from </w:t>
      </w:r>
      <w:r w:rsidRPr="00E430F6">
        <w:rPr>
          <w:u w:val="single"/>
        </w:rPr>
        <w:t>a prestigious old American law school</w:t>
      </w:r>
      <w:r w:rsidRPr="00E430F6">
        <w:t>.</w:t>
      </w:r>
    </w:p>
    <w:p w:rsidR="00DD2927" w:rsidRDefault="00E430F6" w:rsidP="00182A90">
      <w:pPr>
        <w:pStyle w:val="Preface"/>
        <w:spacing w:after="84"/>
        <w:ind w:firstLine="480"/>
        <w:rPr>
          <w:rFonts w:eastAsia="MingLiU"/>
          <w:lang w:eastAsia="zh-TW"/>
        </w:rPr>
      </w:pPr>
      <w:r w:rsidRPr="00E430F6">
        <w:rPr>
          <w:rFonts w:hint="eastAsia"/>
        </w:rPr>
        <w:t>他从一家地位崇高、历史悠久的美国法学院毕业。</w:t>
      </w:r>
    </w:p>
    <w:p w:rsidR="00DD2927" w:rsidRDefault="00E430F6" w:rsidP="00182A90">
      <w:pPr>
        <w:spacing w:after="84"/>
        <w:ind w:firstLine="480"/>
        <w:rPr>
          <w:rFonts w:eastAsia="MingLiU"/>
          <w:lang w:eastAsia="zh-TW"/>
        </w:rPr>
      </w:pPr>
      <w:r w:rsidRPr="00E430F6">
        <w:rPr>
          <w:rFonts w:hint="eastAsia"/>
        </w:rPr>
        <w:t>在这个例子中，冠词</w:t>
      </w:r>
      <w:r w:rsidRPr="00E430F6">
        <w:t>a</w:t>
      </w:r>
      <w:r w:rsidRPr="00E430F6">
        <w:rPr>
          <w:rFonts w:hint="eastAsia"/>
        </w:rPr>
        <w:t>属于限定符、</w:t>
      </w:r>
      <w:r w:rsidRPr="00E430F6">
        <w:t>school</w:t>
      </w:r>
      <w:r w:rsidRPr="00E430F6">
        <w:rPr>
          <w:rFonts w:hint="eastAsia"/>
        </w:rPr>
        <w:t>是名词。在</w:t>
      </w:r>
      <w:r w:rsidRPr="00E430F6">
        <w:t>a school</w:t>
      </w:r>
      <w:r w:rsidRPr="00E430F6">
        <w:rPr>
          <w:rFonts w:hint="eastAsia"/>
        </w:rPr>
        <w:t>中间有几个形容词单字要排列。首先，</w:t>
      </w:r>
      <w:r w:rsidRPr="00E430F6">
        <w:t>law</w:t>
      </w:r>
      <w:r w:rsidRPr="00E430F6">
        <w:rPr>
          <w:rFonts w:hint="eastAsia"/>
        </w:rPr>
        <w:t>也是个名词，和</w:t>
      </w:r>
      <w:r w:rsidRPr="00E430F6">
        <w:t>school</w:t>
      </w:r>
      <w:r w:rsidRPr="00E430F6">
        <w:rPr>
          <w:rFonts w:hint="eastAsia"/>
        </w:rPr>
        <w:t>放在一起构成一个复合名词（</w:t>
      </w:r>
      <w:r w:rsidRPr="00E430F6">
        <w:t>compound</w:t>
      </w:r>
      <w:r w:rsidRPr="00E430F6">
        <w:rPr>
          <w:rFonts w:hint="eastAsia"/>
        </w:rPr>
        <w:t>）、成为</w:t>
      </w:r>
      <w:r w:rsidRPr="00E430F6">
        <w:t>law school</w:t>
      </w:r>
      <w:r w:rsidRPr="00E430F6">
        <w:rPr>
          <w:rFonts w:hint="eastAsia"/>
        </w:rPr>
        <w:t>「法学院」。这里的</w:t>
      </w:r>
      <w:r w:rsidRPr="00E430F6">
        <w:t>law</w:t>
      </w:r>
      <w:r w:rsidRPr="00E430F6">
        <w:rPr>
          <w:rFonts w:hint="eastAsia"/>
        </w:rPr>
        <w:t>是名词转作形容词使用，并且和真正的名词</w:t>
      </w:r>
      <w:r w:rsidRPr="00E430F6">
        <w:t>school</w:t>
      </w:r>
      <w:r w:rsidRPr="00E430F6">
        <w:rPr>
          <w:rFonts w:hint="eastAsia"/>
        </w:rPr>
        <w:t>共同来表示这是「法学院」，所以</w:t>
      </w:r>
      <w:r w:rsidRPr="00E430F6">
        <w:t>law</w:t>
      </w:r>
      <w:r w:rsidRPr="00E430F6">
        <w:rPr>
          <w:rFonts w:hint="eastAsia"/>
        </w:rPr>
        <w:t>可说是这个名词词组定义中不可或缺的一部分，表现名词词组属性（</w:t>
      </w:r>
      <w:r w:rsidRPr="00E430F6">
        <w:t>attribute</w:t>
      </w:r>
      <w:r w:rsidRPr="00E430F6">
        <w:rPr>
          <w:rFonts w:hint="eastAsia"/>
        </w:rPr>
        <w:t>）的功能很明显，应该和名词</w:t>
      </w:r>
      <w:r w:rsidRPr="00E430F6">
        <w:t>school</w:t>
      </w:r>
      <w:r w:rsidRPr="00E430F6">
        <w:rPr>
          <w:rFonts w:hint="eastAsia"/>
        </w:rPr>
        <w:t>放得最接近。</w:t>
      </w:r>
    </w:p>
    <w:p w:rsidR="00DD2927" w:rsidRDefault="00E430F6" w:rsidP="00182A90">
      <w:pPr>
        <w:spacing w:after="84"/>
        <w:ind w:firstLine="480"/>
        <w:rPr>
          <w:rFonts w:eastAsia="MingLiU"/>
          <w:lang w:eastAsia="zh-TW"/>
        </w:rPr>
      </w:pPr>
      <w:r w:rsidRPr="00E430F6">
        <w:rPr>
          <w:rFonts w:hint="eastAsia"/>
        </w:rPr>
        <w:t>其次，</w:t>
      </w:r>
      <w:r w:rsidRPr="00E430F6">
        <w:t>American</w:t>
      </w:r>
      <w:r w:rsidRPr="00E430F6">
        <w:rPr>
          <w:rFonts w:hint="eastAsia"/>
        </w:rPr>
        <w:t>这个形容词表示这是「美国的」法学院。相对于</w:t>
      </w:r>
      <w:r w:rsidRPr="00E430F6">
        <w:t>law</w:t>
      </w:r>
      <w:r w:rsidRPr="00E430F6">
        <w:rPr>
          <w:rFonts w:hint="eastAsia"/>
        </w:rPr>
        <w:t>而言，</w:t>
      </w:r>
      <w:r w:rsidRPr="00E430F6">
        <w:t>American</w:t>
      </w:r>
      <w:r w:rsidRPr="00E430F6">
        <w:rPr>
          <w:rFonts w:hint="eastAsia"/>
        </w:rPr>
        <w:t>这个形容词已经不再那么明显是属于定义的一部分，所以放的位置距离名词远些。但是，至少</w:t>
      </w:r>
      <w:r w:rsidRPr="00E430F6">
        <w:t>American</w:t>
      </w:r>
      <w:r w:rsidRPr="00E430F6">
        <w:rPr>
          <w:rFonts w:hint="eastAsia"/>
        </w:rPr>
        <w:t>是一个不可变的性质：美国法学院就是美国法学院，不会变成英国或者法国的。反之，看看更前面的形容词</w:t>
      </w:r>
      <w:r w:rsidRPr="00E430F6">
        <w:t>old</w:t>
      </w:r>
      <w:r w:rsidRPr="00E430F6">
        <w:rPr>
          <w:rFonts w:hint="eastAsia"/>
        </w:rPr>
        <w:t>。这家法学院刚成立时是新的，历经岁月的变迁才逐渐变「老」。所以，</w:t>
      </w:r>
      <w:r w:rsidRPr="00E430F6">
        <w:t>new</w:t>
      </w:r>
      <w:r w:rsidRPr="00E430F6">
        <w:rPr>
          <w:rFonts w:hint="eastAsia"/>
        </w:rPr>
        <w:t>或</w:t>
      </w:r>
      <w:r w:rsidRPr="00E430F6">
        <w:t>old</w:t>
      </w:r>
      <w:r w:rsidRPr="00E430F6">
        <w:rPr>
          <w:rFonts w:hint="eastAsia"/>
        </w:rPr>
        <w:t>是可变的，不像</w:t>
      </w:r>
      <w:r w:rsidRPr="00E430F6">
        <w:t>American</w:t>
      </w:r>
      <w:r w:rsidRPr="00E430F6">
        <w:rPr>
          <w:rFonts w:hint="eastAsia"/>
        </w:rPr>
        <w:t>那样不可变。愈是可变的性质愈和名词的「定义、属性」扯不上关系，所以要放得离名词愈远。最后还有个形容词</w:t>
      </w:r>
      <w:r w:rsidRPr="00E430F6">
        <w:t>prestigious</w:t>
      </w:r>
      <w:r w:rsidRPr="00E430F6">
        <w:rPr>
          <w:rFonts w:hint="eastAsia"/>
        </w:rPr>
        <w:t>「地位崇高的」。首先，这是比</w:t>
      </w:r>
      <w:r w:rsidRPr="00E430F6">
        <w:t>new</w:t>
      </w:r>
      <w:r w:rsidRPr="00E430F6">
        <w:rPr>
          <w:rFonts w:hint="eastAsia"/>
        </w:rPr>
        <w:t>或</w:t>
      </w:r>
      <w:r w:rsidRPr="00E430F6">
        <w:t>old</w:t>
      </w:r>
      <w:r w:rsidRPr="00E430F6">
        <w:rPr>
          <w:rFonts w:hint="eastAsia"/>
        </w:rPr>
        <w:t>更容易变的特质：如果发生几件丑闻，这家学院的地位可能一落千丈、立即不再崇高。而且，地位崇高与否是比较主观的判断，不像</w:t>
      </w:r>
      <w:r w:rsidRPr="00E430F6">
        <w:t>new</w:t>
      </w:r>
      <w:r w:rsidRPr="00E430F6">
        <w:rPr>
          <w:rFonts w:hint="eastAsia"/>
        </w:rPr>
        <w:t>或</w:t>
      </w:r>
      <w:r w:rsidRPr="00E430F6">
        <w:t>old</w:t>
      </w:r>
      <w:r w:rsidRPr="00E430F6">
        <w:rPr>
          <w:rFonts w:hint="eastAsia"/>
        </w:rPr>
        <w:t>是比较客观的事情。愈是主观、可变的特质，愈不属于这个名词的「属性、定义」，位置就要放得愈远。</w:t>
      </w:r>
    </w:p>
    <w:p w:rsidR="00DD2927" w:rsidRDefault="00E430F6" w:rsidP="00182A90">
      <w:pPr>
        <w:spacing w:after="84"/>
        <w:ind w:firstLine="480"/>
        <w:rPr>
          <w:rFonts w:eastAsia="MingLiU"/>
          <w:lang w:eastAsia="zh-TW"/>
        </w:rPr>
      </w:pPr>
      <w:r w:rsidRPr="00E430F6">
        <w:rPr>
          <w:rFonts w:hint="eastAsia"/>
        </w:rPr>
        <w:t>接下来再看一个例子：</w:t>
      </w:r>
    </w:p>
    <w:p w:rsidR="00785232" w:rsidRPr="00785232" w:rsidRDefault="00E430F6" w:rsidP="00182A90">
      <w:pPr>
        <w:spacing w:after="84"/>
        <w:ind w:firstLine="480"/>
        <w:rPr>
          <w:rFonts w:eastAsia="MingLiU"/>
          <w:lang w:eastAsia="zh-TW"/>
        </w:rPr>
      </w:pPr>
      <w:r w:rsidRPr="00E430F6">
        <w:t xml:space="preserve">I threw away </w:t>
      </w:r>
      <w:r w:rsidRPr="00E430F6">
        <w:rPr>
          <w:u w:val="single"/>
        </w:rPr>
        <w:t>that dirty old blue silk necktie</w:t>
      </w:r>
      <w:r w:rsidRPr="00E430F6">
        <w:t>.</w:t>
      </w:r>
    </w:p>
    <w:p w:rsidR="00DD2927" w:rsidRDefault="00E430F6" w:rsidP="00182A90">
      <w:pPr>
        <w:pStyle w:val="Preface"/>
        <w:spacing w:after="84"/>
        <w:ind w:firstLine="480"/>
        <w:rPr>
          <w:rFonts w:eastAsia="MingLiU"/>
          <w:lang w:eastAsia="zh-TW"/>
        </w:rPr>
      </w:pPr>
      <w:r w:rsidRPr="00E430F6">
        <w:rPr>
          <w:rFonts w:hint="eastAsia"/>
        </w:rPr>
        <w:t>我扔掉了那条肮脏老旧的蓝色丝领带。</w:t>
      </w:r>
    </w:p>
    <w:p w:rsidR="00DD2927" w:rsidRDefault="00E430F6" w:rsidP="00182A90">
      <w:pPr>
        <w:spacing w:after="84"/>
        <w:ind w:firstLine="480"/>
        <w:rPr>
          <w:rFonts w:eastAsia="MingLiU"/>
          <w:lang w:eastAsia="zh-TW"/>
        </w:rPr>
      </w:pPr>
      <w:r w:rsidRPr="00E430F6">
        <w:rPr>
          <w:rFonts w:hint="eastAsia"/>
        </w:rPr>
        <w:t>这个名词词组，</w:t>
      </w:r>
      <w:r w:rsidRPr="00E430F6">
        <w:t>that</w:t>
      </w:r>
      <w:r w:rsidRPr="00E430F6">
        <w:rPr>
          <w:rFonts w:hint="eastAsia"/>
        </w:rPr>
        <w:t>是限定符、要放在最前面，</w:t>
      </w:r>
      <w:r w:rsidRPr="00E430F6">
        <w:t>necktie</w:t>
      </w:r>
      <w:r w:rsidRPr="00E430F6">
        <w:rPr>
          <w:rFonts w:hint="eastAsia"/>
        </w:rPr>
        <w:t>是名词、要放在最后面。中间也有几个形容词需要排序。首先请观察一下</w:t>
      </w:r>
      <w:r w:rsidRPr="00E430F6">
        <w:t>necktie</w:t>
      </w:r>
      <w:r w:rsidRPr="00E430F6">
        <w:rPr>
          <w:rFonts w:hint="eastAsia"/>
        </w:rPr>
        <w:t>这个名词本身。有没有发现：它其实是个复合名词、由</w:t>
      </w:r>
      <w:r w:rsidRPr="00E430F6">
        <w:t>neck</w:t>
      </w:r>
      <w:r w:rsidRPr="00E430F6">
        <w:rPr>
          <w:rFonts w:hint="eastAsia"/>
        </w:rPr>
        <w:t>加上</w:t>
      </w:r>
      <w:r w:rsidRPr="00E430F6">
        <w:t>tie</w:t>
      </w:r>
      <w:r w:rsidRPr="00E430F6">
        <w:rPr>
          <w:rFonts w:hint="eastAsia"/>
        </w:rPr>
        <w:t>而构成？当中</w:t>
      </w:r>
      <w:r w:rsidRPr="00E430F6">
        <w:t>neck</w:t>
      </w:r>
      <w:r w:rsidRPr="00E430F6">
        <w:rPr>
          <w:rFonts w:hint="eastAsia"/>
        </w:rPr>
        <w:t>这个名词其实是放在形容词位置，但已经和</w:t>
      </w:r>
      <w:r w:rsidRPr="00E430F6">
        <w:t>tie</w:t>
      </w:r>
      <w:r w:rsidRPr="00E430F6">
        <w:rPr>
          <w:rFonts w:hint="eastAsia"/>
        </w:rPr>
        <w:t>合成一个单一的复合名词、不再能够分开。其次是它的材质</w:t>
      </w:r>
      <w:r w:rsidRPr="00E430F6">
        <w:t>silk</w:t>
      </w:r>
      <w:r w:rsidRPr="00E430F6">
        <w:rPr>
          <w:rFonts w:hint="eastAsia"/>
        </w:rPr>
        <w:t>。其实</w:t>
      </w:r>
      <w:r w:rsidRPr="00E430F6">
        <w:t>silk</w:t>
      </w:r>
      <w:r w:rsidRPr="00E430F6">
        <w:rPr>
          <w:rFonts w:hint="eastAsia"/>
        </w:rPr>
        <w:t>「丝」也是一个名词，和</w:t>
      </w:r>
      <w:r w:rsidRPr="00E430F6">
        <w:t>necktie</w:t>
      </w:r>
      <w:r w:rsidRPr="00E430F6">
        <w:rPr>
          <w:rFonts w:hint="eastAsia"/>
        </w:rPr>
        <w:t>放在一起又构成一个复合名词</w:t>
      </w:r>
      <w:r w:rsidRPr="00E430F6">
        <w:t>silk necktie</w:t>
      </w:r>
      <w:r w:rsidRPr="00E430F6">
        <w:rPr>
          <w:rFonts w:hint="eastAsia"/>
        </w:rPr>
        <w:t>「丝领带」。而且丝这个材质属于客观的认定、并且完全不可变，可以说是名词属性（</w:t>
      </w:r>
      <w:r w:rsidRPr="00E430F6">
        <w:t>attribute</w:t>
      </w:r>
      <w:r w:rsidRPr="00E430F6">
        <w:rPr>
          <w:rFonts w:hint="eastAsia"/>
        </w:rPr>
        <w:t>）的一部分。</w:t>
      </w:r>
    </w:p>
    <w:p w:rsidR="00785232" w:rsidRPr="00453420" w:rsidRDefault="00E430F6" w:rsidP="00182A90">
      <w:pPr>
        <w:spacing w:after="84"/>
        <w:ind w:firstLine="480"/>
      </w:pPr>
      <w:r w:rsidRPr="00E430F6">
        <w:rPr>
          <w:rFonts w:hint="eastAsia"/>
        </w:rPr>
        <w:t>至于</w:t>
      </w:r>
      <w:r w:rsidRPr="00E430F6">
        <w:t>blue</w:t>
      </w:r>
      <w:r w:rsidRPr="00E430F6">
        <w:rPr>
          <w:rFonts w:hint="eastAsia"/>
        </w:rPr>
        <w:t>这个形容词，则是染色之后才变成蓝色。因为它比较可变、不属于名词定义的一部分，所以要放得远些。不过，一旦染成蓝色，这条领带就是蓝领带，不大可能再变成别的颜色。但是，再前面的</w:t>
      </w:r>
      <w:r w:rsidRPr="00E430F6">
        <w:t>old</w:t>
      </w:r>
      <w:r w:rsidRPr="00E430F6">
        <w:rPr>
          <w:rFonts w:hint="eastAsia"/>
        </w:rPr>
        <w:t>则是无时无刻、逐渐地在变：从新变得愈来愈旧，所以</w:t>
      </w:r>
      <w:r w:rsidRPr="00E430F6">
        <w:t>old</w:t>
      </w:r>
      <w:r w:rsidRPr="00E430F6">
        <w:rPr>
          <w:rFonts w:hint="eastAsia"/>
        </w:rPr>
        <w:t>要放得更远。最前面的</w:t>
      </w:r>
      <w:r w:rsidRPr="00E430F6">
        <w:t>dirty</w:t>
      </w:r>
      <w:r w:rsidRPr="00E430F6">
        <w:rPr>
          <w:rFonts w:hint="eastAsia"/>
        </w:rPr>
        <w:t>则是洗一下立刻可以变成干净，这种形容词修饰的性质随时可以改变，所以要放到最远的位置。</w:t>
      </w:r>
    </w:p>
    <w:p w:rsidR="00DD2927" w:rsidRPr="00BD0EA8" w:rsidRDefault="00E430F6" w:rsidP="00982549">
      <w:pPr>
        <w:pStyle w:val="3"/>
        <w:spacing w:before="126" w:after="126"/>
      </w:pPr>
      <w:bookmarkStart w:id="20" w:name="_Toc363483847"/>
      <w:r w:rsidRPr="00BD0EA8">
        <w:rPr>
          <w:rFonts w:hint="eastAsia"/>
        </w:rPr>
        <w:t>后位修饰的形容词</w:t>
      </w:r>
      <w:bookmarkEnd w:id="20"/>
    </w:p>
    <w:p w:rsidR="00785232" w:rsidRPr="00453420" w:rsidRDefault="00E430F6" w:rsidP="00182A90">
      <w:pPr>
        <w:spacing w:after="84"/>
        <w:ind w:firstLine="480"/>
      </w:pPr>
      <w:r w:rsidRPr="00E430F6">
        <w:rPr>
          <w:rFonts w:hint="eastAsia"/>
        </w:rPr>
        <w:t>有一些特别的形容词并不放在名词词组中，却要放在名词后面。这种形容</w:t>
      </w:r>
      <w:r w:rsidRPr="00E430F6">
        <w:rPr>
          <w:rFonts w:hint="eastAsia"/>
        </w:rPr>
        <w:lastRenderedPageBreak/>
        <w:t>词称为后位修饰语（</w:t>
      </w:r>
      <w:r w:rsidRPr="00E430F6">
        <w:t>postmodifiers</w:t>
      </w:r>
      <w:r w:rsidRPr="00E430F6">
        <w:rPr>
          <w:rFonts w:hint="eastAsia"/>
        </w:rPr>
        <w:t>）。可以分成以下几种情况。</w:t>
      </w:r>
    </w:p>
    <w:p w:rsidR="00DD2927" w:rsidRDefault="00E430F6" w:rsidP="00182A90">
      <w:pPr>
        <w:pStyle w:val="4"/>
        <w:spacing w:after="84"/>
        <w:rPr>
          <w:rFonts w:eastAsia="MingLiU"/>
          <w:lang w:eastAsia="zh-TW"/>
        </w:rPr>
      </w:pPr>
      <w:r w:rsidRPr="00E430F6">
        <w:rPr>
          <w:rFonts w:hint="eastAsia"/>
        </w:rPr>
        <w:t>复合名词后面</w:t>
      </w:r>
    </w:p>
    <w:p w:rsidR="00785232" w:rsidRPr="00785232" w:rsidRDefault="00E430F6" w:rsidP="00182A90">
      <w:pPr>
        <w:spacing w:after="84"/>
        <w:ind w:firstLine="480"/>
        <w:rPr>
          <w:rFonts w:eastAsia="MingLiU"/>
          <w:lang w:eastAsia="zh-TW"/>
        </w:rPr>
      </w:pPr>
      <w:r w:rsidRPr="00E430F6">
        <w:t xml:space="preserve">I am meeting </w:t>
      </w:r>
      <w:r w:rsidRPr="00E430F6">
        <w:rPr>
          <w:u w:val="single"/>
        </w:rPr>
        <w:t>someone important</w:t>
      </w:r>
      <w:r w:rsidRPr="00E430F6">
        <w:t xml:space="preserve"> tonight.</w:t>
      </w:r>
    </w:p>
    <w:p w:rsidR="00DD2927" w:rsidRDefault="00E430F6" w:rsidP="00182A90">
      <w:pPr>
        <w:pStyle w:val="Preface"/>
        <w:spacing w:after="84"/>
        <w:ind w:firstLine="480"/>
        <w:rPr>
          <w:rFonts w:eastAsia="MingLiU"/>
          <w:lang w:eastAsia="zh-TW"/>
        </w:rPr>
      </w:pPr>
      <w:r w:rsidRPr="00E430F6">
        <w:rPr>
          <w:rFonts w:hint="eastAsia"/>
        </w:rPr>
        <w:t>今晚我将和一个重要人物碰面。</w:t>
      </w:r>
    </w:p>
    <w:p w:rsidR="00785232" w:rsidRPr="00BD0EA8" w:rsidRDefault="00E430F6" w:rsidP="00182A90">
      <w:pPr>
        <w:spacing w:after="84"/>
        <w:ind w:firstLine="480"/>
      </w:pPr>
      <w:r w:rsidRPr="00E430F6">
        <w:rPr>
          <w:rFonts w:hint="eastAsia"/>
        </w:rPr>
        <w:t>像</w:t>
      </w:r>
      <w:r w:rsidRPr="00E430F6">
        <w:t>someone, anybody</w:t>
      </w:r>
      <w:r w:rsidRPr="00E430F6">
        <w:rPr>
          <w:rFonts w:hint="eastAsia"/>
        </w:rPr>
        <w:t>这种复合名词，已经把限定符（</w:t>
      </w:r>
      <w:r w:rsidRPr="00E430F6">
        <w:t>some, any</w:t>
      </w:r>
      <w:r w:rsidRPr="00E430F6">
        <w:rPr>
          <w:rFonts w:hint="eastAsia"/>
        </w:rPr>
        <w:t>）和名词（</w:t>
      </w:r>
      <w:r w:rsidRPr="00E430F6">
        <w:t>one, body</w:t>
      </w:r>
      <w:r w:rsidRPr="00E430F6">
        <w:rPr>
          <w:rFonts w:hint="eastAsia"/>
        </w:rPr>
        <w:t>）写在一起合为复合字了。所以，限定符和名词中间那个可以放形容词的位置已经不复存在，若有形容词就只能放在这种复合名词的后面，例如</w:t>
      </w:r>
      <w:r w:rsidRPr="00E430F6">
        <w:t>someone important</w:t>
      </w:r>
      <w:r w:rsidRPr="00E430F6">
        <w:rPr>
          <w:rFonts w:hint="eastAsia"/>
        </w:rPr>
        <w:t>或是</w:t>
      </w:r>
      <w:r w:rsidRPr="00E430F6">
        <w:t>something special</w:t>
      </w:r>
      <w:r w:rsidRPr="00E430F6">
        <w:rPr>
          <w:rFonts w:hint="eastAsia"/>
        </w:rPr>
        <w:t>。</w:t>
      </w:r>
    </w:p>
    <w:p w:rsidR="00DD2927" w:rsidRDefault="00E430F6" w:rsidP="00182A90">
      <w:pPr>
        <w:pStyle w:val="4"/>
        <w:spacing w:after="84"/>
        <w:rPr>
          <w:rFonts w:eastAsia="MingLiU"/>
          <w:lang w:eastAsia="zh-TW"/>
        </w:rPr>
      </w:pPr>
      <w:r w:rsidRPr="00E430F6">
        <w:rPr>
          <w:rFonts w:hint="eastAsia"/>
        </w:rPr>
        <w:t>一些</w:t>
      </w:r>
      <w:r w:rsidRPr="00E430F6">
        <w:t>a-</w:t>
      </w:r>
      <w:r w:rsidRPr="00E430F6">
        <w:rPr>
          <w:rFonts w:hint="eastAsia"/>
        </w:rPr>
        <w:t>开头的形容词</w:t>
      </w:r>
    </w:p>
    <w:p w:rsidR="00DD2927" w:rsidRDefault="00E430F6" w:rsidP="00182A90">
      <w:pPr>
        <w:spacing w:after="84"/>
        <w:ind w:firstLine="480"/>
        <w:rPr>
          <w:rFonts w:eastAsia="MingLiU"/>
          <w:lang w:eastAsia="zh-TW"/>
        </w:rPr>
      </w:pPr>
      <w:r w:rsidRPr="00E430F6">
        <w:rPr>
          <w:rFonts w:hint="eastAsia"/>
        </w:rPr>
        <w:t>有一批</w:t>
      </w:r>
      <w:r w:rsidRPr="00E430F6">
        <w:t>a-</w:t>
      </w:r>
      <w:r w:rsidRPr="00E430F6">
        <w:rPr>
          <w:rFonts w:hint="eastAsia"/>
        </w:rPr>
        <w:t>开头的形容词不能放在名词词组中。这种</w:t>
      </w:r>
      <w:r w:rsidRPr="00E430F6">
        <w:t>a-</w:t>
      </w:r>
      <w:r w:rsidRPr="00E430F6">
        <w:rPr>
          <w:rFonts w:hint="eastAsia"/>
        </w:rPr>
        <w:t>开头的形容词可以放在补语位置。但是还有另外一个选择：可以直接放在名词词组后面。例如：</w:t>
      </w:r>
    </w:p>
    <w:p w:rsidR="00785232" w:rsidRPr="00785232" w:rsidRDefault="00E430F6" w:rsidP="00182A90">
      <w:pPr>
        <w:spacing w:after="84"/>
        <w:ind w:firstLine="480"/>
        <w:rPr>
          <w:rFonts w:eastAsia="MingLiU"/>
          <w:lang w:eastAsia="zh-TW"/>
        </w:rPr>
      </w:pPr>
      <w:r w:rsidRPr="00E430F6">
        <w:rPr>
          <w:u w:val="single"/>
        </w:rPr>
        <w:t>Jane and her mother alike</w:t>
      </w:r>
      <w:r w:rsidRPr="00E430F6">
        <w:t xml:space="preserve"> are teachers.</w:t>
      </w:r>
    </w:p>
    <w:p w:rsidR="00DD2927" w:rsidRDefault="00E430F6" w:rsidP="00182A90">
      <w:pPr>
        <w:spacing w:after="84"/>
        <w:ind w:firstLine="480"/>
        <w:rPr>
          <w:rFonts w:eastAsia="MingLiU"/>
          <w:lang w:eastAsia="zh-TW"/>
        </w:rPr>
      </w:pPr>
      <w:r w:rsidRPr="00E430F6">
        <w:rPr>
          <w:rFonts w:hint="eastAsia"/>
        </w:rPr>
        <w:t>对等连接词</w:t>
      </w:r>
      <w:r w:rsidRPr="00E430F6">
        <w:t>and</w:t>
      </w:r>
      <w:r w:rsidRPr="00E430F6">
        <w:rPr>
          <w:rFonts w:hint="eastAsia"/>
        </w:rPr>
        <w:t>连接</w:t>
      </w:r>
      <w:r w:rsidRPr="00E430F6">
        <w:t>Jane</w:t>
      </w:r>
      <w:r w:rsidRPr="00E430F6">
        <w:rPr>
          <w:rFonts w:hint="eastAsia"/>
        </w:rPr>
        <w:t>和</w:t>
      </w:r>
      <w:r w:rsidRPr="00E430F6">
        <w:t>her mother</w:t>
      </w:r>
      <w:r w:rsidRPr="00E430F6">
        <w:rPr>
          <w:rFonts w:hint="eastAsia"/>
        </w:rPr>
        <w:t>这两个名词词组。形容词</w:t>
      </w:r>
      <w:r w:rsidRPr="00E430F6">
        <w:t>alike</w:t>
      </w:r>
      <w:r w:rsidRPr="00E430F6">
        <w:rPr>
          <w:rFonts w:hint="eastAsia"/>
        </w:rPr>
        <w:t>不能放在名词词组中，但是可以放在名词词组后面，成为</w:t>
      </w:r>
      <w:r w:rsidRPr="00E430F6">
        <w:t>Jane and her mother alike</w:t>
      </w:r>
      <w:r w:rsidRPr="00E430F6">
        <w:rPr>
          <w:rFonts w:hint="eastAsia"/>
        </w:rPr>
        <w:t>。</w:t>
      </w:r>
      <w:r w:rsidRPr="00BD0EA8">
        <w:rPr>
          <w:rStyle w:val="af1"/>
          <w:rFonts w:hint="eastAsia"/>
        </w:rPr>
        <w:t>类似的例子有</w:t>
      </w:r>
      <w:r w:rsidRPr="00BD0EA8">
        <w:rPr>
          <w:rStyle w:val="af1"/>
        </w:rPr>
        <w:t>these people alone</w:t>
      </w:r>
      <w:r w:rsidRPr="00BD0EA8">
        <w:rPr>
          <w:rStyle w:val="af1"/>
          <w:rFonts w:hint="eastAsia"/>
        </w:rPr>
        <w:t>「光是这些人」、</w:t>
      </w:r>
      <w:r w:rsidRPr="00BD0EA8">
        <w:rPr>
          <w:rStyle w:val="af1"/>
        </w:rPr>
        <w:t>wood adrift</w:t>
      </w:r>
      <w:r w:rsidRPr="00BD0EA8">
        <w:rPr>
          <w:rStyle w:val="af1"/>
          <w:rFonts w:hint="eastAsia"/>
        </w:rPr>
        <w:t>「漂流的木头」、</w:t>
      </w:r>
      <w:r w:rsidRPr="00BD0EA8">
        <w:rPr>
          <w:rStyle w:val="af1"/>
        </w:rPr>
        <w:t>all the pandas alive</w:t>
      </w:r>
      <w:r w:rsidRPr="00BD0EA8">
        <w:rPr>
          <w:rStyle w:val="af1"/>
          <w:rFonts w:hint="eastAsia"/>
        </w:rPr>
        <w:t>「所有现存的大猫熊」，都是</w:t>
      </w:r>
      <w:r w:rsidRPr="00BD0EA8">
        <w:rPr>
          <w:rStyle w:val="af1"/>
        </w:rPr>
        <w:t>a-</w:t>
      </w:r>
      <w:r w:rsidRPr="00BD0EA8">
        <w:rPr>
          <w:rStyle w:val="af1"/>
          <w:rFonts w:hint="eastAsia"/>
        </w:rPr>
        <w:t>开头的形容词当做后位修饰语。</w:t>
      </w:r>
    </w:p>
    <w:p w:rsidR="00785232" w:rsidRPr="00BD0EA8" w:rsidRDefault="00E430F6" w:rsidP="00182A90">
      <w:pPr>
        <w:spacing w:after="84"/>
        <w:ind w:firstLine="480"/>
      </w:pPr>
      <w:r w:rsidRPr="00E430F6">
        <w:rPr>
          <w:rFonts w:hint="eastAsia"/>
        </w:rPr>
        <w:t>至于为什么有许多</w:t>
      </w:r>
      <w:r w:rsidRPr="00E430F6">
        <w:t xml:space="preserve"> a-</w:t>
      </w:r>
      <w:r w:rsidRPr="00E430F6">
        <w:rPr>
          <w:rFonts w:hint="eastAsia"/>
        </w:rPr>
        <w:t>开头的形容词都要当做后位修饰语使用，这个问题和字源结构有关。以</w:t>
      </w:r>
      <w:r w:rsidRPr="00E430F6">
        <w:t>alive</w:t>
      </w:r>
      <w:r w:rsidRPr="00E430F6">
        <w:rPr>
          <w:rFonts w:hint="eastAsia"/>
        </w:rPr>
        <w:t>为例，这个字是中古英文，来自古英文的介系词词组</w:t>
      </w:r>
      <w:r w:rsidRPr="00E430F6">
        <w:t>on life</w:t>
      </w:r>
      <w:r w:rsidRPr="00E430F6">
        <w:rPr>
          <w:rFonts w:hint="eastAsia"/>
        </w:rPr>
        <w:t>。介系词词组一般都是当后位修饰语使用，这可能是许多</w:t>
      </w:r>
      <w:r w:rsidRPr="00E430F6">
        <w:t xml:space="preserve"> a-</w:t>
      </w:r>
      <w:r w:rsidRPr="00E430F6">
        <w:rPr>
          <w:rFonts w:hint="eastAsia"/>
        </w:rPr>
        <w:t>开头的形容词必须当后位修饰语或补语使用的原因。</w:t>
      </w:r>
    </w:p>
    <w:p w:rsidR="00DD2927" w:rsidRDefault="00E430F6" w:rsidP="00982549">
      <w:pPr>
        <w:pStyle w:val="3"/>
        <w:spacing w:before="126" w:after="126"/>
        <w:rPr>
          <w:rFonts w:eastAsia="MingLiU"/>
          <w:lang w:eastAsia="zh-TW"/>
        </w:rPr>
      </w:pPr>
      <w:bookmarkStart w:id="21" w:name="_Toc363483848"/>
      <w:r w:rsidRPr="00E430F6">
        <w:rPr>
          <w:rFonts w:hint="eastAsia"/>
        </w:rPr>
        <w:t>外来语与惯用语</w:t>
      </w:r>
      <w:bookmarkEnd w:id="21"/>
    </w:p>
    <w:p w:rsidR="00DD2927" w:rsidRDefault="00E430F6" w:rsidP="00182A90">
      <w:pPr>
        <w:spacing w:after="84"/>
        <w:ind w:firstLine="480"/>
        <w:rPr>
          <w:rFonts w:eastAsia="MingLiU"/>
          <w:lang w:eastAsia="zh-TW"/>
        </w:rPr>
      </w:pPr>
      <w:r w:rsidRPr="00E430F6">
        <w:rPr>
          <w:rFonts w:hint="eastAsia"/>
        </w:rPr>
        <w:t>英文的习惯是形容词放在名词词组中，也就是在名词的前面。但是有些语言例如法文，形容词的位置是在名词的后面。所以，英文当中有一些外来语、或是其他的惯用语，也是要把形容词放在名词后面。例如：</w:t>
      </w:r>
    </w:p>
    <w:p w:rsidR="00785232" w:rsidRPr="00AD7840" w:rsidRDefault="00E430F6" w:rsidP="00182A90">
      <w:pPr>
        <w:spacing w:after="84"/>
        <w:ind w:firstLine="480"/>
        <w:rPr>
          <w:iCs/>
        </w:rPr>
      </w:pPr>
      <w:r w:rsidRPr="00AD7840">
        <w:rPr>
          <w:iCs/>
        </w:rPr>
        <w:t>the President elect</w:t>
      </w:r>
      <w:r w:rsidR="00AD7840">
        <w:rPr>
          <w:rFonts w:hint="eastAsia"/>
          <w:iCs/>
        </w:rPr>
        <w:t xml:space="preserve"> </w:t>
      </w:r>
      <w:r w:rsidR="00AD7840">
        <w:rPr>
          <w:rFonts w:hint="eastAsia"/>
          <w:iCs/>
        </w:rPr>
        <w:tab/>
      </w:r>
      <w:r w:rsidR="00AD7840">
        <w:rPr>
          <w:rFonts w:hint="eastAsia"/>
          <w:iCs/>
        </w:rPr>
        <w:tab/>
      </w:r>
      <w:r w:rsidRPr="00AD7840">
        <w:rPr>
          <w:rFonts w:hint="eastAsia"/>
          <w:iCs/>
        </w:rPr>
        <w:t>总统当选人</w:t>
      </w:r>
    </w:p>
    <w:p w:rsidR="00785232" w:rsidRPr="00AD7840" w:rsidRDefault="00E430F6" w:rsidP="00182A90">
      <w:pPr>
        <w:spacing w:after="84"/>
        <w:ind w:firstLine="480"/>
        <w:rPr>
          <w:iCs/>
        </w:rPr>
      </w:pPr>
      <w:r w:rsidRPr="00AD7840">
        <w:rPr>
          <w:iCs/>
        </w:rPr>
        <w:t>heir apparent</w:t>
      </w:r>
      <w:r w:rsidR="00AD7840">
        <w:rPr>
          <w:rFonts w:hint="eastAsia"/>
          <w:iCs/>
        </w:rPr>
        <w:t xml:space="preserve"> </w:t>
      </w:r>
      <w:r w:rsidR="00AD7840">
        <w:rPr>
          <w:rFonts w:hint="eastAsia"/>
          <w:iCs/>
        </w:rPr>
        <w:tab/>
      </w:r>
      <w:r w:rsidR="00AD7840">
        <w:rPr>
          <w:rFonts w:hint="eastAsia"/>
          <w:iCs/>
        </w:rPr>
        <w:tab/>
      </w:r>
      <w:r w:rsidR="00AD7840">
        <w:rPr>
          <w:rFonts w:hint="eastAsia"/>
          <w:iCs/>
        </w:rPr>
        <w:tab/>
      </w:r>
      <w:r w:rsidRPr="00AD7840">
        <w:rPr>
          <w:rFonts w:hint="eastAsia"/>
          <w:iCs/>
        </w:rPr>
        <w:t>指定继承人</w:t>
      </w:r>
    </w:p>
    <w:p w:rsidR="00785232" w:rsidRPr="00AD7840" w:rsidRDefault="00E430F6" w:rsidP="00182A90">
      <w:pPr>
        <w:spacing w:after="84"/>
        <w:ind w:firstLine="480"/>
        <w:rPr>
          <w:iCs/>
        </w:rPr>
      </w:pPr>
      <w:r w:rsidRPr="00AD7840">
        <w:rPr>
          <w:iCs/>
        </w:rPr>
        <w:t>court martial</w:t>
      </w:r>
      <w:r w:rsidR="00AD7840">
        <w:rPr>
          <w:rFonts w:hint="eastAsia"/>
          <w:iCs/>
        </w:rPr>
        <w:t xml:space="preserve"> </w:t>
      </w:r>
      <w:r w:rsidR="00AD7840">
        <w:rPr>
          <w:rFonts w:hint="eastAsia"/>
          <w:iCs/>
        </w:rPr>
        <w:tab/>
      </w:r>
      <w:r w:rsidR="00AD7840">
        <w:rPr>
          <w:rFonts w:hint="eastAsia"/>
          <w:iCs/>
        </w:rPr>
        <w:tab/>
      </w:r>
      <w:r w:rsidR="00AD7840">
        <w:rPr>
          <w:rFonts w:hint="eastAsia"/>
          <w:iCs/>
        </w:rPr>
        <w:tab/>
      </w:r>
      <w:r w:rsidRPr="00AD7840">
        <w:rPr>
          <w:rFonts w:hint="eastAsia"/>
          <w:iCs/>
        </w:rPr>
        <w:t>军法审判</w:t>
      </w:r>
    </w:p>
    <w:p w:rsidR="00785232" w:rsidRPr="00AD7840" w:rsidRDefault="00E430F6" w:rsidP="00182A90">
      <w:pPr>
        <w:spacing w:after="84"/>
        <w:ind w:firstLine="480"/>
        <w:rPr>
          <w:iCs/>
        </w:rPr>
      </w:pPr>
      <w:r w:rsidRPr="00AD7840">
        <w:rPr>
          <w:iCs/>
        </w:rPr>
        <w:t>Asia Minor</w:t>
      </w:r>
      <w:r w:rsidR="00AD7840">
        <w:rPr>
          <w:rFonts w:hint="eastAsia"/>
          <w:iCs/>
        </w:rPr>
        <w:t xml:space="preserve"> </w:t>
      </w:r>
      <w:r w:rsidR="00AD7840">
        <w:rPr>
          <w:rFonts w:hint="eastAsia"/>
          <w:iCs/>
        </w:rPr>
        <w:tab/>
      </w:r>
      <w:r w:rsidR="00AD7840">
        <w:rPr>
          <w:rFonts w:hint="eastAsia"/>
          <w:iCs/>
        </w:rPr>
        <w:tab/>
      </w:r>
      <w:r w:rsidR="00AD7840">
        <w:rPr>
          <w:rFonts w:hint="eastAsia"/>
          <w:iCs/>
        </w:rPr>
        <w:tab/>
      </w:r>
      <w:r w:rsidRPr="00AD7840">
        <w:rPr>
          <w:rFonts w:hint="eastAsia"/>
          <w:iCs/>
        </w:rPr>
        <w:t>小亚细亚</w:t>
      </w:r>
    </w:p>
    <w:p w:rsidR="00785232" w:rsidRPr="00AD7840" w:rsidRDefault="00E430F6" w:rsidP="00182A90">
      <w:pPr>
        <w:spacing w:after="84"/>
        <w:ind w:firstLine="480"/>
        <w:rPr>
          <w:iCs/>
        </w:rPr>
      </w:pPr>
      <w:r w:rsidRPr="00AD7840">
        <w:rPr>
          <w:iCs/>
        </w:rPr>
        <w:t>Secretary General</w:t>
      </w:r>
      <w:r w:rsidR="00AD7840">
        <w:rPr>
          <w:rFonts w:hint="eastAsia"/>
          <w:iCs/>
        </w:rPr>
        <w:t xml:space="preserve"> </w:t>
      </w:r>
      <w:r w:rsidR="00AD7840">
        <w:rPr>
          <w:rFonts w:hint="eastAsia"/>
          <w:iCs/>
        </w:rPr>
        <w:tab/>
      </w:r>
      <w:r w:rsidR="00AD7840">
        <w:rPr>
          <w:rFonts w:hint="eastAsia"/>
          <w:iCs/>
        </w:rPr>
        <w:tab/>
      </w:r>
      <w:r w:rsidRPr="00AD7840">
        <w:rPr>
          <w:rFonts w:hint="eastAsia"/>
          <w:iCs/>
        </w:rPr>
        <w:t>秘书长</w:t>
      </w:r>
    </w:p>
    <w:p w:rsidR="00785232" w:rsidRPr="00AD7840" w:rsidRDefault="00E430F6" w:rsidP="00182A90">
      <w:pPr>
        <w:spacing w:after="84"/>
        <w:ind w:firstLine="480"/>
        <w:rPr>
          <w:iCs/>
        </w:rPr>
      </w:pPr>
      <w:r w:rsidRPr="00AD7840">
        <w:rPr>
          <w:iCs/>
        </w:rPr>
        <w:t>Poet Laureate</w:t>
      </w:r>
      <w:r w:rsidR="00AD7840">
        <w:rPr>
          <w:rFonts w:hint="eastAsia"/>
          <w:iCs/>
        </w:rPr>
        <w:t xml:space="preserve"> </w:t>
      </w:r>
      <w:r w:rsidR="00AD7840">
        <w:rPr>
          <w:rFonts w:hint="eastAsia"/>
          <w:iCs/>
        </w:rPr>
        <w:tab/>
      </w:r>
      <w:r w:rsidR="00AD7840">
        <w:rPr>
          <w:rFonts w:hint="eastAsia"/>
          <w:iCs/>
        </w:rPr>
        <w:tab/>
      </w:r>
      <w:r w:rsidR="00AD7840">
        <w:rPr>
          <w:rFonts w:hint="eastAsia"/>
          <w:iCs/>
        </w:rPr>
        <w:tab/>
      </w:r>
      <w:r w:rsidRPr="00AD7840">
        <w:rPr>
          <w:rFonts w:hint="eastAsia"/>
          <w:iCs/>
        </w:rPr>
        <w:t>桂冠诗人</w:t>
      </w:r>
    </w:p>
    <w:p w:rsidR="00785232" w:rsidRPr="00AD7840" w:rsidRDefault="00E430F6" w:rsidP="00182A90">
      <w:pPr>
        <w:spacing w:after="84"/>
        <w:ind w:firstLine="480"/>
        <w:rPr>
          <w:iCs/>
        </w:rPr>
      </w:pPr>
      <w:r w:rsidRPr="00AD7840">
        <w:rPr>
          <w:iCs/>
        </w:rPr>
        <w:t>devil incarnate</w:t>
      </w:r>
      <w:r w:rsidR="00AD7840">
        <w:rPr>
          <w:rFonts w:hint="eastAsia"/>
          <w:iCs/>
        </w:rPr>
        <w:t xml:space="preserve"> </w:t>
      </w:r>
      <w:r w:rsidR="00AD7840">
        <w:rPr>
          <w:rFonts w:hint="eastAsia"/>
          <w:iCs/>
        </w:rPr>
        <w:tab/>
      </w:r>
      <w:r w:rsidR="00AD7840">
        <w:rPr>
          <w:rFonts w:hint="eastAsia"/>
          <w:iCs/>
        </w:rPr>
        <w:tab/>
      </w:r>
      <w:r w:rsidRPr="00AD7840">
        <w:rPr>
          <w:rFonts w:hint="eastAsia"/>
          <w:iCs/>
        </w:rPr>
        <w:t>魔鬼化身</w:t>
      </w:r>
    </w:p>
    <w:p w:rsidR="00DD2927" w:rsidRPr="00AD7840" w:rsidRDefault="00E430F6" w:rsidP="00182A90">
      <w:pPr>
        <w:spacing w:after="84"/>
        <w:ind w:firstLine="480"/>
        <w:rPr>
          <w:iCs/>
        </w:rPr>
      </w:pPr>
      <w:r w:rsidRPr="00AD7840">
        <w:rPr>
          <w:iCs/>
        </w:rPr>
        <w:t>time immemorial</w:t>
      </w:r>
      <w:r w:rsidR="00AD7840">
        <w:rPr>
          <w:rFonts w:hint="eastAsia"/>
          <w:iCs/>
        </w:rPr>
        <w:t xml:space="preserve"> </w:t>
      </w:r>
      <w:r w:rsidR="00AD7840">
        <w:rPr>
          <w:rFonts w:hint="eastAsia"/>
          <w:iCs/>
        </w:rPr>
        <w:tab/>
      </w:r>
      <w:r w:rsidR="00AD7840">
        <w:rPr>
          <w:rFonts w:hint="eastAsia"/>
          <w:iCs/>
        </w:rPr>
        <w:tab/>
      </w:r>
      <w:r w:rsidRPr="00AD7840">
        <w:rPr>
          <w:rFonts w:hint="eastAsia"/>
          <w:iCs/>
        </w:rPr>
        <w:t>久远以前</w:t>
      </w:r>
    </w:p>
    <w:p w:rsidR="00785232" w:rsidRPr="0033317E" w:rsidRDefault="00E430F6" w:rsidP="00182A90">
      <w:pPr>
        <w:spacing w:after="84"/>
        <w:ind w:firstLine="480"/>
      </w:pPr>
      <w:r w:rsidRPr="00E430F6">
        <w:rPr>
          <w:rFonts w:hint="eastAsia"/>
        </w:rPr>
        <w:lastRenderedPageBreak/>
        <w:t>这些名词词组都违反常态、形容词反而放在名词后面。</w:t>
      </w:r>
    </w:p>
    <w:p w:rsidR="00DD2927" w:rsidRDefault="00E430F6" w:rsidP="00982549">
      <w:pPr>
        <w:pStyle w:val="3"/>
        <w:spacing w:before="126" w:after="126"/>
        <w:rPr>
          <w:rFonts w:eastAsia="MingLiU"/>
          <w:lang w:eastAsia="zh-TW"/>
        </w:rPr>
      </w:pPr>
      <w:bookmarkStart w:id="22" w:name="_Toc363483849"/>
      <w:r w:rsidRPr="00E430F6">
        <w:rPr>
          <w:rFonts w:hint="eastAsia"/>
        </w:rPr>
        <w:t>补语位置的形容词（</w:t>
      </w:r>
      <w:r w:rsidRPr="00E430F6">
        <w:t>predicative adjectives</w:t>
      </w:r>
      <w:r w:rsidRPr="00E430F6">
        <w:rPr>
          <w:rFonts w:hint="eastAsia"/>
        </w:rPr>
        <w:t>）</w:t>
      </w:r>
      <w:bookmarkEnd w:id="22"/>
    </w:p>
    <w:p w:rsidR="00DD2927" w:rsidRDefault="00E430F6" w:rsidP="00182A90">
      <w:pPr>
        <w:spacing w:after="84"/>
        <w:ind w:firstLine="480"/>
        <w:rPr>
          <w:rFonts w:eastAsia="MingLiU"/>
          <w:lang w:eastAsia="zh-TW"/>
        </w:rPr>
      </w:pPr>
      <w:r w:rsidRPr="00E430F6">
        <w:rPr>
          <w:rFonts w:hint="eastAsia"/>
        </w:rPr>
        <w:t>补语位置的形容词，英文称为</w:t>
      </w:r>
      <w:r w:rsidRPr="00E430F6">
        <w:t>predicative adjectives</w:t>
      </w:r>
      <w:r w:rsidRPr="00E430F6">
        <w:rPr>
          <w:rFonts w:hint="eastAsia"/>
        </w:rPr>
        <w:t>，也就是「做叙述之用的形容词」。请看下列的例子：</w:t>
      </w:r>
    </w:p>
    <w:p w:rsidR="00785232" w:rsidRPr="00785232" w:rsidRDefault="00E430F6" w:rsidP="00182A90">
      <w:pPr>
        <w:spacing w:after="84"/>
        <w:ind w:firstLine="480"/>
        <w:rPr>
          <w:rFonts w:eastAsia="MingLiU"/>
          <w:lang w:eastAsia="zh-TW"/>
        </w:rPr>
      </w:pPr>
      <w:r w:rsidRPr="00E430F6">
        <w:rPr>
          <w:u w:val="single"/>
        </w:rPr>
        <w:t>These flowers</w:t>
      </w:r>
      <w:r w:rsidRPr="00E430F6">
        <w:t xml:space="preserve"> </w:t>
      </w:r>
      <w:r w:rsidRPr="00E430F6">
        <w:rPr>
          <w:u w:val="single"/>
        </w:rPr>
        <w:t>smell</w:t>
      </w:r>
      <w:r w:rsidRPr="00E430F6">
        <w:t xml:space="preserve"> </w:t>
      </w:r>
      <w:r w:rsidRPr="00E430F6">
        <w:rPr>
          <w:u w:val="single"/>
        </w:rPr>
        <w:t>sweet</w:t>
      </w:r>
      <w:r w:rsidRPr="00E430F6">
        <w:t>.</w:t>
      </w:r>
    </w:p>
    <w:p w:rsidR="00DD2927" w:rsidRDefault="00E430F6" w:rsidP="00182A90">
      <w:pPr>
        <w:spacing w:after="84"/>
        <w:ind w:firstLine="480"/>
        <w:rPr>
          <w:rFonts w:eastAsia="MingLiU"/>
          <w:lang w:eastAsia="zh-TW"/>
        </w:rPr>
      </w:pPr>
      <w:r w:rsidRPr="00E430F6">
        <w:rPr>
          <w:rFonts w:hint="eastAsia"/>
        </w:rPr>
        <w:t>上句中的</w:t>
      </w:r>
      <w:r w:rsidRPr="00E430F6">
        <w:t>sweet</w:t>
      </w:r>
      <w:r w:rsidRPr="00E430F6">
        <w:rPr>
          <w:rFonts w:hint="eastAsia"/>
        </w:rPr>
        <w:t>是个形容词单字，放在主词补语位置、修饰主词</w:t>
      </w:r>
      <w:r w:rsidRPr="00E430F6">
        <w:t>these flowers.</w:t>
      </w:r>
    </w:p>
    <w:p w:rsidR="00785232" w:rsidRPr="00785232" w:rsidRDefault="00E430F6" w:rsidP="00182A90">
      <w:pPr>
        <w:spacing w:after="84"/>
        <w:ind w:firstLine="480"/>
        <w:rPr>
          <w:rFonts w:eastAsia="MingLiU"/>
          <w:lang w:eastAsia="zh-TW"/>
        </w:rPr>
      </w:pPr>
      <w:r w:rsidRPr="00E430F6">
        <w:rPr>
          <w:u w:val="single"/>
        </w:rPr>
        <w:t>The boss</w:t>
      </w:r>
      <w:r w:rsidRPr="00E430F6">
        <w:t xml:space="preserve"> </w:t>
      </w:r>
      <w:r w:rsidRPr="00E430F6">
        <w:rPr>
          <w:u w:val="single"/>
        </w:rPr>
        <w:t>kept</w:t>
      </w:r>
      <w:r w:rsidRPr="00E430F6">
        <w:t xml:space="preserve"> </w:t>
      </w:r>
      <w:r w:rsidRPr="00E430F6">
        <w:rPr>
          <w:u w:val="single"/>
        </w:rPr>
        <w:t>us</w:t>
      </w:r>
      <w:r w:rsidRPr="00E430F6">
        <w:t xml:space="preserve"> </w:t>
      </w:r>
      <w:r w:rsidRPr="00E430F6">
        <w:rPr>
          <w:u w:val="single"/>
        </w:rPr>
        <w:t>busy</w:t>
      </w:r>
      <w:r w:rsidRPr="00E430F6">
        <w:t>.</w:t>
      </w:r>
    </w:p>
    <w:p w:rsidR="00DD2927" w:rsidRDefault="00E430F6" w:rsidP="00182A90">
      <w:pPr>
        <w:spacing w:after="84"/>
        <w:ind w:firstLine="480"/>
        <w:rPr>
          <w:rFonts w:eastAsia="MingLiU"/>
          <w:lang w:eastAsia="zh-TW"/>
        </w:rPr>
      </w:pPr>
      <w:r w:rsidRPr="00E430F6">
        <w:rPr>
          <w:rFonts w:hint="eastAsia"/>
        </w:rPr>
        <w:t>这个句子中的</w:t>
      </w:r>
      <w:r w:rsidRPr="00E430F6">
        <w:t>busy</w:t>
      </w:r>
      <w:r w:rsidRPr="00E430F6">
        <w:rPr>
          <w:rFonts w:hint="eastAsia"/>
        </w:rPr>
        <w:t>也是个形容词单字，放在</w:t>
      </w:r>
      <w:r w:rsidR="009D20F5">
        <w:rPr>
          <w:rFonts w:hint="eastAsia"/>
        </w:rPr>
        <w:t>受词（宾语）</w:t>
      </w:r>
      <w:r w:rsidRPr="00E430F6">
        <w:rPr>
          <w:rFonts w:hint="eastAsia"/>
        </w:rPr>
        <w:t>补语位置、修饰</w:t>
      </w:r>
      <w:r w:rsidR="009D20F5">
        <w:rPr>
          <w:rFonts w:hint="eastAsia"/>
        </w:rPr>
        <w:t>受词（宾语）</w:t>
      </w:r>
      <w:r w:rsidRPr="00E430F6">
        <w:t>us</w:t>
      </w:r>
      <w:r w:rsidRPr="00E430F6">
        <w:rPr>
          <w:rFonts w:hint="eastAsia"/>
        </w:rPr>
        <w:t>。</w:t>
      </w:r>
    </w:p>
    <w:p w:rsidR="00785232" w:rsidRPr="00785232" w:rsidRDefault="00E430F6" w:rsidP="00182A90">
      <w:pPr>
        <w:spacing w:after="84"/>
        <w:ind w:firstLine="480"/>
        <w:rPr>
          <w:rFonts w:eastAsia="MingLiU"/>
          <w:lang w:eastAsia="zh-TW"/>
        </w:rPr>
      </w:pPr>
      <w:r w:rsidRPr="00E430F6">
        <w:rPr>
          <w:u w:val="single"/>
        </w:rPr>
        <w:t>That building</w:t>
      </w:r>
      <w:r w:rsidRPr="00E430F6">
        <w:t xml:space="preserve"> </w:t>
      </w:r>
      <w:r w:rsidRPr="00E430F6">
        <w:rPr>
          <w:u w:val="single"/>
        </w:rPr>
        <w:t>is</w:t>
      </w:r>
      <w:r w:rsidRPr="00E430F6">
        <w:t xml:space="preserve"> </w:t>
      </w:r>
      <w:r w:rsidRPr="00E430F6">
        <w:rPr>
          <w:u w:val="single"/>
        </w:rPr>
        <w:t>18 stories tall</w:t>
      </w:r>
      <w:r w:rsidRPr="00E430F6">
        <w:t>.</w:t>
      </w:r>
    </w:p>
    <w:p w:rsidR="00DD2927" w:rsidRDefault="00E430F6" w:rsidP="00182A90">
      <w:pPr>
        <w:spacing w:after="84"/>
        <w:ind w:firstLine="480"/>
        <w:rPr>
          <w:rFonts w:eastAsia="MingLiU"/>
          <w:lang w:eastAsia="zh-TW"/>
        </w:rPr>
      </w:pPr>
      <w:r w:rsidRPr="00E430F6">
        <w:rPr>
          <w:rFonts w:hint="eastAsia"/>
        </w:rPr>
        <w:t>形容词词组</w:t>
      </w:r>
      <w:r w:rsidRPr="00E430F6">
        <w:t>18 stories tall</w:t>
      </w:r>
      <w:r w:rsidRPr="00E430F6">
        <w:rPr>
          <w:rFonts w:hint="eastAsia"/>
        </w:rPr>
        <w:t>放在主词补语位置、修饰主词</w:t>
      </w:r>
      <w:r w:rsidRPr="00E430F6">
        <w:t>that building</w:t>
      </w:r>
      <w:r w:rsidRPr="00E430F6">
        <w:rPr>
          <w:rFonts w:hint="eastAsia"/>
        </w:rPr>
        <w:t>。请注意：形容词词组中可以包含复数名词，所以</w:t>
      </w:r>
      <w:r w:rsidRPr="00E430F6">
        <w:t>18 stories</w:t>
      </w:r>
      <w:r w:rsidRPr="00E430F6">
        <w:rPr>
          <w:rFonts w:hint="eastAsia"/>
        </w:rPr>
        <w:t>用的是复数。</w:t>
      </w:r>
    </w:p>
    <w:p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saw</w:t>
      </w:r>
      <w:r w:rsidRPr="00E430F6">
        <w:t xml:space="preserve"> </w:t>
      </w:r>
      <w:r w:rsidRPr="00E430F6">
        <w:rPr>
          <w:u w:val="single"/>
        </w:rPr>
        <w:t>the dog</w:t>
      </w:r>
      <w:r w:rsidRPr="00E430F6">
        <w:t xml:space="preserve"> </w:t>
      </w:r>
      <w:r w:rsidRPr="00E430F6">
        <w:rPr>
          <w:u w:val="single"/>
        </w:rPr>
        <w:t>crossing the street</w:t>
      </w:r>
      <w:r w:rsidRPr="00E430F6">
        <w:t>.</w:t>
      </w:r>
    </w:p>
    <w:p w:rsidR="00785232" w:rsidRPr="00EA57E3" w:rsidRDefault="00E430F6" w:rsidP="00182A90">
      <w:pPr>
        <w:spacing w:after="84"/>
        <w:ind w:firstLine="480"/>
      </w:pPr>
      <w:r w:rsidRPr="00E430F6">
        <w:rPr>
          <w:rFonts w:hint="eastAsia"/>
        </w:rPr>
        <w:t>上句中的</w:t>
      </w:r>
      <w:r w:rsidRPr="00E430F6">
        <w:t>crossing the street</w:t>
      </w:r>
      <w:r w:rsidRPr="00E430F6">
        <w:rPr>
          <w:rFonts w:hint="eastAsia"/>
        </w:rPr>
        <w:t>是个现在分词词组，当作形容词词组使用，放在</w:t>
      </w:r>
      <w:r w:rsidR="009D20F5">
        <w:rPr>
          <w:rFonts w:hint="eastAsia"/>
        </w:rPr>
        <w:t>受词（宾语）</w:t>
      </w:r>
      <w:r w:rsidRPr="00E430F6">
        <w:rPr>
          <w:rFonts w:hint="eastAsia"/>
        </w:rPr>
        <w:t>补语位置来修饰</w:t>
      </w:r>
      <w:r w:rsidR="009D20F5">
        <w:rPr>
          <w:rFonts w:hint="eastAsia"/>
        </w:rPr>
        <w:t>受词（宾语）</w:t>
      </w:r>
      <w:r w:rsidRPr="00E430F6">
        <w:t>the dog</w:t>
      </w:r>
      <w:r w:rsidRPr="00E430F6">
        <w:rPr>
          <w:rFonts w:hint="eastAsia"/>
        </w:rPr>
        <w:t>。</w:t>
      </w:r>
    </w:p>
    <w:p w:rsidR="00DD2927" w:rsidRDefault="00E430F6" w:rsidP="00982549">
      <w:pPr>
        <w:pStyle w:val="3"/>
        <w:spacing w:before="126" w:after="126"/>
        <w:rPr>
          <w:rFonts w:eastAsia="MingLiU"/>
          <w:lang w:eastAsia="zh-TW"/>
        </w:rPr>
      </w:pPr>
      <w:bookmarkStart w:id="23" w:name="_Toc363483850"/>
      <w:r w:rsidRPr="00E430F6">
        <w:rPr>
          <w:rFonts w:hint="eastAsia"/>
        </w:rPr>
        <w:t>一些</w:t>
      </w:r>
      <w:r w:rsidRPr="00E430F6">
        <w:t>a-</w:t>
      </w:r>
      <w:r w:rsidRPr="00E430F6">
        <w:rPr>
          <w:rFonts w:hint="eastAsia"/>
        </w:rPr>
        <w:t>开头的形容词</w:t>
      </w:r>
      <w:bookmarkEnd w:id="23"/>
    </w:p>
    <w:p w:rsidR="00DD2927" w:rsidRDefault="00E430F6" w:rsidP="00182A90">
      <w:pPr>
        <w:spacing w:after="84"/>
        <w:ind w:firstLine="480"/>
        <w:rPr>
          <w:rFonts w:eastAsia="MingLiU"/>
          <w:lang w:eastAsia="zh-TW"/>
        </w:rPr>
      </w:pPr>
      <w:r w:rsidRPr="00E430F6">
        <w:rPr>
          <w:rFonts w:hint="eastAsia"/>
        </w:rPr>
        <w:t>有一批</w:t>
      </w:r>
      <w:r w:rsidRPr="00E430F6">
        <w:t>a-</w:t>
      </w:r>
      <w:r w:rsidRPr="00E430F6">
        <w:rPr>
          <w:rFonts w:hint="eastAsia"/>
        </w:rPr>
        <w:t>开头的形容词，不能放在名词词组中，只能放在后面做后位修饰语、或者就是放在补语位置。例如：</w:t>
      </w:r>
    </w:p>
    <w:p w:rsidR="00785232" w:rsidRPr="00785232" w:rsidRDefault="00E430F6" w:rsidP="00182A90">
      <w:pPr>
        <w:spacing w:after="84"/>
        <w:ind w:firstLine="480"/>
        <w:rPr>
          <w:rFonts w:eastAsia="MingLiU"/>
          <w:lang w:eastAsia="zh-TW"/>
        </w:rPr>
      </w:pPr>
      <w:r w:rsidRPr="00E430F6">
        <w:rPr>
          <w:u w:val="single"/>
        </w:rPr>
        <w:t>The patient</w:t>
      </w:r>
      <w:r w:rsidRPr="00E430F6">
        <w:t xml:space="preserve"> </w:t>
      </w:r>
      <w:r w:rsidRPr="00E430F6">
        <w:rPr>
          <w:u w:val="single"/>
        </w:rPr>
        <w:t>was</w:t>
      </w:r>
      <w:r w:rsidRPr="00E430F6">
        <w:t xml:space="preserve"> </w:t>
      </w:r>
      <w:r w:rsidRPr="00846F9F">
        <w:rPr>
          <w:u w:val="double"/>
        </w:rPr>
        <w:t>asleep</w:t>
      </w:r>
      <w:r w:rsidRPr="00E430F6">
        <w:t>.</w:t>
      </w:r>
    </w:p>
    <w:p w:rsidR="00EA57E3" w:rsidRDefault="00E430F6" w:rsidP="00182A90">
      <w:pPr>
        <w:spacing w:after="84"/>
        <w:ind w:firstLine="480"/>
        <w:rPr>
          <w:rFonts w:eastAsia="MingLiU"/>
          <w:lang w:eastAsia="zh-TW"/>
        </w:rPr>
      </w:pPr>
      <w:r w:rsidRPr="00E430F6">
        <w:rPr>
          <w:rFonts w:hint="eastAsia"/>
        </w:rPr>
        <w:t>上句中那个</w:t>
      </w:r>
      <w:r w:rsidRPr="00E430F6">
        <w:t>a-</w:t>
      </w:r>
      <w:r w:rsidRPr="00E430F6">
        <w:rPr>
          <w:rFonts w:hint="eastAsia"/>
        </w:rPr>
        <w:t>开头的形容词</w:t>
      </w:r>
      <w:r w:rsidRPr="00E430F6">
        <w:t>asleep</w:t>
      </w:r>
      <w:r w:rsidRPr="00E430F6">
        <w:rPr>
          <w:rFonts w:hint="eastAsia"/>
        </w:rPr>
        <w:t>，来自古英文的介系词词组</w:t>
      </w:r>
      <w:r w:rsidRPr="00E430F6">
        <w:t>on sleep</w:t>
      </w:r>
      <w:r w:rsidRPr="00E430F6">
        <w:rPr>
          <w:rFonts w:hint="eastAsia"/>
        </w:rPr>
        <w:t>，所以不适合放在名词词组中，只能当作后位修饰语、或者放在补语位置使用。接下来几个例子的性质都相同，请读者自行揣摩。</w:t>
      </w:r>
    </w:p>
    <w:p w:rsidR="00DD2927" w:rsidRDefault="00E430F6" w:rsidP="00182A90">
      <w:pPr>
        <w:spacing w:after="84"/>
        <w:ind w:firstLine="480"/>
        <w:rPr>
          <w:rFonts w:eastAsia="MingLiU"/>
          <w:lang w:eastAsia="zh-TW"/>
        </w:rPr>
      </w:pPr>
      <w:r w:rsidRPr="00E430F6">
        <w:rPr>
          <w:rFonts w:hint="eastAsia"/>
        </w:rPr>
        <w:t>主词补语：</w:t>
      </w:r>
    </w:p>
    <w:p w:rsidR="00785232" w:rsidRPr="00785232" w:rsidRDefault="00E430F6" w:rsidP="00182A90">
      <w:pPr>
        <w:spacing w:after="84"/>
        <w:ind w:firstLine="480"/>
        <w:rPr>
          <w:rFonts w:eastAsia="MingLiU"/>
          <w:lang w:eastAsia="zh-TW"/>
        </w:rPr>
      </w:pPr>
      <w:r w:rsidRPr="00E430F6">
        <w:rPr>
          <w:u w:val="single"/>
        </w:rPr>
        <w:t>The kid</w:t>
      </w:r>
      <w:r w:rsidRPr="00E430F6">
        <w:t xml:space="preserve"> </w:t>
      </w:r>
      <w:r w:rsidRPr="00E430F6">
        <w:rPr>
          <w:u w:val="single"/>
        </w:rPr>
        <w:t>looked</w:t>
      </w:r>
      <w:r w:rsidRPr="00E430F6">
        <w:t xml:space="preserve"> </w:t>
      </w:r>
      <w:r w:rsidRPr="00E430F6">
        <w:rPr>
          <w:u w:val="double"/>
        </w:rPr>
        <w:t>afraid</w:t>
      </w:r>
      <w:r w:rsidRPr="00E430F6">
        <w:t>.</w:t>
      </w:r>
    </w:p>
    <w:p w:rsidR="00785232" w:rsidRPr="00785232" w:rsidRDefault="00E430F6" w:rsidP="00182A90">
      <w:pPr>
        <w:spacing w:after="84"/>
        <w:ind w:firstLine="480"/>
        <w:rPr>
          <w:rFonts w:eastAsia="MingLiU"/>
          <w:lang w:eastAsia="zh-TW"/>
        </w:rPr>
      </w:pPr>
      <w:r w:rsidRPr="00E430F6">
        <w:rPr>
          <w:u w:val="single"/>
        </w:rPr>
        <w:t>She</w:t>
      </w:r>
      <w:r w:rsidRPr="00E430F6">
        <w:t xml:space="preserve"> </w:t>
      </w:r>
      <w:r w:rsidRPr="00E430F6">
        <w:rPr>
          <w:u w:val="single"/>
        </w:rPr>
        <w:t>was</w:t>
      </w:r>
      <w:r w:rsidRPr="00E430F6">
        <w:t xml:space="preserve"> not </w:t>
      </w:r>
      <w:r w:rsidRPr="00E430F6">
        <w:rPr>
          <w:u w:val="double"/>
        </w:rPr>
        <w:t>aware</w:t>
      </w:r>
      <w:r w:rsidRPr="00E430F6">
        <w:t xml:space="preserve"> of the latest development.</w:t>
      </w:r>
    </w:p>
    <w:p w:rsidR="00DD2927" w:rsidRDefault="00E430F6" w:rsidP="00182A90">
      <w:pPr>
        <w:pStyle w:val="Preface"/>
        <w:spacing w:after="84"/>
        <w:ind w:firstLine="480"/>
        <w:rPr>
          <w:rFonts w:eastAsia="MingLiU"/>
          <w:lang w:eastAsia="zh-TW"/>
        </w:rPr>
      </w:pPr>
      <w:r w:rsidRPr="00E430F6">
        <w:rPr>
          <w:rFonts w:hint="eastAsia"/>
        </w:rPr>
        <w:t>她并不知道最新的发展。</w:t>
      </w:r>
    </w:p>
    <w:p w:rsidR="00785232" w:rsidRPr="00785232" w:rsidRDefault="00E430F6" w:rsidP="00182A90">
      <w:pPr>
        <w:spacing w:after="84"/>
        <w:ind w:firstLine="480"/>
        <w:rPr>
          <w:rFonts w:eastAsia="MingLiU"/>
          <w:lang w:eastAsia="zh-TW"/>
        </w:rPr>
      </w:pPr>
      <w:r w:rsidRPr="00E430F6">
        <w:rPr>
          <w:u w:val="single"/>
        </w:rPr>
        <w:t>The new student</w:t>
      </w:r>
      <w:r w:rsidRPr="00E430F6">
        <w:t xml:space="preserve"> </w:t>
      </w:r>
      <w:r w:rsidRPr="00E430F6">
        <w:rPr>
          <w:u w:val="single"/>
        </w:rPr>
        <w:t>stayed</w:t>
      </w:r>
      <w:r w:rsidRPr="00E430F6">
        <w:t xml:space="preserve"> </w:t>
      </w:r>
      <w:r w:rsidRPr="00E430F6">
        <w:rPr>
          <w:u w:val="double"/>
        </w:rPr>
        <w:t>aloof</w:t>
      </w:r>
      <w:r w:rsidRPr="00E430F6">
        <w:t>.</w:t>
      </w:r>
    </w:p>
    <w:p w:rsidR="00DD2927" w:rsidRDefault="00E430F6" w:rsidP="00182A90">
      <w:pPr>
        <w:pStyle w:val="Preface"/>
        <w:spacing w:after="84"/>
        <w:ind w:firstLine="480"/>
        <w:rPr>
          <w:rFonts w:eastAsia="MingLiU"/>
          <w:lang w:eastAsia="zh-TW"/>
        </w:rPr>
      </w:pPr>
      <w:r w:rsidRPr="00E430F6">
        <w:rPr>
          <w:rFonts w:hint="eastAsia"/>
        </w:rPr>
        <w:t>新来的学生和别人保持距离。</w:t>
      </w:r>
    </w:p>
    <w:p w:rsidR="00785232" w:rsidRPr="00785232" w:rsidRDefault="00E430F6" w:rsidP="00182A90">
      <w:pPr>
        <w:spacing w:after="84"/>
        <w:ind w:firstLine="480"/>
        <w:rPr>
          <w:rFonts w:eastAsia="MingLiU"/>
          <w:lang w:eastAsia="zh-TW"/>
        </w:rPr>
      </w:pPr>
      <w:r w:rsidRPr="00E430F6">
        <w:rPr>
          <w:u w:val="single"/>
        </w:rPr>
        <w:t>The soldier</w:t>
      </w:r>
      <w:r w:rsidRPr="00E430F6">
        <w:t xml:space="preserve"> </w:t>
      </w:r>
      <w:r w:rsidRPr="00E430F6">
        <w:rPr>
          <w:u w:val="single"/>
        </w:rPr>
        <w:t>remained</w:t>
      </w:r>
      <w:r w:rsidRPr="00E430F6">
        <w:t xml:space="preserve"> </w:t>
      </w:r>
      <w:r w:rsidRPr="00E430F6">
        <w:rPr>
          <w:u w:val="double"/>
        </w:rPr>
        <w:t>alert</w:t>
      </w:r>
      <w:r w:rsidRPr="00E430F6">
        <w:t xml:space="preserve"> throughout the night.</w:t>
      </w:r>
    </w:p>
    <w:p w:rsidR="00EA57E3" w:rsidRDefault="00E430F6" w:rsidP="00182A90">
      <w:pPr>
        <w:pStyle w:val="Preface"/>
        <w:spacing w:after="84"/>
        <w:ind w:firstLine="480"/>
        <w:rPr>
          <w:rFonts w:eastAsia="MingLiU"/>
          <w:lang w:eastAsia="zh-TW"/>
        </w:rPr>
      </w:pPr>
      <w:r w:rsidRPr="00E430F6">
        <w:rPr>
          <w:rFonts w:hint="eastAsia"/>
        </w:rPr>
        <w:t>这名士兵整个晚上都保持警觉。</w:t>
      </w:r>
    </w:p>
    <w:p w:rsidR="00DD2927" w:rsidRDefault="009D20F5" w:rsidP="00182A90">
      <w:pPr>
        <w:spacing w:after="84"/>
        <w:ind w:firstLine="480"/>
        <w:rPr>
          <w:rFonts w:eastAsia="MingLiU"/>
          <w:lang w:eastAsia="zh-TW"/>
        </w:rPr>
      </w:pPr>
      <w:r>
        <w:rPr>
          <w:rFonts w:hint="eastAsia"/>
        </w:rPr>
        <w:t>受词（宾语）</w:t>
      </w:r>
      <w:r w:rsidR="00E430F6" w:rsidRPr="00E430F6">
        <w:rPr>
          <w:rFonts w:hint="eastAsia"/>
        </w:rPr>
        <w:t>补语：</w:t>
      </w:r>
    </w:p>
    <w:p w:rsidR="00785232" w:rsidRPr="00785232" w:rsidRDefault="00E430F6" w:rsidP="00182A90">
      <w:pPr>
        <w:spacing w:after="84"/>
        <w:ind w:firstLine="480"/>
        <w:rPr>
          <w:rFonts w:eastAsia="MingLiU"/>
          <w:lang w:eastAsia="zh-TW"/>
        </w:rPr>
      </w:pPr>
      <w:r w:rsidRPr="00E430F6">
        <w:rPr>
          <w:u w:val="single"/>
        </w:rPr>
        <w:lastRenderedPageBreak/>
        <w:t>The coffee</w:t>
      </w:r>
      <w:r w:rsidRPr="00E430F6">
        <w:t xml:space="preserve"> </w:t>
      </w:r>
      <w:r w:rsidRPr="00E430F6">
        <w:rPr>
          <w:u w:val="single"/>
        </w:rPr>
        <w:t>kept</w:t>
      </w:r>
      <w:r w:rsidRPr="00E430F6">
        <w:t xml:space="preserve"> </w:t>
      </w:r>
      <w:r w:rsidRPr="00E430F6">
        <w:rPr>
          <w:u w:val="single"/>
        </w:rPr>
        <w:t>him</w:t>
      </w:r>
      <w:r w:rsidRPr="00E430F6">
        <w:t xml:space="preserve"> </w:t>
      </w:r>
      <w:r w:rsidRPr="00E430F6">
        <w:rPr>
          <w:u w:val="double"/>
        </w:rPr>
        <w:t>awake</w:t>
      </w:r>
      <w:r w:rsidRPr="00E430F6">
        <w:t>.</w:t>
      </w:r>
    </w:p>
    <w:p w:rsidR="00785232" w:rsidRPr="00785232" w:rsidRDefault="00E430F6" w:rsidP="00182A90">
      <w:pPr>
        <w:spacing w:after="84"/>
        <w:ind w:firstLine="480"/>
        <w:rPr>
          <w:rFonts w:eastAsia="MingLiU"/>
          <w:lang w:eastAsia="zh-TW"/>
        </w:rPr>
      </w:pPr>
      <w:r w:rsidRPr="00E430F6">
        <w:rPr>
          <w:u w:val="single"/>
        </w:rPr>
        <w:t>The drug</w:t>
      </w:r>
      <w:r w:rsidRPr="00E430F6">
        <w:t xml:space="preserve"> </w:t>
      </w:r>
      <w:r w:rsidRPr="00E430F6">
        <w:rPr>
          <w:u w:val="single"/>
        </w:rPr>
        <w:t>kept</w:t>
      </w:r>
      <w:r w:rsidRPr="00E430F6">
        <w:t xml:space="preserve"> </w:t>
      </w:r>
      <w:r w:rsidRPr="00E430F6">
        <w:rPr>
          <w:u w:val="single"/>
        </w:rPr>
        <w:t>the animals</w:t>
      </w:r>
      <w:r w:rsidRPr="00E430F6">
        <w:t xml:space="preserve"> </w:t>
      </w:r>
      <w:r w:rsidRPr="00E430F6">
        <w:rPr>
          <w:u w:val="double"/>
        </w:rPr>
        <w:t>alive</w:t>
      </w:r>
      <w:r w:rsidRPr="00E430F6">
        <w:t>.</w:t>
      </w:r>
    </w:p>
    <w:p w:rsidR="00785232" w:rsidRPr="00785232" w:rsidRDefault="00E430F6" w:rsidP="00182A90">
      <w:pPr>
        <w:spacing w:after="84"/>
        <w:ind w:firstLine="480"/>
        <w:rPr>
          <w:rFonts w:eastAsia="MingLiU"/>
          <w:lang w:eastAsia="zh-TW"/>
        </w:rPr>
      </w:pPr>
      <w:r w:rsidRPr="00E430F6">
        <w:rPr>
          <w:u w:val="single"/>
        </w:rPr>
        <w:t>They</w:t>
      </w:r>
      <w:r w:rsidRPr="00E430F6">
        <w:t xml:space="preserve"> </w:t>
      </w:r>
      <w:r w:rsidRPr="00E430F6">
        <w:rPr>
          <w:u w:val="single"/>
        </w:rPr>
        <w:t>found</w:t>
      </w:r>
      <w:r w:rsidRPr="00E430F6">
        <w:t xml:space="preserve"> </w:t>
      </w:r>
      <w:r w:rsidRPr="00E430F6">
        <w:rPr>
          <w:u w:val="single"/>
        </w:rPr>
        <w:t>the man</w:t>
      </w:r>
      <w:r w:rsidRPr="00E430F6">
        <w:t xml:space="preserve"> </w:t>
      </w:r>
      <w:r w:rsidRPr="00E430F6">
        <w:rPr>
          <w:u w:val="double"/>
        </w:rPr>
        <w:t>alone</w:t>
      </w:r>
      <w:r w:rsidRPr="00E430F6">
        <w:t xml:space="preserve"> in the office.</w:t>
      </w:r>
    </w:p>
    <w:p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consider</w:t>
      </w:r>
      <w:r w:rsidRPr="00E430F6">
        <w:t xml:space="preserve"> </w:t>
      </w:r>
      <w:r w:rsidRPr="00E430F6">
        <w:rPr>
          <w:u w:val="single"/>
        </w:rPr>
        <w:t>the two options</w:t>
      </w:r>
      <w:r w:rsidRPr="00E430F6">
        <w:t xml:space="preserve"> </w:t>
      </w:r>
      <w:r w:rsidRPr="00E430F6">
        <w:rPr>
          <w:u w:val="double"/>
        </w:rPr>
        <w:t>alike</w:t>
      </w:r>
      <w:r w:rsidRPr="00E430F6">
        <w:t>.</w:t>
      </w:r>
    </w:p>
    <w:p w:rsidR="00EA57E3" w:rsidRDefault="00E430F6" w:rsidP="00182A90">
      <w:pPr>
        <w:pStyle w:val="Preface"/>
        <w:spacing w:after="84"/>
        <w:ind w:firstLine="480"/>
        <w:rPr>
          <w:rFonts w:eastAsia="MingLiU"/>
          <w:lang w:eastAsia="zh-TW"/>
        </w:rPr>
      </w:pPr>
      <w:r w:rsidRPr="00E430F6">
        <w:rPr>
          <w:rFonts w:hint="eastAsia"/>
        </w:rPr>
        <w:t>我认为这两个选择都差不多。</w:t>
      </w:r>
    </w:p>
    <w:p w:rsidR="00DD2927" w:rsidRDefault="00E430F6" w:rsidP="00982549">
      <w:pPr>
        <w:pStyle w:val="3"/>
        <w:spacing w:before="126" w:after="126"/>
        <w:rPr>
          <w:rFonts w:eastAsia="MingLiU"/>
          <w:lang w:eastAsia="zh-TW"/>
        </w:rPr>
      </w:pPr>
      <w:bookmarkStart w:id="24" w:name="_Toc363483851"/>
      <w:r w:rsidRPr="00E430F6">
        <w:rPr>
          <w:rFonts w:hint="eastAsia"/>
        </w:rPr>
        <w:t>一些需要补充的形容词</w:t>
      </w:r>
      <w:bookmarkEnd w:id="24"/>
    </w:p>
    <w:p w:rsidR="00DD2927" w:rsidRDefault="00E430F6" w:rsidP="00182A90">
      <w:pPr>
        <w:spacing w:after="84"/>
        <w:ind w:firstLine="480"/>
        <w:rPr>
          <w:rFonts w:eastAsia="MingLiU"/>
          <w:lang w:eastAsia="zh-TW"/>
        </w:rPr>
      </w:pPr>
      <w:r w:rsidRPr="00E430F6">
        <w:rPr>
          <w:rFonts w:hint="eastAsia"/>
        </w:rPr>
        <w:t>有一些放在补语位置的形容词，本身还不具备完整的意思，需要配合别的文字来做进一步的补充、意思才算完整。配合它来做补充的文字，常见的有</w:t>
      </w:r>
      <w:r w:rsidR="00750148">
        <w:rPr>
          <w:rFonts w:hint="eastAsia"/>
        </w:rPr>
        <w:t>动词不定式</w:t>
      </w:r>
      <w:r w:rsidRPr="00E430F6">
        <w:rPr>
          <w:rFonts w:hint="eastAsia"/>
        </w:rPr>
        <w:t>、介系词词组、以及名词</w:t>
      </w:r>
      <w:r w:rsidR="00BF5096">
        <w:rPr>
          <w:rFonts w:hint="eastAsia"/>
        </w:rPr>
        <w:t>从句</w:t>
      </w:r>
      <w:r w:rsidRPr="00E430F6">
        <w:rPr>
          <w:rFonts w:hint="eastAsia"/>
        </w:rPr>
        <w:t>三种。请看下面的例子：</w:t>
      </w:r>
    </w:p>
    <w:p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am</w:t>
      </w:r>
      <w:r w:rsidRPr="00E430F6">
        <w:t xml:space="preserve"> </w:t>
      </w:r>
      <w:r w:rsidRPr="00E430F6">
        <w:rPr>
          <w:u w:val="single"/>
        </w:rPr>
        <w:t>eager</w:t>
      </w:r>
      <w:r w:rsidRPr="00E430F6">
        <w:t xml:space="preserve"> to begin the project.</w:t>
      </w:r>
    </w:p>
    <w:p w:rsidR="00DD2927" w:rsidRDefault="00E430F6" w:rsidP="00182A90">
      <w:pPr>
        <w:spacing w:after="84"/>
        <w:ind w:firstLine="480"/>
        <w:rPr>
          <w:rFonts w:eastAsia="MingLiU"/>
          <w:lang w:eastAsia="zh-TW"/>
        </w:rPr>
      </w:pPr>
      <w:r w:rsidRPr="00E430F6">
        <w:rPr>
          <w:rFonts w:hint="eastAsia"/>
        </w:rPr>
        <w:t>如果光是说</w:t>
      </w:r>
      <w:r w:rsidRPr="00E430F6">
        <w:t>I am eager</w:t>
      </w:r>
      <w:r w:rsidRPr="00E430F6">
        <w:rPr>
          <w:rFonts w:hint="eastAsia"/>
        </w:rPr>
        <w:t>，补语位置的形容词</w:t>
      </w:r>
      <w:r w:rsidRPr="00E430F6">
        <w:t>eager</w:t>
      </w:r>
      <w:r w:rsidRPr="00E430F6">
        <w:rPr>
          <w:rFonts w:hint="eastAsia"/>
        </w:rPr>
        <w:t>似乎尚未交代清楚这句话是什么意思。加上了</w:t>
      </w:r>
      <w:r w:rsidR="00750148">
        <w:rPr>
          <w:rFonts w:hint="eastAsia"/>
        </w:rPr>
        <w:t>动词不定式</w:t>
      </w:r>
      <w:r w:rsidRPr="00E430F6">
        <w:t>to begin the project</w:t>
      </w:r>
      <w:r w:rsidRPr="00E430F6">
        <w:rPr>
          <w:rFonts w:hint="eastAsia"/>
        </w:rPr>
        <w:t>，句子的意思才算完全清楚。这里的</w:t>
      </w:r>
      <w:r w:rsidR="00750148">
        <w:rPr>
          <w:rFonts w:hint="eastAsia"/>
        </w:rPr>
        <w:t>动词不定式</w:t>
      </w:r>
      <w:r w:rsidRPr="00E430F6">
        <w:t>to begin the project</w:t>
      </w:r>
      <w:r w:rsidRPr="00E430F6">
        <w:rPr>
          <w:rFonts w:hint="eastAsia"/>
        </w:rPr>
        <w:t>当副词使用、修饰形容词</w:t>
      </w:r>
      <w:r w:rsidRPr="00E430F6">
        <w:t>eager</w:t>
      </w:r>
      <w:r w:rsidRPr="00E430F6">
        <w:rPr>
          <w:rFonts w:hint="eastAsia"/>
        </w:rPr>
        <w:t>。</w:t>
      </w:r>
    </w:p>
    <w:p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am</w:t>
      </w:r>
      <w:r w:rsidRPr="00E430F6">
        <w:t xml:space="preserve"> </w:t>
      </w:r>
      <w:r w:rsidRPr="00E430F6">
        <w:rPr>
          <w:u w:val="single"/>
        </w:rPr>
        <w:t>able</w:t>
      </w:r>
      <w:r w:rsidRPr="00E430F6">
        <w:t xml:space="preserve"> to do the job.</w:t>
      </w:r>
    </w:p>
    <w:p w:rsidR="00DD2927" w:rsidRDefault="00E430F6" w:rsidP="00182A90">
      <w:pPr>
        <w:spacing w:after="84"/>
        <w:ind w:firstLine="480"/>
        <w:rPr>
          <w:rFonts w:eastAsia="MingLiU"/>
          <w:lang w:eastAsia="zh-TW"/>
        </w:rPr>
      </w:pPr>
      <w:r w:rsidRPr="00E430F6">
        <w:rPr>
          <w:rFonts w:hint="eastAsia"/>
        </w:rPr>
        <w:t>同样的，如果光是说</w:t>
      </w:r>
      <w:r w:rsidRPr="00E430F6">
        <w:t>I am able</w:t>
      </w:r>
      <w:r w:rsidRPr="00E430F6">
        <w:rPr>
          <w:rFonts w:hint="eastAsia"/>
        </w:rPr>
        <w:t>，意思尚不清楚，要配合</w:t>
      </w:r>
      <w:r w:rsidR="00750148">
        <w:rPr>
          <w:rFonts w:hint="eastAsia"/>
        </w:rPr>
        <w:t>动词不定式</w:t>
      </w:r>
      <w:r w:rsidRPr="00E430F6">
        <w:t>to do the job</w:t>
      </w:r>
      <w:r w:rsidRPr="00E430F6">
        <w:rPr>
          <w:rFonts w:hint="eastAsia"/>
        </w:rPr>
        <w:t>来修饰</w:t>
      </w:r>
      <w:r w:rsidRPr="00E430F6">
        <w:t>able</w:t>
      </w:r>
      <w:r w:rsidRPr="00E430F6">
        <w:rPr>
          <w:rFonts w:hint="eastAsia"/>
        </w:rPr>
        <w:t>才算具有完整的意思。</w:t>
      </w:r>
    </w:p>
    <w:p w:rsidR="00785232" w:rsidRPr="00785232" w:rsidRDefault="00E430F6" w:rsidP="00182A90">
      <w:pPr>
        <w:spacing w:after="84"/>
        <w:ind w:firstLine="480"/>
        <w:rPr>
          <w:rFonts w:eastAsia="MingLiU"/>
          <w:lang w:eastAsia="zh-TW"/>
        </w:rPr>
      </w:pPr>
      <w:r w:rsidRPr="00E430F6">
        <w:rPr>
          <w:u w:val="single"/>
        </w:rPr>
        <w:t>These people</w:t>
      </w:r>
      <w:r w:rsidRPr="00E430F6">
        <w:t xml:space="preserve"> </w:t>
      </w:r>
      <w:r w:rsidRPr="00E430F6">
        <w:rPr>
          <w:u w:val="single"/>
        </w:rPr>
        <w:t>are</w:t>
      </w:r>
      <w:r w:rsidRPr="00E430F6">
        <w:t xml:space="preserve"> </w:t>
      </w:r>
      <w:r w:rsidRPr="00E430F6">
        <w:rPr>
          <w:u w:val="single"/>
        </w:rPr>
        <w:t>used</w:t>
      </w:r>
      <w:r w:rsidRPr="00E430F6">
        <w:t xml:space="preserve"> to working overtime.</w:t>
      </w:r>
    </w:p>
    <w:p w:rsidR="00DD2927" w:rsidRDefault="00E430F6" w:rsidP="00182A90">
      <w:pPr>
        <w:spacing w:after="84"/>
        <w:ind w:firstLine="480"/>
        <w:rPr>
          <w:rFonts w:eastAsia="MingLiU"/>
          <w:lang w:eastAsia="zh-TW"/>
        </w:rPr>
      </w:pPr>
      <w:r w:rsidRPr="00E430F6">
        <w:rPr>
          <w:rFonts w:hint="eastAsia"/>
        </w:rPr>
        <w:t>如果光是说</w:t>
      </w:r>
      <w:r w:rsidRPr="00E430F6">
        <w:t>These people are used</w:t>
      </w:r>
      <w:r w:rsidRPr="00E430F6">
        <w:rPr>
          <w:rFonts w:hint="eastAsia"/>
        </w:rPr>
        <w:t>，也是感觉语焉不详。加上介系词词组</w:t>
      </w:r>
      <w:r w:rsidRPr="00E430F6">
        <w:t>to working overtime</w:t>
      </w:r>
      <w:r w:rsidRPr="00E430F6">
        <w:rPr>
          <w:rFonts w:hint="eastAsia"/>
        </w:rPr>
        <w:t>来修饰形容词</w:t>
      </w:r>
      <w:r w:rsidRPr="00E430F6">
        <w:t>used</w:t>
      </w:r>
      <w:r w:rsidRPr="00E430F6">
        <w:rPr>
          <w:rFonts w:hint="eastAsia"/>
        </w:rPr>
        <w:t>、说明清楚是「对什么事情」习惯了，句意才算交代清楚。请注意：本句中的</w:t>
      </w:r>
      <w:r w:rsidRPr="00E430F6">
        <w:t>to</w:t>
      </w:r>
      <w:r w:rsidRPr="00E430F6">
        <w:rPr>
          <w:rFonts w:hint="eastAsia"/>
        </w:rPr>
        <w:t>是介系词，和前面两句表示</w:t>
      </w:r>
      <w:r w:rsidR="007F24EC">
        <w:rPr>
          <w:rFonts w:hint="eastAsia"/>
        </w:rPr>
        <w:t>不定式</w:t>
      </w:r>
      <w:r w:rsidRPr="00E430F6">
        <w:rPr>
          <w:rFonts w:hint="eastAsia"/>
        </w:rPr>
        <w:t>的</w:t>
      </w:r>
      <w:r w:rsidRPr="00E430F6">
        <w:t>to</w:t>
      </w:r>
      <w:r w:rsidRPr="00E430F6">
        <w:rPr>
          <w:rFonts w:hint="eastAsia"/>
        </w:rPr>
        <w:t>并不相同。</w:t>
      </w:r>
    </w:p>
    <w:p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am</w:t>
      </w:r>
      <w:r w:rsidRPr="00E430F6">
        <w:t xml:space="preserve"> </w:t>
      </w:r>
      <w:r w:rsidRPr="00E430F6">
        <w:rPr>
          <w:u w:val="single"/>
        </w:rPr>
        <w:t>fond</w:t>
      </w:r>
      <w:r w:rsidRPr="00E430F6">
        <w:t xml:space="preserve"> of country music.</w:t>
      </w:r>
    </w:p>
    <w:p w:rsidR="00DD2927" w:rsidRDefault="00E430F6" w:rsidP="00182A90">
      <w:pPr>
        <w:spacing w:after="84"/>
        <w:ind w:firstLine="480"/>
        <w:rPr>
          <w:rFonts w:eastAsia="MingLiU"/>
          <w:lang w:eastAsia="zh-TW"/>
        </w:rPr>
      </w:pPr>
      <w:r w:rsidRPr="00E430F6">
        <w:rPr>
          <w:rFonts w:hint="eastAsia"/>
        </w:rPr>
        <w:t>光是说</w:t>
      </w:r>
      <w:r w:rsidRPr="00E430F6">
        <w:t>I am fond</w:t>
      </w:r>
      <w:r w:rsidRPr="00E430F6">
        <w:rPr>
          <w:rFonts w:hint="eastAsia"/>
        </w:rPr>
        <w:t>，意思尚未交代清楚。加上介系词词组</w:t>
      </w:r>
      <w:r w:rsidRPr="00E430F6">
        <w:t>of country music</w:t>
      </w:r>
      <w:r w:rsidRPr="00E430F6">
        <w:rPr>
          <w:rFonts w:hint="eastAsia"/>
        </w:rPr>
        <w:t>来修饰形容词</w:t>
      </w:r>
      <w:r w:rsidRPr="00E430F6">
        <w:t>fond</w:t>
      </w:r>
      <w:r w:rsidRPr="00E430F6">
        <w:rPr>
          <w:rFonts w:hint="eastAsia"/>
        </w:rPr>
        <w:t>，才有完整的意思出来。</w:t>
      </w:r>
    </w:p>
    <w:p w:rsidR="00785232" w:rsidRPr="00785232" w:rsidRDefault="00E430F6" w:rsidP="00182A90">
      <w:pPr>
        <w:spacing w:after="84"/>
        <w:ind w:firstLine="480"/>
        <w:rPr>
          <w:rFonts w:eastAsia="MingLiU"/>
          <w:lang w:eastAsia="zh-TW"/>
        </w:rPr>
      </w:pPr>
      <w:r w:rsidRPr="00E430F6">
        <w:rPr>
          <w:u w:val="single"/>
        </w:rPr>
        <w:t>The pilot’s wife</w:t>
      </w:r>
      <w:r w:rsidRPr="00E430F6">
        <w:t xml:space="preserve"> </w:t>
      </w:r>
      <w:r w:rsidRPr="00E430F6">
        <w:rPr>
          <w:u w:val="single"/>
        </w:rPr>
        <w:t>is</w:t>
      </w:r>
      <w:r w:rsidRPr="00E430F6">
        <w:t xml:space="preserve"> </w:t>
      </w:r>
      <w:r w:rsidRPr="00E430F6">
        <w:rPr>
          <w:u w:val="single"/>
        </w:rPr>
        <w:t>concerned</w:t>
      </w:r>
      <w:r w:rsidRPr="00E430F6">
        <w:t xml:space="preserve"> that he might get killed.</w:t>
      </w:r>
    </w:p>
    <w:p w:rsidR="00DD2927" w:rsidRDefault="00E430F6" w:rsidP="00182A90">
      <w:pPr>
        <w:pStyle w:val="Preface"/>
        <w:spacing w:after="84"/>
        <w:ind w:firstLine="480"/>
        <w:rPr>
          <w:rFonts w:eastAsia="MingLiU"/>
          <w:lang w:eastAsia="zh-TW"/>
        </w:rPr>
      </w:pPr>
      <w:r w:rsidRPr="00E430F6">
        <w:rPr>
          <w:rFonts w:hint="eastAsia"/>
        </w:rPr>
        <w:t>这位飞行员的太太担心他可能会送命。</w:t>
      </w:r>
    </w:p>
    <w:p w:rsidR="00DD2927" w:rsidRDefault="00E430F6" w:rsidP="00182A90">
      <w:pPr>
        <w:spacing w:after="84"/>
        <w:ind w:firstLine="480"/>
        <w:rPr>
          <w:rFonts w:eastAsia="MingLiU"/>
          <w:lang w:eastAsia="zh-TW"/>
        </w:rPr>
      </w:pPr>
      <w:r w:rsidRPr="00E430F6">
        <w:rPr>
          <w:rFonts w:hint="eastAsia"/>
        </w:rPr>
        <w:t>如果光是说</w:t>
      </w:r>
      <w:r w:rsidRPr="00E430F6">
        <w:t>The pilot’s wife is concerned</w:t>
      </w:r>
      <w:r w:rsidRPr="00E430F6">
        <w:rPr>
          <w:rFonts w:hint="eastAsia"/>
        </w:rPr>
        <w:t>，似乎也还没有讲清楚。加上名词</w:t>
      </w:r>
      <w:r w:rsidR="00BF5096">
        <w:rPr>
          <w:rFonts w:hint="eastAsia"/>
        </w:rPr>
        <w:t>从句</w:t>
      </w:r>
      <w:r w:rsidRPr="00E430F6">
        <w:t>that he might get killed</w:t>
      </w:r>
      <w:r w:rsidRPr="00E430F6">
        <w:rPr>
          <w:rFonts w:hint="eastAsia"/>
        </w:rPr>
        <w:t>之后意思算清楚。这个名词</w:t>
      </w:r>
      <w:r w:rsidR="00BF5096">
        <w:rPr>
          <w:rFonts w:hint="eastAsia"/>
        </w:rPr>
        <w:t>从句</w:t>
      </w:r>
      <w:r w:rsidRPr="00E430F6">
        <w:rPr>
          <w:rFonts w:hint="eastAsia"/>
        </w:rPr>
        <w:t>扮演什么角色，乍看之下不容易看出来。因为这个句子牵涉到省略，可以还原如下：</w:t>
      </w:r>
    </w:p>
    <w:p w:rsidR="00DD2927" w:rsidRDefault="00E430F6" w:rsidP="00182A90">
      <w:pPr>
        <w:spacing w:after="84"/>
        <w:ind w:firstLine="480"/>
        <w:rPr>
          <w:rFonts w:eastAsia="MingLiU"/>
          <w:lang w:eastAsia="zh-TW"/>
        </w:rPr>
      </w:pPr>
      <w:r w:rsidRPr="00E430F6">
        <w:t xml:space="preserve">The pilot’s wife is concerned over </w:t>
      </w:r>
      <w:r w:rsidRPr="00E430F6">
        <w:rPr>
          <w:u w:val="single"/>
        </w:rPr>
        <w:t>the possibility</w:t>
      </w:r>
      <w:r w:rsidRPr="00E430F6">
        <w:t xml:space="preserve"> </w:t>
      </w:r>
      <w:r w:rsidRPr="00E430F6">
        <w:rPr>
          <w:u w:val="single"/>
        </w:rPr>
        <w:t>that he might get killed</w:t>
      </w:r>
      <w:r w:rsidRPr="00E430F6">
        <w:t>.</w:t>
      </w:r>
    </w:p>
    <w:p w:rsidR="00EA57E3" w:rsidRDefault="00E430F6" w:rsidP="00182A90">
      <w:pPr>
        <w:spacing w:after="84"/>
        <w:ind w:firstLine="480"/>
        <w:rPr>
          <w:rFonts w:eastAsia="MingLiU"/>
          <w:lang w:eastAsia="zh-TW"/>
        </w:rPr>
      </w:pPr>
      <w:r w:rsidRPr="00E430F6">
        <w:rPr>
          <w:rFonts w:hint="eastAsia"/>
        </w:rPr>
        <w:t>在形容词</w:t>
      </w:r>
      <w:r w:rsidRPr="00E430F6">
        <w:t>concerned</w:t>
      </w:r>
      <w:r w:rsidRPr="00E430F6">
        <w:rPr>
          <w:rFonts w:hint="eastAsia"/>
        </w:rPr>
        <w:t>后面本来有个介系词词组</w:t>
      </w:r>
      <w:r w:rsidRPr="00E430F6">
        <w:t>over the possibility</w:t>
      </w:r>
      <w:r w:rsidRPr="00E430F6">
        <w:rPr>
          <w:rFonts w:hint="eastAsia"/>
        </w:rPr>
        <w:t>修饰它、说明是「对这种可能性」感到担心。接下来的</w:t>
      </w:r>
      <w:r w:rsidRPr="00E430F6">
        <w:t>that he might get killed</w:t>
      </w:r>
      <w:r w:rsidRPr="00E430F6">
        <w:rPr>
          <w:rFonts w:hint="eastAsia"/>
        </w:rPr>
        <w:t>这个名词</w:t>
      </w:r>
      <w:r w:rsidR="00BF5096">
        <w:rPr>
          <w:rFonts w:hint="eastAsia"/>
        </w:rPr>
        <w:t>从句</w:t>
      </w:r>
      <w:r w:rsidRPr="00E430F6">
        <w:rPr>
          <w:rFonts w:hint="eastAsia"/>
        </w:rPr>
        <w:t>扮演的角色是当</w:t>
      </w:r>
      <w:r w:rsidRPr="00E430F6">
        <w:t>the possibility</w:t>
      </w:r>
      <w:r w:rsidRPr="00E430F6">
        <w:rPr>
          <w:rFonts w:hint="eastAsia"/>
        </w:rPr>
        <w:t>的</w:t>
      </w:r>
      <w:r w:rsidR="009D20F5">
        <w:rPr>
          <w:rFonts w:hint="eastAsia"/>
        </w:rPr>
        <w:t>同位语</w:t>
      </w:r>
      <w:r w:rsidRPr="00E430F6">
        <w:rPr>
          <w:rFonts w:hint="eastAsia"/>
        </w:rPr>
        <w:t>使用。一旦省略掉介系词词组</w:t>
      </w:r>
      <w:r w:rsidRPr="00E430F6">
        <w:t>over the possibility</w:t>
      </w:r>
      <w:r w:rsidRPr="00E430F6">
        <w:rPr>
          <w:rFonts w:hint="eastAsia"/>
        </w:rPr>
        <w:t>，就比较不容易看出来后面那个名词</w:t>
      </w:r>
      <w:r w:rsidR="00BF5096">
        <w:rPr>
          <w:rFonts w:hint="eastAsia"/>
        </w:rPr>
        <w:t>从句</w:t>
      </w:r>
      <w:r w:rsidRPr="00E430F6">
        <w:rPr>
          <w:rFonts w:hint="eastAsia"/>
        </w:rPr>
        <w:t>是什么功能了。</w:t>
      </w:r>
    </w:p>
    <w:p w:rsidR="00DD2927" w:rsidRPr="00E1197B" w:rsidRDefault="00E430F6" w:rsidP="00182A90">
      <w:pPr>
        <w:pStyle w:val="1"/>
        <w:spacing w:after="84"/>
      </w:pPr>
      <w:bookmarkStart w:id="25" w:name="_Toc363483852"/>
      <w:r w:rsidRPr="00E1197B">
        <w:rPr>
          <w:rFonts w:hint="eastAsia"/>
        </w:rPr>
        <w:lastRenderedPageBreak/>
        <w:t>第五章</w:t>
      </w:r>
      <w:r w:rsidRPr="00E1197B">
        <w:t xml:space="preserve"> </w:t>
      </w:r>
      <w:r w:rsidRPr="00E1197B">
        <w:rPr>
          <w:rFonts w:hint="eastAsia"/>
        </w:rPr>
        <w:t>副词</w:t>
      </w:r>
      <w:bookmarkEnd w:id="25"/>
    </w:p>
    <w:p w:rsidR="00DD2927" w:rsidRDefault="00E430F6" w:rsidP="00982549">
      <w:pPr>
        <w:pStyle w:val="3"/>
        <w:spacing w:before="126" w:after="126"/>
        <w:rPr>
          <w:rFonts w:eastAsia="PMingLiU"/>
          <w:lang w:eastAsia="zh-TW"/>
        </w:rPr>
      </w:pPr>
      <w:bookmarkStart w:id="26" w:name="_Toc363483853"/>
      <w:r w:rsidRPr="00E430F6">
        <w:rPr>
          <w:rFonts w:hint="eastAsia"/>
        </w:rPr>
        <w:t>副词修饰的对象</w:t>
      </w:r>
      <w:bookmarkEnd w:id="26"/>
    </w:p>
    <w:p w:rsidR="00DD2927" w:rsidRDefault="00E430F6" w:rsidP="00182A90">
      <w:pPr>
        <w:spacing w:after="84"/>
        <w:ind w:firstLine="480"/>
        <w:rPr>
          <w:rFonts w:eastAsia="MingLiU"/>
          <w:lang w:eastAsia="zh-TW"/>
        </w:rPr>
      </w:pPr>
      <w:r w:rsidRPr="00E430F6">
        <w:rPr>
          <w:rFonts w:hint="eastAsia"/>
        </w:rPr>
        <w:t>英文的修饰语有形容词和副词这两种。</w:t>
      </w:r>
      <w:r w:rsidRPr="00E1197B">
        <w:rPr>
          <w:rStyle w:val="af1"/>
          <w:rFonts w:hint="eastAsia"/>
        </w:rPr>
        <w:t>形容词是用来修饰名词的修饰语，副词通常是用来修饰动词、形容词与副词的修饰语。</w:t>
      </w:r>
      <w:r w:rsidRPr="00E430F6">
        <w:rPr>
          <w:rFonts w:hint="eastAsia"/>
        </w:rPr>
        <w:t>但是，有几种副词也可以用来修饰名词，例如：</w:t>
      </w:r>
    </w:p>
    <w:p w:rsidR="00785232" w:rsidRPr="00785232" w:rsidRDefault="00E430F6" w:rsidP="00182A90">
      <w:pPr>
        <w:spacing w:after="84"/>
        <w:ind w:firstLine="480"/>
        <w:rPr>
          <w:rFonts w:eastAsia="MingLiU"/>
          <w:lang w:eastAsia="zh-TW"/>
        </w:rPr>
      </w:pPr>
      <w:r w:rsidRPr="00E430F6">
        <w:t xml:space="preserve">I like Beijing food, </w:t>
      </w:r>
      <w:r w:rsidRPr="00E430F6">
        <w:rPr>
          <w:u w:val="single"/>
        </w:rPr>
        <w:t>especially roast duck</w:t>
      </w:r>
      <w:r w:rsidRPr="00E430F6">
        <w:t>.</w:t>
      </w:r>
    </w:p>
    <w:p w:rsidR="00DD2927" w:rsidRDefault="00E430F6" w:rsidP="00182A90">
      <w:pPr>
        <w:pStyle w:val="Preface"/>
        <w:spacing w:after="84"/>
        <w:ind w:firstLine="480"/>
        <w:rPr>
          <w:rFonts w:eastAsia="MingLiU"/>
          <w:lang w:eastAsia="zh-TW"/>
        </w:rPr>
      </w:pPr>
      <w:r w:rsidRPr="00E430F6">
        <w:rPr>
          <w:rFonts w:hint="eastAsia"/>
        </w:rPr>
        <w:t>我喜欢北京菜，尤其是烤鸭。</w:t>
      </w:r>
    </w:p>
    <w:p w:rsidR="00EA57E3" w:rsidRDefault="00E430F6" w:rsidP="00182A90">
      <w:pPr>
        <w:spacing w:after="84"/>
        <w:ind w:firstLine="480"/>
        <w:rPr>
          <w:rFonts w:eastAsia="PMingLiU"/>
          <w:lang w:eastAsia="zh-TW"/>
        </w:rPr>
      </w:pPr>
      <w:r w:rsidRPr="00E430F6">
        <w:rPr>
          <w:rFonts w:hint="eastAsia"/>
        </w:rPr>
        <w:t>句中的</w:t>
      </w:r>
      <w:r w:rsidRPr="00E430F6">
        <w:t>especially</w:t>
      </w:r>
      <w:r w:rsidRPr="00E430F6">
        <w:rPr>
          <w:rFonts w:hint="eastAsia"/>
        </w:rPr>
        <w:t>这个副词是个强调范围的副词（</w:t>
      </w:r>
      <w:r w:rsidRPr="00E430F6">
        <w:t>focusing adverb</w:t>
      </w:r>
      <w:r w:rsidRPr="00E430F6">
        <w:rPr>
          <w:rFonts w:hint="eastAsia"/>
        </w:rPr>
        <w:t>），可以直接用来修饰名词词组</w:t>
      </w:r>
      <w:r w:rsidRPr="00E430F6">
        <w:t>roast duck</w:t>
      </w:r>
      <w:r w:rsidRPr="00E430F6">
        <w:rPr>
          <w:rFonts w:hint="eastAsia"/>
        </w:rPr>
        <w:t>。所以，要想弄清楚副词的用法，就必须知道副词有哪几种、每一种该怎么使用。这样在写作时才能避免错误。</w:t>
      </w:r>
    </w:p>
    <w:p w:rsidR="00DD2927" w:rsidRDefault="00E430F6" w:rsidP="00982549">
      <w:pPr>
        <w:pStyle w:val="3"/>
        <w:spacing w:before="126" w:after="126"/>
        <w:rPr>
          <w:rFonts w:eastAsia="PMingLiU"/>
          <w:lang w:eastAsia="zh-TW"/>
        </w:rPr>
      </w:pPr>
      <w:bookmarkStart w:id="27" w:name="_Toc363483854"/>
      <w:r w:rsidRPr="00E430F6">
        <w:rPr>
          <w:rFonts w:hint="eastAsia"/>
        </w:rPr>
        <w:t>副词的种类与在句中的位置</w:t>
      </w:r>
      <w:bookmarkEnd w:id="27"/>
    </w:p>
    <w:p w:rsidR="00DD2927" w:rsidRDefault="00E430F6" w:rsidP="00182A90">
      <w:pPr>
        <w:spacing w:after="84"/>
        <w:ind w:firstLine="480"/>
        <w:rPr>
          <w:rFonts w:eastAsia="MingLiU"/>
          <w:lang w:eastAsia="zh-TW"/>
        </w:rPr>
      </w:pPr>
      <w:r w:rsidRPr="00E430F6">
        <w:rPr>
          <w:rFonts w:hint="eastAsia"/>
        </w:rPr>
        <w:t>另一个要注意的问题是副词在句子中所放的位置。上一章我们研究过形容词、也探讨过形容词两种主要的位置：名词词组中与补语位置，还有特别的后位修饰（名词词组后面）的位置。</w:t>
      </w:r>
    </w:p>
    <w:p w:rsidR="00DD2927" w:rsidRDefault="00E430F6" w:rsidP="00182A90">
      <w:pPr>
        <w:spacing w:after="84"/>
        <w:ind w:firstLine="480"/>
        <w:rPr>
          <w:rFonts w:eastAsia="MingLiU"/>
          <w:lang w:eastAsia="zh-TW"/>
        </w:rPr>
      </w:pPr>
      <w:r w:rsidRPr="00E430F6">
        <w:rPr>
          <w:rFonts w:hint="eastAsia"/>
        </w:rPr>
        <w:t>副词和形容词一样，也是一种修饰语。关于修饰语，有一条基本的修辞原则：修饰语和它所修饰的对象最好尽量接近，这样会比较清楚。另一条基本的修辞原则是：修饰语不应该有两个以上可能修饰的对象而造成模棱两可、语意不清的后果。</w:t>
      </w:r>
    </w:p>
    <w:p w:rsidR="00EA57E3" w:rsidRDefault="00E430F6" w:rsidP="00182A90">
      <w:pPr>
        <w:spacing w:after="84"/>
        <w:ind w:firstLine="480"/>
        <w:rPr>
          <w:rFonts w:eastAsia="PMingLiU"/>
          <w:lang w:eastAsia="zh-TW"/>
        </w:rPr>
      </w:pPr>
      <w:r w:rsidRPr="00E430F6">
        <w:rPr>
          <w:rFonts w:hint="eastAsia"/>
        </w:rPr>
        <w:t>一般说来，副词在句中的位置比形容词具有更大的弹性。不同种类的副词，在句中放置的位置也各不相同。以下分别就各种不同的副词一一探讨。</w:t>
      </w:r>
    </w:p>
    <w:p w:rsidR="00DD2927" w:rsidRDefault="00E430F6" w:rsidP="00982549">
      <w:pPr>
        <w:pStyle w:val="3"/>
        <w:spacing w:before="126" w:after="126"/>
        <w:rPr>
          <w:rFonts w:eastAsia="PMingLiU"/>
          <w:lang w:eastAsia="zh-TW"/>
        </w:rPr>
      </w:pPr>
      <w:bookmarkStart w:id="28" w:name="_Toc363483855"/>
      <w:r w:rsidRPr="00E430F6">
        <w:rPr>
          <w:rFonts w:hint="eastAsia"/>
        </w:rPr>
        <w:t>方法状态的副词（</w:t>
      </w:r>
      <w:r w:rsidRPr="00E430F6">
        <w:t>adverbs of manner</w:t>
      </w:r>
      <w:r w:rsidRPr="00E430F6">
        <w:rPr>
          <w:rFonts w:hint="eastAsia"/>
        </w:rPr>
        <w:t>）</w:t>
      </w:r>
      <w:bookmarkEnd w:id="28"/>
    </w:p>
    <w:p w:rsidR="00DD2927" w:rsidRDefault="00E430F6" w:rsidP="00182A90">
      <w:pPr>
        <w:spacing w:after="84"/>
        <w:ind w:firstLine="480"/>
        <w:rPr>
          <w:rFonts w:eastAsia="PMingLiU"/>
          <w:lang w:eastAsia="zh-TW"/>
        </w:rPr>
      </w:pPr>
      <w:r w:rsidRPr="004516EB">
        <w:rPr>
          <w:rStyle w:val="af1"/>
          <w:rFonts w:hint="eastAsia"/>
        </w:rPr>
        <w:t>表示方法状态的副词，是修饰动词专用的修饰语。原则上它应该放在接近动词的位置，也就是放在动词的前面或者后面。</w:t>
      </w:r>
      <w:r w:rsidRPr="00E430F6">
        <w:rPr>
          <w:rFonts w:hint="eastAsia"/>
        </w:rPr>
        <w:t>但是，因为副词是可有可无的修饰语、不是主要元素，所以句子中如果有</w:t>
      </w:r>
      <w:r w:rsidR="009D20F5">
        <w:rPr>
          <w:rFonts w:hint="eastAsia"/>
        </w:rPr>
        <w:t>受词（宾语）</w:t>
      </w:r>
      <w:r w:rsidRPr="00E430F6">
        <w:rPr>
          <w:rFonts w:hint="eastAsia"/>
        </w:rPr>
        <w:t>、补语等等主要元素时，方法状态的副词或者放在动词前面、或者就要被挤到</w:t>
      </w:r>
      <w:r w:rsidR="009D20F5">
        <w:rPr>
          <w:rFonts w:hint="eastAsia"/>
        </w:rPr>
        <w:t>受词（宾语）</w:t>
      </w:r>
      <w:r w:rsidRPr="00E430F6">
        <w:rPr>
          <w:rFonts w:hint="eastAsia"/>
        </w:rPr>
        <w:t>、补语等元素的后面去。以下分别就五种基本句型来看看方法状态副词的用法。</w:t>
      </w:r>
    </w:p>
    <w:p w:rsidR="00DD2927" w:rsidRDefault="00E430F6" w:rsidP="00182A90">
      <w:pPr>
        <w:pStyle w:val="4"/>
        <w:spacing w:after="84"/>
        <w:rPr>
          <w:rFonts w:eastAsia="MingLiU"/>
          <w:lang w:eastAsia="zh-TW"/>
        </w:rPr>
      </w:pPr>
      <w:r w:rsidRPr="00E430F6">
        <w:t>1. S+V</w:t>
      </w:r>
    </w:p>
    <w:p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The dog</w:t>
      </w:r>
      <w:r w:rsidRPr="00E430F6">
        <w:t xml:space="preserve"> </w:t>
      </w:r>
      <w:r w:rsidRPr="00E430F6">
        <w:rPr>
          <w:u w:val="single"/>
        </w:rPr>
        <w:t>barked</w:t>
      </w:r>
      <w:r w:rsidRPr="00E430F6">
        <w:t xml:space="preserve"> </w:t>
      </w:r>
      <w:r w:rsidRPr="00E430F6">
        <w:rPr>
          <w:u w:val="single"/>
        </w:rPr>
        <w:t>furiously</w:t>
      </w:r>
      <w:r w:rsidRPr="00E430F6">
        <w:t xml:space="preserve"> at the mailman.</w:t>
      </w:r>
    </w:p>
    <w:p w:rsidR="00785232" w:rsidRPr="00785232" w:rsidRDefault="00E430F6" w:rsidP="00182A90">
      <w:pPr>
        <w:pStyle w:val="Preface"/>
        <w:spacing w:after="84"/>
        <w:ind w:firstLine="480"/>
        <w:rPr>
          <w:rFonts w:eastAsia="MingLiU"/>
          <w:lang w:eastAsia="zh-TW"/>
        </w:rPr>
      </w:pPr>
      <w:r w:rsidRPr="00E430F6">
        <w:t xml:space="preserve">  </w:t>
      </w:r>
      <w:r w:rsidR="004516EB">
        <w:rPr>
          <w:rFonts w:hint="eastAsia"/>
        </w:rPr>
        <w:t xml:space="preserve">     </w:t>
      </w:r>
      <w:r w:rsidRPr="00E430F6">
        <w:t xml:space="preserve"> S     V    (adv.)</w:t>
      </w:r>
    </w:p>
    <w:p w:rsidR="00DD2927" w:rsidRDefault="00E430F6" w:rsidP="00182A90">
      <w:pPr>
        <w:pStyle w:val="Preface"/>
        <w:spacing w:after="84"/>
        <w:ind w:firstLine="480"/>
        <w:rPr>
          <w:rFonts w:eastAsia="MingLiU"/>
          <w:lang w:eastAsia="zh-TW"/>
        </w:rPr>
      </w:pPr>
      <w:r w:rsidRPr="00E430F6">
        <w:rPr>
          <w:rFonts w:hint="eastAsia"/>
        </w:rPr>
        <w:t>狗冲着邮差叫得很凶。</w:t>
      </w:r>
    </w:p>
    <w:p w:rsidR="00DD2927" w:rsidRDefault="00E430F6" w:rsidP="00182A90">
      <w:pPr>
        <w:spacing w:after="84"/>
        <w:ind w:firstLine="480"/>
        <w:rPr>
          <w:rFonts w:eastAsia="MingLiU"/>
          <w:lang w:eastAsia="zh-TW"/>
        </w:rPr>
      </w:pPr>
      <w:r w:rsidRPr="00E430F6">
        <w:rPr>
          <w:rFonts w:hint="eastAsia"/>
        </w:rPr>
        <w:t>方法状态的副词</w:t>
      </w:r>
      <w:r w:rsidRPr="00E430F6">
        <w:t>furiously</w:t>
      </w:r>
      <w:r w:rsidRPr="00E430F6">
        <w:rPr>
          <w:rFonts w:hint="eastAsia"/>
        </w:rPr>
        <w:t>修饰动词</w:t>
      </w:r>
      <w:r w:rsidRPr="00E430F6">
        <w:t>barked</w:t>
      </w:r>
      <w:r w:rsidRPr="00E430F6">
        <w:rPr>
          <w:rFonts w:hint="eastAsia"/>
        </w:rPr>
        <w:t>，直接放在动词后面，或者可</w:t>
      </w:r>
      <w:r w:rsidRPr="00E430F6">
        <w:rPr>
          <w:rFonts w:hint="eastAsia"/>
        </w:rPr>
        <w:lastRenderedPageBreak/>
        <w:t>以放在动词前面，如下：</w:t>
      </w:r>
    </w:p>
    <w:p w:rsidR="00EA57E3" w:rsidRDefault="00E430F6" w:rsidP="00182A90">
      <w:pPr>
        <w:spacing w:after="84"/>
        <w:ind w:firstLine="480"/>
        <w:rPr>
          <w:rFonts w:eastAsia="MingLiU"/>
          <w:lang w:eastAsia="zh-TW"/>
        </w:rPr>
      </w:pPr>
      <w:r w:rsidRPr="00E430F6">
        <w:t xml:space="preserve">The dog </w:t>
      </w:r>
      <w:r w:rsidRPr="00E430F6">
        <w:rPr>
          <w:u w:val="single"/>
        </w:rPr>
        <w:t>furiously</w:t>
      </w:r>
      <w:r w:rsidRPr="00E430F6">
        <w:t xml:space="preserve"> </w:t>
      </w:r>
      <w:r w:rsidRPr="00E430F6">
        <w:rPr>
          <w:u w:val="single"/>
        </w:rPr>
        <w:t>barked</w:t>
      </w:r>
      <w:r w:rsidRPr="00E430F6">
        <w:t xml:space="preserve"> at the mailman.</w:t>
      </w:r>
    </w:p>
    <w:p w:rsidR="00DD2927" w:rsidRDefault="00E430F6" w:rsidP="00182A90">
      <w:pPr>
        <w:pStyle w:val="4"/>
        <w:spacing w:after="84"/>
        <w:rPr>
          <w:rFonts w:eastAsia="MingLiU"/>
          <w:lang w:eastAsia="zh-TW"/>
        </w:rPr>
      </w:pPr>
      <w:r w:rsidRPr="00E430F6">
        <w:t>2. S+V+C</w:t>
      </w:r>
    </w:p>
    <w:p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He</w:t>
      </w:r>
      <w:r w:rsidRPr="00E430F6">
        <w:t xml:space="preserve"> </w:t>
      </w:r>
      <w:r w:rsidRPr="00E430F6">
        <w:rPr>
          <w:u w:val="single"/>
        </w:rPr>
        <w:t>stayed</w:t>
      </w:r>
      <w:r w:rsidRPr="00E430F6">
        <w:t xml:space="preserve"> </w:t>
      </w:r>
      <w:r w:rsidRPr="00E430F6">
        <w:rPr>
          <w:u w:val="single"/>
        </w:rPr>
        <w:t>single</w:t>
      </w:r>
      <w:r w:rsidRPr="00E430F6">
        <w:t xml:space="preserve"> </w:t>
      </w:r>
      <w:r w:rsidRPr="00E430F6">
        <w:rPr>
          <w:u w:val="single"/>
        </w:rPr>
        <w:t>reluctantly</w:t>
      </w:r>
      <w:r w:rsidRPr="00E430F6">
        <w:t>.</w:t>
      </w:r>
      <w:r w:rsidR="00785232" w:rsidRPr="00785232">
        <w:rPr>
          <w:rFonts w:eastAsia="MingLiU" w:hint="eastAsia"/>
          <w:lang w:eastAsia="zh-TW"/>
        </w:rPr>
        <w:t xml:space="preserve"> </w:t>
      </w:r>
    </w:p>
    <w:p w:rsidR="00785232" w:rsidRPr="00785232" w:rsidRDefault="00E430F6" w:rsidP="00182A90">
      <w:pPr>
        <w:pStyle w:val="Preface"/>
        <w:spacing w:after="84"/>
        <w:ind w:firstLineChars="450" w:firstLine="1080"/>
        <w:rPr>
          <w:rFonts w:eastAsia="MingLiU"/>
          <w:lang w:eastAsia="zh-TW"/>
        </w:rPr>
      </w:pPr>
      <w:r w:rsidRPr="00E430F6">
        <w:t>S   V    C     (adv.)</w:t>
      </w:r>
    </w:p>
    <w:p w:rsidR="00DD2927" w:rsidRPr="00662410" w:rsidRDefault="00E430F6" w:rsidP="00182A90">
      <w:pPr>
        <w:pStyle w:val="Preface"/>
        <w:spacing w:after="84"/>
        <w:ind w:firstLine="480"/>
      </w:pPr>
      <w:r w:rsidRPr="00662410">
        <w:rPr>
          <w:rFonts w:hint="eastAsia"/>
        </w:rPr>
        <w:t>他很不情愿地维持单身。</w:t>
      </w:r>
    </w:p>
    <w:p w:rsidR="00DD2927" w:rsidRDefault="00E430F6" w:rsidP="00182A90">
      <w:pPr>
        <w:spacing w:after="84"/>
        <w:ind w:firstLine="480"/>
        <w:rPr>
          <w:rFonts w:eastAsia="PMingLiU"/>
          <w:lang w:eastAsia="zh-TW"/>
        </w:rPr>
      </w:pPr>
      <w:r w:rsidRPr="00E430F6">
        <w:rPr>
          <w:rFonts w:hint="eastAsia"/>
        </w:rPr>
        <w:t>这个句子因为有补语</w:t>
      </w:r>
      <w:r w:rsidRPr="00E430F6">
        <w:t>single</w:t>
      </w:r>
      <w:r w:rsidRPr="00E430F6">
        <w:rPr>
          <w:rFonts w:hint="eastAsia"/>
        </w:rPr>
        <w:t>这个主要元素，方法状态的副词</w:t>
      </w:r>
      <w:r w:rsidRPr="00E430F6">
        <w:t>reluctantly</w:t>
      </w:r>
      <w:r w:rsidRPr="00E430F6">
        <w:rPr>
          <w:rFonts w:hint="eastAsia"/>
        </w:rPr>
        <w:t>就被挤到后面去，和它修饰的对象（动词</w:t>
      </w:r>
      <w:r w:rsidRPr="00E430F6">
        <w:t>stayed</w:t>
      </w:r>
      <w:r w:rsidRPr="00E430F6">
        <w:rPr>
          <w:rFonts w:hint="eastAsia"/>
        </w:rPr>
        <w:t>）有了一些距离。如果不这样处理，而是把副词</w:t>
      </w:r>
      <w:r w:rsidRPr="00E430F6">
        <w:t>reluctantly</w:t>
      </w:r>
      <w:r w:rsidRPr="00E430F6">
        <w:rPr>
          <w:rFonts w:hint="eastAsia"/>
        </w:rPr>
        <w:t>直接放在动词后面，产生出来的句子就不大清楚：</w:t>
      </w:r>
    </w:p>
    <w:p w:rsidR="00DD2927" w:rsidRDefault="00E430F6" w:rsidP="00182A90">
      <w:pPr>
        <w:spacing w:after="84"/>
        <w:ind w:firstLine="480"/>
        <w:rPr>
          <w:rFonts w:eastAsia="MingLiU"/>
          <w:lang w:eastAsia="zh-TW"/>
        </w:rPr>
      </w:pPr>
      <w:r w:rsidRPr="00E430F6">
        <w:t xml:space="preserve">He </w:t>
      </w:r>
      <w:r w:rsidRPr="00E430F6">
        <w:rPr>
          <w:u w:val="single"/>
        </w:rPr>
        <w:t>stayed reluctantly single</w:t>
      </w:r>
      <w:r w:rsidRPr="00E430F6">
        <w:t>.</w:t>
      </w:r>
      <w:r w:rsidRPr="00E430F6">
        <w:rPr>
          <w:rFonts w:hint="eastAsia"/>
        </w:rPr>
        <w:t>（不佳）</w:t>
      </w:r>
    </w:p>
    <w:p w:rsidR="00DD2927" w:rsidRDefault="00E430F6" w:rsidP="00182A90">
      <w:pPr>
        <w:spacing w:after="84"/>
        <w:ind w:firstLine="480"/>
        <w:rPr>
          <w:rFonts w:eastAsia="MingLiU"/>
          <w:lang w:eastAsia="zh-TW"/>
        </w:rPr>
      </w:pPr>
      <w:r w:rsidRPr="00E430F6">
        <w:rPr>
          <w:rFonts w:hint="eastAsia"/>
        </w:rPr>
        <w:t>这时候，副词</w:t>
      </w:r>
      <w:r w:rsidRPr="00E430F6">
        <w:t>reluctantly</w:t>
      </w:r>
      <w:r w:rsidRPr="00E430F6">
        <w:rPr>
          <w:rFonts w:hint="eastAsia"/>
        </w:rPr>
        <w:t>不大清楚是用来修饰它前面的动词</w:t>
      </w:r>
      <w:r w:rsidRPr="00E430F6">
        <w:t>stayed</w:t>
      </w:r>
      <w:r w:rsidRPr="00E430F6">
        <w:rPr>
          <w:rFonts w:hint="eastAsia"/>
        </w:rPr>
        <w:t>、还是修饰它后面的形容词</w:t>
      </w:r>
      <w:r w:rsidRPr="00E430F6">
        <w:t>single</w:t>
      </w:r>
      <w:r w:rsidRPr="00E430F6">
        <w:rPr>
          <w:rFonts w:hint="eastAsia"/>
        </w:rPr>
        <w:t>。修饰语修饰的对象模棱两可，这是写作的败笔，要尽量避免。另一个可以放的位置是在动词前面，如下：</w:t>
      </w:r>
    </w:p>
    <w:p w:rsidR="00EA57E3" w:rsidRDefault="00E430F6" w:rsidP="00182A90">
      <w:pPr>
        <w:spacing w:after="84"/>
        <w:ind w:firstLine="480"/>
        <w:rPr>
          <w:rFonts w:eastAsia="PMingLiU"/>
          <w:lang w:eastAsia="zh-TW"/>
        </w:rPr>
      </w:pPr>
      <w:r w:rsidRPr="00E430F6">
        <w:t xml:space="preserve">He </w:t>
      </w:r>
      <w:r w:rsidRPr="00E430F6">
        <w:rPr>
          <w:u w:val="single"/>
        </w:rPr>
        <w:t>reluctantly stayed</w:t>
      </w:r>
      <w:r w:rsidRPr="00E430F6">
        <w:t xml:space="preserve"> single.</w:t>
      </w:r>
    </w:p>
    <w:p w:rsidR="00DD2927" w:rsidRDefault="00E430F6" w:rsidP="00182A90">
      <w:pPr>
        <w:pStyle w:val="4"/>
        <w:spacing w:after="84"/>
        <w:rPr>
          <w:rFonts w:eastAsia="MingLiU"/>
          <w:lang w:eastAsia="zh-TW"/>
        </w:rPr>
      </w:pPr>
      <w:r w:rsidRPr="00E430F6">
        <w:t>3. S+V+O</w:t>
      </w:r>
    </w:p>
    <w:p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He</w:t>
      </w:r>
      <w:r w:rsidRPr="00E430F6">
        <w:t xml:space="preserve"> </w:t>
      </w:r>
      <w:r w:rsidRPr="00E430F6">
        <w:rPr>
          <w:u w:val="single"/>
        </w:rPr>
        <w:t>harassed</w:t>
      </w:r>
      <w:r w:rsidRPr="00E430F6">
        <w:t xml:space="preserve"> </w:t>
      </w:r>
      <w:r w:rsidRPr="00E430F6">
        <w:rPr>
          <w:u w:val="single"/>
        </w:rPr>
        <w:t>the girl</w:t>
      </w:r>
      <w:r w:rsidRPr="00E430F6">
        <w:t xml:space="preserve"> </w:t>
      </w:r>
      <w:r w:rsidRPr="00E430F6">
        <w:rPr>
          <w:u w:val="single"/>
        </w:rPr>
        <w:t>openly</w:t>
      </w:r>
      <w:r w:rsidRPr="00E430F6">
        <w:t>.</w:t>
      </w:r>
      <w:r w:rsidR="00785232" w:rsidRPr="00785232">
        <w:rPr>
          <w:rFonts w:eastAsia="MingLiU" w:hint="eastAsia"/>
          <w:lang w:eastAsia="zh-TW"/>
        </w:rPr>
        <w:t xml:space="preserve"> </w:t>
      </w:r>
    </w:p>
    <w:p w:rsidR="00785232" w:rsidRPr="00785232" w:rsidRDefault="00E430F6" w:rsidP="00182A90">
      <w:pPr>
        <w:pStyle w:val="Preface"/>
        <w:spacing w:after="84"/>
        <w:ind w:firstLineChars="450" w:firstLine="1080"/>
        <w:rPr>
          <w:rFonts w:eastAsia="MingLiU"/>
          <w:lang w:eastAsia="zh-TW"/>
        </w:rPr>
      </w:pPr>
      <w:r w:rsidRPr="00E430F6">
        <w:t>S    V      O   (adv.)</w:t>
      </w:r>
    </w:p>
    <w:p w:rsidR="00DD2927" w:rsidRPr="004516EB" w:rsidRDefault="00E430F6" w:rsidP="00182A90">
      <w:pPr>
        <w:pStyle w:val="Preface"/>
        <w:spacing w:after="84"/>
        <w:ind w:firstLine="480"/>
      </w:pPr>
      <w:r w:rsidRPr="004516EB">
        <w:rPr>
          <w:rFonts w:hint="eastAsia"/>
        </w:rPr>
        <w:t>他公开骚扰那个女孩。</w:t>
      </w:r>
    </w:p>
    <w:p w:rsidR="00DD2927" w:rsidRDefault="00E430F6" w:rsidP="00182A90">
      <w:pPr>
        <w:spacing w:after="84"/>
        <w:ind w:firstLine="480"/>
        <w:rPr>
          <w:rFonts w:eastAsia="MingLiU"/>
          <w:lang w:eastAsia="zh-TW"/>
        </w:rPr>
      </w:pPr>
      <w:r w:rsidRPr="00E430F6">
        <w:rPr>
          <w:rFonts w:hint="eastAsia"/>
        </w:rPr>
        <w:t>方法状态的副词</w:t>
      </w:r>
      <w:r w:rsidRPr="00E430F6">
        <w:t>openly</w:t>
      </w:r>
      <w:r w:rsidRPr="00E430F6">
        <w:rPr>
          <w:rFonts w:hint="eastAsia"/>
        </w:rPr>
        <w:t>修饰动词</w:t>
      </w:r>
      <w:r w:rsidRPr="00E430F6">
        <w:t>harassed</w:t>
      </w:r>
      <w:r w:rsidRPr="00E430F6">
        <w:rPr>
          <w:rFonts w:hint="eastAsia"/>
        </w:rPr>
        <w:t>，但是因为有</w:t>
      </w:r>
      <w:r w:rsidR="009D20F5">
        <w:rPr>
          <w:rFonts w:hint="eastAsia"/>
        </w:rPr>
        <w:t>受词（宾语）</w:t>
      </w:r>
      <w:r w:rsidRPr="00E430F6">
        <w:t>the girl</w:t>
      </w:r>
      <w:r w:rsidRPr="00E430F6">
        <w:rPr>
          <w:rFonts w:hint="eastAsia"/>
        </w:rPr>
        <w:t>这个主要元素，所以被挤到</w:t>
      </w:r>
      <w:r w:rsidR="009D20F5">
        <w:rPr>
          <w:rFonts w:hint="eastAsia"/>
        </w:rPr>
        <w:t>受词（宾语）</w:t>
      </w:r>
      <w:r w:rsidRPr="00E430F6">
        <w:rPr>
          <w:rFonts w:hint="eastAsia"/>
        </w:rPr>
        <w:t>后面去。另一个选择是放在动词前面，如下：</w:t>
      </w:r>
    </w:p>
    <w:p w:rsidR="00785232" w:rsidRPr="00785232" w:rsidRDefault="00E430F6" w:rsidP="00182A90">
      <w:pPr>
        <w:spacing w:after="84"/>
        <w:ind w:firstLine="480"/>
        <w:rPr>
          <w:rFonts w:eastAsia="MingLiU"/>
          <w:lang w:eastAsia="zh-TW"/>
        </w:rPr>
      </w:pPr>
      <w:r w:rsidRPr="00E430F6">
        <w:rPr>
          <w:u w:val="single"/>
        </w:rPr>
        <w:t>He</w:t>
      </w:r>
      <w:r w:rsidRPr="00E430F6">
        <w:t xml:space="preserve"> </w:t>
      </w:r>
      <w:r w:rsidRPr="00E430F6">
        <w:rPr>
          <w:u w:val="single"/>
        </w:rPr>
        <w:t>openly</w:t>
      </w:r>
      <w:r w:rsidRPr="00E430F6">
        <w:t xml:space="preserve"> </w:t>
      </w:r>
      <w:r w:rsidRPr="00E430F6">
        <w:rPr>
          <w:u w:val="single"/>
        </w:rPr>
        <w:t>harassed</w:t>
      </w:r>
      <w:r w:rsidRPr="00E430F6">
        <w:t xml:space="preserve"> </w:t>
      </w:r>
      <w:r w:rsidRPr="00E430F6">
        <w:rPr>
          <w:u w:val="single"/>
        </w:rPr>
        <w:t>the girl</w:t>
      </w:r>
      <w:r w:rsidRPr="00E430F6">
        <w:t>.</w:t>
      </w:r>
    </w:p>
    <w:p w:rsidR="00DD2927" w:rsidRDefault="00E430F6" w:rsidP="00182A90">
      <w:pPr>
        <w:pStyle w:val="Preface"/>
        <w:spacing w:after="84"/>
        <w:ind w:firstLine="480"/>
        <w:rPr>
          <w:rFonts w:eastAsia="MingLiU"/>
          <w:lang w:eastAsia="zh-TW"/>
        </w:rPr>
      </w:pPr>
      <w:r w:rsidRPr="00E430F6">
        <w:t xml:space="preserve">S  (adv.)  </w:t>
      </w:r>
      <w:r w:rsidR="004516EB">
        <w:rPr>
          <w:rFonts w:hint="eastAsia"/>
        </w:rPr>
        <w:t xml:space="preserve"> </w:t>
      </w:r>
      <w:r w:rsidRPr="00E430F6">
        <w:t xml:space="preserve"> V     O</w:t>
      </w:r>
    </w:p>
    <w:p w:rsidR="00DD2927" w:rsidRDefault="00E430F6" w:rsidP="00182A90">
      <w:pPr>
        <w:spacing w:after="84"/>
        <w:ind w:firstLine="480"/>
        <w:rPr>
          <w:rFonts w:eastAsia="MingLiU"/>
          <w:lang w:eastAsia="zh-TW"/>
        </w:rPr>
      </w:pPr>
      <w:r w:rsidRPr="00E430F6">
        <w:rPr>
          <w:rFonts w:hint="eastAsia"/>
        </w:rPr>
        <w:t>如果是下面这个句子，方法状态的副词</w:t>
      </w:r>
      <w:r w:rsidRPr="00E430F6">
        <w:t>openly</w:t>
      </w:r>
      <w:r w:rsidRPr="00E430F6">
        <w:rPr>
          <w:rFonts w:hint="eastAsia"/>
        </w:rPr>
        <w:t>该放在什么位置就要特别小心：</w:t>
      </w:r>
    </w:p>
    <w:p w:rsidR="00785232" w:rsidRPr="00785232" w:rsidRDefault="00E430F6" w:rsidP="00182A90">
      <w:pPr>
        <w:spacing w:after="84"/>
        <w:ind w:firstLine="480"/>
        <w:rPr>
          <w:rFonts w:eastAsia="MingLiU"/>
          <w:lang w:eastAsia="zh-TW"/>
        </w:rPr>
      </w:pPr>
      <w:r w:rsidRPr="00E430F6">
        <w:rPr>
          <w:u w:val="single"/>
        </w:rPr>
        <w:t>He</w:t>
      </w:r>
      <w:r w:rsidRPr="00E430F6">
        <w:t xml:space="preserve"> </w:t>
      </w:r>
      <w:r w:rsidRPr="00E430F6">
        <w:rPr>
          <w:u w:val="single"/>
        </w:rPr>
        <w:t>harassed</w:t>
      </w:r>
      <w:r w:rsidRPr="00E430F6">
        <w:t xml:space="preserve"> </w:t>
      </w:r>
      <w:r w:rsidRPr="00E430F6">
        <w:rPr>
          <w:u w:val="single"/>
        </w:rPr>
        <w:t>the girl</w:t>
      </w:r>
      <w:r w:rsidRPr="00E430F6">
        <w:t xml:space="preserve"> sitting at the counter</w:t>
      </w:r>
    </w:p>
    <w:p w:rsidR="00DD2927" w:rsidRDefault="00E430F6" w:rsidP="00182A90">
      <w:pPr>
        <w:pStyle w:val="Preface"/>
        <w:spacing w:after="84"/>
        <w:ind w:firstLine="480"/>
        <w:rPr>
          <w:rFonts w:eastAsia="MingLiU"/>
          <w:lang w:eastAsia="zh-TW"/>
        </w:rPr>
      </w:pPr>
      <w:r w:rsidRPr="00E430F6">
        <w:rPr>
          <w:rFonts w:hint="eastAsia"/>
        </w:rPr>
        <w:t>他骚扰那个坐在柜台的女孩。</w:t>
      </w:r>
    </w:p>
    <w:p w:rsidR="00DD2927" w:rsidRDefault="009D20F5" w:rsidP="00182A90">
      <w:pPr>
        <w:spacing w:after="84"/>
        <w:ind w:firstLine="480"/>
        <w:rPr>
          <w:rFonts w:eastAsia="MingLiU"/>
          <w:lang w:eastAsia="zh-TW"/>
        </w:rPr>
      </w:pPr>
      <w:r>
        <w:rPr>
          <w:rFonts w:hint="eastAsia"/>
        </w:rPr>
        <w:t>受词（宾语）</w:t>
      </w:r>
      <w:r w:rsidR="00E430F6" w:rsidRPr="00E430F6">
        <w:t>the girl</w:t>
      </w:r>
      <w:r w:rsidR="00E430F6" w:rsidRPr="00E430F6">
        <w:rPr>
          <w:rFonts w:hint="eastAsia"/>
        </w:rPr>
        <w:t>后面还有一个分词词组</w:t>
      </w:r>
      <w:r w:rsidR="00E430F6" w:rsidRPr="00E430F6">
        <w:t>sitting at the counter</w:t>
      </w:r>
      <w:r w:rsidR="00E430F6" w:rsidRPr="00E430F6">
        <w:rPr>
          <w:rFonts w:hint="eastAsia"/>
        </w:rPr>
        <w:t>，是形容词</w:t>
      </w:r>
      <w:r w:rsidR="00BF5096">
        <w:rPr>
          <w:rFonts w:hint="eastAsia"/>
        </w:rPr>
        <w:t>从句</w:t>
      </w:r>
      <w:r w:rsidR="00E430F6" w:rsidRPr="00E430F6">
        <w:t>who was sitting at the counter</w:t>
      </w:r>
      <w:r w:rsidR="00E430F6" w:rsidRPr="00E430F6">
        <w:rPr>
          <w:rFonts w:hint="eastAsia"/>
        </w:rPr>
        <w:t>的减化。这时候，如果方法状态的副词</w:t>
      </w:r>
      <w:r w:rsidR="00E430F6" w:rsidRPr="00E430F6">
        <w:t>openly</w:t>
      </w:r>
      <w:r w:rsidR="00E430F6" w:rsidRPr="00E430F6">
        <w:rPr>
          <w:rFonts w:hint="eastAsia"/>
        </w:rPr>
        <w:t>还是放在句尾，那么它修饰的对象可能是</w:t>
      </w:r>
      <w:r w:rsidR="00E430F6" w:rsidRPr="00E430F6">
        <w:t>harassed</w:t>
      </w:r>
      <w:r w:rsidR="00E430F6" w:rsidRPr="00E430F6">
        <w:rPr>
          <w:rFonts w:hint="eastAsia"/>
        </w:rPr>
        <w:t>、也可能是</w:t>
      </w:r>
      <w:r w:rsidR="00E430F6" w:rsidRPr="00E430F6">
        <w:t>sitting</w:t>
      </w:r>
      <w:r w:rsidR="00E430F6" w:rsidRPr="00E430F6">
        <w:rPr>
          <w:rFonts w:hint="eastAsia"/>
        </w:rPr>
        <w:t>，这句话就没有表达清楚：</w:t>
      </w:r>
    </w:p>
    <w:p w:rsidR="00DD2927" w:rsidRDefault="00E430F6" w:rsidP="00182A90">
      <w:pPr>
        <w:spacing w:after="84"/>
        <w:ind w:firstLine="480"/>
        <w:rPr>
          <w:rFonts w:eastAsia="MingLiU"/>
          <w:lang w:eastAsia="zh-TW"/>
        </w:rPr>
      </w:pPr>
      <w:r w:rsidRPr="00E430F6">
        <w:t xml:space="preserve">He </w:t>
      </w:r>
      <w:r w:rsidRPr="00E430F6">
        <w:rPr>
          <w:u w:val="single"/>
        </w:rPr>
        <w:t>harassed</w:t>
      </w:r>
      <w:r w:rsidRPr="00E430F6">
        <w:t xml:space="preserve"> the girl </w:t>
      </w:r>
      <w:r w:rsidRPr="00E430F6">
        <w:rPr>
          <w:u w:val="single"/>
        </w:rPr>
        <w:t>sitting</w:t>
      </w:r>
      <w:r w:rsidRPr="00E430F6">
        <w:t xml:space="preserve"> at the counter </w:t>
      </w:r>
      <w:r w:rsidRPr="00E430F6">
        <w:rPr>
          <w:u w:val="single"/>
        </w:rPr>
        <w:t>openly</w:t>
      </w:r>
      <w:r w:rsidRPr="00E430F6">
        <w:t>.</w:t>
      </w:r>
      <w:r w:rsidRPr="00E430F6">
        <w:rPr>
          <w:rFonts w:hint="eastAsia"/>
        </w:rPr>
        <w:t>（不佳）</w:t>
      </w:r>
    </w:p>
    <w:p w:rsidR="00DD2927" w:rsidRDefault="00E430F6" w:rsidP="00182A90">
      <w:pPr>
        <w:spacing w:after="84"/>
        <w:ind w:firstLine="480"/>
        <w:rPr>
          <w:rFonts w:eastAsia="MingLiU"/>
          <w:lang w:eastAsia="zh-TW"/>
        </w:rPr>
      </w:pPr>
      <w:r w:rsidRPr="00E430F6">
        <w:rPr>
          <w:rFonts w:hint="eastAsia"/>
        </w:rPr>
        <w:t>这种讲法，意思可能是「公开骚扰」、也可能是「公开坐在柜台」，是模棱</w:t>
      </w:r>
      <w:r w:rsidRPr="00E430F6">
        <w:rPr>
          <w:rFonts w:hint="eastAsia"/>
        </w:rPr>
        <w:lastRenderedPageBreak/>
        <w:t>两可的说法。另外，如果把</w:t>
      </w:r>
      <w:r w:rsidRPr="00E430F6">
        <w:t>openly</w:t>
      </w:r>
      <w:r w:rsidRPr="00E430F6">
        <w:rPr>
          <w:rFonts w:hint="eastAsia"/>
        </w:rPr>
        <w:t>移到</w:t>
      </w:r>
      <w:r w:rsidRPr="00E430F6">
        <w:t>sitting at the counter</w:t>
      </w:r>
      <w:r w:rsidRPr="00E430F6">
        <w:rPr>
          <w:rFonts w:hint="eastAsia"/>
        </w:rPr>
        <w:t>前面，会变成下面这个句子：</w:t>
      </w:r>
    </w:p>
    <w:p w:rsidR="00DD2927" w:rsidRDefault="00E430F6" w:rsidP="00182A90">
      <w:pPr>
        <w:spacing w:after="84"/>
        <w:ind w:firstLine="480"/>
        <w:rPr>
          <w:rFonts w:eastAsia="MingLiU"/>
          <w:lang w:eastAsia="zh-TW"/>
        </w:rPr>
      </w:pPr>
      <w:r w:rsidRPr="00E430F6">
        <w:t xml:space="preserve">He harassed the girl </w:t>
      </w:r>
      <w:r w:rsidRPr="00E430F6">
        <w:rPr>
          <w:u w:val="single"/>
        </w:rPr>
        <w:t>openly</w:t>
      </w:r>
      <w:r w:rsidRPr="00E430F6">
        <w:t xml:space="preserve"> </w:t>
      </w:r>
      <w:r w:rsidRPr="00E430F6">
        <w:rPr>
          <w:u w:val="single"/>
        </w:rPr>
        <w:t>sitting</w:t>
      </w:r>
      <w:r w:rsidRPr="00E430F6">
        <w:t xml:space="preserve"> at the counter.</w:t>
      </w:r>
    </w:p>
    <w:p w:rsidR="00DD2927" w:rsidRDefault="00E430F6" w:rsidP="00182A90">
      <w:pPr>
        <w:spacing w:after="84"/>
        <w:ind w:firstLine="480"/>
        <w:rPr>
          <w:rFonts w:eastAsia="MingLiU"/>
          <w:lang w:eastAsia="zh-TW"/>
        </w:rPr>
      </w:pPr>
      <w:r w:rsidRPr="00E430F6">
        <w:rPr>
          <w:rFonts w:hint="eastAsia"/>
        </w:rPr>
        <w:t>这种讲法的意思不一样，变成「公开坐在柜台」，方法状态的副词</w:t>
      </w:r>
      <w:r w:rsidRPr="00E430F6">
        <w:t>openly</w:t>
      </w:r>
      <w:r w:rsidRPr="00E430F6">
        <w:rPr>
          <w:rFonts w:hint="eastAsia"/>
        </w:rPr>
        <w:t>放在这个位置就是修饰后面的</w:t>
      </w:r>
      <w:r w:rsidRPr="00E430F6">
        <w:t>sitting</w:t>
      </w:r>
      <w:r w:rsidRPr="00E430F6">
        <w:rPr>
          <w:rFonts w:hint="eastAsia"/>
        </w:rPr>
        <w:t>。要想保留原来的意思，就只有下面这种讲法才够清楚：</w:t>
      </w:r>
    </w:p>
    <w:p w:rsidR="00EA57E3" w:rsidRDefault="00E430F6" w:rsidP="00182A90">
      <w:pPr>
        <w:spacing w:after="84"/>
        <w:ind w:firstLine="480"/>
        <w:rPr>
          <w:rFonts w:eastAsia="MingLiU"/>
          <w:lang w:eastAsia="zh-TW"/>
        </w:rPr>
      </w:pPr>
      <w:r w:rsidRPr="00E430F6">
        <w:t xml:space="preserve">He </w:t>
      </w:r>
      <w:r w:rsidRPr="00E430F6">
        <w:rPr>
          <w:u w:val="single"/>
        </w:rPr>
        <w:t>openly harassed</w:t>
      </w:r>
      <w:r w:rsidRPr="00E430F6">
        <w:t xml:space="preserve"> the girl sitting at the counter.</w:t>
      </w:r>
    </w:p>
    <w:p w:rsidR="00DD2927" w:rsidRDefault="00E430F6" w:rsidP="00182A90">
      <w:pPr>
        <w:pStyle w:val="4"/>
        <w:spacing w:after="84"/>
        <w:rPr>
          <w:rFonts w:eastAsia="MingLiU"/>
          <w:lang w:eastAsia="zh-TW"/>
        </w:rPr>
      </w:pPr>
      <w:r w:rsidRPr="00E430F6">
        <w:t>4. S+V+O+O</w:t>
      </w:r>
    </w:p>
    <w:p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His father</w:t>
      </w:r>
      <w:r w:rsidRPr="00E430F6">
        <w:t xml:space="preserve"> </w:t>
      </w:r>
      <w:r w:rsidRPr="00E430F6">
        <w:rPr>
          <w:u w:val="single"/>
        </w:rPr>
        <w:t>bought</w:t>
      </w:r>
      <w:r w:rsidRPr="00E430F6">
        <w:t xml:space="preserve"> </w:t>
      </w:r>
      <w:r w:rsidRPr="00E430F6">
        <w:rPr>
          <w:u w:val="single"/>
        </w:rPr>
        <w:t>him</w:t>
      </w:r>
      <w:r w:rsidRPr="00E430F6">
        <w:t xml:space="preserve"> </w:t>
      </w:r>
      <w:r w:rsidRPr="00E430F6">
        <w:rPr>
          <w:u w:val="single"/>
        </w:rPr>
        <w:t>a car</w:t>
      </w:r>
      <w:r w:rsidRPr="00E430F6">
        <w:t xml:space="preserve"> </w:t>
      </w:r>
      <w:r w:rsidRPr="00E430F6">
        <w:rPr>
          <w:u w:val="single"/>
        </w:rPr>
        <w:t>generously</w:t>
      </w:r>
      <w:r w:rsidRPr="00E430F6">
        <w:t>.</w:t>
      </w:r>
    </w:p>
    <w:p w:rsidR="00730701" w:rsidRDefault="00E430F6" w:rsidP="00182A90">
      <w:pPr>
        <w:pStyle w:val="Preface"/>
        <w:spacing w:after="84"/>
        <w:ind w:firstLineChars="600" w:firstLine="1440"/>
      </w:pPr>
      <w:r w:rsidRPr="00E430F6">
        <w:t xml:space="preserve">S     </w:t>
      </w:r>
      <w:r w:rsidR="00AA63AF">
        <w:rPr>
          <w:rFonts w:hint="eastAsia"/>
        </w:rPr>
        <w:t xml:space="preserve">  </w:t>
      </w:r>
      <w:r w:rsidRPr="00E430F6">
        <w:t xml:space="preserve">V   O  </w:t>
      </w:r>
      <w:r w:rsidR="00AA63AF">
        <w:rPr>
          <w:rFonts w:hint="eastAsia"/>
        </w:rPr>
        <w:t xml:space="preserve"> </w:t>
      </w:r>
      <w:r w:rsidRPr="00E430F6">
        <w:t>O    (adv.)</w:t>
      </w:r>
    </w:p>
    <w:p w:rsidR="00DD2927" w:rsidRDefault="00E430F6" w:rsidP="00182A90">
      <w:pPr>
        <w:spacing w:after="84"/>
        <w:ind w:firstLine="480"/>
        <w:rPr>
          <w:rFonts w:eastAsia="MingLiU"/>
          <w:lang w:eastAsia="zh-TW"/>
        </w:rPr>
      </w:pPr>
      <w:r w:rsidRPr="00E430F6">
        <w:rPr>
          <w:rFonts w:hint="eastAsia"/>
        </w:rPr>
        <w:t>方法状态的副词</w:t>
      </w:r>
      <w:r w:rsidRPr="00E430F6">
        <w:t>generously</w:t>
      </w:r>
      <w:r w:rsidRPr="00E430F6">
        <w:rPr>
          <w:rFonts w:hint="eastAsia"/>
        </w:rPr>
        <w:t>修饰动词</w:t>
      </w:r>
      <w:r w:rsidRPr="00E430F6">
        <w:t>bought</w:t>
      </w:r>
      <w:r w:rsidRPr="00E430F6">
        <w:rPr>
          <w:rFonts w:hint="eastAsia"/>
        </w:rPr>
        <w:t>，但是被挤到</w:t>
      </w:r>
      <w:r w:rsidRPr="00E430F6">
        <w:t>him</w:t>
      </w:r>
      <w:r w:rsidRPr="00E430F6">
        <w:rPr>
          <w:rFonts w:hint="eastAsia"/>
        </w:rPr>
        <w:t>和</w:t>
      </w:r>
      <w:r w:rsidRPr="00E430F6">
        <w:t>a car</w:t>
      </w:r>
      <w:r w:rsidRPr="00E430F6">
        <w:rPr>
          <w:rFonts w:hint="eastAsia"/>
        </w:rPr>
        <w:t>这两个</w:t>
      </w:r>
      <w:r w:rsidR="009D20F5">
        <w:rPr>
          <w:rFonts w:hint="eastAsia"/>
        </w:rPr>
        <w:t>受词（宾语）</w:t>
      </w:r>
      <w:r w:rsidRPr="00E430F6">
        <w:rPr>
          <w:rFonts w:hint="eastAsia"/>
        </w:rPr>
        <w:t>的后面去。另一个可能的位置是放在动词</w:t>
      </w:r>
      <w:r w:rsidRPr="00E430F6">
        <w:t>bought</w:t>
      </w:r>
      <w:r w:rsidRPr="00E430F6">
        <w:rPr>
          <w:rFonts w:hint="eastAsia"/>
        </w:rPr>
        <w:t>的前面，成为</w:t>
      </w:r>
      <w:r w:rsidRPr="00E430F6">
        <w:t>generously bought</w:t>
      </w:r>
      <w:r w:rsidRPr="00E430F6">
        <w:rPr>
          <w:rFonts w:hint="eastAsia"/>
        </w:rPr>
        <w:t>。</w:t>
      </w:r>
    </w:p>
    <w:p w:rsidR="00785232" w:rsidRPr="00785232" w:rsidRDefault="00E430F6" w:rsidP="00182A90">
      <w:pPr>
        <w:spacing w:after="84"/>
        <w:ind w:firstLine="480"/>
        <w:rPr>
          <w:rFonts w:eastAsia="MingLiU"/>
          <w:lang w:eastAsia="zh-TW"/>
        </w:rPr>
      </w:pPr>
      <w:r w:rsidRPr="00E430F6">
        <w:rPr>
          <w:u w:val="single"/>
        </w:rPr>
        <w:t>The student</w:t>
      </w:r>
      <w:r w:rsidRPr="00E430F6">
        <w:t xml:space="preserve"> </w:t>
      </w:r>
      <w:r w:rsidRPr="00E430F6">
        <w:rPr>
          <w:u w:val="single"/>
        </w:rPr>
        <w:t>politely</w:t>
      </w:r>
      <w:r w:rsidRPr="00E430F6">
        <w:t xml:space="preserve"> </w:t>
      </w:r>
      <w:r w:rsidRPr="00E430F6">
        <w:rPr>
          <w:u w:val="single"/>
        </w:rPr>
        <w:t>asked</w:t>
      </w:r>
      <w:r w:rsidRPr="00E430F6">
        <w:t xml:space="preserve"> </w:t>
      </w:r>
      <w:r w:rsidRPr="00E430F6">
        <w:rPr>
          <w:u w:val="single"/>
        </w:rPr>
        <w:t>the speaker</w:t>
      </w:r>
      <w:r w:rsidRPr="00E430F6">
        <w:t xml:space="preserve"> </w:t>
      </w:r>
      <w:r w:rsidRPr="00E430F6">
        <w:rPr>
          <w:u w:val="single"/>
        </w:rPr>
        <w:t>a question</w:t>
      </w:r>
      <w:r w:rsidRPr="00E430F6">
        <w:t>.</w:t>
      </w:r>
    </w:p>
    <w:p w:rsidR="00785232" w:rsidRPr="00785232" w:rsidRDefault="00E430F6" w:rsidP="00182A90">
      <w:pPr>
        <w:pStyle w:val="Preface"/>
        <w:spacing w:after="84"/>
        <w:ind w:firstLineChars="450" w:firstLine="1080"/>
        <w:rPr>
          <w:rFonts w:eastAsia="MingLiU"/>
          <w:lang w:eastAsia="zh-TW"/>
        </w:rPr>
      </w:pPr>
      <w:r w:rsidRPr="00E430F6">
        <w:t xml:space="preserve">S      (adv.)  V       O     </w:t>
      </w:r>
      <w:r w:rsidR="004F17EF">
        <w:rPr>
          <w:rFonts w:hint="eastAsia"/>
        </w:rPr>
        <w:t xml:space="preserve"> </w:t>
      </w:r>
      <w:r w:rsidRPr="00E430F6">
        <w:t xml:space="preserve">  O</w:t>
      </w:r>
    </w:p>
    <w:p w:rsidR="00EA57E3" w:rsidRDefault="00E430F6" w:rsidP="00182A90">
      <w:pPr>
        <w:spacing w:after="84"/>
        <w:ind w:firstLine="480"/>
        <w:rPr>
          <w:rFonts w:eastAsia="MingLiU"/>
          <w:lang w:eastAsia="zh-TW"/>
        </w:rPr>
      </w:pPr>
      <w:r w:rsidRPr="00E430F6">
        <w:rPr>
          <w:rFonts w:hint="eastAsia"/>
        </w:rPr>
        <w:t>方法状态的副词</w:t>
      </w:r>
      <w:r w:rsidRPr="00E430F6">
        <w:t>politely</w:t>
      </w:r>
      <w:r w:rsidRPr="00E430F6">
        <w:rPr>
          <w:rFonts w:hint="eastAsia"/>
        </w:rPr>
        <w:t>放在动词</w:t>
      </w:r>
      <w:r w:rsidRPr="00E430F6">
        <w:t>asked</w:t>
      </w:r>
      <w:r w:rsidRPr="00E430F6">
        <w:rPr>
          <w:rFonts w:hint="eastAsia"/>
        </w:rPr>
        <w:t>前面、修饰动词。另一个可能的位置是放在句尾、两个</w:t>
      </w:r>
      <w:r w:rsidR="009D20F5">
        <w:rPr>
          <w:rFonts w:hint="eastAsia"/>
        </w:rPr>
        <w:t>受词（宾语）</w:t>
      </w:r>
      <w:r w:rsidRPr="00E430F6">
        <w:rPr>
          <w:rFonts w:hint="eastAsia"/>
        </w:rPr>
        <w:t>的后面：</w:t>
      </w:r>
      <w:r w:rsidRPr="00E430F6">
        <w:t>asked the speaker a question politely</w:t>
      </w:r>
      <w:r w:rsidRPr="00E430F6">
        <w:rPr>
          <w:rFonts w:hint="eastAsia"/>
        </w:rPr>
        <w:t>。</w:t>
      </w:r>
    </w:p>
    <w:p w:rsidR="00DD2927" w:rsidRDefault="00E430F6" w:rsidP="00182A90">
      <w:pPr>
        <w:pStyle w:val="4"/>
        <w:spacing w:after="84"/>
        <w:rPr>
          <w:rFonts w:eastAsia="MingLiU"/>
          <w:lang w:eastAsia="zh-TW"/>
        </w:rPr>
      </w:pPr>
      <w:r w:rsidRPr="00E430F6">
        <w:t>5. S+V+O+C</w:t>
      </w:r>
    </w:p>
    <w:p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I</w:t>
      </w:r>
      <w:r w:rsidRPr="00E430F6">
        <w:t xml:space="preserve"> </w:t>
      </w:r>
      <w:r w:rsidRPr="00E430F6">
        <w:rPr>
          <w:u w:val="single"/>
        </w:rPr>
        <w:t>consider</w:t>
      </w:r>
      <w:r w:rsidRPr="00E430F6">
        <w:t xml:space="preserve"> </w:t>
      </w:r>
      <w:r w:rsidRPr="00E430F6">
        <w:rPr>
          <w:u w:val="single"/>
        </w:rPr>
        <w:t>you</w:t>
      </w:r>
      <w:r w:rsidRPr="00E430F6">
        <w:t xml:space="preserve"> </w:t>
      </w:r>
      <w:r w:rsidRPr="00E430F6">
        <w:rPr>
          <w:u w:val="single"/>
        </w:rPr>
        <w:t>a member</w:t>
      </w:r>
      <w:r w:rsidRPr="00E430F6">
        <w:t xml:space="preserve"> of the family </w:t>
      </w:r>
      <w:r w:rsidRPr="00E430F6">
        <w:rPr>
          <w:u w:val="single"/>
        </w:rPr>
        <w:t>proudly</w:t>
      </w:r>
      <w:r w:rsidRPr="00E430F6">
        <w:t>.</w:t>
      </w:r>
    </w:p>
    <w:p w:rsidR="00785232" w:rsidRPr="00785232" w:rsidRDefault="00E430F6" w:rsidP="00182A90">
      <w:pPr>
        <w:pStyle w:val="Preface"/>
        <w:spacing w:after="84"/>
        <w:ind w:firstLineChars="400" w:firstLine="960"/>
        <w:rPr>
          <w:rFonts w:eastAsia="MingLiU"/>
          <w:lang w:eastAsia="zh-TW"/>
        </w:rPr>
      </w:pPr>
      <w:r w:rsidRPr="00E430F6">
        <w:t xml:space="preserve">S   V   </w:t>
      </w:r>
      <w:r w:rsidR="004F17EF">
        <w:rPr>
          <w:rFonts w:hint="eastAsia"/>
        </w:rPr>
        <w:t xml:space="preserve"> </w:t>
      </w:r>
      <w:r w:rsidRPr="00E430F6">
        <w:t xml:space="preserve"> O    C               </w:t>
      </w:r>
      <w:r w:rsidR="00730701">
        <w:rPr>
          <w:rFonts w:hint="eastAsia"/>
        </w:rPr>
        <w:t xml:space="preserve"> </w:t>
      </w:r>
      <w:r w:rsidRPr="00E430F6">
        <w:t xml:space="preserve"> (adv.)</w:t>
      </w:r>
    </w:p>
    <w:p w:rsidR="00EA57E3" w:rsidRDefault="00E430F6" w:rsidP="00182A90">
      <w:pPr>
        <w:spacing w:after="84"/>
        <w:ind w:firstLine="480"/>
        <w:rPr>
          <w:rFonts w:eastAsia="PMingLiU"/>
          <w:lang w:eastAsia="zh-TW"/>
        </w:rPr>
      </w:pPr>
      <w:r w:rsidRPr="00E430F6">
        <w:rPr>
          <w:rFonts w:hint="eastAsia"/>
        </w:rPr>
        <w:t>方法状态的副词</w:t>
      </w:r>
      <w:r w:rsidRPr="00E430F6">
        <w:t>proudly</w:t>
      </w:r>
      <w:r w:rsidRPr="00E430F6">
        <w:rPr>
          <w:rFonts w:hint="eastAsia"/>
        </w:rPr>
        <w:t>修饰动词</w:t>
      </w:r>
      <w:r w:rsidRPr="00E430F6">
        <w:t>consider</w:t>
      </w:r>
      <w:r w:rsidRPr="00E430F6">
        <w:rPr>
          <w:rFonts w:hint="eastAsia"/>
        </w:rPr>
        <w:t>，但是被挤到</w:t>
      </w:r>
      <w:r w:rsidR="009D20F5">
        <w:rPr>
          <w:rFonts w:hint="eastAsia"/>
        </w:rPr>
        <w:t>受词（宾语）</w:t>
      </w:r>
      <w:r w:rsidRPr="00E430F6">
        <w:rPr>
          <w:rFonts w:hint="eastAsia"/>
        </w:rPr>
        <w:t>与补语的后面。另一个可能的位置是放在动词前面，成为</w:t>
      </w:r>
      <w:r w:rsidRPr="00E430F6">
        <w:t>proudly consider</w:t>
      </w:r>
      <w:r w:rsidRPr="00E430F6">
        <w:rPr>
          <w:rFonts w:hint="eastAsia"/>
        </w:rPr>
        <w:t>。</w:t>
      </w:r>
    </w:p>
    <w:p w:rsidR="00DD2927" w:rsidRDefault="00E430F6" w:rsidP="00982549">
      <w:pPr>
        <w:pStyle w:val="3"/>
        <w:spacing w:before="126" w:after="126"/>
        <w:rPr>
          <w:rFonts w:eastAsia="PMingLiU"/>
          <w:lang w:eastAsia="zh-TW"/>
        </w:rPr>
      </w:pPr>
      <w:bookmarkStart w:id="29" w:name="_Toc363483856"/>
      <w:r w:rsidRPr="00E430F6">
        <w:rPr>
          <w:rFonts w:hint="eastAsia"/>
        </w:rPr>
        <w:t>频率副词（</w:t>
      </w:r>
      <w:r w:rsidRPr="00E430F6">
        <w:t>adverbs of frequency</w:t>
      </w:r>
      <w:r w:rsidRPr="00E430F6">
        <w:rPr>
          <w:rFonts w:hint="eastAsia"/>
        </w:rPr>
        <w:t>）</w:t>
      </w:r>
      <w:bookmarkEnd w:id="29"/>
    </w:p>
    <w:p w:rsidR="00DD2927" w:rsidRDefault="00E430F6" w:rsidP="00182A90">
      <w:pPr>
        <w:spacing w:after="84"/>
        <w:ind w:firstLine="480"/>
        <w:rPr>
          <w:rFonts w:eastAsia="PMingLiU"/>
          <w:lang w:eastAsia="zh-TW"/>
        </w:rPr>
      </w:pPr>
      <w:r w:rsidRPr="00730701">
        <w:rPr>
          <w:rStyle w:val="af1"/>
          <w:rFonts w:hint="eastAsia"/>
        </w:rPr>
        <w:t>像</w:t>
      </w:r>
      <w:r w:rsidRPr="00730701">
        <w:rPr>
          <w:rStyle w:val="af1"/>
        </w:rPr>
        <w:t xml:space="preserve">always, frequently, usually, often, seldom, hardly, never… </w:t>
      </w:r>
      <w:r w:rsidRPr="00730701">
        <w:rPr>
          <w:rStyle w:val="af1"/>
          <w:rFonts w:hint="eastAsia"/>
        </w:rPr>
        <w:t>之类，这些副词用于修饰动作发生的频率，是修饰动词专用的副词。它的位置应该放在动词前后：一般是放在普通动词的前面、</w:t>
      </w:r>
      <w:r w:rsidRPr="00730701">
        <w:rPr>
          <w:rStyle w:val="af1"/>
        </w:rPr>
        <w:t>be</w:t>
      </w:r>
      <w:r w:rsidRPr="00730701">
        <w:rPr>
          <w:rStyle w:val="af1"/>
          <w:rFonts w:hint="eastAsia"/>
        </w:rPr>
        <w:t>动词与助动词的后面。</w:t>
      </w:r>
      <w:r w:rsidRPr="00E430F6">
        <w:rPr>
          <w:rFonts w:hint="eastAsia"/>
        </w:rPr>
        <w:t>不过，这种动词的位置也很有弹性，往往可以移到句首或句尾等其他位置。</w:t>
      </w:r>
    </w:p>
    <w:p w:rsidR="00785232" w:rsidRPr="00785232" w:rsidRDefault="00E430F6" w:rsidP="00182A90">
      <w:pPr>
        <w:spacing w:after="84"/>
        <w:ind w:firstLine="480"/>
        <w:rPr>
          <w:rFonts w:eastAsia="PMingLiU"/>
          <w:lang w:eastAsia="zh-TW"/>
        </w:rPr>
      </w:pPr>
      <w:r w:rsidRPr="00E430F6">
        <w:t xml:space="preserve">I </w:t>
      </w:r>
      <w:r w:rsidRPr="00E430F6">
        <w:rPr>
          <w:u w:val="single"/>
        </w:rPr>
        <w:t>usually get up</w:t>
      </w:r>
      <w:r w:rsidRPr="00E430F6">
        <w:t xml:space="preserve"> very early.</w:t>
      </w:r>
    </w:p>
    <w:p w:rsidR="00DD2927" w:rsidRDefault="00E430F6" w:rsidP="00182A90">
      <w:pPr>
        <w:spacing w:after="84"/>
        <w:ind w:firstLine="480"/>
        <w:rPr>
          <w:rFonts w:eastAsia="PMingLiU"/>
          <w:lang w:eastAsia="zh-TW"/>
        </w:rPr>
      </w:pPr>
      <w:r w:rsidRPr="00E430F6">
        <w:rPr>
          <w:rFonts w:hint="eastAsia"/>
        </w:rPr>
        <w:t>频率副词</w:t>
      </w:r>
      <w:r w:rsidRPr="00E430F6">
        <w:t>usually</w:t>
      </w:r>
      <w:r w:rsidRPr="00E430F6">
        <w:rPr>
          <w:rFonts w:hint="eastAsia"/>
        </w:rPr>
        <w:t>修饰动词</w:t>
      </w:r>
      <w:r w:rsidRPr="00E430F6">
        <w:t>get up</w:t>
      </w:r>
      <w:r w:rsidRPr="00E430F6">
        <w:rPr>
          <w:rFonts w:hint="eastAsia"/>
        </w:rPr>
        <w:t>，放在动词前面。</w:t>
      </w:r>
    </w:p>
    <w:p w:rsidR="00785232" w:rsidRPr="00785232" w:rsidRDefault="00E430F6" w:rsidP="00182A90">
      <w:pPr>
        <w:spacing w:after="84"/>
        <w:ind w:firstLine="480"/>
        <w:rPr>
          <w:rFonts w:eastAsia="PMingLiU"/>
          <w:lang w:eastAsia="zh-TW"/>
        </w:rPr>
      </w:pPr>
      <w:r w:rsidRPr="00E430F6">
        <w:t xml:space="preserve">His jokes </w:t>
      </w:r>
      <w:r w:rsidRPr="00E430F6">
        <w:rPr>
          <w:u w:val="single"/>
        </w:rPr>
        <w:t>are often</w:t>
      </w:r>
      <w:r w:rsidRPr="00E430F6">
        <w:t xml:space="preserve"> not funny at all.</w:t>
      </w:r>
    </w:p>
    <w:p w:rsidR="00DD2927" w:rsidRDefault="00E430F6" w:rsidP="00182A90">
      <w:pPr>
        <w:spacing w:after="84"/>
        <w:ind w:firstLine="480"/>
        <w:rPr>
          <w:rFonts w:eastAsia="PMingLiU"/>
          <w:lang w:eastAsia="zh-TW"/>
        </w:rPr>
      </w:pPr>
      <w:r w:rsidRPr="00E430F6">
        <w:rPr>
          <w:rFonts w:hint="eastAsia"/>
        </w:rPr>
        <w:t>频率副词</w:t>
      </w:r>
      <w:r w:rsidRPr="00E430F6">
        <w:t>often</w:t>
      </w:r>
      <w:r w:rsidRPr="00E430F6">
        <w:rPr>
          <w:rFonts w:hint="eastAsia"/>
        </w:rPr>
        <w:t>修饰动词</w:t>
      </w:r>
      <w:r w:rsidRPr="00E430F6">
        <w:t>are</w:t>
      </w:r>
      <w:r w:rsidRPr="00E430F6">
        <w:rPr>
          <w:rFonts w:hint="eastAsia"/>
        </w:rPr>
        <w:t>，放在它后面。</w:t>
      </w:r>
    </w:p>
    <w:p w:rsidR="00785232" w:rsidRPr="00785232" w:rsidRDefault="00E430F6" w:rsidP="00182A90">
      <w:pPr>
        <w:spacing w:after="84"/>
        <w:ind w:firstLine="480"/>
        <w:rPr>
          <w:rFonts w:eastAsia="PMingLiU"/>
          <w:lang w:eastAsia="zh-TW"/>
        </w:rPr>
      </w:pPr>
      <w:r w:rsidRPr="00E430F6">
        <w:t xml:space="preserve">I </w:t>
      </w:r>
      <w:r w:rsidRPr="00E430F6">
        <w:rPr>
          <w:u w:val="single"/>
        </w:rPr>
        <w:t>have never seen</w:t>
      </w:r>
      <w:r w:rsidRPr="00E430F6">
        <w:t xml:space="preserve"> this man before.</w:t>
      </w:r>
    </w:p>
    <w:p w:rsidR="00DD2927" w:rsidRDefault="00E430F6" w:rsidP="00182A90">
      <w:pPr>
        <w:spacing w:after="84"/>
        <w:ind w:firstLine="480"/>
        <w:rPr>
          <w:rFonts w:eastAsia="PMingLiU"/>
          <w:lang w:eastAsia="zh-TW"/>
        </w:rPr>
      </w:pPr>
      <w:r w:rsidRPr="00E430F6">
        <w:rPr>
          <w:rFonts w:hint="eastAsia"/>
        </w:rPr>
        <w:lastRenderedPageBreak/>
        <w:t>频率副词</w:t>
      </w:r>
      <w:r w:rsidRPr="00E430F6">
        <w:t>never</w:t>
      </w:r>
      <w:r w:rsidRPr="00E430F6">
        <w:rPr>
          <w:rFonts w:hint="eastAsia"/>
        </w:rPr>
        <w:t>修饰动词词组</w:t>
      </w:r>
      <w:r w:rsidRPr="00E430F6">
        <w:t>have seen</w:t>
      </w:r>
      <w:r w:rsidRPr="00E430F6">
        <w:rPr>
          <w:rFonts w:hint="eastAsia"/>
        </w:rPr>
        <w:t>，放在助动词</w:t>
      </w:r>
      <w:r w:rsidRPr="00E430F6">
        <w:t>have</w:t>
      </w:r>
      <w:r w:rsidRPr="00E430F6">
        <w:rPr>
          <w:rFonts w:hint="eastAsia"/>
        </w:rPr>
        <w:t>后面。</w:t>
      </w:r>
    </w:p>
    <w:p w:rsidR="00785232" w:rsidRPr="00785232" w:rsidRDefault="00E430F6" w:rsidP="00182A90">
      <w:pPr>
        <w:spacing w:after="84"/>
        <w:ind w:firstLine="480"/>
        <w:rPr>
          <w:rFonts w:eastAsia="PMingLiU"/>
          <w:lang w:eastAsia="zh-TW"/>
        </w:rPr>
      </w:pPr>
      <w:r w:rsidRPr="00E430F6">
        <w:rPr>
          <w:u w:val="single"/>
        </w:rPr>
        <w:t>Occasionally</w:t>
      </w:r>
      <w:r w:rsidRPr="00E430F6">
        <w:t xml:space="preserve"> I </w:t>
      </w:r>
      <w:r w:rsidRPr="00E430F6">
        <w:rPr>
          <w:u w:val="single"/>
        </w:rPr>
        <w:t>spend</w:t>
      </w:r>
      <w:r w:rsidRPr="00E430F6">
        <w:t xml:space="preserve"> a whole day in the multiplex.</w:t>
      </w:r>
    </w:p>
    <w:p w:rsidR="00DD2927" w:rsidRDefault="00E430F6" w:rsidP="00182A90">
      <w:pPr>
        <w:pStyle w:val="Preface"/>
        <w:spacing w:after="84"/>
        <w:ind w:firstLine="480"/>
        <w:rPr>
          <w:rFonts w:eastAsia="PMingLiU"/>
          <w:lang w:eastAsia="zh-TW"/>
        </w:rPr>
      </w:pPr>
      <w:r w:rsidRPr="00E430F6">
        <w:rPr>
          <w:rFonts w:hint="eastAsia"/>
        </w:rPr>
        <w:t>偶尔我会在多厅电影院待上一整天。</w:t>
      </w:r>
    </w:p>
    <w:p w:rsidR="00DD2927" w:rsidRDefault="00E430F6" w:rsidP="00182A90">
      <w:pPr>
        <w:spacing w:after="84"/>
        <w:ind w:firstLine="480"/>
        <w:rPr>
          <w:rFonts w:eastAsia="PMingLiU"/>
          <w:lang w:eastAsia="zh-TW"/>
        </w:rPr>
      </w:pPr>
      <w:r w:rsidRPr="00E430F6">
        <w:rPr>
          <w:rFonts w:hint="eastAsia"/>
        </w:rPr>
        <w:t>频率副词</w:t>
      </w:r>
      <w:r w:rsidRPr="00E430F6">
        <w:t>occasionally</w:t>
      </w:r>
      <w:r w:rsidRPr="00E430F6">
        <w:rPr>
          <w:rFonts w:hint="eastAsia"/>
        </w:rPr>
        <w:t>修饰动词</w:t>
      </w:r>
      <w:r w:rsidRPr="00E430F6">
        <w:t>spend</w:t>
      </w:r>
      <w:r w:rsidRPr="00E430F6">
        <w:rPr>
          <w:rFonts w:hint="eastAsia"/>
        </w:rPr>
        <w:t>，放在句首。</w:t>
      </w:r>
    </w:p>
    <w:p w:rsidR="00DD2927" w:rsidRDefault="00E430F6" w:rsidP="00182A90">
      <w:pPr>
        <w:spacing w:after="84"/>
        <w:ind w:firstLine="480"/>
        <w:rPr>
          <w:rFonts w:eastAsia="PMingLiU"/>
          <w:lang w:eastAsia="zh-TW"/>
        </w:rPr>
      </w:pPr>
      <w:r w:rsidRPr="005939ED">
        <w:rPr>
          <w:rStyle w:val="af1"/>
          <w:rFonts w:hint="eastAsia"/>
        </w:rPr>
        <w:t>如果把具有否定意味的频率副词移到句首、用来加强语气，就必须采取倒装句法，</w:t>
      </w:r>
      <w:r w:rsidRPr="00E430F6">
        <w:rPr>
          <w:rFonts w:hint="eastAsia"/>
        </w:rPr>
        <w:t>例如：</w:t>
      </w:r>
    </w:p>
    <w:p w:rsidR="00785232" w:rsidRPr="00785232" w:rsidRDefault="00E430F6" w:rsidP="00182A90">
      <w:pPr>
        <w:spacing w:after="84"/>
        <w:ind w:firstLine="480"/>
        <w:rPr>
          <w:rFonts w:eastAsia="PMingLiU"/>
          <w:lang w:eastAsia="zh-TW"/>
        </w:rPr>
      </w:pPr>
      <w:r w:rsidRPr="00E430F6">
        <w:rPr>
          <w:u w:val="single"/>
        </w:rPr>
        <w:t>Seldom does</w:t>
      </w:r>
      <w:r w:rsidRPr="00E430F6">
        <w:t xml:space="preserve"> he </w:t>
      </w:r>
      <w:r w:rsidRPr="00E430F6">
        <w:rPr>
          <w:u w:val="single"/>
        </w:rPr>
        <w:t>leave</w:t>
      </w:r>
      <w:r w:rsidRPr="00E430F6">
        <w:t xml:space="preserve"> the office before seven.</w:t>
      </w:r>
    </w:p>
    <w:p w:rsidR="00EA57E3" w:rsidRDefault="00E430F6" w:rsidP="00182A90">
      <w:pPr>
        <w:spacing w:after="84"/>
        <w:ind w:firstLine="480"/>
        <w:rPr>
          <w:rFonts w:eastAsia="PMingLiU"/>
          <w:lang w:eastAsia="zh-TW"/>
        </w:rPr>
      </w:pPr>
      <w:r w:rsidRPr="00E430F6">
        <w:rPr>
          <w:rFonts w:hint="eastAsia"/>
        </w:rPr>
        <w:t>频率副词</w:t>
      </w:r>
      <w:r w:rsidRPr="00E430F6">
        <w:t>seldom</w:t>
      </w:r>
      <w:r w:rsidRPr="00E430F6">
        <w:rPr>
          <w:rFonts w:hint="eastAsia"/>
        </w:rPr>
        <w:t>修饰动词</w:t>
      </w:r>
      <w:r w:rsidRPr="00E430F6">
        <w:t>leave</w:t>
      </w:r>
      <w:r w:rsidRPr="00E430F6">
        <w:rPr>
          <w:rFonts w:hint="eastAsia"/>
        </w:rPr>
        <w:t>，但是移到句首加强语气，所以加上助动词</w:t>
      </w:r>
      <w:r w:rsidRPr="00E430F6">
        <w:t>does</w:t>
      </w:r>
      <w:r w:rsidRPr="00E430F6">
        <w:rPr>
          <w:rFonts w:hint="eastAsia"/>
        </w:rPr>
        <w:t>成为倒装句。关于倒装句，本书将在后面另辟章节整理。</w:t>
      </w:r>
    </w:p>
    <w:p w:rsidR="00DD2927" w:rsidRDefault="00E430F6" w:rsidP="00982549">
      <w:pPr>
        <w:pStyle w:val="3"/>
        <w:spacing w:before="126" w:after="126"/>
        <w:rPr>
          <w:rFonts w:eastAsia="PMingLiU"/>
          <w:lang w:eastAsia="zh-TW"/>
        </w:rPr>
      </w:pPr>
      <w:bookmarkStart w:id="30" w:name="_Toc363483857"/>
      <w:r w:rsidRPr="00E430F6">
        <w:rPr>
          <w:rFonts w:hint="eastAsia"/>
        </w:rPr>
        <w:t>强调范围的副词（</w:t>
      </w:r>
      <w:r w:rsidRPr="00E430F6">
        <w:t>focusing adverbs</w:t>
      </w:r>
      <w:r w:rsidRPr="00E430F6">
        <w:rPr>
          <w:rFonts w:hint="eastAsia"/>
        </w:rPr>
        <w:t>）</w:t>
      </w:r>
      <w:bookmarkEnd w:id="30"/>
    </w:p>
    <w:p w:rsidR="00DD2927" w:rsidRDefault="00E430F6" w:rsidP="00182A90">
      <w:pPr>
        <w:spacing w:after="84"/>
        <w:ind w:firstLine="480"/>
        <w:rPr>
          <w:rFonts w:eastAsia="PMingLiU"/>
          <w:lang w:eastAsia="zh-TW"/>
        </w:rPr>
      </w:pPr>
      <w:r w:rsidRPr="00E430F6">
        <w:rPr>
          <w:rFonts w:hint="eastAsia"/>
        </w:rPr>
        <w:t>这种副词有一项特色，就是它修饰的词类不拘：不论是名词、动词、形容词、还是副词，四种主要的词类都可以用它来修饰。例如：</w:t>
      </w:r>
    </w:p>
    <w:p w:rsidR="00785232" w:rsidRPr="00785232" w:rsidRDefault="00E430F6" w:rsidP="00182A90">
      <w:pPr>
        <w:spacing w:after="84"/>
        <w:ind w:firstLine="480"/>
        <w:rPr>
          <w:rFonts w:eastAsia="MingLiU"/>
          <w:lang w:eastAsia="zh-TW"/>
        </w:rPr>
      </w:pPr>
      <w:r w:rsidRPr="00E430F6">
        <w:t>John saw the boss yesterday.</w:t>
      </w:r>
    </w:p>
    <w:p w:rsidR="00DD2927" w:rsidRDefault="00E430F6" w:rsidP="00182A90">
      <w:pPr>
        <w:spacing w:after="84"/>
        <w:ind w:firstLine="480"/>
        <w:rPr>
          <w:rFonts w:eastAsia="MingLiU"/>
          <w:lang w:eastAsia="zh-TW"/>
        </w:rPr>
      </w:pPr>
      <w:r w:rsidRPr="00E430F6">
        <w:rPr>
          <w:rFonts w:hint="eastAsia"/>
        </w:rPr>
        <w:t>这个句子中的每一个元素都可以用</w:t>
      </w:r>
      <w:r w:rsidRPr="00E430F6">
        <w:t xml:space="preserve"> only </w:t>
      </w:r>
      <w:r w:rsidRPr="00E430F6">
        <w:rPr>
          <w:rFonts w:hint="eastAsia"/>
        </w:rPr>
        <w:t>这个强调范围的副词来修饰，如下：</w:t>
      </w:r>
    </w:p>
    <w:p w:rsidR="00785232" w:rsidRPr="00785232" w:rsidRDefault="00E430F6" w:rsidP="00182A90">
      <w:pPr>
        <w:spacing w:after="84"/>
        <w:ind w:firstLine="480"/>
        <w:rPr>
          <w:rFonts w:eastAsia="MingLiU"/>
          <w:lang w:eastAsia="zh-TW"/>
        </w:rPr>
      </w:pPr>
      <w:r w:rsidRPr="00E430F6">
        <w:rPr>
          <w:u w:val="single"/>
        </w:rPr>
        <w:t>Only John</w:t>
      </w:r>
      <w:r w:rsidRPr="00E430F6">
        <w:t xml:space="preserve"> saw the boss yesterday.</w:t>
      </w:r>
    </w:p>
    <w:p w:rsidR="00DD2927" w:rsidRDefault="00E430F6" w:rsidP="00182A90">
      <w:pPr>
        <w:pStyle w:val="Preface"/>
        <w:spacing w:after="84"/>
        <w:ind w:firstLine="480"/>
        <w:rPr>
          <w:rFonts w:eastAsia="MingLiU"/>
          <w:lang w:eastAsia="zh-TW"/>
        </w:rPr>
      </w:pPr>
      <w:r w:rsidRPr="00E430F6">
        <w:rPr>
          <w:rFonts w:hint="eastAsia"/>
        </w:rPr>
        <w:t>只有约翰昨天见到了老板。</w:t>
      </w:r>
    </w:p>
    <w:p w:rsidR="00DD2927" w:rsidRDefault="00E430F6" w:rsidP="00182A90">
      <w:pPr>
        <w:spacing w:after="84"/>
        <w:ind w:firstLine="480"/>
        <w:rPr>
          <w:rFonts w:eastAsia="MingLiU"/>
          <w:lang w:eastAsia="zh-TW"/>
        </w:rPr>
      </w:pPr>
      <w:r w:rsidRPr="00E430F6">
        <w:rPr>
          <w:rFonts w:hint="eastAsia"/>
        </w:rPr>
        <w:t>意思是没有别人见到。副词</w:t>
      </w:r>
      <w:r w:rsidRPr="00E430F6">
        <w:t>only</w:t>
      </w:r>
      <w:r w:rsidRPr="00E430F6">
        <w:rPr>
          <w:rFonts w:hint="eastAsia"/>
        </w:rPr>
        <w:t>修饰的是名词</w:t>
      </w:r>
      <w:r w:rsidRPr="00E430F6">
        <w:t>John</w:t>
      </w:r>
      <w:r w:rsidRPr="00E430F6">
        <w:rPr>
          <w:rFonts w:hint="eastAsia"/>
        </w:rPr>
        <w:t>。</w:t>
      </w:r>
    </w:p>
    <w:p w:rsidR="00785232" w:rsidRPr="00785232" w:rsidRDefault="00E430F6" w:rsidP="00182A90">
      <w:pPr>
        <w:spacing w:after="84"/>
        <w:ind w:firstLine="480"/>
        <w:rPr>
          <w:rFonts w:eastAsia="MingLiU"/>
          <w:lang w:eastAsia="zh-TW"/>
        </w:rPr>
      </w:pPr>
      <w:r w:rsidRPr="00E430F6">
        <w:t xml:space="preserve">John </w:t>
      </w:r>
      <w:r w:rsidRPr="00E430F6">
        <w:rPr>
          <w:u w:val="single"/>
        </w:rPr>
        <w:t>only saw</w:t>
      </w:r>
      <w:r w:rsidRPr="00E430F6">
        <w:t xml:space="preserve"> the boss yesterday.</w:t>
      </w:r>
    </w:p>
    <w:p w:rsidR="00DD2927" w:rsidRDefault="00E430F6" w:rsidP="00182A90">
      <w:pPr>
        <w:pStyle w:val="Preface"/>
        <w:spacing w:after="84"/>
        <w:ind w:firstLine="480"/>
        <w:rPr>
          <w:rFonts w:eastAsia="MingLiU"/>
          <w:lang w:eastAsia="zh-TW"/>
        </w:rPr>
      </w:pPr>
      <w:r w:rsidRPr="00E430F6">
        <w:rPr>
          <w:rFonts w:hint="eastAsia"/>
        </w:rPr>
        <w:t>约翰昨天只是见到了老板。</w:t>
      </w:r>
    </w:p>
    <w:p w:rsidR="00DD2927" w:rsidRDefault="00E430F6" w:rsidP="00182A90">
      <w:pPr>
        <w:spacing w:after="84"/>
        <w:ind w:firstLine="480"/>
        <w:rPr>
          <w:rFonts w:eastAsia="MingLiU"/>
          <w:lang w:eastAsia="zh-TW"/>
        </w:rPr>
      </w:pPr>
      <w:r w:rsidRPr="00E430F6">
        <w:rPr>
          <w:rFonts w:hint="eastAsia"/>
        </w:rPr>
        <w:t>意思可能是并没有能够和老板谈话。副词</w:t>
      </w:r>
      <w:r w:rsidRPr="00E430F6">
        <w:t>only</w:t>
      </w:r>
      <w:r w:rsidRPr="00E430F6">
        <w:rPr>
          <w:rFonts w:hint="eastAsia"/>
        </w:rPr>
        <w:t>修饰的是动词</w:t>
      </w:r>
      <w:r w:rsidRPr="00E430F6">
        <w:t>saw</w:t>
      </w:r>
      <w:r w:rsidRPr="00E430F6">
        <w:rPr>
          <w:rFonts w:hint="eastAsia"/>
        </w:rPr>
        <w:t>。</w:t>
      </w:r>
    </w:p>
    <w:p w:rsidR="00785232" w:rsidRPr="00785232" w:rsidRDefault="00E430F6" w:rsidP="00182A90">
      <w:pPr>
        <w:spacing w:after="84"/>
        <w:ind w:firstLine="480"/>
        <w:rPr>
          <w:rFonts w:eastAsia="MingLiU"/>
          <w:lang w:eastAsia="zh-TW"/>
        </w:rPr>
      </w:pPr>
      <w:r w:rsidRPr="00E430F6">
        <w:t xml:space="preserve">John saw </w:t>
      </w:r>
      <w:r w:rsidRPr="00E430F6">
        <w:rPr>
          <w:u w:val="single"/>
        </w:rPr>
        <w:t>only the boss</w:t>
      </w:r>
      <w:r w:rsidRPr="00E430F6">
        <w:t xml:space="preserve"> yesterday.</w:t>
      </w:r>
    </w:p>
    <w:p w:rsidR="00DD2927" w:rsidRDefault="00E430F6" w:rsidP="00182A90">
      <w:pPr>
        <w:pStyle w:val="Preface"/>
        <w:spacing w:after="84"/>
        <w:ind w:firstLine="480"/>
        <w:rPr>
          <w:rFonts w:eastAsia="MingLiU"/>
          <w:lang w:eastAsia="zh-TW"/>
        </w:rPr>
      </w:pPr>
      <w:r w:rsidRPr="00E430F6">
        <w:rPr>
          <w:rFonts w:hint="eastAsia"/>
        </w:rPr>
        <w:t>约翰昨天见到的只有老板一人。</w:t>
      </w:r>
    </w:p>
    <w:p w:rsidR="00DD2927" w:rsidRDefault="00E430F6" w:rsidP="00182A90">
      <w:pPr>
        <w:spacing w:after="84"/>
        <w:ind w:firstLine="480"/>
        <w:rPr>
          <w:rFonts w:eastAsia="MingLiU"/>
          <w:lang w:eastAsia="zh-TW"/>
        </w:rPr>
      </w:pPr>
      <w:r w:rsidRPr="00E430F6">
        <w:rPr>
          <w:rFonts w:hint="eastAsia"/>
        </w:rPr>
        <w:t>意思是说并没有见到别的人。副词</w:t>
      </w:r>
      <w:r w:rsidRPr="00E430F6">
        <w:t>only</w:t>
      </w:r>
      <w:r w:rsidRPr="00E430F6">
        <w:rPr>
          <w:rFonts w:hint="eastAsia"/>
        </w:rPr>
        <w:t>修饰的是名词词组</w:t>
      </w:r>
      <w:r w:rsidRPr="00E430F6">
        <w:t>the boss</w:t>
      </w:r>
      <w:r w:rsidRPr="00E430F6">
        <w:rPr>
          <w:rFonts w:hint="eastAsia"/>
        </w:rPr>
        <w:t>。请注意：</w:t>
      </w:r>
      <w:r w:rsidRPr="00E430F6">
        <w:t>only</w:t>
      </w:r>
      <w:r w:rsidRPr="00E430F6">
        <w:rPr>
          <w:rFonts w:hint="eastAsia"/>
        </w:rPr>
        <w:t>是副词，修饰名词词组</w:t>
      </w:r>
      <w:r w:rsidRPr="00E430F6">
        <w:t>the boss</w:t>
      </w:r>
      <w:r w:rsidRPr="00E430F6">
        <w:rPr>
          <w:rFonts w:hint="eastAsia"/>
        </w:rPr>
        <w:t>时位置是放在整个名词词组的前面（成为</w:t>
      </w:r>
      <w:r w:rsidRPr="00E430F6">
        <w:t>only the boss</w:t>
      </w:r>
      <w:r w:rsidRPr="00E430F6">
        <w:rPr>
          <w:rFonts w:hint="eastAsia"/>
        </w:rPr>
        <w:t>）。如果是形容词，那么位置不是在名词词组前面、而应该在名词词组中间，例如</w:t>
      </w:r>
      <w:r w:rsidRPr="00E430F6">
        <w:t>the young boss</w:t>
      </w:r>
      <w:r w:rsidRPr="00E430F6">
        <w:rPr>
          <w:rFonts w:hint="eastAsia"/>
        </w:rPr>
        <w:t>，中间的</w:t>
      </w:r>
      <w:r w:rsidRPr="00E430F6">
        <w:t>young</w:t>
      </w:r>
      <w:r w:rsidRPr="00E430F6">
        <w:rPr>
          <w:rFonts w:hint="eastAsia"/>
        </w:rPr>
        <w:t>才是形容词。</w:t>
      </w:r>
    </w:p>
    <w:p w:rsidR="00785232" w:rsidRPr="00785232" w:rsidRDefault="00E430F6" w:rsidP="00182A90">
      <w:pPr>
        <w:spacing w:after="84"/>
        <w:ind w:firstLine="480"/>
        <w:rPr>
          <w:rFonts w:eastAsia="MingLiU"/>
          <w:lang w:eastAsia="zh-TW"/>
        </w:rPr>
      </w:pPr>
      <w:r w:rsidRPr="00E430F6">
        <w:t xml:space="preserve">John saw the boss </w:t>
      </w:r>
      <w:r w:rsidRPr="00E430F6">
        <w:rPr>
          <w:u w:val="single"/>
        </w:rPr>
        <w:t>only yesterday</w:t>
      </w:r>
      <w:r w:rsidRPr="00E430F6">
        <w:t>.</w:t>
      </w:r>
    </w:p>
    <w:p w:rsidR="00DD2927" w:rsidRDefault="00E430F6" w:rsidP="00182A90">
      <w:pPr>
        <w:pStyle w:val="Preface"/>
        <w:spacing w:after="84"/>
        <w:ind w:firstLine="480"/>
        <w:rPr>
          <w:rFonts w:eastAsia="MingLiU"/>
          <w:lang w:eastAsia="zh-TW"/>
        </w:rPr>
      </w:pPr>
      <w:r w:rsidRPr="00E430F6">
        <w:rPr>
          <w:rFonts w:hint="eastAsia"/>
        </w:rPr>
        <w:t>约翰到昨天才见到了老板。</w:t>
      </w:r>
    </w:p>
    <w:p w:rsidR="00EA57E3" w:rsidRDefault="00E430F6" w:rsidP="00182A90">
      <w:pPr>
        <w:spacing w:after="84"/>
        <w:ind w:firstLine="480"/>
        <w:rPr>
          <w:rFonts w:eastAsia="MingLiU"/>
          <w:lang w:eastAsia="zh-TW"/>
        </w:rPr>
      </w:pPr>
      <w:r w:rsidRPr="00E430F6">
        <w:rPr>
          <w:rFonts w:hint="eastAsia"/>
        </w:rPr>
        <w:t>意思可能是说更早的时候并没有能够见到。副词</w:t>
      </w:r>
      <w:r w:rsidRPr="00E430F6">
        <w:t>only</w:t>
      </w:r>
      <w:r w:rsidRPr="00E430F6">
        <w:rPr>
          <w:rFonts w:hint="eastAsia"/>
        </w:rPr>
        <w:t>修饰的对像是时间副词</w:t>
      </w:r>
      <w:r w:rsidRPr="00E430F6">
        <w:t>yesterday</w:t>
      </w:r>
      <w:r w:rsidRPr="00E430F6">
        <w:rPr>
          <w:rFonts w:hint="eastAsia"/>
        </w:rPr>
        <w:t>。</w:t>
      </w:r>
    </w:p>
    <w:p w:rsidR="00DD2927" w:rsidRDefault="00E430F6" w:rsidP="00982549">
      <w:pPr>
        <w:pStyle w:val="3"/>
        <w:spacing w:before="126" w:after="126"/>
        <w:rPr>
          <w:rFonts w:eastAsia="PMingLiU"/>
          <w:lang w:eastAsia="zh-TW"/>
        </w:rPr>
      </w:pPr>
      <w:bookmarkStart w:id="31" w:name="_Toc363483858"/>
      <w:r w:rsidRPr="00E430F6">
        <w:rPr>
          <w:rFonts w:hint="eastAsia"/>
        </w:rPr>
        <w:lastRenderedPageBreak/>
        <w:t>加强语气的副词（</w:t>
      </w:r>
      <w:r w:rsidRPr="00E430F6">
        <w:t>intensifiers</w:t>
      </w:r>
      <w:r w:rsidRPr="00E430F6">
        <w:rPr>
          <w:rFonts w:hint="eastAsia"/>
        </w:rPr>
        <w:t>）</w:t>
      </w:r>
      <w:bookmarkEnd w:id="31"/>
    </w:p>
    <w:p w:rsidR="00DD2927" w:rsidRDefault="00E430F6" w:rsidP="00182A90">
      <w:pPr>
        <w:spacing w:after="84"/>
        <w:ind w:firstLine="480"/>
        <w:rPr>
          <w:rFonts w:eastAsia="PMingLiU"/>
          <w:lang w:eastAsia="zh-TW"/>
        </w:rPr>
      </w:pPr>
      <w:r w:rsidRPr="00E430F6">
        <w:rPr>
          <w:rFonts w:hint="eastAsia"/>
        </w:rPr>
        <w:t>和强调范围的副词一样，加强语气的副词也是修饰的对象不拘、四大词类都可以用它来修饰。例如：</w:t>
      </w:r>
    </w:p>
    <w:p w:rsidR="00785232" w:rsidRPr="00785232" w:rsidRDefault="00E430F6" w:rsidP="00182A90">
      <w:pPr>
        <w:spacing w:after="84"/>
        <w:ind w:firstLine="480"/>
        <w:rPr>
          <w:rFonts w:eastAsia="MingLiU"/>
          <w:lang w:eastAsia="zh-TW"/>
        </w:rPr>
      </w:pPr>
      <w:r w:rsidRPr="00E430F6">
        <w:t xml:space="preserve">You are </w:t>
      </w:r>
      <w:r w:rsidRPr="00E430F6">
        <w:rPr>
          <w:u w:val="single"/>
        </w:rPr>
        <w:t>absolutely a genius</w:t>
      </w:r>
      <w:r w:rsidRPr="00E430F6">
        <w:t>!</w:t>
      </w:r>
    </w:p>
    <w:p w:rsidR="00DD2927" w:rsidRDefault="00E430F6" w:rsidP="00182A90">
      <w:pPr>
        <w:spacing w:after="84"/>
        <w:ind w:firstLine="480"/>
        <w:rPr>
          <w:rFonts w:eastAsia="MingLiU"/>
          <w:lang w:eastAsia="zh-TW"/>
        </w:rPr>
      </w:pPr>
      <w:r w:rsidRPr="00E430F6">
        <w:rPr>
          <w:rFonts w:hint="eastAsia"/>
        </w:rPr>
        <w:t>句中的</w:t>
      </w:r>
      <w:r w:rsidRPr="00E430F6">
        <w:t>absolutely</w:t>
      </w:r>
      <w:r w:rsidRPr="00E430F6">
        <w:rPr>
          <w:rFonts w:hint="eastAsia"/>
        </w:rPr>
        <w:t>是加强语气的副词，修饰名词词组</w:t>
      </w:r>
      <w:r w:rsidRPr="00E430F6">
        <w:t>a genius</w:t>
      </w:r>
      <w:r w:rsidRPr="00E430F6">
        <w:rPr>
          <w:rFonts w:hint="eastAsia"/>
        </w:rPr>
        <w:t>，所以放在前面。如果是形容词则应该放在限定符</w:t>
      </w:r>
      <w:r w:rsidRPr="00E430F6">
        <w:t>a</w:t>
      </w:r>
      <w:r w:rsidRPr="00E430F6">
        <w:rPr>
          <w:rFonts w:hint="eastAsia"/>
        </w:rPr>
        <w:t>和名词</w:t>
      </w:r>
      <w:r w:rsidRPr="00E430F6">
        <w:t>genius</w:t>
      </w:r>
      <w:r w:rsidRPr="00E430F6">
        <w:rPr>
          <w:rFonts w:hint="eastAsia"/>
        </w:rPr>
        <w:t>中间。</w:t>
      </w:r>
    </w:p>
    <w:p w:rsidR="00785232" w:rsidRPr="00785232" w:rsidRDefault="00E430F6" w:rsidP="00182A90">
      <w:pPr>
        <w:spacing w:after="84"/>
        <w:ind w:firstLine="480"/>
        <w:rPr>
          <w:rFonts w:eastAsia="MingLiU"/>
          <w:lang w:eastAsia="zh-TW"/>
        </w:rPr>
      </w:pPr>
      <w:r w:rsidRPr="00E430F6">
        <w:t xml:space="preserve">The test is </w:t>
      </w:r>
      <w:r w:rsidRPr="00E430F6">
        <w:rPr>
          <w:u w:val="single"/>
        </w:rPr>
        <w:t>extremely difficult</w:t>
      </w:r>
      <w:r w:rsidRPr="00E430F6">
        <w:t>.</w:t>
      </w:r>
    </w:p>
    <w:p w:rsidR="00DD2927" w:rsidRDefault="00E430F6" w:rsidP="00182A90">
      <w:pPr>
        <w:spacing w:after="84"/>
        <w:ind w:firstLine="480"/>
        <w:rPr>
          <w:rFonts w:eastAsia="MingLiU"/>
          <w:lang w:eastAsia="zh-TW"/>
        </w:rPr>
      </w:pPr>
      <w:r w:rsidRPr="00E430F6">
        <w:rPr>
          <w:rFonts w:hint="eastAsia"/>
        </w:rPr>
        <w:t>句中的</w:t>
      </w:r>
      <w:r w:rsidRPr="00E430F6">
        <w:t>extremely</w:t>
      </w:r>
      <w:r w:rsidRPr="00E430F6">
        <w:rPr>
          <w:rFonts w:hint="eastAsia"/>
        </w:rPr>
        <w:t>是加强语气的副词，修饰形容词</w:t>
      </w:r>
      <w:r w:rsidRPr="00E430F6">
        <w:t>difficult</w:t>
      </w:r>
      <w:r w:rsidRPr="00E430F6">
        <w:rPr>
          <w:rFonts w:hint="eastAsia"/>
        </w:rPr>
        <w:t>。</w:t>
      </w:r>
    </w:p>
    <w:p w:rsidR="00785232" w:rsidRPr="00785232" w:rsidRDefault="00E430F6" w:rsidP="00182A90">
      <w:pPr>
        <w:spacing w:after="84"/>
        <w:ind w:firstLine="480"/>
        <w:rPr>
          <w:rFonts w:eastAsia="MingLiU"/>
          <w:lang w:eastAsia="zh-TW"/>
        </w:rPr>
      </w:pPr>
      <w:r w:rsidRPr="00E430F6">
        <w:t xml:space="preserve">Your hair </w:t>
      </w:r>
      <w:r w:rsidRPr="00E430F6">
        <w:rPr>
          <w:u w:val="single"/>
        </w:rPr>
        <w:t>badly needs</w:t>
      </w:r>
      <w:r w:rsidRPr="00E430F6">
        <w:t xml:space="preserve"> cutting.</w:t>
      </w:r>
    </w:p>
    <w:p w:rsidR="00DD2927" w:rsidRDefault="00E430F6" w:rsidP="00182A90">
      <w:pPr>
        <w:spacing w:after="84"/>
        <w:ind w:firstLine="480"/>
        <w:rPr>
          <w:rFonts w:eastAsia="MingLiU"/>
          <w:lang w:eastAsia="zh-TW"/>
        </w:rPr>
      </w:pPr>
      <w:r w:rsidRPr="00E430F6">
        <w:rPr>
          <w:rFonts w:hint="eastAsia"/>
        </w:rPr>
        <w:t>句中的</w:t>
      </w:r>
      <w:r w:rsidRPr="00E430F6">
        <w:t>badly</w:t>
      </w:r>
      <w:r w:rsidRPr="00E430F6">
        <w:rPr>
          <w:rFonts w:hint="eastAsia"/>
        </w:rPr>
        <w:t>是加强语气的副词，修饰动词</w:t>
      </w:r>
      <w:r w:rsidRPr="00E430F6">
        <w:t>needs</w:t>
      </w:r>
      <w:r w:rsidRPr="00E430F6">
        <w:rPr>
          <w:rFonts w:hint="eastAsia"/>
        </w:rPr>
        <w:t>。</w:t>
      </w:r>
    </w:p>
    <w:p w:rsidR="00785232" w:rsidRPr="00785232" w:rsidRDefault="00E430F6" w:rsidP="00182A90">
      <w:pPr>
        <w:spacing w:after="84"/>
        <w:ind w:firstLine="480"/>
        <w:rPr>
          <w:rFonts w:eastAsia="MingLiU"/>
          <w:lang w:eastAsia="zh-TW"/>
        </w:rPr>
      </w:pPr>
      <w:r w:rsidRPr="00E430F6">
        <w:t xml:space="preserve">Time passed </w:t>
      </w:r>
      <w:r w:rsidRPr="00E430F6">
        <w:rPr>
          <w:u w:val="single"/>
        </w:rPr>
        <w:t>amazingly fast</w:t>
      </w:r>
      <w:r w:rsidRPr="00E430F6">
        <w:t>.</w:t>
      </w:r>
    </w:p>
    <w:p w:rsidR="00EA57E3" w:rsidRDefault="00E430F6" w:rsidP="00182A90">
      <w:pPr>
        <w:spacing w:after="84"/>
        <w:ind w:firstLine="480"/>
        <w:rPr>
          <w:rFonts w:eastAsia="MingLiU"/>
          <w:lang w:eastAsia="zh-TW"/>
        </w:rPr>
      </w:pPr>
      <w:r w:rsidRPr="00E430F6">
        <w:rPr>
          <w:rFonts w:hint="eastAsia"/>
        </w:rPr>
        <w:t>句中的</w:t>
      </w:r>
      <w:r w:rsidRPr="00E430F6">
        <w:t>amazingly</w:t>
      </w:r>
      <w:r w:rsidRPr="00E430F6">
        <w:rPr>
          <w:rFonts w:hint="eastAsia"/>
        </w:rPr>
        <w:t>是加强语气的副词，修饰副词</w:t>
      </w:r>
      <w:r w:rsidRPr="00E430F6">
        <w:t>fast</w:t>
      </w:r>
      <w:r w:rsidRPr="00E430F6">
        <w:rPr>
          <w:rFonts w:hint="eastAsia"/>
        </w:rPr>
        <w:t>。</w:t>
      </w:r>
    </w:p>
    <w:p w:rsidR="00DD2927" w:rsidRDefault="00E430F6" w:rsidP="00982549">
      <w:pPr>
        <w:pStyle w:val="3"/>
        <w:spacing w:before="126" w:after="126"/>
        <w:rPr>
          <w:rFonts w:eastAsia="PMingLiU"/>
          <w:lang w:eastAsia="zh-TW"/>
        </w:rPr>
      </w:pPr>
      <w:bookmarkStart w:id="32" w:name="_Toc363483859"/>
      <w:r w:rsidRPr="00E430F6">
        <w:rPr>
          <w:rFonts w:hint="eastAsia"/>
        </w:rPr>
        <w:t>程度副词（</w:t>
      </w:r>
      <w:r w:rsidRPr="00E430F6">
        <w:t>adverbs of degree</w:t>
      </w:r>
      <w:r w:rsidRPr="00E430F6">
        <w:rPr>
          <w:rFonts w:hint="eastAsia"/>
        </w:rPr>
        <w:t>）</w:t>
      </w:r>
      <w:bookmarkEnd w:id="32"/>
    </w:p>
    <w:p w:rsidR="00DD2927" w:rsidRDefault="00E430F6" w:rsidP="00182A90">
      <w:pPr>
        <w:spacing w:after="84"/>
        <w:ind w:firstLine="480"/>
        <w:rPr>
          <w:rFonts w:eastAsia="PMingLiU"/>
          <w:lang w:eastAsia="zh-TW"/>
        </w:rPr>
      </w:pPr>
      <w:r w:rsidRPr="00E430F6">
        <w:rPr>
          <w:rFonts w:hint="eastAsia"/>
        </w:rPr>
        <w:t>这又是一种修饰对象不拘、四大词类都可以用它来修饰的副词。首先来看一下「程度副词」和前面提到的「加强词气的副词」有何差别：</w:t>
      </w:r>
    </w:p>
    <w:p w:rsidR="00DD2927" w:rsidRDefault="00E430F6" w:rsidP="00182A90">
      <w:pPr>
        <w:spacing w:after="84"/>
        <w:ind w:firstLine="480"/>
        <w:rPr>
          <w:rFonts w:eastAsia="MingLiU"/>
          <w:lang w:eastAsia="zh-TW"/>
        </w:rPr>
      </w:pPr>
      <w:r w:rsidRPr="00E430F6">
        <w:t xml:space="preserve">The test is </w:t>
      </w:r>
      <w:r w:rsidRPr="00E430F6">
        <w:rPr>
          <w:u w:val="single"/>
        </w:rPr>
        <w:t>extremely</w:t>
      </w:r>
      <w:r w:rsidRPr="00E430F6">
        <w:t xml:space="preserve"> </w:t>
      </w:r>
      <w:r w:rsidRPr="00E430F6">
        <w:rPr>
          <w:u w:val="single"/>
        </w:rPr>
        <w:t>difficult</w:t>
      </w:r>
      <w:r w:rsidRPr="00E430F6">
        <w:t>.</w:t>
      </w:r>
    </w:p>
    <w:p w:rsidR="00DD2927" w:rsidRDefault="00E430F6" w:rsidP="00182A90">
      <w:pPr>
        <w:spacing w:after="84"/>
        <w:ind w:firstLine="480"/>
        <w:rPr>
          <w:rFonts w:eastAsia="MingLiU"/>
          <w:lang w:eastAsia="zh-TW"/>
        </w:rPr>
      </w:pPr>
      <w:r w:rsidRPr="00E430F6">
        <w:rPr>
          <w:rFonts w:hint="eastAsia"/>
        </w:rPr>
        <w:t>这个句子，如果把加强语气的副词</w:t>
      </w:r>
      <w:r w:rsidRPr="00E430F6">
        <w:t>extremely</w:t>
      </w:r>
      <w:r w:rsidRPr="00E430F6">
        <w:rPr>
          <w:rFonts w:hint="eastAsia"/>
        </w:rPr>
        <w:t>拿掉，成为：</w:t>
      </w:r>
    </w:p>
    <w:p w:rsidR="00DD2927" w:rsidRDefault="00E430F6" w:rsidP="00182A90">
      <w:pPr>
        <w:spacing w:after="84"/>
        <w:ind w:firstLine="480"/>
        <w:rPr>
          <w:rFonts w:eastAsia="MingLiU"/>
          <w:lang w:eastAsia="zh-TW"/>
        </w:rPr>
      </w:pPr>
      <w:r w:rsidRPr="00E430F6">
        <w:t xml:space="preserve">The test is </w:t>
      </w:r>
      <w:r w:rsidRPr="00E430F6">
        <w:rPr>
          <w:u w:val="single"/>
        </w:rPr>
        <w:t>difficult</w:t>
      </w:r>
      <w:r w:rsidRPr="00E430F6">
        <w:t>.</w:t>
      </w:r>
    </w:p>
    <w:p w:rsidR="00DD2927" w:rsidRDefault="00E430F6" w:rsidP="00182A90">
      <w:pPr>
        <w:spacing w:after="84"/>
        <w:ind w:firstLine="480"/>
        <w:rPr>
          <w:rFonts w:eastAsia="MingLiU"/>
          <w:lang w:eastAsia="zh-TW"/>
        </w:rPr>
      </w:pPr>
      <w:r w:rsidRPr="00E430F6">
        <w:rPr>
          <w:rFonts w:hint="eastAsia"/>
        </w:rPr>
        <w:t>基本上意思还是一样的，只是语气没有原来那么强罢了。但是程度副词的情况就不同了：</w:t>
      </w:r>
    </w:p>
    <w:p w:rsidR="00785232" w:rsidRPr="00785232" w:rsidRDefault="00E430F6" w:rsidP="00182A90">
      <w:pPr>
        <w:spacing w:after="84"/>
        <w:ind w:firstLine="480"/>
        <w:rPr>
          <w:rFonts w:eastAsia="MingLiU"/>
          <w:lang w:eastAsia="zh-TW"/>
        </w:rPr>
      </w:pPr>
      <w:r w:rsidRPr="00E430F6">
        <w:t xml:space="preserve">The plan </w:t>
      </w:r>
      <w:r w:rsidRPr="00E430F6">
        <w:rPr>
          <w:u w:val="single"/>
        </w:rPr>
        <w:t>almost failed</w:t>
      </w:r>
      <w:r w:rsidRPr="00E430F6">
        <w:t>.</w:t>
      </w:r>
    </w:p>
    <w:p w:rsidR="00DD2927" w:rsidRDefault="00E430F6" w:rsidP="00182A90">
      <w:pPr>
        <w:pStyle w:val="Preface"/>
        <w:spacing w:after="84"/>
        <w:ind w:firstLine="480"/>
        <w:rPr>
          <w:rFonts w:eastAsia="MingLiU"/>
          <w:lang w:eastAsia="zh-TW"/>
        </w:rPr>
      </w:pPr>
      <w:r w:rsidRPr="00E430F6">
        <w:rPr>
          <w:rFonts w:hint="eastAsia"/>
        </w:rPr>
        <w:t>计划差一点就要失败。</w:t>
      </w:r>
    </w:p>
    <w:p w:rsidR="00DD2927" w:rsidRDefault="00E430F6" w:rsidP="00182A90">
      <w:pPr>
        <w:spacing w:after="84"/>
        <w:ind w:firstLine="480"/>
        <w:rPr>
          <w:rFonts w:eastAsia="MingLiU"/>
          <w:lang w:eastAsia="zh-TW"/>
        </w:rPr>
      </w:pPr>
      <w:r w:rsidRPr="00E430F6">
        <w:rPr>
          <w:rFonts w:hint="eastAsia"/>
        </w:rPr>
        <w:t>句中的</w:t>
      </w:r>
      <w:r w:rsidRPr="00E430F6">
        <w:t>almost</w:t>
      </w:r>
      <w:r w:rsidRPr="00E430F6">
        <w:rPr>
          <w:rFonts w:hint="eastAsia"/>
        </w:rPr>
        <w:t>是个程度副词，代表一种相当高、将近百分之百、只差一点点的程度。如果把程度副词删掉，句子的意思通常会变得不一样：</w:t>
      </w:r>
    </w:p>
    <w:p w:rsidR="00785232" w:rsidRPr="00785232" w:rsidRDefault="00E430F6" w:rsidP="00182A90">
      <w:pPr>
        <w:spacing w:after="84"/>
        <w:ind w:firstLine="480"/>
        <w:rPr>
          <w:rFonts w:eastAsia="MingLiU"/>
          <w:lang w:eastAsia="zh-TW"/>
        </w:rPr>
      </w:pPr>
      <w:r w:rsidRPr="00E430F6">
        <w:t xml:space="preserve">The plan </w:t>
      </w:r>
      <w:r w:rsidRPr="00E430F6">
        <w:rPr>
          <w:u w:val="single"/>
        </w:rPr>
        <w:t>failed</w:t>
      </w:r>
      <w:r w:rsidRPr="00E430F6">
        <w:t>.</w:t>
      </w:r>
    </w:p>
    <w:p w:rsidR="00DD2927" w:rsidRDefault="00E430F6" w:rsidP="00182A90">
      <w:pPr>
        <w:spacing w:after="84"/>
        <w:ind w:firstLine="480"/>
        <w:rPr>
          <w:rFonts w:eastAsia="MingLiU"/>
          <w:lang w:eastAsia="zh-TW"/>
        </w:rPr>
      </w:pPr>
      <w:r w:rsidRPr="00E430F6">
        <w:rPr>
          <w:rFonts w:hint="eastAsia"/>
        </w:rPr>
        <w:t>这两个句子显然意思并不相同。这就是程度副词和加强语气副词的差别所在。</w:t>
      </w:r>
    </w:p>
    <w:p w:rsidR="00785232" w:rsidRPr="00785232" w:rsidRDefault="00E430F6" w:rsidP="00182A90">
      <w:pPr>
        <w:spacing w:after="84"/>
        <w:ind w:firstLine="480"/>
        <w:rPr>
          <w:rFonts w:eastAsia="MingLiU"/>
          <w:lang w:eastAsia="zh-TW"/>
        </w:rPr>
      </w:pPr>
      <w:r w:rsidRPr="00E430F6">
        <w:t xml:space="preserve">Your son is </w:t>
      </w:r>
      <w:r w:rsidRPr="00E430F6">
        <w:rPr>
          <w:u w:val="single"/>
        </w:rPr>
        <w:t>quite</w:t>
      </w:r>
      <w:r w:rsidRPr="00E430F6">
        <w:t xml:space="preserve"> </w:t>
      </w:r>
      <w:r w:rsidRPr="00E430F6">
        <w:rPr>
          <w:u w:val="single"/>
        </w:rPr>
        <w:t>a man</w:t>
      </w:r>
      <w:r w:rsidRPr="00E430F6">
        <w:t xml:space="preserve"> now.</w:t>
      </w:r>
    </w:p>
    <w:p w:rsidR="00DD2927" w:rsidRDefault="00E430F6" w:rsidP="00182A90">
      <w:pPr>
        <w:pStyle w:val="Preface"/>
        <w:spacing w:after="84"/>
        <w:ind w:firstLine="480"/>
        <w:rPr>
          <w:rFonts w:eastAsia="MingLiU"/>
          <w:lang w:eastAsia="zh-TW"/>
        </w:rPr>
      </w:pPr>
      <w:r w:rsidRPr="00E430F6">
        <w:rPr>
          <w:rFonts w:hint="eastAsia"/>
        </w:rPr>
        <w:t>你儿子现在差不多是个大男人了。</w:t>
      </w:r>
    </w:p>
    <w:p w:rsidR="00DD2927" w:rsidRDefault="00E430F6" w:rsidP="00182A90">
      <w:pPr>
        <w:spacing w:after="84"/>
        <w:ind w:firstLine="480"/>
        <w:rPr>
          <w:rFonts w:eastAsia="MingLiU"/>
          <w:lang w:eastAsia="zh-TW"/>
        </w:rPr>
      </w:pPr>
      <w:r w:rsidRPr="00E430F6">
        <w:rPr>
          <w:rFonts w:hint="eastAsia"/>
        </w:rPr>
        <w:t>程度副词</w:t>
      </w:r>
      <w:r w:rsidRPr="00E430F6">
        <w:t>quite</w:t>
      </w:r>
      <w:r w:rsidRPr="00E430F6">
        <w:rPr>
          <w:rFonts w:hint="eastAsia"/>
        </w:rPr>
        <w:t>表示「颇高」的程度，在此修饰名词词组</w:t>
      </w:r>
      <w:r w:rsidRPr="00E430F6">
        <w:t>a man</w:t>
      </w:r>
      <w:r w:rsidRPr="00E430F6">
        <w:rPr>
          <w:rFonts w:hint="eastAsia"/>
        </w:rPr>
        <w:t>，放在名词词组的前面。</w:t>
      </w:r>
    </w:p>
    <w:p w:rsidR="00785232" w:rsidRPr="00785232" w:rsidRDefault="00E430F6" w:rsidP="00182A90">
      <w:pPr>
        <w:spacing w:after="84"/>
        <w:ind w:firstLine="480"/>
        <w:rPr>
          <w:rFonts w:eastAsia="MingLiU"/>
          <w:lang w:eastAsia="zh-TW"/>
        </w:rPr>
      </w:pPr>
      <w:r w:rsidRPr="00E430F6">
        <w:t xml:space="preserve">I </w:t>
      </w:r>
      <w:r w:rsidRPr="00E430F6">
        <w:rPr>
          <w:u w:val="single"/>
        </w:rPr>
        <w:t>barely know</w:t>
      </w:r>
      <w:r w:rsidRPr="00E430F6">
        <w:t xml:space="preserve"> John.</w:t>
      </w:r>
    </w:p>
    <w:p w:rsidR="00DD2927" w:rsidRDefault="00E430F6" w:rsidP="00182A90">
      <w:pPr>
        <w:pStyle w:val="Preface"/>
        <w:spacing w:after="84"/>
        <w:ind w:firstLine="480"/>
        <w:rPr>
          <w:rFonts w:eastAsia="MingLiU"/>
          <w:lang w:eastAsia="zh-TW"/>
        </w:rPr>
      </w:pPr>
      <w:r w:rsidRPr="00E430F6">
        <w:rPr>
          <w:rFonts w:hint="eastAsia"/>
        </w:rPr>
        <w:lastRenderedPageBreak/>
        <w:t>约翰这个人我算不上认识。</w:t>
      </w:r>
    </w:p>
    <w:p w:rsidR="00DD2927" w:rsidRPr="00455174" w:rsidRDefault="00E430F6" w:rsidP="00182A90">
      <w:pPr>
        <w:spacing w:after="84"/>
        <w:ind w:firstLine="480"/>
        <w:rPr>
          <w:rStyle w:val="af1"/>
        </w:rPr>
      </w:pPr>
      <w:r w:rsidRPr="00455174">
        <w:rPr>
          <w:rStyle w:val="af1"/>
          <w:rFonts w:hint="eastAsia"/>
        </w:rPr>
        <w:t>程度副词</w:t>
      </w:r>
      <w:r w:rsidRPr="00455174">
        <w:rPr>
          <w:rStyle w:val="af1"/>
        </w:rPr>
        <w:t>barely</w:t>
      </w:r>
      <w:r w:rsidRPr="00455174">
        <w:rPr>
          <w:rStyle w:val="af1"/>
          <w:rFonts w:hint="eastAsia"/>
        </w:rPr>
        <w:t>表示「非常低」的程度，在此修饰动词</w:t>
      </w:r>
      <w:r w:rsidRPr="00455174">
        <w:rPr>
          <w:rStyle w:val="af1"/>
        </w:rPr>
        <w:t>know</w:t>
      </w:r>
      <w:r w:rsidRPr="00455174">
        <w:rPr>
          <w:rStyle w:val="af1"/>
          <w:rFonts w:hint="eastAsia"/>
        </w:rPr>
        <w:t>。</w:t>
      </w:r>
    </w:p>
    <w:p w:rsidR="00785232" w:rsidRPr="00785232" w:rsidRDefault="00E430F6" w:rsidP="00182A90">
      <w:pPr>
        <w:spacing w:after="84"/>
        <w:ind w:firstLine="480"/>
        <w:rPr>
          <w:rFonts w:eastAsia="MingLiU"/>
          <w:lang w:eastAsia="zh-TW"/>
        </w:rPr>
      </w:pPr>
      <w:r w:rsidRPr="00E430F6">
        <w:t xml:space="preserve">He plays the piano </w:t>
      </w:r>
      <w:r w:rsidRPr="00E430F6">
        <w:rPr>
          <w:u w:val="single"/>
        </w:rPr>
        <w:t>rather</w:t>
      </w:r>
      <w:r w:rsidRPr="00E430F6">
        <w:t xml:space="preserve"> </w:t>
      </w:r>
      <w:r w:rsidRPr="00E430F6">
        <w:rPr>
          <w:u w:val="single"/>
        </w:rPr>
        <w:t>well</w:t>
      </w:r>
      <w:r w:rsidRPr="00E430F6">
        <w:t>.</w:t>
      </w:r>
    </w:p>
    <w:p w:rsidR="00DD2927" w:rsidRDefault="00E430F6" w:rsidP="00182A90">
      <w:pPr>
        <w:pStyle w:val="Preface"/>
        <w:spacing w:after="84"/>
        <w:ind w:firstLine="480"/>
        <w:rPr>
          <w:rFonts w:eastAsia="MingLiU"/>
          <w:lang w:eastAsia="zh-TW"/>
        </w:rPr>
      </w:pPr>
      <w:r w:rsidRPr="00E430F6">
        <w:rPr>
          <w:rFonts w:hint="eastAsia"/>
        </w:rPr>
        <w:t>他钢琴弹得还算好。</w:t>
      </w:r>
    </w:p>
    <w:p w:rsidR="00DD2927" w:rsidRPr="00455174" w:rsidRDefault="00E430F6" w:rsidP="00182A90">
      <w:pPr>
        <w:spacing w:after="84"/>
        <w:ind w:firstLine="480"/>
        <w:rPr>
          <w:rStyle w:val="af1"/>
        </w:rPr>
      </w:pPr>
      <w:r w:rsidRPr="00455174">
        <w:rPr>
          <w:rStyle w:val="af1"/>
          <w:rFonts w:hint="eastAsia"/>
        </w:rPr>
        <w:t>程度副词</w:t>
      </w:r>
      <w:r w:rsidRPr="00455174">
        <w:rPr>
          <w:rStyle w:val="af1"/>
        </w:rPr>
        <w:t>rather</w:t>
      </w:r>
      <w:r w:rsidRPr="00455174">
        <w:rPr>
          <w:rStyle w:val="af1"/>
          <w:rFonts w:hint="eastAsia"/>
        </w:rPr>
        <w:t>表示「还算高」的程度，在此修饰副词</w:t>
      </w:r>
      <w:r w:rsidRPr="00455174">
        <w:rPr>
          <w:rStyle w:val="af1"/>
        </w:rPr>
        <w:t>well</w:t>
      </w:r>
      <w:r w:rsidRPr="00455174">
        <w:rPr>
          <w:rStyle w:val="af1"/>
          <w:rFonts w:hint="eastAsia"/>
        </w:rPr>
        <w:t>。</w:t>
      </w:r>
    </w:p>
    <w:p w:rsidR="00785232" w:rsidRPr="00785232" w:rsidRDefault="00E430F6" w:rsidP="00182A90">
      <w:pPr>
        <w:spacing w:after="84"/>
        <w:ind w:firstLine="480"/>
        <w:rPr>
          <w:rFonts w:eastAsia="MingLiU"/>
          <w:lang w:eastAsia="zh-TW"/>
        </w:rPr>
      </w:pPr>
      <w:r w:rsidRPr="00E430F6">
        <w:t xml:space="preserve">That is a </w:t>
      </w:r>
      <w:r w:rsidRPr="00E430F6">
        <w:rPr>
          <w:u w:val="single"/>
        </w:rPr>
        <w:t>fairly</w:t>
      </w:r>
      <w:r w:rsidRPr="00E430F6">
        <w:t xml:space="preserve"> </w:t>
      </w:r>
      <w:r w:rsidRPr="00E430F6">
        <w:rPr>
          <w:u w:val="single"/>
        </w:rPr>
        <w:t>long</w:t>
      </w:r>
      <w:r w:rsidRPr="00E430F6">
        <w:t xml:space="preserve"> story.</w:t>
      </w:r>
    </w:p>
    <w:p w:rsidR="00DD2927" w:rsidRDefault="00E430F6" w:rsidP="00182A90">
      <w:pPr>
        <w:pStyle w:val="Preface"/>
        <w:spacing w:after="84"/>
        <w:ind w:firstLine="480"/>
        <w:rPr>
          <w:rFonts w:eastAsia="MingLiU"/>
          <w:lang w:eastAsia="zh-TW"/>
        </w:rPr>
      </w:pPr>
      <w:r w:rsidRPr="00E430F6">
        <w:rPr>
          <w:rFonts w:hint="eastAsia"/>
        </w:rPr>
        <w:t>那是个蛮长的故事。</w:t>
      </w:r>
    </w:p>
    <w:p w:rsidR="00EA57E3" w:rsidRPr="00455174" w:rsidRDefault="00E430F6" w:rsidP="00182A90">
      <w:pPr>
        <w:spacing w:after="84"/>
        <w:ind w:firstLine="480"/>
        <w:rPr>
          <w:rStyle w:val="af1"/>
        </w:rPr>
      </w:pPr>
      <w:r w:rsidRPr="00455174">
        <w:rPr>
          <w:rStyle w:val="af1"/>
          <w:rFonts w:hint="eastAsia"/>
        </w:rPr>
        <w:t>程度副词</w:t>
      </w:r>
      <w:r w:rsidRPr="00455174">
        <w:rPr>
          <w:rStyle w:val="af1"/>
        </w:rPr>
        <w:t>fairly</w:t>
      </w:r>
      <w:r w:rsidRPr="00455174">
        <w:rPr>
          <w:rStyle w:val="af1"/>
          <w:rFonts w:hint="eastAsia"/>
        </w:rPr>
        <w:t>表示「颇高」的程度，在此修饰形容词</w:t>
      </w:r>
      <w:r w:rsidRPr="00455174">
        <w:rPr>
          <w:rStyle w:val="af1"/>
        </w:rPr>
        <w:t>long</w:t>
      </w:r>
      <w:r w:rsidRPr="00455174">
        <w:rPr>
          <w:rStyle w:val="af1"/>
          <w:rFonts w:hint="eastAsia"/>
        </w:rPr>
        <w:t>。</w:t>
      </w:r>
    </w:p>
    <w:p w:rsidR="00DD2927" w:rsidRDefault="00E430F6" w:rsidP="00982549">
      <w:pPr>
        <w:pStyle w:val="3"/>
        <w:spacing w:before="126" w:after="126"/>
        <w:rPr>
          <w:rFonts w:eastAsia="PMingLiU"/>
          <w:lang w:eastAsia="zh-TW"/>
        </w:rPr>
      </w:pPr>
      <w:bookmarkStart w:id="33" w:name="_Toc363483860"/>
      <w:r w:rsidRPr="00E430F6">
        <w:rPr>
          <w:rFonts w:hint="eastAsia"/>
        </w:rPr>
        <w:t>连接副词（</w:t>
      </w:r>
      <w:r w:rsidRPr="00E430F6">
        <w:t>conjuncts</w:t>
      </w:r>
      <w:r w:rsidRPr="00E430F6">
        <w:rPr>
          <w:rFonts w:hint="eastAsia"/>
        </w:rPr>
        <w:t>）</w:t>
      </w:r>
      <w:bookmarkEnd w:id="33"/>
    </w:p>
    <w:p w:rsidR="00DD2927" w:rsidRDefault="00E430F6" w:rsidP="00182A90">
      <w:pPr>
        <w:spacing w:after="84"/>
        <w:ind w:firstLine="480"/>
        <w:rPr>
          <w:rFonts w:eastAsia="PMingLiU"/>
          <w:lang w:eastAsia="zh-TW"/>
        </w:rPr>
      </w:pPr>
      <w:r w:rsidRPr="00E430F6">
        <w:rPr>
          <w:rFonts w:hint="eastAsia"/>
        </w:rPr>
        <w:t>这种副词，意思和对等连接词（</w:t>
      </w:r>
      <w:r w:rsidRPr="00E430F6">
        <w:t>and, or, but</w:t>
      </w:r>
      <w:r w:rsidRPr="00E430F6">
        <w:rPr>
          <w:rFonts w:hint="eastAsia"/>
        </w:rPr>
        <w:t>）类似，但是缺乏连接词的文法功能。亦即，</w:t>
      </w:r>
      <w:r w:rsidRPr="00455174">
        <w:rPr>
          <w:rStyle w:val="af1"/>
          <w:rFonts w:hint="eastAsia"/>
        </w:rPr>
        <w:t>连接副词可以用来表示前后两个</w:t>
      </w:r>
      <w:r w:rsidR="00BF5096">
        <w:rPr>
          <w:rStyle w:val="af1"/>
          <w:rFonts w:hint="eastAsia"/>
        </w:rPr>
        <w:t>从句</w:t>
      </w:r>
      <w:r w:rsidRPr="00455174">
        <w:rPr>
          <w:rStyle w:val="af1"/>
          <w:rFonts w:hint="eastAsia"/>
        </w:rPr>
        <w:t>之间的逻辑关系，但是不能用它来连接两个</w:t>
      </w:r>
      <w:r w:rsidR="00BF5096">
        <w:rPr>
          <w:rStyle w:val="af1"/>
          <w:rFonts w:hint="eastAsia"/>
        </w:rPr>
        <w:t>从句</w:t>
      </w:r>
      <w:r w:rsidRPr="00455174">
        <w:rPr>
          <w:rStyle w:val="af1"/>
          <w:rFonts w:hint="eastAsia"/>
        </w:rPr>
        <w:t>，必须借助标点符号：加上分号把两个</w:t>
      </w:r>
      <w:r w:rsidR="00BF5096">
        <w:rPr>
          <w:rStyle w:val="af1"/>
          <w:rFonts w:hint="eastAsia"/>
        </w:rPr>
        <w:t>从句</w:t>
      </w:r>
      <w:r w:rsidRPr="00455174">
        <w:rPr>
          <w:rStyle w:val="af1"/>
          <w:rFonts w:hint="eastAsia"/>
        </w:rPr>
        <w:t>分开，或者用句点之类断开变成两句话。</w:t>
      </w:r>
    </w:p>
    <w:p w:rsidR="00785232" w:rsidRPr="00785232" w:rsidRDefault="00E430F6" w:rsidP="00182A90">
      <w:pPr>
        <w:spacing w:after="84"/>
        <w:ind w:firstLine="480"/>
        <w:rPr>
          <w:rFonts w:eastAsia="MingLiU"/>
          <w:lang w:eastAsia="zh-TW"/>
        </w:rPr>
      </w:pPr>
      <w:r w:rsidRPr="00E430F6">
        <w:t xml:space="preserve">Sales have increased 20%; </w:t>
      </w:r>
      <w:r w:rsidRPr="00E430F6">
        <w:rPr>
          <w:u w:val="single"/>
        </w:rPr>
        <w:t>besides</w:t>
      </w:r>
      <w:r w:rsidRPr="00E430F6">
        <w:t>, production cost has come down.</w:t>
      </w:r>
      <w:r w:rsidR="00785232" w:rsidRPr="00785232">
        <w:rPr>
          <w:rFonts w:eastAsia="MingLiU" w:hint="eastAsia"/>
          <w:lang w:eastAsia="zh-TW"/>
        </w:rPr>
        <w:t xml:space="preserve"> </w:t>
      </w:r>
    </w:p>
    <w:p w:rsidR="00DD2927" w:rsidRDefault="00E430F6" w:rsidP="00182A90">
      <w:pPr>
        <w:pStyle w:val="Preface"/>
        <w:spacing w:after="84"/>
        <w:ind w:firstLine="480"/>
        <w:rPr>
          <w:rFonts w:eastAsia="MingLiU"/>
          <w:lang w:eastAsia="zh-TW"/>
        </w:rPr>
      </w:pPr>
      <w:r w:rsidRPr="00E430F6">
        <w:rPr>
          <w:rFonts w:hint="eastAsia"/>
        </w:rPr>
        <w:t>销售上涨</w:t>
      </w:r>
      <w:r w:rsidRPr="00E430F6">
        <w:t>20%</w:t>
      </w:r>
      <w:r w:rsidRPr="00E430F6">
        <w:rPr>
          <w:rFonts w:hint="eastAsia"/>
        </w:rPr>
        <w:t>，而且生产成本又降低了。</w:t>
      </w:r>
    </w:p>
    <w:p w:rsidR="00DD2927" w:rsidRDefault="00E430F6" w:rsidP="00182A90">
      <w:pPr>
        <w:spacing w:after="84"/>
        <w:ind w:firstLine="480"/>
        <w:rPr>
          <w:rFonts w:eastAsia="MingLiU"/>
          <w:lang w:eastAsia="zh-TW"/>
        </w:rPr>
      </w:pPr>
      <w:r w:rsidRPr="00E430F6">
        <w:rPr>
          <w:rFonts w:hint="eastAsia"/>
        </w:rPr>
        <w:t>这里面有两个</w:t>
      </w:r>
      <w:r w:rsidR="009D20F5">
        <w:rPr>
          <w:rFonts w:hint="eastAsia"/>
        </w:rPr>
        <w:t>并列从句</w:t>
      </w:r>
      <w:r w:rsidRPr="00E430F6">
        <w:rPr>
          <w:rFonts w:hint="eastAsia"/>
        </w:rPr>
        <w:t>，中间缺乏连接词，只有个连接副词</w:t>
      </w:r>
      <w:r w:rsidRPr="00E430F6">
        <w:t>besides</w:t>
      </w:r>
      <w:r w:rsidRPr="00E430F6">
        <w:rPr>
          <w:rFonts w:hint="eastAsia"/>
        </w:rPr>
        <w:t>。这个连接副词的意思近似对等连接词</w:t>
      </w:r>
      <w:r w:rsidRPr="00E430F6">
        <w:t>and</w:t>
      </w:r>
      <w:r w:rsidRPr="00E430F6">
        <w:rPr>
          <w:rFonts w:hint="eastAsia"/>
        </w:rPr>
        <w:t>，但它是副词类、并不具备连接两个</w:t>
      </w:r>
      <w:r w:rsidR="00BF5096">
        <w:rPr>
          <w:rFonts w:hint="eastAsia"/>
        </w:rPr>
        <w:t>从句</w:t>
      </w:r>
      <w:r w:rsidRPr="00E430F6">
        <w:rPr>
          <w:rFonts w:hint="eastAsia"/>
        </w:rPr>
        <w:t>的文法功能，所以要借助分号（；）这个标点符号才能连接两个</w:t>
      </w:r>
      <w:r w:rsidR="00BF5096">
        <w:rPr>
          <w:rFonts w:hint="eastAsia"/>
        </w:rPr>
        <w:t>从句</w:t>
      </w:r>
      <w:r w:rsidRPr="00E430F6">
        <w:rPr>
          <w:rFonts w:hint="eastAsia"/>
        </w:rPr>
        <w:t>。</w:t>
      </w:r>
    </w:p>
    <w:p w:rsidR="00785232" w:rsidRPr="00785232" w:rsidRDefault="00E430F6" w:rsidP="00182A90">
      <w:pPr>
        <w:spacing w:after="84"/>
        <w:ind w:firstLine="480"/>
        <w:rPr>
          <w:rFonts w:eastAsia="MingLiU"/>
          <w:lang w:eastAsia="zh-TW"/>
        </w:rPr>
      </w:pPr>
      <w:r w:rsidRPr="00E430F6">
        <w:rPr>
          <w:u w:val="single"/>
        </w:rPr>
        <w:t>Consequently</w:t>
      </w:r>
      <w:r w:rsidRPr="00E430F6">
        <w:t>, we should have no problem reaching our goals this year.</w:t>
      </w:r>
    </w:p>
    <w:p w:rsidR="00DD2927" w:rsidRDefault="00E430F6" w:rsidP="00182A90">
      <w:pPr>
        <w:pStyle w:val="Preface"/>
        <w:spacing w:after="84"/>
        <w:ind w:firstLine="480"/>
        <w:rPr>
          <w:rFonts w:eastAsia="MingLiU"/>
          <w:lang w:eastAsia="zh-TW"/>
        </w:rPr>
      </w:pPr>
      <w:r w:rsidRPr="00E430F6">
        <w:rPr>
          <w:rFonts w:hint="eastAsia"/>
        </w:rPr>
        <w:t>因此，我们达成今年的目标应该没有问题。</w:t>
      </w:r>
    </w:p>
    <w:p w:rsidR="00DD2927" w:rsidRDefault="00E430F6" w:rsidP="00182A90">
      <w:pPr>
        <w:spacing w:after="84"/>
        <w:ind w:firstLine="480"/>
        <w:rPr>
          <w:rFonts w:eastAsia="MingLiU"/>
          <w:lang w:eastAsia="zh-TW"/>
        </w:rPr>
      </w:pPr>
      <w:r w:rsidRPr="00E430F6">
        <w:rPr>
          <w:rFonts w:hint="eastAsia"/>
        </w:rPr>
        <w:t>这句话和上一句之间有因果关系，用</w:t>
      </w:r>
      <w:r w:rsidRPr="00E430F6">
        <w:t>consequently</w:t>
      </w:r>
      <w:r w:rsidRPr="00E430F6">
        <w:rPr>
          <w:rFonts w:hint="eastAsia"/>
        </w:rPr>
        <w:t>这个连接副词表示。连接副词的意思类似连接词</w:t>
      </w:r>
      <w:r w:rsidRPr="00E430F6">
        <w:t>so</w:t>
      </w:r>
      <w:r w:rsidRPr="00E430F6">
        <w:rPr>
          <w:rFonts w:hint="eastAsia"/>
        </w:rPr>
        <w:t>，但是并不具备连接两个</w:t>
      </w:r>
      <w:r w:rsidR="00BF5096">
        <w:rPr>
          <w:rFonts w:hint="eastAsia"/>
        </w:rPr>
        <w:t>从句</w:t>
      </w:r>
      <w:r w:rsidRPr="00E430F6">
        <w:rPr>
          <w:rFonts w:hint="eastAsia"/>
        </w:rPr>
        <w:t>的文法功能，所以和上一句之间用句点断开、另起一句。</w:t>
      </w:r>
    </w:p>
    <w:p w:rsidR="00785232" w:rsidRPr="00785232" w:rsidRDefault="00E430F6" w:rsidP="00182A90">
      <w:pPr>
        <w:spacing w:after="84"/>
        <w:ind w:firstLine="480"/>
        <w:rPr>
          <w:rFonts w:eastAsia="MingLiU"/>
          <w:lang w:eastAsia="zh-TW"/>
        </w:rPr>
      </w:pPr>
      <w:r w:rsidRPr="00E430F6">
        <w:rPr>
          <w:u w:val="single"/>
        </w:rPr>
        <w:t>However</w:t>
      </w:r>
      <w:r w:rsidRPr="00E430F6">
        <w:t>, projections for the next fiscal year are not very optimistic.</w:t>
      </w:r>
    </w:p>
    <w:p w:rsidR="00DD2927" w:rsidRDefault="00E430F6" w:rsidP="00182A90">
      <w:pPr>
        <w:pStyle w:val="Preface"/>
        <w:spacing w:after="84"/>
        <w:ind w:firstLine="480"/>
        <w:rPr>
          <w:rFonts w:eastAsia="MingLiU"/>
          <w:lang w:eastAsia="zh-TW"/>
        </w:rPr>
      </w:pPr>
      <w:r w:rsidRPr="00E430F6">
        <w:rPr>
          <w:rFonts w:hint="eastAsia"/>
        </w:rPr>
        <w:t>不过，下一个会计年度的预期却不甚乐观。</w:t>
      </w:r>
    </w:p>
    <w:p w:rsidR="00DD2927" w:rsidRDefault="00E430F6" w:rsidP="00182A90">
      <w:pPr>
        <w:spacing w:after="84"/>
        <w:ind w:firstLine="480"/>
        <w:rPr>
          <w:rFonts w:eastAsia="MingLiU"/>
          <w:lang w:eastAsia="zh-TW"/>
        </w:rPr>
      </w:pPr>
      <w:r w:rsidRPr="00E430F6">
        <w:rPr>
          <w:rFonts w:hint="eastAsia"/>
        </w:rPr>
        <w:t>这句话和上一句之间有相反关系，用</w:t>
      </w:r>
      <w:r w:rsidRPr="00E430F6">
        <w:t>however</w:t>
      </w:r>
      <w:r w:rsidRPr="00E430F6">
        <w:rPr>
          <w:rFonts w:hint="eastAsia"/>
        </w:rPr>
        <w:t>这个连接副词表示，意思类似对等连接词</w:t>
      </w:r>
      <w:r w:rsidRPr="00E430F6">
        <w:t>but</w:t>
      </w:r>
      <w:r w:rsidRPr="00E430F6">
        <w:rPr>
          <w:rFonts w:hint="eastAsia"/>
        </w:rPr>
        <w:t>。但是</w:t>
      </w:r>
      <w:r w:rsidRPr="00E430F6">
        <w:t>however</w:t>
      </w:r>
      <w:r w:rsidRPr="00E430F6">
        <w:rPr>
          <w:rFonts w:hint="eastAsia"/>
        </w:rPr>
        <w:t>并非真正的连接词，不能用它来连接两个</w:t>
      </w:r>
      <w:r w:rsidR="00BF5096">
        <w:rPr>
          <w:rFonts w:hint="eastAsia"/>
        </w:rPr>
        <w:t>从句</w:t>
      </w:r>
      <w:r w:rsidRPr="00E430F6">
        <w:rPr>
          <w:rFonts w:hint="eastAsia"/>
        </w:rPr>
        <w:t>，所以同样选择用句点和上一句断开、成为两句话。</w:t>
      </w:r>
    </w:p>
    <w:p w:rsidR="00DD2927" w:rsidRDefault="00E430F6" w:rsidP="00182A90">
      <w:pPr>
        <w:spacing w:after="84"/>
        <w:ind w:firstLine="480"/>
        <w:rPr>
          <w:rFonts w:eastAsia="MingLiU"/>
          <w:lang w:eastAsia="zh-TW"/>
        </w:rPr>
      </w:pPr>
      <w:r w:rsidRPr="00E430F6">
        <w:rPr>
          <w:rFonts w:hint="eastAsia"/>
        </w:rPr>
        <w:t>两个完整的句子之间没有连接词、却直接打个逗点就连在一起，这是写作时最常犯的错误之一：</w:t>
      </w:r>
    </w:p>
    <w:p w:rsidR="00DD2927" w:rsidRPr="004F17EF" w:rsidRDefault="00E430F6" w:rsidP="00182A90">
      <w:pPr>
        <w:spacing w:after="84"/>
        <w:ind w:firstLine="480"/>
      </w:pPr>
      <w:r w:rsidRPr="00E430F6">
        <w:t xml:space="preserve">He is short, however, he plays basketball well. </w:t>
      </w:r>
      <w:r w:rsidRPr="00E430F6">
        <w:rPr>
          <w:rFonts w:hint="eastAsia"/>
        </w:rPr>
        <w:t>（误）</w:t>
      </w:r>
    </w:p>
    <w:p w:rsidR="00EA57E3" w:rsidRDefault="00E430F6" w:rsidP="00182A90">
      <w:pPr>
        <w:spacing w:after="84"/>
        <w:ind w:firstLine="480"/>
        <w:rPr>
          <w:rFonts w:eastAsia="MingLiU"/>
          <w:lang w:eastAsia="zh-TW"/>
        </w:rPr>
      </w:pPr>
      <w:r w:rsidRPr="00E430F6">
        <w:rPr>
          <w:rFonts w:hint="eastAsia"/>
        </w:rPr>
        <w:t>这种错误甚至有一个专门称呼：</w:t>
      </w:r>
      <w:r w:rsidRPr="00E430F6">
        <w:t>comma splice</w:t>
      </w:r>
      <w:r w:rsidRPr="00E430F6">
        <w:rPr>
          <w:rFonts w:hint="eastAsia"/>
        </w:rPr>
        <w:t>。读者应特别注意，写作时不要犯这种错误。</w:t>
      </w:r>
    </w:p>
    <w:p w:rsidR="00DD2927" w:rsidRDefault="00E430F6" w:rsidP="00982549">
      <w:pPr>
        <w:pStyle w:val="3"/>
        <w:spacing w:before="126" w:after="126"/>
        <w:rPr>
          <w:rFonts w:eastAsia="MingLiU"/>
          <w:lang w:eastAsia="zh-TW"/>
        </w:rPr>
      </w:pPr>
      <w:bookmarkStart w:id="34" w:name="_Toc363483861"/>
      <w:r w:rsidRPr="00E430F6">
        <w:rPr>
          <w:rFonts w:hint="eastAsia"/>
        </w:rPr>
        <w:lastRenderedPageBreak/>
        <w:t>分离副词</w:t>
      </w:r>
      <w:r w:rsidRPr="00E430F6">
        <w:t xml:space="preserve"> (disjuncts)</w:t>
      </w:r>
      <w:bookmarkEnd w:id="34"/>
    </w:p>
    <w:p w:rsidR="00DD2927" w:rsidRDefault="00E430F6" w:rsidP="00182A90">
      <w:pPr>
        <w:spacing w:after="84"/>
        <w:ind w:firstLine="480"/>
        <w:rPr>
          <w:rFonts w:eastAsia="PMingLiU"/>
          <w:lang w:eastAsia="zh-TW"/>
        </w:rPr>
      </w:pPr>
      <w:r w:rsidRPr="00E430F6">
        <w:rPr>
          <w:rFonts w:hint="eastAsia"/>
        </w:rPr>
        <w:t>一般文法书都说这种副词是修饰全句的副词，这种说法也可以接受。不过，如果深入观察省略的情形，就可以看出这种副词原本属于另一个</w:t>
      </w:r>
      <w:r w:rsidR="00BF5096">
        <w:rPr>
          <w:rFonts w:hint="eastAsia"/>
        </w:rPr>
        <w:t>从句</w:t>
      </w:r>
      <w:r w:rsidRPr="00E430F6">
        <w:rPr>
          <w:rFonts w:hint="eastAsia"/>
        </w:rPr>
        <w:t>，是该</w:t>
      </w:r>
      <w:r w:rsidR="00BF5096">
        <w:rPr>
          <w:rFonts w:hint="eastAsia"/>
        </w:rPr>
        <w:t>从句</w:t>
      </w:r>
      <w:r w:rsidRPr="00E430F6">
        <w:rPr>
          <w:rFonts w:hint="eastAsia"/>
        </w:rPr>
        <w:t>中的方法、状态副词。看看这个例子：</w:t>
      </w:r>
    </w:p>
    <w:p w:rsidR="00785232" w:rsidRPr="00785232" w:rsidRDefault="00E430F6" w:rsidP="00182A90">
      <w:pPr>
        <w:spacing w:after="84"/>
        <w:ind w:firstLine="480"/>
        <w:rPr>
          <w:rFonts w:eastAsia="MingLiU"/>
          <w:lang w:eastAsia="zh-TW"/>
        </w:rPr>
      </w:pPr>
      <w:r w:rsidRPr="00E430F6">
        <w:rPr>
          <w:u w:val="single"/>
        </w:rPr>
        <w:t>Theoretically</w:t>
      </w:r>
      <w:r w:rsidRPr="00E430F6">
        <w:t>, your proposal might work.</w:t>
      </w:r>
    </w:p>
    <w:p w:rsidR="00DD2927" w:rsidRDefault="00E430F6" w:rsidP="00182A90">
      <w:pPr>
        <w:pStyle w:val="Preface"/>
        <w:spacing w:after="84"/>
        <w:ind w:firstLine="480"/>
        <w:rPr>
          <w:rFonts w:eastAsia="MingLiU"/>
          <w:lang w:eastAsia="zh-TW"/>
        </w:rPr>
      </w:pPr>
      <w:r w:rsidRPr="00E430F6">
        <w:rPr>
          <w:rFonts w:hint="eastAsia"/>
        </w:rPr>
        <w:t>理论上，你提的案子可能行得通。</w:t>
      </w:r>
    </w:p>
    <w:p w:rsidR="00DD2927" w:rsidRDefault="00E430F6" w:rsidP="00182A90">
      <w:pPr>
        <w:spacing w:after="84"/>
        <w:ind w:firstLine="480"/>
        <w:rPr>
          <w:rFonts w:eastAsia="MingLiU"/>
          <w:lang w:eastAsia="zh-TW"/>
        </w:rPr>
      </w:pPr>
      <w:r w:rsidRPr="00E430F6">
        <w:rPr>
          <w:rFonts w:hint="eastAsia"/>
        </w:rPr>
        <w:t>简单的诠释，是说</w:t>
      </w:r>
      <w:r w:rsidRPr="00E430F6">
        <w:t>theoretically</w:t>
      </w:r>
      <w:r w:rsidRPr="00E430F6">
        <w:rPr>
          <w:rFonts w:hint="eastAsia"/>
        </w:rPr>
        <w:t>这个副词用来修饰后面</w:t>
      </w:r>
      <w:r w:rsidRPr="00E430F6">
        <w:t>your proposal might work</w:t>
      </w:r>
      <w:r w:rsidRPr="00E430F6">
        <w:rPr>
          <w:rFonts w:hint="eastAsia"/>
        </w:rPr>
        <w:t>这整个句子。不过，它显然是下面这个句子的省略：</w:t>
      </w:r>
    </w:p>
    <w:p w:rsidR="00785232" w:rsidRPr="00785232" w:rsidRDefault="00E430F6" w:rsidP="00182A90">
      <w:pPr>
        <w:spacing w:after="84"/>
        <w:ind w:firstLine="480"/>
        <w:rPr>
          <w:rFonts w:eastAsia="MingLiU"/>
          <w:lang w:eastAsia="zh-TW"/>
        </w:rPr>
      </w:pPr>
      <w:r w:rsidRPr="00E430F6">
        <w:rPr>
          <w:u w:val="single"/>
        </w:rPr>
        <w:t>Theoretically speaking</w:t>
      </w:r>
      <w:r w:rsidRPr="00E430F6">
        <w:t>, your proposal might work.</w:t>
      </w:r>
    </w:p>
    <w:p w:rsidR="00DD2927" w:rsidRDefault="00E430F6" w:rsidP="00182A90">
      <w:pPr>
        <w:pStyle w:val="Preface"/>
        <w:spacing w:after="84"/>
        <w:ind w:firstLine="480"/>
        <w:rPr>
          <w:rFonts w:eastAsia="MingLiU"/>
          <w:lang w:eastAsia="zh-TW"/>
        </w:rPr>
      </w:pPr>
      <w:r w:rsidRPr="00E430F6">
        <w:rPr>
          <w:rFonts w:hint="eastAsia"/>
        </w:rPr>
        <w:t>从理论上说，你提的案子可能行得通。</w:t>
      </w:r>
    </w:p>
    <w:p w:rsidR="00DD2927" w:rsidRDefault="00E430F6" w:rsidP="00182A90">
      <w:pPr>
        <w:spacing w:after="84"/>
        <w:ind w:firstLine="480"/>
        <w:rPr>
          <w:rFonts w:eastAsia="MingLiU"/>
          <w:lang w:eastAsia="zh-TW"/>
        </w:rPr>
      </w:pPr>
      <w:r w:rsidRPr="00E430F6">
        <w:rPr>
          <w:rFonts w:hint="eastAsia"/>
        </w:rPr>
        <w:t>画底线部分（</w:t>
      </w:r>
      <w:r w:rsidRPr="00E430F6">
        <w:t>theoretically speaking</w:t>
      </w:r>
      <w:r w:rsidRPr="00E430F6">
        <w:rPr>
          <w:rFonts w:hint="eastAsia"/>
        </w:rPr>
        <w:t>）是个经过减化的副词</w:t>
      </w:r>
      <w:r w:rsidR="00BF5096">
        <w:rPr>
          <w:rFonts w:hint="eastAsia"/>
        </w:rPr>
        <w:t>从句</w:t>
      </w:r>
      <w:r w:rsidRPr="00E430F6">
        <w:rPr>
          <w:rFonts w:hint="eastAsia"/>
        </w:rPr>
        <w:t>，可以进一步还原如下：</w:t>
      </w:r>
    </w:p>
    <w:p w:rsidR="00785232" w:rsidRPr="00785232" w:rsidRDefault="00E430F6" w:rsidP="00182A90">
      <w:pPr>
        <w:spacing w:after="84"/>
        <w:ind w:firstLine="480"/>
        <w:rPr>
          <w:rFonts w:eastAsia="MingLiU"/>
          <w:lang w:eastAsia="zh-TW"/>
        </w:rPr>
      </w:pPr>
      <w:r w:rsidRPr="00E430F6">
        <w:rPr>
          <w:u w:val="single"/>
        </w:rPr>
        <w:t>If we are speaking theoretically</w:t>
      </w:r>
      <w:r w:rsidRPr="00E430F6">
        <w:t>, your proposal might work.</w:t>
      </w:r>
    </w:p>
    <w:p w:rsidR="00DD2927" w:rsidRDefault="00E430F6" w:rsidP="00182A90">
      <w:pPr>
        <w:pStyle w:val="Preface"/>
        <w:spacing w:after="84"/>
        <w:ind w:firstLine="480"/>
        <w:rPr>
          <w:rFonts w:eastAsia="MingLiU"/>
          <w:lang w:eastAsia="zh-TW"/>
        </w:rPr>
      </w:pPr>
      <w:r w:rsidRPr="00E430F6">
        <w:rPr>
          <w:rFonts w:hint="eastAsia"/>
        </w:rPr>
        <w:t>如果我们从理论上来说，你提的案子可能行得通。</w:t>
      </w:r>
    </w:p>
    <w:p w:rsidR="00DD2927" w:rsidRDefault="00E430F6" w:rsidP="00182A90">
      <w:pPr>
        <w:spacing w:after="84"/>
        <w:ind w:firstLine="480"/>
        <w:rPr>
          <w:rFonts w:eastAsia="PMingLiU"/>
          <w:lang w:eastAsia="zh-TW"/>
        </w:rPr>
      </w:pPr>
      <w:r w:rsidRPr="00E430F6">
        <w:rPr>
          <w:rFonts w:hint="eastAsia"/>
        </w:rPr>
        <w:t>画底线部分（</w:t>
      </w:r>
      <w:r w:rsidRPr="00E430F6">
        <w:t>if we are speaking theoretically</w:t>
      </w:r>
      <w:r w:rsidRPr="00E430F6">
        <w:rPr>
          <w:rFonts w:hint="eastAsia"/>
        </w:rPr>
        <w:t>）是个表示条件的副词</w:t>
      </w:r>
      <w:r w:rsidR="00BF5096">
        <w:rPr>
          <w:rFonts w:hint="eastAsia"/>
        </w:rPr>
        <w:t>从句</w:t>
      </w:r>
      <w:r w:rsidRPr="00E430F6">
        <w:rPr>
          <w:rFonts w:hint="eastAsia"/>
        </w:rPr>
        <w:t>，句中的</w:t>
      </w:r>
      <w:r w:rsidRPr="00E430F6">
        <w:t>theoretically</w:t>
      </w:r>
      <w:r w:rsidRPr="00E430F6">
        <w:rPr>
          <w:rFonts w:hint="eastAsia"/>
        </w:rPr>
        <w:t>是个方法、状态的副词，修饰动词</w:t>
      </w:r>
      <w:r w:rsidRPr="00E430F6">
        <w:t>speak</w:t>
      </w:r>
      <w:r w:rsidRPr="00E430F6">
        <w:rPr>
          <w:rFonts w:hint="eastAsia"/>
        </w:rPr>
        <w:t>的「方式」。但是，整个副词</w:t>
      </w:r>
      <w:r w:rsidR="00BF5096">
        <w:rPr>
          <w:rFonts w:hint="eastAsia"/>
        </w:rPr>
        <w:t>从句</w:t>
      </w:r>
      <w:r w:rsidRPr="00E430F6">
        <w:rPr>
          <w:rFonts w:hint="eastAsia"/>
        </w:rPr>
        <w:t>减化到只剩下一个副词</w:t>
      </w:r>
      <w:r w:rsidRPr="00E430F6">
        <w:t>theoretically</w:t>
      </w:r>
      <w:r w:rsidRPr="00E430F6">
        <w:rPr>
          <w:rFonts w:hint="eastAsia"/>
        </w:rPr>
        <w:t>，这种情况就称为分离副词（因为它并不是主要</w:t>
      </w:r>
      <w:r w:rsidR="00BF5096">
        <w:rPr>
          <w:rFonts w:hint="eastAsia"/>
        </w:rPr>
        <w:t>从句</w:t>
      </w:r>
      <w:r w:rsidRPr="00E430F6">
        <w:rPr>
          <w:rFonts w:hint="eastAsia"/>
        </w:rPr>
        <w:t>里面的一个副词），也就是传统文法所谓「修饰整句话」的副词。</w:t>
      </w:r>
    </w:p>
    <w:p w:rsidR="00EA57E3" w:rsidRDefault="00E430F6" w:rsidP="00182A90">
      <w:pPr>
        <w:spacing w:after="84"/>
        <w:ind w:firstLine="480"/>
        <w:rPr>
          <w:rFonts w:eastAsia="PMingLiU"/>
          <w:lang w:eastAsia="zh-TW"/>
        </w:rPr>
      </w:pPr>
      <w:r w:rsidRPr="00E430F6">
        <w:rPr>
          <w:rFonts w:hint="eastAsia"/>
        </w:rPr>
        <w:t>上面那个句子，副词</w:t>
      </w:r>
      <w:r w:rsidR="00BF5096">
        <w:rPr>
          <w:rFonts w:hint="eastAsia"/>
        </w:rPr>
        <w:t>从句</w:t>
      </w:r>
      <w:r w:rsidRPr="00E430F6">
        <w:rPr>
          <w:rFonts w:hint="eastAsia"/>
        </w:rPr>
        <w:t>的主词是</w:t>
      </w:r>
      <w:r w:rsidRPr="00E430F6">
        <w:t>we</w:t>
      </w:r>
      <w:r w:rsidRPr="00E430F6">
        <w:rPr>
          <w:rFonts w:hint="eastAsia"/>
        </w:rPr>
        <w:t>、主要</w:t>
      </w:r>
      <w:r w:rsidR="00BF5096">
        <w:rPr>
          <w:rFonts w:hint="eastAsia"/>
        </w:rPr>
        <w:t>从句</w:t>
      </w:r>
      <w:r w:rsidRPr="00E430F6">
        <w:rPr>
          <w:rFonts w:hint="eastAsia"/>
        </w:rPr>
        <w:t>的主词是</w:t>
      </w:r>
      <w:r w:rsidRPr="00E430F6">
        <w:t>your proposal</w:t>
      </w:r>
      <w:r w:rsidRPr="00E430F6">
        <w:rPr>
          <w:rFonts w:hint="eastAsia"/>
        </w:rPr>
        <w:t>，两个</w:t>
      </w:r>
      <w:r w:rsidR="00BF5096">
        <w:rPr>
          <w:rFonts w:hint="eastAsia"/>
        </w:rPr>
        <w:t>从句</w:t>
      </w:r>
      <w:r w:rsidRPr="00E430F6">
        <w:rPr>
          <w:rFonts w:hint="eastAsia"/>
        </w:rPr>
        <w:t>的主词并不相同。这种情况通常并不适合进行减化。但是，因为</w:t>
      </w:r>
      <w:r w:rsidRPr="00E430F6">
        <w:t>theoretically speaking</w:t>
      </w:r>
      <w:r w:rsidRPr="00E430F6">
        <w:rPr>
          <w:rFonts w:hint="eastAsia"/>
        </w:rPr>
        <w:t>这样的讲法已经变成惯用的词组，所以仍然可以接受。减化</w:t>
      </w:r>
      <w:r w:rsidR="00BF5096">
        <w:rPr>
          <w:rFonts w:hint="eastAsia"/>
        </w:rPr>
        <w:t>从句</w:t>
      </w:r>
      <w:r w:rsidRPr="00E430F6">
        <w:rPr>
          <w:rFonts w:hint="eastAsia"/>
        </w:rPr>
        <w:t>属于高级句型，本书将在后面的章节详述。</w:t>
      </w:r>
    </w:p>
    <w:p w:rsidR="00DD2927" w:rsidRDefault="00E430F6" w:rsidP="00982549">
      <w:pPr>
        <w:pStyle w:val="3"/>
        <w:spacing w:before="126" w:after="126"/>
        <w:rPr>
          <w:rFonts w:eastAsia="PMingLiU"/>
          <w:lang w:eastAsia="zh-TW"/>
        </w:rPr>
      </w:pPr>
      <w:bookmarkStart w:id="35" w:name="_Toc363483862"/>
      <w:r w:rsidRPr="00E430F6">
        <w:rPr>
          <w:rFonts w:hint="eastAsia"/>
        </w:rPr>
        <w:t>介副词（</w:t>
      </w:r>
      <w:r w:rsidRPr="00E430F6">
        <w:t>particles</w:t>
      </w:r>
      <w:r w:rsidRPr="00E430F6">
        <w:rPr>
          <w:rFonts w:hint="eastAsia"/>
        </w:rPr>
        <w:t>）</w:t>
      </w:r>
      <w:bookmarkEnd w:id="35"/>
    </w:p>
    <w:p w:rsidR="00785232" w:rsidRPr="00DE4C4D" w:rsidRDefault="00E430F6" w:rsidP="00182A90">
      <w:pPr>
        <w:spacing w:after="84"/>
        <w:ind w:firstLine="480"/>
      </w:pPr>
      <w:r w:rsidRPr="00DE4C4D">
        <w:rPr>
          <w:rStyle w:val="af1"/>
          <w:rFonts w:hint="eastAsia"/>
        </w:rPr>
        <w:t>所谓介副词，就是一些看起来像介系词、后面却不加</w:t>
      </w:r>
      <w:r w:rsidR="009D20F5">
        <w:rPr>
          <w:rStyle w:val="af1"/>
          <w:rFonts w:hint="eastAsia"/>
        </w:rPr>
        <w:t>受词（宾语）</w:t>
      </w:r>
      <w:r w:rsidRPr="00DE4C4D">
        <w:rPr>
          <w:rStyle w:val="af1"/>
          <w:rFonts w:hint="eastAsia"/>
        </w:rPr>
        <w:t>，直接拿来当副词使用的字。</w:t>
      </w:r>
      <w:r w:rsidRPr="00E430F6">
        <w:rPr>
          <w:rFonts w:hint="eastAsia"/>
        </w:rPr>
        <w:t>例如：</w:t>
      </w:r>
    </w:p>
    <w:p w:rsidR="00DD2927" w:rsidRDefault="00E430F6" w:rsidP="00182A90">
      <w:pPr>
        <w:pStyle w:val="Preface"/>
        <w:spacing w:after="84"/>
        <w:ind w:firstLine="480"/>
        <w:rPr>
          <w:rFonts w:eastAsia="PMingLiU"/>
          <w:lang w:eastAsia="zh-TW"/>
        </w:rPr>
      </w:pPr>
      <w:r w:rsidRPr="00E430F6">
        <w:t xml:space="preserve">Were you </w:t>
      </w:r>
      <w:r w:rsidRPr="00E430F6">
        <w:rPr>
          <w:u w:val="single"/>
        </w:rPr>
        <w:t>in</w:t>
      </w:r>
      <w:r w:rsidRPr="00E430F6">
        <w:t xml:space="preserve"> last night?</w:t>
      </w:r>
      <w:r w:rsidR="00DE4C4D">
        <w:rPr>
          <w:rFonts w:hint="eastAsia"/>
        </w:rPr>
        <w:t xml:space="preserve"> </w:t>
      </w:r>
      <w:r w:rsidR="00662410">
        <w:rPr>
          <w:rFonts w:hint="eastAsia"/>
        </w:rPr>
        <w:t xml:space="preserve"> </w:t>
      </w:r>
    </w:p>
    <w:p w:rsidR="00DD2927" w:rsidRDefault="00E430F6" w:rsidP="00182A90">
      <w:pPr>
        <w:spacing w:after="84"/>
        <w:ind w:firstLine="480"/>
        <w:rPr>
          <w:rFonts w:eastAsia="PMingLiU"/>
          <w:lang w:eastAsia="zh-TW"/>
        </w:rPr>
      </w:pPr>
      <w:r w:rsidRPr="00E430F6">
        <w:rPr>
          <w:rFonts w:hint="eastAsia"/>
        </w:rPr>
        <w:t>介副词</w:t>
      </w:r>
      <w:r w:rsidRPr="00E430F6">
        <w:t>in</w:t>
      </w:r>
      <w:r w:rsidRPr="00E430F6">
        <w:rPr>
          <w:rFonts w:hint="eastAsia"/>
        </w:rPr>
        <w:t>当主词补语使用，修饰主词</w:t>
      </w:r>
      <w:r w:rsidRPr="00E430F6">
        <w:t>you</w:t>
      </w:r>
      <w:r w:rsidRPr="00E430F6">
        <w:rPr>
          <w:rFonts w:hint="eastAsia"/>
        </w:rPr>
        <w:t>。</w:t>
      </w:r>
    </w:p>
    <w:p w:rsidR="00DD2927" w:rsidRDefault="00E430F6" w:rsidP="00182A90">
      <w:pPr>
        <w:pStyle w:val="Preface"/>
        <w:spacing w:after="84"/>
        <w:ind w:firstLine="480"/>
        <w:rPr>
          <w:rFonts w:eastAsia="PMingLiU"/>
          <w:lang w:eastAsia="zh-TW"/>
        </w:rPr>
      </w:pPr>
      <w:r w:rsidRPr="00E430F6">
        <w:t xml:space="preserve">Time is </w:t>
      </w:r>
      <w:r w:rsidRPr="00E430F6">
        <w:rPr>
          <w:u w:val="single"/>
        </w:rPr>
        <w:t>up</w:t>
      </w:r>
      <w:r w:rsidRPr="00E430F6">
        <w:t>.</w:t>
      </w:r>
      <w:r w:rsidR="00DE4C4D">
        <w:rPr>
          <w:rFonts w:hint="eastAsia"/>
        </w:rPr>
        <w:t xml:space="preserve"> </w:t>
      </w:r>
      <w:r w:rsidR="00662410">
        <w:rPr>
          <w:rFonts w:hint="eastAsia"/>
        </w:rPr>
        <w:t xml:space="preserve"> </w:t>
      </w:r>
    </w:p>
    <w:p w:rsidR="00DD2927" w:rsidRDefault="00E430F6" w:rsidP="00182A90">
      <w:pPr>
        <w:spacing w:after="84"/>
        <w:ind w:firstLine="480"/>
        <w:rPr>
          <w:rFonts w:eastAsia="PMingLiU"/>
          <w:lang w:eastAsia="zh-TW"/>
        </w:rPr>
      </w:pPr>
      <w:r w:rsidRPr="00E430F6">
        <w:rPr>
          <w:rFonts w:hint="eastAsia"/>
        </w:rPr>
        <w:t>介副词</w:t>
      </w:r>
      <w:r w:rsidRPr="00E430F6">
        <w:t>up</w:t>
      </w:r>
      <w:r w:rsidRPr="00E430F6">
        <w:rPr>
          <w:rFonts w:hint="eastAsia"/>
        </w:rPr>
        <w:t>当主词补语使用，修饰主词</w:t>
      </w:r>
      <w:r w:rsidRPr="00E430F6">
        <w:t>time</w:t>
      </w:r>
      <w:r w:rsidRPr="00E430F6">
        <w:rPr>
          <w:rFonts w:hint="eastAsia"/>
        </w:rPr>
        <w:t>。</w:t>
      </w:r>
    </w:p>
    <w:p w:rsidR="00DD2927" w:rsidRDefault="00E430F6" w:rsidP="00182A90">
      <w:pPr>
        <w:pStyle w:val="Preface"/>
        <w:spacing w:after="84"/>
        <w:ind w:firstLine="480"/>
        <w:rPr>
          <w:rFonts w:eastAsia="PMingLiU"/>
          <w:lang w:eastAsia="zh-TW"/>
        </w:rPr>
      </w:pPr>
      <w:r w:rsidRPr="00E430F6">
        <w:t xml:space="preserve">Don’t look </w:t>
      </w:r>
      <w:r w:rsidRPr="00E430F6">
        <w:rPr>
          <w:u w:val="single"/>
        </w:rPr>
        <w:t>down</w:t>
      </w:r>
      <w:r w:rsidRPr="00E430F6">
        <w:t>.</w:t>
      </w:r>
      <w:r w:rsidR="00DE4C4D">
        <w:rPr>
          <w:rFonts w:hint="eastAsia"/>
        </w:rPr>
        <w:t xml:space="preserve"> </w:t>
      </w:r>
      <w:r w:rsidR="00662410">
        <w:rPr>
          <w:rFonts w:hint="eastAsia"/>
        </w:rPr>
        <w:t xml:space="preserve"> </w:t>
      </w:r>
    </w:p>
    <w:p w:rsidR="00DD2927" w:rsidRDefault="00E430F6" w:rsidP="00182A90">
      <w:pPr>
        <w:spacing w:after="84"/>
        <w:ind w:firstLine="480"/>
        <w:rPr>
          <w:rFonts w:eastAsia="PMingLiU"/>
          <w:lang w:eastAsia="zh-TW"/>
        </w:rPr>
      </w:pPr>
      <w:r w:rsidRPr="00E430F6">
        <w:rPr>
          <w:rFonts w:hint="eastAsia"/>
        </w:rPr>
        <w:t>介副词</w:t>
      </w:r>
      <w:r w:rsidRPr="00E430F6">
        <w:t>down</w:t>
      </w:r>
      <w:r w:rsidRPr="00E430F6">
        <w:rPr>
          <w:rFonts w:hint="eastAsia"/>
        </w:rPr>
        <w:t>修饰动词</w:t>
      </w:r>
      <w:r w:rsidRPr="00E430F6">
        <w:t>look</w:t>
      </w:r>
      <w:r w:rsidRPr="00E430F6">
        <w:rPr>
          <w:rFonts w:hint="eastAsia"/>
        </w:rPr>
        <w:t>。</w:t>
      </w:r>
    </w:p>
    <w:p w:rsidR="00DD2927" w:rsidRDefault="00E430F6" w:rsidP="00182A90">
      <w:pPr>
        <w:pStyle w:val="Preface"/>
        <w:spacing w:after="84"/>
        <w:ind w:firstLine="480"/>
        <w:rPr>
          <w:rFonts w:eastAsia="PMingLiU"/>
          <w:lang w:eastAsia="zh-TW"/>
        </w:rPr>
      </w:pPr>
      <w:r w:rsidRPr="00E430F6">
        <w:t xml:space="preserve">He came </w:t>
      </w:r>
      <w:r w:rsidRPr="00E430F6">
        <w:rPr>
          <w:u w:val="single"/>
        </w:rPr>
        <w:t>over</w:t>
      </w:r>
      <w:r w:rsidRPr="00E430F6">
        <w:t xml:space="preserve"> to talk to you.</w:t>
      </w:r>
      <w:r w:rsidR="00DE4C4D">
        <w:rPr>
          <w:rFonts w:hint="eastAsia"/>
        </w:rPr>
        <w:t xml:space="preserve"> </w:t>
      </w:r>
      <w:r w:rsidR="00662410">
        <w:rPr>
          <w:rFonts w:hint="eastAsia"/>
        </w:rPr>
        <w:t xml:space="preserve"> </w:t>
      </w:r>
    </w:p>
    <w:p w:rsidR="00DD2927" w:rsidRDefault="00E430F6" w:rsidP="00182A90">
      <w:pPr>
        <w:spacing w:after="84"/>
        <w:ind w:firstLine="480"/>
        <w:rPr>
          <w:rFonts w:eastAsia="PMingLiU"/>
          <w:lang w:eastAsia="zh-TW"/>
        </w:rPr>
      </w:pPr>
      <w:r w:rsidRPr="00E430F6">
        <w:rPr>
          <w:rFonts w:hint="eastAsia"/>
        </w:rPr>
        <w:lastRenderedPageBreak/>
        <w:t>介副词</w:t>
      </w:r>
      <w:r w:rsidRPr="00E430F6">
        <w:t>over</w:t>
      </w:r>
      <w:r w:rsidRPr="00E430F6">
        <w:rPr>
          <w:rFonts w:hint="eastAsia"/>
        </w:rPr>
        <w:t>修饰动词</w:t>
      </w:r>
      <w:r w:rsidRPr="00E430F6">
        <w:t>over</w:t>
      </w:r>
      <w:r w:rsidRPr="00E430F6">
        <w:rPr>
          <w:rFonts w:hint="eastAsia"/>
        </w:rPr>
        <w:t>。</w:t>
      </w:r>
    </w:p>
    <w:p w:rsidR="00EA57E3" w:rsidRDefault="00E430F6" w:rsidP="00182A90">
      <w:pPr>
        <w:spacing w:after="84"/>
        <w:ind w:firstLine="480"/>
        <w:rPr>
          <w:rFonts w:eastAsia="PMingLiU"/>
          <w:lang w:eastAsia="zh-TW"/>
        </w:rPr>
      </w:pPr>
      <w:r w:rsidRPr="00E430F6">
        <w:rPr>
          <w:rFonts w:hint="eastAsia"/>
        </w:rPr>
        <w:t>动词后面加个介副词，常常可以构成一个词组动词。有关词组动词的问题，本书将在后面讨论介系词的章节详述。</w:t>
      </w:r>
    </w:p>
    <w:p w:rsidR="00DD2927" w:rsidRDefault="00E430F6" w:rsidP="00982549">
      <w:pPr>
        <w:pStyle w:val="3"/>
        <w:spacing w:before="126" w:after="126"/>
        <w:rPr>
          <w:rFonts w:eastAsia="PMingLiU"/>
          <w:lang w:eastAsia="zh-TW"/>
        </w:rPr>
      </w:pPr>
      <w:bookmarkStart w:id="36" w:name="_Toc363483863"/>
      <w:r w:rsidRPr="00E430F6">
        <w:rPr>
          <w:rFonts w:hint="eastAsia"/>
        </w:rPr>
        <w:t>可以修饰名词的副词</w:t>
      </w:r>
      <w:bookmarkEnd w:id="36"/>
    </w:p>
    <w:p w:rsidR="00DD2927" w:rsidRDefault="00E430F6" w:rsidP="00182A90">
      <w:pPr>
        <w:spacing w:after="84"/>
        <w:ind w:firstLine="480"/>
        <w:rPr>
          <w:rFonts w:eastAsia="PMingLiU"/>
          <w:lang w:eastAsia="zh-TW"/>
        </w:rPr>
      </w:pPr>
      <w:r w:rsidRPr="00E430F6">
        <w:rPr>
          <w:rFonts w:hint="eastAsia"/>
        </w:rPr>
        <w:t>除了以上整理的加强语气的副词、强调范围的副词、程度副词、以及介副词这四种副词之外，还有时间副词与地方副词这两种也是可以修饰名词的副词。例如：</w:t>
      </w:r>
    </w:p>
    <w:p w:rsidR="00785232" w:rsidRPr="00785232" w:rsidRDefault="00E430F6" w:rsidP="00182A90">
      <w:pPr>
        <w:spacing w:after="84"/>
        <w:ind w:firstLine="480"/>
        <w:rPr>
          <w:rFonts w:eastAsia="PMingLiU"/>
          <w:lang w:eastAsia="zh-TW"/>
        </w:rPr>
      </w:pPr>
      <w:r w:rsidRPr="00E430F6">
        <w:rPr>
          <w:u w:val="single"/>
        </w:rPr>
        <w:t>The final game tomorrow</w:t>
      </w:r>
      <w:r w:rsidRPr="00E430F6">
        <w:t xml:space="preserve"> is going to be exciting.</w:t>
      </w:r>
    </w:p>
    <w:p w:rsidR="00DD2927" w:rsidRDefault="00E430F6" w:rsidP="00182A90">
      <w:pPr>
        <w:pStyle w:val="Preface"/>
        <w:spacing w:after="84"/>
        <w:ind w:firstLine="480"/>
        <w:rPr>
          <w:rFonts w:eastAsia="PMingLiU"/>
          <w:lang w:eastAsia="zh-TW"/>
        </w:rPr>
      </w:pPr>
      <w:r w:rsidRPr="00E430F6">
        <w:rPr>
          <w:rFonts w:hint="eastAsia"/>
        </w:rPr>
        <w:t>明天的决赛将很刺激。</w:t>
      </w:r>
    </w:p>
    <w:p w:rsidR="00DD2927" w:rsidRDefault="00E430F6" w:rsidP="00182A90">
      <w:pPr>
        <w:spacing w:after="84"/>
        <w:ind w:firstLine="480"/>
        <w:rPr>
          <w:rFonts w:eastAsia="PMingLiU"/>
          <w:lang w:eastAsia="zh-TW"/>
        </w:rPr>
      </w:pPr>
      <w:r w:rsidRPr="00E430F6">
        <w:rPr>
          <w:rFonts w:hint="eastAsia"/>
        </w:rPr>
        <w:t>句中的</w:t>
      </w:r>
      <w:r w:rsidRPr="00E430F6">
        <w:t>tomorrow</w:t>
      </w:r>
      <w:r w:rsidRPr="00E430F6">
        <w:rPr>
          <w:rFonts w:hint="eastAsia"/>
        </w:rPr>
        <w:t>是时间副词，修饰前面的名词词组</w:t>
      </w:r>
      <w:r w:rsidRPr="00E430F6">
        <w:t>the final game</w:t>
      </w:r>
      <w:r w:rsidRPr="00E430F6">
        <w:rPr>
          <w:rFonts w:hint="eastAsia"/>
        </w:rPr>
        <w:t>。</w:t>
      </w:r>
    </w:p>
    <w:p w:rsidR="00785232" w:rsidRPr="00785232" w:rsidRDefault="00E430F6" w:rsidP="00182A90">
      <w:pPr>
        <w:spacing w:after="84"/>
        <w:ind w:firstLine="480"/>
        <w:rPr>
          <w:rFonts w:eastAsia="PMingLiU"/>
          <w:lang w:eastAsia="zh-TW"/>
        </w:rPr>
      </w:pPr>
      <w:r w:rsidRPr="00E430F6">
        <w:rPr>
          <w:u w:val="single"/>
        </w:rPr>
        <w:t>All the people here</w:t>
      </w:r>
      <w:r w:rsidRPr="00E430F6">
        <w:t xml:space="preserve"> are your friends.</w:t>
      </w:r>
    </w:p>
    <w:p w:rsidR="00DD2927" w:rsidRDefault="00E430F6" w:rsidP="00182A90">
      <w:pPr>
        <w:pStyle w:val="Preface"/>
        <w:spacing w:after="84"/>
        <w:ind w:firstLine="480"/>
        <w:rPr>
          <w:rFonts w:eastAsia="PMingLiU"/>
          <w:lang w:eastAsia="zh-TW"/>
        </w:rPr>
      </w:pPr>
      <w:r w:rsidRPr="00E430F6">
        <w:rPr>
          <w:rFonts w:hint="eastAsia"/>
        </w:rPr>
        <w:t>这里所有人都是你的朋友。</w:t>
      </w:r>
    </w:p>
    <w:p w:rsidR="00DD2927" w:rsidRDefault="00E430F6" w:rsidP="00182A90">
      <w:pPr>
        <w:spacing w:after="84"/>
        <w:ind w:firstLine="480"/>
        <w:rPr>
          <w:rFonts w:eastAsia="PMingLiU"/>
          <w:lang w:eastAsia="zh-TW"/>
        </w:rPr>
      </w:pPr>
      <w:r w:rsidRPr="00E430F6">
        <w:rPr>
          <w:rFonts w:hint="eastAsia"/>
        </w:rPr>
        <w:t>句中的</w:t>
      </w:r>
      <w:r w:rsidRPr="00E430F6">
        <w:t>here</w:t>
      </w:r>
      <w:r w:rsidRPr="00E430F6">
        <w:rPr>
          <w:rFonts w:hint="eastAsia"/>
        </w:rPr>
        <w:t>是地方副词，修饰前面的名词词组</w:t>
      </w:r>
      <w:r w:rsidRPr="00E430F6">
        <w:t>all the people</w:t>
      </w:r>
      <w:r w:rsidRPr="00E430F6">
        <w:rPr>
          <w:rFonts w:hint="eastAsia"/>
        </w:rPr>
        <w:t>。</w:t>
      </w:r>
    </w:p>
    <w:p w:rsidR="00DD2927" w:rsidRDefault="00E430F6" w:rsidP="00182A90">
      <w:pPr>
        <w:spacing w:after="84"/>
        <w:ind w:firstLine="480"/>
        <w:rPr>
          <w:rFonts w:eastAsia="PMingLiU"/>
          <w:lang w:eastAsia="zh-TW"/>
        </w:rPr>
      </w:pPr>
      <w:r w:rsidRPr="00E430F6">
        <w:rPr>
          <w:rFonts w:hint="eastAsia"/>
        </w:rPr>
        <w:t>时间副词与地方副词，这两种副词最常见的用法还是用来修饰动词的。这时候，这两种副词通常放在句尾：地方副词在前、时间副词在后。例如：</w:t>
      </w:r>
    </w:p>
    <w:p w:rsidR="00785232" w:rsidRPr="00785232" w:rsidRDefault="00E430F6" w:rsidP="00182A90">
      <w:pPr>
        <w:spacing w:after="84"/>
        <w:ind w:firstLine="480"/>
        <w:rPr>
          <w:rFonts w:eastAsia="PMingLiU"/>
          <w:lang w:eastAsia="zh-TW"/>
        </w:rPr>
      </w:pPr>
      <w:r w:rsidRPr="00E430F6">
        <w:t xml:space="preserve">He </w:t>
      </w:r>
      <w:r w:rsidRPr="00E430F6">
        <w:rPr>
          <w:u w:val="single"/>
        </w:rPr>
        <w:t>had</w:t>
      </w:r>
      <w:r w:rsidRPr="00E430F6">
        <w:t xml:space="preserve"> an accident </w:t>
      </w:r>
      <w:r w:rsidRPr="00E430F6">
        <w:rPr>
          <w:u w:val="single"/>
        </w:rPr>
        <w:t>there</w:t>
      </w:r>
      <w:r w:rsidRPr="00E430F6">
        <w:t xml:space="preserve"> </w:t>
      </w:r>
      <w:r w:rsidRPr="00E430F6">
        <w:rPr>
          <w:u w:val="single"/>
        </w:rPr>
        <w:t>yesterday</w:t>
      </w:r>
      <w:r w:rsidRPr="00E430F6">
        <w:t>.</w:t>
      </w:r>
    </w:p>
    <w:p w:rsidR="00DD2927" w:rsidRDefault="00E430F6" w:rsidP="00182A90">
      <w:pPr>
        <w:pStyle w:val="Preface"/>
        <w:spacing w:after="84"/>
        <w:ind w:firstLine="480"/>
        <w:rPr>
          <w:rFonts w:eastAsia="PMingLiU"/>
          <w:lang w:eastAsia="zh-TW"/>
        </w:rPr>
      </w:pPr>
      <w:r w:rsidRPr="00E430F6">
        <w:rPr>
          <w:rFonts w:hint="eastAsia"/>
        </w:rPr>
        <w:t>他昨天在那里出了意外。</w:t>
      </w:r>
    </w:p>
    <w:p w:rsidR="00DD2927" w:rsidRDefault="00E430F6" w:rsidP="00182A90">
      <w:pPr>
        <w:spacing w:after="84"/>
        <w:ind w:firstLine="480"/>
        <w:rPr>
          <w:rFonts w:eastAsia="PMingLiU"/>
          <w:lang w:eastAsia="zh-TW"/>
        </w:rPr>
      </w:pPr>
      <w:r w:rsidRPr="00E430F6">
        <w:rPr>
          <w:rFonts w:hint="eastAsia"/>
        </w:rPr>
        <w:t>地方副词</w:t>
      </w:r>
      <w:r w:rsidRPr="00E430F6">
        <w:t>there</w:t>
      </w:r>
      <w:r w:rsidRPr="00E430F6">
        <w:rPr>
          <w:rFonts w:hint="eastAsia"/>
        </w:rPr>
        <w:t>与时间副词</w:t>
      </w:r>
      <w:r w:rsidRPr="00E430F6">
        <w:t>yesterday</w:t>
      </w:r>
      <w:r w:rsidRPr="00E430F6">
        <w:rPr>
          <w:rFonts w:hint="eastAsia"/>
        </w:rPr>
        <w:t>修饰动词</w:t>
      </w:r>
      <w:r w:rsidRPr="00E430F6">
        <w:t>had</w:t>
      </w:r>
      <w:r w:rsidRPr="00E430F6">
        <w:rPr>
          <w:rFonts w:hint="eastAsia"/>
        </w:rPr>
        <w:t>，位置放在句尾。不过，时间副词与地方副词的位置也很有弹性，例如：</w:t>
      </w:r>
    </w:p>
    <w:p w:rsidR="00785232" w:rsidRPr="00785232" w:rsidRDefault="00E430F6" w:rsidP="00182A90">
      <w:pPr>
        <w:spacing w:after="84"/>
        <w:ind w:firstLine="480"/>
        <w:rPr>
          <w:rFonts w:eastAsia="PMingLiU"/>
          <w:lang w:eastAsia="zh-TW"/>
        </w:rPr>
      </w:pPr>
      <w:r w:rsidRPr="00E430F6">
        <w:rPr>
          <w:u w:val="single"/>
        </w:rPr>
        <w:t>Yesterday</w:t>
      </w:r>
      <w:r w:rsidRPr="00E430F6">
        <w:t xml:space="preserve">, </w:t>
      </w:r>
      <w:r w:rsidRPr="00E430F6">
        <w:rPr>
          <w:u w:val="single"/>
        </w:rPr>
        <w:t>around this very corner</w:t>
      </w:r>
      <w:r w:rsidRPr="00E430F6">
        <w:t xml:space="preserve">, a bomb </w:t>
      </w:r>
      <w:r w:rsidRPr="00E430F6">
        <w:rPr>
          <w:u w:val="single"/>
        </w:rPr>
        <w:t>exploded</w:t>
      </w:r>
      <w:r w:rsidRPr="00E430F6">
        <w:t>.</w:t>
      </w:r>
    </w:p>
    <w:p w:rsidR="00DD2927" w:rsidRDefault="00E430F6" w:rsidP="00182A90">
      <w:pPr>
        <w:pStyle w:val="Preface"/>
        <w:spacing w:after="84"/>
        <w:ind w:firstLine="480"/>
        <w:rPr>
          <w:rFonts w:eastAsia="PMingLiU"/>
          <w:lang w:eastAsia="zh-TW"/>
        </w:rPr>
      </w:pPr>
      <w:r w:rsidRPr="00E430F6">
        <w:rPr>
          <w:rFonts w:hint="eastAsia"/>
        </w:rPr>
        <w:t>昨天，就在这个街角，有枚炸弹爆炸。</w:t>
      </w:r>
    </w:p>
    <w:p w:rsidR="00EA57E3" w:rsidRDefault="00E430F6" w:rsidP="00182A90">
      <w:pPr>
        <w:spacing w:after="84"/>
        <w:ind w:firstLine="480"/>
        <w:rPr>
          <w:rFonts w:eastAsia="PMingLiU"/>
          <w:lang w:eastAsia="zh-TW"/>
        </w:rPr>
      </w:pPr>
      <w:r w:rsidRPr="00E430F6">
        <w:rPr>
          <w:rFonts w:hint="eastAsia"/>
        </w:rPr>
        <w:t>时间副词</w:t>
      </w:r>
      <w:r w:rsidRPr="00E430F6">
        <w:t>yesterday</w:t>
      </w:r>
      <w:r w:rsidRPr="00E430F6">
        <w:rPr>
          <w:rFonts w:hint="eastAsia"/>
        </w:rPr>
        <w:t>与地方副词</w:t>
      </w:r>
      <w:r w:rsidRPr="00E430F6">
        <w:t>around this very corner</w:t>
      </w:r>
      <w:r w:rsidRPr="00E430F6">
        <w:rPr>
          <w:rFonts w:hint="eastAsia"/>
        </w:rPr>
        <w:t>（介系词词组）修饰动词</w:t>
      </w:r>
      <w:r w:rsidRPr="00E430F6">
        <w:t>exploded</w:t>
      </w:r>
      <w:r w:rsidRPr="00E430F6">
        <w:rPr>
          <w:rFonts w:hint="eastAsia"/>
        </w:rPr>
        <w:t>，位置可以放在句首。</w:t>
      </w:r>
    </w:p>
    <w:p w:rsidR="00DD2927" w:rsidRDefault="00E430F6" w:rsidP="00982549">
      <w:pPr>
        <w:pStyle w:val="3"/>
        <w:spacing w:before="126" w:after="126"/>
        <w:rPr>
          <w:rFonts w:eastAsia="PMingLiU"/>
          <w:lang w:eastAsia="zh-TW"/>
        </w:rPr>
      </w:pPr>
      <w:bookmarkStart w:id="37" w:name="_Toc363483864"/>
      <w:r w:rsidRPr="00E430F6">
        <w:rPr>
          <w:rFonts w:hint="eastAsia"/>
        </w:rPr>
        <w:t>可以当补语的副词</w:t>
      </w:r>
      <w:bookmarkEnd w:id="37"/>
    </w:p>
    <w:p w:rsidR="00DD2927" w:rsidRDefault="00E430F6" w:rsidP="00182A90">
      <w:pPr>
        <w:spacing w:after="84"/>
        <w:ind w:firstLine="480"/>
        <w:rPr>
          <w:rFonts w:eastAsia="PMingLiU"/>
          <w:lang w:eastAsia="zh-TW"/>
        </w:rPr>
      </w:pPr>
      <w:r w:rsidRPr="00E430F6">
        <w:rPr>
          <w:rFonts w:hint="eastAsia"/>
        </w:rPr>
        <w:t>补语（包括主词补语和</w:t>
      </w:r>
      <w:r w:rsidR="009D20F5">
        <w:rPr>
          <w:rFonts w:hint="eastAsia"/>
        </w:rPr>
        <w:t>受词（宾语）</w:t>
      </w:r>
      <w:r w:rsidRPr="00E430F6">
        <w:rPr>
          <w:rFonts w:hint="eastAsia"/>
        </w:rPr>
        <w:t>补语）最常见的词类是名词和形容词。但是时间副词、地方副词与介副词也都可以当补语使用。例如：</w:t>
      </w:r>
    </w:p>
    <w:p w:rsidR="00785232" w:rsidRPr="00785232" w:rsidRDefault="00E430F6" w:rsidP="00182A90">
      <w:pPr>
        <w:spacing w:after="84"/>
        <w:ind w:firstLine="480"/>
        <w:rPr>
          <w:rFonts w:eastAsia="PMingLiU"/>
          <w:lang w:eastAsia="zh-TW"/>
        </w:rPr>
      </w:pPr>
      <w:r w:rsidRPr="00E430F6">
        <w:t xml:space="preserve">The exam is </w:t>
      </w:r>
      <w:r w:rsidRPr="00E430F6">
        <w:rPr>
          <w:u w:val="single"/>
        </w:rPr>
        <w:t>only one week away</w:t>
      </w:r>
      <w:r w:rsidRPr="00E430F6">
        <w:t xml:space="preserve">. It’s </w:t>
      </w:r>
      <w:r w:rsidRPr="00E430F6">
        <w:rPr>
          <w:u w:val="single"/>
        </w:rPr>
        <w:t>next Friday</w:t>
      </w:r>
      <w:r w:rsidRPr="00E430F6">
        <w:t>.</w:t>
      </w:r>
    </w:p>
    <w:p w:rsidR="00DD2927" w:rsidRDefault="00E430F6" w:rsidP="00182A90">
      <w:pPr>
        <w:pStyle w:val="Preface"/>
        <w:spacing w:after="84"/>
        <w:ind w:firstLine="480"/>
        <w:rPr>
          <w:rFonts w:eastAsia="PMingLiU"/>
          <w:lang w:eastAsia="zh-TW"/>
        </w:rPr>
      </w:pPr>
      <w:r w:rsidRPr="00E430F6">
        <w:rPr>
          <w:rFonts w:hint="eastAsia"/>
        </w:rPr>
        <w:t>考试只剩一周就到了，在下周五。</w:t>
      </w:r>
    </w:p>
    <w:p w:rsidR="00DD2927" w:rsidRDefault="00E430F6" w:rsidP="00182A90">
      <w:pPr>
        <w:spacing w:after="84"/>
        <w:ind w:firstLine="480"/>
        <w:rPr>
          <w:rFonts w:eastAsia="PMingLiU"/>
          <w:lang w:eastAsia="zh-TW"/>
        </w:rPr>
      </w:pPr>
      <w:r w:rsidRPr="00E430F6">
        <w:rPr>
          <w:rFonts w:hint="eastAsia"/>
        </w:rPr>
        <w:t>时间副词词组</w:t>
      </w:r>
      <w:r w:rsidRPr="00E430F6">
        <w:t>only one week away</w:t>
      </w:r>
      <w:r w:rsidRPr="00E430F6">
        <w:rPr>
          <w:rFonts w:hint="eastAsia"/>
        </w:rPr>
        <w:t>和</w:t>
      </w:r>
      <w:r w:rsidRPr="00E430F6">
        <w:t>next Friday</w:t>
      </w:r>
      <w:r w:rsidRPr="00E430F6">
        <w:rPr>
          <w:rFonts w:hint="eastAsia"/>
        </w:rPr>
        <w:t>分别在这两个句子中担任主词补语角色。</w:t>
      </w:r>
    </w:p>
    <w:p w:rsidR="00785232" w:rsidRPr="00785232" w:rsidRDefault="00E430F6" w:rsidP="00182A90">
      <w:pPr>
        <w:spacing w:after="84"/>
        <w:ind w:firstLine="480"/>
        <w:rPr>
          <w:rFonts w:eastAsia="PMingLiU"/>
          <w:lang w:eastAsia="zh-TW"/>
        </w:rPr>
      </w:pPr>
      <w:r w:rsidRPr="00E430F6">
        <w:t xml:space="preserve">The police is </w:t>
      </w:r>
      <w:r w:rsidRPr="00E430F6">
        <w:rPr>
          <w:u w:val="single"/>
        </w:rPr>
        <w:t>here</w:t>
      </w:r>
      <w:r w:rsidRPr="00E430F6">
        <w:t xml:space="preserve">. Something’s </w:t>
      </w:r>
      <w:r w:rsidRPr="00E430F6">
        <w:rPr>
          <w:u w:val="single"/>
        </w:rPr>
        <w:t>up</w:t>
      </w:r>
      <w:r w:rsidRPr="00E430F6">
        <w:t>.</w:t>
      </w:r>
    </w:p>
    <w:p w:rsidR="00DD2927" w:rsidRDefault="00E430F6" w:rsidP="00182A90">
      <w:pPr>
        <w:pStyle w:val="Preface"/>
        <w:spacing w:after="84"/>
        <w:ind w:firstLine="480"/>
        <w:rPr>
          <w:rFonts w:eastAsia="PMingLiU"/>
          <w:lang w:eastAsia="zh-TW"/>
        </w:rPr>
      </w:pPr>
      <w:r w:rsidRPr="00E430F6">
        <w:rPr>
          <w:rFonts w:hint="eastAsia"/>
        </w:rPr>
        <w:t>警察来了。一定有事。</w:t>
      </w:r>
    </w:p>
    <w:p w:rsidR="00EA57E3" w:rsidRDefault="00E430F6" w:rsidP="00182A90">
      <w:pPr>
        <w:spacing w:after="84"/>
        <w:ind w:firstLine="480"/>
        <w:rPr>
          <w:rFonts w:eastAsia="PMingLiU"/>
          <w:lang w:eastAsia="zh-TW"/>
        </w:rPr>
      </w:pPr>
      <w:r w:rsidRPr="00E430F6">
        <w:rPr>
          <w:rFonts w:hint="eastAsia"/>
        </w:rPr>
        <w:lastRenderedPageBreak/>
        <w:t>地方副词</w:t>
      </w:r>
      <w:r w:rsidRPr="00E430F6">
        <w:t>here</w:t>
      </w:r>
      <w:r w:rsidRPr="00E430F6">
        <w:rPr>
          <w:rFonts w:hint="eastAsia"/>
        </w:rPr>
        <w:t>和介副词</w:t>
      </w:r>
      <w:r w:rsidRPr="00E430F6">
        <w:t>up</w:t>
      </w:r>
      <w:r w:rsidRPr="00E430F6">
        <w:rPr>
          <w:rFonts w:hint="eastAsia"/>
        </w:rPr>
        <w:t>分别在这两个句子中担任主词补语角色。</w:t>
      </w:r>
    </w:p>
    <w:p w:rsidR="00DD2927" w:rsidRDefault="00E430F6" w:rsidP="00982549">
      <w:pPr>
        <w:pStyle w:val="3"/>
        <w:spacing w:before="126" w:after="126"/>
        <w:rPr>
          <w:rFonts w:eastAsia="PMingLiU"/>
          <w:lang w:eastAsia="zh-TW"/>
        </w:rPr>
      </w:pPr>
      <w:bookmarkStart w:id="38" w:name="_Toc363483865"/>
      <w:r w:rsidRPr="00E430F6">
        <w:rPr>
          <w:rFonts w:hint="eastAsia"/>
        </w:rPr>
        <w:t>副词种类与位置的比较</w:t>
      </w:r>
      <w:bookmarkEnd w:id="38"/>
    </w:p>
    <w:p w:rsidR="00DD2927" w:rsidRDefault="00E430F6" w:rsidP="00182A90">
      <w:pPr>
        <w:spacing w:after="84"/>
        <w:ind w:firstLine="480"/>
        <w:rPr>
          <w:rFonts w:eastAsia="PMingLiU"/>
          <w:lang w:eastAsia="zh-TW"/>
        </w:rPr>
      </w:pPr>
      <w:r w:rsidRPr="00E430F6">
        <w:rPr>
          <w:rFonts w:hint="eastAsia"/>
        </w:rPr>
        <w:t>不同种类的副词，在句中使用的位置也不一样。试比较下列句子：</w:t>
      </w:r>
    </w:p>
    <w:p w:rsidR="00785232" w:rsidRPr="00785232" w:rsidRDefault="00E430F6" w:rsidP="00182A90">
      <w:pPr>
        <w:spacing w:after="84"/>
        <w:ind w:firstLine="480"/>
        <w:rPr>
          <w:rFonts w:eastAsia="MingLiU"/>
          <w:lang w:eastAsia="zh-TW"/>
        </w:rPr>
      </w:pPr>
      <w:r w:rsidRPr="00E430F6">
        <w:t xml:space="preserve">1. Your demand is </w:t>
      </w:r>
      <w:r w:rsidRPr="00E430F6">
        <w:rPr>
          <w:u w:val="single"/>
        </w:rPr>
        <w:t>practically impossible</w:t>
      </w:r>
      <w:r w:rsidRPr="00E430F6">
        <w:t xml:space="preserve"> to meet.</w:t>
      </w:r>
    </w:p>
    <w:p w:rsidR="00DD2927" w:rsidRDefault="00E430F6" w:rsidP="00182A90">
      <w:pPr>
        <w:pStyle w:val="Preface"/>
        <w:spacing w:after="84"/>
        <w:ind w:firstLine="480"/>
        <w:rPr>
          <w:rFonts w:eastAsia="MingLiU"/>
          <w:lang w:eastAsia="zh-TW"/>
        </w:rPr>
      </w:pPr>
      <w:r w:rsidRPr="00E430F6">
        <w:t xml:space="preserve">   </w:t>
      </w:r>
      <w:r w:rsidRPr="00E430F6">
        <w:rPr>
          <w:rFonts w:hint="eastAsia"/>
        </w:rPr>
        <w:t>你的要求几乎不可能做到。</w:t>
      </w:r>
    </w:p>
    <w:p w:rsidR="00785232" w:rsidRPr="00785232" w:rsidRDefault="00E430F6" w:rsidP="00182A90">
      <w:pPr>
        <w:spacing w:after="84"/>
        <w:ind w:firstLine="480"/>
        <w:rPr>
          <w:rFonts w:eastAsia="MingLiU"/>
          <w:lang w:eastAsia="zh-TW"/>
        </w:rPr>
      </w:pPr>
      <w:r w:rsidRPr="00E430F6">
        <w:t xml:space="preserve">2. Let’s </w:t>
      </w:r>
      <w:r w:rsidRPr="00E430F6">
        <w:rPr>
          <w:u w:val="single"/>
        </w:rPr>
        <w:t>discuss</w:t>
      </w:r>
      <w:r w:rsidRPr="00E430F6">
        <w:t xml:space="preserve"> this problem </w:t>
      </w:r>
      <w:r w:rsidRPr="00E430F6">
        <w:rPr>
          <w:u w:val="single"/>
        </w:rPr>
        <w:t>practically</w:t>
      </w:r>
      <w:r w:rsidRPr="00E430F6">
        <w:t>.</w:t>
      </w:r>
    </w:p>
    <w:p w:rsidR="00DD2927" w:rsidRDefault="00E430F6" w:rsidP="00182A90">
      <w:pPr>
        <w:pStyle w:val="Preface"/>
        <w:spacing w:after="84"/>
        <w:ind w:firstLine="480"/>
        <w:rPr>
          <w:rFonts w:eastAsia="MingLiU"/>
          <w:lang w:eastAsia="zh-TW"/>
        </w:rPr>
      </w:pPr>
      <w:r w:rsidRPr="00E430F6">
        <w:t xml:space="preserve">   </w:t>
      </w:r>
      <w:r w:rsidRPr="00E430F6">
        <w:rPr>
          <w:rFonts w:hint="eastAsia"/>
        </w:rPr>
        <w:t>我们用很实际的方式来讨论一下这个问题。</w:t>
      </w:r>
    </w:p>
    <w:p w:rsidR="00785232" w:rsidRPr="00785232" w:rsidRDefault="00E430F6" w:rsidP="00182A90">
      <w:pPr>
        <w:spacing w:after="84"/>
        <w:ind w:firstLine="480"/>
        <w:rPr>
          <w:rFonts w:eastAsia="MingLiU"/>
          <w:lang w:eastAsia="zh-TW"/>
        </w:rPr>
      </w:pPr>
      <w:r w:rsidRPr="00E430F6">
        <w:t xml:space="preserve">3. </w:t>
      </w:r>
      <w:r w:rsidRPr="00E430F6">
        <w:rPr>
          <w:u w:val="single"/>
        </w:rPr>
        <w:t>Practically</w:t>
      </w:r>
      <w:r w:rsidRPr="00E430F6">
        <w:t>, you don’t stand a chance in court.</w:t>
      </w:r>
      <w:r w:rsidR="00785232" w:rsidRPr="00785232">
        <w:rPr>
          <w:rFonts w:eastAsia="MingLiU" w:hint="eastAsia"/>
          <w:lang w:eastAsia="zh-TW"/>
        </w:rPr>
        <w:t xml:space="preserve"> </w:t>
      </w:r>
    </w:p>
    <w:p w:rsidR="00DD2927" w:rsidRDefault="00E430F6" w:rsidP="00182A90">
      <w:pPr>
        <w:pStyle w:val="Preface"/>
        <w:spacing w:after="84"/>
        <w:ind w:firstLine="480"/>
        <w:rPr>
          <w:rFonts w:eastAsia="MingLiU"/>
          <w:lang w:eastAsia="zh-TW"/>
        </w:rPr>
      </w:pPr>
      <w:r w:rsidRPr="00E430F6">
        <w:t xml:space="preserve">   </w:t>
      </w:r>
      <w:r w:rsidRPr="00E430F6">
        <w:rPr>
          <w:rFonts w:hint="eastAsia"/>
        </w:rPr>
        <w:t>实际一点来说，你上法庭根本没有机会赢。</w:t>
      </w:r>
    </w:p>
    <w:p w:rsidR="00DD2927"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句中的</w:t>
      </w:r>
      <w:r w:rsidRPr="00E430F6">
        <w:t>practically</w:t>
      </w:r>
      <w:r w:rsidRPr="00E430F6">
        <w:rPr>
          <w:rFonts w:hint="eastAsia"/>
        </w:rPr>
        <w:t>是个程度副词，修饰形容词</w:t>
      </w:r>
      <w:r w:rsidRPr="00E430F6">
        <w:t>impossible</w:t>
      </w:r>
      <w:r w:rsidRPr="00E430F6">
        <w:rPr>
          <w:rFonts w:hint="eastAsia"/>
        </w:rPr>
        <w:t>，表示「几乎不可能」，应置于</w:t>
      </w:r>
      <w:r w:rsidRPr="00E430F6">
        <w:t>impossible</w:t>
      </w:r>
      <w:r w:rsidRPr="00E430F6">
        <w:rPr>
          <w:rFonts w:hint="eastAsia"/>
        </w:rPr>
        <w:t>前面。第</w:t>
      </w:r>
      <w:r w:rsidRPr="00E430F6">
        <w:t>2</w:t>
      </w:r>
      <w:r w:rsidRPr="00E430F6">
        <w:rPr>
          <w:rFonts w:hint="eastAsia"/>
        </w:rPr>
        <w:t>句中的</w:t>
      </w:r>
      <w:r w:rsidRPr="00E430F6">
        <w:t>practically</w:t>
      </w:r>
      <w:r w:rsidRPr="00E430F6">
        <w:rPr>
          <w:rFonts w:hint="eastAsia"/>
        </w:rPr>
        <w:t>是方法状态副词，修饰动词</w:t>
      </w:r>
      <w:r w:rsidRPr="00E430F6">
        <w:t>discuss</w:t>
      </w:r>
      <w:r w:rsidRPr="00E430F6">
        <w:rPr>
          <w:rFonts w:hint="eastAsia"/>
        </w:rPr>
        <w:t>的方式，应置于</w:t>
      </w:r>
      <w:r w:rsidR="009D20F5">
        <w:rPr>
          <w:rFonts w:hint="eastAsia"/>
        </w:rPr>
        <w:t>受词（宾语）</w:t>
      </w:r>
      <w:r w:rsidRPr="00E430F6">
        <w:t>this problem</w:t>
      </w:r>
      <w:r w:rsidRPr="00E430F6">
        <w:rPr>
          <w:rFonts w:hint="eastAsia"/>
        </w:rPr>
        <w:t>后面。第</w:t>
      </w:r>
      <w:r w:rsidRPr="00E430F6">
        <w:t>3</w:t>
      </w:r>
      <w:r w:rsidRPr="00E430F6">
        <w:rPr>
          <w:rFonts w:hint="eastAsia"/>
        </w:rPr>
        <w:t>句中的</w:t>
      </w:r>
      <w:r w:rsidRPr="00E430F6">
        <w:t>practically</w:t>
      </w:r>
      <w:r w:rsidRPr="00E430F6">
        <w:rPr>
          <w:rFonts w:hint="eastAsia"/>
        </w:rPr>
        <w:t>是个分离副词，是</w:t>
      </w:r>
      <w:r w:rsidRPr="00E430F6">
        <w:t>practically speaking</w:t>
      </w:r>
      <w:r w:rsidRPr="00E430F6">
        <w:rPr>
          <w:rFonts w:hint="eastAsia"/>
        </w:rPr>
        <w:t>的省略，应置于句首。再看一组例子：</w:t>
      </w:r>
    </w:p>
    <w:p w:rsidR="00785232" w:rsidRPr="00785232" w:rsidRDefault="00E430F6" w:rsidP="00182A90">
      <w:pPr>
        <w:spacing w:after="84"/>
        <w:ind w:firstLine="480"/>
        <w:rPr>
          <w:rFonts w:eastAsia="MingLiU"/>
          <w:lang w:eastAsia="zh-TW"/>
        </w:rPr>
      </w:pPr>
      <w:r w:rsidRPr="00E430F6">
        <w:t xml:space="preserve">1. His ideas are </w:t>
      </w:r>
      <w:r w:rsidRPr="003D194C">
        <w:rPr>
          <w:u w:val="single"/>
        </w:rPr>
        <w:t>generally</w:t>
      </w:r>
      <w:r w:rsidRPr="00E430F6">
        <w:t xml:space="preserve"> very helpful.</w:t>
      </w:r>
    </w:p>
    <w:p w:rsidR="00785232" w:rsidRPr="00785232" w:rsidRDefault="00E430F6" w:rsidP="00182A90">
      <w:pPr>
        <w:pStyle w:val="Preface"/>
        <w:spacing w:after="84"/>
        <w:ind w:firstLine="480"/>
        <w:rPr>
          <w:rFonts w:eastAsia="MingLiU"/>
          <w:lang w:eastAsia="zh-TW"/>
        </w:rPr>
      </w:pPr>
      <w:r w:rsidRPr="00E430F6">
        <w:t xml:space="preserve">  </w:t>
      </w:r>
      <w:r w:rsidRPr="00E430F6">
        <w:rPr>
          <w:rFonts w:hint="eastAsia"/>
        </w:rPr>
        <w:t>他的点子通常都很管用。</w:t>
      </w:r>
    </w:p>
    <w:p w:rsidR="00785232" w:rsidRPr="00785232" w:rsidRDefault="00E430F6" w:rsidP="00182A90">
      <w:pPr>
        <w:spacing w:after="84"/>
        <w:ind w:firstLine="480"/>
        <w:rPr>
          <w:rFonts w:eastAsia="MingLiU"/>
          <w:lang w:eastAsia="zh-TW"/>
        </w:rPr>
      </w:pPr>
      <w:r w:rsidRPr="00E430F6">
        <w:t xml:space="preserve">2. He described the plan </w:t>
      </w:r>
      <w:r w:rsidRPr="003D194C">
        <w:rPr>
          <w:u w:val="single"/>
        </w:rPr>
        <w:t>generally</w:t>
      </w:r>
      <w:r w:rsidRPr="00E430F6">
        <w:t>, without much detail.</w:t>
      </w:r>
    </w:p>
    <w:p w:rsidR="00785232" w:rsidRPr="00785232" w:rsidRDefault="00E430F6" w:rsidP="00182A90">
      <w:pPr>
        <w:pStyle w:val="Preface"/>
        <w:spacing w:after="84"/>
        <w:ind w:firstLine="480"/>
        <w:rPr>
          <w:rFonts w:eastAsia="MingLiU"/>
          <w:lang w:eastAsia="zh-TW"/>
        </w:rPr>
      </w:pPr>
      <w:r w:rsidRPr="00E430F6">
        <w:t xml:space="preserve">  </w:t>
      </w:r>
      <w:r w:rsidRPr="00E430F6">
        <w:rPr>
          <w:rFonts w:hint="eastAsia"/>
        </w:rPr>
        <w:t>他很笼统地描述这项计划，没有说很多细节。</w:t>
      </w:r>
    </w:p>
    <w:p w:rsidR="00785232" w:rsidRPr="00785232" w:rsidRDefault="00E430F6" w:rsidP="00182A90">
      <w:pPr>
        <w:spacing w:after="84"/>
        <w:ind w:firstLine="480"/>
        <w:rPr>
          <w:rFonts w:eastAsia="MingLiU"/>
          <w:lang w:eastAsia="zh-TW"/>
        </w:rPr>
      </w:pPr>
      <w:r w:rsidRPr="00E430F6">
        <w:t xml:space="preserve">3. </w:t>
      </w:r>
      <w:r w:rsidRPr="003D194C">
        <w:rPr>
          <w:u w:val="single"/>
        </w:rPr>
        <w:t>Generally</w:t>
      </w:r>
      <w:r w:rsidRPr="00E430F6">
        <w:t>, I like his ideas.</w:t>
      </w:r>
    </w:p>
    <w:p w:rsidR="00DD2927" w:rsidRDefault="00E430F6" w:rsidP="00182A90">
      <w:pPr>
        <w:pStyle w:val="Preface"/>
        <w:spacing w:after="84"/>
        <w:ind w:firstLine="480"/>
        <w:rPr>
          <w:rFonts w:eastAsia="MingLiU"/>
          <w:lang w:eastAsia="zh-TW"/>
        </w:rPr>
      </w:pPr>
      <w:r w:rsidRPr="00E430F6">
        <w:t xml:space="preserve">  </w:t>
      </w:r>
      <w:r w:rsidRPr="00E430F6">
        <w:rPr>
          <w:rFonts w:hint="eastAsia"/>
        </w:rPr>
        <w:t>一般说来，我很喜欢他的点子。</w:t>
      </w:r>
    </w:p>
    <w:p w:rsidR="00EA57E3"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句中的</w:t>
      </w:r>
      <w:r w:rsidRPr="00E430F6">
        <w:t>generally</w:t>
      </w:r>
      <w:r w:rsidRPr="00E430F6">
        <w:rPr>
          <w:rFonts w:hint="eastAsia"/>
        </w:rPr>
        <w:t>是个频率副词，修饰动词</w:t>
      </w:r>
      <w:r w:rsidRPr="00E430F6">
        <w:t>are</w:t>
      </w:r>
      <w:r w:rsidRPr="00E430F6">
        <w:rPr>
          <w:rFonts w:hint="eastAsia"/>
        </w:rPr>
        <w:t>，表示「通常」，应置于动词后面。第</w:t>
      </w:r>
      <w:r w:rsidRPr="00E430F6">
        <w:t>2</w:t>
      </w:r>
      <w:r w:rsidRPr="00E430F6">
        <w:rPr>
          <w:rFonts w:hint="eastAsia"/>
        </w:rPr>
        <w:t>句中的</w:t>
      </w:r>
      <w:r w:rsidRPr="00E430F6">
        <w:t>generally</w:t>
      </w:r>
      <w:r w:rsidRPr="00E430F6">
        <w:rPr>
          <w:rFonts w:hint="eastAsia"/>
        </w:rPr>
        <w:t>是方法状态副词，修饰动词</w:t>
      </w:r>
      <w:r w:rsidRPr="00E430F6">
        <w:t>describe</w:t>
      </w:r>
      <w:r w:rsidRPr="00E430F6">
        <w:rPr>
          <w:rFonts w:hint="eastAsia"/>
        </w:rPr>
        <w:t>的方式，应置于</w:t>
      </w:r>
      <w:r w:rsidR="009D20F5">
        <w:rPr>
          <w:rFonts w:hint="eastAsia"/>
        </w:rPr>
        <w:t>受词（宾语）</w:t>
      </w:r>
      <w:r w:rsidRPr="00E430F6">
        <w:t>the plan</w:t>
      </w:r>
      <w:r w:rsidRPr="00E430F6">
        <w:rPr>
          <w:rFonts w:hint="eastAsia"/>
        </w:rPr>
        <w:t>后面。第</w:t>
      </w:r>
      <w:r w:rsidRPr="00E430F6">
        <w:t>3</w:t>
      </w:r>
      <w:r w:rsidRPr="00E430F6">
        <w:rPr>
          <w:rFonts w:hint="eastAsia"/>
        </w:rPr>
        <w:t>句中的</w:t>
      </w:r>
      <w:r w:rsidRPr="00E430F6">
        <w:t>generally</w:t>
      </w:r>
      <w:r w:rsidRPr="00E430F6">
        <w:rPr>
          <w:rFonts w:hint="eastAsia"/>
        </w:rPr>
        <w:t>是个分离副词，是</w:t>
      </w:r>
      <w:r w:rsidRPr="00E430F6">
        <w:t>generally speaking</w:t>
      </w:r>
      <w:r w:rsidRPr="00E430F6">
        <w:rPr>
          <w:rFonts w:hint="eastAsia"/>
        </w:rPr>
        <w:t>的省略，应置于句首。</w:t>
      </w:r>
    </w:p>
    <w:p w:rsidR="00DD2927" w:rsidRDefault="00E430F6" w:rsidP="00982549">
      <w:pPr>
        <w:pStyle w:val="3"/>
        <w:spacing w:before="126" w:after="126"/>
        <w:rPr>
          <w:rFonts w:eastAsia="PMingLiU"/>
          <w:lang w:eastAsia="zh-TW"/>
        </w:rPr>
      </w:pPr>
      <w:bookmarkStart w:id="39" w:name="_Toc363483866"/>
      <w:r w:rsidRPr="00E430F6">
        <w:rPr>
          <w:rFonts w:hint="eastAsia"/>
        </w:rPr>
        <w:t>副词的位置与清楚性</w:t>
      </w:r>
      <w:bookmarkEnd w:id="39"/>
    </w:p>
    <w:p w:rsidR="00DD2927" w:rsidRDefault="00E430F6" w:rsidP="00182A90">
      <w:pPr>
        <w:spacing w:after="84"/>
        <w:ind w:firstLine="480"/>
        <w:rPr>
          <w:rFonts w:eastAsia="PMingLiU"/>
          <w:lang w:eastAsia="zh-TW"/>
        </w:rPr>
      </w:pPr>
      <w:r w:rsidRPr="00E430F6">
        <w:rPr>
          <w:rFonts w:hint="eastAsia"/>
        </w:rPr>
        <w:t>副词的位置如果放得不恰当，读者可能会无法判断它修饰的对像是谁，因而造成模棱两可的结果。写作时应特别注意避免这种错误。例如：</w:t>
      </w:r>
    </w:p>
    <w:p w:rsidR="00785232" w:rsidRPr="00785232" w:rsidRDefault="00E430F6" w:rsidP="00182A90">
      <w:pPr>
        <w:spacing w:after="84"/>
        <w:ind w:firstLine="480"/>
        <w:rPr>
          <w:rFonts w:eastAsia="PMingLiU"/>
          <w:lang w:eastAsia="zh-TW"/>
        </w:rPr>
      </w:pPr>
      <w:r w:rsidRPr="00E430F6">
        <w:rPr>
          <w:u w:val="single"/>
        </w:rPr>
        <w:t>The boss</w:t>
      </w:r>
      <w:r w:rsidRPr="00E430F6">
        <w:t xml:space="preserve"> </w:t>
      </w:r>
      <w:r w:rsidRPr="00E430F6">
        <w:rPr>
          <w:u w:val="single"/>
        </w:rPr>
        <w:t>wanted</w:t>
      </w:r>
      <w:r w:rsidRPr="00E430F6">
        <w:t xml:space="preserve"> </w:t>
      </w:r>
      <w:r w:rsidRPr="00E430F6">
        <w:rPr>
          <w:u w:val="single"/>
        </w:rPr>
        <w:t>this man</w:t>
      </w:r>
      <w:r w:rsidRPr="00E430F6">
        <w:t xml:space="preserve"> </w:t>
      </w:r>
      <w:r w:rsidRPr="00E430F6">
        <w:rPr>
          <w:u w:val="single"/>
        </w:rPr>
        <w:t>to be punished</w:t>
      </w:r>
      <w:r w:rsidRPr="00E430F6">
        <w:t xml:space="preserve"> </w:t>
      </w:r>
      <w:r w:rsidRPr="00E430F6">
        <w:rPr>
          <w:u w:val="single"/>
        </w:rPr>
        <w:t>badly</w:t>
      </w:r>
      <w:r w:rsidRPr="00E430F6">
        <w:t>.</w:t>
      </w:r>
      <w:r w:rsidRPr="00E430F6">
        <w:rPr>
          <w:rFonts w:hint="eastAsia"/>
        </w:rPr>
        <w:t>（不佳）</w:t>
      </w:r>
    </w:p>
    <w:p w:rsidR="00DD2927" w:rsidRDefault="00E430F6" w:rsidP="00182A90">
      <w:pPr>
        <w:spacing w:after="84"/>
        <w:ind w:firstLine="480"/>
        <w:rPr>
          <w:rFonts w:eastAsia="PMingLiU"/>
          <w:lang w:eastAsia="zh-TW"/>
        </w:rPr>
      </w:pPr>
      <w:r w:rsidRPr="00E430F6">
        <w:rPr>
          <w:rFonts w:hint="eastAsia"/>
        </w:rPr>
        <w:t>方法、状态的副词</w:t>
      </w:r>
      <w:r w:rsidRPr="00E430F6">
        <w:t>badly</w:t>
      </w:r>
      <w:r w:rsidRPr="00E430F6">
        <w:rPr>
          <w:rFonts w:hint="eastAsia"/>
        </w:rPr>
        <w:t>，修饰的对象应该是动词。但是，放在句尾这个位置，用来修饰动词</w:t>
      </w:r>
      <w:r w:rsidRPr="00E430F6">
        <w:t>want</w:t>
      </w:r>
      <w:r w:rsidRPr="00E430F6">
        <w:rPr>
          <w:rFonts w:hint="eastAsia"/>
        </w:rPr>
        <w:t>讲得通（很想要）、修饰</w:t>
      </w:r>
      <w:r w:rsidRPr="00E430F6">
        <w:t>punish</w:t>
      </w:r>
      <w:r w:rsidRPr="00E430F6">
        <w:rPr>
          <w:rFonts w:hint="eastAsia"/>
        </w:rPr>
        <w:t>也同样讲得通（要严加处罚）。一个句子有两种可能的意思，这句话就没讲清楚。可以分别修改如下：</w:t>
      </w:r>
    </w:p>
    <w:p w:rsidR="00785232" w:rsidRPr="00785232" w:rsidRDefault="00E430F6" w:rsidP="00182A90">
      <w:pPr>
        <w:spacing w:after="84"/>
        <w:ind w:firstLine="480"/>
        <w:rPr>
          <w:rFonts w:eastAsia="PMingLiU"/>
          <w:lang w:eastAsia="zh-TW"/>
        </w:rPr>
      </w:pPr>
      <w:r w:rsidRPr="00E430F6">
        <w:t xml:space="preserve">The boss </w:t>
      </w:r>
      <w:r w:rsidRPr="00E430F6">
        <w:rPr>
          <w:u w:val="single"/>
        </w:rPr>
        <w:t>badly wanted</w:t>
      </w:r>
      <w:r w:rsidRPr="00E430F6">
        <w:t xml:space="preserve"> this man to be punished.</w:t>
      </w:r>
    </w:p>
    <w:p w:rsidR="00DD2927" w:rsidRDefault="00E430F6" w:rsidP="00182A90">
      <w:pPr>
        <w:pStyle w:val="Preface"/>
        <w:spacing w:after="84"/>
        <w:ind w:firstLine="480"/>
        <w:rPr>
          <w:rFonts w:eastAsia="PMingLiU"/>
          <w:lang w:eastAsia="zh-TW"/>
        </w:rPr>
      </w:pPr>
      <w:r w:rsidRPr="00E430F6">
        <w:rPr>
          <w:rFonts w:hint="eastAsia"/>
        </w:rPr>
        <w:lastRenderedPageBreak/>
        <w:t>老板很想要处罚这个人。</w:t>
      </w:r>
    </w:p>
    <w:p w:rsidR="00785232" w:rsidRPr="00785232" w:rsidRDefault="00E430F6" w:rsidP="00182A90">
      <w:pPr>
        <w:spacing w:after="84"/>
        <w:ind w:firstLine="480"/>
        <w:rPr>
          <w:rFonts w:eastAsia="PMingLiU"/>
          <w:lang w:eastAsia="zh-TW"/>
        </w:rPr>
      </w:pPr>
      <w:r w:rsidRPr="00E430F6">
        <w:t xml:space="preserve">The boss wanted this man to be </w:t>
      </w:r>
      <w:r w:rsidRPr="00E430F6">
        <w:rPr>
          <w:u w:val="single"/>
        </w:rPr>
        <w:t>badly punished</w:t>
      </w:r>
      <w:r w:rsidRPr="00E430F6">
        <w:t>.</w:t>
      </w:r>
    </w:p>
    <w:p w:rsidR="00DD2927" w:rsidRDefault="00E430F6" w:rsidP="00182A90">
      <w:pPr>
        <w:pStyle w:val="Preface"/>
        <w:spacing w:after="84"/>
        <w:ind w:firstLine="480"/>
        <w:rPr>
          <w:rFonts w:eastAsia="PMingLiU"/>
          <w:lang w:eastAsia="zh-TW"/>
        </w:rPr>
      </w:pPr>
      <w:r w:rsidRPr="00E430F6">
        <w:rPr>
          <w:rFonts w:hint="eastAsia"/>
        </w:rPr>
        <w:t>老板要这个人受到严厉处罚。</w:t>
      </w:r>
    </w:p>
    <w:p w:rsidR="00DD2927" w:rsidRDefault="00E430F6" w:rsidP="00182A90">
      <w:pPr>
        <w:spacing w:after="84"/>
        <w:ind w:firstLine="480"/>
        <w:rPr>
          <w:rFonts w:eastAsia="PMingLiU"/>
          <w:lang w:eastAsia="zh-TW"/>
        </w:rPr>
      </w:pPr>
      <w:r w:rsidRPr="00E430F6">
        <w:rPr>
          <w:rFonts w:hint="eastAsia"/>
        </w:rPr>
        <w:t>方法状态的副词，如果放在动词后面不够清楚，往往移动到动词前面就会比较清楚。下面这个例子的情况差不多：</w:t>
      </w:r>
    </w:p>
    <w:p w:rsidR="00DD2927" w:rsidRDefault="00E430F6" w:rsidP="00182A90">
      <w:pPr>
        <w:spacing w:after="84"/>
        <w:ind w:firstLine="480"/>
        <w:rPr>
          <w:rFonts w:eastAsia="PMingLiU"/>
          <w:lang w:eastAsia="zh-TW"/>
        </w:rPr>
      </w:pPr>
      <w:r w:rsidRPr="00E430F6">
        <w:t xml:space="preserve">The man was seen </w:t>
      </w:r>
      <w:r w:rsidRPr="00E430F6">
        <w:rPr>
          <w:u w:val="single"/>
        </w:rPr>
        <w:t>clearly</w:t>
      </w:r>
      <w:r w:rsidRPr="00E430F6">
        <w:t xml:space="preserve"> to be dying.</w:t>
      </w:r>
      <w:r w:rsidRPr="00E430F6">
        <w:rPr>
          <w:rFonts w:hint="eastAsia"/>
        </w:rPr>
        <w:t>（不佳）</w:t>
      </w:r>
    </w:p>
    <w:p w:rsidR="00DD2927" w:rsidRDefault="00E430F6" w:rsidP="00182A90">
      <w:pPr>
        <w:spacing w:after="84"/>
        <w:ind w:firstLine="480"/>
        <w:rPr>
          <w:rFonts w:eastAsia="PMingLiU"/>
          <w:lang w:eastAsia="zh-TW"/>
        </w:rPr>
      </w:pPr>
      <w:r w:rsidRPr="00E430F6">
        <w:rPr>
          <w:rFonts w:hint="eastAsia"/>
        </w:rPr>
        <w:t>方法、状态的副词</w:t>
      </w:r>
      <w:r w:rsidRPr="00E430F6">
        <w:t>clearly</w:t>
      </w:r>
      <w:r w:rsidRPr="00E430F6">
        <w:rPr>
          <w:rFonts w:hint="eastAsia"/>
        </w:rPr>
        <w:t>放在这个位置，可以修饰前面的动词</w:t>
      </w:r>
      <w:r w:rsidRPr="00E430F6">
        <w:t>see</w:t>
      </w:r>
      <w:r w:rsidRPr="00E430F6">
        <w:rPr>
          <w:rFonts w:hint="eastAsia"/>
        </w:rPr>
        <w:t>（明显看出来）、也可以修饰后面的动词</w:t>
      </w:r>
      <w:r w:rsidRPr="00E430F6">
        <w:t>die</w:t>
      </w:r>
      <w:r w:rsidRPr="00E430F6">
        <w:rPr>
          <w:rFonts w:hint="eastAsia"/>
        </w:rPr>
        <w:t>（明显将死亡），犯有模棱两可的毛病。可分别修改如下：</w:t>
      </w:r>
    </w:p>
    <w:p w:rsidR="00785232" w:rsidRPr="00785232" w:rsidRDefault="00E430F6" w:rsidP="00182A90">
      <w:pPr>
        <w:spacing w:after="84"/>
        <w:ind w:firstLine="480"/>
        <w:rPr>
          <w:rFonts w:eastAsia="PMingLiU"/>
          <w:lang w:eastAsia="zh-TW"/>
        </w:rPr>
      </w:pPr>
      <w:r w:rsidRPr="00E430F6">
        <w:t xml:space="preserve">The man was </w:t>
      </w:r>
      <w:r w:rsidRPr="00E430F6">
        <w:rPr>
          <w:u w:val="single"/>
        </w:rPr>
        <w:t>clearly seen</w:t>
      </w:r>
      <w:r w:rsidRPr="00E430F6">
        <w:t xml:space="preserve"> to be dying.</w:t>
      </w:r>
    </w:p>
    <w:p w:rsidR="00DD2927" w:rsidRDefault="00E430F6" w:rsidP="00182A90">
      <w:pPr>
        <w:pStyle w:val="Preface"/>
        <w:spacing w:after="84"/>
        <w:ind w:firstLine="480"/>
        <w:rPr>
          <w:rFonts w:eastAsia="PMingLiU"/>
          <w:lang w:eastAsia="zh-TW"/>
        </w:rPr>
      </w:pPr>
      <w:r w:rsidRPr="00E430F6">
        <w:rPr>
          <w:rFonts w:hint="eastAsia"/>
        </w:rPr>
        <w:t>很明显看得出来这个人快要死了。</w:t>
      </w:r>
    </w:p>
    <w:p w:rsidR="00785232" w:rsidRPr="00785232" w:rsidRDefault="00E430F6" w:rsidP="00182A90">
      <w:pPr>
        <w:spacing w:after="84"/>
        <w:ind w:firstLine="480"/>
        <w:rPr>
          <w:rFonts w:eastAsia="PMingLiU"/>
          <w:lang w:eastAsia="zh-TW"/>
        </w:rPr>
      </w:pPr>
      <w:r w:rsidRPr="00E430F6">
        <w:t xml:space="preserve">The man was seen to be </w:t>
      </w:r>
      <w:r w:rsidRPr="00E430F6">
        <w:rPr>
          <w:u w:val="single"/>
        </w:rPr>
        <w:t>clearly dying</w:t>
      </w:r>
      <w:r w:rsidRPr="00E430F6">
        <w:t>.</w:t>
      </w:r>
    </w:p>
    <w:p w:rsidR="00DD2927" w:rsidRDefault="00E430F6" w:rsidP="00182A90">
      <w:pPr>
        <w:pStyle w:val="Preface"/>
        <w:spacing w:after="84"/>
        <w:ind w:firstLine="480"/>
        <w:rPr>
          <w:rFonts w:eastAsia="PMingLiU"/>
          <w:lang w:eastAsia="zh-TW"/>
        </w:rPr>
      </w:pPr>
      <w:r w:rsidRPr="00E430F6">
        <w:rPr>
          <w:rFonts w:hint="eastAsia"/>
        </w:rPr>
        <w:t>看得出来这个人很明显快要死了。</w:t>
      </w:r>
    </w:p>
    <w:p w:rsidR="00DD2927" w:rsidRDefault="00E430F6" w:rsidP="00182A90">
      <w:pPr>
        <w:spacing w:after="84"/>
        <w:ind w:firstLine="480"/>
        <w:rPr>
          <w:rFonts w:eastAsia="PMingLiU"/>
          <w:lang w:eastAsia="zh-TW"/>
        </w:rPr>
      </w:pPr>
      <w:r w:rsidRPr="00E430F6">
        <w:rPr>
          <w:rFonts w:hint="eastAsia"/>
        </w:rPr>
        <w:t>再看一个例子：</w:t>
      </w:r>
    </w:p>
    <w:p w:rsidR="00DD2927" w:rsidRDefault="00E430F6" w:rsidP="00182A90">
      <w:pPr>
        <w:spacing w:after="84"/>
        <w:ind w:firstLine="480"/>
        <w:rPr>
          <w:rFonts w:eastAsia="PMingLiU"/>
          <w:lang w:eastAsia="zh-TW"/>
        </w:rPr>
      </w:pPr>
      <w:r w:rsidRPr="00E430F6">
        <w:t xml:space="preserve">He </w:t>
      </w:r>
      <w:r w:rsidRPr="00E430F6">
        <w:rPr>
          <w:u w:val="single"/>
        </w:rPr>
        <w:t>confessed</w:t>
      </w:r>
      <w:r w:rsidRPr="00E430F6">
        <w:t xml:space="preserve"> that he had been </w:t>
      </w:r>
      <w:r w:rsidRPr="00E430F6">
        <w:rPr>
          <w:u w:val="single"/>
        </w:rPr>
        <w:t>abusing</w:t>
      </w:r>
      <w:r w:rsidRPr="00E430F6">
        <w:t xml:space="preserve"> his wife </w:t>
      </w:r>
      <w:r w:rsidRPr="00E430F6">
        <w:rPr>
          <w:u w:val="single"/>
        </w:rPr>
        <w:t>openly</w:t>
      </w:r>
      <w:r w:rsidRPr="00E430F6">
        <w:t>.</w:t>
      </w:r>
      <w:r w:rsidRPr="00E430F6">
        <w:rPr>
          <w:rFonts w:hint="eastAsia"/>
        </w:rPr>
        <w:t>（不佳）</w:t>
      </w:r>
    </w:p>
    <w:p w:rsidR="00DD2927" w:rsidRDefault="00E430F6" w:rsidP="00182A90">
      <w:pPr>
        <w:spacing w:after="84"/>
        <w:ind w:firstLine="480"/>
        <w:rPr>
          <w:rFonts w:eastAsia="PMingLiU"/>
          <w:lang w:eastAsia="zh-TW"/>
        </w:rPr>
      </w:pPr>
      <w:r w:rsidRPr="00E430F6">
        <w:rPr>
          <w:rFonts w:hint="eastAsia"/>
        </w:rPr>
        <w:t>方法状态的副词</w:t>
      </w:r>
      <w:r w:rsidRPr="00E430F6">
        <w:t>openly</w:t>
      </w:r>
      <w:r w:rsidRPr="00E430F6">
        <w:rPr>
          <w:rFonts w:hint="eastAsia"/>
        </w:rPr>
        <w:t>放在这个位置，既是主要</w:t>
      </w:r>
      <w:r w:rsidR="00BF5096">
        <w:rPr>
          <w:rFonts w:hint="eastAsia"/>
        </w:rPr>
        <w:t>从句</w:t>
      </w:r>
      <w:r w:rsidRPr="00E430F6">
        <w:rPr>
          <w:rFonts w:hint="eastAsia"/>
        </w:rPr>
        <w:t>的句尾、又是名词</w:t>
      </w:r>
      <w:r w:rsidR="00BF5096">
        <w:rPr>
          <w:rFonts w:hint="eastAsia"/>
        </w:rPr>
        <w:t>从句</w:t>
      </w:r>
      <w:r w:rsidRPr="00E430F6">
        <w:rPr>
          <w:rFonts w:hint="eastAsia"/>
        </w:rPr>
        <w:t>（</w:t>
      </w:r>
      <w:r w:rsidRPr="00E430F6">
        <w:t>that</w:t>
      </w:r>
      <w:r w:rsidR="00BF5096">
        <w:rPr>
          <w:rFonts w:hint="eastAsia"/>
        </w:rPr>
        <w:t>从句</w:t>
      </w:r>
      <w:r w:rsidRPr="00E430F6">
        <w:rPr>
          <w:rFonts w:hint="eastAsia"/>
        </w:rPr>
        <w:t>）的句尾。它修饰的对象到底是主要</w:t>
      </w:r>
      <w:r w:rsidR="00BF5096">
        <w:rPr>
          <w:rFonts w:hint="eastAsia"/>
        </w:rPr>
        <w:t>从句</w:t>
      </w:r>
      <w:r w:rsidRPr="00E430F6">
        <w:rPr>
          <w:rFonts w:hint="eastAsia"/>
        </w:rPr>
        <w:t>的动词</w:t>
      </w:r>
      <w:r w:rsidRPr="00E430F6">
        <w:t>confess</w:t>
      </w:r>
      <w:r w:rsidRPr="00E430F6">
        <w:rPr>
          <w:rFonts w:hint="eastAsia"/>
        </w:rPr>
        <w:t>还是名词</w:t>
      </w:r>
      <w:r w:rsidR="00BF5096">
        <w:rPr>
          <w:rFonts w:hint="eastAsia"/>
        </w:rPr>
        <w:t>从句</w:t>
      </w:r>
      <w:r w:rsidRPr="00E430F6">
        <w:rPr>
          <w:rFonts w:hint="eastAsia"/>
        </w:rPr>
        <w:t>的动词</w:t>
      </w:r>
      <w:r w:rsidRPr="00E430F6">
        <w:t>abuse</w:t>
      </w:r>
      <w:r w:rsidRPr="00E430F6">
        <w:rPr>
          <w:rFonts w:hint="eastAsia"/>
        </w:rPr>
        <w:t>，并不清楚，所以是不好的句子。可分别修改如下：</w:t>
      </w:r>
    </w:p>
    <w:p w:rsidR="00785232" w:rsidRPr="00785232" w:rsidRDefault="00E430F6" w:rsidP="00182A90">
      <w:pPr>
        <w:spacing w:after="84"/>
        <w:ind w:firstLine="480"/>
        <w:rPr>
          <w:rFonts w:eastAsia="PMingLiU"/>
          <w:lang w:eastAsia="zh-TW"/>
        </w:rPr>
      </w:pPr>
      <w:r w:rsidRPr="00E430F6">
        <w:t xml:space="preserve">He </w:t>
      </w:r>
      <w:r w:rsidRPr="00E430F6">
        <w:rPr>
          <w:u w:val="single"/>
        </w:rPr>
        <w:t>openly confessed</w:t>
      </w:r>
      <w:r w:rsidRPr="00E430F6">
        <w:t xml:space="preserve"> that he had been abusing his wife.</w:t>
      </w:r>
    </w:p>
    <w:p w:rsidR="00DD2927" w:rsidRDefault="00E430F6" w:rsidP="00182A90">
      <w:pPr>
        <w:pStyle w:val="Preface"/>
        <w:spacing w:after="84"/>
        <w:ind w:firstLine="480"/>
        <w:rPr>
          <w:rFonts w:eastAsia="PMingLiU"/>
          <w:lang w:eastAsia="zh-TW"/>
        </w:rPr>
      </w:pPr>
      <w:r w:rsidRPr="00E430F6">
        <w:rPr>
          <w:rFonts w:hint="eastAsia"/>
        </w:rPr>
        <w:t>他公开承认他有在虐待他老婆。</w:t>
      </w:r>
    </w:p>
    <w:p w:rsidR="00785232" w:rsidRPr="00785232" w:rsidRDefault="00E430F6" w:rsidP="00182A90">
      <w:pPr>
        <w:spacing w:after="84"/>
        <w:ind w:firstLine="480"/>
        <w:rPr>
          <w:rFonts w:eastAsia="PMingLiU"/>
          <w:lang w:eastAsia="zh-TW"/>
        </w:rPr>
      </w:pPr>
      <w:r w:rsidRPr="00E430F6">
        <w:t xml:space="preserve">He confessed that he had been </w:t>
      </w:r>
      <w:r w:rsidRPr="00E430F6">
        <w:rPr>
          <w:u w:val="single"/>
        </w:rPr>
        <w:t>openly abusing</w:t>
      </w:r>
      <w:r w:rsidRPr="00E430F6">
        <w:t xml:space="preserve"> his wife.</w:t>
      </w:r>
    </w:p>
    <w:p w:rsidR="00EA57E3" w:rsidRDefault="00E430F6" w:rsidP="00182A90">
      <w:pPr>
        <w:pStyle w:val="Preface"/>
        <w:spacing w:after="84"/>
        <w:ind w:firstLine="480"/>
        <w:rPr>
          <w:rFonts w:eastAsia="PMingLiU"/>
          <w:lang w:eastAsia="zh-TW"/>
        </w:rPr>
      </w:pPr>
      <w:r w:rsidRPr="00E430F6">
        <w:rPr>
          <w:rFonts w:hint="eastAsia"/>
        </w:rPr>
        <w:t>他承认他有在公开虐待他老婆。</w:t>
      </w:r>
    </w:p>
    <w:p w:rsidR="00DD2927" w:rsidRDefault="00E430F6" w:rsidP="00982549">
      <w:pPr>
        <w:pStyle w:val="3"/>
        <w:spacing w:before="126" w:after="126"/>
        <w:rPr>
          <w:rFonts w:eastAsia="PMingLiU"/>
          <w:lang w:eastAsia="zh-TW"/>
        </w:rPr>
      </w:pPr>
      <w:bookmarkStart w:id="40" w:name="_Toc363483867"/>
      <w:r w:rsidRPr="00E430F6">
        <w:rPr>
          <w:rFonts w:hint="eastAsia"/>
        </w:rPr>
        <w:t>形容词与副词的判断</w:t>
      </w:r>
      <w:bookmarkEnd w:id="40"/>
    </w:p>
    <w:p w:rsidR="00DD2927" w:rsidRDefault="00E430F6" w:rsidP="00182A90">
      <w:pPr>
        <w:spacing w:after="84"/>
        <w:ind w:firstLine="480"/>
        <w:rPr>
          <w:rFonts w:eastAsia="PMingLiU"/>
          <w:lang w:eastAsia="zh-TW"/>
        </w:rPr>
      </w:pPr>
      <w:r w:rsidRPr="00E430F6">
        <w:rPr>
          <w:rFonts w:hint="eastAsia"/>
        </w:rPr>
        <w:t>该用形容词还是该用副词，应该视句型的要求而定。以</w:t>
      </w:r>
      <w:r w:rsidRPr="00E430F6">
        <w:t>firm/firmly</w:t>
      </w:r>
      <w:r w:rsidRPr="00E430F6">
        <w:rPr>
          <w:rFonts w:hint="eastAsia"/>
        </w:rPr>
        <w:t>为例：</w:t>
      </w:r>
    </w:p>
    <w:p w:rsidR="00785232" w:rsidRPr="00785232" w:rsidRDefault="00E430F6" w:rsidP="00182A90">
      <w:pPr>
        <w:spacing w:after="84"/>
        <w:ind w:firstLine="480"/>
        <w:rPr>
          <w:rFonts w:eastAsia="PMingLiU"/>
          <w:lang w:eastAsia="zh-TW"/>
        </w:rPr>
      </w:pPr>
      <w:r w:rsidRPr="00E430F6">
        <w:t xml:space="preserve">When you shake someone’s hand, </w:t>
      </w:r>
      <w:r w:rsidRPr="00E430F6">
        <w:rPr>
          <w:u w:val="single"/>
        </w:rPr>
        <w:t>you</w:t>
      </w:r>
      <w:r w:rsidRPr="00E430F6">
        <w:t xml:space="preserve"> </w:t>
      </w:r>
      <w:r w:rsidRPr="00E430F6">
        <w:rPr>
          <w:u w:val="single"/>
        </w:rPr>
        <w:t>should hold</w:t>
      </w:r>
      <w:r w:rsidRPr="00E430F6">
        <w:t xml:space="preserve"> </w:t>
      </w:r>
      <w:r w:rsidRPr="00E430F6">
        <w:rPr>
          <w:u w:val="single"/>
        </w:rPr>
        <w:t>it</w:t>
      </w:r>
      <w:r w:rsidRPr="00E430F6">
        <w:t xml:space="preserve"> </w:t>
      </w:r>
      <w:r w:rsidRPr="00E430F6">
        <w:rPr>
          <w:u w:val="single"/>
        </w:rPr>
        <w:t>firmly</w:t>
      </w:r>
      <w:r w:rsidRPr="00E430F6">
        <w:t>, to show sincerity.</w:t>
      </w:r>
    </w:p>
    <w:p w:rsidR="00DD2927" w:rsidRDefault="00E430F6" w:rsidP="00182A90">
      <w:pPr>
        <w:pStyle w:val="Preface"/>
        <w:spacing w:after="84"/>
        <w:ind w:firstLine="480"/>
        <w:rPr>
          <w:rFonts w:eastAsia="PMingLiU"/>
          <w:lang w:eastAsia="zh-TW"/>
        </w:rPr>
      </w:pPr>
      <w:r w:rsidRPr="00E430F6">
        <w:rPr>
          <w:rFonts w:hint="eastAsia"/>
        </w:rPr>
        <w:t>与人握手时应用力，以示诚意。</w:t>
      </w:r>
    </w:p>
    <w:p w:rsidR="00DD2927" w:rsidRDefault="00E430F6" w:rsidP="00182A90">
      <w:pPr>
        <w:spacing w:after="84"/>
        <w:ind w:firstLine="480"/>
        <w:rPr>
          <w:rFonts w:eastAsia="PMingLiU"/>
          <w:lang w:eastAsia="zh-TW"/>
        </w:rPr>
      </w:pPr>
      <w:r w:rsidRPr="00E430F6">
        <w:rPr>
          <w:rFonts w:hint="eastAsia"/>
        </w:rPr>
        <w:t>主要</w:t>
      </w:r>
      <w:r w:rsidR="00BF5096">
        <w:rPr>
          <w:rFonts w:hint="eastAsia"/>
        </w:rPr>
        <w:t>从句</w:t>
      </w:r>
      <w:r w:rsidRPr="00E430F6">
        <w:rPr>
          <w:rFonts w:hint="eastAsia"/>
        </w:rPr>
        <w:t>是</w:t>
      </w:r>
      <w:r w:rsidRPr="00E430F6">
        <w:t>S+V+O</w:t>
      </w:r>
      <w:r w:rsidRPr="00E430F6">
        <w:rPr>
          <w:rFonts w:hint="eastAsia"/>
        </w:rPr>
        <w:t>的句型，方法状态的副词</w:t>
      </w:r>
      <w:r w:rsidRPr="00E430F6">
        <w:t>firmly</w:t>
      </w:r>
      <w:r w:rsidRPr="00E430F6">
        <w:rPr>
          <w:rFonts w:hint="eastAsia"/>
        </w:rPr>
        <w:t>置于</w:t>
      </w:r>
      <w:r w:rsidR="009D20F5">
        <w:rPr>
          <w:rFonts w:hint="eastAsia"/>
        </w:rPr>
        <w:t>受词（宾语）</w:t>
      </w:r>
      <w:r w:rsidRPr="00E430F6">
        <w:rPr>
          <w:rFonts w:hint="eastAsia"/>
        </w:rPr>
        <w:t>后面、修饰动词</w:t>
      </w:r>
      <w:r w:rsidRPr="00E430F6">
        <w:t>hold</w:t>
      </w:r>
      <w:r w:rsidRPr="00E430F6">
        <w:rPr>
          <w:rFonts w:hint="eastAsia"/>
        </w:rPr>
        <w:t>。下面这句的情况不同：</w:t>
      </w:r>
    </w:p>
    <w:p w:rsidR="00785232" w:rsidRPr="00785232" w:rsidRDefault="00E430F6" w:rsidP="00182A90">
      <w:pPr>
        <w:spacing w:after="84"/>
        <w:ind w:firstLine="480"/>
        <w:rPr>
          <w:rFonts w:eastAsia="PMingLiU"/>
          <w:lang w:eastAsia="zh-TW"/>
        </w:rPr>
      </w:pPr>
      <w:r w:rsidRPr="00E430F6">
        <w:rPr>
          <w:u w:val="single"/>
        </w:rPr>
        <w:t>Hold</w:t>
      </w:r>
      <w:r w:rsidRPr="00E430F6">
        <w:t xml:space="preserve"> </w:t>
      </w:r>
      <w:r w:rsidRPr="00E430F6">
        <w:rPr>
          <w:u w:val="single"/>
        </w:rPr>
        <w:t>the camera</w:t>
      </w:r>
      <w:r w:rsidRPr="00E430F6">
        <w:t xml:space="preserve"> </w:t>
      </w:r>
      <w:r w:rsidRPr="00E430F6">
        <w:rPr>
          <w:u w:val="single"/>
        </w:rPr>
        <w:t>firm</w:t>
      </w:r>
      <w:r w:rsidRPr="00E430F6">
        <w:t xml:space="preserve"> while you take the picture.</w:t>
      </w:r>
    </w:p>
    <w:p w:rsidR="00DD2927" w:rsidRDefault="00E430F6" w:rsidP="00182A90">
      <w:pPr>
        <w:pStyle w:val="Preface"/>
        <w:spacing w:after="84"/>
        <w:ind w:firstLine="480"/>
        <w:rPr>
          <w:rFonts w:eastAsia="PMingLiU"/>
          <w:lang w:eastAsia="zh-TW"/>
        </w:rPr>
      </w:pPr>
      <w:r w:rsidRPr="00E430F6">
        <w:rPr>
          <w:rFonts w:hint="eastAsia"/>
        </w:rPr>
        <w:t>拍照时请将相机拿稳了。</w:t>
      </w:r>
    </w:p>
    <w:p w:rsidR="00DD2927" w:rsidRPr="00D52F69" w:rsidRDefault="00E430F6" w:rsidP="00182A90">
      <w:pPr>
        <w:spacing w:after="84"/>
        <w:ind w:firstLine="480"/>
        <w:rPr>
          <w:rStyle w:val="af1"/>
        </w:rPr>
      </w:pPr>
      <w:r w:rsidRPr="00D52F69">
        <w:rPr>
          <w:rStyle w:val="af1"/>
          <w:rFonts w:hint="eastAsia"/>
        </w:rPr>
        <w:t>这时并不是用方法状态的副词</w:t>
      </w:r>
      <w:r w:rsidRPr="00D52F69">
        <w:rPr>
          <w:rStyle w:val="af1"/>
        </w:rPr>
        <w:t>firmly</w:t>
      </w:r>
      <w:r w:rsidRPr="00D52F69">
        <w:rPr>
          <w:rStyle w:val="af1"/>
          <w:rFonts w:hint="eastAsia"/>
        </w:rPr>
        <w:t>来修饰动词</w:t>
      </w:r>
      <w:r w:rsidRPr="00D52F69">
        <w:rPr>
          <w:rStyle w:val="af1"/>
        </w:rPr>
        <w:t>hold</w:t>
      </w:r>
      <w:r w:rsidRPr="00D52F69">
        <w:rPr>
          <w:rStyle w:val="af1"/>
          <w:rFonts w:hint="eastAsia"/>
        </w:rPr>
        <w:t>（表示「用力握」），而是用形容词</w:t>
      </w:r>
      <w:r w:rsidRPr="00D52F69">
        <w:rPr>
          <w:rStyle w:val="af1"/>
        </w:rPr>
        <w:t>firm</w:t>
      </w:r>
      <w:r w:rsidRPr="00D52F69">
        <w:rPr>
          <w:rStyle w:val="af1"/>
          <w:rFonts w:hint="eastAsia"/>
        </w:rPr>
        <w:t>当</w:t>
      </w:r>
      <w:r w:rsidR="009D20F5">
        <w:rPr>
          <w:rStyle w:val="af1"/>
          <w:rFonts w:hint="eastAsia"/>
        </w:rPr>
        <w:t>受词（宾语）</w:t>
      </w:r>
      <w:r w:rsidRPr="00D52F69">
        <w:rPr>
          <w:rStyle w:val="af1"/>
          <w:rFonts w:hint="eastAsia"/>
        </w:rPr>
        <w:t>补语，修饰</w:t>
      </w:r>
      <w:r w:rsidR="009D20F5">
        <w:rPr>
          <w:rStyle w:val="af1"/>
          <w:rFonts w:hint="eastAsia"/>
        </w:rPr>
        <w:t>受词（宾语）</w:t>
      </w:r>
      <w:r w:rsidRPr="00D52F69">
        <w:rPr>
          <w:rStyle w:val="af1"/>
        </w:rPr>
        <w:t>camera</w:t>
      </w:r>
      <w:r w:rsidRPr="00D52F69">
        <w:rPr>
          <w:rStyle w:val="af1"/>
          <w:rFonts w:hint="eastAsia"/>
        </w:rPr>
        <w:t>（表示「相</w:t>
      </w:r>
      <w:r w:rsidRPr="00D52F69">
        <w:rPr>
          <w:rStyle w:val="af1"/>
          <w:rFonts w:hint="eastAsia"/>
        </w:rPr>
        <w:lastRenderedPageBreak/>
        <w:t>机稳」的结果）。</w:t>
      </w:r>
    </w:p>
    <w:p w:rsidR="00785232" w:rsidRPr="00785232" w:rsidRDefault="00E430F6" w:rsidP="00182A90">
      <w:pPr>
        <w:spacing w:after="84"/>
        <w:ind w:firstLine="480"/>
        <w:rPr>
          <w:rFonts w:eastAsia="PMingLiU"/>
          <w:lang w:eastAsia="zh-TW"/>
        </w:rPr>
      </w:pPr>
      <w:r w:rsidRPr="00E430F6">
        <w:t xml:space="preserve">The enemy is advancing. </w:t>
      </w:r>
      <w:r w:rsidRPr="00E430F6">
        <w:rPr>
          <w:u w:val="single"/>
        </w:rPr>
        <w:t>Stand</w:t>
      </w:r>
      <w:r w:rsidRPr="00E430F6">
        <w:t xml:space="preserve"> </w:t>
      </w:r>
      <w:r w:rsidRPr="00E430F6">
        <w:rPr>
          <w:u w:val="single"/>
        </w:rPr>
        <w:t>firm</w:t>
      </w:r>
      <w:r w:rsidRPr="00E430F6">
        <w:t>.</w:t>
      </w:r>
    </w:p>
    <w:p w:rsidR="00DD2927" w:rsidRDefault="00E430F6" w:rsidP="00182A90">
      <w:pPr>
        <w:pStyle w:val="Preface"/>
        <w:spacing w:after="84"/>
        <w:ind w:firstLine="480"/>
        <w:rPr>
          <w:rFonts w:eastAsia="PMingLiU"/>
          <w:lang w:eastAsia="zh-TW"/>
        </w:rPr>
      </w:pPr>
      <w:r w:rsidRPr="00E430F6">
        <w:rPr>
          <w:rFonts w:hint="eastAsia"/>
        </w:rPr>
        <w:t>敌人推进了。大家稳着点。</w:t>
      </w:r>
    </w:p>
    <w:p w:rsidR="00DD2927" w:rsidRDefault="00E430F6" w:rsidP="00182A90">
      <w:pPr>
        <w:spacing w:after="84"/>
        <w:ind w:firstLine="480"/>
        <w:rPr>
          <w:rFonts w:eastAsia="PMingLiU"/>
          <w:lang w:eastAsia="zh-TW"/>
        </w:rPr>
      </w:pPr>
      <w:r w:rsidRPr="00E430F6">
        <w:rPr>
          <w:rFonts w:hint="eastAsia"/>
        </w:rPr>
        <w:t>这个句子的意思也不是叫大家「用力站」，而是要「稳住」。句型是</w:t>
      </w:r>
      <w:r w:rsidRPr="00E430F6">
        <w:t>S+V+C</w:t>
      </w:r>
      <w:r w:rsidRPr="00E430F6">
        <w:rPr>
          <w:rFonts w:hint="eastAsia"/>
        </w:rPr>
        <w:t>，形容词</w:t>
      </w:r>
      <w:r w:rsidRPr="00E430F6">
        <w:t>firm</w:t>
      </w:r>
      <w:r w:rsidRPr="00E430F6">
        <w:rPr>
          <w:rFonts w:hint="eastAsia"/>
        </w:rPr>
        <w:t>是主词补语，修饰的对像是命令句省略掉的主词</w:t>
      </w:r>
      <w:r w:rsidRPr="00E430F6">
        <w:t>you</w:t>
      </w:r>
      <w:r w:rsidRPr="00E430F6">
        <w:rPr>
          <w:rFonts w:hint="eastAsia"/>
        </w:rPr>
        <w:t>。</w:t>
      </w:r>
    </w:p>
    <w:p w:rsidR="00DD2927" w:rsidRDefault="00E430F6" w:rsidP="00182A90">
      <w:pPr>
        <w:spacing w:after="84"/>
        <w:ind w:firstLine="480"/>
        <w:rPr>
          <w:rFonts w:eastAsia="PMingLiU"/>
          <w:lang w:eastAsia="zh-TW"/>
        </w:rPr>
      </w:pPr>
      <w:r w:rsidRPr="00E430F6">
        <w:rPr>
          <w:rFonts w:hint="eastAsia"/>
        </w:rPr>
        <w:t>再看看</w:t>
      </w:r>
      <w:r w:rsidRPr="00E430F6">
        <w:t>clean/cleanly</w:t>
      </w:r>
      <w:r w:rsidRPr="00E430F6">
        <w:rPr>
          <w:rFonts w:hint="eastAsia"/>
        </w:rPr>
        <w:t>的例子：</w:t>
      </w:r>
    </w:p>
    <w:p w:rsidR="00785232" w:rsidRPr="00785232" w:rsidRDefault="00E430F6" w:rsidP="00182A90">
      <w:pPr>
        <w:spacing w:after="84"/>
        <w:ind w:firstLine="480"/>
        <w:rPr>
          <w:rFonts w:eastAsia="PMingLiU"/>
          <w:lang w:eastAsia="zh-TW"/>
        </w:rPr>
      </w:pPr>
      <w:r w:rsidRPr="00E430F6">
        <w:rPr>
          <w:u w:val="single"/>
        </w:rPr>
        <w:t>The man</w:t>
      </w:r>
      <w:r w:rsidRPr="00E430F6">
        <w:t xml:space="preserve"> </w:t>
      </w:r>
      <w:r w:rsidRPr="00E430F6">
        <w:rPr>
          <w:u w:val="single"/>
        </w:rPr>
        <w:t>wiped</w:t>
      </w:r>
      <w:r w:rsidRPr="00E430F6">
        <w:t xml:space="preserve"> </w:t>
      </w:r>
      <w:r w:rsidRPr="00E430F6">
        <w:rPr>
          <w:u w:val="single"/>
        </w:rPr>
        <w:t>the windshield</w:t>
      </w:r>
      <w:r w:rsidRPr="00E430F6">
        <w:t xml:space="preserve"> </w:t>
      </w:r>
      <w:r w:rsidRPr="00E430F6">
        <w:rPr>
          <w:u w:val="single"/>
        </w:rPr>
        <w:t>clean</w:t>
      </w:r>
      <w:r w:rsidRPr="00E430F6">
        <w:t>.</w:t>
      </w:r>
    </w:p>
    <w:p w:rsidR="00DD2927" w:rsidRDefault="00E430F6" w:rsidP="00182A90">
      <w:pPr>
        <w:pStyle w:val="Preface"/>
        <w:spacing w:after="84"/>
        <w:ind w:firstLine="480"/>
        <w:rPr>
          <w:rFonts w:eastAsia="PMingLiU"/>
          <w:lang w:eastAsia="zh-TW"/>
        </w:rPr>
      </w:pPr>
      <w:r w:rsidRPr="00E430F6">
        <w:rPr>
          <w:rFonts w:hint="eastAsia"/>
        </w:rPr>
        <w:t>这个人把挡风玻璃擦干净。</w:t>
      </w:r>
    </w:p>
    <w:p w:rsidR="00DD2927" w:rsidRDefault="00E430F6" w:rsidP="00182A90">
      <w:pPr>
        <w:spacing w:after="84"/>
        <w:ind w:firstLine="480"/>
        <w:rPr>
          <w:rFonts w:eastAsia="PMingLiU"/>
          <w:lang w:eastAsia="zh-TW"/>
        </w:rPr>
      </w:pPr>
      <w:r w:rsidRPr="00E430F6">
        <w:rPr>
          <w:rFonts w:hint="eastAsia"/>
        </w:rPr>
        <w:t>这是</w:t>
      </w:r>
      <w:r w:rsidRPr="00E430F6">
        <w:t>S+V+O+C</w:t>
      </w:r>
      <w:r w:rsidRPr="00E430F6">
        <w:rPr>
          <w:rFonts w:hint="eastAsia"/>
        </w:rPr>
        <w:t>的句型，形容词</w:t>
      </w:r>
      <w:r w:rsidRPr="00E430F6">
        <w:t>clean</w:t>
      </w:r>
      <w:r w:rsidRPr="00E430F6">
        <w:rPr>
          <w:rFonts w:hint="eastAsia"/>
        </w:rPr>
        <w:t>是</w:t>
      </w:r>
      <w:r w:rsidR="009D20F5">
        <w:rPr>
          <w:rFonts w:hint="eastAsia"/>
        </w:rPr>
        <w:t>受词（宾语）</w:t>
      </w:r>
      <w:r w:rsidRPr="00E430F6">
        <w:rPr>
          <w:rFonts w:hint="eastAsia"/>
        </w:rPr>
        <w:t>补语，修饰</w:t>
      </w:r>
      <w:r w:rsidR="009D20F5">
        <w:rPr>
          <w:rFonts w:hint="eastAsia"/>
        </w:rPr>
        <w:t>受词（宾语）</w:t>
      </w:r>
      <w:r w:rsidRPr="00E430F6">
        <w:t>windshield</w:t>
      </w:r>
      <w:r w:rsidRPr="00E430F6">
        <w:rPr>
          <w:rFonts w:hint="eastAsia"/>
        </w:rPr>
        <w:t>。</w:t>
      </w:r>
    </w:p>
    <w:p w:rsidR="00785232" w:rsidRPr="00785232" w:rsidRDefault="00E430F6" w:rsidP="00182A90">
      <w:pPr>
        <w:spacing w:after="84"/>
        <w:ind w:firstLine="480"/>
        <w:rPr>
          <w:rFonts w:eastAsia="PMingLiU"/>
          <w:lang w:eastAsia="zh-TW"/>
        </w:rPr>
      </w:pPr>
      <w:r w:rsidRPr="00E430F6">
        <w:rPr>
          <w:u w:val="single"/>
        </w:rPr>
        <w:t>He</w:t>
      </w:r>
      <w:r w:rsidRPr="00E430F6">
        <w:t xml:space="preserve"> </w:t>
      </w:r>
      <w:r w:rsidRPr="00E430F6">
        <w:rPr>
          <w:u w:val="single"/>
        </w:rPr>
        <w:t>types</w:t>
      </w:r>
      <w:r w:rsidRPr="00E430F6">
        <w:t xml:space="preserve"> </w:t>
      </w:r>
      <w:r w:rsidRPr="00E430F6">
        <w:rPr>
          <w:u w:val="single"/>
        </w:rPr>
        <w:t>cleanly</w:t>
      </w:r>
      <w:r w:rsidRPr="00E430F6">
        <w:t xml:space="preserve"> and neatly.</w:t>
      </w:r>
    </w:p>
    <w:p w:rsidR="00DD2927" w:rsidRDefault="00E430F6" w:rsidP="00182A90">
      <w:pPr>
        <w:pStyle w:val="Preface"/>
        <w:spacing w:after="84"/>
        <w:ind w:firstLine="480"/>
        <w:rPr>
          <w:rFonts w:eastAsia="PMingLiU"/>
          <w:lang w:eastAsia="zh-TW"/>
        </w:rPr>
      </w:pPr>
      <w:r w:rsidRPr="00E430F6">
        <w:rPr>
          <w:rFonts w:hint="eastAsia"/>
        </w:rPr>
        <w:t>他打字又干净又整齐。</w:t>
      </w:r>
    </w:p>
    <w:p w:rsidR="00DD2927" w:rsidRDefault="00E430F6" w:rsidP="00182A90">
      <w:pPr>
        <w:spacing w:after="84"/>
        <w:ind w:firstLine="480"/>
        <w:rPr>
          <w:rFonts w:eastAsia="PMingLiU"/>
          <w:lang w:eastAsia="zh-TW"/>
        </w:rPr>
      </w:pPr>
      <w:r w:rsidRPr="00E430F6">
        <w:rPr>
          <w:rFonts w:hint="eastAsia"/>
        </w:rPr>
        <w:t>这是</w:t>
      </w:r>
      <w:r w:rsidRPr="00E430F6">
        <w:t>S+V</w:t>
      </w:r>
      <w:r w:rsidRPr="00E430F6">
        <w:rPr>
          <w:rFonts w:hint="eastAsia"/>
        </w:rPr>
        <w:t>的句型，方法状态的副词</w:t>
      </w:r>
      <w:r w:rsidRPr="00E430F6">
        <w:t>cleanly</w:t>
      </w:r>
      <w:r w:rsidRPr="00E430F6">
        <w:rPr>
          <w:rFonts w:hint="eastAsia"/>
        </w:rPr>
        <w:t>修饰动词</w:t>
      </w:r>
      <w:r w:rsidRPr="00E430F6">
        <w:t>type</w:t>
      </w:r>
      <w:r w:rsidRPr="00E430F6">
        <w:rPr>
          <w:rFonts w:hint="eastAsia"/>
        </w:rPr>
        <w:t>。</w:t>
      </w:r>
    </w:p>
    <w:p w:rsidR="00785232" w:rsidRPr="00785232" w:rsidRDefault="00E430F6" w:rsidP="00182A90">
      <w:pPr>
        <w:spacing w:after="84"/>
        <w:ind w:firstLine="480"/>
        <w:rPr>
          <w:rFonts w:eastAsia="PMingLiU"/>
          <w:lang w:eastAsia="zh-TW"/>
        </w:rPr>
      </w:pPr>
      <w:r w:rsidRPr="00E430F6">
        <w:t xml:space="preserve">He </w:t>
      </w:r>
      <w:r w:rsidRPr="00E430F6">
        <w:rPr>
          <w:u w:val="single"/>
        </w:rPr>
        <w:t>clean forgot</w:t>
      </w:r>
      <w:r w:rsidRPr="00E430F6">
        <w:t xml:space="preserve"> to pick up his wife at the station.</w:t>
      </w:r>
    </w:p>
    <w:p w:rsidR="00DD2927" w:rsidRDefault="00E430F6" w:rsidP="00182A90">
      <w:pPr>
        <w:pStyle w:val="Preface"/>
        <w:spacing w:after="84"/>
        <w:ind w:firstLine="480"/>
        <w:rPr>
          <w:rFonts w:eastAsia="PMingLiU"/>
          <w:lang w:eastAsia="zh-TW"/>
        </w:rPr>
      </w:pPr>
      <w:r w:rsidRPr="00E430F6">
        <w:rPr>
          <w:rFonts w:hint="eastAsia"/>
        </w:rPr>
        <w:t>他把要去车站接老婆这件事忘得一乾二净。</w:t>
      </w:r>
    </w:p>
    <w:p w:rsidR="00DD2927" w:rsidRPr="00594B4B" w:rsidRDefault="00E430F6" w:rsidP="00182A90">
      <w:pPr>
        <w:spacing w:after="84"/>
        <w:ind w:firstLine="480"/>
        <w:rPr>
          <w:rStyle w:val="af1"/>
        </w:rPr>
      </w:pPr>
      <w:r w:rsidRPr="00594B4B">
        <w:rPr>
          <w:rStyle w:val="af1"/>
          <w:rFonts w:hint="eastAsia"/>
        </w:rPr>
        <w:t>这个句子中，</w:t>
      </w:r>
      <w:r w:rsidRPr="00594B4B">
        <w:rPr>
          <w:rStyle w:val="af1"/>
        </w:rPr>
        <w:t>clean</w:t>
      </w:r>
      <w:r w:rsidRPr="00594B4B">
        <w:rPr>
          <w:rStyle w:val="af1"/>
          <w:rFonts w:hint="eastAsia"/>
        </w:rPr>
        <w:t>不是形容词而是加强语气的副词，相当于</w:t>
      </w:r>
      <w:r w:rsidRPr="00594B4B">
        <w:rPr>
          <w:rStyle w:val="af1"/>
        </w:rPr>
        <w:t>completely</w:t>
      </w:r>
      <w:r w:rsidRPr="00594B4B">
        <w:rPr>
          <w:rStyle w:val="af1"/>
          <w:rFonts w:hint="eastAsia"/>
        </w:rPr>
        <w:t>，放在动词</w:t>
      </w:r>
      <w:r w:rsidRPr="00594B4B">
        <w:rPr>
          <w:rStyle w:val="af1"/>
        </w:rPr>
        <w:t>forget</w:t>
      </w:r>
      <w:r w:rsidRPr="00594B4B">
        <w:rPr>
          <w:rStyle w:val="af1"/>
          <w:rFonts w:hint="eastAsia"/>
        </w:rPr>
        <w:t>前面修饰它。</w:t>
      </w:r>
    </w:p>
    <w:p w:rsidR="00DD2927" w:rsidRDefault="00E430F6" w:rsidP="00182A90">
      <w:pPr>
        <w:spacing w:after="84"/>
        <w:ind w:firstLine="480"/>
        <w:rPr>
          <w:rFonts w:eastAsia="PMingLiU"/>
          <w:lang w:eastAsia="zh-TW"/>
        </w:rPr>
      </w:pPr>
      <w:r w:rsidRPr="00E430F6">
        <w:rPr>
          <w:rFonts w:hint="eastAsia"/>
        </w:rPr>
        <w:t>最后看看</w:t>
      </w:r>
      <w:r w:rsidRPr="00E430F6">
        <w:t>clear/clearly</w:t>
      </w:r>
      <w:r w:rsidRPr="00E430F6">
        <w:rPr>
          <w:rFonts w:hint="eastAsia"/>
        </w:rPr>
        <w:t>的例子：</w:t>
      </w:r>
    </w:p>
    <w:p w:rsidR="00785232" w:rsidRPr="00785232" w:rsidRDefault="00E430F6" w:rsidP="00182A90">
      <w:pPr>
        <w:spacing w:after="84"/>
        <w:ind w:firstLine="480"/>
        <w:rPr>
          <w:rFonts w:eastAsia="PMingLiU"/>
          <w:lang w:eastAsia="zh-TW"/>
        </w:rPr>
      </w:pPr>
      <w:r w:rsidRPr="00E430F6">
        <w:rPr>
          <w:u w:val="single"/>
        </w:rPr>
        <w:t>The teacher</w:t>
      </w:r>
      <w:r w:rsidRPr="00E430F6">
        <w:t xml:space="preserve"> </w:t>
      </w:r>
      <w:r w:rsidRPr="00E430F6">
        <w:rPr>
          <w:u w:val="single"/>
        </w:rPr>
        <w:t>explained</w:t>
      </w:r>
      <w:r w:rsidRPr="00E430F6">
        <w:t xml:space="preserve"> </w:t>
      </w:r>
      <w:r w:rsidRPr="00E430F6">
        <w:rPr>
          <w:u w:val="single"/>
        </w:rPr>
        <w:t>the lesson</w:t>
      </w:r>
      <w:r w:rsidRPr="00E430F6">
        <w:t xml:space="preserve"> </w:t>
      </w:r>
      <w:r w:rsidRPr="00E430F6">
        <w:rPr>
          <w:u w:val="single"/>
        </w:rPr>
        <w:t>clearly</w:t>
      </w:r>
      <w:r w:rsidRPr="00E430F6">
        <w:t>.</w:t>
      </w:r>
    </w:p>
    <w:p w:rsidR="00DD2927" w:rsidRDefault="00E430F6" w:rsidP="00182A90">
      <w:pPr>
        <w:pStyle w:val="Preface"/>
        <w:spacing w:after="84"/>
        <w:ind w:firstLine="480"/>
        <w:rPr>
          <w:rFonts w:eastAsia="PMingLiU"/>
          <w:lang w:eastAsia="zh-TW"/>
        </w:rPr>
      </w:pPr>
      <w:r w:rsidRPr="00E430F6">
        <w:rPr>
          <w:rFonts w:hint="eastAsia"/>
        </w:rPr>
        <w:t>老师以相当清楚的方式解说这一课。</w:t>
      </w:r>
    </w:p>
    <w:p w:rsidR="00DD2927" w:rsidRDefault="00E430F6" w:rsidP="00182A90">
      <w:pPr>
        <w:spacing w:after="84"/>
        <w:ind w:firstLine="480"/>
        <w:rPr>
          <w:rFonts w:eastAsia="PMingLiU"/>
          <w:lang w:eastAsia="zh-TW"/>
        </w:rPr>
      </w:pPr>
      <w:r w:rsidRPr="00E430F6">
        <w:rPr>
          <w:rFonts w:hint="eastAsia"/>
        </w:rPr>
        <w:t>方法状态的副词</w:t>
      </w:r>
      <w:r w:rsidRPr="00E430F6">
        <w:t>clearly</w:t>
      </w:r>
      <w:r w:rsidRPr="00E430F6">
        <w:rPr>
          <w:rFonts w:hint="eastAsia"/>
        </w:rPr>
        <w:t>修饰动词</w:t>
      </w:r>
      <w:r w:rsidRPr="00E430F6">
        <w:t>explain</w:t>
      </w:r>
      <w:r w:rsidRPr="00E430F6">
        <w:rPr>
          <w:rFonts w:hint="eastAsia"/>
        </w:rPr>
        <w:t>。</w:t>
      </w:r>
    </w:p>
    <w:p w:rsidR="00785232" w:rsidRPr="00785232" w:rsidRDefault="00E430F6" w:rsidP="00182A90">
      <w:pPr>
        <w:spacing w:after="84"/>
        <w:ind w:firstLine="480"/>
        <w:rPr>
          <w:rFonts w:eastAsia="PMingLiU"/>
          <w:lang w:eastAsia="zh-TW"/>
        </w:rPr>
      </w:pPr>
      <w:r w:rsidRPr="00E430F6">
        <w:rPr>
          <w:u w:val="single"/>
        </w:rPr>
        <w:t>She</w:t>
      </w:r>
      <w:r w:rsidRPr="00E430F6">
        <w:t xml:space="preserve"> </w:t>
      </w:r>
      <w:r w:rsidRPr="00E430F6">
        <w:rPr>
          <w:u w:val="single"/>
        </w:rPr>
        <w:t>made</w:t>
      </w:r>
      <w:r w:rsidRPr="00E430F6">
        <w:t xml:space="preserve"> </w:t>
      </w:r>
      <w:r w:rsidRPr="00E430F6">
        <w:rPr>
          <w:u w:val="single"/>
        </w:rPr>
        <w:t>the lesson</w:t>
      </w:r>
      <w:r w:rsidRPr="00E430F6">
        <w:t xml:space="preserve"> very </w:t>
      </w:r>
      <w:r w:rsidRPr="00E430F6">
        <w:rPr>
          <w:u w:val="single"/>
        </w:rPr>
        <w:t>clear</w:t>
      </w:r>
      <w:r w:rsidRPr="00E430F6">
        <w:t xml:space="preserve"> to all her students.</w:t>
      </w:r>
    </w:p>
    <w:p w:rsidR="00DD2927" w:rsidRDefault="00E430F6" w:rsidP="00182A90">
      <w:pPr>
        <w:pStyle w:val="Preface"/>
        <w:spacing w:after="84"/>
        <w:ind w:firstLine="480"/>
        <w:rPr>
          <w:rFonts w:eastAsia="PMingLiU"/>
          <w:lang w:eastAsia="zh-TW"/>
        </w:rPr>
      </w:pPr>
      <w:r w:rsidRPr="00E430F6">
        <w:rPr>
          <w:rFonts w:hint="eastAsia"/>
        </w:rPr>
        <w:t>她让学生都很清楚这一课的内容。</w:t>
      </w:r>
    </w:p>
    <w:p w:rsidR="00EA57E3" w:rsidRDefault="00E430F6" w:rsidP="00182A90">
      <w:pPr>
        <w:spacing w:after="84"/>
        <w:ind w:firstLine="480"/>
        <w:rPr>
          <w:rFonts w:eastAsia="PMingLiU"/>
          <w:lang w:eastAsia="zh-TW"/>
        </w:rPr>
      </w:pPr>
      <w:r w:rsidRPr="00E430F6">
        <w:rPr>
          <w:rFonts w:hint="eastAsia"/>
        </w:rPr>
        <w:t>这是</w:t>
      </w:r>
      <w:r w:rsidRPr="00E430F6">
        <w:t>S+V+O+C</w:t>
      </w:r>
      <w:r w:rsidRPr="00E430F6">
        <w:rPr>
          <w:rFonts w:hint="eastAsia"/>
        </w:rPr>
        <w:t>的句型，形容词</w:t>
      </w:r>
      <w:r w:rsidRPr="00E430F6">
        <w:t>clear</w:t>
      </w:r>
      <w:r w:rsidRPr="00E430F6">
        <w:rPr>
          <w:rFonts w:hint="eastAsia"/>
        </w:rPr>
        <w:t>是</w:t>
      </w:r>
      <w:r w:rsidR="009D20F5">
        <w:rPr>
          <w:rFonts w:hint="eastAsia"/>
        </w:rPr>
        <w:t>受词（宾语）</w:t>
      </w:r>
      <w:r w:rsidRPr="00E430F6">
        <w:rPr>
          <w:rFonts w:hint="eastAsia"/>
        </w:rPr>
        <w:t>补语，修饰</w:t>
      </w:r>
      <w:r w:rsidR="009D20F5">
        <w:rPr>
          <w:rFonts w:hint="eastAsia"/>
        </w:rPr>
        <w:t>受词（宾语）</w:t>
      </w:r>
      <w:r w:rsidRPr="00E430F6">
        <w:t>lesson</w:t>
      </w:r>
      <w:r w:rsidRPr="00E430F6">
        <w:rPr>
          <w:rFonts w:hint="eastAsia"/>
        </w:rPr>
        <w:t>。</w:t>
      </w:r>
    </w:p>
    <w:p w:rsidR="00DD2927" w:rsidRDefault="00E430F6" w:rsidP="00182A90">
      <w:pPr>
        <w:pStyle w:val="1"/>
        <w:spacing w:after="84"/>
        <w:rPr>
          <w:rFonts w:eastAsia="PMingLiU"/>
          <w:lang w:eastAsia="zh-TW"/>
        </w:rPr>
      </w:pPr>
      <w:bookmarkStart w:id="41" w:name="_Toc363483868"/>
      <w:r w:rsidRPr="00E430F6">
        <w:rPr>
          <w:rFonts w:hint="eastAsia"/>
        </w:rPr>
        <w:lastRenderedPageBreak/>
        <w:t>第六章</w:t>
      </w:r>
      <w:r w:rsidRPr="00E430F6">
        <w:t xml:space="preserve"> </w:t>
      </w:r>
      <w:r w:rsidRPr="00E430F6">
        <w:rPr>
          <w:rFonts w:hint="eastAsia"/>
        </w:rPr>
        <w:t>比较句法</w:t>
      </w:r>
      <w:bookmarkEnd w:id="41"/>
    </w:p>
    <w:p w:rsidR="00DD2927" w:rsidRDefault="00E430F6" w:rsidP="00182A90">
      <w:pPr>
        <w:spacing w:after="84"/>
        <w:ind w:firstLine="480"/>
        <w:rPr>
          <w:rFonts w:eastAsia="PMingLiU"/>
          <w:lang w:eastAsia="zh-TW"/>
        </w:rPr>
      </w:pPr>
      <w:r w:rsidRPr="00E430F6">
        <w:rPr>
          <w:rFonts w:hint="eastAsia"/>
        </w:rPr>
        <w:t>英文的修饰语包括形容词与副词，都有比较级与最高级的变化。以连接词</w:t>
      </w:r>
      <w:r w:rsidRPr="00E430F6">
        <w:t>as</w:t>
      </w:r>
      <w:r w:rsidRPr="00E430F6">
        <w:rPr>
          <w:rFonts w:hint="eastAsia"/>
        </w:rPr>
        <w:t>或</w:t>
      </w:r>
      <w:r w:rsidRPr="00E430F6">
        <w:t>than</w:t>
      </w:r>
      <w:r w:rsidRPr="00E430F6">
        <w:rPr>
          <w:rFonts w:hint="eastAsia"/>
        </w:rPr>
        <w:t>连接的比较级句子，不论是形容词还是副词的比较级，都可以视为主要</w:t>
      </w:r>
      <w:r w:rsidR="00BF5096">
        <w:rPr>
          <w:rFonts w:hint="eastAsia"/>
        </w:rPr>
        <w:t>从句</w:t>
      </w:r>
      <w:r w:rsidRPr="00E430F6">
        <w:rPr>
          <w:rFonts w:hint="eastAsia"/>
        </w:rPr>
        <w:t>加从属</w:t>
      </w:r>
      <w:r w:rsidR="00BF5096">
        <w:rPr>
          <w:rFonts w:hint="eastAsia"/>
        </w:rPr>
        <w:t>从句</w:t>
      </w:r>
      <w:r w:rsidRPr="00E430F6">
        <w:rPr>
          <w:rFonts w:hint="eastAsia"/>
        </w:rPr>
        <w:t>构成的复句结构：从属连接词</w:t>
      </w:r>
      <w:r w:rsidRPr="00E430F6">
        <w:t>than</w:t>
      </w:r>
      <w:r w:rsidRPr="00E430F6">
        <w:rPr>
          <w:rFonts w:hint="eastAsia"/>
        </w:rPr>
        <w:t>或</w:t>
      </w:r>
      <w:r w:rsidRPr="00E430F6">
        <w:t>as</w:t>
      </w:r>
      <w:r w:rsidRPr="00E430F6">
        <w:rPr>
          <w:rFonts w:hint="eastAsia"/>
        </w:rPr>
        <w:t>引导的</w:t>
      </w:r>
      <w:r w:rsidR="00BF5096">
        <w:rPr>
          <w:rFonts w:hint="eastAsia"/>
        </w:rPr>
        <w:t>从句</w:t>
      </w:r>
      <w:r w:rsidRPr="00E430F6">
        <w:rPr>
          <w:rFonts w:hint="eastAsia"/>
        </w:rPr>
        <w:t>是副词</w:t>
      </w:r>
      <w:r w:rsidR="00BF5096">
        <w:rPr>
          <w:rFonts w:hint="eastAsia"/>
        </w:rPr>
        <w:t>从句</w:t>
      </w:r>
      <w:r w:rsidRPr="00E430F6">
        <w:rPr>
          <w:rFonts w:hint="eastAsia"/>
        </w:rPr>
        <w:t>。</w:t>
      </w:r>
    </w:p>
    <w:p w:rsidR="00DD2927" w:rsidRDefault="00E430F6" w:rsidP="00182A90">
      <w:pPr>
        <w:spacing w:after="84"/>
        <w:ind w:firstLine="480"/>
        <w:rPr>
          <w:rFonts w:eastAsia="PMingLiU"/>
          <w:lang w:eastAsia="zh-TW"/>
        </w:rPr>
      </w:pPr>
      <w:r w:rsidRPr="00E430F6">
        <w:rPr>
          <w:rFonts w:hint="eastAsia"/>
        </w:rPr>
        <w:t>比较级的从属</w:t>
      </w:r>
      <w:r w:rsidR="00BF5096">
        <w:rPr>
          <w:rFonts w:hint="eastAsia"/>
        </w:rPr>
        <w:t>从句</w:t>
      </w:r>
      <w:r w:rsidRPr="00E430F6">
        <w:rPr>
          <w:rFonts w:hint="eastAsia"/>
        </w:rPr>
        <w:t>虽然是副词</w:t>
      </w:r>
      <w:r w:rsidR="00BF5096">
        <w:rPr>
          <w:rFonts w:hint="eastAsia"/>
        </w:rPr>
        <w:t>从句</w:t>
      </w:r>
      <w:r w:rsidRPr="00E430F6">
        <w:rPr>
          <w:rFonts w:hint="eastAsia"/>
        </w:rPr>
        <w:t>，但是因为英文的比较句法具有「平行对称」的要求，所以有许多特色都和</w:t>
      </w:r>
      <w:r w:rsidR="009D20F5">
        <w:rPr>
          <w:rFonts w:hint="eastAsia"/>
        </w:rPr>
        <w:t>并列从句</w:t>
      </w:r>
      <w:r w:rsidRPr="00E430F6">
        <w:rPr>
          <w:rFonts w:hint="eastAsia"/>
        </w:rPr>
        <w:t>相同。除了上述「平行对称」的要求之外，比较句法也和</w:t>
      </w:r>
      <w:r w:rsidR="009D20F5">
        <w:rPr>
          <w:rFonts w:hint="eastAsia"/>
        </w:rPr>
        <w:t>并列从句</w:t>
      </w:r>
      <w:r w:rsidRPr="00E430F6">
        <w:rPr>
          <w:rFonts w:hint="eastAsia"/>
        </w:rPr>
        <w:t>一样经常会有省略。这是因为，两个符合平行对称要求的</w:t>
      </w:r>
      <w:r w:rsidR="00BF5096">
        <w:rPr>
          <w:rFonts w:hint="eastAsia"/>
        </w:rPr>
        <w:t>从句</w:t>
      </w:r>
      <w:r w:rsidRPr="00E430F6">
        <w:rPr>
          <w:rFonts w:hint="eastAsia"/>
        </w:rPr>
        <w:t>之间往往会有重复的部分，而重复会妨碍简洁性，因此要设法省略。</w:t>
      </w:r>
    </w:p>
    <w:p w:rsidR="00DD2927" w:rsidRDefault="00E430F6" w:rsidP="00182A90">
      <w:pPr>
        <w:spacing w:after="84"/>
        <w:ind w:firstLine="480"/>
        <w:rPr>
          <w:rFonts w:eastAsia="PMingLiU"/>
          <w:lang w:eastAsia="zh-TW"/>
        </w:rPr>
      </w:pPr>
      <w:r w:rsidRPr="00E430F6">
        <w:rPr>
          <w:rFonts w:hint="eastAsia"/>
        </w:rPr>
        <w:t>不过，比较句法虽然近似</w:t>
      </w:r>
      <w:r w:rsidR="009D20F5">
        <w:rPr>
          <w:rFonts w:hint="eastAsia"/>
        </w:rPr>
        <w:t>并列从句</w:t>
      </w:r>
      <w:r w:rsidRPr="00E430F6">
        <w:rPr>
          <w:rFonts w:hint="eastAsia"/>
        </w:rPr>
        <w:t>，但是比较级的句子毕竟还是从属</w:t>
      </w:r>
      <w:r w:rsidR="00BF5096">
        <w:rPr>
          <w:rFonts w:hint="eastAsia"/>
        </w:rPr>
        <w:t>从句</w:t>
      </w:r>
      <w:r w:rsidRPr="00E430F6">
        <w:rPr>
          <w:rFonts w:hint="eastAsia"/>
        </w:rPr>
        <w:t>中的副词</w:t>
      </w:r>
      <w:r w:rsidR="00BF5096">
        <w:rPr>
          <w:rFonts w:hint="eastAsia"/>
        </w:rPr>
        <w:t>从句</w:t>
      </w:r>
      <w:r w:rsidRPr="00E430F6">
        <w:rPr>
          <w:rFonts w:hint="eastAsia"/>
        </w:rPr>
        <w:t>类，所以有些变化又和</w:t>
      </w:r>
      <w:r w:rsidR="009D20F5">
        <w:rPr>
          <w:rFonts w:hint="eastAsia"/>
        </w:rPr>
        <w:t>并列从句</w:t>
      </w:r>
      <w:r w:rsidRPr="00E430F6">
        <w:rPr>
          <w:rFonts w:hint="eastAsia"/>
        </w:rPr>
        <w:t>不同。例如比较句法经常可以选择用倒装句来表示，这就和一般的</w:t>
      </w:r>
      <w:r w:rsidR="009D20F5">
        <w:rPr>
          <w:rFonts w:hint="eastAsia"/>
        </w:rPr>
        <w:t>并列从句</w:t>
      </w:r>
      <w:r w:rsidRPr="00E430F6">
        <w:rPr>
          <w:rFonts w:hint="eastAsia"/>
        </w:rPr>
        <w:t>不一样。</w:t>
      </w:r>
    </w:p>
    <w:p w:rsidR="00EA57E3" w:rsidRDefault="00E430F6" w:rsidP="00182A90">
      <w:pPr>
        <w:spacing w:after="84"/>
        <w:ind w:firstLine="480"/>
        <w:rPr>
          <w:rFonts w:eastAsia="PMingLiU"/>
          <w:lang w:eastAsia="zh-TW"/>
        </w:rPr>
      </w:pPr>
      <w:r w:rsidRPr="00E430F6">
        <w:rPr>
          <w:rFonts w:hint="eastAsia"/>
        </w:rPr>
        <w:t>可以这样说：英文的比较句法看似简单，其实变化很多，而且充满陷阱，写作时一不小心就会出错，是需要特别注意的句法之一。</w:t>
      </w:r>
    </w:p>
    <w:p w:rsidR="00DD2927" w:rsidRDefault="00E430F6" w:rsidP="00982549">
      <w:pPr>
        <w:pStyle w:val="3"/>
        <w:spacing w:before="126" w:after="126"/>
        <w:rPr>
          <w:rFonts w:eastAsia="PMingLiU"/>
          <w:lang w:eastAsia="zh-TW"/>
        </w:rPr>
      </w:pPr>
      <w:bookmarkStart w:id="42" w:name="_Toc363483869"/>
      <w:r w:rsidRPr="00E430F6">
        <w:rPr>
          <w:rFonts w:hint="eastAsia"/>
        </w:rPr>
        <w:t>大于、小于、等于</w:t>
      </w:r>
      <w:bookmarkEnd w:id="42"/>
    </w:p>
    <w:p w:rsidR="00624CDE" w:rsidRDefault="00E430F6" w:rsidP="00182A90">
      <w:pPr>
        <w:spacing w:after="84"/>
        <w:ind w:firstLine="480"/>
      </w:pPr>
      <w:r w:rsidRPr="00E430F6">
        <w:rPr>
          <w:rFonts w:hint="eastAsia"/>
        </w:rPr>
        <w:t>比较级的句子，不论是形容词还是副词的比较级，都可以视为「大于、小于、等于」这三种逻辑关系的表现方式。例如：</w:t>
      </w:r>
    </w:p>
    <w:p w:rsidR="00DD2927" w:rsidRPr="00F63024" w:rsidRDefault="00F63024" w:rsidP="00182A90">
      <w:pPr>
        <w:pStyle w:val="4"/>
        <w:spacing w:after="84"/>
      </w:pPr>
      <w:r w:rsidRPr="00F63024">
        <w:rPr>
          <w:rFonts w:hint="eastAsia"/>
        </w:rPr>
        <w:t>（</w:t>
      </w:r>
      <w:r w:rsidRPr="00F63024">
        <w:rPr>
          <w:rFonts w:hint="eastAsia"/>
        </w:rPr>
        <w:t>1</w:t>
      </w:r>
      <w:r w:rsidRPr="00F63024">
        <w:rPr>
          <w:rFonts w:hint="eastAsia"/>
        </w:rPr>
        <w:t>）</w:t>
      </w:r>
      <w:r w:rsidR="00E430F6" w:rsidRPr="00F63024">
        <w:rPr>
          <w:rFonts w:hint="eastAsia"/>
        </w:rPr>
        <w:t>大于</w:t>
      </w:r>
    </w:p>
    <w:p w:rsidR="00785232" w:rsidRPr="00785232" w:rsidRDefault="00E430F6" w:rsidP="00182A90">
      <w:pPr>
        <w:spacing w:after="84"/>
        <w:ind w:firstLine="480"/>
        <w:rPr>
          <w:rFonts w:eastAsia="MingLiU"/>
          <w:lang w:eastAsia="zh-TW"/>
        </w:rPr>
      </w:pPr>
      <w:r w:rsidRPr="00E430F6">
        <w:t xml:space="preserve">Unit 3 is </w:t>
      </w:r>
      <w:r w:rsidRPr="00E430F6">
        <w:rPr>
          <w:u w:val="single"/>
        </w:rPr>
        <w:t>longer than</w:t>
      </w:r>
      <w:r w:rsidRPr="00E430F6">
        <w:t xml:space="preserve"> Unit 4.</w:t>
      </w:r>
    </w:p>
    <w:p w:rsidR="00DD2927" w:rsidRDefault="00E430F6" w:rsidP="00182A90">
      <w:pPr>
        <w:spacing w:after="84"/>
        <w:ind w:firstLine="480"/>
        <w:rPr>
          <w:rFonts w:eastAsia="MingLiU"/>
          <w:lang w:eastAsia="zh-TW"/>
        </w:rPr>
      </w:pPr>
      <w:r w:rsidRPr="00E430F6">
        <w:rPr>
          <w:rFonts w:hint="eastAsia"/>
        </w:rPr>
        <w:t>这个句子看起来很简单，但是如前所述，比较句法有相当复杂的变化。为了能够处理接下来的各种变化，我们必须把这个句子的结构掌握清楚。先从下面这两句切入：</w:t>
      </w:r>
    </w:p>
    <w:p w:rsidR="00785232" w:rsidRPr="00785232" w:rsidRDefault="00E430F6" w:rsidP="00182A90">
      <w:pPr>
        <w:spacing w:after="84"/>
        <w:ind w:firstLine="480"/>
        <w:rPr>
          <w:rFonts w:eastAsia="MingLiU"/>
          <w:lang w:eastAsia="zh-TW"/>
        </w:rPr>
      </w:pPr>
      <w:r w:rsidRPr="00E430F6">
        <w:t xml:space="preserve">1. </w:t>
      </w:r>
      <w:r w:rsidRPr="00E430F6">
        <w:rPr>
          <w:u w:val="single"/>
        </w:rPr>
        <w:t>Unit 3</w:t>
      </w:r>
      <w:r w:rsidRPr="00E430F6">
        <w:t xml:space="preserve"> </w:t>
      </w:r>
      <w:r w:rsidRPr="00E430F6">
        <w:rPr>
          <w:u w:val="single"/>
        </w:rPr>
        <w:t>is</w:t>
      </w:r>
      <w:r w:rsidRPr="00E430F6">
        <w:t xml:space="preserve"> </w:t>
      </w:r>
      <w:r w:rsidRPr="00E430F6">
        <w:rPr>
          <w:u w:val="single"/>
        </w:rPr>
        <w:t>long</w:t>
      </w:r>
      <w:r w:rsidRPr="00E430F6">
        <w:t>.</w:t>
      </w:r>
    </w:p>
    <w:p w:rsidR="00785232" w:rsidRPr="00785232" w:rsidRDefault="00E430F6" w:rsidP="00182A90">
      <w:pPr>
        <w:spacing w:after="84"/>
        <w:ind w:firstLine="480"/>
        <w:rPr>
          <w:rFonts w:eastAsia="MingLiU"/>
          <w:lang w:eastAsia="zh-TW"/>
        </w:rPr>
      </w:pPr>
      <w:r w:rsidRPr="00E430F6">
        <w:t xml:space="preserve">2. </w:t>
      </w:r>
      <w:r w:rsidRPr="00E430F6">
        <w:rPr>
          <w:u w:val="single"/>
        </w:rPr>
        <w:t>Unit 4</w:t>
      </w:r>
      <w:r w:rsidRPr="00E430F6">
        <w:t xml:space="preserve"> </w:t>
      </w:r>
      <w:r w:rsidRPr="00E430F6">
        <w:rPr>
          <w:u w:val="single"/>
        </w:rPr>
        <w:t>is</w:t>
      </w:r>
      <w:r w:rsidRPr="00E430F6">
        <w:t xml:space="preserve"> not so </w:t>
      </w:r>
      <w:r w:rsidRPr="00E430F6">
        <w:rPr>
          <w:u w:val="single"/>
        </w:rPr>
        <w:t>long</w:t>
      </w:r>
      <w:r w:rsidRPr="00E430F6">
        <w:t>.</w:t>
      </w:r>
    </w:p>
    <w:p w:rsidR="00DD2927" w:rsidRDefault="00E430F6" w:rsidP="00182A90">
      <w:pPr>
        <w:spacing w:after="84"/>
        <w:ind w:firstLine="480"/>
        <w:rPr>
          <w:rFonts w:eastAsia="MingLiU"/>
          <w:lang w:eastAsia="zh-TW"/>
        </w:rPr>
      </w:pPr>
      <w:r w:rsidRPr="00E430F6">
        <w:rPr>
          <w:rFonts w:hint="eastAsia"/>
        </w:rPr>
        <w:t>从某个角度来看，这两个句子的关系有点像关系</w:t>
      </w:r>
      <w:r w:rsidR="00BF5096">
        <w:rPr>
          <w:rFonts w:hint="eastAsia"/>
        </w:rPr>
        <w:t>从句</w:t>
      </w:r>
      <w:r w:rsidRPr="00E430F6">
        <w:rPr>
          <w:rFonts w:hint="eastAsia"/>
        </w:rPr>
        <w:t>：两句在</w:t>
      </w:r>
      <w:r w:rsidRPr="00E430F6">
        <w:t>long</w:t>
      </w:r>
      <w:r w:rsidRPr="00E430F6">
        <w:rPr>
          <w:rFonts w:hint="eastAsia"/>
        </w:rPr>
        <w:t>这个字上有交集而产生关系。但是，真正的关系</w:t>
      </w:r>
      <w:r w:rsidR="00BF5096">
        <w:rPr>
          <w:rFonts w:hint="eastAsia"/>
        </w:rPr>
        <w:t>从句</w:t>
      </w:r>
      <w:r w:rsidRPr="00E430F6">
        <w:rPr>
          <w:rFonts w:hint="eastAsia"/>
        </w:rPr>
        <w:t>是在名词上建立关系（先行词一定是名词）而改写出来的形容词</w:t>
      </w:r>
      <w:r w:rsidR="00BF5096">
        <w:rPr>
          <w:rFonts w:hint="eastAsia"/>
        </w:rPr>
        <w:t>从句</w:t>
      </w:r>
      <w:r w:rsidRPr="00E430F6">
        <w:rPr>
          <w:rFonts w:hint="eastAsia"/>
        </w:rPr>
        <w:t>。我们现在看到的这两个句子则是在形容词</w:t>
      </w:r>
      <w:r w:rsidRPr="00E430F6">
        <w:t>long</w:t>
      </w:r>
      <w:r w:rsidRPr="00E430F6">
        <w:rPr>
          <w:rFonts w:hint="eastAsia"/>
        </w:rPr>
        <w:t>上有重复，要写成一个比较句法的复句结构，当中的从属</w:t>
      </w:r>
      <w:r w:rsidR="00BF5096">
        <w:rPr>
          <w:rFonts w:hint="eastAsia"/>
        </w:rPr>
        <w:t>从句</w:t>
      </w:r>
      <w:r w:rsidRPr="00E430F6">
        <w:rPr>
          <w:rFonts w:hint="eastAsia"/>
        </w:rPr>
        <w:t>是个副词</w:t>
      </w:r>
      <w:r w:rsidR="00BF5096">
        <w:rPr>
          <w:rFonts w:hint="eastAsia"/>
        </w:rPr>
        <w:t>从句</w:t>
      </w:r>
      <w:r w:rsidRPr="00E430F6">
        <w:rPr>
          <w:rFonts w:hint="eastAsia"/>
        </w:rPr>
        <w:t>。</w:t>
      </w:r>
    </w:p>
    <w:p w:rsidR="00DD2927"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句和第</w:t>
      </w:r>
      <w:r w:rsidRPr="00E430F6">
        <w:t>2</w:t>
      </w:r>
      <w:r w:rsidRPr="00E430F6">
        <w:rPr>
          <w:rFonts w:hint="eastAsia"/>
        </w:rPr>
        <w:t>句在比较的是</w:t>
      </w:r>
      <w:r w:rsidRPr="00E430F6">
        <w:t>long</w:t>
      </w:r>
      <w:r w:rsidRPr="00E430F6">
        <w:rPr>
          <w:rFonts w:hint="eastAsia"/>
        </w:rPr>
        <w:t>这个形容词补语，两句之间有「大于」的关系，可以用</w:t>
      </w:r>
      <w:r w:rsidRPr="00E430F6">
        <w:t>longer than</w:t>
      </w:r>
      <w:r w:rsidRPr="00E430F6">
        <w:rPr>
          <w:rFonts w:hint="eastAsia"/>
        </w:rPr>
        <w:t>来连接，其中</w:t>
      </w:r>
      <w:r w:rsidRPr="00E430F6">
        <w:t>than</w:t>
      </w:r>
      <w:r w:rsidRPr="00E430F6">
        <w:rPr>
          <w:rFonts w:hint="eastAsia"/>
        </w:rPr>
        <w:t>是从属连接词，引导副词</w:t>
      </w:r>
      <w:r w:rsidR="00BF5096">
        <w:rPr>
          <w:rFonts w:hint="eastAsia"/>
        </w:rPr>
        <w:t>从句</w:t>
      </w:r>
      <w:r w:rsidRPr="00E430F6">
        <w:rPr>
          <w:rFonts w:hint="eastAsia"/>
        </w:rPr>
        <w:t>，如下：</w:t>
      </w:r>
    </w:p>
    <w:p w:rsidR="00785232" w:rsidRPr="00785232" w:rsidRDefault="00E430F6" w:rsidP="00182A90">
      <w:pPr>
        <w:spacing w:after="84"/>
        <w:ind w:firstLine="480"/>
        <w:rPr>
          <w:rFonts w:eastAsia="MingLiU"/>
          <w:lang w:eastAsia="zh-TW"/>
        </w:rPr>
      </w:pPr>
      <w:r w:rsidRPr="00E430F6">
        <w:lastRenderedPageBreak/>
        <w:t>Unit 3 is longer [</w:t>
      </w:r>
      <w:r w:rsidRPr="00E430F6">
        <w:rPr>
          <w:u w:val="single"/>
        </w:rPr>
        <w:t>than</w:t>
      </w:r>
      <w:r w:rsidRPr="00E430F6">
        <w:t xml:space="preserve"> </w:t>
      </w:r>
      <w:r w:rsidRPr="00E430F6">
        <w:rPr>
          <w:u w:val="single"/>
        </w:rPr>
        <w:t>Unit 4</w:t>
      </w:r>
      <w:r w:rsidRPr="00E430F6">
        <w:t xml:space="preserve"> </w:t>
      </w:r>
      <w:r w:rsidRPr="00E430F6">
        <w:rPr>
          <w:u w:val="single"/>
        </w:rPr>
        <w:t>is</w:t>
      </w:r>
      <w:r w:rsidRPr="00E430F6">
        <w:t>].</w:t>
      </w:r>
    </w:p>
    <w:p w:rsidR="00DD2927"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w:t>
      </w:r>
      <w:r w:rsidR="00624CDE">
        <w:rPr>
          <w:rFonts w:hint="eastAsia"/>
        </w:rPr>
        <w:t xml:space="preserve"> </w:t>
      </w:r>
      <w:r w:rsidRPr="00E430F6">
        <w:t>S   V</w:t>
      </w:r>
    </w:p>
    <w:p w:rsidR="00DD2927" w:rsidRDefault="00E430F6" w:rsidP="00182A90">
      <w:pPr>
        <w:spacing w:after="84"/>
        <w:ind w:firstLine="480"/>
        <w:rPr>
          <w:rFonts w:eastAsia="MingLiU"/>
          <w:lang w:eastAsia="zh-TW"/>
        </w:rPr>
      </w:pPr>
      <w:r w:rsidRPr="00E430F6">
        <w:rPr>
          <w:rFonts w:hint="eastAsia"/>
        </w:rPr>
        <w:t>从属连接词</w:t>
      </w:r>
      <w:r w:rsidRPr="00E430F6">
        <w:t>than</w:t>
      </w:r>
      <w:r w:rsidRPr="00E430F6">
        <w:rPr>
          <w:rFonts w:hint="eastAsia"/>
        </w:rPr>
        <w:t>引导的</w:t>
      </w:r>
      <w:r w:rsidR="00BF5096">
        <w:rPr>
          <w:rFonts w:hint="eastAsia"/>
        </w:rPr>
        <w:t>从句</w:t>
      </w:r>
      <w:r w:rsidRPr="00E430F6">
        <w:rPr>
          <w:rFonts w:hint="eastAsia"/>
        </w:rPr>
        <w:t>（中括号内的部分）是个副词</w:t>
      </w:r>
      <w:r w:rsidR="00BF5096">
        <w:rPr>
          <w:rFonts w:hint="eastAsia"/>
        </w:rPr>
        <w:t>从句</w:t>
      </w:r>
      <w:r w:rsidRPr="00E430F6">
        <w:rPr>
          <w:rFonts w:hint="eastAsia"/>
        </w:rPr>
        <w:t>，修饰前面的形容词</w:t>
      </w:r>
      <w:r w:rsidRPr="00E430F6">
        <w:t>longer</w:t>
      </w:r>
      <w:r w:rsidRPr="00E430F6">
        <w:rPr>
          <w:rFonts w:hint="eastAsia"/>
        </w:rPr>
        <w:t>——也就是两个</w:t>
      </w:r>
      <w:r w:rsidR="00BF5096">
        <w:rPr>
          <w:rFonts w:hint="eastAsia"/>
        </w:rPr>
        <w:t>从句</w:t>
      </w:r>
      <w:r w:rsidRPr="00E430F6">
        <w:rPr>
          <w:rFonts w:hint="eastAsia"/>
        </w:rPr>
        <w:t>之间重复的那个比较点。请注意：副词</w:t>
      </w:r>
      <w:r w:rsidR="00BF5096">
        <w:rPr>
          <w:rFonts w:hint="eastAsia"/>
        </w:rPr>
        <w:t>从句</w:t>
      </w:r>
      <w:r w:rsidRPr="00E430F6">
        <w:rPr>
          <w:rFonts w:hint="eastAsia"/>
        </w:rPr>
        <w:t>中的补语</w:t>
      </w:r>
      <w:r w:rsidRPr="00E430F6">
        <w:t>long</w:t>
      </w:r>
      <w:r w:rsidRPr="00E430F6">
        <w:rPr>
          <w:rFonts w:hint="eastAsia"/>
        </w:rPr>
        <w:t>被省略掉了。这是比较句法的一个特色：从属</w:t>
      </w:r>
      <w:r w:rsidR="00BF5096">
        <w:rPr>
          <w:rFonts w:hint="eastAsia"/>
        </w:rPr>
        <w:t>从句</w:t>
      </w:r>
      <w:r w:rsidRPr="00E430F6">
        <w:rPr>
          <w:rFonts w:hint="eastAsia"/>
        </w:rPr>
        <w:t>当中，重复的比较点必须省略。</w:t>
      </w:r>
    </w:p>
    <w:p w:rsidR="00DD2927" w:rsidRDefault="009D20F5" w:rsidP="00182A90">
      <w:pPr>
        <w:spacing w:after="84"/>
        <w:ind w:firstLine="480"/>
        <w:rPr>
          <w:rFonts w:eastAsia="MingLiU"/>
          <w:lang w:eastAsia="zh-TW"/>
        </w:rPr>
      </w:pPr>
      <w:r>
        <w:rPr>
          <w:rFonts w:hint="eastAsia"/>
        </w:rPr>
        <w:t>并列从句</w:t>
      </w:r>
      <w:r w:rsidR="00E430F6" w:rsidRPr="00E430F6">
        <w:rPr>
          <w:rFonts w:hint="eastAsia"/>
        </w:rPr>
        <w:t>的特色是可以省略掉两个</w:t>
      </w:r>
      <w:r w:rsidR="00BF5096">
        <w:rPr>
          <w:rFonts w:hint="eastAsia"/>
        </w:rPr>
        <w:t>从句</w:t>
      </w:r>
      <w:r w:rsidR="00E430F6" w:rsidRPr="00E430F6">
        <w:rPr>
          <w:rFonts w:hint="eastAsia"/>
        </w:rPr>
        <w:t>间重复的部分。比较级的句子虽然是从属</w:t>
      </w:r>
      <w:r w:rsidR="00BF5096">
        <w:rPr>
          <w:rFonts w:hint="eastAsia"/>
        </w:rPr>
        <w:t>从句</w:t>
      </w:r>
      <w:r w:rsidR="00E430F6" w:rsidRPr="00E430F6">
        <w:rPr>
          <w:rFonts w:hint="eastAsia"/>
        </w:rPr>
        <w:t>，但是它也具有同样的特色，可以省略掉重复的部分。例如前面那个句子，从属</w:t>
      </w:r>
      <w:r w:rsidR="00BF5096">
        <w:rPr>
          <w:rFonts w:hint="eastAsia"/>
        </w:rPr>
        <w:t>从句</w:t>
      </w:r>
      <w:r w:rsidR="00E430F6" w:rsidRPr="00E430F6">
        <w:rPr>
          <w:rFonts w:hint="eastAsia"/>
        </w:rPr>
        <w:t>的动词是</w:t>
      </w:r>
      <w:r w:rsidR="00E430F6" w:rsidRPr="00E430F6">
        <w:t>be</w:t>
      </w:r>
      <w:r w:rsidR="00E430F6" w:rsidRPr="00E430F6">
        <w:rPr>
          <w:rFonts w:hint="eastAsia"/>
        </w:rPr>
        <w:t>动词，和主要</w:t>
      </w:r>
      <w:r w:rsidR="00BF5096">
        <w:rPr>
          <w:rFonts w:hint="eastAsia"/>
        </w:rPr>
        <w:t>从句</w:t>
      </w:r>
      <w:r w:rsidR="00E430F6" w:rsidRPr="00E430F6">
        <w:rPr>
          <w:rFonts w:hint="eastAsia"/>
        </w:rPr>
        <w:t>的动词一样，所以可以省略，成为：</w:t>
      </w:r>
    </w:p>
    <w:p w:rsidR="00785232" w:rsidRPr="00785232" w:rsidRDefault="00E430F6" w:rsidP="00182A90">
      <w:pPr>
        <w:spacing w:after="84"/>
        <w:ind w:firstLine="480"/>
        <w:rPr>
          <w:rFonts w:eastAsia="MingLiU"/>
          <w:lang w:eastAsia="zh-TW"/>
        </w:rPr>
      </w:pPr>
      <w:r w:rsidRPr="00E430F6">
        <w:t>Unit 3 is longer [</w:t>
      </w:r>
      <w:r w:rsidRPr="00E430F6">
        <w:rPr>
          <w:u w:val="single"/>
        </w:rPr>
        <w:t>than</w:t>
      </w:r>
      <w:r w:rsidRPr="00E430F6">
        <w:t xml:space="preserve"> </w:t>
      </w:r>
      <w:r w:rsidRPr="00E430F6">
        <w:rPr>
          <w:u w:val="single"/>
        </w:rPr>
        <w:t>Unit 4</w:t>
      </w:r>
      <w:r w:rsidRPr="00E430F6">
        <w:t>].</w:t>
      </w:r>
    </w:p>
    <w:p w:rsidR="00DD2927" w:rsidRDefault="00E430F6" w:rsidP="00182A90">
      <w:pPr>
        <w:spacing w:after="84"/>
        <w:ind w:firstLine="480"/>
        <w:rPr>
          <w:rFonts w:eastAsia="MingLiU"/>
          <w:lang w:eastAsia="zh-TW"/>
        </w:rPr>
      </w:pPr>
      <w:r w:rsidRPr="00E430F6">
        <w:t xml:space="preserve">       </w:t>
      </w:r>
      <w:r w:rsidR="00624CDE">
        <w:rPr>
          <w:rFonts w:hint="eastAsia"/>
        </w:rPr>
        <w:t xml:space="preserve"> </w:t>
      </w:r>
      <w:r w:rsidRPr="00E430F6">
        <w:t xml:space="preserve">     </w:t>
      </w:r>
      <w:r w:rsidRPr="00E430F6">
        <w:rPr>
          <w:rFonts w:hint="eastAsia"/>
        </w:rPr>
        <w:t>连接词</w:t>
      </w:r>
      <w:r w:rsidRPr="00E430F6">
        <w:t xml:space="preserve">  S</w:t>
      </w:r>
    </w:p>
    <w:p w:rsidR="00DD2927" w:rsidRDefault="00E430F6" w:rsidP="00182A90">
      <w:pPr>
        <w:spacing w:after="84"/>
        <w:ind w:firstLine="480"/>
        <w:rPr>
          <w:rFonts w:eastAsia="MingLiU"/>
          <w:lang w:eastAsia="zh-TW"/>
        </w:rPr>
      </w:pPr>
      <w:r w:rsidRPr="00E430F6">
        <w:rPr>
          <w:rFonts w:hint="eastAsia"/>
        </w:rPr>
        <w:t>一般的从属</w:t>
      </w:r>
      <w:r w:rsidR="00BF5096">
        <w:rPr>
          <w:rFonts w:hint="eastAsia"/>
        </w:rPr>
        <w:t>从句</w:t>
      </w:r>
      <w:r w:rsidRPr="00E430F6">
        <w:rPr>
          <w:rFonts w:hint="eastAsia"/>
        </w:rPr>
        <w:t>，不论是名词</w:t>
      </w:r>
      <w:r w:rsidR="00BF5096">
        <w:rPr>
          <w:rFonts w:hint="eastAsia"/>
        </w:rPr>
        <w:t>从句</w:t>
      </w:r>
      <w:r w:rsidRPr="00E430F6">
        <w:rPr>
          <w:rFonts w:hint="eastAsia"/>
        </w:rPr>
        <w:t>、形容词</w:t>
      </w:r>
      <w:r w:rsidR="00BF5096">
        <w:rPr>
          <w:rFonts w:hint="eastAsia"/>
        </w:rPr>
        <w:t>从句</w:t>
      </w:r>
      <w:r w:rsidRPr="00E430F6">
        <w:rPr>
          <w:rFonts w:hint="eastAsia"/>
        </w:rPr>
        <w:t>、还是副词</w:t>
      </w:r>
      <w:r w:rsidR="00BF5096">
        <w:rPr>
          <w:rFonts w:hint="eastAsia"/>
        </w:rPr>
        <w:t>从句</w:t>
      </w:r>
      <w:r w:rsidRPr="00E430F6">
        <w:rPr>
          <w:rFonts w:hint="eastAsia"/>
        </w:rPr>
        <w:t>，不会有这种情况出现（省略到只剩下连接词和主词），只有比较级这种介乎</w:t>
      </w:r>
      <w:r w:rsidR="009D20F5">
        <w:rPr>
          <w:rFonts w:hint="eastAsia"/>
        </w:rPr>
        <w:t>并列从句</w:t>
      </w:r>
      <w:r w:rsidRPr="00E430F6">
        <w:rPr>
          <w:rFonts w:hint="eastAsia"/>
        </w:rPr>
        <w:t>和从属</w:t>
      </w:r>
      <w:r w:rsidR="00BF5096">
        <w:rPr>
          <w:rFonts w:hint="eastAsia"/>
        </w:rPr>
        <w:t>从句</w:t>
      </w:r>
      <w:r w:rsidRPr="00E430F6">
        <w:rPr>
          <w:rFonts w:hint="eastAsia"/>
        </w:rPr>
        <w:t>之间的句法才看得到这种情况。另外，比较级的从属</w:t>
      </w:r>
      <w:r w:rsidR="00BF5096">
        <w:rPr>
          <w:rFonts w:hint="eastAsia"/>
        </w:rPr>
        <w:t>从句</w:t>
      </w:r>
      <w:r w:rsidRPr="00E430F6">
        <w:rPr>
          <w:rFonts w:hint="eastAsia"/>
        </w:rPr>
        <w:t>还可以选择倒装，如下：</w:t>
      </w:r>
    </w:p>
    <w:p w:rsidR="00785232" w:rsidRPr="00785232" w:rsidRDefault="00E430F6" w:rsidP="00182A90">
      <w:pPr>
        <w:spacing w:after="84"/>
        <w:ind w:firstLine="480"/>
        <w:rPr>
          <w:rFonts w:eastAsia="MingLiU"/>
          <w:lang w:eastAsia="zh-TW"/>
        </w:rPr>
      </w:pPr>
      <w:r w:rsidRPr="00E430F6">
        <w:t>Unit 3 is longer [</w:t>
      </w:r>
      <w:r w:rsidRPr="00E430F6">
        <w:rPr>
          <w:u w:val="single"/>
        </w:rPr>
        <w:t>than</w:t>
      </w:r>
      <w:r w:rsidRPr="00E430F6">
        <w:t xml:space="preserve"> </w:t>
      </w:r>
      <w:r w:rsidRPr="00E430F6">
        <w:rPr>
          <w:u w:val="single"/>
        </w:rPr>
        <w:t>is</w:t>
      </w:r>
      <w:r w:rsidRPr="00E430F6">
        <w:t xml:space="preserve"> </w:t>
      </w:r>
      <w:r w:rsidRPr="00E430F6">
        <w:rPr>
          <w:u w:val="single"/>
        </w:rPr>
        <w:t>Unit 4</w:t>
      </w:r>
      <w:r w:rsidRPr="00E430F6">
        <w:t>].</w:t>
      </w:r>
    </w:p>
    <w:p w:rsidR="00EA57E3"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V  S</w:t>
      </w:r>
      <w:r w:rsidR="00785232" w:rsidRPr="00785232">
        <w:rPr>
          <w:rFonts w:eastAsia="MingLiU" w:hint="eastAsia"/>
          <w:lang w:eastAsia="zh-TW"/>
        </w:rPr>
        <w:t xml:space="preserve">   </w:t>
      </w:r>
    </w:p>
    <w:p w:rsidR="00DD2927" w:rsidRDefault="00F63024" w:rsidP="00182A90">
      <w:pPr>
        <w:pStyle w:val="4"/>
        <w:spacing w:after="84"/>
        <w:rPr>
          <w:rFonts w:eastAsia="MingLiU"/>
          <w:lang w:eastAsia="zh-TW"/>
        </w:rPr>
      </w:pPr>
      <w:r>
        <w:rPr>
          <w:rFonts w:hint="eastAsia"/>
        </w:rPr>
        <w:t>（</w:t>
      </w:r>
      <w:r>
        <w:rPr>
          <w:rFonts w:hint="eastAsia"/>
        </w:rPr>
        <w:t>2</w:t>
      </w:r>
      <w:r>
        <w:rPr>
          <w:rFonts w:hint="eastAsia"/>
        </w:rPr>
        <w:t>）</w:t>
      </w:r>
      <w:r w:rsidR="00E430F6" w:rsidRPr="00E430F6">
        <w:rPr>
          <w:rFonts w:hint="eastAsia"/>
        </w:rPr>
        <w:t>小于</w:t>
      </w:r>
    </w:p>
    <w:p w:rsidR="00DD2927" w:rsidRDefault="00E430F6" w:rsidP="00182A90">
      <w:pPr>
        <w:spacing w:after="84"/>
        <w:ind w:firstLine="480"/>
        <w:rPr>
          <w:rFonts w:eastAsia="MingLiU"/>
          <w:lang w:eastAsia="zh-TW"/>
        </w:rPr>
      </w:pPr>
      <w:r w:rsidRPr="00E430F6">
        <w:rPr>
          <w:rFonts w:hint="eastAsia"/>
        </w:rPr>
        <w:t>要表示「小于」的关系，可以采用</w:t>
      </w:r>
      <w:r w:rsidRPr="00E430F6">
        <w:t>less … than</w:t>
      </w:r>
      <w:r w:rsidRPr="00E430F6">
        <w:rPr>
          <w:rFonts w:hint="eastAsia"/>
        </w:rPr>
        <w:t>或</w:t>
      </w:r>
      <w:r w:rsidRPr="00E430F6">
        <w:t>not so … as</w:t>
      </w:r>
      <w:r w:rsidRPr="00E430F6">
        <w:rPr>
          <w:rFonts w:hint="eastAsia"/>
        </w:rPr>
        <w:t>这两种句法。例如：</w:t>
      </w:r>
    </w:p>
    <w:p w:rsidR="00785232" w:rsidRPr="00785232" w:rsidRDefault="00E430F6" w:rsidP="00182A90">
      <w:pPr>
        <w:spacing w:after="84"/>
        <w:ind w:firstLine="480"/>
        <w:rPr>
          <w:rFonts w:eastAsia="MingLiU"/>
          <w:lang w:eastAsia="zh-TW"/>
        </w:rPr>
      </w:pPr>
      <w:r w:rsidRPr="00E430F6">
        <w:t xml:space="preserve">Unit 3 is </w:t>
      </w:r>
      <w:r w:rsidRPr="00E430F6">
        <w:rPr>
          <w:u w:val="single"/>
        </w:rPr>
        <w:t>less difficult than</w:t>
      </w:r>
      <w:r w:rsidRPr="00E430F6">
        <w:t xml:space="preserve"> Unit 4.</w:t>
      </w:r>
    </w:p>
    <w:p w:rsidR="00DD2927" w:rsidRDefault="00E430F6" w:rsidP="00182A90">
      <w:pPr>
        <w:spacing w:after="84"/>
        <w:ind w:firstLine="480"/>
        <w:rPr>
          <w:rFonts w:eastAsia="MingLiU"/>
          <w:lang w:eastAsia="zh-TW"/>
        </w:rPr>
      </w:pPr>
      <w:r w:rsidRPr="00E430F6">
        <w:rPr>
          <w:rFonts w:hint="eastAsia"/>
        </w:rPr>
        <w:t>道理和「大于」的句法相同，上面这个句子当中的</w:t>
      </w:r>
      <w:r w:rsidRPr="00E430F6">
        <w:t>than Unit 4</w:t>
      </w:r>
      <w:r w:rsidRPr="00E430F6">
        <w:rPr>
          <w:rFonts w:hint="eastAsia"/>
        </w:rPr>
        <w:t>应视为副词</w:t>
      </w:r>
      <w:r w:rsidR="00BF5096">
        <w:rPr>
          <w:rFonts w:hint="eastAsia"/>
        </w:rPr>
        <w:t>从句</w:t>
      </w:r>
      <w:r w:rsidRPr="00E430F6">
        <w:rPr>
          <w:rFonts w:hint="eastAsia"/>
        </w:rPr>
        <w:t>省略的结果，可以还原以及倒装如下：</w:t>
      </w:r>
    </w:p>
    <w:p w:rsidR="00785232" w:rsidRPr="00785232" w:rsidRDefault="00E430F6" w:rsidP="00182A90">
      <w:pPr>
        <w:spacing w:after="84"/>
        <w:ind w:firstLine="480"/>
        <w:rPr>
          <w:rFonts w:eastAsia="MingLiU"/>
          <w:lang w:eastAsia="zh-TW"/>
        </w:rPr>
      </w:pPr>
      <w:r w:rsidRPr="00E430F6">
        <w:t xml:space="preserve">Unit 3 is </w:t>
      </w:r>
      <w:r w:rsidRPr="00E430F6">
        <w:rPr>
          <w:u w:val="single"/>
        </w:rPr>
        <w:t>less difficult</w:t>
      </w:r>
      <w:r w:rsidRPr="00E430F6">
        <w:t xml:space="preserve"> [</w:t>
      </w:r>
      <w:r w:rsidRPr="00E430F6">
        <w:rPr>
          <w:u w:val="single"/>
        </w:rPr>
        <w:t>than</w:t>
      </w:r>
      <w:r w:rsidRPr="00E430F6">
        <w:t xml:space="preserve"> </w:t>
      </w:r>
      <w:r w:rsidRPr="00E430F6">
        <w:rPr>
          <w:u w:val="single"/>
        </w:rPr>
        <w:t>Unit 4</w:t>
      </w:r>
      <w:r w:rsidRPr="00E430F6">
        <w:t xml:space="preserve"> (</w:t>
      </w:r>
      <w:r w:rsidRPr="00E430F6">
        <w:rPr>
          <w:u w:val="single"/>
        </w:rPr>
        <w:t>is</w:t>
      </w:r>
      <w:r w:rsidRPr="00E430F6">
        <w:t>)].</w:t>
      </w:r>
    </w:p>
    <w:p w:rsidR="00DD2927" w:rsidRDefault="00E430F6" w:rsidP="00182A90">
      <w:pPr>
        <w:spacing w:after="84"/>
        <w:ind w:firstLine="480"/>
        <w:rPr>
          <w:rFonts w:eastAsia="MingLiU"/>
          <w:u w:val="single"/>
          <w:lang w:eastAsia="zh-TW"/>
        </w:rPr>
      </w:pPr>
      <w:r w:rsidRPr="00E430F6">
        <w:t xml:space="preserve">             </w:t>
      </w:r>
      <w:r w:rsidRPr="00E430F6">
        <w:rPr>
          <w:rFonts w:hint="eastAsia"/>
        </w:rPr>
        <w:t>连接词</w:t>
      </w:r>
      <w:r w:rsidRPr="00E430F6">
        <w:t xml:space="preserve">  S   V</w:t>
      </w:r>
    </w:p>
    <w:p w:rsidR="00785232" w:rsidRPr="00785232" w:rsidRDefault="00E430F6" w:rsidP="00182A90">
      <w:pPr>
        <w:spacing w:after="84"/>
        <w:ind w:firstLine="480"/>
        <w:rPr>
          <w:rFonts w:eastAsia="MingLiU"/>
          <w:lang w:eastAsia="zh-TW"/>
        </w:rPr>
      </w:pPr>
      <w:r w:rsidRPr="00E430F6">
        <w:t xml:space="preserve">Unit 3 is </w:t>
      </w:r>
      <w:r w:rsidRPr="00E430F6">
        <w:rPr>
          <w:u w:val="single"/>
        </w:rPr>
        <w:t>less difficult</w:t>
      </w:r>
      <w:r w:rsidRPr="00E430F6">
        <w:t xml:space="preserve"> </w:t>
      </w:r>
      <w:r w:rsidRPr="00E430F6">
        <w:rPr>
          <w:u w:val="single"/>
        </w:rPr>
        <w:t>[than</w:t>
      </w:r>
      <w:r w:rsidRPr="00E430F6">
        <w:t xml:space="preserve"> </w:t>
      </w:r>
      <w:r w:rsidRPr="00E430F6">
        <w:rPr>
          <w:u w:val="single"/>
        </w:rPr>
        <w:t>is</w:t>
      </w:r>
      <w:r w:rsidRPr="00E430F6">
        <w:t xml:space="preserve"> </w:t>
      </w:r>
      <w:r w:rsidRPr="00E430F6">
        <w:rPr>
          <w:u w:val="single"/>
        </w:rPr>
        <w:t>Unit 4</w:t>
      </w:r>
      <w:r w:rsidRPr="00E430F6">
        <w:t>].</w:t>
      </w:r>
    </w:p>
    <w:p w:rsidR="00DD2927"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V  S</w:t>
      </w:r>
    </w:p>
    <w:p w:rsidR="00DD2927" w:rsidRDefault="00E430F6" w:rsidP="00182A90">
      <w:pPr>
        <w:spacing w:after="84"/>
        <w:ind w:firstLine="480"/>
        <w:rPr>
          <w:rFonts w:eastAsia="MingLiU"/>
          <w:lang w:eastAsia="zh-TW"/>
        </w:rPr>
      </w:pPr>
      <w:r w:rsidRPr="00624CDE">
        <w:rPr>
          <w:rStyle w:val="af1"/>
          <w:rFonts w:hint="eastAsia"/>
        </w:rPr>
        <w:t>另一种表现「小于」的方式是用</w:t>
      </w:r>
      <w:r w:rsidRPr="00624CDE">
        <w:rPr>
          <w:rStyle w:val="af1"/>
        </w:rPr>
        <w:t>not so … as</w:t>
      </w:r>
      <w:r w:rsidRPr="00624CDE">
        <w:rPr>
          <w:rStyle w:val="af1"/>
          <w:rFonts w:hint="eastAsia"/>
        </w:rPr>
        <w:t>来连接</w:t>
      </w:r>
      <w:r w:rsidRPr="00E430F6">
        <w:rPr>
          <w:rFonts w:hint="eastAsia"/>
        </w:rPr>
        <w:t>，例如：</w:t>
      </w:r>
    </w:p>
    <w:p w:rsidR="00785232" w:rsidRPr="00785232" w:rsidRDefault="00E430F6" w:rsidP="00182A90">
      <w:pPr>
        <w:spacing w:after="84"/>
        <w:ind w:firstLine="480"/>
        <w:rPr>
          <w:rFonts w:eastAsia="MingLiU"/>
          <w:lang w:eastAsia="zh-TW"/>
        </w:rPr>
      </w:pPr>
      <w:r w:rsidRPr="00E430F6">
        <w:t xml:space="preserve">Unit 3 is </w:t>
      </w:r>
      <w:r w:rsidRPr="00E430F6">
        <w:rPr>
          <w:u w:val="single"/>
        </w:rPr>
        <w:t>not so important as</w:t>
      </w:r>
      <w:r w:rsidRPr="00E430F6">
        <w:t xml:space="preserve"> Unit 4.</w:t>
      </w:r>
    </w:p>
    <w:p w:rsidR="00EA57E3" w:rsidRDefault="00E430F6" w:rsidP="00182A90">
      <w:pPr>
        <w:spacing w:after="84"/>
        <w:ind w:firstLine="480"/>
        <w:rPr>
          <w:rFonts w:eastAsia="MingLiU"/>
          <w:lang w:eastAsia="zh-TW"/>
        </w:rPr>
      </w:pPr>
      <w:r w:rsidRPr="00E430F6">
        <w:rPr>
          <w:rFonts w:hint="eastAsia"/>
        </w:rPr>
        <w:t>这种句法，其实就是下节表示「等于」句法的否定，详下节。</w:t>
      </w:r>
    </w:p>
    <w:p w:rsidR="00DD2927" w:rsidRDefault="00F63024" w:rsidP="00182A90">
      <w:pPr>
        <w:pStyle w:val="4"/>
        <w:spacing w:after="84"/>
        <w:rPr>
          <w:rFonts w:eastAsia="MingLiU"/>
          <w:lang w:eastAsia="zh-TW"/>
        </w:rPr>
      </w:pPr>
      <w:r>
        <w:rPr>
          <w:rFonts w:hint="eastAsia"/>
        </w:rPr>
        <w:t>（</w:t>
      </w:r>
      <w:r>
        <w:rPr>
          <w:rFonts w:hint="eastAsia"/>
        </w:rPr>
        <w:t>3</w:t>
      </w:r>
      <w:r>
        <w:rPr>
          <w:rFonts w:hint="eastAsia"/>
        </w:rPr>
        <w:t>）</w:t>
      </w:r>
      <w:r w:rsidR="00E430F6" w:rsidRPr="00E430F6">
        <w:rPr>
          <w:rFonts w:hint="eastAsia"/>
        </w:rPr>
        <w:t>等于</w:t>
      </w:r>
    </w:p>
    <w:p w:rsidR="00DD2927" w:rsidRDefault="00E430F6" w:rsidP="00182A90">
      <w:pPr>
        <w:spacing w:after="84"/>
        <w:ind w:firstLine="480"/>
        <w:rPr>
          <w:rFonts w:eastAsia="MingLiU"/>
          <w:lang w:eastAsia="zh-TW"/>
        </w:rPr>
      </w:pPr>
      <w:r w:rsidRPr="00E430F6">
        <w:rPr>
          <w:rFonts w:hint="eastAsia"/>
        </w:rPr>
        <w:t>「等于」的关系，可以用</w:t>
      </w:r>
      <w:r w:rsidRPr="00E430F6">
        <w:t>as … as</w:t>
      </w:r>
      <w:r w:rsidRPr="00E430F6">
        <w:rPr>
          <w:rFonts w:hint="eastAsia"/>
        </w:rPr>
        <w:t>来连接，如下：</w:t>
      </w:r>
    </w:p>
    <w:p w:rsidR="00785232" w:rsidRPr="00785232" w:rsidRDefault="00E430F6" w:rsidP="00182A90">
      <w:pPr>
        <w:spacing w:after="84"/>
        <w:ind w:firstLine="480"/>
        <w:rPr>
          <w:rFonts w:eastAsia="MingLiU"/>
          <w:lang w:eastAsia="zh-TW"/>
        </w:rPr>
      </w:pPr>
      <w:r w:rsidRPr="00E430F6">
        <w:lastRenderedPageBreak/>
        <w:t xml:space="preserve">Unit 4 is </w:t>
      </w:r>
      <w:r w:rsidRPr="00E430F6">
        <w:rPr>
          <w:u w:val="single"/>
        </w:rPr>
        <w:t>as boring as</w:t>
      </w:r>
      <w:r w:rsidRPr="00E430F6">
        <w:t xml:space="preserve"> Unit 3.</w:t>
      </w:r>
    </w:p>
    <w:p w:rsidR="00DD2927" w:rsidRDefault="00E430F6" w:rsidP="00182A90">
      <w:pPr>
        <w:spacing w:after="84"/>
        <w:ind w:firstLine="480"/>
        <w:rPr>
          <w:rFonts w:eastAsia="MingLiU"/>
          <w:lang w:eastAsia="zh-TW"/>
        </w:rPr>
      </w:pPr>
      <w:r w:rsidRPr="00E430F6">
        <w:rPr>
          <w:rFonts w:hint="eastAsia"/>
        </w:rPr>
        <w:t>这个句子可以分解成下面这两句来切入：</w:t>
      </w:r>
    </w:p>
    <w:p w:rsidR="00785232" w:rsidRPr="00785232" w:rsidRDefault="00E430F6" w:rsidP="00182A90">
      <w:pPr>
        <w:spacing w:after="84"/>
        <w:ind w:firstLine="480"/>
        <w:rPr>
          <w:rFonts w:eastAsia="MingLiU"/>
          <w:lang w:eastAsia="zh-TW"/>
        </w:rPr>
      </w:pPr>
      <w:r w:rsidRPr="00E430F6">
        <w:t xml:space="preserve">1. </w:t>
      </w:r>
      <w:r w:rsidRPr="00E430F6">
        <w:rPr>
          <w:u w:val="single"/>
        </w:rPr>
        <w:t>Unit 4</w:t>
      </w:r>
      <w:r w:rsidRPr="00E430F6">
        <w:t xml:space="preserve"> </w:t>
      </w:r>
      <w:r w:rsidRPr="00E430F6">
        <w:rPr>
          <w:u w:val="single"/>
        </w:rPr>
        <w:t>is</w:t>
      </w:r>
      <w:r w:rsidRPr="00E430F6">
        <w:t xml:space="preserve"> </w:t>
      </w:r>
      <w:r w:rsidRPr="00E430F6">
        <w:rPr>
          <w:u w:val="single"/>
        </w:rPr>
        <w:t>boring</w:t>
      </w:r>
      <w:r w:rsidRPr="00E430F6">
        <w:t>.</w:t>
      </w:r>
    </w:p>
    <w:p w:rsidR="00785232" w:rsidRPr="00785232" w:rsidRDefault="00E430F6" w:rsidP="00182A90">
      <w:pPr>
        <w:spacing w:after="84"/>
        <w:ind w:firstLine="480"/>
        <w:rPr>
          <w:rFonts w:eastAsia="MingLiU"/>
          <w:lang w:eastAsia="zh-TW"/>
        </w:rPr>
      </w:pPr>
      <w:r w:rsidRPr="00E430F6">
        <w:t xml:space="preserve">2. </w:t>
      </w:r>
      <w:r w:rsidRPr="00E430F6">
        <w:rPr>
          <w:u w:val="single"/>
        </w:rPr>
        <w:t>Unit 3</w:t>
      </w:r>
      <w:r w:rsidRPr="00E430F6">
        <w:t xml:space="preserve"> </w:t>
      </w:r>
      <w:r w:rsidRPr="00E430F6">
        <w:rPr>
          <w:u w:val="single"/>
        </w:rPr>
        <w:t>is</w:t>
      </w:r>
      <w:r w:rsidRPr="00E430F6">
        <w:t xml:space="preserve"> </w:t>
      </w:r>
      <w:r w:rsidRPr="00E430F6">
        <w:rPr>
          <w:u w:val="single"/>
        </w:rPr>
        <w:t>boring</w:t>
      </w:r>
      <w:r w:rsidRPr="00E430F6">
        <w:t>.</w:t>
      </w:r>
    </w:p>
    <w:p w:rsidR="00DD2927" w:rsidRDefault="00E430F6" w:rsidP="00182A90">
      <w:pPr>
        <w:spacing w:after="84"/>
        <w:ind w:firstLine="480"/>
        <w:rPr>
          <w:rFonts w:eastAsia="MingLiU"/>
          <w:lang w:eastAsia="zh-TW"/>
        </w:rPr>
      </w:pPr>
      <w:r w:rsidRPr="00E430F6">
        <w:rPr>
          <w:rFonts w:hint="eastAsia"/>
        </w:rPr>
        <w:t>两句在形容词补语</w:t>
      </w:r>
      <w:r w:rsidRPr="00E430F6">
        <w:t>boring</w:t>
      </w:r>
      <w:r w:rsidRPr="00E430F6">
        <w:rPr>
          <w:rFonts w:hint="eastAsia"/>
        </w:rPr>
        <w:t>有交集而产生关系，但是情况不同于关系</w:t>
      </w:r>
      <w:r w:rsidR="00BF5096">
        <w:rPr>
          <w:rFonts w:hint="eastAsia"/>
        </w:rPr>
        <w:t>从句</w:t>
      </w:r>
      <w:r w:rsidRPr="00E430F6">
        <w:rPr>
          <w:rFonts w:hint="eastAsia"/>
        </w:rPr>
        <w:t>，而是采用</w:t>
      </w:r>
      <w:r w:rsidRPr="00E430F6">
        <w:t>as … as</w:t>
      </w:r>
      <w:r w:rsidRPr="00E430F6">
        <w:rPr>
          <w:rFonts w:hint="eastAsia"/>
        </w:rPr>
        <w:t>以比较句法连接，并省略掉重复的比较点</w:t>
      </w:r>
      <w:r w:rsidRPr="00E430F6">
        <w:t>boring</w:t>
      </w:r>
      <w:r w:rsidRPr="00E430F6">
        <w:rPr>
          <w:rFonts w:hint="eastAsia"/>
        </w:rPr>
        <w:t>，如下：</w:t>
      </w:r>
    </w:p>
    <w:p w:rsidR="00785232" w:rsidRPr="00785232" w:rsidRDefault="00E430F6" w:rsidP="00182A90">
      <w:pPr>
        <w:spacing w:after="84"/>
        <w:ind w:firstLine="480"/>
        <w:rPr>
          <w:rFonts w:eastAsia="MingLiU"/>
          <w:lang w:eastAsia="zh-TW"/>
        </w:rPr>
      </w:pPr>
      <w:r w:rsidRPr="00E430F6">
        <w:t>Unit 4 is as boring [</w:t>
      </w:r>
      <w:r w:rsidRPr="00E430F6">
        <w:rPr>
          <w:u w:val="single"/>
        </w:rPr>
        <w:t>as</w:t>
      </w:r>
      <w:r w:rsidRPr="00E430F6">
        <w:t xml:space="preserve"> </w:t>
      </w:r>
      <w:r w:rsidRPr="00E430F6">
        <w:rPr>
          <w:u w:val="single"/>
        </w:rPr>
        <w:t>Unit 3</w:t>
      </w:r>
      <w:r w:rsidRPr="00E430F6">
        <w:t xml:space="preserve"> (</w:t>
      </w:r>
      <w:r w:rsidRPr="00E430F6">
        <w:rPr>
          <w:u w:val="single"/>
        </w:rPr>
        <w:t>is</w:t>
      </w:r>
      <w:r w:rsidRPr="00E430F6">
        <w:t>)].</w:t>
      </w:r>
    </w:p>
    <w:p w:rsidR="00DD2927"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S  V</w:t>
      </w:r>
    </w:p>
    <w:p w:rsidR="00DD2927" w:rsidRDefault="00E430F6" w:rsidP="00182A90">
      <w:pPr>
        <w:spacing w:after="84"/>
        <w:ind w:firstLine="480"/>
        <w:rPr>
          <w:rFonts w:eastAsia="MingLiU"/>
          <w:lang w:eastAsia="zh-TW"/>
        </w:rPr>
      </w:pPr>
      <w:r w:rsidRPr="00E430F6">
        <w:rPr>
          <w:rFonts w:hint="eastAsia"/>
        </w:rPr>
        <w:t>中括号内是副词</w:t>
      </w:r>
      <w:r w:rsidR="00BF5096">
        <w:rPr>
          <w:rFonts w:hint="eastAsia"/>
        </w:rPr>
        <w:t>从句</w:t>
      </w:r>
      <w:r w:rsidRPr="00E430F6">
        <w:rPr>
          <w:rFonts w:hint="eastAsia"/>
        </w:rPr>
        <w:t>，</w:t>
      </w:r>
      <w:r w:rsidRPr="00E430F6">
        <w:t>as</w:t>
      </w:r>
      <w:r w:rsidRPr="00E430F6">
        <w:rPr>
          <w:rFonts w:hint="eastAsia"/>
        </w:rPr>
        <w:t>是连接词，主词是</w:t>
      </w:r>
      <w:r w:rsidRPr="00E430F6">
        <w:t>Unit 3</w:t>
      </w:r>
      <w:r w:rsidRPr="00E430F6">
        <w:rPr>
          <w:rFonts w:hint="eastAsia"/>
        </w:rPr>
        <w:t>，动词是</w:t>
      </w:r>
      <w:r w:rsidRPr="00E430F6">
        <w:t>is</w:t>
      </w:r>
      <w:r w:rsidRPr="00E430F6">
        <w:rPr>
          <w:rFonts w:hint="eastAsia"/>
        </w:rPr>
        <w:t>，补语</w:t>
      </w:r>
      <w:r w:rsidRPr="00E430F6">
        <w:t>boring</w:t>
      </w:r>
      <w:r w:rsidRPr="00E430F6">
        <w:rPr>
          <w:rFonts w:hint="eastAsia"/>
        </w:rPr>
        <w:t>是重复的比较点因而被省略掉。这个副词</w:t>
      </w:r>
      <w:r w:rsidR="00BF5096">
        <w:rPr>
          <w:rFonts w:hint="eastAsia"/>
        </w:rPr>
        <w:t>从句</w:t>
      </w:r>
      <w:r w:rsidRPr="00E430F6">
        <w:rPr>
          <w:rFonts w:hint="eastAsia"/>
        </w:rPr>
        <w:t>修饰的对像是前面的程度副词</w:t>
      </w:r>
      <w:r w:rsidRPr="00E430F6">
        <w:t>as</w:t>
      </w:r>
      <w:r w:rsidRPr="00E430F6">
        <w:rPr>
          <w:rFonts w:hint="eastAsia"/>
        </w:rPr>
        <w:t>。同样的，这个</w:t>
      </w:r>
      <w:r w:rsidR="00BF5096">
        <w:rPr>
          <w:rFonts w:hint="eastAsia"/>
        </w:rPr>
        <w:t>从句</w:t>
      </w:r>
      <w:r w:rsidRPr="00E430F6">
        <w:rPr>
          <w:rFonts w:hint="eastAsia"/>
        </w:rPr>
        <w:t>也可以倒装，如下：</w:t>
      </w:r>
    </w:p>
    <w:p w:rsidR="00785232" w:rsidRPr="00785232" w:rsidRDefault="00E430F6" w:rsidP="00182A90">
      <w:pPr>
        <w:spacing w:after="84"/>
        <w:ind w:firstLine="480"/>
        <w:rPr>
          <w:rFonts w:eastAsia="MingLiU"/>
          <w:lang w:eastAsia="zh-TW"/>
        </w:rPr>
      </w:pPr>
      <w:r w:rsidRPr="00E430F6">
        <w:t>Unit 4 is as boring [</w:t>
      </w:r>
      <w:r w:rsidRPr="00E430F6">
        <w:rPr>
          <w:u w:val="single"/>
        </w:rPr>
        <w:t>as</w:t>
      </w:r>
      <w:r w:rsidRPr="00E430F6">
        <w:t xml:space="preserve"> </w:t>
      </w:r>
      <w:r w:rsidRPr="00E430F6">
        <w:rPr>
          <w:u w:val="single"/>
        </w:rPr>
        <w:t>is</w:t>
      </w:r>
      <w:r w:rsidRPr="00E430F6">
        <w:t xml:space="preserve"> </w:t>
      </w:r>
      <w:r w:rsidRPr="00E430F6">
        <w:rPr>
          <w:u w:val="single"/>
        </w:rPr>
        <w:t>Unit 3</w:t>
      </w:r>
      <w:r w:rsidRPr="00E430F6">
        <w:t>].</w:t>
      </w:r>
    </w:p>
    <w:p w:rsidR="00DD2927"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S  V</w:t>
      </w:r>
    </w:p>
    <w:p w:rsidR="00DD2927" w:rsidRDefault="00E430F6" w:rsidP="00182A90">
      <w:pPr>
        <w:spacing w:after="84"/>
        <w:ind w:firstLine="480"/>
        <w:rPr>
          <w:rFonts w:eastAsia="MingLiU"/>
          <w:lang w:eastAsia="zh-TW"/>
        </w:rPr>
      </w:pPr>
      <w:r w:rsidRPr="00E430F6">
        <w:rPr>
          <w:rFonts w:hint="eastAsia"/>
        </w:rPr>
        <w:t>句中的第</w:t>
      </w:r>
      <w:r w:rsidRPr="00E430F6">
        <w:t>2</w:t>
      </w:r>
      <w:r w:rsidRPr="00E430F6">
        <w:rPr>
          <w:rFonts w:hint="eastAsia"/>
        </w:rPr>
        <w:t>个</w:t>
      </w:r>
      <w:r w:rsidRPr="00E430F6">
        <w:t>as</w:t>
      </w:r>
      <w:r w:rsidRPr="00E430F6">
        <w:rPr>
          <w:rFonts w:hint="eastAsia"/>
        </w:rPr>
        <w:t>是从属连接词，第</w:t>
      </w:r>
      <w:r w:rsidRPr="00E430F6">
        <w:t>1</w:t>
      </w:r>
      <w:r w:rsidRPr="00E430F6">
        <w:rPr>
          <w:rFonts w:hint="eastAsia"/>
        </w:rPr>
        <w:t>个</w:t>
      </w:r>
      <w:r w:rsidRPr="00E430F6">
        <w:t>as</w:t>
      </w:r>
      <w:r w:rsidRPr="00E430F6">
        <w:rPr>
          <w:rFonts w:hint="eastAsia"/>
        </w:rPr>
        <w:t>则是程度副词，修饰形容词</w:t>
      </w:r>
      <w:r w:rsidRPr="00E430F6">
        <w:t>boring</w:t>
      </w:r>
      <w:r w:rsidRPr="00E430F6">
        <w:rPr>
          <w:rFonts w:hint="eastAsia"/>
        </w:rPr>
        <w:t>。另外，在第</w:t>
      </w:r>
      <w:r w:rsidRPr="00E430F6">
        <w:t>1</w:t>
      </w:r>
      <w:r w:rsidRPr="00E430F6">
        <w:rPr>
          <w:rFonts w:hint="eastAsia"/>
        </w:rPr>
        <w:t>个</w:t>
      </w:r>
      <w:r w:rsidRPr="00E430F6">
        <w:t>as</w:t>
      </w:r>
      <w:r w:rsidRPr="00E430F6">
        <w:rPr>
          <w:rFonts w:hint="eastAsia"/>
        </w:rPr>
        <w:t>前面还可以安插「倍数」来表现「大于」或「小于」的比较，如下：</w:t>
      </w:r>
    </w:p>
    <w:p w:rsidR="00785232" w:rsidRPr="00785232" w:rsidRDefault="00E430F6" w:rsidP="00182A90">
      <w:pPr>
        <w:spacing w:after="84"/>
        <w:ind w:firstLine="480"/>
        <w:rPr>
          <w:rFonts w:eastAsia="MingLiU"/>
          <w:lang w:eastAsia="zh-TW"/>
        </w:rPr>
      </w:pPr>
      <w:r w:rsidRPr="00E430F6">
        <w:t xml:space="preserve">Unit 4 is </w:t>
      </w:r>
      <w:r w:rsidRPr="00E430F6">
        <w:rPr>
          <w:u w:val="single"/>
        </w:rPr>
        <w:t>twice</w:t>
      </w:r>
      <w:r w:rsidRPr="00E430F6">
        <w:t xml:space="preserve"> as difficult as Unit 3.</w:t>
      </w:r>
      <w:r w:rsidRPr="00E430F6">
        <w:rPr>
          <w:rFonts w:hint="eastAsia"/>
        </w:rPr>
        <w:t>（大于）</w:t>
      </w:r>
    </w:p>
    <w:p w:rsidR="00EA57E3" w:rsidRDefault="00E430F6" w:rsidP="00182A90">
      <w:pPr>
        <w:spacing w:after="84"/>
        <w:ind w:firstLine="480"/>
        <w:rPr>
          <w:rFonts w:eastAsia="MingLiU"/>
          <w:lang w:eastAsia="zh-TW"/>
        </w:rPr>
      </w:pPr>
      <w:r w:rsidRPr="00E430F6">
        <w:t xml:space="preserve">Unit 3 is </w:t>
      </w:r>
      <w:r w:rsidRPr="00E430F6">
        <w:rPr>
          <w:u w:val="single"/>
        </w:rPr>
        <w:t>half</w:t>
      </w:r>
      <w:r w:rsidRPr="00E430F6">
        <w:t xml:space="preserve"> as difficult as Unit 4.</w:t>
      </w:r>
      <w:r w:rsidRPr="00E430F6">
        <w:rPr>
          <w:rFonts w:hint="eastAsia"/>
        </w:rPr>
        <w:t>（小于）</w:t>
      </w:r>
    </w:p>
    <w:p w:rsidR="00DD2927" w:rsidRDefault="00E430F6" w:rsidP="00982549">
      <w:pPr>
        <w:pStyle w:val="3"/>
        <w:spacing w:before="126" w:after="126"/>
        <w:rPr>
          <w:rFonts w:eastAsia="MingLiU"/>
          <w:lang w:eastAsia="zh-TW"/>
        </w:rPr>
      </w:pPr>
      <w:bookmarkStart w:id="43" w:name="_Toc363483870"/>
      <w:r w:rsidRPr="00E430F6">
        <w:rPr>
          <w:rFonts w:hint="eastAsia"/>
        </w:rPr>
        <w:t>准关系代名词</w:t>
      </w:r>
      <w:bookmarkEnd w:id="43"/>
    </w:p>
    <w:p w:rsidR="00DD2927" w:rsidRDefault="00E430F6" w:rsidP="00182A90">
      <w:pPr>
        <w:spacing w:after="84"/>
        <w:ind w:firstLine="480"/>
        <w:rPr>
          <w:rFonts w:eastAsia="MingLiU"/>
          <w:lang w:eastAsia="zh-TW"/>
        </w:rPr>
      </w:pPr>
      <w:r w:rsidRPr="00E430F6">
        <w:rPr>
          <w:rFonts w:hint="eastAsia"/>
        </w:rPr>
        <w:t>如上所述，比较句法因为会有一个重复的比较点，所以很像关系</w:t>
      </w:r>
      <w:r w:rsidR="00BF5096">
        <w:rPr>
          <w:rFonts w:hint="eastAsia"/>
        </w:rPr>
        <w:t>从句</w:t>
      </w:r>
      <w:r w:rsidRPr="00E430F6">
        <w:rPr>
          <w:rFonts w:hint="eastAsia"/>
        </w:rPr>
        <w:t>。比较句法所使用的从属连接词（</w:t>
      </w:r>
      <w:r w:rsidRPr="00E430F6">
        <w:t>than</w:t>
      </w:r>
      <w:r w:rsidRPr="00E430F6">
        <w:rPr>
          <w:rFonts w:hint="eastAsia"/>
        </w:rPr>
        <w:t>与</w:t>
      </w:r>
      <w:r w:rsidRPr="00E430F6">
        <w:t>as</w:t>
      </w:r>
      <w:r w:rsidRPr="00E430F6">
        <w:rPr>
          <w:rFonts w:hint="eastAsia"/>
        </w:rPr>
        <w:t>）因此也有人称之为「准关系代名词」。</w:t>
      </w:r>
    </w:p>
    <w:p w:rsidR="00DD2927" w:rsidRDefault="00E430F6" w:rsidP="00182A90">
      <w:pPr>
        <w:spacing w:after="84"/>
        <w:ind w:firstLine="480"/>
        <w:rPr>
          <w:rFonts w:eastAsia="MingLiU"/>
          <w:lang w:eastAsia="zh-TW"/>
        </w:rPr>
      </w:pPr>
      <w:r w:rsidRPr="00E430F6">
        <w:rPr>
          <w:rFonts w:hint="eastAsia"/>
        </w:rPr>
        <w:t>当然，准关系代名词并非关系代名词，比较级的副词</w:t>
      </w:r>
      <w:r w:rsidR="00BF5096">
        <w:rPr>
          <w:rFonts w:hint="eastAsia"/>
        </w:rPr>
        <w:t>从句</w:t>
      </w:r>
      <w:r w:rsidRPr="00E430F6">
        <w:rPr>
          <w:rFonts w:hint="eastAsia"/>
        </w:rPr>
        <w:t>也并非关系</w:t>
      </w:r>
      <w:r w:rsidR="00BF5096">
        <w:rPr>
          <w:rFonts w:hint="eastAsia"/>
        </w:rPr>
        <w:t>从句</w:t>
      </w:r>
      <w:r w:rsidRPr="00E430F6">
        <w:rPr>
          <w:rFonts w:hint="eastAsia"/>
        </w:rPr>
        <w:t>。不过，这两种构造确有其类似之处。例如：</w:t>
      </w:r>
    </w:p>
    <w:p w:rsidR="00785232" w:rsidRPr="00785232" w:rsidRDefault="00E430F6" w:rsidP="00182A90">
      <w:pPr>
        <w:spacing w:after="84"/>
        <w:ind w:firstLine="480"/>
        <w:rPr>
          <w:rFonts w:eastAsia="MingLiU"/>
          <w:lang w:eastAsia="zh-TW"/>
        </w:rPr>
      </w:pPr>
      <w:r w:rsidRPr="00E430F6">
        <w:t xml:space="preserve">His father left him </w:t>
      </w:r>
      <w:r w:rsidRPr="00E430F6">
        <w:rPr>
          <w:u w:val="single"/>
        </w:rPr>
        <w:t>more money</w:t>
      </w:r>
      <w:r w:rsidRPr="00E430F6">
        <w:t xml:space="preserve"> [than </w:t>
      </w:r>
      <w:r w:rsidRPr="00E430F6">
        <w:rPr>
          <w:u w:val="single"/>
        </w:rPr>
        <w:t>he</w:t>
      </w:r>
      <w:r w:rsidRPr="00E430F6">
        <w:t xml:space="preserve"> </w:t>
      </w:r>
      <w:r w:rsidRPr="00E430F6">
        <w:rPr>
          <w:u w:val="single"/>
        </w:rPr>
        <w:t>can ever spend</w:t>
      </w:r>
      <w:r w:rsidRPr="00E430F6">
        <w:t>].</w:t>
      </w:r>
    </w:p>
    <w:p w:rsidR="00DD2927" w:rsidRDefault="00E430F6" w:rsidP="00182A90">
      <w:pPr>
        <w:pStyle w:val="Preface"/>
        <w:spacing w:after="84"/>
        <w:ind w:firstLine="480"/>
        <w:rPr>
          <w:rFonts w:eastAsia="MingLiU"/>
          <w:lang w:eastAsia="zh-TW"/>
        </w:rPr>
      </w:pPr>
      <w:r w:rsidRPr="00E430F6">
        <w:rPr>
          <w:rFonts w:hint="eastAsia"/>
        </w:rPr>
        <w:t>他父亲留下来的钱，他一辈子也花不完。</w:t>
      </w:r>
    </w:p>
    <w:p w:rsidR="00DD2927" w:rsidRDefault="00E430F6" w:rsidP="00182A90">
      <w:pPr>
        <w:spacing w:after="84"/>
        <w:ind w:firstLine="480"/>
        <w:rPr>
          <w:rFonts w:eastAsia="MingLiU"/>
          <w:lang w:eastAsia="zh-TW"/>
        </w:rPr>
      </w:pPr>
      <w:r w:rsidRPr="00E430F6">
        <w:rPr>
          <w:rFonts w:hint="eastAsia"/>
        </w:rPr>
        <w:t>中括号内的部分是个从属</w:t>
      </w:r>
      <w:r w:rsidR="00BF5096">
        <w:rPr>
          <w:rFonts w:hint="eastAsia"/>
        </w:rPr>
        <w:t>从句</w:t>
      </w:r>
      <w:r w:rsidRPr="00E430F6">
        <w:rPr>
          <w:rFonts w:hint="eastAsia"/>
        </w:rPr>
        <w:t>，当中主词是</w:t>
      </w:r>
      <w:r w:rsidRPr="00E430F6">
        <w:t>he</w:t>
      </w:r>
      <w:r w:rsidRPr="00E430F6">
        <w:rPr>
          <w:rFonts w:hint="eastAsia"/>
        </w:rPr>
        <w:t>，动词是</w:t>
      </w:r>
      <w:r w:rsidRPr="00E430F6">
        <w:t>can spend</w:t>
      </w:r>
      <w:r w:rsidRPr="00E430F6">
        <w:rPr>
          <w:rFonts w:hint="eastAsia"/>
        </w:rPr>
        <w:t>，后面本来应该有个</w:t>
      </w:r>
      <w:r w:rsidR="009D20F5">
        <w:rPr>
          <w:rFonts w:hint="eastAsia"/>
        </w:rPr>
        <w:t>受词（宾语）</w:t>
      </w:r>
      <w:r w:rsidRPr="00E430F6">
        <w:t>money</w:t>
      </w:r>
      <w:r w:rsidRPr="00E430F6">
        <w:rPr>
          <w:rFonts w:hint="eastAsia"/>
        </w:rPr>
        <w:t>。乍看之下好像是</w:t>
      </w:r>
      <w:r w:rsidRPr="00E430F6">
        <w:t>than</w:t>
      </w:r>
      <w:r w:rsidRPr="00E430F6">
        <w:rPr>
          <w:rFonts w:hint="eastAsia"/>
        </w:rPr>
        <w:t>一方面扮演连接词的角色、一方面又扮演代名词的角色（代表</w:t>
      </w:r>
      <w:r w:rsidRPr="00E430F6">
        <w:t>money</w:t>
      </w:r>
      <w:r w:rsidRPr="00E430F6">
        <w:rPr>
          <w:rFonts w:hint="eastAsia"/>
        </w:rPr>
        <w:t>、当</w:t>
      </w:r>
      <w:r w:rsidR="009D20F5">
        <w:rPr>
          <w:rFonts w:hint="eastAsia"/>
        </w:rPr>
        <w:t>受词（宾语）</w:t>
      </w:r>
      <w:r w:rsidRPr="00E430F6">
        <w:rPr>
          <w:rFonts w:hint="eastAsia"/>
        </w:rPr>
        <w:t>）。如果这样看待，那么</w:t>
      </w:r>
      <w:r w:rsidRPr="00E430F6">
        <w:t>than</w:t>
      </w:r>
      <w:r w:rsidRPr="00E430F6">
        <w:rPr>
          <w:rFonts w:hint="eastAsia"/>
        </w:rPr>
        <w:t>的功能和关系代名词</w:t>
      </w:r>
      <w:r w:rsidRPr="00E430F6">
        <w:t>which</w:t>
      </w:r>
      <w:r w:rsidRPr="00E430F6">
        <w:rPr>
          <w:rFonts w:hint="eastAsia"/>
        </w:rPr>
        <w:t>确实是差不多。但是这样解读是不对的。上面那句话可以拆开为以下两句来切入：</w:t>
      </w:r>
    </w:p>
    <w:p w:rsidR="00785232" w:rsidRPr="00785232" w:rsidRDefault="00E430F6" w:rsidP="00182A90">
      <w:pPr>
        <w:spacing w:after="84"/>
        <w:ind w:firstLine="480"/>
        <w:rPr>
          <w:rFonts w:eastAsia="MingLiU"/>
          <w:lang w:eastAsia="zh-TW"/>
        </w:rPr>
      </w:pPr>
      <w:r w:rsidRPr="00E430F6">
        <w:t xml:space="preserve">1. </w:t>
      </w:r>
      <w:r w:rsidRPr="00E430F6">
        <w:rPr>
          <w:u w:val="single"/>
        </w:rPr>
        <w:t>His father</w:t>
      </w:r>
      <w:r w:rsidRPr="00E430F6">
        <w:t xml:space="preserve"> </w:t>
      </w:r>
      <w:r w:rsidRPr="00E430F6">
        <w:rPr>
          <w:u w:val="single"/>
        </w:rPr>
        <w:t>left</w:t>
      </w:r>
      <w:r w:rsidRPr="00E430F6">
        <w:t xml:space="preserve"> </w:t>
      </w:r>
      <w:r w:rsidRPr="00E430F6">
        <w:rPr>
          <w:u w:val="single"/>
        </w:rPr>
        <w:t>him</w:t>
      </w:r>
      <w:r w:rsidRPr="00E430F6">
        <w:t xml:space="preserve"> </w:t>
      </w:r>
      <w:r w:rsidRPr="00E430F6">
        <w:rPr>
          <w:u w:val="single"/>
        </w:rPr>
        <w:t>much money</w:t>
      </w:r>
      <w:r w:rsidRPr="00E430F6">
        <w:t>.</w:t>
      </w:r>
    </w:p>
    <w:p w:rsidR="00785232" w:rsidRPr="00785232" w:rsidRDefault="00E430F6" w:rsidP="00182A90">
      <w:pPr>
        <w:spacing w:after="84"/>
        <w:ind w:firstLine="480"/>
        <w:rPr>
          <w:rFonts w:eastAsia="MingLiU"/>
          <w:lang w:eastAsia="zh-TW"/>
        </w:rPr>
      </w:pPr>
      <w:r w:rsidRPr="00E430F6">
        <w:t xml:space="preserve">2. </w:t>
      </w:r>
      <w:r w:rsidRPr="00E430F6">
        <w:rPr>
          <w:u w:val="single"/>
        </w:rPr>
        <w:t>He</w:t>
      </w:r>
      <w:r w:rsidRPr="00E430F6">
        <w:t xml:space="preserve"> </w:t>
      </w:r>
      <w:r w:rsidRPr="00E430F6">
        <w:rPr>
          <w:u w:val="single"/>
        </w:rPr>
        <w:t>can spend</w:t>
      </w:r>
      <w:r w:rsidRPr="00E430F6">
        <w:t xml:space="preserve"> not so </w:t>
      </w:r>
      <w:r w:rsidRPr="00E430F6">
        <w:rPr>
          <w:u w:val="single"/>
        </w:rPr>
        <w:t>much money</w:t>
      </w:r>
      <w:r w:rsidRPr="00E430F6">
        <w:t>.</w:t>
      </w:r>
    </w:p>
    <w:p w:rsidR="00DD2927" w:rsidRDefault="00E430F6" w:rsidP="00182A90">
      <w:pPr>
        <w:spacing w:after="84"/>
        <w:ind w:firstLine="480"/>
        <w:rPr>
          <w:rFonts w:eastAsia="MingLiU"/>
          <w:lang w:eastAsia="zh-TW"/>
        </w:rPr>
      </w:pPr>
      <w:r w:rsidRPr="00E430F6">
        <w:rPr>
          <w:rFonts w:hint="eastAsia"/>
        </w:rPr>
        <w:t>这两个句子在名词</w:t>
      </w:r>
      <w:r w:rsidRPr="00E430F6">
        <w:t>money</w:t>
      </w:r>
      <w:r w:rsidRPr="00E430F6">
        <w:rPr>
          <w:rFonts w:hint="eastAsia"/>
        </w:rPr>
        <w:t>上有重复，但并不是要制造关系</w:t>
      </w:r>
      <w:r w:rsidR="00BF5096">
        <w:rPr>
          <w:rFonts w:hint="eastAsia"/>
        </w:rPr>
        <w:t>从句</w:t>
      </w:r>
      <w:r w:rsidRPr="00E430F6">
        <w:rPr>
          <w:rFonts w:hint="eastAsia"/>
        </w:rPr>
        <w:t>，而是采用比较句法、以</w:t>
      </w:r>
      <w:r w:rsidRPr="00E430F6">
        <w:t>more … than</w:t>
      </w:r>
      <w:r w:rsidRPr="00E430F6">
        <w:rPr>
          <w:rFonts w:hint="eastAsia"/>
        </w:rPr>
        <w:t>连接，来做一个「大于」的比较。做法是：将第</w:t>
      </w:r>
      <w:r w:rsidRPr="00E430F6">
        <w:t>1</w:t>
      </w:r>
      <w:r w:rsidRPr="00E430F6">
        <w:rPr>
          <w:rFonts w:hint="eastAsia"/>
        </w:rPr>
        <w:lastRenderedPageBreak/>
        <w:t>句中的限定符</w:t>
      </w:r>
      <w:r w:rsidRPr="00E430F6">
        <w:t>much</w:t>
      </w:r>
      <w:r w:rsidRPr="00E430F6">
        <w:rPr>
          <w:rFonts w:hint="eastAsia"/>
        </w:rPr>
        <w:t>变成比较级</w:t>
      </w:r>
      <w:r w:rsidRPr="00E430F6">
        <w:t>more</w:t>
      </w:r>
      <w:r w:rsidRPr="00E430F6">
        <w:rPr>
          <w:rFonts w:hint="eastAsia"/>
        </w:rPr>
        <w:t>，然后外加一个比较级的连接词</w:t>
      </w:r>
      <w:r w:rsidRPr="00E430F6">
        <w:t>than</w:t>
      </w:r>
      <w:r w:rsidRPr="00E430F6">
        <w:rPr>
          <w:rFonts w:hint="eastAsia"/>
        </w:rPr>
        <w:t>来引导第</w:t>
      </w:r>
      <w:r w:rsidRPr="00E430F6">
        <w:t>2</w:t>
      </w:r>
      <w:r w:rsidRPr="00E430F6">
        <w:rPr>
          <w:rFonts w:hint="eastAsia"/>
        </w:rPr>
        <w:t>句、再将第</w:t>
      </w:r>
      <w:r w:rsidRPr="00E430F6">
        <w:t>2</w:t>
      </w:r>
      <w:r w:rsidRPr="00E430F6">
        <w:rPr>
          <w:rFonts w:hint="eastAsia"/>
        </w:rPr>
        <w:t>句中重复的比较点（</w:t>
      </w:r>
      <w:r w:rsidR="009D20F5">
        <w:rPr>
          <w:rFonts w:hint="eastAsia"/>
        </w:rPr>
        <w:t>受词（宾语）</w:t>
      </w:r>
      <w:r w:rsidRPr="00E430F6">
        <w:t>money</w:t>
      </w:r>
      <w:r w:rsidRPr="00E430F6">
        <w:rPr>
          <w:rFonts w:hint="eastAsia"/>
        </w:rPr>
        <w:t>）省略，就成为：</w:t>
      </w:r>
    </w:p>
    <w:p w:rsidR="00785232" w:rsidRPr="00785232" w:rsidRDefault="00E430F6" w:rsidP="00182A90">
      <w:pPr>
        <w:spacing w:after="84"/>
        <w:ind w:firstLine="480"/>
        <w:rPr>
          <w:rFonts w:eastAsia="MingLiU"/>
          <w:lang w:eastAsia="zh-TW"/>
        </w:rPr>
      </w:pPr>
      <w:r w:rsidRPr="00E430F6">
        <w:t xml:space="preserve">His father left him </w:t>
      </w:r>
      <w:r w:rsidRPr="00E430F6">
        <w:rPr>
          <w:u w:val="single"/>
        </w:rPr>
        <w:t>more money</w:t>
      </w:r>
      <w:r w:rsidRPr="00E430F6">
        <w:t xml:space="preserve"> [than </w:t>
      </w:r>
      <w:r w:rsidRPr="00E430F6">
        <w:rPr>
          <w:u w:val="single"/>
        </w:rPr>
        <w:t>he</w:t>
      </w:r>
      <w:r w:rsidRPr="00E430F6">
        <w:t xml:space="preserve"> </w:t>
      </w:r>
      <w:r w:rsidRPr="00E430F6">
        <w:rPr>
          <w:u w:val="single"/>
        </w:rPr>
        <w:t>can ever spend</w:t>
      </w:r>
      <w:r w:rsidRPr="00E430F6">
        <w:t>].</w:t>
      </w:r>
    </w:p>
    <w:p w:rsidR="00DD2927" w:rsidRDefault="00E430F6" w:rsidP="00182A90">
      <w:pPr>
        <w:spacing w:after="84"/>
        <w:ind w:firstLine="480"/>
        <w:rPr>
          <w:rFonts w:eastAsia="MingLiU"/>
          <w:lang w:eastAsia="zh-TW"/>
        </w:rPr>
      </w:pPr>
      <w:r w:rsidRPr="00E430F6">
        <w:rPr>
          <w:rFonts w:hint="eastAsia"/>
        </w:rPr>
        <w:t>也就是刚才看到的那个句子。中括号内的部分并不是形容词</w:t>
      </w:r>
      <w:r w:rsidR="00BF5096">
        <w:rPr>
          <w:rFonts w:hint="eastAsia"/>
        </w:rPr>
        <w:t>从句</w:t>
      </w:r>
      <w:r w:rsidRPr="00E430F6">
        <w:rPr>
          <w:rFonts w:hint="eastAsia"/>
        </w:rPr>
        <w:t>而是副词</w:t>
      </w:r>
      <w:r w:rsidR="00BF5096">
        <w:rPr>
          <w:rFonts w:hint="eastAsia"/>
        </w:rPr>
        <w:t>从句</w:t>
      </w:r>
      <w:r w:rsidRPr="00E430F6">
        <w:rPr>
          <w:rFonts w:hint="eastAsia"/>
        </w:rPr>
        <w:t>，这个副词</w:t>
      </w:r>
      <w:r w:rsidR="00BF5096">
        <w:rPr>
          <w:rFonts w:hint="eastAsia"/>
        </w:rPr>
        <w:t>从句</w:t>
      </w:r>
      <w:r w:rsidRPr="00E430F6">
        <w:rPr>
          <w:rFonts w:hint="eastAsia"/>
        </w:rPr>
        <w:t>修饰的对象不是名词词组</w:t>
      </w:r>
      <w:r w:rsidRPr="00E430F6">
        <w:t>more money</w:t>
      </w:r>
      <w:r w:rsidRPr="00E430F6">
        <w:rPr>
          <w:rFonts w:hint="eastAsia"/>
        </w:rPr>
        <w:t>，而是其中的限定符</w:t>
      </w:r>
      <w:r w:rsidRPr="00E430F6">
        <w:t>more</w:t>
      </w:r>
      <w:r w:rsidRPr="00E430F6">
        <w:rPr>
          <w:rFonts w:hint="eastAsia"/>
        </w:rPr>
        <w:t>。</w:t>
      </w:r>
      <w:r w:rsidR="00BF5096">
        <w:rPr>
          <w:rFonts w:hint="eastAsia"/>
        </w:rPr>
        <w:t>从句</w:t>
      </w:r>
      <w:r w:rsidRPr="00E430F6">
        <w:rPr>
          <w:rFonts w:hint="eastAsia"/>
        </w:rPr>
        <w:t>开头的</w:t>
      </w:r>
      <w:r w:rsidRPr="00E430F6">
        <w:t>than</w:t>
      </w:r>
      <w:r w:rsidRPr="00E430F6">
        <w:rPr>
          <w:rFonts w:hint="eastAsia"/>
        </w:rPr>
        <w:t>并不是关系词，而是外加的从属连接词。副词</w:t>
      </w:r>
      <w:r w:rsidR="00BF5096">
        <w:rPr>
          <w:rFonts w:hint="eastAsia"/>
        </w:rPr>
        <w:t>从句</w:t>
      </w:r>
      <w:r w:rsidRPr="00E430F6">
        <w:rPr>
          <w:rFonts w:hint="eastAsia"/>
        </w:rPr>
        <w:t>内的</w:t>
      </w:r>
      <w:r w:rsidR="009D20F5">
        <w:rPr>
          <w:rFonts w:hint="eastAsia"/>
        </w:rPr>
        <w:t>受词（宾语）</w:t>
      </w:r>
      <w:r w:rsidRPr="00E430F6">
        <w:t>money</w:t>
      </w:r>
      <w:r w:rsidRPr="00E430F6">
        <w:rPr>
          <w:rFonts w:hint="eastAsia"/>
        </w:rPr>
        <w:t>被省略掉，并非因为它是关系词，而是因为它是重复的比较点、必须省略。这个重复的比较点哪怕是出在主词的位置，同样也必须省略。例如：</w:t>
      </w:r>
    </w:p>
    <w:p w:rsidR="00785232" w:rsidRPr="00785232" w:rsidRDefault="00E430F6" w:rsidP="00182A90">
      <w:pPr>
        <w:spacing w:after="84"/>
        <w:ind w:firstLine="480"/>
        <w:rPr>
          <w:rFonts w:eastAsia="MingLiU"/>
          <w:lang w:eastAsia="zh-TW"/>
        </w:rPr>
      </w:pPr>
      <w:r w:rsidRPr="00E430F6">
        <w:t xml:space="preserve">This university cannot possibly take in </w:t>
      </w:r>
      <w:r w:rsidRPr="00E430F6">
        <w:rPr>
          <w:u w:val="single"/>
        </w:rPr>
        <w:t>as many students</w:t>
      </w:r>
      <w:r w:rsidRPr="00E430F6">
        <w:t xml:space="preserve"> [as </w:t>
      </w:r>
      <w:r w:rsidRPr="00E430F6">
        <w:rPr>
          <w:u w:val="single"/>
        </w:rPr>
        <w:t>meet</w:t>
      </w:r>
      <w:r w:rsidRPr="00E430F6">
        <w:t xml:space="preserve"> </w:t>
      </w:r>
      <w:r w:rsidRPr="00E430F6">
        <w:rPr>
          <w:u w:val="single"/>
        </w:rPr>
        <w:t>its requirements</w:t>
      </w:r>
      <w:r w:rsidRPr="00E430F6">
        <w:t>].</w:t>
      </w:r>
    </w:p>
    <w:p w:rsidR="00DD2927" w:rsidRDefault="00E430F6" w:rsidP="00182A90">
      <w:pPr>
        <w:pStyle w:val="Preface"/>
        <w:spacing w:after="84"/>
        <w:ind w:firstLine="480"/>
        <w:rPr>
          <w:rFonts w:eastAsia="MingLiU"/>
          <w:lang w:eastAsia="zh-TW"/>
        </w:rPr>
      </w:pPr>
      <w:r w:rsidRPr="00E430F6">
        <w:rPr>
          <w:rFonts w:hint="eastAsia"/>
        </w:rPr>
        <w:t>这家大学不可能把所有符合条件的学生全部招收进来。</w:t>
      </w:r>
    </w:p>
    <w:p w:rsidR="00DD2927" w:rsidRDefault="00E430F6" w:rsidP="00182A90">
      <w:pPr>
        <w:spacing w:after="84"/>
        <w:ind w:firstLine="480"/>
        <w:rPr>
          <w:rFonts w:eastAsia="MingLiU"/>
          <w:lang w:eastAsia="zh-TW"/>
        </w:rPr>
      </w:pPr>
      <w:r w:rsidRPr="00E430F6">
        <w:rPr>
          <w:rFonts w:hint="eastAsia"/>
        </w:rPr>
        <w:t>乍看之下，中括号之内好像是个关系</w:t>
      </w:r>
      <w:r w:rsidR="00BF5096">
        <w:rPr>
          <w:rFonts w:hint="eastAsia"/>
        </w:rPr>
        <w:t>从句</w:t>
      </w:r>
      <w:r w:rsidRPr="00E430F6">
        <w:rPr>
          <w:rFonts w:hint="eastAsia"/>
        </w:rPr>
        <w:t>，</w:t>
      </w:r>
      <w:r w:rsidRPr="00E430F6">
        <w:t>as</w:t>
      </w:r>
      <w:r w:rsidRPr="00E430F6">
        <w:rPr>
          <w:rFonts w:hint="eastAsia"/>
        </w:rPr>
        <w:t>是关系词、代表先行词</w:t>
      </w:r>
      <w:r w:rsidRPr="00E430F6">
        <w:t>students</w:t>
      </w:r>
      <w:r w:rsidRPr="00E430F6">
        <w:rPr>
          <w:rFonts w:hint="eastAsia"/>
        </w:rPr>
        <w:t>、并且扮演关系</w:t>
      </w:r>
      <w:r w:rsidR="00BF5096">
        <w:rPr>
          <w:rFonts w:hint="eastAsia"/>
        </w:rPr>
        <w:t>从句</w:t>
      </w:r>
      <w:r w:rsidRPr="00E430F6">
        <w:rPr>
          <w:rFonts w:hint="eastAsia"/>
        </w:rPr>
        <w:t>主词的角色，动词是</w:t>
      </w:r>
      <w:r w:rsidRPr="00E430F6">
        <w:t>meet</w:t>
      </w:r>
      <w:r w:rsidRPr="00E430F6">
        <w:rPr>
          <w:rFonts w:hint="eastAsia"/>
        </w:rPr>
        <w:t>、</w:t>
      </w:r>
      <w:r w:rsidR="009D20F5">
        <w:rPr>
          <w:rFonts w:hint="eastAsia"/>
        </w:rPr>
        <w:t>受词（宾语）</w:t>
      </w:r>
      <w:r w:rsidRPr="00E430F6">
        <w:rPr>
          <w:rFonts w:hint="eastAsia"/>
        </w:rPr>
        <w:t>是</w:t>
      </w:r>
      <w:r w:rsidRPr="00E430F6">
        <w:t>its requirements</w:t>
      </w:r>
      <w:r w:rsidRPr="00E430F6">
        <w:rPr>
          <w:rFonts w:hint="eastAsia"/>
        </w:rPr>
        <w:t>。不过这样的诠释是错误的。这个句子可以拆开成为下面两句来理解：</w:t>
      </w:r>
    </w:p>
    <w:p w:rsidR="00785232" w:rsidRPr="00785232" w:rsidRDefault="00E430F6" w:rsidP="00182A90">
      <w:pPr>
        <w:spacing w:after="84"/>
        <w:ind w:firstLine="480"/>
        <w:rPr>
          <w:rFonts w:eastAsia="MingLiU"/>
          <w:lang w:eastAsia="zh-TW"/>
        </w:rPr>
      </w:pPr>
      <w:r w:rsidRPr="00E430F6">
        <w:t xml:space="preserve">1. </w:t>
      </w:r>
      <w:r w:rsidRPr="00E430F6">
        <w:rPr>
          <w:u w:val="single"/>
        </w:rPr>
        <w:t>This university</w:t>
      </w:r>
      <w:r w:rsidRPr="00E430F6">
        <w:t xml:space="preserve"> </w:t>
      </w:r>
      <w:r w:rsidRPr="00E430F6">
        <w:rPr>
          <w:u w:val="single"/>
        </w:rPr>
        <w:t>cannot possibly take in</w:t>
      </w:r>
      <w:r w:rsidRPr="00E430F6">
        <w:t xml:space="preserve"> </w:t>
      </w:r>
      <w:r w:rsidRPr="00E430F6">
        <w:rPr>
          <w:u w:val="single"/>
        </w:rPr>
        <w:t>many students</w:t>
      </w:r>
      <w:r w:rsidRPr="00E430F6">
        <w:t>.</w:t>
      </w:r>
    </w:p>
    <w:p w:rsidR="00785232" w:rsidRPr="00785232" w:rsidRDefault="00E430F6" w:rsidP="00182A90">
      <w:pPr>
        <w:spacing w:after="84"/>
        <w:ind w:firstLine="480"/>
        <w:rPr>
          <w:rFonts w:eastAsia="MingLiU"/>
          <w:lang w:eastAsia="zh-TW"/>
        </w:rPr>
      </w:pPr>
      <w:r w:rsidRPr="00E430F6">
        <w:t xml:space="preserve">2. </w:t>
      </w:r>
      <w:r w:rsidRPr="00E430F6">
        <w:rPr>
          <w:u w:val="single"/>
        </w:rPr>
        <w:t>Many students</w:t>
      </w:r>
      <w:r w:rsidRPr="00E430F6">
        <w:t xml:space="preserve"> </w:t>
      </w:r>
      <w:r w:rsidRPr="00E430F6">
        <w:rPr>
          <w:u w:val="single"/>
        </w:rPr>
        <w:t>meet</w:t>
      </w:r>
      <w:r w:rsidRPr="00E430F6">
        <w:t xml:space="preserve"> </w:t>
      </w:r>
      <w:r w:rsidRPr="00E430F6">
        <w:rPr>
          <w:u w:val="single"/>
        </w:rPr>
        <w:t>its requirements</w:t>
      </w:r>
      <w:r w:rsidRPr="00E430F6">
        <w:t>.</w:t>
      </w:r>
    </w:p>
    <w:p w:rsidR="00DD2927" w:rsidRDefault="00E430F6" w:rsidP="00182A90">
      <w:pPr>
        <w:spacing w:after="84"/>
        <w:ind w:firstLine="480"/>
        <w:rPr>
          <w:rFonts w:eastAsia="MingLiU"/>
          <w:lang w:eastAsia="zh-TW"/>
        </w:rPr>
      </w:pPr>
      <w:r w:rsidRPr="00E430F6">
        <w:rPr>
          <w:rFonts w:hint="eastAsia"/>
        </w:rPr>
        <w:t>第</w:t>
      </w:r>
      <w:r w:rsidRPr="00E430F6">
        <w:t>2</w:t>
      </w:r>
      <w:r w:rsidRPr="00E430F6">
        <w:rPr>
          <w:rFonts w:hint="eastAsia"/>
        </w:rPr>
        <w:t>句的主词</w:t>
      </w:r>
      <w:r w:rsidRPr="00E430F6">
        <w:t>many students</w:t>
      </w:r>
      <w:r w:rsidRPr="00E430F6">
        <w:rPr>
          <w:rFonts w:hint="eastAsia"/>
        </w:rPr>
        <w:t>和第</w:t>
      </w:r>
      <w:r w:rsidRPr="00E430F6">
        <w:t>1</w:t>
      </w:r>
      <w:r w:rsidRPr="00E430F6">
        <w:rPr>
          <w:rFonts w:hint="eastAsia"/>
        </w:rPr>
        <w:t>句的</w:t>
      </w:r>
      <w:r w:rsidR="009D20F5">
        <w:rPr>
          <w:rFonts w:hint="eastAsia"/>
        </w:rPr>
        <w:t>受词（宾语）</w:t>
      </w:r>
      <w:r w:rsidRPr="00E430F6">
        <w:rPr>
          <w:rFonts w:hint="eastAsia"/>
        </w:rPr>
        <w:t>有重复，构成一个比较点。采用比较句法以</w:t>
      </w:r>
      <w:r w:rsidRPr="00E430F6">
        <w:t>as … as</w:t>
      </w:r>
      <w:r w:rsidRPr="00E430F6">
        <w:rPr>
          <w:rFonts w:hint="eastAsia"/>
        </w:rPr>
        <w:t>来连接，做法是在第</w:t>
      </w:r>
      <w:r w:rsidRPr="00E430F6">
        <w:t>1</w:t>
      </w:r>
      <w:r w:rsidRPr="00E430F6">
        <w:rPr>
          <w:rFonts w:hint="eastAsia"/>
        </w:rPr>
        <w:t>句</w:t>
      </w:r>
      <w:r w:rsidR="009D20F5">
        <w:rPr>
          <w:rFonts w:hint="eastAsia"/>
        </w:rPr>
        <w:t>受词（宾语）</w:t>
      </w:r>
      <w:r w:rsidRPr="00E430F6">
        <w:t>many students</w:t>
      </w:r>
      <w:r w:rsidRPr="00E430F6">
        <w:rPr>
          <w:rFonts w:hint="eastAsia"/>
        </w:rPr>
        <w:t>这个名词词组中的限定符</w:t>
      </w:r>
      <w:r w:rsidRPr="00E430F6">
        <w:t>many</w:t>
      </w:r>
      <w:r w:rsidRPr="00E430F6">
        <w:rPr>
          <w:rFonts w:hint="eastAsia"/>
        </w:rPr>
        <w:t>前面加上程度副词</w:t>
      </w:r>
      <w:r w:rsidRPr="00E430F6">
        <w:t>as</w:t>
      </w:r>
      <w:r w:rsidRPr="00E430F6">
        <w:rPr>
          <w:rFonts w:hint="eastAsia"/>
        </w:rPr>
        <w:t>，在第</w:t>
      </w:r>
      <w:r w:rsidRPr="00E430F6">
        <w:t>2</w:t>
      </w:r>
      <w:r w:rsidRPr="00E430F6">
        <w:rPr>
          <w:rFonts w:hint="eastAsia"/>
        </w:rPr>
        <w:t>句前面外加从属连接词</w:t>
      </w:r>
      <w:r w:rsidRPr="00E430F6">
        <w:t>as</w:t>
      </w:r>
      <w:r w:rsidRPr="00E430F6">
        <w:rPr>
          <w:rFonts w:hint="eastAsia"/>
        </w:rPr>
        <w:t>，然后把重复的比较点（第</w:t>
      </w:r>
      <w:r w:rsidRPr="00E430F6">
        <w:t>2</w:t>
      </w:r>
      <w:r w:rsidRPr="00E430F6">
        <w:rPr>
          <w:rFonts w:hint="eastAsia"/>
        </w:rPr>
        <w:t>句的主词</w:t>
      </w:r>
      <w:r w:rsidRPr="00E430F6">
        <w:t>many students</w:t>
      </w:r>
      <w:r w:rsidRPr="00E430F6">
        <w:rPr>
          <w:rFonts w:hint="eastAsia"/>
        </w:rPr>
        <w:t>）省略，就成为：</w:t>
      </w:r>
    </w:p>
    <w:p w:rsidR="00785232" w:rsidRPr="00785232" w:rsidRDefault="00E430F6" w:rsidP="00182A90">
      <w:pPr>
        <w:spacing w:after="84"/>
        <w:ind w:firstLine="480"/>
        <w:rPr>
          <w:rFonts w:eastAsia="MingLiU"/>
          <w:lang w:eastAsia="zh-TW"/>
        </w:rPr>
      </w:pPr>
      <w:r w:rsidRPr="00E430F6">
        <w:t xml:space="preserve">This university cannot possibly take in </w:t>
      </w:r>
      <w:r w:rsidRPr="00E430F6">
        <w:rPr>
          <w:u w:val="single"/>
        </w:rPr>
        <w:t>as many</w:t>
      </w:r>
      <w:r w:rsidRPr="00E430F6">
        <w:t xml:space="preserve"> students [as </w:t>
      </w:r>
      <w:r w:rsidRPr="00E430F6">
        <w:rPr>
          <w:u w:val="single"/>
        </w:rPr>
        <w:t>meet</w:t>
      </w:r>
      <w:r w:rsidRPr="00E430F6">
        <w:t xml:space="preserve"> </w:t>
      </w:r>
      <w:r w:rsidRPr="00E430F6">
        <w:rPr>
          <w:u w:val="single"/>
        </w:rPr>
        <w:t>its requirements</w:t>
      </w:r>
      <w:r w:rsidRPr="00E430F6">
        <w:t>].</w:t>
      </w:r>
    </w:p>
    <w:p w:rsidR="00EA57E3" w:rsidRDefault="00E430F6" w:rsidP="00182A90">
      <w:pPr>
        <w:spacing w:after="84"/>
        <w:ind w:firstLine="480"/>
        <w:rPr>
          <w:rFonts w:eastAsia="MingLiU"/>
          <w:lang w:eastAsia="zh-TW"/>
        </w:rPr>
      </w:pPr>
      <w:r w:rsidRPr="00E430F6">
        <w:rPr>
          <w:rFonts w:hint="eastAsia"/>
        </w:rPr>
        <w:t>也就是前面那个句子。中括号内的部分不是形容词</w:t>
      </w:r>
      <w:r w:rsidR="00BF5096">
        <w:rPr>
          <w:rFonts w:hint="eastAsia"/>
        </w:rPr>
        <w:t>从句</w:t>
      </w:r>
      <w:r w:rsidRPr="00E430F6">
        <w:rPr>
          <w:rFonts w:hint="eastAsia"/>
        </w:rPr>
        <w:t>而是副词</w:t>
      </w:r>
      <w:r w:rsidR="00BF5096">
        <w:rPr>
          <w:rFonts w:hint="eastAsia"/>
        </w:rPr>
        <w:t>从句</w:t>
      </w:r>
      <w:r w:rsidRPr="00E430F6">
        <w:rPr>
          <w:rFonts w:hint="eastAsia"/>
        </w:rPr>
        <w:t>，这个副词</w:t>
      </w:r>
      <w:r w:rsidR="00BF5096">
        <w:rPr>
          <w:rFonts w:hint="eastAsia"/>
        </w:rPr>
        <w:t>从句</w:t>
      </w:r>
      <w:r w:rsidRPr="00E430F6">
        <w:rPr>
          <w:rFonts w:hint="eastAsia"/>
        </w:rPr>
        <w:t>修饰的对象不是名词词组</w:t>
      </w:r>
      <w:r w:rsidRPr="00E430F6">
        <w:t>many students</w:t>
      </w:r>
      <w:r w:rsidRPr="00E430F6">
        <w:rPr>
          <w:rFonts w:hint="eastAsia"/>
        </w:rPr>
        <w:t>，而是其中的限定符</w:t>
      </w:r>
      <w:r w:rsidRPr="00E430F6">
        <w:t>many</w:t>
      </w:r>
      <w:r w:rsidRPr="00E430F6">
        <w:rPr>
          <w:rFonts w:hint="eastAsia"/>
        </w:rPr>
        <w:t>。</w:t>
      </w:r>
      <w:r w:rsidR="00BF5096">
        <w:rPr>
          <w:rFonts w:hint="eastAsia"/>
        </w:rPr>
        <w:t>从句</w:t>
      </w:r>
      <w:r w:rsidRPr="00E430F6">
        <w:rPr>
          <w:rFonts w:hint="eastAsia"/>
        </w:rPr>
        <w:t>开头的</w:t>
      </w:r>
      <w:r w:rsidRPr="00E430F6">
        <w:t>as</w:t>
      </w:r>
      <w:r w:rsidRPr="00E430F6">
        <w:rPr>
          <w:rFonts w:hint="eastAsia"/>
        </w:rPr>
        <w:t>不是关系词，而是外加的从属连接词。副词</w:t>
      </w:r>
      <w:r w:rsidR="00BF5096">
        <w:rPr>
          <w:rFonts w:hint="eastAsia"/>
        </w:rPr>
        <w:t>从句</w:t>
      </w:r>
      <w:r w:rsidRPr="00E430F6">
        <w:rPr>
          <w:rFonts w:hint="eastAsia"/>
        </w:rPr>
        <w:t>内的主词</w:t>
      </w:r>
      <w:r w:rsidRPr="00E430F6">
        <w:t>many students</w:t>
      </w:r>
      <w:r w:rsidRPr="00E430F6">
        <w:rPr>
          <w:rFonts w:hint="eastAsia"/>
        </w:rPr>
        <w:t>并不是改写成关系词</w:t>
      </w:r>
      <w:r w:rsidRPr="00E430F6">
        <w:t>as</w:t>
      </w:r>
      <w:r w:rsidRPr="00E430F6">
        <w:rPr>
          <w:rFonts w:hint="eastAsia"/>
        </w:rPr>
        <w:t>，而是因为它是重复的比较点所以被省略掉。</w:t>
      </w:r>
    </w:p>
    <w:p w:rsidR="00DD2927" w:rsidRDefault="00E430F6" w:rsidP="00982549">
      <w:pPr>
        <w:pStyle w:val="3"/>
        <w:spacing w:before="126" w:after="126"/>
        <w:rPr>
          <w:rFonts w:eastAsia="MingLiU"/>
          <w:lang w:eastAsia="zh-TW"/>
        </w:rPr>
      </w:pPr>
      <w:bookmarkStart w:id="44" w:name="_Toc363483871"/>
      <w:r w:rsidRPr="00E430F6">
        <w:rPr>
          <w:rFonts w:hint="eastAsia"/>
        </w:rPr>
        <w:t>定冠词的判断</w:t>
      </w:r>
      <w:bookmarkEnd w:id="44"/>
    </w:p>
    <w:p w:rsidR="00DD2927" w:rsidRDefault="00E430F6" w:rsidP="00182A90">
      <w:pPr>
        <w:spacing w:after="84"/>
        <w:ind w:firstLine="480"/>
        <w:rPr>
          <w:rFonts w:eastAsia="MingLiU"/>
          <w:lang w:eastAsia="zh-TW"/>
        </w:rPr>
      </w:pPr>
      <w:r w:rsidRPr="00E430F6">
        <w:rPr>
          <w:rFonts w:hint="eastAsia"/>
        </w:rPr>
        <w:t>一般文法书都列出一条规则：最高级要加定冠词。其实，冠词属于限定符类、是名词词组的一部分，应该是跟着名词走的。</w:t>
      </w:r>
      <w:r w:rsidRPr="0044251C">
        <w:rPr>
          <w:rStyle w:val="af1"/>
          <w:rFonts w:hint="eastAsia"/>
        </w:rPr>
        <w:t>出现在名词词组中的</w:t>
      </w:r>
      <w:r w:rsidRPr="0044251C">
        <w:rPr>
          <w:rStyle w:val="af1"/>
        </w:rPr>
        <w:t>attributive</w:t>
      </w:r>
      <w:r w:rsidRPr="0044251C">
        <w:rPr>
          <w:rStyle w:val="af1"/>
          <w:rFonts w:hint="eastAsia"/>
        </w:rPr>
        <w:t>形容词，它前面才有可能会有冠词出现。如果是补语位置的</w:t>
      </w:r>
      <w:r w:rsidRPr="0044251C">
        <w:rPr>
          <w:rStyle w:val="af1"/>
        </w:rPr>
        <w:t>predicative</w:t>
      </w:r>
      <w:r w:rsidRPr="0044251C">
        <w:rPr>
          <w:rStyle w:val="af1"/>
          <w:rFonts w:hint="eastAsia"/>
        </w:rPr>
        <w:t>形容词，并不是放在名词词组中，自然也没有冠词的问题。</w:t>
      </w:r>
      <w:r w:rsidRPr="00E430F6">
        <w:rPr>
          <w:rFonts w:hint="eastAsia"/>
        </w:rPr>
        <w:t>例如：</w:t>
      </w:r>
    </w:p>
    <w:p w:rsidR="00785232" w:rsidRPr="00785232" w:rsidRDefault="00E430F6" w:rsidP="00182A90">
      <w:pPr>
        <w:spacing w:after="84"/>
        <w:ind w:firstLine="480"/>
        <w:rPr>
          <w:rFonts w:eastAsia="MingLiU"/>
          <w:lang w:eastAsia="zh-TW"/>
        </w:rPr>
      </w:pPr>
      <w:r w:rsidRPr="00E430F6">
        <w:t xml:space="preserve">1. </w:t>
      </w:r>
      <w:r w:rsidRPr="00E430F6">
        <w:rPr>
          <w:u w:val="single"/>
        </w:rPr>
        <w:t>Yellowstone</w:t>
      </w:r>
      <w:r w:rsidRPr="00E430F6">
        <w:t xml:space="preserve"> </w:t>
      </w:r>
      <w:r w:rsidRPr="00E430F6">
        <w:rPr>
          <w:u w:val="single"/>
        </w:rPr>
        <w:t>is</w:t>
      </w:r>
      <w:r w:rsidRPr="00E430F6">
        <w:t xml:space="preserve"> </w:t>
      </w:r>
      <w:r w:rsidRPr="00E430F6">
        <w:rPr>
          <w:u w:val="single"/>
        </w:rPr>
        <w:t>crowded</w:t>
      </w:r>
      <w:r w:rsidRPr="00E430F6">
        <w:t>.</w:t>
      </w:r>
    </w:p>
    <w:p w:rsidR="00DD2927" w:rsidRDefault="00E430F6" w:rsidP="00182A90">
      <w:pPr>
        <w:pStyle w:val="Preface"/>
        <w:spacing w:after="84"/>
        <w:ind w:firstLine="480"/>
        <w:rPr>
          <w:rFonts w:eastAsia="MingLiU"/>
          <w:lang w:eastAsia="zh-TW"/>
        </w:rPr>
      </w:pPr>
      <w:r w:rsidRPr="00E430F6">
        <w:rPr>
          <w:rFonts w:hint="eastAsia"/>
        </w:rPr>
        <w:lastRenderedPageBreak/>
        <w:t>黄石公园人潮汹涌。</w:t>
      </w:r>
    </w:p>
    <w:p w:rsidR="00785232" w:rsidRPr="00785232" w:rsidRDefault="00E430F6" w:rsidP="00182A90">
      <w:pPr>
        <w:spacing w:after="84"/>
        <w:ind w:firstLine="480"/>
        <w:rPr>
          <w:rFonts w:eastAsia="MingLiU"/>
          <w:lang w:eastAsia="zh-TW"/>
        </w:rPr>
      </w:pPr>
      <w:r w:rsidRPr="00E430F6">
        <w:t xml:space="preserve">2. </w:t>
      </w:r>
      <w:r w:rsidRPr="00E430F6">
        <w:rPr>
          <w:u w:val="single"/>
        </w:rPr>
        <w:t>Yellowstone</w:t>
      </w:r>
      <w:r w:rsidRPr="00E430F6">
        <w:t xml:space="preserve"> </w:t>
      </w:r>
      <w:r w:rsidRPr="00E430F6">
        <w:rPr>
          <w:u w:val="single"/>
        </w:rPr>
        <w:t>is</w:t>
      </w:r>
      <w:r w:rsidRPr="00E430F6">
        <w:t xml:space="preserve"> </w:t>
      </w:r>
      <w:r w:rsidRPr="00E430F6">
        <w:rPr>
          <w:u w:val="single"/>
        </w:rPr>
        <w:t>most crowded</w:t>
      </w:r>
      <w:r w:rsidRPr="00E430F6">
        <w:t xml:space="preserve"> in summer.</w:t>
      </w:r>
    </w:p>
    <w:p w:rsidR="00DD2927" w:rsidRDefault="00E430F6" w:rsidP="00182A90">
      <w:pPr>
        <w:pStyle w:val="Preface"/>
        <w:spacing w:after="84"/>
        <w:ind w:firstLine="480"/>
        <w:rPr>
          <w:rFonts w:eastAsia="MingLiU"/>
          <w:lang w:eastAsia="zh-TW"/>
        </w:rPr>
      </w:pPr>
      <w:r w:rsidRPr="00E430F6">
        <w:rPr>
          <w:rFonts w:hint="eastAsia"/>
        </w:rPr>
        <w:t>夏天黄石公园的人潮最多。</w:t>
      </w:r>
    </w:p>
    <w:p w:rsidR="00785232" w:rsidRPr="0044251C" w:rsidRDefault="00E430F6" w:rsidP="00182A90">
      <w:pPr>
        <w:spacing w:after="84"/>
        <w:ind w:firstLine="480"/>
      </w:pPr>
      <w:r w:rsidRPr="00E430F6">
        <w:rPr>
          <w:rFonts w:hint="eastAsia"/>
        </w:rPr>
        <w:t>形容词</w:t>
      </w:r>
      <w:r w:rsidRPr="00E430F6">
        <w:t>crowded</w:t>
      </w:r>
      <w:r w:rsidRPr="00E430F6">
        <w:rPr>
          <w:rFonts w:hint="eastAsia"/>
        </w:rPr>
        <w:t>在这两个句子中都是补语位置的</w:t>
      </w:r>
      <w:r w:rsidRPr="00E430F6">
        <w:t>predicative adjectives</w:t>
      </w:r>
      <w:r w:rsidRPr="00E430F6">
        <w:rPr>
          <w:rFonts w:hint="eastAsia"/>
        </w:rPr>
        <w:t>，用来形容主词</w:t>
      </w:r>
      <w:r w:rsidRPr="00E430F6">
        <w:t>Yellowstone</w:t>
      </w:r>
      <w:r w:rsidRPr="00E430F6">
        <w:rPr>
          <w:rFonts w:hint="eastAsia"/>
        </w:rPr>
        <w:t>。这个位置的形容词因为不出现在名词词组中，自然不必加冠词。再看下例：</w:t>
      </w:r>
    </w:p>
    <w:p w:rsidR="00785232" w:rsidRPr="00785232" w:rsidRDefault="00E430F6" w:rsidP="00182A90">
      <w:pPr>
        <w:spacing w:after="84"/>
        <w:ind w:firstLine="480"/>
        <w:rPr>
          <w:rFonts w:eastAsia="MingLiU"/>
          <w:lang w:eastAsia="zh-TW"/>
        </w:rPr>
      </w:pPr>
      <w:r w:rsidRPr="00E430F6">
        <w:t xml:space="preserve">1. Yellowstone is </w:t>
      </w:r>
      <w:r w:rsidRPr="00E430F6">
        <w:rPr>
          <w:u w:val="single"/>
        </w:rPr>
        <w:t>a crowded scenic spot</w:t>
      </w:r>
      <w:r w:rsidRPr="00E430F6">
        <w:t>.</w:t>
      </w:r>
    </w:p>
    <w:p w:rsidR="00DD2927" w:rsidRDefault="00E430F6" w:rsidP="00182A90">
      <w:pPr>
        <w:pStyle w:val="Preface"/>
        <w:spacing w:after="84"/>
        <w:ind w:firstLine="480"/>
        <w:rPr>
          <w:rFonts w:eastAsia="MingLiU"/>
          <w:lang w:eastAsia="zh-TW"/>
        </w:rPr>
      </w:pPr>
      <w:r w:rsidRPr="00E430F6">
        <w:rPr>
          <w:rFonts w:hint="eastAsia"/>
        </w:rPr>
        <w:t>黄石公园是人潮汹涌的风景区。</w:t>
      </w:r>
    </w:p>
    <w:p w:rsidR="00785232" w:rsidRPr="00785232" w:rsidRDefault="00E430F6" w:rsidP="00182A90">
      <w:pPr>
        <w:spacing w:after="84"/>
        <w:ind w:firstLine="480"/>
        <w:rPr>
          <w:rFonts w:eastAsia="MingLiU"/>
          <w:lang w:eastAsia="zh-TW"/>
        </w:rPr>
      </w:pPr>
      <w:r w:rsidRPr="00E430F6">
        <w:t xml:space="preserve">2. Yellowstone is </w:t>
      </w:r>
      <w:r w:rsidRPr="00E430F6">
        <w:rPr>
          <w:u w:val="single"/>
        </w:rPr>
        <w:t>the most crowded</w:t>
      </w:r>
      <w:r w:rsidRPr="00E430F6">
        <w:t xml:space="preserve"> of the state’s scenic spots.</w:t>
      </w:r>
    </w:p>
    <w:p w:rsidR="00DD2927" w:rsidRDefault="00E430F6" w:rsidP="00182A90">
      <w:pPr>
        <w:pStyle w:val="Preface"/>
        <w:spacing w:after="84"/>
        <w:ind w:firstLine="480"/>
        <w:rPr>
          <w:rFonts w:eastAsia="MingLiU"/>
          <w:lang w:eastAsia="zh-TW"/>
        </w:rPr>
      </w:pPr>
      <w:r w:rsidRPr="00E430F6">
        <w:rPr>
          <w:rFonts w:hint="eastAsia"/>
        </w:rPr>
        <w:t>黄石公园是这一州的风景区当中人潮最多的。</w:t>
      </w:r>
    </w:p>
    <w:p w:rsidR="00DD2927"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句中的补语是名词词组</w:t>
      </w:r>
      <w:r w:rsidRPr="00E430F6">
        <w:t>a crowded scenic spot</w:t>
      </w:r>
      <w:r w:rsidRPr="00E430F6">
        <w:rPr>
          <w:rFonts w:hint="eastAsia"/>
        </w:rPr>
        <w:t>，形容词</w:t>
      </w:r>
      <w:r w:rsidRPr="00E430F6">
        <w:t>crowded</w:t>
      </w:r>
      <w:r w:rsidRPr="00E430F6">
        <w:rPr>
          <w:rFonts w:hint="eastAsia"/>
        </w:rPr>
        <w:t>位于名词词组中。第</w:t>
      </w:r>
      <w:r w:rsidRPr="00E430F6">
        <w:t>2</w:t>
      </w:r>
      <w:r w:rsidRPr="00E430F6">
        <w:rPr>
          <w:rFonts w:hint="eastAsia"/>
        </w:rPr>
        <w:t>句中</w:t>
      </w:r>
      <w:r w:rsidRPr="00E430F6">
        <w:t>the most crowded</w:t>
      </w:r>
      <w:r w:rsidRPr="00E430F6">
        <w:rPr>
          <w:rFonts w:hint="eastAsia"/>
        </w:rPr>
        <w:t>之后虽没有名词，可是有介系词词组</w:t>
      </w:r>
      <w:r w:rsidRPr="00E430F6">
        <w:t>of the state's scenic spots</w:t>
      </w:r>
      <w:r w:rsidRPr="00E430F6">
        <w:rPr>
          <w:rFonts w:hint="eastAsia"/>
        </w:rPr>
        <w:t>（在该州各风景区之中）跟在后面，因而可以看出来它是</w:t>
      </w:r>
      <w:r w:rsidRPr="00E430F6">
        <w:t>the most crowded one</w:t>
      </w:r>
      <w:r w:rsidRPr="00E430F6">
        <w:rPr>
          <w:rFonts w:hint="eastAsia"/>
        </w:rPr>
        <w:t>的省略，形容词</w:t>
      </w:r>
      <w:r w:rsidRPr="00E430F6">
        <w:t>most crowded</w:t>
      </w:r>
      <w:r w:rsidRPr="00E430F6">
        <w:rPr>
          <w:rFonts w:hint="eastAsia"/>
        </w:rPr>
        <w:t>出现于名词词组</w:t>
      </w:r>
      <w:r w:rsidRPr="00E430F6">
        <w:t>the one</w:t>
      </w:r>
      <w:r w:rsidRPr="00E430F6">
        <w:rPr>
          <w:rFonts w:hint="eastAsia"/>
        </w:rPr>
        <w:t>的中间，「在该州各风景区之中最拥挤的『那个』（风景区）」。在一个特定的范围中指出「最……」的一个，具有明确的指示功能，因而需要定冠词</w:t>
      </w:r>
      <w:r w:rsidRPr="00E430F6">
        <w:t>the</w:t>
      </w:r>
      <w:r w:rsidRPr="00E430F6">
        <w:rPr>
          <w:rFonts w:hint="eastAsia"/>
        </w:rPr>
        <w:t>。这种「指示性」才是要加定冠词的真正原因。</w:t>
      </w:r>
    </w:p>
    <w:p w:rsidR="00DD2927" w:rsidRDefault="00E430F6" w:rsidP="00182A90">
      <w:pPr>
        <w:spacing w:after="84"/>
        <w:ind w:firstLine="480"/>
        <w:rPr>
          <w:rFonts w:eastAsia="MingLiU"/>
          <w:lang w:eastAsia="zh-TW"/>
        </w:rPr>
      </w:pPr>
      <w:r w:rsidRPr="00E430F6">
        <w:rPr>
          <w:rFonts w:hint="eastAsia"/>
        </w:rPr>
        <w:t>经过以上的分析，读者应该能够判断下面这句是个正确的句子：</w:t>
      </w:r>
    </w:p>
    <w:p w:rsidR="00DD2927" w:rsidRDefault="00E430F6" w:rsidP="00182A90">
      <w:pPr>
        <w:spacing w:after="84"/>
        <w:ind w:firstLine="480"/>
        <w:rPr>
          <w:rFonts w:eastAsia="MingLiU"/>
          <w:lang w:eastAsia="zh-TW"/>
        </w:rPr>
      </w:pPr>
      <w:r w:rsidRPr="00E430F6">
        <w:t xml:space="preserve">Yellowstone is </w:t>
      </w:r>
      <w:r w:rsidRPr="00E430F6">
        <w:rPr>
          <w:u w:val="single"/>
        </w:rPr>
        <w:t>most crowded</w:t>
      </w:r>
      <w:r w:rsidRPr="00E430F6">
        <w:t xml:space="preserve"> in summer.</w:t>
      </w:r>
    </w:p>
    <w:p w:rsidR="00DD2927" w:rsidRDefault="00E430F6" w:rsidP="00182A90">
      <w:pPr>
        <w:pStyle w:val="Preface"/>
        <w:spacing w:after="84"/>
        <w:ind w:firstLine="480"/>
        <w:rPr>
          <w:rFonts w:eastAsia="MingLiU"/>
          <w:lang w:eastAsia="zh-TW"/>
        </w:rPr>
      </w:pPr>
      <w:r w:rsidRPr="00E430F6">
        <w:rPr>
          <w:rFonts w:hint="eastAsia"/>
        </w:rPr>
        <w:t>形容词</w:t>
      </w:r>
      <w:r w:rsidRPr="00E430F6">
        <w:t>most crowded</w:t>
      </w:r>
      <w:r w:rsidRPr="00E430F6">
        <w:rPr>
          <w:rFonts w:hint="eastAsia"/>
        </w:rPr>
        <w:t>虽然是最高级，但它并非出现在名词词组中，所以不必加冠词。不过，一般人的用法没有那么严谨。像上面那个句子，这样讲也并不算错：</w:t>
      </w:r>
    </w:p>
    <w:p w:rsidR="00DD2927" w:rsidRDefault="00E430F6" w:rsidP="00182A90">
      <w:pPr>
        <w:spacing w:after="84"/>
        <w:ind w:firstLine="480"/>
        <w:rPr>
          <w:rFonts w:eastAsia="MingLiU"/>
          <w:lang w:eastAsia="zh-TW"/>
        </w:rPr>
      </w:pPr>
      <w:r w:rsidRPr="00E430F6">
        <w:t xml:space="preserve">Yellowstone is </w:t>
      </w:r>
      <w:r w:rsidRPr="00E430F6">
        <w:rPr>
          <w:u w:val="single"/>
        </w:rPr>
        <w:t>the most crowded</w:t>
      </w:r>
      <w:r w:rsidRPr="00E430F6">
        <w:t xml:space="preserve"> in summer.</w:t>
      </w:r>
    </w:p>
    <w:p w:rsidR="00DD2927" w:rsidRDefault="00E430F6" w:rsidP="00182A90">
      <w:pPr>
        <w:spacing w:after="84"/>
        <w:ind w:firstLine="480"/>
        <w:rPr>
          <w:rFonts w:eastAsia="MingLiU"/>
          <w:lang w:eastAsia="zh-TW"/>
        </w:rPr>
      </w:pPr>
      <w:r w:rsidRPr="00E430F6">
        <w:rPr>
          <w:rFonts w:hint="eastAsia"/>
        </w:rPr>
        <w:t>补语位置的形容词加上定冠词</w:t>
      </w:r>
      <w:r w:rsidRPr="00E430F6">
        <w:t>the</w:t>
      </w:r>
      <w:r w:rsidRPr="00E430F6">
        <w:rPr>
          <w:rFonts w:hint="eastAsia"/>
        </w:rPr>
        <w:t>虽然并不合理，但文法只是「描述」一般人可以接受为正确的句子、并不是「规范」句子必须如何才算正确。所以，上面这个句子因为很多人这样说，也就是正确的说法。</w:t>
      </w:r>
    </w:p>
    <w:p w:rsidR="00DD2927" w:rsidRDefault="00E430F6" w:rsidP="00182A90">
      <w:pPr>
        <w:spacing w:after="84"/>
        <w:ind w:firstLine="480"/>
        <w:rPr>
          <w:rFonts w:eastAsia="MingLiU"/>
          <w:lang w:eastAsia="zh-TW"/>
        </w:rPr>
      </w:pPr>
      <w:r w:rsidRPr="00E430F6">
        <w:rPr>
          <w:rFonts w:hint="eastAsia"/>
        </w:rPr>
        <w:t>还有，</w:t>
      </w:r>
      <w:r w:rsidRPr="0044251C">
        <w:rPr>
          <w:rStyle w:val="af1"/>
          <w:rFonts w:hint="eastAsia"/>
        </w:rPr>
        <w:t>只要是具有指示性，比较级也可能要加定冠词</w:t>
      </w:r>
      <w:r w:rsidRPr="00E430F6">
        <w:rPr>
          <w:rFonts w:hint="eastAsia"/>
        </w:rPr>
        <w:t>，例如：</w:t>
      </w:r>
    </w:p>
    <w:p w:rsidR="00785232" w:rsidRPr="00785232" w:rsidRDefault="00E430F6" w:rsidP="00182A90">
      <w:pPr>
        <w:spacing w:after="84"/>
        <w:ind w:firstLine="480"/>
        <w:rPr>
          <w:rFonts w:eastAsia="MingLiU"/>
          <w:lang w:eastAsia="zh-TW"/>
        </w:rPr>
      </w:pPr>
      <w:r w:rsidRPr="00E430F6">
        <w:t xml:space="preserve">John is </w:t>
      </w:r>
      <w:r w:rsidRPr="00E430F6">
        <w:rPr>
          <w:u w:val="single"/>
        </w:rPr>
        <w:t>the shorter of the twins</w:t>
      </w:r>
      <w:r w:rsidRPr="00E430F6">
        <w:t>.</w:t>
      </w:r>
    </w:p>
    <w:p w:rsidR="00DD2927" w:rsidRDefault="00E430F6" w:rsidP="00182A90">
      <w:pPr>
        <w:pStyle w:val="Preface"/>
        <w:spacing w:after="84"/>
        <w:ind w:firstLine="480"/>
        <w:rPr>
          <w:rFonts w:eastAsia="MingLiU"/>
          <w:lang w:eastAsia="zh-TW"/>
        </w:rPr>
      </w:pPr>
      <w:r w:rsidRPr="00E430F6">
        <w:rPr>
          <w:rFonts w:hint="eastAsia"/>
        </w:rPr>
        <w:t>约翰是双胞胎中比较矮的那个。</w:t>
      </w:r>
    </w:p>
    <w:p w:rsidR="00DD2927" w:rsidRDefault="00E430F6" w:rsidP="00182A90">
      <w:pPr>
        <w:spacing w:after="84"/>
        <w:ind w:firstLine="480"/>
        <w:rPr>
          <w:lang w:eastAsia="zh-TW"/>
        </w:rPr>
      </w:pPr>
      <w:r w:rsidRPr="00E430F6">
        <w:rPr>
          <w:rFonts w:eastAsia="宋体" w:hint="eastAsia"/>
        </w:rPr>
        <w:t>这个句子虽然用的是比较级，可是</w:t>
      </w:r>
      <w:r w:rsidRPr="00E430F6">
        <w:rPr>
          <w:rFonts w:eastAsia="宋体"/>
        </w:rPr>
        <w:t>shorter</w:t>
      </w:r>
      <w:r w:rsidRPr="00E430F6">
        <w:rPr>
          <w:rFonts w:eastAsia="宋体" w:hint="eastAsia"/>
        </w:rPr>
        <w:t>在双胞胎之中已经充分指出是哪一个，所以仍然要用定冠词</w:t>
      </w:r>
      <w:r w:rsidRPr="00E430F6">
        <w:rPr>
          <w:rFonts w:eastAsia="宋体"/>
        </w:rPr>
        <w:t>the</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除了形容词以外，副词也有比较级和最高级。和形容词的情况相同，副词的最高级也可以选择加上</w:t>
      </w:r>
      <w:r w:rsidRPr="00E430F6">
        <w:rPr>
          <w:rFonts w:eastAsia="宋体"/>
        </w:rPr>
        <w:t>the</w:t>
      </w:r>
      <w:r w:rsidRPr="00E430F6">
        <w:rPr>
          <w:rFonts w:eastAsia="宋体" w:hint="eastAsia"/>
        </w:rPr>
        <w:t>，虽然它并不在名词词组中。例如：</w:t>
      </w:r>
    </w:p>
    <w:p w:rsidR="00785232" w:rsidRPr="00785232" w:rsidRDefault="00E430F6" w:rsidP="00182A90">
      <w:pPr>
        <w:spacing w:after="84"/>
        <w:ind w:firstLine="480"/>
        <w:rPr>
          <w:lang w:eastAsia="zh-TW"/>
        </w:rPr>
      </w:pPr>
      <w:r w:rsidRPr="00E430F6">
        <w:rPr>
          <w:rFonts w:eastAsia="宋体"/>
        </w:rPr>
        <w:t xml:space="preserve">Of all my students, John studies </w:t>
      </w:r>
      <w:r w:rsidRPr="00E430F6">
        <w:rPr>
          <w:rFonts w:eastAsia="宋体"/>
          <w:u w:val="single"/>
        </w:rPr>
        <w:t>(the) hardest</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我所有的学生当中，约翰读书最用功。</w:t>
      </w:r>
    </w:p>
    <w:p w:rsidR="00EA57E3" w:rsidRDefault="00E430F6" w:rsidP="00182A90">
      <w:pPr>
        <w:spacing w:after="84"/>
        <w:ind w:firstLine="480"/>
        <w:rPr>
          <w:lang w:eastAsia="zh-TW"/>
        </w:rPr>
      </w:pPr>
      <w:r w:rsidRPr="00E430F6">
        <w:rPr>
          <w:rFonts w:eastAsia="宋体" w:hint="eastAsia"/>
        </w:rPr>
        <w:lastRenderedPageBreak/>
        <w:t>副词的最高级</w:t>
      </w:r>
      <w:r w:rsidRPr="00E430F6">
        <w:rPr>
          <w:rFonts w:eastAsia="宋体"/>
        </w:rPr>
        <w:t>hardest</w:t>
      </w:r>
      <w:r w:rsidRPr="00E430F6">
        <w:rPr>
          <w:rFonts w:eastAsia="宋体" w:hint="eastAsia"/>
        </w:rPr>
        <w:t>修饰动词</w:t>
      </w:r>
      <w:r w:rsidRPr="00E430F6">
        <w:rPr>
          <w:rFonts w:eastAsia="宋体"/>
        </w:rPr>
        <w:t>study</w:t>
      </w:r>
      <w:r w:rsidRPr="00E430F6">
        <w:rPr>
          <w:rFonts w:eastAsia="宋体" w:hint="eastAsia"/>
        </w:rPr>
        <w:t>。虽然它后面并没有名词，其实并不应该加什么冠词，但是因为大部分人都这样用，所以仍然可以选择加上定冠词成为</w:t>
      </w:r>
      <w:r w:rsidRPr="00E430F6">
        <w:rPr>
          <w:rFonts w:eastAsia="宋体"/>
        </w:rPr>
        <w:t>the fastest</w:t>
      </w:r>
      <w:r w:rsidRPr="00E430F6">
        <w:rPr>
          <w:rFonts w:eastAsia="宋体" w:hint="eastAsia"/>
        </w:rPr>
        <w:t>。当然，这种情况不加</w:t>
      </w:r>
      <w:r w:rsidRPr="00E430F6">
        <w:rPr>
          <w:rFonts w:eastAsia="宋体"/>
        </w:rPr>
        <w:t>the</w:t>
      </w:r>
      <w:r w:rsidRPr="00E430F6">
        <w:rPr>
          <w:rFonts w:eastAsia="宋体" w:hint="eastAsia"/>
        </w:rPr>
        <w:t>也是对的。</w:t>
      </w:r>
    </w:p>
    <w:p w:rsidR="00DD2927" w:rsidRDefault="00E430F6" w:rsidP="00982549">
      <w:pPr>
        <w:pStyle w:val="3"/>
        <w:spacing w:before="126" w:after="126"/>
        <w:rPr>
          <w:lang w:eastAsia="zh-TW"/>
        </w:rPr>
      </w:pPr>
      <w:bookmarkStart w:id="45" w:name="_Toc363483872"/>
      <w:r w:rsidRPr="00E430F6">
        <w:t>That</w:t>
      </w:r>
      <w:r w:rsidRPr="00E430F6">
        <w:rPr>
          <w:rFonts w:hint="eastAsia"/>
        </w:rPr>
        <w:t>和</w:t>
      </w:r>
      <w:r w:rsidRPr="00E430F6">
        <w:t>those</w:t>
      </w:r>
      <w:r w:rsidRPr="00E430F6">
        <w:rPr>
          <w:rFonts w:hint="eastAsia"/>
        </w:rPr>
        <w:t>的使用</w:t>
      </w:r>
      <w:bookmarkEnd w:id="45"/>
    </w:p>
    <w:p w:rsidR="00DD2927" w:rsidRDefault="00E430F6" w:rsidP="00182A90">
      <w:pPr>
        <w:spacing w:after="84"/>
        <w:ind w:firstLine="480"/>
        <w:rPr>
          <w:lang w:eastAsia="zh-TW"/>
        </w:rPr>
      </w:pPr>
      <w:r w:rsidRPr="00E430F6">
        <w:rPr>
          <w:rFonts w:eastAsia="宋体" w:hint="eastAsia"/>
        </w:rPr>
        <w:t>比较级的句子要求对称工整，包括比较的对象在内也要对称。亦即，「谁和谁比」不能搞错。例如：</w:t>
      </w:r>
    </w:p>
    <w:p w:rsidR="00DD2927" w:rsidRDefault="00E430F6" w:rsidP="00182A90">
      <w:pPr>
        <w:spacing w:after="84"/>
        <w:ind w:firstLine="480"/>
        <w:rPr>
          <w:lang w:eastAsia="zh-TW"/>
        </w:rPr>
      </w:pPr>
      <w:r w:rsidRPr="00E430F6">
        <w:rPr>
          <w:rFonts w:eastAsia="宋体"/>
          <w:u w:val="single"/>
        </w:rPr>
        <w:t>My car</w:t>
      </w:r>
      <w:r w:rsidRPr="00E430F6">
        <w:rPr>
          <w:rFonts w:eastAsia="宋体"/>
        </w:rPr>
        <w:t xml:space="preserve"> is bigger than </w:t>
      </w:r>
      <w:r w:rsidRPr="00E430F6">
        <w:rPr>
          <w:rFonts w:eastAsia="宋体"/>
          <w:u w:val="single"/>
        </w:rPr>
        <w:t>you</w:t>
      </w:r>
      <w:r w:rsidRPr="00E430F6">
        <w:rPr>
          <w:rFonts w:eastAsia="宋体"/>
        </w:rPr>
        <w:t>.</w:t>
      </w:r>
      <w:r w:rsidRPr="00E430F6">
        <w:rPr>
          <w:rFonts w:eastAsia="宋体" w:hint="eastAsia"/>
        </w:rPr>
        <w:t>（误）</w:t>
      </w:r>
    </w:p>
    <w:p w:rsidR="00DD2927" w:rsidRDefault="00E430F6" w:rsidP="00182A90">
      <w:pPr>
        <w:spacing w:after="84"/>
        <w:ind w:firstLine="480"/>
        <w:rPr>
          <w:lang w:eastAsia="zh-TW"/>
        </w:rPr>
      </w:pPr>
      <w:r w:rsidRPr="00E430F6">
        <w:rPr>
          <w:rFonts w:eastAsia="宋体" w:hint="eastAsia"/>
        </w:rPr>
        <w:t>这句话就讲不通。我的车怎么拿来和你的人相比呢？应该这样说才对称：</w:t>
      </w:r>
    </w:p>
    <w:p w:rsidR="00DD2927" w:rsidRDefault="00E430F6" w:rsidP="00182A90">
      <w:pPr>
        <w:spacing w:after="84"/>
        <w:ind w:firstLine="480"/>
        <w:rPr>
          <w:lang w:eastAsia="zh-TW"/>
        </w:rPr>
      </w:pPr>
      <w:r w:rsidRPr="00E430F6">
        <w:rPr>
          <w:rFonts w:eastAsia="宋体"/>
          <w:u w:val="single"/>
        </w:rPr>
        <w:t>My car</w:t>
      </w:r>
      <w:r w:rsidRPr="00E430F6">
        <w:rPr>
          <w:rFonts w:eastAsia="宋体"/>
        </w:rPr>
        <w:t xml:space="preserve"> is bigger than </w:t>
      </w:r>
      <w:r w:rsidRPr="00E430F6">
        <w:rPr>
          <w:rFonts w:eastAsia="宋体"/>
          <w:u w:val="single"/>
        </w:rPr>
        <w:t>yours</w:t>
      </w:r>
      <w:r w:rsidRPr="00E430F6">
        <w:rPr>
          <w:rFonts w:eastAsia="宋体"/>
        </w:rPr>
        <w:t>.</w:t>
      </w:r>
      <w:r w:rsidRPr="00E430F6">
        <w:rPr>
          <w:rFonts w:eastAsia="宋体" w:hint="eastAsia"/>
        </w:rPr>
        <w:t>（我的车比你的大。）</w:t>
      </w:r>
    </w:p>
    <w:p w:rsidR="00DD2927" w:rsidRDefault="00E430F6" w:rsidP="00182A90">
      <w:pPr>
        <w:spacing w:after="84"/>
        <w:ind w:firstLine="480"/>
        <w:rPr>
          <w:lang w:eastAsia="zh-TW"/>
        </w:rPr>
      </w:pPr>
      <w:r w:rsidRPr="00E430F6">
        <w:rPr>
          <w:rFonts w:eastAsia="宋体" w:hint="eastAsia"/>
        </w:rPr>
        <w:t>这里的</w:t>
      </w:r>
      <w:r w:rsidRPr="00E430F6">
        <w:rPr>
          <w:rFonts w:eastAsia="宋体"/>
        </w:rPr>
        <w:t>yours</w:t>
      </w:r>
      <w:r w:rsidRPr="00E430F6">
        <w:rPr>
          <w:rFonts w:eastAsia="宋体" w:hint="eastAsia"/>
        </w:rPr>
        <w:t>是用来取代</w:t>
      </w:r>
      <w:r w:rsidRPr="00E430F6">
        <w:rPr>
          <w:rFonts w:eastAsia="宋体"/>
        </w:rPr>
        <w:t>your car</w:t>
      </w:r>
      <w:r w:rsidRPr="00E430F6">
        <w:rPr>
          <w:rFonts w:eastAsia="宋体" w:hint="eastAsia"/>
        </w:rPr>
        <w:t>，以避免重复。然而，如果有标示差别的字眼在后面，就不能把</w:t>
      </w:r>
      <w:r w:rsidRPr="00E430F6">
        <w:rPr>
          <w:rFonts w:eastAsia="宋体"/>
        </w:rPr>
        <w:t>car</w:t>
      </w:r>
      <w:r w:rsidRPr="00E430F6">
        <w:rPr>
          <w:rFonts w:eastAsia="宋体" w:hint="eastAsia"/>
        </w:rPr>
        <w:t>省掉。例如：</w:t>
      </w:r>
    </w:p>
    <w:p w:rsidR="00DD2927" w:rsidRDefault="00E430F6" w:rsidP="00182A90">
      <w:pPr>
        <w:spacing w:after="84"/>
        <w:ind w:firstLine="480"/>
        <w:rPr>
          <w:lang w:eastAsia="zh-TW"/>
        </w:rPr>
      </w:pPr>
      <w:r w:rsidRPr="00E430F6">
        <w:rPr>
          <w:rFonts w:eastAsia="宋体"/>
          <w:u w:val="single"/>
        </w:rPr>
        <w:t>Cars made in Japan</w:t>
      </w:r>
      <w:r w:rsidRPr="00E430F6">
        <w:rPr>
          <w:rFonts w:eastAsia="宋体"/>
        </w:rPr>
        <w:t xml:space="preserve"> are better than </w:t>
      </w:r>
      <w:r w:rsidRPr="00E430F6">
        <w:rPr>
          <w:rFonts w:eastAsia="宋体"/>
          <w:u w:val="single"/>
        </w:rPr>
        <w:t>those made in Korea</w:t>
      </w:r>
      <w:r w:rsidRPr="00E430F6">
        <w:rPr>
          <w:rFonts w:eastAsia="宋体"/>
        </w:rPr>
        <w:t>.</w:t>
      </w:r>
    </w:p>
    <w:p w:rsidR="00EA57E3" w:rsidRDefault="00E430F6" w:rsidP="00182A90">
      <w:pPr>
        <w:spacing w:after="84"/>
        <w:ind w:firstLine="480"/>
        <w:rPr>
          <w:lang w:eastAsia="zh-TW"/>
        </w:rPr>
      </w:pPr>
      <w:r w:rsidRPr="00E430F6">
        <w:rPr>
          <w:rFonts w:eastAsia="宋体" w:hint="eastAsia"/>
        </w:rPr>
        <w:t>日本车和韩国车比，势必要重复一个「车」字。这是对称的要求。可是从修辞的角度来看，却又要尽量避免重复。在不宜重复、又不能省略的状况之下，就只能用代名词来取代。读者可能会问：用代名词的话为什么不能用</w:t>
      </w:r>
      <w:r w:rsidRPr="00E430F6">
        <w:rPr>
          <w:rFonts w:eastAsia="宋体"/>
        </w:rPr>
        <w:t>it/they</w:t>
      </w:r>
      <w:r w:rsidRPr="00E430F6">
        <w:rPr>
          <w:rFonts w:eastAsia="宋体" w:hint="eastAsia"/>
        </w:rPr>
        <w:t>，而得用</w:t>
      </w:r>
      <w:r w:rsidRPr="00E430F6">
        <w:rPr>
          <w:rFonts w:eastAsia="宋体"/>
        </w:rPr>
        <w:t>that/those</w:t>
      </w:r>
      <w:r w:rsidRPr="00E430F6">
        <w:rPr>
          <w:rFonts w:eastAsia="宋体" w:hint="eastAsia"/>
        </w:rPr>
        <w:t>呢？因为，人称代名词</w:t>
      </w:r>
      <w:r w:rsidRPr="00E430F6">
        <w:rPr>
          <w:rFonts w:eastAsia="宋体"/>
        </w:rPr>
        <w:t>it/they</w:t>
      </w:r>
      <w:r w:rsidRPr="00E430F6">
        <w:rPr>
          <w:rFonts w:eastAsia="宋体" w:hint="eastAsia"/>
        </w:rPr>
        <w:t>代表的就是先行词。在上例中如果用</w:t>
      </w:r>
      <w:r w:rsidRPr="00E430F6">
        <w:rPr>
          <w:rFonts w:eastAsia="宋体"/>
        </w:rPr>
        <w:t>they</w:t>
      </w:r>
      <w:r w:rsidRPr="00E430F6">
        <w:rPr>
          <w:rFonts w:eastAsia="宋体" w:hint="eastAsia"/>
        </w:rPr>
        <w:t>，代表的就是前面的</w:t>
      </w:r>
      <w:r w:rsidRPr="00E430F6">
        <w:rPr>
          <w:rFonts w:eastAsia="宋体"/>
        </w:rPr>
        <w:t>cars made in Japan</w:t>
      </w:r>
      <w:r w:rsidRPr="00E430F6">
        <w:rPr>
          <w:rFonts w:eastAsia="宋体" w:hint="eastAsia"/>
        </w:rPr>
        <w:t>，而不能代表</w:t>
      </w:r>
      <w:r w:rsidRPr="00E430F6">
        <w:rPr>
          <w:rFonts w:eastAsia="宋体"/>
        </w:rPr>
        <w:t>cars made in Korea</w:t>
      </w:r>
      <w:r w:rsidRPr="00E430F6">
        <w:rPr>
          <w:rFonts w:eastAsia="宋体" w:hint="eastAsia"/>
        </w:rPr>
        <w:t>。这时只能用限定符的</w:t>
      </w:r>
      <w:r w:rsidRPr="00E430F6">
        <w:rPr>
          <w:rFonts w:eastAsia="宋体"/>
        </w:rPr>
        <w:t>those</w:t>
      </w:r>
      <w:r w:rsidRPr="00E430F6">
        <w:rPr>
          <w:rFonts w:eastAsia="宋体" w:hint="eastAsia"/>
        </w:rPr>
        <w:t>，表示这是名词词组的省略：后面省掉了重复的名词</w:t>
      </w:r>
      <w:r w:rsidRPr="00E430F6">
        <w:rPr>
          <w:rFonts w:eastAsia="宋体"/>
        </w:rPr>
        <w:t>cars</w:t>
      </w:r>
      <w:r w:rsidRPr="00E430F6">
        <w:rPr>
          <w:rFonts w:eastAsia="宋体" w:hint="eastAsia"/>
        </w:rPr>
        <w:t>。而</w:t>
      </w:r>
      <w:r w:rsidRPr="00E430F6">
        <w:rPr>
          <w:rFonts w:eastAsia="宋体"/>
        </w:rPr>
        <w:t>those made in Korea</w:t>
      </w:r>
      <w:r w:rsidRPr="00E430F6">
        <w:rPr>
          <w:rFonts w:eastAsia="宋体" w:hint="eastAsia"/>
        </w:rPr>
        <w:t>就是</w:t>
      </w:r>
      <w:r w:rsidRPr="00E430F6">
        <w:rPr>
          <w:rFonts w:eastAsia="宋体"/>
        </w:rPr>
        <w:t>those cars made in Korea</w:t>
      </w:r>
      <w:r w:rsidRPr="00E430F6">
        <w:rPr>
          <w:rFonts w:eastAsia="宋体" w:hint="eastAsia"/>
        </w:rPr>
        <w:t>，不同于</w:t>
      </w:r>
      <w:r w:rsidRPr="00E430F6">
        <w:rPr>
          <w:rFonts w:eastAsia="宋体"/>
        </w:rPr>
        <w:t>(these) cars made in Japan</w:t>
      </w:r>
      <w:r w:rsidRPr="00E430F6">
        <w:rPr>
          <w:rFonts w:eastAsia="宋体" w:hint="eastAsia"/>
        </w:rPr>
        <w:t>。这样才算把两种车子分清楚。</w:t>
      </w:r>
    </w:p>
    <w:p w:rsidR="00DD2927" w:rsidRDefault="00E430F6" w:rsidP="00982549">
      <w:pPr>
        <w:pStyle w:val="3"/>
        <w:spacing w:before="126" w:after="126"/>
        <w:rPr>
          <w:rFonts w:eastAsia="PMingLiU"/>
          <w:lang w:eastAsia="zh-TW"/>
        </w:rPr>
      </w:pPr>
      <w:bookmarkStart w:id="46" w:name="_Toc363483873"/>
      <w:r w:rsidRPr="00E430F6">
        <w:rPr>
          <w:rFonts w:hint="eastAsia"/>
        </w:rPr>
        <w:t>比较句法的平行对称要求</w:t>
      </w:r>
      <w:bookmarkEnd w:id="46"/>
    </w:p>
    <w:p w:rsidR="00DD2927" w:rsidRDefault="00E430F6" w:rsidP="00182A90">
      <w:pPr>
        <w:spacing w:after="84"/>
        <w:ind w:firstLine="480"/>
        <w:rPr>
          <w:rFonts w:eastAsia="PMingLiU"/>
          <w:lang w:eastAsia="zh-TW"/>
        </w:rPr>
      </w:pPr>
      <w:r w:rsidRPr="00E430F6">
        <w:rPr>
          <w:rFonts w:eastAsia="宋体" w:hint="eastAsia"/>
        </w:rPr>
        <w:t>比较的双方必须平行对称，这在英文写作中是相当严格的要求，也是最容易出错的地方之一。例如：</w:t>
      </w:r>
    </w:p>
    <w:p w:rsidR="00785232" w:rsidRPr="00785232" w:rsidRDefault="00E430F6" w:rsidP="00182A90">
      <w:pPr>
        <w:spacing w:after="84"/>
        <w:ind w:firstLine="480"/>
        <w:rPr>
          <w:rFonts w:eastAsia="PMingLiU"/>
          <w:lang w:eastAsia="zh-TW"/>
        </w:rPr>
      </w:pPr>
      <w:r w:rsidRPr="00E430F6">
        <w:rPr>
          <w:rFonts w:eastAsia="宋体"/>
          <w:u w:val="single"/>
        </w:rPr>
        <w:t>Prices of papayas in Thailand</w:t>
      </w:r>
      <w:r w:rsidRPr="00E430F6">
        <w:rPr>
          <w:rFonts w:eastAsia="宋体"/>
        </w:rPr>
        <w:t xml:space="preserve">, where the fruit is produced in abundance, are much lower than </w:t>
      </w:r>
      <w:r w:rsidRPr="00E430F6">
        <w:rPr>
          <w:rFonts w:eastAsia="宋体"/>
          <w:u w:val="single"/>
        </w:rPr>
        <w:t>England</w:t>
      </w:r>
      <w:r w:rsidRPr="00E430F6">
        <w:rPr>
          <w:rFonts w:eastAsia="宋体"/>
        </w:rPr>
        <w:t>, where it must be imported.</w:t>
      </w:r>
      <w:r w:rsidRPr="00E430F6">
        <w:rPr>
          <w:rFonts w:eastAsia="宋体" w:hint="eastAsia"/>
        </w:rPr>
        <w:t>（不佳）</w:t>
      </w:r>
    </w:p>
    <w:p w:rsidR="00DD2927" w:rsidRDefault="00E430F6" w:rsidP="00182A90">
      <w:pPr>
        <w:pStyle w:val="Preface"/>
        <w:spacing w:after="84"/>
        <w:ind w:firstLine="480"/>
        <w:rPr>
          <w:rFonts w:eastAsia="PMingLiU"/>
          <w:lang w:eastAsia="zh-TW"/>
        </w:rPr>
      </w:pPr>
      <w:r w:rsidRPr="00E430F6">
        <w:rPr>
          <w:rFonts w:hint="eastAsia"/>
        </w:rPr>
        <w:t>泰国木瓜的价钱——此地盛产木瓜——比英国低得多，英国的木瓜必须靠进口。</w:t>
      </w:r>
    </w:p>
    <w:p w:rsidR="00DD2927" w:rsidRDefault="00E430F6" w:rsidP="00182A90">
      <w:pPr>
        <w:spacing w:after="84"/>
        <w:ind w:firstLine="480"/>
        <w:rPr>
          <w:rFonts w:eastAsia="PMingLiU"/>
          <w:lang w:eastAsia="zh-TW"/>
        </w:rPr>
      </w:pPr>
      <w:r w:rsidRPr="00E430F6">
        <w:rPr>
          <w:rFonts w:eastAsia="宋体" w:hint="eastAsia"/>
        </w:rPr>
        <w:t>这个句子乍看之下好像没有问题。但是仔细分析就会发现：这个句子比较的是</w:t>
      </w:r>
      <w:r w:rsidRPr="00E430F6">
        <w:rPr>
          <w:rFonts w:eastAsia="宋体"/>
        </w:rPr>
        <w:t>prices</w:t>
      </w:r>
      <w:r w:rsidRPr="00E430F6">
        <w:rPr>
          <w:rFonts w:eastAsia="宋体" w:hint="eastAsia"/>
        </w:rPr>
        <w:t>「价钱」与</w:t>
      </w:r>
      <w:r w:rsidRPr="00E430F6">
        <w:rPr>
          <w:rFonts w:eastAsia="宋体"/>
        </w:rPr>
        <w:t>England</w:t>
      </w:r>
      <w:r w:rsidRPr="00E430F6">
        <w:rPr>
          <w:rFonts w:eastAsia="宋体" w:hint="eastAsia"/>
        </w:rPr>
        <w:t>「英国」，这两个不对称的概念无法相比。比较级的句子如果有任何问题、没有把握对不对，最好先还原成两个平行对称、没有省略的</w:t>
      </w:r>
      <w:r w:rsidR="00BF5096">
        <w:rPr>
          <w:rFonts w:eastAsia="宋体" w:hint="eastAsia"/>
        </w:rPr>
        <w:t>从句</w:t>
      </w:r>
      <w:r w:rsidRPr="00E430F6">
        <w:rPr>
          <w:rFonts w:eastAsia="宋体" w:hint="eastAsia"/>
        </w:rPr>
        <w:t>来看：</w:t>
      </w:r>
    </w:p>
    <w:p w:rsidR="00DD2927" w:rsidRDefault="00E430F6" w:rsidP="00182A90">
      <w:pPr>
        <w:spacing w:after="84"/>
        <w:ind w:firstLine="480"/>
        <w:rPr>
          <w:rFonts w:eastAsia="PMingLiU"/>
          <w:lang w:eastAsia="zh-TW"/>
        </w:rPr>
      </w:pPr>
      <w:r w:rsidRPr="00E430F6">
        <w:rPr>
          <w:rFonts w:eastAsia="宋体"/>
          <w:u w:val="single"/>
        </w:rPr>
        <w:t>Prices of papayas in Thailand are much lower</w:t>
      </w:r>
      <w:r w:rsidRPr="00E430F6">
        <w:rPr>
          <w:rFonts w:eastAsia="宋体"/>
        </w:rPr>
        <w:t xml:space="preserve"> than </w:t>
      </w:r>
      <w:r w:rsidRPr="00E430F6">
        <w:rPr>
          <w:rFonts w:eastAsia="宋体"/>
          <w:u w:val="single"/>
        </w:rPr>
        <w:t>prices of papayas in England are</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先忽略原句当中两个插入的关系</w:t>
      </w:r>
      <w:r w:rsidR="00BF5096">
        <w:rPr>
          <w:rFonts w:eastAsia="宋体" w:hint="eastAsia"/>
        </w:rPr>
        <w:t>从句</w:t>
      </w:r>
      <w:r w:rsidRPr="00E430F6">
        <w:rPr>
          <w:rFonts w:eastAsia="宋体" w:hint="eastAsia"/>
        </w:rPr>
        <w:t>、再把省略掉的部分还原，结果就是上面这个句子。接下来再看看有哪些地方可以省略。首先，句尾的</w:t>
      </w:r>
      <w:r w:rsidRPr="00E430F6">
        <w:rPr>
          <w:rFonts w:eastAsia="宋体"/>
        </w:rPr>
        <w:t>are</w:t>
      </w:r>
      <w:r w:rsidRPr="00E430F6">
        <w:rPr>
          <w:rFonts w:eastAsia="宋体" w:hint="eastAsia"/>
        </w:rPr>
        <w:t>是副词</w:t>
      </w:r>
      <w:r w:rsidR="00BF5096">
        <w:rPr>
          <w:rFonts w:eastAsia="宋体" w:hint="eastAsia"/>
        </w:rPr>
        <w:lastRenderedPageBreak/>
        <w:t>从句</w:t>
      </w:r>
      <w:r w:rsidRPr="00E430F6">
        <w:rPr>
          <w:rFonts w:eastAsia="宋体" w:hint="eastAsia"/>
        </w:rPr>
        <w:t>的动词，和主要</w:t>
      </w:r>
      <w:r w:rsidR="00BF5096">
        <w:rPr>
          <w:rFonts w:eastAsia="宋体" w:hint="eastAsia"/>
        </w:rPr>
        <w:t>从句</w:t>
      </w:r>
      <w:r w:rsidRPr="00E430F6">
        <w:rPr>
          <w:rFonts w:eastAsia="宋体" w:hint="eastAsia"/>
        </w:rPr>
        <w:t>的动词相同。比较句法在这方面很类似</w:t>
      </w:r>
      <w:r w:rsidR="009D20F5">
        <w:rPr>
          <w:rFonts w:eastAsia="宋体" w:hint="eastAsia"/>
        </w:rPr>
        <w:t>并列从句</w:t>
      </w:r>
      <w:r w:rsidRPr="00E430F6">
        <w:rPr>
          <w:rFonts w:eastAsia="宋体" w:hint="eastAsia"/>
        </w:rPr>
        <w:t>，可以选择省略掉重复的动词，成为：</w:t>
      </w:r>
    </w:p>
    <w:p w:rsidR="00DD2927" w:rsidRDefault="00E430F6" w:rsidP="00182A90">
      <w:pPr>
        <w:spacing w:after="84"/>
        <w:ind w:firstLine="480"/>
        <w:rPr>
          <w:rFonts w:eastAsia="PMingLiU"/>
          <w:lang w:eastAsia="zh-TW"/>
        </w:rPr>
      </w:pPr>
      <w:r w:rsidRPr="00E430F6">
        <w:rPr>
          <w:rFonts w:eastAsia="宋体"/>
          <w:u w:val="single"/>
        </w:rPr>
        <w:t>Prices of papayas in Thailand are much lower</w:t>
      </w:r>
      <w:r w:rsidRPr="00E430F6">
        <w:rPr>
          <w:rFonts w:eastAsia="宋体"/>
        </w:rPr>
        <w:t xml:space="preserve"> than </w:t>
      </w:r>
      <w:r w:rsidRPr="00E430F6">
        <w:rPr>
          <w:rFonts w:eastAsia="宋体"/>
          <w:u w:val="single"/>
        </w:rPr>
        <w:t>prices of papayas in England</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再看主词部分。主要</w:t>
      </w:r>
      <w:r w:rsidR="00BF5096">
        <w:rPr>
          <w:rFonts w:eastAsia="宋体" w:hint="eastAsia"/>
        </w:rPr>
        <w:t>从句</w:t>
      </w:r>
      <w:r w:rsidRPr="00E430F6">
        <w:rPr>
          <w:rFonts w:eastAsia="宋体" w:hint="eastAsia"/>
        </w:rPr>
        <w:t>的主词是</w:t>
      </w:r>
      <w:r w:rsidRPr="00E430F6">
        <w:rPr>
          <w:rFonts w:eastAsia="宋体"/>
        </w:rPr>
        <w:t>prices of papayas in Thailand</w:t>
      </w:r>
      <w:r w:rsidRPr="00E430F6">
        <w:rPr>
          <w:rFonts w:eastAsia="宋体" w:hint="eastAsia"/>
        </w:rPr>
        <w:t>，副词</w:t>
      </w:r>
      <w:r w:rsidR="00BF5096">
        <w:rPr>
          <w:rFonts w:eastAsia="宋体" w:hint="eastAsia"/>
        </w:rPr>
        <w:t>从句</w:t>
      </w:r>
      <w:r w:rsidRPr="00E430F6">
        <w:rPr>
          <w:rFonts w:eastAsia="宋体" w:hint="eastAsia"/>
        </w:rPr>
        <w:t>的主词是</w:t>
      </w:r>
      <w:r w:rsidRPr="00E430F6">
        <w:rPr>
          <w:rFonts w:eastAsia="宋体"/>
        </w:rPr>
        <w:t>prices of papayas in England</w:t>
      </w:r>
      <w:r w:rsidRPr="00E430F6">
        <w:rPr>
          <w:rFonts w:eastAsia="宋体" w:hint="eastAsia"/>
        </w:rPr>
        <w:t>。若要避免重复</w:t>
      </w:r>
      <w:r w:rsidRPr="00E430F6">
        <w:rPr>
          <w:rFonts w:eastAsia="宋体"/>
        </w:rPr>
        <w:t>prices of papayas</w:t>
      </w:r>
      <w:r w:rsidRPr="00E430F6">
        <w:rPr>
          <w:rFonts w:eastAsia="宋体" w:hint="eastAsia"/>
        </w:rPr>
        <w:t>这个名词部分，如前所述可用指示代名词</w:t>
      </w:r>
      <w:r w:rsidRPr="00E430F6">
        <w:rPr>
          <w:rFonts w:eastAsia="宋体"/>
        </w:rPr>
        <w:t>those</w:t>
      </w:r>
      <w:r w:rsidRPr="00E430F6">
        <w:rPr>
          <w:rFonts w:eastAsia="宋体" w:hint="eastAsia"/>
        </w:rPr>
        <w:t>取代，成为：</w:t>
      </w:r>
    </w:p>
    <w:p w:rsidR="00DD2927" w:rsidRDefault="00E430F6" w:rsidP="00182A90">
      <w:pPr>
        <w:spacing w:after="84"/>
        <w:ind w:firstLine="480"/>
        <w:rPr>
          <w:rFonts w:eastAsia="PMingLiU"/>
          <w:lang w:eastAsia="zh-TW"/>
        </w:rPr>
      </w:pPr>
      <w:r w:rsidRPr="00E430F6">
        <w:rPr>
          <w:rFonts w:eastAsia="宋体"/>
          <w:u w:val="single"/>
        </w:rPr>
        <w:t>Prices of papayas in Thailand</w:t>
      </w:r>
      <w:r w:rsidRPr="00E430F6">
        <w:rPr>
          <w:rFonts w:eastAsia="宋体"/>
        </w:rPr>
        <w:t xml:space="preserve"> are much lower than </w:t>
      </w:r>
      <w:r w:rsidRPr="00E430F6">
        <w:rPr>
          <w:rFonts w:eastAsia="宋体"/>
          <w:u w:val="single"/>
        </w:rPr>
        <w:t>those in England</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其实，连这个代名词</w:t>
      </w:r>
      <w:r w:rsidRPr="00E430F6">
        <w:rPr>
          <w:rFonts w:eastAsia="宋体"/>
        </w:rPr>
        <w:t>those</w:t>
      </w:r>
      <w:r w:rsidRPr="00E430F6">
        <w:rPr>
          <w:rFonts w:eastAsia="宋体" w:hint="eastAsia"/>
        </w:rPr>
        <w:t>也可以选择省略，只要留下介系词、让读者知道</w:t>
      </w:r>
      <w:r w:rsidRPr="00E430F6">
        <w:rPr>
          <w:rFonts w:eastAsia="宋体"/>
        </w:rPr>
        <w:t>England</w:t>
      </w:r>
      <w:r w:rsidRPr="00E430F6">
        <w:rPr>
          <w:rFonts w:eastAsia="宋体" w:hint="eastAsia"/>
        </w:rPr>
        <w:t>是</w:t>
      </w:r>
      <w:r w:rsidR="009D20F5">
        <w:rPr>
          <w:rFonts w:eastAsia="宋体" w:hint="eastAsia"/>
        </w:rPr>
        <w:t>受词（宾语）</w:t>
      </w:r>
      <w:r w:rsidRPr="00E430F6">
        <w:rPr>
          <w:rFonts w:eastAsia="宋体" w:hint="eastAsia"/>
        </w:rPr>
        <w:t>而并非比较对象即可：</w:t>
      </w:r>
    </w:p>
    <w:p w:rsidR="00DD2927" w:rsidRDefault="00E430F6" w:rsidP="00182A90">
      <w:pPr>
        <w:spacing w:after="84"/>
        <w:ind w:firstLine="480"/>
        <w:rPr>
          <w:rFonts w:eastAsia="PMingLiU"/>
          <w:lang w:eastAsia="zh-TW"/>
        </w:rPr>
      </w:pPr>
      <w:r w:rsidRPr="00E430F6">
        <w:rPr>
          <w:rFonts w:eastAsia="宋体"/>
          <w:u w:val="single"/>
        </w:rPr>
        <w:t>Prices of papayas in Thailand</w:t>
      </w:r>
      <w:r w:rsidRPr="00E430F6">
        <w:rPr>
          <w:rFonts w:eastAsia="宋体"/>
        </w:rPr>
        <w:t xml:space="preserve"> are much lower than </w:t>
      </w:r>
      <w:r w:rsidRPr="00E430F6">
        <w:rPr>
          <w:rFonts w:eastAsia="宋体"/>
          <w:u w:val="single"/>
        </w:rPr>
        <w:t>in England</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但是，如果连</w:t>
      </w:r>
      <w:r w:rsidRPr="00E430F6">
        <w:rPr>
          <w:rFonts w:eastAsia="宋体"/>
        </w:rPr>
        <w:t>in</w:t>
      </w:r>
      <w:r w:rsidRPr="00E430F6">
        <w:rPr>
          <w:rFonts w:eastAsia="宋体" w:hint="eastAsia"/>
        </w:rPr>
        <w:t>都省略掉，读者可能误以为这个句子是</w:t>
      </w:r>
      <w:r w:rsidRPr="00E430F6">
        <w:rPr>
          <w:rFonts w:eastAsia="宋体"/>
        </w:rPr>
        <w:t>prices</w:t>
      </w:r>
      <w:r w:rsidRPr="00E430F6">
        <w:rPr>
          <w:rFonts w:eastAsia="宋体" w:hint="eastAsia"/>
        </w:rPr>
        <w:t>和</w:t>
      </w:r>
      <w:r w:rsidRPr="00E430F6">
        <w:rPr>
          <w:rFonts w:eastAsia="宋体"/>
        </w:rPr>
        <w:t>England</w:t>
      </w:r>
      <w:r w:rsidRPr="00E430F6">
        <w:rPr>
          <w:rFonts w:eastAsia="宋体" w:hint="eastAsia"/>
        </w:rPr>
        <w:t>在比较，那就是不好的句子。再看一个例子：</w:t>
      </w:r>
    </w:p>
    <w:p w:rsidR="00785232" w:rsidRPr="00785232" w:rsidRDefault="00E430F6" w:rsidP="00182A90">
      <w:pPr>
        <w:spacing w:after="84"/>
        <w:ind w:firstLine="480"/>
        <w:rPr>
          <w:rFonts w:eastAsia="PMingLiU"/>
          <w:lang w:eastAsia="zh-TW"/>
        </w:rPr>
      </w:pPr>
      <w:r w:rsidRPr="00E430F6">
        <w:rPr>
          <w:rFonts w:eastAsia="宋体"/>
          <w:u w:val="single"/>
        </w:rPr>
        <w:t>Video games developed by this project team</w:t>
      </w:r>
      <w:r w:rsidRPr="00E430F6">
        <w:rPr>
          <w:rFonts w:eastAsia="宋体"/>
        </w:rPr>
        <w:t xml:space="preserve"> are more exciting than </w:t>
      </w:r>
      <w:r w:rsidRPr="00E430F6">
        <w:rPr>
          <w:rFonts w:eastAsia="宋体"/>
          <w:u w:val="single"/>
        </w:rPr>
        <w:t>they are by any other team in this company</w:t>
      </w:r>
      <w:r w:rsidRPr="00E430F6">
        <w:rPr>
          <w:rFonts w:eastAsia="宋体"/>
        </w:rPr>
        <w:t>.</w:t>
      </w:r>
      <w:r w:rsidRPr="00E430F6">
        <w:rPr>
          <w:rFonts w:eastAsia="宋体" w:hint="eastAsia"/>
        </w:rPr>
        <w:t>（误）</w:t>
      </w:r>
    </w:p>
    <w:p w:rsidR="00DD2927" w:rsidRDefault="00E430F6" w:rsidP="00182A90">
      <w:pPr>
        <w:pStyle w:val="Preface"/>
        <w:spacing w:after="84"/>
        <w:ind w:firstLine="480"/>
        <w:rPr>
          <w:rFonts w:eastAsia="PMingLiU"/>
          <w:lang w:eastAsia="zh-TW"/>
        </w:rPr>
      </w:pPr>
      <w:r w:rsidRPr="00E430F6">
        <w:rPr>
          <w:rFonts w:hint="eastAsia"/>
        </w:rPr>
        <w:t>这个项目小组研发的电玩，比这家公司其他团队的都更加刺激。</w:t>
      </w:r>
    </w:p>
    <w:p w:rsidR="00DD2927" w:rsidRDefault="00E430F6" w:rsidP="00182A90">
      <w:pPr>
        <w:spacing w:after="84"/>
        <w:ind w:firstLine="480"/>
        <w:rPr>
          <w:rFonts w:eastAsia="PMingLiU"/>
          <w:lang w:eastAsia="zh-TW"/>
        </w:rPr>
      </w:pPr>
      <w:r w:rsidRPr="00E430F6">
        <w:rPr>
          <w:rFonts w:eastAsia="宋体" w:hint="eastAsia"/>
        </w:rPr>
        <w:t>这个句子主要的错误在于副词</w:t>
      </w:r>
      <w:r w:rsidR="00BF5096">
        <w:rPr>
          <w:rFonts w:eastAsia="宋体" w:hint="eastAsia"/>
        </w:rPr>
        <w:t>从句</w:t>
      </w:r>
      <w:r w:rsidRPr="00E430F6">
        <w:rPr>
          <w:rFonts w:eastAsia="宋体" w:hint="eastAsia"/>
        </w:rPr>
        <w:t>中不该使用人称代名词</w:t>
      </w:r>
      <w:r w:rsidRPr="00E430F6">
        <w:rPr>
          <w:rFonts w:eastAsia="宋体"/>
        </w:rPr>
        <w:t>they</w:t>
      </w:r>
      <w:r w:rsidRPr="00E430F6">
        <w:rPr>
          <w:rFonts w:eastAsia="宋体" w:hint="eastAsia"/>
        </w:rPr>
        <w:t>。先把这个比较句法还原如下：</w:t>
      </w:r>
    </w:p>
    <w:p w:rsidR="00DD2927" w:rsidRDefault="00E430F6" w:rsidP="00182A90">
      <w:pPr>
        <w:spacing w:after="84"/>
        <w:ind w:firstLine="480"/>
        <w:rPr>
          <w:rFonts w:eastAsia="PMingLiU"/>
          <w:lang w:eastAsia="zh-TW"/>
        </w:rPr>
      </w:pPr>
      <w:r w:rsidRPr="00E430F6">
        <w:rPr>
          <w:rFonts w:eastAsia="宋体"/>
          <w:u w:val="single"/>
        </w:rPr>
        <w:t>Video games developed by this project team</w:t>
      </w:r>
      <w:r w:rsidRPr="00E430F6">
        <w:rPr>
          <w:rFonts w:eastAsia="宋体"/>
        </w:rPr>
        <w:t xml:space="preserve"> are more exciting than </w:t>
      </w:r>
      <w:r w:rsidRPr="00E430F6">
        <w:rPr>
          <w:rFonts w:eastAsia="宋体"/>
          <w:u w:val="single"/>
        </w:rPr>
        <w:t>video games developed by any other team in this company are</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这种讲法就是很清楚地在比较两种</w:t>
      </w:r>
      <w:r w:rsidRPr="00E430F6">
        <w:rPr>
          <w:rFonts w:eastAsia="宋体"/>
        </w:rPr>
        <w:t>video games</w:t>
      </w:r>
      <w:r w:rsidRPr="00E430F6">
        <w:rPr>
          <w:rFonts w:eastAsia="宋体" w:hint="eastAsia"/>
        </w:rPr>
        <w:t>。首先可以省略掉副词</w:t>
      </w:r>
      <w:r w:rsidR="00BF5096">
        <w:rPr>
          <w:rFonts w:eastAsia="宋体" w:hint="eastAsia"/>
        </w:rPr>
        <w:t>从句</w:t>
      </w:r>
      <w:r w:rsidRPr="00E430F6">
        <w:rPr>
          <w:rFonts w:eastAsia="宋体" w:hint="eastAsia"/>
        </w:rPr>
        <w:t>中与主要</w:t>
      </w:r>
      <w:r w:rsidR="00BF5096">
        <w:rPr>
          <w:rFonts w:eastAsia="宋体" w:hint="eastAsia"/>
        </w:rPr>
        <w:t>从句</w:t>
      </w:r>
      <w:r w:rsidRPr="00E430F6">
        <w:rPr>
          <w:rFonts w:eastAsia="宋体" w:hint="eastAsia"/>
        </w:rPr>
        <w:t>重复的动词</w:t>
      </w:r>
      <w:r w:rsidRPr="00E430F6">
        <w:rPr>
          <w:rFonts w:eastAsia="宋体"/>
        </w:rPr>
        <w:t>are</w:t>
      </w:r>
      <w:r w:rsidRPr="00E430F6">
        <w:rPr>
          <w:rFonts w:eastAsia="宋体" w:hint="eastAsia"/>
        </w:rPr>
        <w:t>，成为：</w:t>
      </w:r>
    </w:p>
    <w:p w:rsidR="00DD2927" w:rsidRDefault="00E430F6" w:rsidP="00182A90">
      <w:pPr>
        <w:spacing w:after="84"/>
        <w:ind w:firstLine="480"/>
        <w:rPr>
          <w:rFonts w:eastAsia="PMingLiU"/>
          <w:lang w:eastAsia="zh-TW"/>
        </w:rPr>
      </w:pPr>
      <w:r w:rsidRPr="00E430F6">
        <w:rPr>
          <w:rFonts w:eastAsia="宋体"/>
          <w:u w:val="single"/>
        </w:rPr>
        <w:t>Video games developed by this project team</w:t>
      </w:r>
      <w:r w:rsidRPr="00E430F6">
        <w:rPr>
          <w:rFonts w:eastAsia="宋体"/>
        </w:rPr>
        <w:t xml:space="preserve"> are more exciting than </w:t>
      </w:r>
      <w:r w:rsidRPr="00E430F6">
        <w:rPr>
          <w:rFonts w:eastAsia="宋体"/>
          <w:u w:val="single"/>
        </w:rPr>
        <w:t>video games developed by any other team in this company</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接下来，副词</w:t>
      </w:r>
      <w:r w:rsidR="00BF5096">
        <w:rPr>
          <w:rFonts w:eastAsia="宋体" w:hint="eastAsia"/>
        </w:rPr>
        <w:t>从句</w:t>
      </w:r>
      <w:r w:rsidRPr="00E430F6">
        <w:rPr>
          <w:rFonts w:eastAsia="宋体" w:hint="eastAsia"/>
        </w:rPr>
        <w:t>的主词</w:t>
      </w:r>
      <w:r w:rsidRPr="00E430F6">
        <w:rPr>
          <w:rFonts w:eastAsia="宋体"/>
        </w:rPr>
        <w:t>video games developed by any other team in this company</w:t>
      </w:r>
      <w:r w:rsidRPr="00E430F6">
        <w:rPr>
          <w:rFonts w:eastAsia="宋体" w:hint="eastAsia"/>
        </w:rPr>
        <w:t>当中也有和主要</w:t>
      </w:r>
      <w:r w:rsidR="00BF5096">
        <w:rPr>
          <w:rFonts w:eastAsia="宋体" w:hint="eastAsia"/>
        </w:rPr>
        <w:t>从句</w:t>
      </w:r>
      <w:r w:rsidRPr="00E430F6">
        <w:rPr>
          <w:rFonts w:eastAsia="宋体" w:hint="eastAsia"/>
        </w:rPr>
        <w:t>的主词重复的部分。这种情况可选择用指示代名词</w:t>
      </w:r>
      <w:r w:rsidRPr="00E430F6">
        <w:rPr>
          <w:rFonts w:eastAsia="宋体"/>
        </w:rPr>
        <w:t>those</w:t>
      </w:r>
      <w:r w:rsidRPr="00E430F6">
        <w:rPr>
          <w:rFonts w:eastAsia="宋体" w:hint="eastAsia"/>
        </w:rPr>
        <w:t>来取代重复部分，成为：</w:t>
      </w:r>
    </w:p>
    <w:p w:rsidR="00DD2927" w:rsidRDefault="00E430F6" w:rsidP="00182A90">
      <w:pPr>
        <w:spacing w:after="84"/>
        <w:ind w:firstLine="480"/>
        <w:rPr>
          <w:rFonts w:eastAsia="PMingLiU"/>
          <w:lang w:eastAsia="zh-TW"/>
        </w:rPr>
      </w:pPr>
      <w:r w:rsidRPr="00E430F6">
        <w:rPr>
          <w:rFonts w:eastAsia="宋体"/>
          <w:u w:val="single"/>
        </w:rPr>
        <w:t>Video games developed by this project team</w:t>
      </w:r>
      <w:r w:rsidRPr="00E430F6">
        <w:rPr>
          <w:rFonts w:eastAsia="宋体"/>
        </w:rPr>
        <w:t xml:space="preserve"> are more exciting than </w:t>
      </w:r>
      <w:r w:rsidRPr="00E430F6">
        <w:rPr>
          <w:rFonts w:eastAsia="宋体"/>
          <w:u w:val="single"/>
        </w:rPr>
        <w:t>those by any other team in this company</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这才是符合对称要求、正确又清楚的比较句法。</w:t>
      </w:r>
    </w:p>
    <w:p w:rsidR="00DD2927" w:rsidRDefault="00E430F6" w:rsidP="00182A90">
      <w:pPr>
        <w:spacing w:after="84"/>
        <w:ind w:firstLine="480"/>
        <w:rPr>
          <w:rFonts w:eastAsia="PMingLiU"/>
          <w:lang w:eastAsia="zh-TW"/>
        </w:rPr>
      </w:pPr>
      <w:r w:rsidRPr="00E430F6">
        <w:rPr>
          <w:rFonts w:eastAsia="宋体" w:hint="eastAsia"/>
        </w:rPr>
        <w:t>除了前述「大于、小于、等于」的比较句法之外，英文当中凡是拿两样东西来相比，都应该注意平行对称的要求。例如：</w:t>
      </w:r>
    </w:p>
    <w:p w:rsidR="00785232" w:rsidRPr="00785232" w:rsidRDefault="00E430F6" w:rsidP="00182A90">
      <w:pPr>
        <w:spacing w:after="84"/>
        <w:ind w:firstLine="480"/>
        <w:rPr>
          <w:rFonts w:eastAsia="PMingLiU"/>
          <w:lang w:eastAsia="zh-TW"/>
        </w:rPr>
      </w:pPr>
      <w:r w:rsidRPr="00E430F6">
        <w:rPr>
          <w:rFonts w:eastAsia="宋体"/>
        </w:rPr>
        <w:t xml:space="preserve">Compared with </w:t>
      </w:r>
      <w:r w:rsidRPr="00E430F6">
        <w:rPr>
          <w:rFonts w:eastAsia="宋体"/>
          <w:u w:val="single"/>
        </w:rPr>
        <w:t>the high crime rates</w:t>
      </w:r>
      <w:r w:rsidRPr="00E430F6">
        <w:rPr>
          <w:rFonts w:eastAsia="宋体"/>
        </w:rPr>
        <w:t xml:space="preserve"> of New York, </w:t>
      </w:r>
      <w:r w:rsidRPr="00E430F6">
        <w:rPr>
          <w:rFonts w:eastAsia="宋体"/>
          <w:u w:val="single"/>
        </w:rPr>
        <w:t>Beijing residents</w:t>
      </w:r>
      <w:r w:rsidRPr="00E430F6">
        <w:rPr>
          <w:rFonts w:eastAsia="宋体"/>
        </w:rPr>
        <w:t xml:space="preserve"> live in a much safer environment.</w:t>
      </w:r>
      <w:r w:rsidRPr="00E430F6">
        <w:rPr>
          <w:rFonts w:eastAsia="宋体" w:hint="eastAsia"/>
        </w:rPr>
        <w:t>（不佳）</w:t>
      </w:r>
    </w:p>
    <w:p w:rsidR="00DD2927" w:rsidRDefault="00E430F6" w:rsidP="00182A90">
      <w:pPr>
        <w:pStyle w:val="Preface"/>
        <w:spacing w:after="84"/>
        <w:ind w:firstLine="480"/>
        <w:rPr>
          <w:rFonts w:eastAsia="PMingLiU"/>
          <w:lang w:eastAsia="zh-TW"/>
        </w:rPr>
      </w:pPr>
      <w:r w:rsidRPr="00E430F6">
        <w:rPr>
          <w:rFonts w:hint="eastAsia"/>
        </w:rPr>
        <w:t>比起纽约的高犯罪率，北京居民生活在安全得多的环境中。</w:t>
      </w:r>
    </w:p>
    <w:p w:rsidR="00DD2927" w:rsidRDefault="00E430F6" w:rsidP="00182A90">
      <w:pPr>
        <w:spacing w:after="84"/>
        <w:ind w:firstLine="480"/>
        <w:rPr>
          <w:rFonts w:eastAsia="PMingLiU"/>
          <w:lang w:eastAsia="zh-TW"/>
        </w:rPr>
      </w:pPr>
      <w:r w:rsidRPr="00E430F6">
        <w:rPr>
          <w:rFonts w:eastAsia="宋体" w:hint="eastAsia"/>
        </w:rPr>
        <w:lastRenderedPageBreak/>
        <w:t>这个句子里面虽然没有形容词或副词的比较级，但是仍然在做比较、也就仍然要注意平行对称的要求。句中比较的双方，一个是</w:t>
      </w:r>
      <w:r w:rsidRPr="00E430F6">
        <w:rPr>
          <w:rFonts w:eastAsia="宋体"/>
        </w:rPr>
        <w:t>the high crime rates</w:t>
      </w:r>
      <w:r w:rsidRPr="00E430F6">
        <w:rPr>
          <w:rFonts w:eastAsia="宋体" w:hint="eastAsia"/>
        </w:rPr>
        <w:t>「高犯罪率」、一个是</w:t>
      </w:r>
      <w:r w:rsidRPr="00E430F6">
        <w:rPr>
          <w:rFonts w:eastAsia="宋体"/>
        </w:rPr>
        <w:t>Beijing residents</w:t>
      </w:r>
      <w:r w:rsidRPr="00E430F6">
        <w:rPr>
          <w:rFonts w:eastAsia="宋体" w:hint="eastAsia"/>
        </w:rPr>
        <w:t>「北京居民」，两者并不对称、无法相比。可分别修改如下：</w:t>
      </w:r>
    </w:p>
    <w:p w:rsidR="00785232" w:rsidRPr="00785232" w:rsidRDefault="00E430F6" w:rsidP="00182A90">
      <w:pPr>
        <w:spacing w:after="84"/>
        <w:ind w:firstLine="480"/>
        <w:rPr>
          <w:rFonts w:eastAsia="PMingLiU"/>
          <w:lang w:eastAsia="zh-TW"/>
        </w:rPr>
      </w:pPr>
      <w:r w:rsidRPr="00E430F6">
        <w:rPr>
          <w:rFonts w:eastAsia="宋体"/>
        </w:rPr>
        <w:t xml:space="preserve">Compared with </w:t>
      </w:r>
      <w:r w:rsidRPr="00E430F6">
        <w:rPr>
          <w:rFonts w:eastAsia="宋体"/>
          <w:u w:val="single"/>
        </w:rPr>
        <w:t>the high crime rates</w:t>
      </w:r>
      <w:r w:rsidRPr="00E430F6">
        <w:rPr>
          <w:rFonts w:eastAsia="宋体"/>
        </w:rPr>
        <w:t xml:space="preserve"> of New York, </w:t>
      </w:r>
      <w:r w:rsidRPr="00E430F6">
        <w:rPr>
          <w:rFonts w:eastAsia="宋体"/>
          <w:u w:val="single"/>
        </w:rPr>
        <w:t>those</w:t>
      </w:r>
      <w:r w:rsidRPr="00E430F6">
        <w:rPr>
          <w:rFonts w:eastAsia="宋体"/>
        </w:rPr>
        <w:t xml:space="preserve"> of Beijing are much lower.</w:t>
      </w:r>
    </w:p>
    <w:p w:rsidR="00DD2927" w:rsidRDefault="00E430F6" w:rsidP="00182A90">
      <w:pPr>
        <w:pStyle w:val="Preface"/>
        <w:spacing w:after="84"/>
        <w:ind w:firstLine="480"/>
        <w:rPr>
          <w:rFonts w:eastAsia="PMingLiU"/>
          <w:lang w:eastAsia="zh-TW"/>
        </w:rPr>
      </w:pPr>
      <w:r w:rsidRPr="00E430F6">
        <w:rPr>
          <w:rFonts w:hint="eastAsia"/>
        </w:rPr>
        <w:t>比起纽约的高犯罪率，北京的就低得多了。</w:t>
      </w:r>
    </w:p>
    <w:p w:rsidR="00785232" w:rsidRPr="00785232" w:rsidRDefault="00E430F6" w:rsidP="00182A90">
      <w:pPr>
        <w:spacing w:after="84"/>
        <w:ind w:firstLine="480"/>
        <w:rPr>
          <w:rFonts w:eastAsia="PMingLiU"/>
          <w:lang w:eastAsia="zh-TW"/>
        </w:rPr>
      </w:pPr>
      <w:r w:rsidRPr="00E430F6">
        <w:rPr>
          <w:rFonts w:eastAsia="宋体"/>
        </w:rPr>
        <w:t xml:space="preserve">Compared with </w:t>
      </w:r>
      <w:r w:rsidRPr="00E430F6">
        <w:rPr>
          <w:rFonts w:eastAsia="宋体"/>
          <w:u w:val="single"/>
        </w:rPr>
        <w:t>residents of New York</w:t>
      </w:r>
      <w:r w:rsidRPr="00E430F6">
        <w:rPr>
          <w:rFonts w:eastAsia="宋体"/>
        </w:rPr>
        <w:t xml:space="preserve">, where crime rates are high, </w:t>
      </w:r>
      <w:r w:rsidRPr="00E430F6">
        <w:rPr>
          <w:rFonts w:eastAsia="宋体"/>
          <w:u w:val="single"/>
        </w:rPr>
        <w:t>Beijing residents</w:t>
      </w:r>
      <w:r w:rsidRPr="00E430F6">
        <w:rPr>
          <w:rFonts w:eastAsia="宋体"/>
        </w:rPr>
        <w:t xml:space="preserve"> live in a much safer environment.</w:t>
      </w:r>
    </w:p>
    <w:p w:rsidR="00DD2927" w:rsidRDefault="00E430F6" w:rsidP="00182A90">
      <w:pPr>
        <w:pStyle w:val="Preface"/>
        <w:spacing w:after="84"/>
        <w:ind w:firstLine="480"/>
        <w:rPr>
          <w:rFonts w:eastAsia="PMingLiU"/>
          <w:lang w:eastAsia="zh-TW"/>
        </w:rPr>
      </w:pPr>
      <w:r w:rsidRPr="00E430F6">
        <w:rPr>
          <w:rFonts w:hint="eastAsia"/>
        </w:rPr>
        <w:t>比起纽约居民——那里的犯罪率相当高——北京居民生活在安全得多的环境中。</w:t>
      </w:r>
    </w:p>
    <w:p w:rsidR="00DD2927" w:rsidRDefault="00E430F6" w:rsidP="00182A90">
      <w:pPr>
        <w:spacing w:after="84"/>
        <w:ind w:firstLine="480"/>
        <w:rPr>
          <w:rFonts w:eastAsia="PMingLiU"/>
          <w:lang w:eastAsia="zh-TW"/>
        </w:rPr>
      </w:pPr>
      <w:r w:rsidRPr="00E430F6">
        <w:rPr>
          <w:rFonts w:eastAsia="宋体" w:hint="eastAsia"/>
        </w:rPr>
        <w:t>这两种讲法，前者是以犯罪率和犯罪率相比（用</w:t>
      </w:r>
      <w:r w:rsidRPr="00E430F6">
        <w:rPr>
          <w:rFonts w:eastAsia="宋体"/>
        </w:rPr>
        <w:t>those</w:t>
      </w:r>
      <w:r w:rsidRPr="00E430F6">
        <w:rPr>
          <w:rFonts w:eastAsia="宋体" w:hint="eastAsia"/>
        </w:rPr>
        <w:t>避免重复）、后者是以居民和居民相比，都符合英文比较句法的平行对称要求。再看一个例子：</w:t>
      </w:r>
    </w:p>
    <w:p w:rsidR="00785232" w:rsidRPr="00785232" w:rsidRDefault="00E430F6" w:rsidP="00182A90">
      <w:pPr>
        <w:spacing w:after="84"/>
        <w:ind w:firstLine="480"/>
        <w:rPr>
          <w:rFonts w:eastAsia="PMingLiU"/>
          <w:lang w:eastAsia="zh-TW"/>
        </w:rPr>
      </w:pPr>
      <w:r w:rsidRPr="00E430F6">
        <w:rPr>
          <w:rFonts w:eastAsia="宋体"/>
        </w:rPr>
        <w:t xml:space="preserve">Like </w:t>
      </w:r>
      <w:r w:rsidRPr="00E430F6">
        <w:rPr>
          <w:rFonts w:eastAsia="宋体"/>
          <w:u w:val="single"/>
        </w:rPr>
        <w:t>Shakespeare</w:t>
      </w:r>
      <w:r w:rsidRPr="00E430F6">
        <w:rPr>
          <w:rFonts w:eastAsia="宋体"/>
        </w:rPr>
        <w:t xml:space="preserve">, </w:t>
      </w:r>
      <w:r w:rsidRPr="00E430F6">
        <w:rPr>
          <w:rFonts w:eastAsia="宋体"/>
          <w:u w:val="single"/>
        </w:rPr>
        <w:t>Keats’ poetry</w:t>
      </w:r>
      <w:r w:rsidRPr="00E430F6">
        <w:rPr>
          <w:rFonts w:eastAsia="宋体"/>
        </w:rPr>
        <w:t xml:space="preserve"> is a true reflection of life.</w:t>
      </w:r>
      <w:r w:rsidRPr="00E430F6">
        <w:rPr>
          <w:rFonts w:eastAsia="宋体" w:hint="eastAsia"/>
        </w:rPr>
        <w:t>（不佳）</w:t>
      </w:r>
    </w:p>
    <w:p w:rsidR="00DD2927" w:rsidRDefault="00E430F6" w:rsidP="00182A90">
      <w:pPr>
        <w:pStyle w:val="Preface"/>
        <w:spacing w:after="84"/>
        <w:ind w:firstLine="480"/>
        <w:rPr>
          <w:rFonts w:eastAsia="PMingLiU"/>
          <w:lang w:eastAsia="zh-TW"/>
        </w:rPr>
      </w:pPr>
      <w:r w:rsidRPr="00E430F6">
        <w:rPr>
          <w:rFonts w:hint="eastAsia"/>
        </w:rPr>
        <w:t>和莎士比亚一样，济慈的诗也相当真实地反映人生。</w:t>
      </w:r>
    </w:p>
    <w:p w:rsidR="00DD2927" w:rsidRDefault="00E430F6" w:rsidP="00182A90">
      <w:pPr>
        <w:spacing w:after="84"/>
        <w:ind w:firstLine="480"/>
        <w:rPr>
          <w:rFonts w:eastAsia="PMingLiU"/>
          <w:lang w:eastAsia="zh-TW"/>
        </w:rPr>
      </w:pPr>
      <w:r w:rsidRPr="00E430F6">
        <w:rPr>
          <w:rFonts w:eastAsia="宋体" w:hint="eastAsia"/>
        </w:rPr>
        <w:t>这个句子当中也没有比较级，只是用介系词</w:t>
      </w:r>
      <w:r w:rsidRPr="00E430F6">
        <w:rPr>
          <w:rFonts w:eastAsia="宋体"/>
        </w:rPr>
        <w:t>like</w:t>
      </w:r>
      <w:r w:rsidRPr="00E430F6">
        <w:rPr>
          <w:rFonts w:eastAsia="宋体" w:hint="eastAsia"/>
        </w:rPr>
        <w:t>来表示「相像」。这也构成一种比较、也就必须顾虑比较对象的平行对称要求。句中是拿</w:t>
      </w:r>
      <w:r w:rsidRPr="00E430F6">
        <w:rPr>
          <w:rFonts w:eastAsia="宋体"/>
        </w:rPr>
        <w:t>Shakespeare</w:t>
      </w:r>
      <w:r w:rsidRPr="00E430F6">
        <w:rPr>
          <w:rFonts w:eastAsia="宋体" w:hint="eastAsia"/>
        </w:rPr>
        <w:t>这个「人」和</w:t>
      </w:r>
      <w:r w:rsidRPr="00E430F6">
        <w:rPr>
          <w:rFonts w:eastAsia="宋体"/>
        </w:rPr>
        <w:t>Keats’ poetry</w:t>
      </w:r>
      <w:r w:rsidRPr="00E430F6">
        <w:rPr>
          <w:rFonts w:eastAsia="宋体" w:hint="eastAsia"/>
        </w:rPr>
        <w:t>这个「物」互相比较，并不符合平行对称要求。可修改如下：</w:t>
      </w:r>
    </w:p>
    <w:p w:rsidR="00DD2927" w:rsidRDefault="00E430F6" w:rsidP="00182A90">
      <w:pPr>
        <w:spacing w:after="84"/>
        <w:ind w:firstLine="480"/>
        <w:rPr>
          <w:rFonts w:eastAsia="PMingLiU"/>
          <w:lang w:eastAsia="zh-TW"/>
        </w:rPr>
      </w:pPr>
      <w:r w:rsidRPr="00E430F6">
        <w:rPr>
          <w:rFonts w:eastAsia="宋体"/>
        </w:rPr>
        <w:t xml:space="preserve">Like </w:t>
      </w:r>
      <w:r w:rsidRPr="00E430F6">
        <w:rPr>
          <w:rFonts w:eastAsia="宋体"/>
          <w:u w:val="single"/>
        </w:rPr>
        <w:t>Shakespeare</w:t>
      </w:r>
      <w:r w:rsidRPr="00E430F6">
        <w:rPr>
          <w:rFonts w:eastAsia="宋体"/>
        </w:rPr>
        <w:t xml:space="preserve">, </w:t>
      </w:r>
      <w:r w:rsidRPr="00E430F6">
        <w:rPr>
          <w:rFonts w:eastAsia="宋体"/>
          <w:u w:val="single"/>
        </w:rPr>
        <w:t>Keats</w:t>
      </w:r>
      <w:r w:rsidRPr="00E430F6">
        <w:rPr>
          <w:rFonts w:eastAsia="宋体"/>
        </w:rPr>
        <w:t xml:space="preserve"> wrote poetry that is a true reflection of life.</w:t>
      </w:r>
    </w:p>
    <w:p w:rsidR="00DD2927" w:rsidRDefault="00E430F6" w:rsidP="00182A90">
      <w:pPr>
        <w:spacing w:after="84"/>
        <w:ind w:firstLine="480"/>
        <w:rPr>
          <w:rFonts w:eastAsia="PMingLiU"/>
          <w:lang w:eastAsia="zh-TW"/>
        </w:rPr>
      </w:pPr>
      <w:r w:rsidRPr="00E430F6">
        <w:rPr>
          <w:rFonts w:eastAsia="宋体" w:hint="eastAsia"/>
        </w:rPr>
        <w:t>这种改法是拿「人」和「人」比，符合对称的要求。不过，最简单的改法只要在原句中加上一个所有格，如下：</w:t>
      </w:r>
    </w:p>
    <w:p w:rsidR="00DD2927" w:rsidRDefault="00E430F6" w:rsidP="00182A90">
      <w:pPr>
        <w:spacing w:after="84"/>
        <w:ind w:firstLine="480"/>
        <w:rPr>
          <w:rFonts w:eastAsia="PMingLiU"/>
          <w:lang w:eastAsia="zh-TW"/>
        </w:rPr>
      </w:pPr>
      <w:r w:rsidRPr="00E430F6">
        <w:rPr>
          <w:rFonts w:eastAsia="宋体"/>
        </w:rPr>
        <w:t xml:space="preserve">Like </w:t>
      </w:r>
      <w:r w:rsidRPr="00E430F6">
        <w:rPr>
          <w:rFonts w:eastAsia="宋体"/>
          <w:u w:val="single"/>
        </w:rPr>
        <w:t>Shakespeare’s</w:t>
      </w:r>
      <w:r w:rsidRPr="00E430F6">
        <w:rPr>
          <w:rFonts w:eastAsia="宋体"/>
        </w:rPr>
        <w:t xml:space="preserve">, </w:t>
      </w:r>
      <w:r w:rsidRPr="00E430F6">
        <w:rPr>
          <w:rFonts w:eastAsia="宋体"/>
          <w:u w:val="single"/>
        </w:rPr>
        <w:t>Keats’ poetry</w:t>
      </w:r>
      <w:r w:rsidRPr="00E430F6">
        <w:rPr>
          <w:rFonts w:eastAsia="宋体"/>
        </w:rPr>
        <w:t xml:space="preserve"> is a true reflection of life.</w:t>
      </w:r>
    </w:p>
    <w:p w:rsidR="00EA57E3" w:rsidRDefault="00E430F6" w:rsidP="00182A90">
      <w:pPr>
        <w:spacing w:after="84"/>
        <w:ind w:firstLine="480"/>
        <w:rPr>
          <w:rFonts w:eastAsia="PMingLiU"/>
          <w:lang w:eastAsia="zh-TW"/>
        </w:rPr>
      </w:pPr>
      <w:r w:rsidRPr="00E430F6">
        <w:rPr>
          <w:rFonts w:eastAsia="宋体" w:hint="eastAsia"/>
        </w:rPr>
        <w:t>将</w:t>
      </w:r>
      <w:r w:rsidRPr="00E430F6">
        <w:rPr>
          <w:rFonts w:eastAsia="宋体"/>
        </w:rPr>
        <w:t>Shakespeare</w:t>
      </w:r>
      <w:r w:rsidRPr="00E430F6">
        <w:rPr>
          <w:rFonts w:eastAsia="宋体" w:hint="eastAsia"/>
        </w:rPr>
        <w:t>改为所有格</w:t>
      </w:r>
      <w:r w:rsidRPr="00E430F6">
        <w:rPr>
          <w:rFonts w:eastAsia="宋体"/>
        </w:rPr>
        <w:t>Shakespeare’s</w:t>
      </w:r>
      <w:r w:rsidRPr="00E430F6">
        <w:rPr>
          <w:rFonts w:eastAsia="宋体" w:hint="eastAsia"/>
        </w:rPr>
        <w:t>，意思是一个名词词组、省略掉后面的名词</w:t>
      </w:r>
      <w:r w:rsidRPr="00E430F6">
        <w:rPr>
          <w:rFonts w:eastAsia="宋体"/>
        </w:rPr>
        <w:t>poetry</w:t>
      </w:r>
      <w:r w:rsidRPr="00E430F6">
        <w:rPr>
          <w:rFonts w:eastAsia="宋体" w:hint="eastAsia"/>
        </w:rPr>
        <w:t>。这时候是「物」与「物」相比，也符合对称的要求。</w:t>
      </w:r>
    </w:p>
    <w:p w:rsidR="00DD2927" w:rsidRDefault="00E430F6" w:rsidP="00982549">
      <w:pPr>
        <w:pStyle w:val="3"/>
        <w:spacing w:before="126" w:after="126"/>
        <w:rPr>
          <w:rFonts w:eastAsia="PMingLiU"/>
          <w:lang w:eastAsia="zh-TW"/>
        </w:rPr>
      </w:pPr>
      <w:bookmarkStart w:id="47" w:name="_Toc363483874"/>
      <w:r w:rsidRPr="00E430F6">
        <w:rPr>
          <w:rFonts w:hint="eastAsia"/>
        </w:rPr>
        <w:t>比较句法的省略</w:t>
      </w:r>
      <w:bookmarkEnd w:id="47"/>
    </w:p>
    <w:p w:rsidR="00DD2927" w:rsidRDefault="00E430F6" w:rsidP="00182A90">
      <w:pPr>
        <w:spacing w:after="84"/>
        <w:ind w:firstLine="480"/>
        <w:rPr>
          <w:rFonts w:eastAsia="PMingLiU"/>
          <w:lang w:eastAsia="zh-TW"/>
        </w:rPr>
      </w:pPr>
      <w:r w:rsidRPr="00E430F6">
        <w:rPr>
          <w:rFonts w:eastAsia="宋体" w:hint="eastAsia"/>
        </w:rPr>
        <w:t>如前所述，比较级的句子虽然是从属</w:t>
      </w:r>
      <w:r w:rsidR="00BF5096">
        <w:rPr>
          <w:rFonts w:eastAsia="宋体" w:hint="eastAsia"/>
        </w:rPr>
        <w:t>从句</w:t>
      </w:r>
      <w:r w:rsidRPr="00E430F6">
        <w:rPr>
          <w:rFonts w:eastAsia="宋体" w:hint="eastAsia"/>
        </w:rPr>
        <w:t>，但是有些地方很像</w:t>
      </w:r>
      <w:r w:rsidR="009D20F5">
        <w:rPr>
          <w:rFonts w:eastAsia="宋体" w:hint="eastAsia"/>
        </w:rPr>
        <w:t>并列从句</w:t>
      </w:r>
      <w:r w:rsidRPr="00E430F6">
        <w:rPr>
          <w:rFonts w:eastAsia="宋体" w:hint="eastAsia"/>
        </w:rPr>
        <w:t>，例如它与主要</w:t>
      </w:r>
      <w:r w:rsidR="00BF5096">
        <w:rPr>
          <w:rFonts w:eastAsia="宋体" w:hint="eastAsia"/>
        </w:rPr>
        <w:t>从句</w:t>
      </w:r>
      <w:r w:rsidRPr="00E430F6">
        <w:rPr>
          <w:rFonts w:eastAsia="宋体" w:hint="eastAsia"/>
        </w:rPr>
        <w:t>重复的元素可以选择省略。但是，省略要以「够清楚」为限，不能过度省略而伤害到清楚性。尤其要注意的是：不能造成有两种解释、模棱两可的结果。例如：</w:t>
      </w:r>
    </w:p>
    <w:p w:rsidR="00D96BD4" w:rsidRDefault="00D96BD4" w:rsidP="00182A90">
      <w:pPr>
        <w:spacing w:after="84"/>
        <w:ind w:firstLine="480"/>
        <w:rPr>
          <w:rFonts w:eastAsia="PMingLiU"/>
          <w:lang w:eastAsia="zh-TW"/>
        </w:rPr>
      </w:pPr>
      <w:r w:rsidRPr="00E430F6">
        <w:rPr>
          <w:rFonts w:eastAsia="宋体"/>
          <w:u w:val="single"/>
        </w:rPr>
        <w:t>These restaurateurs</w:t>
      </w:r>
      <w:r w:rsidRPr="00E430F6">
        <w:rPr>
          <w:rFonts w:eastAsia="宋体"/>
        </w:rPr>
        <w:t xml:space="preserve"> do more business with </w:t>
      </w:r>
      <w:r w:rsidRPr="00E430F6">
        <w:rPr>
          <w:rFonts w:eastAsia="宋体"/>
          <w:u w:val="single"/>
        </w:rPr>
        <w:t>tourists</w:t>
      </w:r>
      <w:r w:rsidRPr="00E430F6">
        <w:rPr>
          <w:rFonts w:eastAsia="宋体"/>
        </w:rPr>
        <w:t xml:space="preserve"> than </w:t>
      </w:r>
      <w:r w:rsidRPr="00E430F6">
        <w:rPr>
          <w:rFonts w:eastAsia="宋体"/>
          <w:u w:val="single"/>
        </w:rPr>
        <w:t>local farmers</w:t>
      </w:r>
      <w:r w:rsidRPr="00E430F6">
        <w:rPr>
          <w:rFonts w:eastAsia="宋体"/>
        </w:rPr>
        <w:t>.</w:t>
      </w:r>
      <w:r w:rsidRPr="00E430F6">
        <w:rPr>
          <w:rFonts w:eastAsia="宋体" w:hint="eastAsia"/>
        </w:rPr>
        <w:t>（不佳）</w:t>
      </w:r>
    </w:p>
    <w:p w:rsidR="00DD2927" w:rsidRDefault="00E430F6" w:rsidP="00182A90">
      <w:pPr>
        <w:spacing w:after="84"/>
        <w:ind w:firstLine="480"/>
        <w:rPr>
          <w:rFonts w:eastAsia="PMingLiU"/>
          <w:lang w:eastAsia="zh-TW"/>
        </w:rPr>
      </w:pPr>
      <w:r w:rsidRPr="00E430F6">
        <w:rPr>
          <w:rFonts w:eastAsia="宋体" w:hint="eastAsia"/>
        </w:rPr>
        <w:t>这个句子的问题在于：</w:t>
      </w:r>
      <w:r w:rsidRPr="00E430F6">
        <w:rPr>
          <w:rFonts w:eastAsia="宋体"/>
        </w:rPr>
        <w:t>local farmers</w:t>
      </w:r>
      <w:r w:rsidRPr="00E430F6">
        <w:rPr>
          <w:rFonts w:eastAsia="宋体" w:hint="eastAsia"/>
        </w:rPr>
        <w:t>是跟</w:t>
      </w:r>
      <w:r w:rsidRPr="00E430F6">
        <w:rPr>
          <w:rFonts w:eastAsia="宋体"/>
        </w:rPr>
        <w:t>restaurateurs</w:t>
      </w:r>
      <w:r w:rsidRPr="00E430F6">
        <w:rPr>
          <w:rFonts w:eastAsia="宋体" w:hint="eastAsia"/>
        </w:rPr>
        <w:t>比、还是跟</w:t>
      </w:r>
      <w:r w:rsidRPr="00E430F6">
        <w:rPr>
          <w:rFonts w:eastAsia="宋体"/>
        </w:rPr>
        <w:t>tourists</w:t>
      </w:r>
      <w:r w:rsidRPr="00E430F6">
        <w:rPr>
          <w:rFonts w:eastAsia="宋体" w:hint="eastAsia"/>
        </w:rPr>
        <w:t>比，并没有交代清楚。这两种比较的情况是不一样的。如果是跟</w:t>
      </w:r>
      <w:r w:rsidRPr="00E430F6">
        <w:rPr>
          <w:rFonts w:eastAsia="宋体"/>
        </w:rPr>
        <w:t>restaurateurs</w:t>
      </w:r>
      <w:r w:rsidRPr="00E430F6">
        <w:rPr>
          <w:rFonts w:eastAsia="宋体" w:hint="eastAsia"/>
        </w:rPr>
        <w:t>比，可以从下面这个句切入：</w:t>
      </w:r>
    </w:p>
    <w:p w:rsidR="00785232" w:rsidRPr="00785232" w:rsidRDefault="00E430F6" w:rsidP="00182A90">
      <w:pPr>
        <w:spacing w:after="84"/>
        <w:ind w:firstLine="480"/>
        <w:rPr>
          <w:rFonts w:eastAsia="PMingLiU"/>
          <w:lang w:eastAsia="zh-TW"/>
        </w:rPr>
      </w:pPr>
      <w:r w:rsidRPr="00E430F6">
        <w:rPr>
          <w:rFonts w:eastAsia="宋体"/>
          <w:u w:val="single"/>
        </w:rPr>
        <w:lastRenderedPageBreak/>
        <w:t>These restaurateurs</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a lot of business</w:t>
      </w:r>
      <w:r w:rsidRPr="00E430F6">
        <w:rPr>
          <w:rFonts w:eastAsia="宋体"/>
        </w:rPr>
        <w:t xml:space="preserve"> with tourists.</w:t>
      </w:r>
    </w:p>
    <w:p w:rsidR="00DD2927" w:rsidRDefault="00E430F6" w:rsidP="00182A90">
      <w:pPr>
        <w:pStyle w:val="Preface"/>
        <w:spacing w:after="84"/>
        <w:ind w:firstLine="480"/>
        <w:rPr>
          <w:rFonts w:eastAsia="PMingLiU"/>
          <w:lang w:eastAsia="zh-TW"/>
        </w:rPr>
      </w:pPr>
      <w:r w:rsidRPr="00E430F6">
        <w:rPr>
          <w:rFonts w:hint="eastAsia"/>
        </w:rPr>
        <w:t>这些餐厅业者做到许多观光客的生意。</w:t>
      </w:r>
    </w:p>
    <w:p w:rsidR="00785232" w:rsidRPr="00785232" w:rsidRDefault="00E430F6" w:rsidP="00182A90">
      <w:pPr>
        <w:spacing w:after="84"/>
        <w:ind w:firstLine="480"/>
        <w:rPr>
          <w:rFonts w:eastAsia="PMingLiU"/>
          <w:lang w:eastAsia="zh-TW"/>
        </w:rPr>
      </w:pPr>
      <w:r w:rsidRPr="00E430F6">
        <w:rPr>
          <w:rFonts w:eastAsia="宋体"/>
          <w:u w:val="single"/>
        </w:rPr>
        <w:t>Local farmers</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little business</w:t>
      </w:r>
      <w:r w:rsidRPr="00E430F6">
        <w:rPr>
          <w:rFonts w:eastAsia="宋体"/>
        </w:rPr>
        <w:t xml:space="preserve"> with tourists.</w:t>
      </w:r>
    </w:p>
    <w:p w:rsidR="00DD2927" w:rsidRDefault="00E430F6" w:rsidP="00182A90">
      <w:pPr>
        <w:pStyle w:val="Preface"/>
        <w:spacing w:after="84"/>
        <w:ind w:firstLine="480"/>
        <w:rPr>
          <w:rFonts w:eastAsia="PMingLiU"/>
          <w:lang w:eastAsia="zh-TW"/>
        </w:rPr>
      </w:pPr>
      <w:r w:rsidRPr="00E430F6">
        <w:rPr>
          <w:rFonts w:hint="eastAsia"/>
        </w:rPr>
        <w:t>本地农民做不到什么观光客的生意。</w:t>
      </w:r>
    </w:p>
    <w:p w:rsidR="00DD2927" w:rsidRDefault="00E430F6" w:rsidP="00182A90">
      <w:pPr>
        <w:spacing w:after="84"/>
        <w:ind w:firstLine="480"/>
        <w:rPr>
          <w:rFonts w:eastAsia="PMingLiU"/>
          <w:lang w:eastAsia="zh-TW"/>
        </w:rPr>
      </w:pPr>
      <w:r w:rsidRPr="00E430F6">
        <w:rPr>
          <w:rFonts w:eastAsia="宋体" w:hint="eastAsia"/>
        </w:rPr>
        <w:t>这两个句子用</w:t>
      </w:r>
      <w:r w:rsidRPr="00E430F6">
        <w:rPr>
          <w:rFonts w:eastAsia="宋体"/>
        </w:rPr>
        <w:t>more … than</w:t>
      </w:r>
      <w:r w:rsidRPr="00E430F6">
        <w:rPr>
          <w:rFonts w:eastAsia="宋体" w:hint="eastAsia"/>
        </w:rPr>
        <w:t>连接，可以制造出这个表示「大于」的比较级复句：</w:t>
      </w:r>
    </w:p>
    <w:p w:rsidR="00DD2927" w:rsidRDefault="00E430F6" w:rsidP="00182A90">
      <w:pPr>
        <w:spacing w:after="84"/>
        <w:ind w:firstLine="480"/>
        <w:rPr>
          <w:rFonts w:eastAsia="PMingLiU"/>
          <w:lang w:eastAsia="zh-TW"/>
        </w:rPr>
      </w:pPr>
      <w:r w:rsidRPr="00E430F6">
        <w:rPr>
          <w:rFonts w:eastAsia="宋体"/>
          <w:u w:val="single"/>
        </w:rPr>
        <w:t>These restaurateurs do more business with tourists</w:t>
      </w:r>
      <w:r w:rsidRPr="00E430F6">
        <w:rPr>
          <w:rFonts w:eastAsia="宋体"/>
        </w:rPr>
        <w:t xml:space="preserve"> than </w:t>
      </w:r>
      <w:r w:rsidRPr="00E430F6">
        <w:rPr>
          <w:rFonts w:eastAsia="宋体"/>
          <w:u w:val="single"/>
        </w:rPr>
        <w:t>local farmers do with tourists</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左边是主要</w:t>
      </w:r>
      <w:r w:rsidR="00BF5096">
        <w:rPr>
          <w:rFonts w:eastAsia="宋体" w:hint="eastAsia"/>
        </w:rPr>
        <w:t>从句</w:t>
      </w:r>
      <w:r w:rsidRPr="00E430F6">
        <w:rPr>
          <w:rFonts w:eastAsia="宋体" w:hint="eastAsia"/>
        </w:rPr>
        <w:t>，右边由从属连接词</w:t>
      </w:r>
      <w:r w:rsidRPr="00E430F6">
        <w:rPr>
          <w:rFonts w:eastAsia="宋体"/>
        </w:rPr>
        <w:t>than</w:t>
      </w:r>
      <w:r w:rsidRPr="00E430F6">
        <w:rPr>
          <w:rFonts w:eastAsia="宋体" w:hint="eastAsia"/>
        </w:rPr>
        <w:t>引导的部分是副词</w:t>
      </w:r>
      <w:r w:rsidR="00BF5096">
        <w:rPr>
          <w:rFonts w:eastAsia="宋体" w:hint="eastAsia"/>
        </w:rPr>
        <w:t>从句</w:t>
      </w:r>
      <w:r w:rsidRPr="00E430F6">
        <w:rPr>
          <w:rFonts w:eastAsia="宋体" w:hint="eastAsia"/>
        </w:rPr>
        <w:t>，当中重复的比较点</w:t>
      </w:r>
      <w:r w:rsidRPr="00E430F6">
        <w:rPr>
          <w:rFonts w:eastAsia="宋体"/>
        </w:rPr>
        <w:t>business</w:t>
      </w:r>
      <w:r w:rsidRPr="00E430F6">
        <w:rPr>
          <w:rFonts w:eastAsia="宋体" w:hint="eastAsia"/>
        </w:rPr>
        <w:t>已经因为比较句法的要求而省略掉。接下来还可以省略重复的介系词词组</w:t>
      </w:r>
      <w:r w:rsidRPr="00E430F6">
        <w:rPr>
          <w:rFonts w:eastAsia="宋体"/>
        </w:rPr>
        <w:t>with tourists</w:t>
      </w:r>
      <w:r w:rsidRPr="00E430F6">
        <w:rPr>
          <w:rFonts w:eastAsia="宋体" w:hint="eastAsia"/>
        </w:rPr>
        <w:t>，成为：</w:t>
      </w:r>
    </w:p>
    <w:p w:rsidR="00785232" w:rsidRPr="00785232" w:rsidRDefault="00E430F6" w:rsidP="00182A90">
      <w:pPr>
        <w:spacing w:after="84"/>
        <w:ind w:firstLine="480"/>
        <w:rPr>
          <w:rFonts w:eastAsia="PMingLiU"/>
          <w:lang w:eastAsia="zh-TW"/>
        </w:rPr>
      </w:pPr>
      <w:r w:rsidRPr="00E430F6">
        <w:rPr>
          <w:rFonts w:eastAsia="宋体"/>
          <w:u w:val="single"/>
        </w:rPr>
        <w:t>These restaurateurs do more business with tourists</w:t>
      </w:r>
      <w:r w:rsidRPr="00E430F6">
        <w:rPr>
          <w:rFonts w:eastAsia="宋体"/>
        </w:rPr>
        <w:t xml:space="preserve"> than </w:t>
      </w:r>
      <w:r w:rsidRPr="00E430F6">
        <w:rPr>
          <w:rFonts w:eastAsia="宋体"/>
          <w:u w:val="single"/>
        </w:rPr>
        <w:t>local farmers do</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这些餐厅业者做观光客的生意，比本地农民做的要多。</w:t>
      </w:r>
    </w:p>
    <w:p w:rsidR="00DD2927" w:rsidRDefault="00E430F6" w:rsidP="00182A90">
      <w:pPr>
        <w:spacing w:after="84"/>
        <w:ind w:firstLine="480"/>
        <w:rPr>
          <w:rFonts w:eastAsia="PMingLiU"/>
          <w:lang w:eastAsia="zh-TW"/>
        </w:rPr>
      </w:pPr>
      <w:r w:rsidRPr="00E430F6">
        <w:rPr>
          <w:rFonts w:eastAsia="宋体" w:hint="eastAsia"/>
        </w:rPr>
        <w:t>右边</w:t>
      </w:r>
      <w:r w:rsidRPr="00E430F6">
        <w:rPr>
          <w:rFonts w:eastAsia="宋体"/>
        </w:rPr>
        <w:t>than</w:t>
      </w:r>
      <w:r w:rsidR="00BF5096">
        <w:rPr>
          <w:rFonts w:eastAsia="宋体" w:hint="eastAsia"/>
        </w:rPr>
        <w:t>从句</w:t>
      </w:r>
      <w:r w:rsidRPr="00E430F6">
        <w:rPr>
          <w:rFonts w:eastAsia="宋体" w:hint="eastAsia"/>
        </w:rPr>
        <w:t>中的动词</w:t>
      </w:r>
      <w:r w:rsidRPr="00E430F6">
        <w:rPr>
          <w:rFonts w:eastAsia="宋体"/>
        </w:rPr>
        <w:t>do</w:t>
      </w:r>
      <w:r w:rsidRPr="00E430F6">
        <w:rPr>
          <w:rFonts w:eastAsia="宋体" w:hint="eastAsia"/>
        </w:rPr>
        <w:t>与主要</w:t>
      </w:r>
      <w:r w:rsidR="00BF5096">
        <w:rPr>
          <w:rFonts w:eastAsia="宋体" w:hint="eastAsia"/>
        </w:rPr>
        <w:t>从句</w:t>
      </w:r>
      <w:r w:rsidRPr="00E430F6">
        <w:rPr>
          <w:rFonts w:eastAsia="宋体" w:hint="eastAsia"/>
        </w:rPr>
        <w:t>的动词也是重复。因为比较句法具有类似</w:t>
      </w:r>
      <w:r w:rsidR="009D20F5">
        <w:rPr>
          <w:rFonts w:eastAsia="宋体" w:hint="eastAsia"/>
        </w:rPr>
        <w:t>并列从句</w:t>
      </w:r>
      <w:r w:rsidRPr="00E430F6">
        <w:rPr>
          <w:rFonts w:eastAsia="宋体" w:hint="eastAsia"/>
        </w:rPr>
        <w:t>的特色，本来可以选择把重复的动词省略掉的，但是如果再省略掉句尾的</w:t>
      </w:r>
      <w:r w:rsidRPr="00E430F6">
        <w:rPr>
          <w:rFonts w:eastAsia="宋体"/>
        </w:rPr>
        <w:t>do</w:t>
      </w:r>
      <w:r w:rsidRPr="00E430F6">
        <w:rPr>
          <w:rFonts w:eastAsia="宋体" w:hint="eastAsia"/>
        </w:rPr>
        <w:t>，成为先前那个句子：</w:t>
      </w:r>
    </w:p>
    <w:p w:rsidR="00DD2927" w:rsidRDefault="00E430F6" w:rsidP="00182A90">
      <w:pPr>
        <w:spacing w:after="84"/>
        <w:ind w:firstLine="480"/>
        <w:rPr>
          <w:rFonts w:eastAsia="PMingLiU"/>
          <w:lang w:eastAsia="zh-TW"/>
        </w:rPr>
      </w:pPr>
      <w:r w:rsidRPr="00E430F6">
        <w:rPr>
          <w:rFonts w:eastAsia="宋体"/>
          <w:u w:val="single"/>
        </w:rPr>
        <w:t>These restaurateurs</w:t>
      </w:r>
      <w:r w:rsidRPr="00E430F6">
        <w:rPr>
          <w:rFonts w:eastAsia="宋体"/>
        </w:rPr>
        <w:t xml:space="preserve"> do more business with </w:t>
      </w:r>
      <w:r w:rsidRPr="00E430F6">
        <w:rPr>
          <w:rFonts w:eastAsia="宋体"/>
          <w:u w:val="single"/>
        </w:rPr>
        <w:t>tourists</w:t>
      </w:r>
      <w:r w:rsidRPr="00E430F6">
        <w:rPr>
          <w:rFonts w:eastAsia="宋体"/>
        </w:rPr>
        <w:t xml:space="preserve"> than </w:t>
      </w:r>
      <w:r w:rsidRPr="00E430F6">
        <w:rPr>
          <w:rFonts w:eastAsia="宋体"/>
          <w:u w:val="single"/>
        </w:rPr>
        <w:t>local farmers</w:t>
      </w:r>
      <w:r w:rsidRPr="00E430F6">
        <w:rPr>
          <w:rFonts w:eastAsia="宋体"/>
        </w:rPr>
        <w:t>.</w:t>
      </w:r>
      <w:r w:rsidRPr="00E430F6">
        <w:rPr>
          <w:rFonts w:eastAsia="宋体" w:hint="eastAsia"/>
        </w:rPr>
        <w:t>（不佳）</w:t>
      </w:r>
    </w:p>
    <w:p w:rsidR="00DD2927" w:rsidRDefault="00E430F6" w:rsidP="00182A90">
      <w:pPr>
        <w:spacing w:after="84"/>
        <w:ind w:firstLine="480"/>
        <w:rPr>
          <w:rFonts w:eastAsia="PMingLiU"/>
          <w:lang w:eastAsia="zh-TW"/>
        </w:rPr>
      </w:pPr>
      <w:r w:rsidRPr="00E430F6">
        <w:rPr>
          <w:rFonts w:eastAsia="宋体" w:hint="eastAsia"/>
        </w:rPr>
        <w:t>句意会变成不清楚，因为</w:t>
      </w:r>
      <w:r w:rsidRPr="00E430F6">
        <w:rPr>
          <w:rFonts w:eastAsia="宋体"/>
        </w:rPr>
        <w:t>local farmers</w:t>
      </w:r>
      <w:r w:rsidRPr="00E430F6">
        <w:rPr>
          <w:rFonts w:eastAsia="宋体" w:hint="eastAsia"/>
        </w:rPr>
        <w:t>这时候可以有</w:t>
      </w:r>
      <w:r w:rsidRPr="00E430F6">
        <w:rPr>
          <w:rFonts w:eastAsia="宋体"/>
        </w:rPr>
        <w:t>these restaurateurs</w:t>
      </w:r>
      <w:r w:rsidRPr="00E430F6">
        <w:rPr>
          <w:rFonts w:eastAsia="宋体" w:hint="eastAsia"/>
        </w:rPr>
        <w:t>与</w:t>
      </w:r>
      <w:r w:rsidRPr="00E430F6">
        <w:rPr>
          <w:rFonts w:eastAsia="宋体"/>
        </w:rPr>
        <w:t>tourists</w:t>
      </w:r>
      <w:r w:rsidRPr="00E430F6">
        <w:rPr>
          <w:rFonts w:eastAsia="宋体" w:hint="eastAsia"/>
        </w:rPr>
        <w:t>这两个可能的比较对象，就会变成模棱两可。所以句尾的动词</w:t>
      </w:r>
      <w:r w:rsidRPr="00E430F6">
        <w:rPr>
          <w:rFonts w:eastAsia="宋体"/>
        </w:rPr>
        <w:t>do</w:t>
      </w:r>
      <w:r w:rsidRPr="00E430F6">
        <w:rPr>
          <w:rFonts w:eastAsia="宋体" w:hint="eastAsia"/>
        </w:rPr>
        <w:t>不宜省略。必须留下</w:t>
      </w:r>
      <w:r w:rsidRPr="00E430F6">
        <w:rPr>
          <w:rFonts w:eastAsia="宋体"/>
        </w:rPr>
        <w:t>do</w:t>
      </w:r>
      <w:r w:rsidRPr="00E430F6">
        <w:rPr>
          <w:rFonts w:eastAsia="宋体" w:hint="eastAsia"/>
        </w:rPr>
        <w:t>，读者才知道</w:t>
      </w:r>
      <w:r w:rsidRPr="00E430F6">
        <w:rPr>
          <w:rFonts w:eastAsia="宋体"/>
        </w:rPr>
        <w:t>local farmers</w:t>
      </w:r>
      <w:r w:rsidRPr="00E430F6">
        <w:rPr>
          <w:rFonts w:eastAsia="宋体" w:hint="eastAsia"/>
        </w:rPr>
        <w:t>是主词、也才知道它的比较对像是主要</w:t>
      </w:r>
      <w:r w:rsidR="00BF5096">
        <w:rPr>
          <w:rFonts w:eastAsia="宋体" w:hint="eastAsia"/>
        </w:rPr>
        <w:t>从句</w:t>
      </w:r>
      <w:r w:rsidRPr="00E430F6">
        <w:rPr>
          <w:rFonts w:eastAsia="宋体" w:hint="eastAsia"/>
        </w:rPr>
        <w:t>的主词</w:t>
      </w:r>
      <w:r w:rsidRPr="00E430F6">
        <w:rPr>
          <w:rFonts w:eastAsia="宋体"/>
        </w:rPr>
        <w:t>these restaurateurs</w:t>
      </w:r>
      <w:r w:rsidRPr="00E430F6">
        <w:rPr>
          <w:rFonts w:eastAsia="宋体" w:hint="eastAsia"/>
        </w:rPr>
        <w:t>。</w:t>
      </w:r>
    </w:p>
    <w:p w:rsidR="00DD2927" w:rsidRDefault="00E430F6" w:rsidP="00182A90">
      <w:pPr>
        <w:spacing w:after="84"/>
        <w:ind w:firstLine="480"/>
        <w:rPr>
          <w:rFonts w:eastAsia="PMingLiU"/>
          <w:lang w:eastAsia="zh-TW"/>
        </w:rPr>
      </w:pPr>
      <w:r w:rsidRPr="00E430F6">
        <w:rPr>
          <w:rFonts w:eastAsia="宋体" w:hint="eastAsia"/>
        </w:rPr>
        <w:t>另外一种情况，如果是</w:t>
      </w:r>
      <w:r w:rsidRPr="00E430F6">
        <w:rPr>
          <w:rFonts w:eastAsia="宋体"/>
        </w:rPr>
        <w:t>local farmers</w:t>
      </w:r>
      <w:r w:rsidRPr="00E430F6">
        <w:rPr>
          <w:rFonts w:eastAsia="宋体" w:hint="eastAsia"/>
        </w:rPr>
        <w:t>和</w:t>
      </w:r>
      <w:r w:rsidRPr="00E430F6">
        <w:rPr>
          <w:rFonts w:eastAsia="宋体"/>
        </w:rPr>
        <w:t>tourists</w:t>
      </w:r>
      <w:r w:rsidRPr="00E430F6">
        <w:rPr>
          <w:rFonts w:eastAsia="宋体" w:hint="eastAsia"/>
        </w:rPr>
        <w:t>比较，可以从下面这两个句子切入：</w:t>
      </w:r>
    </w:p>
    <w:p w:rsidR="00785232" w:rsidRPr="00785232" w:rsidRDefault="00E430F6" w:rsidP="00182A90">
      <w:pPr>
        <w:spacing w:after="84"/>
        <w:ind w:firstLine="480"/>
        <w:rPr>
          <w:rFonts w:eastAsia="PMingLiU"/>
          <w:lang w:eastAsia="zh-TW"/>
        </w:rPr>
      </w:pPr>
      <w:r w:rsidRPr="00E430F6">
        <w:rPr>
          <w:rFonts w:eastAsia="宋体"/>
          <w:u w:val="single"/>
        </w:rPr>
        <w:t>These restaurateurs</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a lot of business</w:t>
      </w:r>
      <w:r w:rsidRPr="00E430F6">
        <w:rPr>
          <w:rFonts w:eastAsia="宋体"/>
        </w:rPr>
        <w:t xml:space="preserve"> with </w:t>
      </w:r>
      <w:r w:rsidRPr="00E430F6">
        <w:rPr>
          <w:rFonts w:eastAsia="宋体"/>
          <w:u w:val="single"/>
        </w:rPr>
        <w:t>tourists</w:t>
      </w:r>
      <w:r w:rsidRPr="00E430F6">
        <w:rPr>
          <w:rFonts w:eastAsia="宋体"/>
        </w:rPr>
        <w:t>.</w:t>
      </w:r>
      <w:r w:rsidR="00785232" w:rsidRPr="00785232">
        <w:rPr>
          <w:rFonts w:eastAsia="PMingLiU" w:hint="eastAsia"/>
          <w:lang w:eastAsia="zh-TW"/>
        </w:rPr>
        <w:t xml:space="preserve"> </w:t>
      </w:r>
    </w:p>
    <w:p w:rsidR="00DD2927" w:rsidRDefault="00E430F6" w:rsidP="00182A90">
      <w:pPr>
        <w:pStyle w:val="af7"/>
        <w:spacing w:after="84"/>
        <w:ind w:firstLine="480"/>
        <w:rPr>
          <w:rFonts w:eastAsia="PMingLiU"/>
          <w:lang w:eastAsia="zh-TW"/>
        </w:rPr>
      </w:pPr>
      <w:r w:rsidRPr="00E430F6">
        <w:rPr>
          <w:rFonts w:hint="eastAsia"/>
        </w:rPr>
        <w:t>这些餐厅业者做到许多观光客的生意。</w:t>
      </w:r>
    </w:p>
    <w:p w:rsidR="00785232" w:rsidRPr="00785232" w:rsidRDefault="00E430F6" w:rsidP="00182A90">
      <w:pPr>
        <w:spacing w:after="84"/>
        <w:ind w:firstLine="480"/>
        <w:rPr>
          <w:rFonts w:eastAsia="PMingLiU"/>
          <w:lang w:eastAsia="zh-TW"/>
        </w:rPr>
      </w:pPr>
      <w:r w:rsidRPr="00E430F6">
        <w:rPr>
          <w:rFonts w:eastAsia="宋体"/>
          <w:u w:val="single"/>
        </w:rPr>
        <w:t>These restaurateurs</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little business</w:t>
      </w:r>
      <w:r w:rsidRPr="00E430F6">
        <w:rPr>
          <w:rFonts w:eastAsia="宋体"/>
        </w:rPr>
        <w:t xml:space="preserve"> with </w:t>
      </w:r>
      <w:r w:rsidRPr="00E430F6">
        <w:rPr>
          <w:rFonts w:eastAsia="宋体"/>
          <w:u w:val="single"/>
        </w:rPr>
        <w:t>local farmers</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这些餐厅业者做不到多少本地农民的生意。</w:t>
      </w:r>
    </w:p>
    <w:p w:rsidR="00DD2927" w:rsidRDefault="00E430F6" w:rsidP="00182A90">
      <w:pPr>
        <w:spacing w:after="84"/>
        <w:ind w:firstLine="480"/>
        <w:rPr>
          <w:rFonts w:eastAsia="PMingLiU"/>
          <w:lang w:eastAsia="zh-TW"/>
        </w:rPr>
      </w:pPr>
      <w:r w:rsidRPr="00E430F6">
        <w:rPr>
          <w:rFonts w:eastAsia="宋体" w:hint="eastAsia"/>
        </w:rPr>
        <w:t>这两个句子可以用</w:t>
      </w:r>
      <w:r w:rsidRPr="00E430F6">
        <w:rPr>
          <w:rFonts w:eastAsia="宋体"/>
        </w:rPr>
        <w:t>more … than</w:t>
      </w:r>
      <w:r w:rsidRPr="00E430F6">
        <w:rPr>
          <w:rFonts w:eastAsia="宋体" w:hint="eastAsia"/>
        </w:rPr>
        <w:t>连接，构造一个表示「大于」的比较句法如下：</w:t>
      </w:r>
    </w:p>
    <w:p w:rsidR="00DD2927" w:rsidRDefault="00E430F6" w:rsidP="00182A90">
      <w:pPr>
        <w:spacing w:after="84"/>
        <w:ind w:firstLine="480"/>
        <w:rPr>
          <w:rFonts w:eastAsia="PMingLiU"/>
          <w:lang w:eastAsia="zh-TW"/>
        </w:rPr>
      </w:pPr>
      <w:r w:rsidRPr="00E430F6">
        <w:rPr>
          <w:rFonts w:eastAsia="宋体"/>
          <w:u w:val="single"/>
        </w:rPr>
        <w:t>These restaurateurs do more business with tourists</w:t>
      </w:r>
      <w:r w:rsidRPr="00E430F6">
        <w:rPr>
          <w:rFonts w:eastAsia="宋体"/>
        </w:rPr>
        <w:t xml:space="preserve"> than </w:t>
      </w:r>
      <w:r w:rsidRPr="00E430F6">
        <w:rPr>
          <w:rFonts w:eastAsia="宋体"/>
          <w:u w:val="single"/>
        </w:rPr>
        <w:t>these restaurateurs do with local farmers</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连接词</w:t>
      </w:r>
      <w:r w:rsidRPr="00E430F6">
        <w:rPr>
          <w:rFonts w:eastAsia="宋体"/>
        </w:rPr>
        <w:t>than</w:t>
      </w:r>
      <w:r w:rsidRPr="00E430F6">
        <w:rPr>
          <w:rFonts w:eastAsia="宋体" w:hint="eastAsia"/>
        </w:rPr>
        <w:t>引导的副词</w:t>
      </w:r>
      <w:r w:rsidR="00BF5096">
        <w:rPr>
          <w:rFonts w:eastAsia="宋体" w:hint="eastAsia"/>
        </w:rPr>
        <w:t>从句</w:t>
      </w:r>
      <w:r w:rsidRPr="00E430F6">
        <w:rPr>
          <w:rFonts w:eastAsia="宋体" w:hint="eastAsia"/>
        </w:rPr>
        <w:t>，中间省略掉了重复的比较点</w:t>
      </w:r>
      <w:r w:rsidRPr="00E430F6">
        <w:rPr>
          <w:rFonts w:eastAsia="宋体"/>
        </w:rPr>
        <w:t>business</w:t>
      </w:r>
      <w:r w:rsidRPr="00E430F6">
        <w:rPr>
          <w:rFonts w:eastAsia="宋体" w:hint="eastAsia"/>
        </w:rPr>
        <w:t>。副词</w:t>
      </w:r>
      <w:r w:rsidR="00BF5096">
        <w:rPr>
          <w:rFonts w:eastAsia="宋体" w:hint="eastAsia"/>
        </w:rPr>
        <w:t>从句</w:t>
      </w:r>
      <w:r w:rsidRPr="00E430F6">
        <w:rPr>
          <w:rFonts w:eastAsia="宋体" w:hint="eastAsia"/>
        </w:rPr>
        <w:t>的主词</w:t>
      </w:r>
      <w:r w:rsidRPr="00E430F6">
        <w:rPr>
          <w:rFonts w:eastAsia="宋体"/>
        </w:rPr>
        <w:t>these restaurateurs</w:t>
      </w:r>
      <w:r w:rsidRPr="00E430F6">
        <w:rPr>
          <w:rFonts w:eastAsia="宋体" w:hint="eastAsia"/>
        </w:rPr>
        <w:t>和主要</w:t>
      </w:r>
      <w:r w:rsidR="00BF5096">
        <w:rPr>
          <w:rFonts w:eastAsia="宋体" w:hint="eastAsia"/>
        </w:rPr>
        <w:t>从句</w:t>
      </w:r>
      <w:r w:rsidRPr="00E430F6">
        <w:rPr>
          <w:rFonts w:eastAsia="宋体" w:hint="eastAsia"/>
        </w:rPr>
        <w:t>主词完全一样，可以用人称代名词来取代，成为：</w:t>
      </w:r>
    </w:p>
    <w:p w:rsidR="00785232" w:rsidRPr="00785232" w:rsidRDefault="00E430F6" w:rsidP="00182A90">
      <w:pPr>
        <w:spacing w:after="84"/>
        <w:ind w:firstLine="480"/>
        <w:rPr>
          <w:rFonts w:eastAsia="PMingLiU"/>
          <w:lang w:eastAsia="zh-TW"/>
        </w:rPr>
      </w:pPr>
      <w:r w:rsidRPr="00E430F6">
        <w:rPr>
          <w:rFonts w:eastAsia="宋体"/>
          <w:u w:val="single"/>
        </w:rPr>
        <w:lastRenderedPageBreak/>
        <w:t>These restaurateurs do more business with tourists</w:t>
      </w:r>
      <w:r w:rsidRPr="00E430F6">
        <w:rPr>
          <w:rFonts w:eastAsia="宋体"/>
        </w:rPr>
        <w:t xml:space="preserve"> than </w:t>
      </w:r>
      <w:r w:rsidRPr="00E430F6">
        <w:rPr>
          <w:rFonts w:eastAsia="宋体"/>
          <w:u w:val="single"/>
        </w:rPr>
        <w:t>they do with local farmers</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这些餐厅业者做观光客的生意多、做本地农民的生意少。</w:t>
      </w:r>
    </w:p>
    <w:p w:rsidR="00DD2927" w:rsidRDefault="00E430F6" w:rsidP="00182A90">
      <w:pPr>
        <w:spacing w:after="84"/>
        <w:ind w:firstLine="480"/>
        <w:rPr>
          <w:rFonts w:eastAsia="PMingLiU"/>
          <w:lang w:eastAsia="zh-TW"/>
        </w:rPr>
      </w:pPr>
      <w:r w:rsidRPr="00E430F6">
        <w:rPr>
          <w:rFonts w:eastAsia="宋体" w:hint="eastAsia"/>
        </w:rPr>
        <w:t>如果要进一步省略，可以把副词</w:t>
      </w:r>
      <w:r w:rsidR="00BF5096">
        <w:rPr>
          <w:rFonts w:eastAsia="宋体" w:hint="eastAsia"/>
        </w:rPr>
        <w:t>从句</w:t>
      </w:r>
      <w:r w:rsidRPr="00E430F6">
        <w:rPr>
          <w:rFonts w:eastAsia="宋体" w:hint="eastAsia"/>
        </w:rPr>
        <w:t>中和主要</w:t>
      </w:r>
      <w:r w:rsidR="00BF5096">
        <w:rPr>
          <w:rFonts w:eastAsia="宋体" w:hint="eastAsia"/>
        </w:rPr>
        <w:t>从句</w:t>
      </w:r>
      <w:r w:rsidRPr="00E430F6">
        <w:rPr>
          <w:rFonts w:eastAsia="宋体" w:hint="eastAsia"/>
        </w:rPr>
        <w:t>重复的主词与动词</w:t>
      </w:r>
      <w:r w:rsidRPr="00E430F6">
        <w:rPr>
          <w:rFonts w:eastAsia="宋体"/>
        </w:rPr>
        <w:t>they do</w:t>
      </w:r>
      <w:r w:rsidRPr="00E430F6">
        <w:rPr>
          <w:rFonts w:eastAsia="宋体" w:hint="eastAsia"/>
        </w:rPr>
        <w:t>都省略掉，成为：</w:t>
      </w:r>
    </w:p>
    <w:p w:rsidR="00DD2927" w:rsidRDefault="00E430F6" w:rsidP="00182A90">
      <w:pPr>
        <w:spacing w:after="84"/>
        <w:ind w:firstLine="480"/>
        <w:rPr>
          <w:rFonts w:eastAsia="PMingLiU"/>
          <w:lang w:eastAsia="zh-TW"/>
        </w:rPr>
      </w:pPr>
      <w:r w:rsidRPr="00E430F6">
        <w:rPr>
          <w:rFonts w:eastAsia="宋体"/>
        </w:rPr>
        <w:t xml:space="preserve">These restaurateurs do more business </w:t>
      </w:r>
      <w:r w:rsidRPr="00E430F6">
        <w:rPr>
          <w:rFonts w:eastAsia="宋体"/>
          <w:u w:val="single"/>
        </w:rPr>
        <w:t>with tourists</w:t>
      </w:r>
      <w:r w:rsidRPr="00E430F6">
        <w:rPr>
          <w:rFonts w:eastAsia="宋体"/>
        </w:rPr>
        <w:t xml:space="preserve"> than </w:t>
      </w:r>
      <w:r w:rsidRPr="00E430F6">
        <w:rPr>
          <w:rFonts w:eastAsia="宋体"/>
          <w:u w:val="single"/>
        </w:rPr>
        <w:t>with local farmers</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只要留下介系词</w:t>
      </w:r>
      <w:r w:rsidRPr="00E430F6">
        <w:rPr>
          <w:rFonts w:eastAsia="宋体"/>
        </w:rPr>
        <w:t>with</w:t>
      </w:r>
      <w:r w:rsidRPr="00E430F6">
        <w:rPr>
          <w:rFonts w:eastAsia="宋体" w:hint="eastAsia"/>
        </w:rPr>
        <w:t>，读者就知道</w:t>
      </w:r>
      <w:r w:rsidRPr="00E430F6">
        <w:rPr>
          <w:rFonts w:eastAsia="宋体"/>
        </w:rPr>
        <w:t>local farmers</w:t>
      </w:r>
      <w:r w:rsidRPr="00E430F6">
        <w:rPr>
          <w:rFonts w:eastAsia="宋体" w:hint="eastAsia"/>
        </w:rPr>
        <w:t>是</w:t>
      </w:r>
      <w:r w:rsidR="009D20F5">
        <w:rPr>
          <w:rFonts w:eastAsia="宋体" w:hint="eastAsia"/>
        </w:rPr>
        <w:t>受词（宾语）</w:t>
      </w:r>
      <w:r w:rsidRPr="00E430F6">
        <w:rPr>
          <w:rFonts w:eastAsia="宋体" w:hint="eastAsia"/>
        </w:rPr>
        <w:t>、也知道它的比较对像是主要</w:t>
      </w:r>
      <w:r w:rsidR="00BF5096">
        <w:rPr>
          <w:rFonts w:eastAsia="宋体" w:hint="eastAsia"/>
        </w:rPr>
        <w:t>从句</w:t>
      </w:r>
      <w:r w:rsidRPr="00E430F6">
        <w:rPr>
          <w:rFonts w:eastAsia="宋体" w:hint="eastAsia"/>
        </w:rPr>
        <w:t>中同样位置的</w:t>
      </w:r>
      <w:r w:rsidR="009D20F5">
        <w:rPr>
          <w:rFonts w:eastAsia="宋体" w:hint="eastAsia"/>
        </w:rPr>
        <w:t>受词（宾语）</w:t>
      </w:r>
      <w:r w:rsidRPr="00E430F6">
        <w:rPr>
          <w:rFonts w:eastAsia="宋体"/>
        </w:rPr>
        <w:t>tourists</w:t>
      </w:r>
      <w:r w:rsidRPr="00E430F6">
        <w:rPr>
          <w:rFonts w:eastAsia="宋体" w:hint="eastAsia"/>
        </w:rPr>
        <w:t>。但是，如果把介系词</w:t>
      </w:r>
      <w:r w:rsidRPr="00E430F6">
        <w:rPr>
          <w:rFonts w:eastAsia="宋体"/>
        </w:rPr>
        <w:t>with</w:t>
      </w:r>
      <w:r w:rsidRPr="00E430F6">
        <w:rPr>
          <w:rFonts w:eastAsia="宋体" w:hint="eastAsia"/>
        </w:rPr>
        <w:t>也省略掉，又会变成先前那个不佳的句子，因为读者无从判断</w:t>
      </w:r>
      <w:r w:rsidRPr="00E430F6">
        <w:rPr>
          <w:rFonts w:eastAsia="宋体"/>
        </w:rPr>
        <w:t>local farmers</w:t>
      </w:r>
      <w:r w:rsidRPr="00E430F6">
        <w:rPr>
          <w:rFonts w:eastAsia="宋体" w:hint="eastAsia"/>
        </w:rPr>
        <w:t>是主词还是动词，也就无从判断它是和</w:t>
      </w:r>
      <w:r w:rsidRPr="00E430F6">
        <w:rPr>
          <w:rFonts w:eastAsia="宋体"/>
        </w:rPr>
        <w:t>these restaurateurs</w:t>
      </w:r>
      <w:r w:rsidRPr="00E430F6">
        <w:rPr>
          <w:rFonts w:eastAsia="宋体" w:hint="eastAsia"/>
        </w:rPr>
        <w:t>相比还是和</w:t>
      </w:r>
      <w:r w:rsidRPr="00E430F6">
        <w:rPr>
          <w:rFonts w:eastAsia="宋体"/>
        </w:rPr>
        <w:t>tourists</w:t>
      </w:r>
      <w:r w:rsidRPr="00E430F6">
        <w:rPr>
          <w:rFonts w:eastAsia="宋体" w:hint="eastAsia"/>
        </w:rPr>
        <w:t>相比，句意就会变成不清楚。</w:t>
      </w:r>
    </w:p>
    <w:p w:rsidR="00EA57E3" w:rsidRPr="00D96BD4" w:rsidRDefault="00E430F6" w:rsidP="00182A90">
      <w:pPr>
        <w:spacing w:after="84"/>
        <w:ind w:firstLine="480"/>
        <w:rPr>
          <w:rFonts w:eastAsia="宋体"/>
        </w:rPr>
      </w:pPr>
      <w:r w:rsidRPr="00E430F6">
        <w:rPr>
          <w:rFonts w:hint="eastAsia"/>
        </w:rPr>
        <w:t>经由以上的分析，我们可以下一个小结论：</w:t>
      </w:r>
      <w:r w:rsidRPr="00D96BD4">
        <w:rPr>
          <w:rStyle w:val="af1"/>
          <w:rFonts w:hint="eastAsia"/>
        </w:rPr>
        <w:t>比较句法的平行对称要求类似</w:t>
      </w:r>
      <w:r w:rsidR="009D20F5">
        <w:rPr>
          <w:rStyle w:val="af1"/>
          <w:rFonts w:hint="eastAsia"/>
        </w:rPr>
        <w:t>并列从句</w:t>
      </w:r>
      <w:r w:rsidRPr="00D96BD4">
        <w:rPr>
          <w:rStyle w:val="af1"/>
          <w:rFonts w:hint="eastAsia"/>
        </w:rPr>
        <w:t>，</w:t>
      </w:r>
      <w:r w:rsidRPr="00D96BD4">
        <w:rPr>
          <w:rStyle w:val="af1"/>
        </w:rPr>
        <w:t>than</w:t>
      </w:r>
      <w:r w:rsidRPr="00D96BD4">
        <w:rPr>
          <w:rStyle w:val="af1"/>
          <w:rFonts w:hint="eastAsia"/>
        </w:rPr>
        <w:t>或</w:t>
      </w:r>
      <w:r w:rsidRPr="00D96BD4">
        <w:rPr>
          <w:rStyle w:val="af1"/>
        </w:rPr>
        <w:t>as</w:t>
      </w:r>
      <w:r w:rsidRPr="00D96BD4">
        <w:rPr>
          <w:rStyle w:val="af1"/>
          <w:rFonts w:hint="eastAsia"/>
        </w:rPr>
        <w:t>引导的从属</w:t>
      </w:r>
      <w:r w:rsidR="00BF5096">
        <w:rPr>
          <w:rStyle w:val="af1"/>
          <w:rFonts w:hint="eastAsia"/>
        </w:rPr>
        <w:t>从句</w:t>
      </w:r>
      <w:r w:rsidRPr="00D96BD4">
        <w:rPr>
          <w:rStyle w:val="af1"/>
          <w:rFonts w:hint="eastAsia"/>
        </w:rPr>
        <w:t>中也可以像</w:t>
      </w:r>
      <w:r w:rsidR="009D20F5">
        <w:rPr>
          <w:rStyle w:val="af1"/>
          <w:rFonts w:hint="eastAsia"/>
        </w:rPr>
        <w:t>并列从句</w:t>
      </w:r>
      <w:r w:rsidRPr="00D96BD4">
        <w:rPr>
          <w:rStyle w:val="af1"/>
          <w:rFonts w:hint="eastAsia"/>
        </w:rPr>
        <w:t>一样省略掉与主要</w:t>
      </w:r>
      <w:r w:rsidR="00BF5096">
        <w:rPr>
          <w:rStyle w:val="af1"/>
          <w:rFonts w:hint="eastAsia"/>
        </w:rPr>
        <w:t>从句</w:t>
      </w:r>
      <w:r w:rsidRPr="00D96BD4">
        <w:rPr>
          <w:rStyle w:val="af1"/>
          <w:rFonts w:hint="eastAsia"/>
        </w:rPr>
        <w:t>重复的部分；但是省略要以「够清楚」为原则，要注意不得造成「模棱两可」的结果。</w:t>
      </w:r>
    </w:p>
    <w:p w:rsidR="00DD2927" w:rsidRDefault="00E430F6" w:rsidP="00982549">
      <w:pPr>
        <w:pStyle w:val="3"/>
        <w:spacing w:before="126" w:after="126"/>
        <w:rPr>
          <w:rFonts w:eastAsia="PMingLiU"/>
          <w:lang w:eastAsia="zh-TW"/>
        </w:rPr>
      </w:pPr>
      <w:bookmarkStart w:id="48" w:name="_Toc363483875"/>
      <w:r w:rsidRPr="00E430F6">
        <w:rPr>
          <w:rFonts w:hint="eastAsia"/>
        </w:rPr>
        <w:t>比较的倒装</w:t>
      </w:r>
      <w:bookmarkEnd w:id="48"/>
    </w:p>
    <w:p w:rsidR="00DD2927" w:rsidRDefault="00E430F6" w:rsidP="00182A90">
      <w:pPr>
        <w:spacing w:after="84"/>
        <w:ind w:firstLine="480"/>
        <w:rPr>
          <w:rFonts w:eastAsia="PMingLiU"/>
          <w:lang w:eastAsia="zh-TW"/>
        </w:rPr>
      </w:pPr>
      <w:r w:rsidRPr="00E430F6">
        <w:rPr>
          <w:rFonts w:eastAsia="宋体" w:hint="eastAsia"/>
        </w:rPr>
        <w:t>比较句法除了经常会省略之外，有时还可以选择倒装。倒装的目的，主要是为了增加清楚性。例如：</w:t>
      </w:r>
    </w:p>
    <w:p w:rsidR="00DD2927"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are more strongly opposed to </w:t>
      </w:r>
      <w:r w:rsidRPr="00E430F6">
        <w:rPr>
          <w:rFonts w:eastAsia="宋体"/>
          <w:u w:val="single"/>
        </w:rPr>
        <w:t>immigrants</w:t>
      </w:r>
      <w:r w:rsidRPr="00E430F6">
        <w:rPr>
          <w:rFonts w:eastAsia="宋体"/>
        </w:rPr>
        <w:t xml:space="preserve"> than </w:t>
      </w:r>
      <w:r w:rsidRPr="00E430F6">
        <w:rPr>
          <w:rFonts w:eastAsia="宋体"/>
          <w:u w:val="single"/>
        </w:rPr>
        <w:t>white-collar workers</w:t>
      </w:r>
      <w:r w:rsidRPr="00E430F6">
        <w:rPr>
          <w:rFonts w:eastAsia="宋体"/>
        </w:rPr>
        <w:t>, whose jobs are not seriously threatened by outsiders that swarm into this country.</w:t>
      </w:r>
      <w:r w:rsidRPr="00E430F6">
        <w:rPr>
          <w:rFonts w:eastAsia="宋体" w:hint="eastAsia"/>
        </w:rPr>
        <w:t>（不佳）</w:t>
      </w:r>
    </w:p>
    <w:p w:rsidR="00DD2927" w:rsidRDefault="00E430F6" w:rsidP="00182A90">
      <w:pPr>
        <w:spacing w:after="84"/>
        <w:ind w:firstLine="480"/>
        <w:rPr>
          <w:rFonts w:eastAsia="PMingLiU"/>
          <w:lang w:eastAsia="zh-TW"/>
        </w:rPr>
      </w:pPr>
      <w:r w:rsidRPr="00E430F6">
        <w:rPr>
          <w:rFonts w:eastAsia="宋体" w:hint="eastAsia"/>
        </w:rPr>
        <w:t>这个句子不清楚，主要是因为从属</w:t>
      </w:r>
      <w:r w:rsidR="00BF5096">
        <w:rPr>
          <w:rFonts w:eastAsia="宋体" w:hint="eastAsia"/>
        </w:rPr>
        <w:t>从句</w:t>
      </w:r>
      <w:r w:rsidRPr="00E430F6">
        <w:rPr>
          <w:rFonts w:eastAsia="宋体" w:hint="eastAsia"/>
        </w:rPr>
        <w:t>中的</w:t>
      </w:r>
      <w:r w:rsidRPr="00E430F6">
        <w:rPr>
          <w:rFonts w:eastAsia="宋体"/>
        </w:rPr>
        <w:t>white-collar workers</w:t>
      </w:r>
      <w:r w:rsidRPr="00E430F6">
        <w:rPr>
          <w:rFonts w:eastAsia="宋体" w:hint="eastAsia"/>
        </w:rPr>
        <w:t>看不出来是主词还是</w:t>
      </w:r>
      <w:r w:rsidR="009D20F5">
        <w:rPr>
          <w:rFonts w:eastAsia="宋体" w:hint="eastAsia"/>
        </w:rPr>
        <w:t>受词（宾语）</w:t>
      </w:r>
      <w:r w:rsidRPr="00E430F6">
        <w:rPr>
          <w:rFonts w:eastAsia="宋体" w:hint="eastAsia"/>
        </w:rPr>
        <w:t>，所以它有可能和主要</w:t>
      </w:r>
      <w:r w:rsidR="00BF5096">
        <w:rPr>
          <w:rFonts w:eastAsia="宋体" w:hint="eastAsia"/>
        </w:rPr>
        <w:t>从句</w:t>
      </w:r>
      <w:r w:rsidRPr="00E430F6">
        <w:rPr>
          <w:rFonts w:eastAsia="宋体" w:hint="eastAsia"/>
        </w:rPr>
        <w:t>的主词</w:t>
      </w:r>
      <w:r w:rsidRPr="00E430F6">
        <w:rPr>
          <w:rFonts w:eastAsia="宋体"/>
        </w:rPr>
        <w:t>manual laborers</w:t>
      </w:r>
      <w:r w:rsidRPr="00E430F6">
        <w:rPr>
          <w:rFonts w:eastAsia="宋体" w:hint="eastAsia"/>
        </w:rPr>
        <w:t>相比、也有可能和</w:t>
      </w:r>
      <w:r w:rsidR="009D20F5">
        <w:rPr>
          <w:rFonts w:eastAsia="宋体" w:hint="eastAsia"/>
        </w:rPr>
        <w:t>受词（宾语）</w:t>
      </w:r>
      <w:r w:rsidRPr="00E430F6">
        <w:rPr>
          <w:rFonts w:eastAsia="宋体"/>
        </w:rPr>
        <w:t>immigrants</w:t>
      </w:r>
      <w:r w:rsidRPr="00E430F6">
        <w:rPr>
          <w:rFonts w:eastAsia="宋体" w:hint="eastAsia"/>
        </w:rPr>
        <w:t>相比，是个模棱两可、并不清楚的比较。如果</w:t>
      </w:r>
      <w:r w:rsidRPr="00E430F6">
        <w:rPr>
          <w:rFonts w:eastAsia="宋体"/>
        </w:rPr>
        <w:t>white-collar workers</w:t>
      </w:r>
      <w:r w:rsidRPr="00E430F6">
        <w:rPr>
          <w:rFonts w:eastAsia="宋体" w:hint="eastAsia"/>
        </w:rPr>
        <w:t>比较的对像是</w:t>
      </w:r>
      <w:r w:rsidR="009D20F5">
        <w:rPr>
          <w:rFonts w:eastAsia="宋体" w:hint="eastAsia"/>
        </w:rPr>
        <w:t>受词（宾语）</w:t>
      </w:r>
      <w:r w:rsidRPr="00E430F6">
        <w:rPr>
          <w:rFonts w:eastAsia="宋体"/>
        </w:rPr>
        <w:t>immigrants</w:t>
      </w:r>
      <w:r w:rsidRPr="00E430F6">
        <w:rPr>
          <w:rFonts w:eastAsia="宋体" w:hint="eastAsia"/>
        </w:rPr>
        <w:t>，那么这个比较句法可以从下面这两句切入：</w:t>
      </w:r>
    </w:p>
    <w:p w:rsidR="00785232" w:rsidRPr="00785232"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w:t>
      </w:r>
      <w:r w:rsidRPr="00E430F6">
        <w:rPr>
          <w:rFonts w:eastAsia="宋体"/>
          <w:u w:val="single"/>
        </w:rPr>
        <w:t>are</w:t>
      </w:r>
      <w:r w:rsidRPr="00E430F6">
        <w:rPr>
          <w:rFonts w:eastAsia="宋体"/>
        </w:rPr>
        <w:t xml:space="preserve"> strongly </w:t>
      </w:r>
      <w:r w:rsidRPr="00E430F6">
        <w:rPr>
          <w:rFonts w:eastAsia="宋体"/>
          <w:u w:val="single"/>
        </w:rPr>
        <w:t>opposed</w:t>
      </w:r>
      <w:r w:rsidRPr="00E430F6">
        <w:rPr>
          <w:rFonts w:eastAsia="宋体"/>
        </w:rPr>
        <w:t xml:space="preserve"> to </w:t>
      </w:r>
      <w:r w:rsidRPr="00E430F6">
        <w:rPr>
          <w:rFonts w:eastAsia="宋体"/>
          <w:u w:val="single"/>
        </w:rPr>
        <w:t>immigrants</w:t>
      </w:r>
      <w:r w:rsidRPr="00E430F6">
        <w:rPr>
          <w:rFonts w:eastAsia="宋体"/>
        </w:rPr>
        <w:t>.</w:t>
      </w:r>
      <w:r w:rsidR="00785232" w:rsidRPr="00785232">
        <w:rPr>
          <w:rFonts w:eastAsia="PMingLiU" w:hint="eastAsia"/>
          <w:lang w:eastAsia="zh-TW"/>
        </w:rPr>
        <w:t xml:space="preserve"> </w:t>
      </w:r>
    </w:p>
    <w:p w:rsidR="00DD2927" w:rsidRDefault="00E430F6" w:rsidP="00182A90">
      <w:pPr>
        <w:pStyle w:val="Preface"/>
        <w:spacing w:after="84"/>
        <w:ind w:firstLine="480"/>
        <w:rPr>
          <w:rFonts w:eastAsia="PMingLiU"/>
          <w:lang w:eastAsia="zh-TW"/>
        </w:rPr>
      </w:pPr>
      <w:r w:rsidRPr="00E430F6">
        <w:rPr>
          <w:rFonts w:hint="eastAsia"/>
        </w:rPr>
        <w:t>粗工强烈排斥移民。</w:t>
      </w:r>
    </w:p>
    <w:p w:rsidR="00785232" w:rsidRPr="00785232"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w:t>
      </w:r>
      <w:r w:rsidRPr="00E430F6">
        <w:rPr>
          <w:rFonts w:eastAsia="宋体"/>
          <w:u w:val="single"/>
        </w:rPr>
        <w:t>are</w:t>
      </w:r>
      <w:r w:rsidRPr="00E430F6">
        <w:rPr>
          <w:rFonts w:eastAsia="宋体"/>
        </w:rPr>
        <w:t xml:space="preserve"> not so strongly </w:t>
      </w:r>
      <w:r w:rsidRPr="00E430F6">
        <w:rPr>
          <w:rFonts w:eastAsia="宋体"/>
          <w:u w:val="single"/>
        </w:rPr>
        <w:t>opposed</w:t>
      </w:r>
      <w:r w:rsidRPr="00E430F6">
        <w:rPr>
          <w:rFonts w:eastAsia="宋体"/>
        </w:rPr>
        <w:t xml:space="preserve"> to </w:t>
      </w:r>
      <w:r w:rsidRPr="00E430F6">
        <w:rPr>
          <w:rFonts w:eastAsia="宋体"/>
          <w:u w:val="single"/>
        </w:rPr>
        <w:t>white-collar workers</w:t>
      </w:r>
      <w:r w:rsidRPr="00E430F6">
        <w:rPr>
          <w:rFonts w:eastAsia="宋体"/>
        </w:rPr>
        <w:t>, whose jobs are</w:t>
      </w:r>
      <w:r w:rsidR="00785232" w:rsidRPr="00785232">
        <w:rPr>
          <w:rFonts w:eastAsia="PMingLiU" w:hint="eastAsia"/>
          <w:lang w:eastAsia="zh-TW"/>
        </w:rPr>
        <w:t xml:space="preserve"> </w:t>
      </w:r>
      <w:r w:rsidRPr="00E430F6">
        <w:rPr>
          <w:rFonts w:eastAsia="宋体"/>
        </w:rPr>
        <w:t>not seriously threatened by outsiders that swarm into this country.</w:t>
      </w:r>
    </w:p>
    <w:p w:rsidR="00DD2927" w:rsidRDefault="00E430F6" w:rsidP="00182A90">
      <w:pPr>
        <w:pStyle w:val="Preface"/>
        <w:spacing w:after="84"/>
        <w:ind w:firstLine="480"/>
        <w:rPr>
          <w:rFonts w:eastAsia="PMingLiU"/>
          <w:lang w:eastAsia="zh-TW"/>
        </w:rPr>
      </w:pPr>
      <w:r w:rsidRPr="00E430F6">
        <w:rPr>
          <w:rFonts w:hint="eastAsia"/>
        </w:rPr>
        <w:t>粗工并不强烈排斥白领阶级——大量涌进国内的外劳对后者的工作不会构成严重的威胁。</w:t>
      </w:r>
    </w:p>
    <w:p w:rsidR="00DD2927"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句当中有个介系词词组</w:t>
      </w:r>
      <w:r w:rsidRPr="00E430F6">
        <w:rPr>
          <w:rFonts w:eastAsia="宋体"/>
        </w:rPr>
        <w:t>to immigrants</w:t>
      </w:r>
      <w:r w:rsidRPr="00E430F6">
        <w:rPr>
          <w:rFonts w:eastAsia="宋体" w:hint="eastAsia"/>
        </w:rPr>
        <w:t>，和第</w:t>
      </w:r>
      <w:r w:rsidRPr="00E430F6">
        <w:rPr>
          <w:rFonts w:eastAsia="宋体"/>
        </w:rPr>
        <w:t>2</w:t>
      </w:r>
      <w:r w:rsidRPr="00E430F6">
        <w:rPr>
          <w:rFonts w:eastAsia="宋体" w:hint="eastAsia"/>
        </w:rPr>
        <w:t>句中的介系词词组</w:t>
      </w:r>
      <w:r w:rsidRPr="00E430F6">
        <w:rPr>
          <w:rFonts w:eastAsia="宋体"/>
        </w:rPr>
        <w:t>to white-collar workers</w:t>
      </w:r>
      <w:r w:rsidRPr="00E430F6">
        <w:rPr>
          <w:rFonts w:eastAsia="宋体" w:hint="eastAsia"/>
        </w:rPr>
        <w:t>相比较，可以采用表示「大于」的比较句法、用</w:t>
      </w:r>
      <w:r w:rsidRPr="00E430F6">
        <w:rPr>
          <w:rFonts w:eastAsia="宋体"/>
        </w:rPr>
        <w:t>more … than</w:t>
      </w:r>
      <w:r w:rsidRPr="00E430F6">
        <w:rPr>
          <w:rFonts w:eastAsia="宋体" w:hint="eastAsia"/>
        </w:rPr>
        <w:lastRenderedPageBreak/>
        <w:t>连接两句成为复句如下：</w:t>
      </w:r>
    </w:p>
    <w:p w:rsidR="00785232" w:rsidRPr="00785232"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manual laborers are opposed to white-collar workers</w:t>
      </w:r>
      <w:r w:rsidRPr="00E430F6">
        <w:rPr>
          <w:rFonts w:eastAsia="宋体"/>
        </w:rPr>
        <w:t>, whose jobs are not seriously threatened by outsiders that swarm into this country.</w:t>
      </w:r>
    </w:p>
    <w:p w:rsidR="00DD2927" w:rsidRDefault="00E430F6" w:rsidP="00182A90">
      <w:pPr>
        <w:pStyle w:val="Preface"/>
        <w:spacing w:after="84"/>
        <w:ind w:firstLine="480"/>
        <w:rPr>
          <w:rFonts w:eastAsia="PMingLiU"/>
          <w:lang w:eastAsia="zh-TW"/>
        </w:rPr>
      </w:pPr>
      <w:r w:rsidRPr="00E430F6">
        <w:rPr>
          <w:rFonts w:hint="eastAsia"/>
        </w:rPr>
        <w:t>粗工比较强烈排斥移民，却不是那么排斥白领阶级——大量涌进国内的外人对后者的工作并不构成严重的威胁。</w:t>
      </w:r>
    </w:p>
    <w:p w:rsidR="00DD2927" w:rsidRDefault="00E430F6" w:rsidP="00182A90">
      <w:pPr>
        <w:spacing w:after="84"/>
        <w:ind w:firstLine="480"/>
        <w:rPr>
          <w:rFonts w:eastAsia="PMingLiU"/>
          <w:lang w:eastAsia="zh-TW"/>
        </w:rPr>
      </w:pPr>
      <w:r w:rsidRPr="00E430F6">
        <w:rPr>
          <w:rFonts w:eastAsia="宋体" w:hint="eastAsia"/>
        </w:rPr>
        <w:t>从属连接词</w:t>
      </w:r>
      <w:r w:rsidRPr="00E430F6">
        <w:rPr>
          <w:rFonts w:eastAsia="宋体"/>
        </w:rPr>
        <w:t>than</w:t>
      </w:r>
      <w:r w:rsidRPr="00E430F6">
        <w:rPr>
          <w:rFonts w:eastAsia="宋体" w:hint="eastAsia"/>
        </w:rPr>
        <w:t>引导的副词</w:t>
      </w:r>
      <w:r w:rsidR="00BF5096">
        <w:rPr>
          <w:rFonts w:eastAsia="宋体" w:hint="eastAsia"/>
        </w:rPr>
        <w:t>从句</w:t>
      </w:r>
      <w:r w:rsidRPr="00E430F6">
        <w:rPr>
          <w:rFonts w:eastAsia="宋体" w:hint="eastAsia"/>
        </w:rPr>
        <w:t>中，可以把和主要</w:t>
      </w:r>
      <w:r w:rsidR="00BF5096">
        <w:rPr>
          <w:rFonts w:eastAsia="宋体" w:hint="eastAsia"/>
        </w:rPr>
        <w:t>从句</w:t>
      </w:r>
      <w:r w:rsidRPr="00E430F6">
        <w:rPr>
          <w:rFonts w:eastAsia="宋体" w:hint="eastAsia"/>
        </w:rPr>
        <w:t>重复的主词（</w:t>
      </w:r>
      <w:r w:rsidRPr="00E430F6">
        <w:rPr>
          <w:rFonts w:eastAsia="宋体"/>
        </w:rPr>
        <w:t>manual laborers</w:t>
      </w:r>
      <w:r w:rsidRPr="00E430F6">
        <w:rPr>
          <w:rFonts w:eastAsia="宋体" w:hint="eastAsia"/>
        </w:rPr>
        <w:t>）、动词（</w:t>
      </w:r>
      <w:r w:rsidRPr="00E430F6">
        <w:rPr>
          <w:rFonts w:eastAsia="宋体"/>
        </w:rPr>
        <w:t>are</w:t>
      </w:r>
      <w:r w:rsidRPr="00E430F6">
        <w:rPr>
          <w:rFonts w:eastAsia="宋体" w:hint="eastAsia"/>
        </w:rPr>
        <w:t>）与补语（</w:t>
      </w:r>
      <w:r w:rsidRPr="00E430F6">
        <w:rPr>
          <w:rFonts w:eastAsia="宋体"/>
        </w:rPr>
        <w:t>opposed</w:t>
      </w:r>
      <w:r w:rsidRPr="00E430F6">
        <w:rPr>
          <w:rFonts w:eastAsia="宋体" w:hint="eastAsia"/>
        </w:rPr>
        <w:t>）都省略掉，意思仍然清楚：</w:t>
      </w:r>
    </w:p>
    <w:p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to white-collar workers</w:t>
      </w:r>
      <w:r w:rsidRPr="00E430F6">
        <w:rPr>
          <w:rFonts w:eastAsia="宋体"/>
        </w:rPr>
        <w:t>, whose jobs are not seriously threatened by outsiders that swarm into this country.</w:t>
      </w:r>
    </w:p>
    <w:p w:rsidR="00DD2927" w:rsidRDefault="00E430F6" w:rsidP="00182A90">
      <w:pPr>
        <w:spacing w:after="84"/>
        <w:ind w:firstLine="480"/>
        <w:rPr>
          <w:rFonts w:eastAsia="PMingLiU"/>
          <w:lang w:eastAsia="zh-TW"/>
        </w:rPr>
      </w:pPr>
      <w:r w:rsidRPr="00E430F6">
        <w:rPr>
          <w:rFonts w:eastAsia="宋体" w:hint="eastAsia"/>
        </w:rPr>
        <w:t>只要把介系词词组</w:t>
      </w:r>
      <w:r w:rsidRPr="00E430F6">
        <w:rPr>
          <w:rFonts w:eastAsia="宋体"/>
        </w:rPr>
        <w:t>to white-collar workers</w:t>
      </w:r>
      <w:r w:rsidRPr="00E430F6">
        <w:rPr>
          <w:rFonts w:eastAsia="宋体" w:hint="eastAsia"/>
        </w:rPr>
        <w:t>中的介系词</w:t>
      </w:r>
      <w:r w:rsidRPr="00E430F6">
        <w:rPr>
          <w:rFonts w:eastAsia="宋体"/>
        </w:rPr>
        <w:t>to</w:t>
      </w:r>
      <w:r w:rsidRPr="00E430F6">
        <w:rPr>
          <w:rFonts w:eastAsia="宋体" w:hint="eastAsia"/>
        </w:rPr>
        <w:t>留下来，读者就知道</w:t>
      </w:r>
      <w:r w:rsidRPr="00E430F6">
        <w:rPr>
          <w:rFonts w:eastAsia="宋体"/>
        </w:rPr>
        <w:t>white-collar workers</w:t>
      </w:r>
      <w:r w:rsidRPr="00E430F6">
        <w:rPr>
          <w:rFonts w:eastAsia="宋体" w:hint="eastAsia"/>
        </w:rPr>
        <w:t>是</w:t>
      </w:r>
      <w:r w:rsidR="009D20F5">
        <w:rPr>
          <w:rFonts w:eastAsia="宋体" w:hint="eastAsia"/>
        </w:rPr>
        <w:t>受词（宾语）</w:t>
      </w:r>
      <w:r w:rsidRPr="00E430F6">
        <w:rPr>
          <w:rFonts w:eastAsia="宋体" w:hint="eastAsia"/>
        </w:rPr>
        <w:t>、它的比较对像是主要</w:t>
      </w:r>
      <w:r w:rsidR="00BF5096">
        <w:rPr>
          <w:rFonts w:eastAsia="宋体" w:hint="eastAsia"/>
        </w:rPr>
        <w:t>从句</w:t>
      </w:r>
      <w:r w:rsidRPr="00E430F6">
        <w:rPr>
          <w:rFonts w:eastAsia="宋体" w:hint="eastAsia"/>
        </w:rPr>
        <w:t>中的</w:t>
      </w:r>
      <w:r w:rsidR="009D20F5">
        <w:rPr>
          <w:rFonts w:eastAsia="宋体" w:hint="eastAsia"/>
        </w:rPr>
        <w:t>受词（宾语）</w:t>
      </w:r>
      <w:r w:rsidRPr="00E430F6">
        <w:rPr>
          <w:rFonts w:eastAsia="宋体"/>
        </w:rPr>
        <w:t>immigrants</w:t>
      </w:r>
      <w:r w:rsidRPr="00E430F6">
        <w:rPr>
          <w:rFonts w:eastAsia="宋体" w:hint="eastAsia"/>
        </w:rPr>
        <w:t>。但是，如果把</w:t>
      </w:r>
      <w:r w:rsidRPr="00E430F6">
        <w:rPr>
          <w:rFonts w:eastAsia="宋体"/>
        </w:rPr>
        <w:t>to white-collar workers</w:t>
      </w:r>
      <w:r w:rsidRPr="00E430F6">
        <w:rPr>
          <w:rFonts w:eastAsia="宋体" w:hint="eastAsia"/>
        </w:rPr>
        <w:t>当中的介系词</w:t>
      </w:r>
      <w:r w:rsidRPr="00E430F6">
        <w:rPr>
          <w:rFonts w:eastAsia="宋体"/>
        </w:rPr>
        <w:t>to</w:t>
      </w:r>
      <w:r w:rsidRPr="00E430F6">
        <w:rPr>
          <w:rFonts w:eastAsia="宋体" w:hint="eastAsia"/>
        </w:rPr>
        <w:t>也省略掉，成为下面那句的情况，就不够清楚了：</w:t>
      </w:r>
    </w:p>
    <w:p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white-collar workers</w:t>
      </w:r>
      <w:r w:rsidRPr="00E430F6">
        <w:rPr>
          <w:rFonts w:eastAsia="宋体"/>
        </w:rPr>
        <w:t>, whose jobs are not seriously threatened by outsiders that swarm into this country.</w:t>
      </w:r>
    </w:p>
    <w:p w:rsidR="00DD2927" w:rsidRDefault="00E430F6" w:rsidP="00182A90">
      <w:pPr>
        <w:spacing w:after="84"/>
        <w:ind w:firstLine="480"/>
        <w:rPr>
          <w:rFonts w:eastAsia="PMingLiU"/>
          <w:lang w:eastAsia="zh-TW"/>
        </w:rPr>
      </w:pPr>
      <w:r w:rsidRPr="00E430F6">
        <w:rPr>
          <w:rFonts w:eastAsia="宋体" w:hint="eastAsia"/>
        </w:rPr>
        <w:t>在</w:t>
      </w:r>
      <w:r w:rsidRPr="00E430F6">
        <w:rPr>
          <w:rFonts w:eastAsia="宋体"/>
        </w:rPr>
        <w:t>white-collar workers</w:t>
      </w:r>
      <w:r w:rsidRPr="00E430F6">
        <w:rPr>
          <w:rFonts w:eastAsia="宋体" w:hint="eastAsia"/>
        </w:rPr>
        <w:t>前面少了介系词</w:t>
      </w:r>
      <w:r w:rsidRPr="00E430F6">
        <w:rPr>
          <w:rFonts w:eastAsia="宋体"/>
        </w:rPr>
        <w:t>to</w:t>
      </w:r>
      <w:r w:rsidRPr="00E430F6">
        <w:rPr>
          <w:rFonts w:eastAsia="宋体" w:hint="eastAsia"/>
        </w:rPr>
        <w:t>，读者便无从判断它是主词还是</w:t>
      </w:r>
      <w:r w:rsidR="009D20F5">
        <w:rPr>
          <w:rFonts w:eastAsia="宋体" w:hint="eastAsia"/>
        </w:rPr>
        <w:t>受词（宾语）</w:t>
      </w:r>
      <w:r w:rsidRPr="00E430F6">
        <w:rPr>
          <w:rFonts w:eastAsia="宋体" w:hint="eastAsia"/>
        </w:rPr>
        <w:t>，因而也不清楚它的比较对像是主要</w:t>
      </w:r>
      <w:r w:rsidR="00BF5096">
        <w:rPr>
          <w:rFonts w:eastAsia="宋体" w:hint="eastAsia"/>
        </w:rPr>
        <w:t>从句</w:t>
      </w:r>
      <w:r w:rsidRPr="00E430F6">
        <w:rPr>
          <w:rFonts w:eastAsia="宋体" w:hint="eastAsia"/>
        </w:rPr>
        <w:t>的主词</w:t>
      </w:r>
      <w:r w:rsidRPr="00E430F6">
        <w:rPr>
          <w:rFonts w:eastAsia="宋体"/>
        </w:rPr>
        <w:t>manual laborers</w:t>
      </w:r>
      <w:r w:rsidRPr="00E430F6">
        <w:rPr>
          <w:rFonts w:eastAsia="宋体" w:hint="eastAsia"/>
        </w:rPr>
        <w:t>还是</w:t>
      </w:r>
      <w:r w:rsidR="009D20F5">
        <w:rPr>
          <w:rFonts w:eastAsia="宋体" w:hint="eastAsia"/>
        </w:rPr>
        <w:t>受词（宾语）</w:t>
      </w:r>
      <w:r w:rsidRPr="00E430F6">
        <w:rPr>
          <w:rFonts w:eastAsia="宋体"/>
        </w:rPr>
        <w:t>immigrants</w:t>
      </w:r>
      <w:r w:rsidRPr="00E430F6">
        <w:rPr>
          <w:rFonts w:eastAsia="宋体" w:hint="eastAsia"/>
        </w:rPr>
        <w:t>。</w:t>
      </w:r>
    </w:p>
    <w:p w:rsidR="00DD2927" w:rsidRDefault="00E430F6" w:rsidP="00182A90">
      <w:pPr>
        <w:spacing w:after="84"/>
        <w:ind w:firstLine="480"/>
        <w:rPr>
          <w:rFonts w:eastAsia="PMingLiU"/>
          <w:lang w:eastAsia="zh-TW"/>
        </w:rPr>
      </w:pPr>
      <w:r w:rsidRPr="00E430F6">
        <w:rPr>
          <w:rFonts w:eastAsia="宋体" w:hint="eastAsia"/>
        </w:rPr>
        <w:t>另一种情况，如果</w:t>
      </w:r>
      <w:r w:rsidRPr="00E430F6">
        <w:rPr>
          <w:rFonts w:eastAsia="宋体"/>
        </w:rPr>
        <w:t>white-collar workers</w:t>
      </w:r>
      <w:r w:rsidRPr="00E430F6">
        <w:rPr>
          <w:rFonts w:eastAsia="宋体" w:hint="eastAsia"/>
        </w:rPr>
        <w:t>的比较对像是</w:t>
      </w:r>
      <w:r w:rsidRPr="00E430F6">
        <w:rPr>
          <w:rFonts w:eastAsia="宋体"/>
        </w:rPr>
        <w:t>manual laborers</w:t>
      </w:r>
      <w:r w:rsidRPr="00E430F6">
        <w:rPr>
          <w:rFonts w:eastAsia="宋体" w:hint="eastAsia"/>
        </w:rPr>
        <w:t>，那么这个句子可以从以下这两句来切入：</w:t>
      </w:r>
    </w:p>
    <w:p w:rsidR="00785232" w:rsidRPr="00785232"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w:t>
      </w:r>
      <w:r w:rsidRPr="00E430F6">
        <w:rPr>
          <w:rFonts w:eastAsia="宋体"/>
          <w:u w:val="single"/>
        </w:rPr>
        <w:t>are</w:t>
      </w:r>
      <w:r w:rsidRPr="00E430F6">
        <w:rPr>
          <w:rFonts w:eastAsia="宋体"/>
        </w:rPr>
        <w:t xml:space="preserve"> strongly </w:t>
      </w:r>
      <w:r w:rsidRPr="00E430F6">
        <w:rPr>
          <w:rFonts w:eastAsia="宋体"/>
          <w:u w:val="single"/>
        </w:rPr>
        <w:t>opposed</w:t>
      </w:r>
      <w:r w:rsidRPr="00E430F6">
        <w:rPr>
          <w:rFonts w:eastAsia="宋体"/>
        </w:rPr>
        <w:t xml:space="preserve"> to immigrants.</w:t>
      </w:r>
      <w:r w:rsidR="00785232" w:rsidRPr="00785232">
        <w:rPr>
          <w:rFonts w:eastAsia="PMingLiU" w:hint="eastAsia"/>
          <w:lang w:eastAsia="zh-TW"/>
        </w:rPr>
        <w:t xml:space="preserve"> </w:t>
      </w:r>
    </w:p>
    <w:p w:rsidR="00DD2927" w:rsidRDefault="00E430F6" w:rsidP="00182A90">
      <w:pPr>
        <w:pStyle w:val="Preface"/>
        <w:spacing w:after="84"/>
        <w:ind w:firstLine="480"/>
        <w:rPr>
          <w:rFonts w:eastAsia="PMingLiU"/>
          <w:lang w:eastAsia="zh-TW"/>
        </w:rPr>
      </w:pPr>
      <w:r w:rsidRPr="00E430F6">
        <w:rPr>
          <w:rFonts w:hint="eastAsia"/>
        </w:rPr>
        <w:t>粗工强烈排斥移民。</w:t>
      </w:r>
    </w:p>
    <w:p w:rsidR="00785232" w:rsidRPr="00785232" w:rsidRDefault="00E430F6" w:rsidP="00182A90">
      <w:pPr>
        <w:spacing w:after="84"/>
        <w:ind w:firstLine="480"/>
        <w:rPr>
          <w:rFonts w:eastAsia="PMingLiU"/>
          <w:lang w:eastAsia="zh-TW"/>
        </w:rPr>
      </w:pPr>
      <w:r w:rsidRPr="00E430F6">
        <w:rPr>
          <w:rFonts w:eastAsia="宋体"/>
          <w:u w:val="single"/>
        </w:rPr>
        <w:t>White-collar workers</w:t>
      </w:r>
      <w:r w:rsidRPr="00E430F6">
        <w:rPr>
          <w:rFonts w:eastAsia="宋体"/>
        </w:rPr>
        <w:t>, whose jobs are not seriously threatened by outsiders that swarm</w:t>
      </w:r>
      <w:r w:rsidR="00D96BD4">
        <w:rPr>
          <w:rFonts w:hint="eastAsia"/>
        </w:rPr>
        <w:t xml:space="preserve"> </w:t>
      </w:r>
      <w:r w:rsidRPr="00E430F6">
        <w:rPr>
          <w:rFonts w:eastAsia="宋体"/>
        </w:rPr>
        <w:t xml:space="preserve">into this country, </w:t>
      </w:r>
      <w:r w:rsidRPr="00E430F6">
        <w:rPr>
          <w:rFonts w:eastAsia="宋体"/>
          <w:u w:val="single"/>
        </w:rPr>
        <w:t>are</w:t>
      </w:r>
      <w:r w:rsidRPr="00E430F6">
        <w:rPr>
          <w:rFonts w:eastAsia="宋体"/>
        </w:rPr>
        <w:t xml:space="preserve"> not very strongly </w:t>
      </w:r>
      <w:r w:rsidRPr="00E430F6">
        <w:rPr>
          <w:rFonts w:eastAsia="宋体"/>
          <w:u w:val="single"/>
        </w:rPr>
        <w:t>opposed</w:t>
      </w:r>
      <w:r w:rsidRPr="00E430F6">
        <w:rPr>
          <w:rFonts w:eastAsia="宋体"/>
        </w:rPr>
        <w:t xml:space="preserve"> to immigrants.</w:t>
      </w:r>
    </w:p>
    <w:p w:rsidR="00DD2927" w:rsidRDefault="00E430F6" w:rsidP="00182A90">
      <w:pPr>
        <w:pStyle w:val="Preface"/>
        <w:spacing w:after="84"/>
        <w:ind w:firstLine="480"/>
        <w:rPr>
          <w:rFonts w:eastAsia="PMingLiU"/>
          <w:lang w:eastAsia="zh-TW"/>
        </w:rPr>
      </w:pPr>
      <w:r w:rsidRPr="00E430F6">
        <w:rPr>
          <w:rFonts w:hint="eastAsia"/>
        </w:rPr>
        <w:t>白领阶级——大量涌进国内的外劳对他们的工作不会构成严重的威胁——并不强烈排斥移民。</w:t>
      </w:r>
    </w:p>
    <w:p w:rsidR="00DD2927" w:rsidRDefault="00E430F6" w:rsidP="00182A90">
      <w:pPr>
        <w:spacing w:after="84"/>
        <w:ind w:firstLine="480"/>
        <w:rPr>
          <w:rFonts w:eastAsia="PMingLiU"/>
          <w:lang w:eastAsia="zh-TW"/>
        </w:rPr>
      </w:pPr>
      <w:r w:rsidRPr="00E430F6">
        <w:rPr>
          <w:rFonts w:eastAsia="宋体" w:hint="eastAsia"/>
        </w:rPr>
        <w:t>这两个句子可以用</w:t>
      </w:r>
      <w:r w:rsidRPr="00E430F6">
        <w:rPr>
          <w:rFonts w:eastAsia="宋体"/>
        </w:rPr>
        <w:t>more … than</w:t>
      </w:r>
      <w:r w:rsidRPr="00E430F6">
        <w:rPr>
          <w:rFonts w:eastAsia="宋体" w:hint="eastAsia"/>
        </w:rPr>
        <w:t>连接，制造一个表示「大于」的比较句法如下：</w:t>
      </w:r>
    </w:p>
    <w:p w:rsidR="00785232" w:rsidRPr="00785232"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white-collar workers</w:t>
      </w:r>
      <w:r w:rsidRPr="00E430F6">
        <w:rPr>
          <w:rFonts w:eastAsia="宋体"/>
        </w:rPr>
        <w:t xml:space="preserve">, whose jobs are not seriously threatened by outsiders that swarm into this country, </w:t>
      </w:r>
      <w:r w:rsidRPr="00E430F6">
        <w:rPr>
          <w:rFonts w:eastAsia="宋体"/>
          <w:u w:val="single"/>
        </w:rPr>
        <w:t>are opposed to immigrants</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粗工排斥移民的程度超过白领阶级排斥移民的程度——大量涌进国内的外人对白领阶级的工作并不构成严重的威胁。</w:t>
      </w:r>
    </w:p>
    <w:p w:rsidR="00DD2927" w:rsidRDefault="00E430F6" w:rsidP="00182A90">
      <w:pPr>
        <w:spacing w:after="84"/>
        <w:ind w:firstLine="480"/>
        <w:rPr>
          <w:rFonts w:eastAsia="PMingLiU"/>
          <w:lang w:eastAsia="zh-TW"/>
        </w:rPr>
      </w:pPr>
      <w:r w:rsidRPr="00E430F6">
        <w:rPr>
          <w:rFonts w:eastAsia="宋体" w:hint="eastAsia"/>
        </w:rPr>
        <w:lastRenderedPageBreak/>
        <w:t>这是个比较句法的复句。连接词</w:t>
      </w:r>
      <w:r w:rsidRPr="00E430F6">
        <w:rPr>
          <w:rFonts w:eastAsia="宋体"/>
        </w:rPr>
        <w:t>than</w:t>
      </w:r>
      <w:r w:rsidRPr="00E430F6">
        <w:rPr>
          <w:rFonts w:eastAsia="宋体" w:hint="eastAsia"/>
        </w:rPr>
        <w:t>引导的从属</w:t>
      </w:r>
      <w:r w:rsidR="00BF5096">
        <w:rPr>
          <w:rFonts w:eastAsia="宋体" w:hint="eastAsia"/>
        </w:rPr>
        <w:t>从句</w:t>
      </w:r>
      <w:r w:rsidRPr="00E430F6">
        <w:rPr>
          <w:rFonts w:eastAsia="宋体" w:hint="eastAsia"/>
        </w:rPr>
        <w:t>中，补语部分</w:t>
      </w:r>
      <w:r w:rsidRPr="00E430F6">
        <w:rPr>
          <w:rFonts w:eastAsia="宋体"/>
        </w:rPr>
        <w:t>opposed to immigrants</w:t>
      </w:r>
      <w:r w:rsidRPr="00E430F6">
        <w:rPr>
          <w:rFonts w:eastAsia="宋体" w:hint="eastAsia"/>
        </w:rPr>
        <w:t>和主要</w:t>
      </w:r>
      <w:r w:rsidR="00BF5096">
        <w:rPr>
          <w:rFonts w:eastAsia="宋体" w:hint="eastAsia"/>
        </w:rPr>
        <w:t>从句</w:t>
      </w:r>
      <w:r w:rsidRPr="00E430F6">
        <w:rPr>
          <w:rFonts w:eastAsia="宋体" w:hint="eastAsia"/>
        </w:rPr>
        <w:t>的补语相同、可以省略，成为：</w:t>
      </w:r>
    </w:p>
    <w:p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white-collar workers</w:t>
      </w:r>
      <w:r w:rsidRPr="00E430F6">
        <w:rPr>
          <w:rFonts w:eastAsia="宋体"/>
        </w:rPr>
        <w:t xml:space="preserve">, whose jobs are not seriously threatened by outsiders that swarm into this country, </w:t>
      </w:r>
      <w:r w:rsidRPr="00E430F6">
        <w:rPr>
          <w:rFonts w:eastAsia="宋体"/>
          <w:u w:val="single"/>
        </w:rPr>
        <w:t>are</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其实，从属</w:t>
      </w:r>
      <w:r w:rsidR="00BF5096">
        <w:rPr>
          <w:rFonts w:eastAsia="宋体" w:hint="eastAsia"/>
        </w:rPr>
        <w:t>从句</w:t>
      </w:r>
      <w:r w:rsidRPr="00E430F6">
        <w:rPr>
          <w:rFonts w:eastAsia="宋体" w:hint="eastAsia"/>
        </w:rPr>
        <w:t>中的动词</w:t>
      </w:r>
      <w:r w:rsidRPr="00E430F6">
        <w:rPr>
          <w:rFonts w:eastAsia="宋体"/>
        </w:rPr>
        <w:t>are</w:t>
      </w:r>
      <w:r w:rsidRPr="00E430F6">
        <w:rPr>
          <w:rFonts w:eastAsia="宋体" w:hint="eastAsia"/>
        </w:rPr>
        <w:t>也和主要</w:t>
      </w:r>
      <w:r w:rsidR="00BF5096">
        <w:rPr>
          <w:rFonts w:eastAsia="宋体" w:hint="eastAsia"/>
        </w:rPr>
        <w:t>从句</w:t>
      </w:r>
      <w:r w:rsidRPr="00E430F6">
        <w:rPr>
          <w:rFonts w:eastAsia="宋体" w:hint="eastAsia"/>
        </w:rPr>
        <w:t>的动词重复，本来是可以省略的。但是，必须把动词</w:t>
      </w:r>
      <w:r w:rsidRPr="00E430F6">
        <w:rPr>
          <w:rFonts w:eastAsia="宋体"/>
        </w:rPr>
        <w:t>are</w:t>
      </w:r>
      <w:r w:rsidRPr="00E430F6">
        <w:rPr>
          <w:rFonts w:eastAsia="宋体" w:hint="eastAsia"/>
        </w:rPr>
        <w:t>留下来，读者才知道</w:t>
      </w:r>
      <w:r w:rsidRPr="00E430F6">
        <w:rPr>
          <w:rFonts w:eastAsia="宋体"/>
        </w:rPr>
        <w:t>white-collar workers</w:t>
      </w:r>
      <w:r w:rsidRPr="00E430F6">
        <w:rPr>
          <w:rFonts w:eastAsia="宋体" w:hint="eastAsia"/>
        </w:rPr>
        <w:t>是从属</w:t>
      </w:r>
      <w:r w:rsidR="00BF5096">
        <w:rPr>
          <w:rFonts w:eastAsia="宋体" w:hint="eastAsia"/>
        </w:rPr>
        <w:t>从句</w:t>
      </w:r>
      <w:r w:rsidRPr="00E430F6">
        <w:rPr>
          <w:rFonts w:eastAsia="宋体" w:hint="eastAsia"/>
        </w:rPr>
        <w:t>的主词、也才知道</w:t>
      </w:r>
      <w:r w:rsidRPr="00E430F6">
        <w:rPr>
          <w:rFonts w:eastAsia="宋体"/>
        </w:rPr>
        <w:t>white-collar workers</w:t>
      </w:r>
      <w:r w:rsidRPr="00E430F6">
        <w:rPr>
          <w:rFonts w:eastAsia="宋体" w:hint="eastAsia"/>
        </w:rPr>
        <w:t>的比较对像是主要</w:t>
      </w:r>
      <w:r w:rsidR="00BF5096">
        <w:rPr>
          <w:rFonts w:eastAsia="宋体" w:hint="eastAsia"/>
        </w:rPr>
        <w:t>从句</w:t>
      </w:r>
      <w:r w:rsidRPr="00E430F6">
        <w:rPr>
          <w:rFonts w:eastAsia="宋体" w:hint="eastAsia"/>
        </w:rPr>
        <w:t>的主词</w:t>
      </w:r>
      <w:r w:rsidRPr="00E430F6">
        <w:rPr>
          <w:rFonts w:eastAsia="宋体"/>
        </w:rPr>
        <w:t>manual laborers</w:t>
      </w:r>
      <w:r w:rsidRPr="00E430F6">
        <w:rPr>
          <w:rFonts w:eastAsia="宋体" w:hint="eastAsia"/>
        </w:rPr>
        <w:t>。如果把重复的动词</w:t>
      </w:r>
      <w:r w:rsidRPr="00E430F6">
        <w:rPr>
          <w:rFonts w:eastAsia="宋体"/>
        </w:rPr>
        <w:t>are</w:t>
      </w:r>
      <w:r w:rsidRPr="00E430F6">
        <w:rPr>
          <w:rFonts w:eastAsia="宋体" w:hint="eastAsia"/>
        </w:rPr>
        <w:t>省掉，会变成这样：</w:t>
      </w:r>
    </w:p>
    <w:p w:rsidR="00DD2927"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are more strongly opposed to </w:t>
      </w:r>
      <w:r w:rsidRPr="00E430F6">
        <w:rPr>
          <w:rFonts w:eastAsia="宋体"/>
          <w:u w:val="single"/>
        </w:rPr>
        <w:t>immigrants</w:t>
      </w:r>
      <w:r w:rsidRPr="00E430F6">
        <w:rPr>
          <w:rFonts w:eastAsia="宋体"/>
        </w:rPr>
        <w:t xml:space="preserve"> than </w:t>
      </w:r>
      <w:r w:rsidRPr="00E430F6">
        <w:rPr>
          <w:rFonts w:eastAsia="宋体"/>
          <w:u w:val="single"/>
        </w:rPr>
        <w:t>white-collar workers</w:t>
      </w:r>
      <w:r w:rsidRPr="00E430F6">
        <w:rPr>
          <w:rFonts w:eastAsia="宋体"/>
        </w:rPr>
        <w:t>, whose jobs are not seriously threatened by outsiders that swarm into this country.</w:t>
      </w:r>
      <w:r w:rsidRPr="00E430F6">
        <w:rPr>
          <w:rFonts w:eastAsia="宋体" w:hint="eastAsia"/>
        </w:rPr>
        <w:t>（不佳）</w:t>
      </w:r>
    </w:p>
    <w:p w:rsidR="00DD2927" w:rsidRDefault="00E430F6" w:rsidP="00182A90">
      <w:pPr>
        <w:spacing w:after="84"/>
        <w:ind w:firstLine="480"/>
        <w:rPr>
          <w:rFonts w:eastAsia="PMingLiU"/>
          <w:lang w:eastAsia="zh-TW"/>
        </w:rPr>
      </w:pPr>
      <w:r w:rsidRPr="00E430F6">
        <w:rPr>
          <w:rFonts w:eastAsia="宋体" w:hint="eastAsia"/>
        </w:rPr>
        <w:t>这又回复到刚才那个句意不清的句子。读者无从判断</w:t>
      </w:r>
      <w:r w:rsidRPr="00E430F6">
        <w:rPr>
          <w:rFonts w:eastAsia="宋体"/>
        </w:rPr>
        <w:t>white-collar workers</w:t>
      </w:r>
      <w:r w:rsidRPr="00E430F6">
        <w:rPr>
          <w:rFonts w:eastAsia="宋体" w:hint="eastAsia"/>
        </w:rPr>
        <w:t>是主词还是</w:t>
      </w:r>
      <w:r w:rsidR="009D20F5">
        <w:rPr>
          <w:rFonts w:eastAsia="宋体" w:hint="eastAsia"/>
        </w:rPr>
        <w:t>受词（宾语）</w:t>
      </w:r>
      <w:r w:rsidRPr="00E430F6">
        <w:rPr>
          <w:rFonts w:eastAsia="宋体" w:hint="eastAsia"/>
        </w:rPr>
        <w:t>、也就无从判断它的比较对像是主要</w:t>
      </w:r>
      <w:r w:rsidR="00BF5096">
        <w:rPr>
          <w:rFonts w:eastAsia="宋体" w:hint="eastAsia"/>
        </w:rPr>
        <w:t>从句</w:t>
      </w:r>
      <w:r w:rsidRPr="00E430F6">
        <w:rPr>
          <w:rFonts w:eastAsia="宋体" w:hint="eastAsia"/>
        </w:rPr>
        <w:t>的主词</w:t>
      </w:r>
      <w:r w:rsidRPr="00E430F6">
        <w:rPr>
          <w:rFonts w:eastAsia="宋体"/>
        </w:rPr>
        <w:t>manual laborers</w:t>
      </w:r>
      <w:r w:rsidRPr="00E430F6">
        <w:rPr>
          <w:rFonts w:eastAsia="宋体" w:hint="eastAsia"/>
        </w:rPr>
        <w:t>还是</w:t>
      </w:r>
      <w:r w:rsidR="009D20F5">
        <w:rPr>
          <w:rFonts w:eastAsia="宋体" w:hint="eastAsia"/>
        </w:rPr>
        <w:t>受词（宾语）</w:t>
      </w:r>
      <w:r w:rsidRPr="00E430F6">
        <w:rPr>
          <w:rFonts w:eastAsia="宋体"/>
        </w:rPr>
        <w:t>immigrants</w:t>
      </w:r>
      <w:r w:rsidRPr="00E430F6">
        <w:rPr>
          <w:rFonts w:eastAsia="宋体" w:hint="eastAsia"/>
        </w:rPr>
        <w:t>。</w:t>
      </w:r>
    </w:p>
    <w:p w:rsidR="00DD2927" w:rsidRDefault="00E430F6" w:rsidP="00182A90">
      <w:pPr>
        <w:spacing w:after="84"/>
        <w:ind w:firstLine="480"/>
        <w:rPr>
          <w:rFonts w:eastAsia="PMingLiU"/>
          <w:lang w:eastAsia="zh-TW"/>
        </w:rPr>
      </w:pPr>
      <w:r w:rsidRPr="00E430F6">
        <w:rPr>
          <w:rFonts w:eastAsia="宋体" w:hint="eastAsia"/>
        </w:rPr>
        <w:t>为了排除这种模棱两可的情况，必须把</w:t>
      </w:r>
      <w:r w:rsidRPr="00E430F6">
        <w:rPr>
          <w:rFonts w:eastAsia="宋体"/>
        </w:rPr>
        <w:t>are</w:t>
      </w:r>
      <w:r w:rsidRPr="00E430F6">
        <w:rPr>
          <w:rFonts w:eastAsia="宋体" w:hint="eastAsia"/>
        </w:rPr>
        <w:t>留下来才够清楚，如下：</w:t>
      </w:r>
    </w:p>
    <w:p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white-collar workers</w:t>
      </w:r>
      <w:r w:rsidRPr="00E430F6">
        <w:rPr>
          <w:rFonts w:eastAsia="宋体"/>
        </w:rPr>
        <w:t xml:space="preserve">, whose jobs are not seriously threatened by outsiders that swarm into this country, </w:t>
      </w:r>
      <w:r w:rsidRPr="00E430F6">
        <w:rPr>
          <w:rFonts w:eastAsia="宋体"/>
          <w:u w:val="single"/>
        </w:rPr>
        <w:t>are</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但是细看一下这个句子，会发现从属</w:t>
      </w:r>
      <w:r w:rsidR="00BF5096">
        <w:rPr>
          <w:rFonts w:eastAsia="宋体" w:hint="eastAsia"/>
        </w:rPr>
        <w:t>从句</w:t>
      </w:r>
      <w:r w:rsidRPr="00E430F6">
        <w:rPr>
          <w:rFonts w:eastAsia="宋体" w:hint="eastAsia"/>
        </w:rPr>
        <w:t>中主词</w:t>
      </w:r>
      <w:r w:rsidRPr="00E430F6">
        <w:rPr>
          <w:rFonts w:eastAsia="宋体"/>
        </w:rPr>
        <w:t>white-collar workers</w:t>
      </w:r>
      <w:r w:rsidRPr="00E430F6">
        <w:rPr>
          <w:rFonts w:eastAsia="宋体" w:hint="eastAsia"/>
        </w:rPr>
        <w:t>和动词</w:t>
      </w:r>
      <w:r w:rsidRPr="00E430F6">
        <w:rPr>
          <w:rFonts w:eastAsia="宋体"/>
        </w:rPr>
        <w:t>are</w:t>
      </w:r>
      <w:r w:rsidRPr="00E430F6">
        <w:rPr>
          <w:rFonts w:eastAsia="宋体" w:hint="eastAsia"/>
        </w:rPr>
        <w:t>之间隔了一个很长的关系</w:t>
      </w:r>
      <w:r w:rsidR="00BF5096">
        <w:rPr>
          <w:rFonts w:eastAsia="宋体" w:hint="eastAsia"/>
        </w:rPr>
        <w:t>从句</w:t>
      </w:r>
      <w:r w:rsidRPr="00E430F6">
        <w:rPr>
          <w:rFonts w:eastAsia="宋体" w:hint="eastAsia"/>
        </w:rPr>
        <w:t>。主词和动词的距离太远会造成意思不清楚。而且，动词</w:t>
      </w:r>
      <w:r w:rsidRPr="00E430F6">
        <w:rPr>
          <w:rFonts w:eastAsia="宋体"/>
        </w:rPr>
        <w:t>are</w:t>
      </w:r>
      <w:r w:rsidRPr="00E430F6">
        <w:rPr>
          <w:rFonts w:eastAsia="宋体" w:hint="eastAsia"/>
        </w:rPr>
        <w:t>是个连缀动词，它后面的补语</w:t>
      </w:r>
      <w:r w:rsidRPr="00E430F6">
        <w:rPr>
          <w:rFonts w:eastAsia="宋体"/>
        </w:rPr>
        <w:t>opposed to immigrants</w:t>
      </w:r>
      <w:r w:rsidRPr="00E430F6">
        <w:rPr>
          <w:rFonts w:eastAsia="宋体" w:hint="eastAsia"/>
        </w:rPr>
        <w:t>省略掉之后，等于是借用主要</w:t>
      </w:r>
      <w:r w:rsidR="00BF5096">
        <w:rPr>
          <w:rFonts w:eastAsia="宋体" w:hint="eastAsia"/>
        </w:rPr>
        <w:t>从句</w:t>
      </w:r>
      <w:r w:rsidRPr="00E430F6">
        <w:rPr>
          <w:rFonts w:eastAsia="宋体" w:hint="eastAsia"/>
        </w:rPr>
        <w:t>中同样的一个补语。把</w:t>
      </w:r>
      <w:r w:rsidRPr="00E430F6">
        <w:rPr>
          <w:rFonts w:eastAsia="宋体"/>
        </w:rPr>
        <w:t>are</w:t>
      </w:r>
      <w:r w:rsidRPr="00E430F6">
        <w:rPr>
          <w:rFonts w:eastAsia="宋体" w:hint="eastAsia"/>
        </w:rPr>
        <w:t>一个字远远抛在后面，和主词与补语之间都有颇长的距离，这是很不清楚的讲法。</w:t>
      </w:r>
      <w:r w:rsidRPr="00D96BD4">
        <w:rPr>
          <w:rStyle w:val="af1"/>
          <w:rFonts w:hint="eastAsia"/>
        </w:rPr>
        <w:t>可是我们前面分析过，这个</w:t>
      </w:r>
      <w:r w:rsidRPr="00D96BD4">
        <w:rPr>
          <w:rStyle w:val="af1"/>
        </w:rPr>
        <w:t>are</w:t>
      </w:r>
      <w:r w:rsidRPr="00D96BD4">
        <w:rPr>
          <w:rStyle w:val="af1"/>
          <w:rFonts w:hint="eastAsia"/>
        </w:rPr>
        <w:t>又不能省略，否则会出现模棱两可的结果。碰到这种棘手的情况，最好的解决办法就是倒装</w:t>
      </w:r>
      <w:r w:rsidRPr="00E430F6">
        <w:rPr>
          <w:rFonts w:eastAsia="宋体" w:hint="eastAsia"/>
        </w:rPr>
        <w:t>：</w:t>
      </w:r>
    </w:p>
    <w:p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are white-collar workers</w:t>
      </w:r>
      <w:r w:rsidRPr="00E430F6">
        <w:rPr>
          <w:rFonts w:eastAsia="宋体"/>
        </w:rPr>
        <w:t>, whose jobs are not seriously threatened by outsiders that swarm into this country.</w:t>
      </w:r>
    </w:p>
    <w:p w:rsidR="00EA57E3" w:rsidRDefault="00E430F6" w:rsidP="00182A90">
      <w:pPr>
        <w:spacing w:after="84"/>
        <w:ind w:firstLine="480"/>
        <w:rPr>
          <w:rFonts w:eastAsia="PMingLiU"/>
          <w:lang w:eastAsia="zh-TW"/>
        </w:rPr>
      </w:pPr>
      <w:r w:rsidRPr="00E430F6">
        <w:rPr>
          <w:rFonts w:eastAsia="宋体" w:hint="eastAsia"/>
        </w:rPr>
        <w:t>把动词倒装到主词前面，造成的结果是动词</w:t>
      </w:r>
      <w:r w:rsidRPr="00E430F6">
        <w:rPr>
          <w:rFonts w:eastAsia="宋体"/>
        </w:rPr>
        <w:t>are</w:t>
      </w:r>
      <w:r w:rsidRPr="00E430F6">
        <w:rPr>
          <w:rFonts w:eastAsia="宋体" w:hint="eastAsia"/>
        </w:rPr>
        <w:t>与主词</w:t>
      </w:r>
      <w:r w:rsidRPr="00E430F6">
        <w:rPr>
          <w:rFonts w:eastAsia="宋体"/>
        </w:rPr>
        <w:t>white-collar workers</w:t>
      </w:r>
      <w:r w:rsidRPr="00E430F6">
        <w:rPr>
          <w:rFonts w:eastAsia="宋体" w:hint="eastAsia"/>
        </w:rPr>
        <w:t>在一起、动词</w:t>
      </w:r>
      <w:r w:rsidRPr="00E430F6">
        <w:rPr>
          <w:rFonts w:eastAsia="宋体"/>
        </w:rPr>
        <w:t>are</w:t>
      </w:r>
      <w:r w:rsidRPr="00E430F6">
        <w:rPr>
          <w:rFonts w:eastAsia="宋体" w:hint="eastAsia"/>
        </w:rPr>
        <w:t>仍然在主词</w:t>
      </w:r>
      <w:r w:rsidRPr="00E430F6">
        <w:rPr>
          <w:rFonts w:eastAsia="宋体"/>
        </w:rPr>
        <w:t>white-collar workers</w:t>
      </w:r>
      <w:r w:rsidRPr="00E430F6">
        <w:rPr>
          <w:rFonts w:eastAsia="宋体" w:hint="eastAsia"/>
        </w:rPr>
        <w:t>与补语</w:t>
      </w:r>
      <w:r w:rsidRPr="00E430F6">
        <w:rPr>
          <w:rFonts w:eastAsia="宋体"/>
        </w:rPr>
        <w:t>opposed to immigrants</w:t>
      </w:r>
      <w:r w:rsidRPr="00E430F6">
        <w:rPr>
          <w:rFonts w:eastAsia="宋体" w:hint="eastAsia"/>
        </w:rPr>
        <w:t>之间继续扮演连缀动词的角色。同时很明显看得出来</w:t>
      </w:r>
      <w:r w:rsidRPr="00E430F6">
        <w:rPr>
          <w:rFonts w:eastAsia="宋体"/>
        </w:rPr>
        <w:t>white-collar workers</w:t>
      </w:r>
      <w:r w:rsidRPr="00E430F6">
        <w:rPr>
          <w:rFonts w:eastAsia="宋体" w:hint="eastAsia"/>
        </w:rPr>
        <w:t>是主词、比较的对像是</w:t>
      </w:r>
      <w:r w:rsidRPr="00E430F6">
        <w:rPr>
          <w:rFonts w:eastAsia="宋体"/>
        </w:rPr>
        <w:t>manual laborers</w:t>
      </w:r>
      <w:r w:rsidRPr="00E430F6">
        <w:rPr>
          <w:rFonts w:eastAsia="宋体" w:hint="eastAsia"/>
        </w:rPr>
        <w:t>。这才是最清楚的表达方式。</w:t>
      </w:r>
    </w:p>
    <w:p w:rsidR="00DD2927" w:rsidRDefault="00E430F6" w:rsidP="00982549">
      <w:pPr>
        <w:pStyle w:val="3"/>
        <w:spacing w:before="126" w:after="126"/>
        <w:rPr>
          <w:rFonts w:eastAsia="PMingLiU"/>
          <w:lang w:eastAsia="zh-TW"/>
        </w:rPr>
      </w:pPr>
      <w:bookmarkStart w:id="49" w:name="_Toc363483876"/>
      <w:r w:rsidRPr="00E430F6">
        <w:rPr>
          <w:rFonts w:hint="eastAsia"/>
        </w:rPr>
        <w:t>比较点的观察</w:t>
      </w:r>
      <w:bookmarkEnd w:id="49"/>
    </w:p>
    <w:p w:rsidR="00DD2927" w:rsidRDefault="00E430F6" w:rsidP="00182A90">
      <w:pPr>
        <w:spacing w:after="84"/>
        <w:ind w:firstLine="480"/>
        <w:rPr>
          <w:rFonts w:eastAsia="PMingLiU"/>
          <w:lang w:eastAsia="zh-TW"/>
        </w:rPr>
      </w:pPr>
      <w:r w:rsidRPr="00E430F6">
        <w:rPr>
          <w:rFonts w:eastAsia="宋体" w:hint="eastAsia"/>
        </w:rPr>
        <w:t>下面这个句子，有些读者乍看之下可能会觉得奇怪：</w:t>
      </w:r>
    </w:p>
    <w:p w:rsidR="00785232" w:rsidRPr="00785232" w:rsidRDefault="00E430F6" w:rsidP="00182A90">
      <w:pPr>
        <w:spacing w:after="84"/>
        <w:ind w:firstLine="480"/>
        <w:rPr>
          <w:rFonts w:eastAsia="PMingLiU"/>
          <w:lang w:eastAsia="zh-TW"/>
        </w:rPr>
      </w:pPr>
      <w:r w:rsidRPr="00E430F6">
        <w:rPr>
          <w:rFonts w:eastAsia="宋体"/>
        </w:rPr>
        <w:t xml:space="preserve">Your friend is </w:t>
      </w:r>
      <w:r w:rsidRPr="00E430F6">
        <w:rPr>
          <w:rFonts w:eastAsia="宋体"/>
          <w:u w:val="single"/>
        </w:rPr>
        <w:t>more bold</w:t>
      </w:r>
      <w:r w:rsidRPr="00E430F6">
        <w:rPr>
          <w:rFonts w:eastAsia="宋体"/>
        </w:rPr>
        <w:t xml:space="preserve"> than wise.</w:t>
      </w:r>
    </w:p>
    <w:p w:rsidR="00DD2927" w:rsidRDefault="00E430F6" w:rsidP="00182A90">
      <w:pPr>
        <w:pStyle w:val="Preface"/>
        <w:spacing w:after="84"/>
        <w:ind w:firstLine="480"/>
        <w:rPr>
          <w:rFonts w:eastAsia="PMingLiU"/>
          <w:lang w:eastAsia="zh-TW"/>
        </w:rPr>
      </w:pPr>
      <w:r w:rsidRPr="00E430F6">
        <w:rPr>
          <w:rFonts w:hint="eastAsia"/>
        </w:rPr>
        <w:lastRenderedPageBreak/>
        <w:t>你那位朋友有勇无谋。</w:t>
      </w:r>
    </w:p>
    <w:p w:rsidR="00DD2927" w:rsidRDefault="00E430F6" w:rsidP="00182A90">
      <w:pPr>
        <w:spacing w:after="84"/>
        <w:ind w:firstLine="480"/>
        <w:rPr>
          <w:rFonts w:eastAsia="PMingLiU"/>
          <w:lang w:eastAsia="zh-TW"/>
        </w:rPr>
      </w:pPr>
      <w:r w:rsidRPr="00E430F6">
        <w:rPr>
          <w:rFonts w:eastAsia="宋体" w:hint="eastAsia"/>
        </w:rPr>
        <w:t>形容词</w:t>
      </w:r>
      <w:r w:rsidRPr="00E430F6">
        <w:rPr>
          <w:rFonts w:eastAsia="宋体"/>
        </w:rPr>
        <w:t>bold</w:t>
      </w:r>
      <w:r w:rsidRPr="00E430F6">
        <w:rPr>
          <w:rFonts w:eastAsia="宋体" w:hint="eastAsia"/>
        </w:rPr>
        <w:t>是单音节的字，它的比较级应该拼成</w:t>
      </w:r>
      <w:r w:rsidRPr="00E430F6">
        <w:rPr>
          <w:rFonts w:eastAsia="宋体"/>
        </w:rPr>
        <w:t>bolder</w:t>
      </w:r>
      <w:r w:rsidRPr="00E430F6">
        <w:rPr>
          <w:rFonts w:eastAsia="宋体" w:hint="eastAsia"/>
        </w:rPr>
        <w:t>，在这里为什么是</w:t>
      </w:r>
      <w:r w:rsidRPr="00E430F6">
        <w:rPr>
          <w:rFonts w:eastAsia="宋体"/>
        </w:rPr>
        <w:t>more bold</w:t>
      </w:r>
      <w:r w:rsidRPr="00E430F6">
        <w:rPr>
          <w:rFonts w:eastAsia="宋体" w:hint="eastAsia"/>
        </w:rPr>
        <w:t>？</w:t>
      </w:r>
    </w:p>
    <w:p w:rsidR="00DD2927" w:rsidRDefault="00E430F6" w:rsidP="00182A90">
      <w:pPr>
        <w:spacing w:after="84"/>
        <w:ind w:firstLine="480"/>
        <w:rPr>
          <w:rFonts w:eastAsia="PMingLiU"/>
          <w:lang w:eastAsia="zh-TW"/>
        </w:rPr>
      </w:pPr>
      <w:r w:rsidRPr="00E430F6">
        <w:rPr>
          <w:rFonts w:eastAsia="宋体" w:hint="eastAsia"/>
        </w:rPr>
        <w:t>这是因为，这个句子并非两个人在比谁「比较大胆」，像下面这个句子的情况：</w:t>
      </w:r>
    </w:p>
    <w:p w:rsidR="00785232" w:rsidRPr="00785232" w:rsidRDefault="00E430F6" w:rsidP="00182A90">
      <w:pPr>
        <w:spacing w:after="84"/>
        <w:ind w:firstLine="480"/>
        <w:rPr>
          <w:rFonts w:eastAsia="PMingLiU"/>
          <w:lang w:eastAsia="zh-TW"/>
        </w:rPr>
      </w:pPr>
      <w:r w:rsidRPr="00E430F6">
        <w:rPr>
          <w:rFonts w:eastAsia="宋体"/>
        </w:rPr>
        <w:t xml:space="preserve">Your friend is bolder </w:t>
      </w:r>
      <w:r w:rsidRPr="00E430F6">
        <w:rPr>
          <w:rFonts w:eastAsia="宋体"/>
          <w:u w:val="single"/>
        </w:rPr>
        <w:t>than you (are)</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你那位朋友比你大胆。</w:t>
      </w:r>
    </w:p>
    <w:p w:rsidR="00DD2927" w:rsidRDefault="00E430F6" w:rsidP="00182A90">
      <w:pPr>
        <w:spacing w:after="84"/>
        <w:ind w:firstLine="480"/>
        <w:rPr>
          <w:rFonts w:eastAsia="PMingLiU"/>
          <w:lang w:eastAsia="zh-TW"/>
        </w:rPr>
      </w:pPr>
      <w:r w:rsidRPr="00E430F6">
        <w:rPr>
          <w:rFonts w:eastAsia="宋体" w:hint="eastAsia"/>
        </w:rPr>
        <w:t>这时候，比较的对像是</w:t>
      </w:r>
      <w:r w:rsidRPr="00E430F6">
        <w:rPr>
          <w:rFonts w:eastAsia="宋体"/>
        </w:rPr>
        <w:t>your friend</w:t>
      </w:r>
      <w:r w:rsidRPr="00E430F6">
        <w:rPr>
          <w:rFonts w:eastAsia="宋体" w:hint="eastAsia"/>
        </w:rPr>
        <w:t>和</w:t>
      </w:r>
      <w:r w:rsidRPr="00E430F6">
        <w:rPr>
          <w:rFonts w:eastAsia="宋体"/>
        </w:rPr>
        <w:t>you</w:t>
      </w:r>
      <w:r w:rsidRPr="00E430F6">
        <w:rPr>
          <w:rFonts w:eastAsia="宋体" w:hint="eastAsia"/>
        </w:rPr>
        <w:t>，比较点在于重复的形容词</w:t>
      </w:r>
      <w:r w:rsidRPr="00E430F6">
        <w:rPr>
          <w:rFonts w:eastAsia="宋体"/>
        </w:rPr>
        <w:t>bold</w:t>
      </w:r>
      <w:r w:rsidRPr="00E430F6">
        <w:rPr>
          <w:rFonts w:eastAsia="宋体" w:hint="eastAsia"/>
        </w:rPr>
        <w:t>，它的比较级当然就是</w:t>
      </w:r>
      <w:r w:rsidRPr="00E430F6">
        <w:rPr>
          <w:rFonts w:eastAsia="宋体"/>
        </w:rPr>
        <w:t>bolder</w:t>
      </w:r>
      <w:r w:rsidRPr="00E430F6">
        <w:rPr>
          <w:rFonts w:eastAsia="宋体" w:hint="eastAsia"/>
        </w:rPr>
        <w:t>。可是，</w:t>
      </w:r>
      <w:r w:rsidRPr="00E430F6">
        <w:rPr>
          <w:rFonts w:eastAsia="宋体"/>
        </w:rPr>
        <w:t>Your friend is more bold than wise</w:t>
      </w:r>
      <w:r w:rsidRPr="00E430F6">
        <w:rPr>
          <w:rFonts w:eastAsia="宋体" w:hint="eastAsia"/>
        </w:rPr>
        <w:t>这个句子的情况并非如此。这个句子可以拆开成下面这两句来观察：</w:t>
      </w:r>
    </w:p>
    <w:p w:rsidR="00785232" w:rsidRPr="00785232" w:rsidRDefault="00E430F6" w:rsidP="00182A90">
      <w:pPr>
        <w:spacing w:after="84"/>
        <w:ind w:firstLine="480"/>
        <w:rPr>
          <w:rFonts w:eastAsia="PMingLiU"/>
          <w:lang w:eastAsia="zh-TW"/>
        </w:rPr>
      </w:pPr>
      <w:r w:rsidRPr="00E430F6">
        <w:rPr>
          <w:rFonts w:eastAsia="宋体"/>
        </w:rPr>
        <w:t>Your friend is very bold.</w:t>
      </w:r>
    </w:p>
    <w:p w:rsidR="00DD2927" w:rsidRDefault="00E430F6" w:rsidP="00182A90">
      <w:pPr>
        <w:spacing w:after="84"/>
        <w:ind w:firstLine="480"/>
        <w:rPr>
          <w:rFonts w:eastAsia="PMingLiU"/>
          <w:lang w:eastAsia="zh-TW"/>
        </w:rPr>
      </w:pPr>
      <w:r w:rsidRPr="00E430F6">
        <w:rPr>
          <w:rFonts w:eastAsia="宋体"/>
        </w:rPr>
        <w:t>Your friend is not very wise.</w:t>
      </w:r>
    </w:p>
    <w:p w:rsidR="00DD2927" w:rsidRDefault="00E430F6" w:rsidP="00182A90">
      <w:pPr>
        <w:spacing w:after="84"/>
        <w:ind w:firstLine="480"/>
        <w:rPr>
          <w:rFonts w:eastAsia="PMingLiU"/>
          <w:lang w:eastAsia="zh-TW"/>
        </w:rPr>
      </w:pPr>
      <w:r w:rsidRPr="00E430F6">
        <w:rPr>
          <w:rFonts w:eastAsia="宋体" w:hint="eastAsia"/>
        </w:rPr>
        <w:t>这时候，两个句子之间的比较点并不是形容词</w:t>
      </w:r>
      <w:r w:rsidRPr="00E430F6">
        <w:rPr>
          <w:rFonts w:eastAsia="宋体"/>
        </w:rPr>
        <w:t>bold</w:t>
      </w:r>
      <w:r w:rsidRPr="00E430F6">
        <w:rPr>
          <w:rFonts w:eastAsia="宋体" w:hint="eastAsia"/>
        </w:rPr>
        <w:t>，因为一边是</w:t>
      </w:r>
      <w:r w:rsidRPr="00E430F6">
        <w:rPr>
          <w:rFonts w:eastAsia="宋体"/>
        </w:rPr>
        <w:t>bold</w:t>
      </w:r>
      <w:r w:rsidRPr="00E430F6">
        <w:rPr>
          <w:rFonts w:eastAsia="宋体" w:hint="eastAsia"/>
        </w:rPr>
        <w:t>、另一边却是</w:t>
      </w:r>
      <w:r w:rsidRPr="00E430F6">
        <w:rPr>
          <w:rFonts w:eastAsia="宋体"/>
        </w:rPr>
        <w:t>wise</w:t>
      </w:r>
      <w:r w:rsidRPr="00E430F6">
        <w:rPr>
          <w:rFonts w:eastAsia="宋体" w:hint="eastAsia"/>
        </w:rPr>
        <w:t>，并没有交集。真正的比较点在于程度副词：</w:t>
      </w:r>
      <w:r w:rsidRPr="00E430F6">
        <w:rPr>
          <w:rFonts w:eastAsia="宋体"/>
        </w:rPr>
        <w:t>bold</w:t>
      </w:r>
      <w:r w:rsidRPr="00E430F6">
        <w:rPr>
          <w:rFonts w:eastAsia="宋体" w:hint="eastAsia"/>
        </w:rPr>
        <w:t>的「程度」和</w:t>
      </w:r>
      <w:r w:rsidRPr="00E430F6">
        <w:rPr>
          <w:rFonts w:eastAsia="宋体"/>
        </w:rPr>
        <w:t>wise</w:t>
      </w:r>
      <w:r w:rsidRPr="00E430F6">
        <w:rPr>
          <w:rFonts w:eastAsia="宋体" w:hint="eastAsia"/>
        </w:rPr>
        <w:t>的「程度」相比。这个程度副词可能是</w:t>
      </w:r>
      <w:r w:rsidRPr="00E430F6">
        <w:rPr>
          <w:rFonts w:eastAsia="宋体"/>
        </w:rPr>
        <w:t>very much</w:t>
      </w:r>
      <w:r w:rsidRPr="00E430F6">
        <w:rPr>
          <w:rFonts w:eastAsia="宋体" w:hint="eastAsia"/>
        </w:rPr>
        <w:t>，比较级就是</w:t>
      </w:r>
      <w:r w:rsidRPr="00E430F6">
        <w:rPr>
          <w:rFonts w:eastAsia="宋体"/>
        </w:rPr>
        <w:t>more</w:t>
      </w:r>
      <w:r w:rsidRPr="00E430F6">
        <w:rPr>
          <w:rFonts w:eastAsia="宋体" w:hint="eastAsia"/>
        </w:rPr>
        <w:t>。这两个句子因而还是可以用</w:t>
      </w:r>
      <w:r w:rsidRPr="00E430F6">
        <w:rPr>
          <w:rFonts w:eastAsia="宋体"/>
        </w:rPr>
        <w:t>more … than</w:t>
      </w:r>
      <w:r w:rsidRPr="00E430F6">
        <w:rPr>
          <w:rFonts w:eastAsia="宋体" w:hint="eastAsia"/>
        </w:rPr>
        <w:t>来连接，如下：</w:t>
      </w:r>
    </w:p>
    <w:p w:rsidR="00DD2927" w:rsidRDefault="00E430F6" w:rsidP="00182A90">
      <w:pPr>
        <w:spacing w:after="84"/>
        <w:ind w:firstLine="480"/>
        <w:rPr>
          <w:rFonts w:eastAsia="PMingLiU"/>
          <w:lang w:eastAsia="zh-TW"/>
        </w:rPr>
      </w:pPr>
      <w:r w:rsidRPr="00E430F6">
        <w:rPr>
          <w:rFonts w:eastAsia="宋体"/>
        </w:rPr>
        <w:t xml:space="preserve">Your friend is more bold </w:t>
      </w:r>
      <w:r w:rsidRPr="00E430F6">
        <w:rPr>
          <w:rFonts w:eastAsia="宋体"/>
          <w:u w:val="single"/>
        </w:rPr>
        <w:t>than (he is) wise</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下面这几个例子的情况都差不多：</w:t>
      </w:r>
    </w:p>
    <w:p w:rsidR="00785232" w:rsidRPr="00785232" w:rsidRDefault="00E430F6" w:rsidP="00182A90">
      <w:pPr>
        <w:spacing w:after="84"/>
        <w:ind w:firstLine="480"/>
        <w:rPr>
          <w:rFonts w:eastAsia="PMingLiU"/>
          <w:lang w:eastAsia="zh-TW"/>
        </w:rPr>
      </w:pPr>
      <w:r w:rsidRPr="00E430F6">
        <w:rPr>
          <w:rFonts w:eastAsia="宋体"/>
        </w:rPr>
        <w:t xml:space="preserve">This movie is more boring </w:t>
      </w:r>
      <w:r w:rsidRPr="00E430F6">
        <w:rPr>
          <w:rFonts w:eastAsia="宋体"/>
          <w:u w:val="single"/>
        </w:rPr>
        <w:t>than (it is) educational</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这部电影与其说有教育性，不如说是无聊。</w:t>
      </w:r>
    </w:p>
    <w:p w:rsidR="00785232" w:rsidRPr="00785232" w:rsidRDefault="00E430F6" w:rsidP="00182A90">
      <w:pPr>
        <w:spacing w:after="84"/>
        <w:ind w:firstLine="480"/>
        <w:rPr>
          <w:rFonts w:eastAsia="PMingLiU"/>
          <w:lang w:eastAsia="zh-TW"/>
        </w:rPr>
      </w:pPr>
      <w:r w:rsidRPr="00E430F6">
        <w:rPr>
          <w:rFonts w:eastAsia="宋体"/>
        </w:rPr>
        <w:t xml:space="preserve">I regard John more as a brother </w:t>
      </w:r>
      <w:r w:rsidRPr="00E430F6">
        <w:rPr>
          <w:rFonts w:eastAsia="宋体"/>
          <w:u w:val="single"/>
        </w:rPr>
        <w:t>than as a boyfriend</w:t>
      </w:r>
      <w:r w:rsidRPr="00E430F6">
        <w:rPr>
          <w:rFonts w:eastAsia="宋体"/>
        </w:rPr>
        <w:t>.</w:t>
      </w:r>
    </w:p>
    <w:p w:rsidR="00EA57E3" w:rsidRDefault="00E430F6" w:rsidP="00182A90">
      <w:pPr>
        <w:pStyle w:val="Preface"/>
        <w:spacing w:after="84"/>
        <w:ind w:firstLine="480"/>
        <w:rPr>
          <w:rFonts w:eastAsia="PMingLiU"/>
          <w:lang w:eastAsia="zh-TW"/>
        </w:rPr>
      </w:pPr>
      <w:r w:rsidRPr="00E430F6">
        <w:rPr>
          <w:rFonts w:hint="eastAsia"/>
        </w:rPr>
        <w:t>在我眼中，</w:t>
      </w:r>
      <w:r w:rsidRPr="00E430F6">
        <w:t>John</w:t>
      </w:r>
      <w:r w:rsidRPr="00E430F6">
        <w:rPr>
          <w:rFonts w:hint="eastAsia"/>
        </w:rPr>
        <w:t>与其说是男朋友，不如说是兄弟。</w:t>
      </w:r>
    </w:p>
    <w:p w:rsidR="00DD2927" w:rsidRDefault="00E430F6" w:rsidP="00182A90">
      <w:pPr>
        <w:pStyle w:val="1"/>
        <w:spacing w:after="84"/>
        <w:rPr>
          <w:rFonts w:eastAsia="PMingLiU"/>
          <w:lang w:eastAsia="zh-TW"/>
        </w:rPr>
      </w:pPr>
      <w:bookmarkStart w:id="50" w:name="_Toc363483877"/>
      <w:r w:rsidRPr="00E430F6">
        <w:rPr>
          <w:rFonts w:hint="eastAsia"/>
        </w:rPr>
        <w:lastRenderedPageBreak/>
        <w:t>第七章</w:t>
      </w:r>
      <w:r w:rsidRPr="00E430F6">
        <w:t xml:space="preserve"> </w:t>
      </w:r>
      <w:r w:rsidRPr="00E430F6">
        <w:rPr>
          <w:rFonts w:hint="eastAsia"/>
        </w:rPr>
        <w:t>介系词</w:t>
      </w:r>
      <w:bookmarkEnd w:id="50"/>
    </w:p>
    <w:p w:rsidR="00DD2927" w:rsidRDefault="00E430F6" w:rsidP="00182A90">
      <w:pPr>
        <w:spacing w:after="84"/>
        <w:ind w:firstLine="480"/>
        <w:rPr>
          <w:rFonts w:eastAsia="PMingLiU"/>
          <w:lang w:eastAsia="zh-TW"/>
        </w:rPr>
      </w:pPr>
      <w:r w:rsidRPr="00E430F6">
        <w:rPr>
          <w:rFonts w:eastAsia="宋体" w:hint="eastAsia"/>
        </w:rPr>
        <w:t>介系词（</w:t>
      </w:r>
      <w:r w:rsidRPr="00E430F6">
        <w:rPr>
          <w:rFonts w:eastAsia="宋体"/>
        </w:rPr>
        <w:t>prepositions</w:t>
      </w:r>
      <w:r w:rsidRPr="00E430F6">
        <w:rPr>
          <w:rFonts w:eastAsia="宋体" w:hint="eastAsia"/>
        </w:rPr>
        <w:t>），从造字来看是</w:t>
      </w:r>
      <w:r w:rsidRPr="00E430F6">
        <w:rPr>
          <w:rFonts w:eastAsia="宋体"/>
        </w:rPr>
        <w:t>pre-</w:t>
      </w:r>
      <w:r w:rsidRPr="00E430F6">
        <w:rPr>
          <w:rFonts w:eastAsia="宋体" w:hint="eastAsia"/>
        </w:rPr>
        <w:t>加上</w:t>
      </w:r>
      <w:r w:rsidRPr="00E430F6">
        <w:rPr>
          <w:rFonts w:eastAsia="宋体"/>
        </w:rPr>
        <w:t>position</w:t>
      </w:r>
      <w:r w:rsidRPr="00E430F6">
        <w:rPr>
          <w:rFonts w:eastAsia="宋体" w:hint="eastAsia"/>
        </w:rPr>
        <w:t>，意思是「放在前面的东西」。介系词的用法就是放在名词前面、与名词（称为它的</w:t>
      </w:r>
      <w:r w:rsidR="009D20F5">
        <w:rPr>
          <w:rFonts w:eastAsia="宋体" w:hint="eastAsia"/>
        </w:rPr>
        <w:t>受词（宾语）</w:t>
      </w:r>
      <w:r w:rsidRPr="00E430F6">
        <w:rPr>
          <w:rFonts w:eastAsia="宋体" w:hint="eastAsia"/>
        </w:rPr>
        <w:t>）共同构成一个意义单元、称为介系词词组，当作修饰语使用。介系词词组这种修饰语可以当形容词或副词使用，是最有弹性、使用频率最高的一种修饰语。可以用来修饰名词、动词、形容词、副词等各大词类。以下是介系词词组修饰各种词类的例子：</w:t>
      </w:r>
    </w:p>
    <w:p w:rsidR="00785232" w:rsidRPr="00785232" w:rsidRDefault="00E430F6" w:rsidP="00182A90">
      <w:pPr>
        <w:spacing w:after="84"/>
        <w:ind w:firstLine="480"/>
        <w:rPr>
          <w:lang w:eastAsia="zh-TW"/>
        </w:rPr>
      </w:pPr>
      <w:r w:rsidRPr="00E430F6">
        <w:rPr>
          <w:rFonts w:eastAsia="宋体"/>
          <w:u w:val="single"/>
        </w:rPr>
        <w:t>The company</w:t>
      </w:r>
      <w:r w:rsidRPr="00E430F6">
        <w:rPr>
          <w:rFonts w:eastAsia="宋体"/>
        </w:rPr>
        <w:t xml:space="preserve"> is </w:t>
      </w:r>
      <w:r w:rsidRPr="00E430F6">
        <w:rPr>
          <w:rFonts w:eastAsia="宋体"/>
          <w:u w:val="single"/>
        </w:rPr>
        <w:t>in trouble</w:t>
      </w:r>
      <w:r w:rsidRPr="00E430F6">
        <w:rPr>
          <w:rFonts w:eastAsia="宋体"/>
        </w:rPr>
        <w:t>.</w:t>
      </w:r>
    </w:p>
    <w:p w:rsidR="00785232" w:rsidRPr="00785232" w:rsidRDefault="00E430F6" w:rsidP="00982549">
      <w:pPr>
        <w:pStyle w:val="Preface"/>
        <w:spacing w:after="84"/>
        <w:ind w:firstLine="480"/>
        <w:rPr>
          <w:lang w:eastAsia="zh-TW"/>
        </w:rPr>
      </w:pPr>
      <w:r w:rsidRPr="00E430F6">
        <w:rPr>
          <w:rFonts w:hint="eastAsia"/>
        </w:rPr>
        <w:t>名词</w:t>
      </w:r>
      <w:r w:rsidRPr="00E430F6">
        <w:t xml:space="preserve">    </w:t>
      </w:r>
      <w:r w:rsidR="004D3D13">
        <w:rPr>
          <w:rFonts w:hint="eastAsia"/>
        </w:rPr>
        <w:t xml:space="preserve">     </w:t>
      </w:r>
      <w:r w:rsidRPr="00E430F6">
        <w:rPr>
          <w:rFonts w:hint="eastAsia"/>
        </w:rPr>
        <w:t>介系词词组</w:t>
      </w:r>
    </w:p>
    <w:p w:rsidR="00DD2927" w:rsidRDefault="00E430F6" w:rsidP="00182A90">
      <w:pPr>
        <w:spacing w:after="84"/>
        <w:ind w:firstLine="480"/>
        <w:rPr>
          <w:lang w:eastAsia="zh-TW"/>
        </w:rPr>
      </w:pPr>
      <w:r w:rsidRPr="00E430F6">
        <w:rPr>
          <w:rFonts w:eastAsia="宋体" w:hint="eastAsia"/>
        </w:rPr>
        <w:t>介系词词组</w:t>
      </w:r>
      <w:r w:rsidRPr="00E430F6">
        <w:rPr>
          <w:rFonts w:eastAsia="宋体"/>
        </w:rPr>
        <w:t>in trouble</w:t>
      </w:r>
      <w:r w:rsidRPr="00E430F6">
        <w:rPr>
          <w:rFonts w:eastAsia="宋体" w:hint="eastAsia"/>
        </w:rPr>
        <w:t>当形容词使用，在句中充当主词补语、修饰主词</w:t>
      </w:r>
      <w:r w:rsidRPr="00E430F6">
        <w:rPr>
          <w:rFonts w:eastAsia="宋体"/>
        </w:rPr>
        <w:t>the company</w:t>
      </w:r>
      <w:r w:rsidRPr="00E430F6">
        <w:rPr>
          <w:rFonts w:eastAsia="宋体" w:hint="eastAsia"/>
        </w:rPr>
        <w:t>（名词）。</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leave</w:t>
      </w:r>
      <w:r w:rsidRPr="00E430F6">
        <w:rPr>
          <w:rFonts w:eastAsia="宋体"/>
        </w:rPr>
        <w:t xml:space="preserve"> </w:t>
      </w:r>
      <w:r w:rsidRPr="00E430F6">
        <w:rPr>
          <w:rFonts w:eastAsia="宋体"/>
          <w:u w:val="single"/>
        </w:rPr>
        <w:t>for Hong Kong</w:t>
      </w:r>
      <w:r w:rsidRPr="00E430F6">
        <w:rPr>
          <w:rFonts w:eastAsia="宋体"/>
        </w:rPr>
        <w:t xml:space="preserve"> tomorrow.</w:t>
      </w:r>
    </w:p>
    <w:p w:rsidR="00785232" w:rsidRPr="00785232" w:rsidRDefault="00E430F6" w:rsidP="00982549">
      <w:pPr>
        <w:pStyle w:val="Preface"/>
        <w:spacing w:after="84"/>
        <w:ind w:firstLine="480"/>
        <w:rPr>
          <w:lang w:eastAsia="zh-TW"/>
        </w:rPr>
      </w:pPr>
      <w:r w:rsidRPr="00E430F6">
        <w:rPr>
          <w:rFonts w:hint="eastAsia"/>
        </w:rPr>
        <w:t>动词</w:t>
      </w:r>
      <w:r w:rsidRPr="00E430F6">
        <w:t xml:space="preserve"> </w:t>
      </w:r>
      <w:r w:rsidR="004D3D13">
        <w:rPr>
          <w:rFonts w:hint="eastAsia"/>
        </w:rPr>
        <w:t xml:space="preserve">  </w:t>
      </w:r>
      <w:r w:rsidRPr="00E430F6">
        <w:rPr>
          <w:rFonts w:hint="eastAsia"/>
        </w:rPr>
        <w:t>介系词词组</w:t>
      </w:r>
    </w:p>
    <w:p w:rsidR="00DD2927" w:rsidRDefault="00E430F6" w:rsidP="00182A90">
      <w:pPr>
        <w:spacing w:after="84"/>
        <w:ind w:firstLine="480"/>
        <w:rPr>
          <w:lang w:eastAsia="zh-TW"/>
        </w:rPr>
      </w:pPr>
      <w:r w:rsidRPr="00E430F6">
        <w:rPr>
          <w:rFonts w:eastAsia="宋体" w:hint="eastAsia"/>
        </w:rPr>
        <w:t>介系词词组</w:t>
      </w:r>
      <w:r w:rsidRPr="00E430F6">
        <w:rPr>
          <w:rFonts w:eastAsia="宋体"/>
        </w:rPr>
        <w:t>for Hong Kong</w:t>
      </w:r>
      <w:r w:rsidRPr="00E430F6">
        <w:rPr>
          <w:rFonts w:eastAsia="宋体" w:hint="eastAsia"/>
        </w:rPr>
        <w:t>当地方副词使用，修饰动词</w:t>
      </w:r>
      <w:r w:rsidRPr="00E430F6">
        <w:rPr>
          <w:rFonts w:eastAsia="宋体"/>
        </w:rPr>
        <w:t>leave</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The country is </w:t>
      </w:r>
      <w:r w:rsidRPr="00E430F6">
        <w:rPr>
          <w:rFonts w:eastAsia="宋体"/>
          <w:u w:val="single"/>
        </w:rPr>
        <w:t>rich</w:t>
      </w:r>
      <w:r w:rsidRPr="00E430F6">
        <w:rPr>
          <w:rFonts w:eastAsia="宋体"/>
        </w:rPr>
        <w:t xml:space="preserve"> </w:t>
      </w:r>
      <w:r w:rsidRPr="00E430F6">
        <w:rPr>
          <w:rFonts w:eastAsia="宋体"/>
          <w:u w:val="single"/>
        </w:rPr>
        <w:t>in mineral wealth</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这个国家富含矿物资源。</w:t>
      </w:r>
    </w:p>
    <w:p w:rsidR="00DD2927" w:rsidRDefault="00E430F6" w:rsidP="00182A90">
      <w:pPr>
        <w:spacing w:after="84"/>
        <w:ind w:firstLine="480"/>
        <w:rPr>
          <w:lang w:eastAsia="zh-TW"/>
        </w:rPr>
      </w:pPr>
      <w:r w:rsidRPr="00E430F6">
        <w:rPr>
          <w:rFonts w:eastAsia="宋体" w:hint="eastAsia"/>
        </w:rPr>
        <w:t>介系词词组</w:t>
      </w:r>
      <w:r w:rsidRPr="00E430F6">
        <w:rPr>
          <w:rFonts w:eastAsia="宋体"/>
        </w:rPr>
        <w:t>in mineral wealth</w:t>
      </w:r>
      <w:r w:rsidRPr="00E430F6">
        <w:rPr>
          <w:rFonts w:eastAsia="宋体" w:hint="eastAsia"/>
        </w:rPr>
        <w:t>当副词使用，修饰形容词</w:t>
      </w:r>
      <w:r w:rsidRPr="00E430F6">
        <w:rPr>
          <w:rFonts w:eastAsia="宋体"/>
        </w:rPr>
        <w:t>rich</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The new janitor works </w:t>
      </w:r>
      <w:r w:rsidRPr="00E430F6">
        <w:rPr>
          <w:rFonts w:eastAsia="宋体"/>
          <w:u w:val="single"/>
        </w:rPr>
        <w:t>half-heartedly</w:t>
      </w:r>
      <w:r w:rsidRPr="00E430F6">
        <w:rPr>
          <w:rFonts w:eastAsia="宋体"/>
        </w:rPr>
        <w:t xml:space="preserve"> </w:t>
      </w:r>
      <w:r w:rsidRPr="00E430F6">
        <w:rPr>
          <w:rFonts w:eastAsia="宋体"/>
          <w:u w:val="single"/>
        </w:rPr>
        <w:t>at best</w:t>
      </w:r>
      <w:r w:rsidRPr="00E430F6">
        <w:rPr>
          <w:rFonts w:eastAsia="宋体"/>
        </w:rPr>
        <w:t>.</w:t>
      </w:r>
    </w:p>
    <w:p w:rsidR="00DD2927" w:rsidRDefault="00E430F6" w:rsidP="00182A90">
      <w:pPr>
        <w:pStyle w:val="Preface"/>
        <w:spacing w:after="84"/>
        <w:ind w:firstLine="480"/>
        <w:rPr>
          <w:lang w:eastAsia="zh-TW"/>
        </w:rPr>
      </w:pPr>
      <w:r w:rsidRPr="00E430F6">
        <w:rPr>
          <w:rFonts w:hint="eastAsia"/>
        </w:rPr>
        <w:t>新来的工友做起事情来，充其量只能说是</w:t>
      </w:r>
      <w:r w:rsidR="004D3D13">
        <w:rPr>
          <w:rFonts w:hint="eastAsia"/>
        </w:rPr>
        <w:t>敷衍了事</w:t>
      </w:r>
      <w:r w:rsidRPr="00E430F6">
        <w:rPr>
          <w:rFonts w:hint="eastAsia"/>
        </w:rPr>
        <w:t>。</w:t>
      </w:r>
    </w:p>
    <w:p w:rsidR="00EA57E3" w:rsidRDefault="00E430F6" w:rsidP="00182A90">
      <w:pPr>
        <w:spacing w:after="84"/>
        <w:ind w:firstLine="480"/>
        <w:rPr>
          <w:lang w:eastAsia="zh-TW"/>
        </w:rPr>
      </w:pPr>
      <w:r w:rsidRPr="00E430F6">
        <w:rPr>
          <w:rFonts w:eastAsia="宋体" w:hint="eastAsia"/>
        </w:rPr>
        <w:t>介系词词组</w:t>
      </w:r>
      <w:r w:rsidRPr="00E430F6">
        <w:rPr>
          <w:rFonts w:eastAsia="宋体"/>
        </w:rPr>
        <w:t>at best</w:t>
      </w:r>
      <w:r w:rsidRPr="00E430F6">
        <w:rPr>
          <w:rFonts w:eastAsia="宋体" w:hint="eastAsia"/>
        </w:rPr>
        <w:t>当副词使用，修饰副词</w:t>
      </w:r>
      <w:r w:rsidRPr="00E430F6">
        <w:rPr>
          <w:rFonts w:eastAsia="宋体"/>
        </w:rPr>
        <w:t>half-heartedly</w:t>
      </w:r>
      <w:r w:rsidRPr="00E430F6">
        <w:rPr>
          <w:rFonts w:eastAsia="宋体" w:hint="eastAsia"/>
        </w:rPr>
        <w:t>。</w:t>
      </w:r>
    </w:p>
    <w:p w:rsidR="00DD2927" w:rsidRDefault="00E430F6" w:rsidP="00982549">
      <w:pPr>
        <w:pStyle w:val="3"/>
        <w:spacing w:before="126" w:after="126"/>
        <w:rPr>
          <w:lang w:eastAsia="zh-TW"/>
        </w:rPr>
      </w:pPr>
      <w:bookmarkStart w:id="51" w:name="_Toc363483878"/>
      <w:r w:rsidRPr="00E430F6">
        <w:rPr>
          <w:rFonts w:hint="eastAsia"/>
        </w:rPr>
        <w:t>介系词与介副词</w:t>
      </w:r>
      <w:bookmarkEnd w:id="51"/>
    </w:p>
    <w:p w:rsidR="00DD2927" w:rsidRDefault="00E430F6" w:rsidP="00182A90">
      <w:pPr>
        <w:spacing w:after="84"/>
        <w:ind w:firstLine="480"/>
        <w:rPr>
          <w:lang w:eastAsia="zh-TW"/>
        </w:rPr>
      </w:pPr>
      <w:r w:rsidRPr="00E430F6">
        <w:rPr>
          <w:rFonts w:eastAsia="宋体" w:hint="eastAsia"/>
        </w:rPr>
        <w:t>有一种词类，看起来和介系词一模一样，但是后面却没有</w:t>
      </w:r>
      <w:r w:rsidR="009D20F5">
        <w:rPr>
          <w:rFonts w:eastAsia="宋体" w:hint="eastAsia"/>
        </w:rPr>
        <w:t>受词（宾语）</w:t>
      </w:r>
      <w:r w:rsidRPr="00E430F6">
        <w:rPr>
          <w:rFonts w:eastAsia="宋体" w:hint="eastAsia"/>
        </w:rPr>
        <w:t>，而是直接当做副词使用。这种词类称为介副词（</w:t>
      </w:r>
      <w:r w:rsidRPr="00E430F6">
        <w:rPr>
          <w:rFonts w:eastAsia="宋体"/>
        </w:rPr>
        <w:t>particles</w:t>
      </w:r>
      <w:r w:rsidRPr="00E430F6">
        <w:rPr>
          <w:rFonts w:eastAsia="宋体" w:hint="eastAsia"/>
        </w:rPr>
        <w:t>），应该当作副词看待。例如：</w:t>
      </w:r>
    </w:p>
    <w:p w:rsidR="00785232" w:rsidRPr="00785232" w:rsidRDefault="00E430F6" w:rsidP="00182A90">
      <w:pPr>
        <w:spacing w:after="84"/>
        <w:ind w:firstLine="480"/>
        <w:rPr>
          <w:lang w:eastAsia="zh-TW"/>
        </w:rPr>
      </w:pPr>
      <w:r w:rsidRPr="00E430F6">
        <w:rPr>
          <w:rFonts w:eastAsia="宋体"/>
        </w:rPr>
        <w:t xml:space="preserve">1. Come </w:t>
      </w:r>
      <w:r w:rsidRPr="00E430F6">
        <w:rPr>
          <w:rFonts w:eastAsia="宋体"/>
          <w:u w:val="single"/>
        </w:rPr>
        <w:t>in</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The soldier stood </w:t>
      </w:r>
      <w:r w:rsidRPr="00E430F6">
        <w:rPr>
          <w:rFonts w:eastAsia="宋体"/>
          <w:u w:val="single"/>
        </w:rPr>
        <w:t>up</w:t>
      </w:r>
      <w:r w:rsidRPr="00E430F6">
        <w:rPr>
          <w:rFonts w:eastAsia="宋体"/>
        </w:rPr>
        <w:t>.</w:t>
      </w:r>
    </w:p>
    <w:p w:rsidR="00DD2927" w:rsidRDefault="00E430F6" w:rsidP="00182A90">
      <w:pPr>
        <w:spacing w:after="84"/>
        <w:ind w:firstLine="480"/>
        <w:rPr>
          <w:lang w:eastAsia="zh-TW"/>
        </w:rPr>
      </w:pPr>
      <w:r w:rsidRPr="00E430F6">
        <w:rPr>
          <w:rFonts w:eastAsia="宋体" w:hint="eastAsia"/>
        </w:rPr>
        <w:t>第</w:t>
      </w:r>
      <w:r w:rsidRPr="00E430F6">
        <w:rPr>
          <w:rFonts w:eastAsia="宋体"/>
        </w:rPr>
        <w:t xml:space="preserve"> 1 </w:t>
      </w:r>
      <w:r w:rsidRPr="00E430F6">
        <w:rPr>
          <w:rFonts w:eastAsia="宋体" w:hint="eastAsia"/>
        </w:rPr>
        <w:t>句中的</w:t>
      </w:r>
      <w:r w:rsidRPr="00E430F6">
        <w:rPr>
          <w:rFonts w:eastAsia="宋体"/>
        </w:rPr>
        <w:t>in</w:t>
      </w:r>
      <w:r w:rsidRPr="00E430F6">
        <w:rPr>
          <w:rFonts w:eastAsia="宋体" w:hint="eastAsia"/>
        </w:rPr>
        <w:t>看起来像介系词，后面却没有</w:t>
      </w:r>
      <w:r w:rsidR="009D20F5">
        <w:rPr>
          <w:rFonts w:eastAsia="宋体" w:hint="eastAsia"/>
        </w:rPr>
        <w:t>受词（宾语）</w:t>
      </w:r>
      <w:r w:rsidRPr="00E430F6">
        <w:rPr>
          <w:rFonts w:eastAsia="宋体" w:hint="eastAsia"/>
        </w:rPr>
        <w:t>，而是直接当地方副词使用，修饰动词</w:t>
      </w:r>
      <w:r w:rsidRPr="00E430F6">
        <w:rPr>
          <w:rFonts w:eastAsia="宋体"/>
        </w:rPr>
        <w:t>come</w:t>
      </w:r>
      <w:r w:rsidRPr="00E430F6">
        <w:rPr>
          <w:rFonts w:eastAsia="宋体" w:hint="eastAsia"/>
        </w:rPr>
        <w:t>，称为介副词。第</w:t>
      </w:r>
      <w:r w:rsidRPr="00E430F6">
        <w:rPr>
          <w:rFonts w:eastAsia="宋体"/>
        </w:rPr>
        <w:t>2</w:t>
      </w:r>
      <w:r w:rsidRPr="00E430F6">
        <w:rPr>
          <w:rFonts w:eastAsia="宋体" w:hint="eastAsia"/>
        </w:rPr>
        <w:t>句中的</w:t>
      </w:r>
      <w:r w:rsidRPr="00E430F6">
        <w:rPr>
          <w:rFonts w:eastAsia="宋体"/>
        </w:rPr>
        <w:t>up</w:t>
      </w:r>
      <w:r w:rsidRPr="00E430F6">
        <w:rPr>
          <w:rFonts w:eastAsia="宋体" w:hint="eastAsia"/>
        </w:rPr>
        <w:t>也是介副词，直接修饰动词</w:t>
      </w:r>
      <w:r w:rsidRPr="00E430F6">
        <w:rPr>
          <w:rFonts w:eastAsia="宋体"/>
        </w:rPr>
        <w:t>stood</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介副词还经常和介系词共同使用，例如：</w:t>
      </w:r>
    </w:p>
    <w:p w:rsidR="00785232" w:rsidRPr="00785232" w:rsidRDefault="00E430F6" w:rsidP="00182A90">
      <w:pPr>
        <w:spacing w:after="84"/>
        <w:ind w:firstLine="480"/>
        <w:rPr>
          <w:lang w:eastAsia="zh-TW"/>
        </w:rPr>
      </w:pPr>
      <w:r w:rsidRPr="00E430F6">
        <w:rPr>
          <w:rFonts w:eastAsia="宋体"/>
        </w:rPr>
        <w:t xml:space="preserve">The plumber </w:t>
      </w:r>
      <w:r w:rsidRPr="00E430F6">
        <w:rPr>
          <w:rFonts w:eastAsia="宋体"/>
          <w:u w:val="single"/>
        </w:rPr>
        <w:t>went down to</w:t>
      </w:r>
      <w:r w:rsidRPr="00E430F6">
        <w:rPr>
          <w:rFonts w:eastAsia="宋体"/>
        </w:rPr>
        <w:t xml:space="preserve"> the basement.</w:t>
      </w:r>
    </w:p>
    <w:p w:rsidR="00DD2927" w:rsidRDefault="00E430F6" w:rsidP="00182A90">
      <w:pPr>
        <w:pStyle w:val="Preface"/>
        <w:spacing w:after="84"/>
        <w:ind w:firstLine="480"/>
        <w:rPr>
          <w:lang w:eastAsia="zh-TW"/>
        </w:rPr>
      </w:pPr>
      <w:r w:rsidRPr="00E430F6">
        <w:rPr>
          <w:rFonts w:hint="eastAsia"/>
        </w:rPr>
        <w:t>水管工人下到地下室去。</w:t>
      </w:r>
    </w:p>
    <w:p w:rsidR="00DD2927" w:rsidRDefault="00E430F6" w:rsidP="00182A90">
      <w:pPr>
        <w:spacing w:after="84"/>
        <w:ind w:firstLine="480"/>
        <w:rPr>
          <w:lang w:eastAsia="zh-TW"/>
        </w:rPr>
      </w:pPr>
      <w:r w:rsidRPr="00E430F6">
        <w:rPr>
          <w:rFonts w:eastAsia="宋体" w:hint="eastAsia"/>
        </w:rPr>
        <w:lastRenderedPageBreak/>
        <w:t>句中的</w:t>
      </w:r>
      <w:r w:rsidRPr="00E430F6">
        <w:rPr>
          <w:rFonts w:eastAsia="宋体"/>
        </w:rPr>
        <w:t>down</w:t>
      </w:r>
      <w:r w:rsidRPr="00E430F6">
        <w:rPr>
          <w:rFonts w:eastAsia="宋体" w:hint="eastAsia"/>
        </w:rPr>
        <w:t>是个介副词，后面没有</w:t>
      </w:r>
      <w:r w:rsidR="009D20F5">
        <w:rPr>
          <w:rFonts w:eastAsia="宋体" w:hint="eastAsia"/>
        </w:rPr>
        <w:t>受词（宾语）</w:t>
      </w:r>
      <w:r w:rsidRPr="00E430F6">
        <w:rPr>
          <w:rFonts w:eastAsia="宋体" w:hint="eastAsia"/>
        </w:rPr>
        <w:t>、直接修饰动词</w:t>
      </w:r>
      <w:r w:rsidRPr="00E430F6">
        <w:rPr>
          <w:rFonts w:eastAsia="宋体"/>
        </w:rPr>
        <w:t>went</w:t>
      </w:r>
      <w:r w:rsidRPr="00E430F6">
        <w:rPr>
          <w:rFonts w:eastAsia="宋体" w:hint="eastAsia"/>
        </w:rPr>
        <w:t>。它后面的</w:t>
      </w:r>
      <w:r w:rsidRPr="00E430F6">
        <w:rPr>
          <w:rFonts w:eastAsia="宋体"/>
        </w:rPr>
        <w:t>to</w:t>
      </w:r>
      <w:r w:rsidRPr="00E430F6">
        <w:rPr>
          <w:rFonts w:eastAsia="宋体" w:hint="eastAsia"/>
        </w:rPr>
        <w:t>才是介系词，后接名词词组</w:t>
      </w:r>
      <w:r w:rsidRPr="00E430F6">
        <w:rPr>
          <w:rFonts w:eastAsia="宋体"/>
        </w:rPr>
        <w:t>the basement</w:t>
      </w:r>
      <w:r w:rsidRPr="00E430F6">
        <w:rPr>
          <w:rFonts w:eastAsia="宋体" w:hint="eastAsia"/>
        </w:rPr>
        <w:t>当</w:t>
      </w:r>
      <w:r w:rsidR="009D20F5">
        <w:rPr>
          <w:rFonts w:eastAsia="宋体" w:hint="eastAsia"/>
        </w:rPr>
        <w:t>受词（宾语）</w:t>
      </w:r>
      <w:r w:rsidRPr="00E430F6">
        <w:rPr>
          <w:rFonts w:eastAsia="宋体" w:hint="eastAsia"/>
        </w:rPr>
        <w:t>、构成一个介系词词组</w:t>
      </w:r>
      <w:r w:rsidRPr="00E430F6">
        <w:rPr>
          <w:rFonts w:eastAsia="宋体"/>
        </w:rPr>
        <w:t>to the basement</w:t>
      </w:r>
      <w:r w:rsidRPr="00E430F6">
        <w:rPr>
          <w:rFonts w:eastAsia="宋体" w:hint="eastAsia"/>
        </w:rPr>
        <w:t>，当地方副词使用，修饰动词</w:t>
      </w:r>
      <w:r w:rsidRPr="00E430F6">
        <w:rPr>
          <w:rFonts w:eastAsia="宋体"/>
        </w:rPr>
        <w:t>went</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has gone over to</w:t>
      </w:r>
      <w:r w:rsidRPr="00E430F6">
        <w:rPr>
          <w:rFonts w:eastAsia="宋体"/>
        </w:rPr>
        <w:t xml:space="preserve"> your house.</w:t>
      </w:r>
    </w:p>
    <w:p w:rsidR="00DD2927" w:rsidRDefault="00E430F6" w:rsidP="00182A90">
      <w:pPr>
        <w:pStyle w:val="Preface"/>
        <w:spacing w:after="84"/>
        <w:ind w:firstLine="480"/>
        <w:rPr>
          <w:lang w:eastAsia="zh-TW"/>
        </w:rPr>
      </w:pPr>
      <w:r w:rsidRPr="00E430F6">
        <w:rPr>
          <w:rFonts w:hint="eastAsia"/>
        </w:rPr>
        <w:t>他已经跑到你家去了。</w:t>
      </w:r>
    </w:p>
    <w:p w:rsidR="00EA57E3" w:rsidRDefault="00E430F6" w:rsidP="00182A90">
      <w:pPr>
        <w:spacing w:after="84"/>
        <w:ind w:firstLine="480"/>
        <w:rPr>
          <w:lang w:eastAsia="zh-TW"/>
        </w:rPr>
      </w:pPr>
      <w:r w:rsidRPr="00E430F6">
        <w:rPr>
          <w:rFonts w:eastAsia="宋体" w:hint="eastAsia"/>
        </w:rPr>
        <w:t>句中的</w:t>
      </w:r>
      <w:r w:rsidRPr="00E430F6">
        <w:rPr>
          <w:rFonts w:eastAsia="宋体"/>
        </w:rPr>
        <w:t>over</w:t>
      </w:r>
      <w:r w:rsidRPr="00E430F6">
        <w:rPr>
          <w:rFonts w:eastAsia="宋体" w:hint="eastAsia"/>
        </w:rPr>
        <w:t>是介副词，直接修饰动词</w:t>
      </w:r>
      <w:r w:rsidRPr="00E430F6">
        <w:rPr>
          <w:rFonts w:eastAsia="宋体"/>
        </w:rPr>
        <w:t>has gone</w:t>
      </w:r>
      <w:r w:rsidRPr="00E430F6">
        <w:rPr>
          <w:rFonts w:eastAsia="宋体" w:hint="eastAsia"/>
        </w:rPr>
        <w:t>。后面的</w:t>
      </w:r>
      <w:r w:rsidRPr="00E430F6">
        <w:rPr>
          <w:rFonts w:eastAsia="宋体"/>
        </w:rPr>
        <w:t>to</w:t>
      </w:r>
      <w:r w:rsidRPr="00E430F6">
        <w:rPr>
          <w:rFonts w:eastAsia="宋体" w:hint="eastAsia"/>
        </w:rPr>
        <w:t>才是介系词，后接名词词组</w:t>
      </w:r>
      <w:r w:rsidRPr="00E430F6">
        <w:rPr>
          <w:rFonts w:eastAsia="宋体"/>
        </w:rPr>
        <w:t>your house</w:t>
      </w:r>
      <w:r w:rsidRPr="00E430F6">
        <w:rPr>
          <w:rFonts w:eastAsia="宋体" w:hint="eastAsia"/>
        </w:rPr>
        <w:t>当</w:t>
      </w:r>
      <w:r w:rsidR="009D20F5">
        <w:rPr>
          <w:rFonts w:eastAsia="宋体" w:hint="eastAsia"/>
        </w:rPr>
        <w:t>受词（宾语）</w:t>
      </w:r>
      <w:r w:rsidRPr="00E430F6">
        <w:rPr>
          <w:rFonts w:eastAsia="宋体" w:hint="eastAsia"/>
        </w:rPr>
        <w:t>、构成一个介系词词组</w:t>
      </w:r>
      <w:r w:rsidRPr="00E430F6">
        <w:rPr>
          <w:rFonts w:eastAsia="宋体"/>
        </w:rPr>
        <w:t>to your house</w:t>
      </w:r>
      <w:r w:rsidRPr="00E430F6">
        <w:rPr>
          <w:rFonts w:eastAsia="宋体" w:hint="eastAsia"/>
        </w:rPr>
        <w:t>，当地方副词使用、修饰动词</w:t>
      </w:r>
      <w:r w:rsidRPr="00E430F6">
        <w:rPr>
          <w:rFonts w:eastAsia="宋体"/>
        </w:rPr>
        <w:t>has gone</w:t>
      </w:r>
      <w:r w:rsidRPr="00E430F6">
        <w:rPr>
          <w:rFonts w:eastAsia="宋体" w:hint="eastAsia"/>
        </w:rPr>
        <w:t>。</w:t>
      </w:r>
    </w:p>
    <w:p w:rsidR="00DD2927" w:rsidRDefault="00E430F6" w:rsidP="00982549">
      <w:pPr>
        <w:pStyle w:val="3"/>
        <w:spacing w:before="126" w:after="126"/>
        <w:rPr>
          <w:lang w:eastAsia="zh-TW"/>
        </w:rPr>
      </w:pPr>
      <w:bookmarkStart w:id="52" w:name="_Toc363483879"/>
      <w:r w:rsidRPr="00E430F6">
        <w:rPr>
          <w:rFonts w:hint="eastAsia"/>
        </w:rPr>
        <w:t>介系词与词组动词</w:t>
      </w:r>
      <w:bookmarkEnd w:id="52"/>
    </w:p>
    <w:p w:rsidR="00DD2927" w:rsidRDefault="00E430F6" w:rsidP="00182A90">
      <w:pPr>
        <w:spacing w:after="84"/>
        <w:ind w:firstLine="480"/>
        <w:rPr>
          <w:lang w:eastAsia="zh-TW"/>
        </w:rPr>
      </w:pPr>
      <w:r w:rsidRPr="00E430F6">
        <w:rPr>
          <w:rFonts w:eastAsia="宋体" w:hint="eastAsia"/>
        </w:rPr>
        <w:t>请比较一下底下这两个句子：</w:t>
      </w:r>
    </w:p>
    <w:p w:rsidR="00785232" w:rsidRPr="00F81A2E" w:rsidRDefault="00E430F6" w:rsidP="00182A90">
      <w:pPr>
        <w:spacing w:after="84"/>
        <w:ind w:firstLine="480"/>
        <w:rPr>
          <w:lang w:eastAsia="zh-TW"/>
        </w:rPr>
      </w:pPr>
      <w:r w:rsidRPr="00F81A2E">
        <w:t>1. The man slept on the couch.</w:t>
      </w:r>
    </w:p>
    <w:p w:rsidR="00785232" w:rsidRPr="00F81A2E" w:rsidRDefault="00E430F6" w:rsidP="00182A90">
      <w:pPr>
        <w:spacing w:after="84"/>
        <w:ind w:firstLine="480"/>
        <w:rPr>
          <w:lang w:eastAsia="zh-TW"/>
        </w:rPr>
      </w:pPr>
      <w:r w:rsidRPr="00F81A2E">
        <w:t>2. The man turned on the light.</w:t>
      </w:r>
    </w:p>
    <w:p w:rsidR="00DD2927" w:rsidRDefault="00E430F6" w:rsidP="00182A90">
      <w:pPr>
        <w:spacing w:after="84"/>
        <w:ind w:firstLine="480"/>
        <w:rPr>
          <w:lang w:eastAsia="zh-TW"/>
        </w:rPr>
      </w:pPr>
      <w:r w:rsidRPr="00E430F6">
        <w:rPr>
          <w:rFonts w:eastAsia="宋体" w:hint="eastAsia"/>
        </w:rPr>
        <w:t>乍看之下两句的构造非常相似，但是句型其实并不一样。第</w:t>
      </w:r>
      <w:r w:rsidRPr="00E430F6">
        <w:rPr>
          <w:rFonts w:eastAsia="宋体"/>
        </w:rPr>
        <w:t>1</w:t>
      </w:r>
      <w:r w:rsidRPr="00E430F6">
        <w:rPr>
          <w:rFonts w:eastAsia="宋体" w:hint="eastAsia"/>
        </w:rPr>
        <w:t>句是</w:t>
      </w:r>
      <w:r w:rsidRPr="00E430F6">
        <w:rPr>
          <w:rFonts w:eastAsia="宋体"/>
        </w:rPr>
        <w:t>S+V</w:t>
      </w:r>
      <w:r w:rsidRPr="00E430F6">
        <w:rPr>
          <w:rFonts w:eastAsia="宋体" w:hint="eastAsia"/>
        </w:rPr>
        <w:t>的句型，如下：</w:t>
      </w:r>
    </w:p>
    <w:p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t>
      </w:r>
      <w:r w:rsidRPr="00E430F6">
        <w:rPr>
          <w:rFonts w:eastAsia="宋体"/>
          <w:u w:val="single"/>
        </w:rPr>
        <w:t>slept</w:t>
      </w:r>
      <w:r w:rsidRPr="00E430F6">
        <w:rPr>
          <w:rFonts w:eastAsia="宋体"/>
        </w:rPr>
        <w:t xml:space="preserve"> </w:t>
      </w:r>
      <w:r w:rsidRPr="00E430F6">
        <w:rPr>
          <w:rFonts w:eastAsia="宋体"/>
          <w:u w:val="single"/>
        </w:rPr>
        <w:t>on the couch</w:t>
      </w:r>
      <w:r w:rsidRPr="00E430F6">
        <w:rPr>
          <w:rFonts w:eastAsia="宋体"/>
        </w:rPr>
        <w:t>.</w:t>
      </w:r>
    </w:p>
    <w:p w:rsidR="00DD2927" w:rsidRDefault="00E430F6" w:rsidP="00982549">
      <w:pPr>
        <w:pStyle w:val="Preface"/>
        <w:spacing w:after="84"/>
        <w:ind w:firstLine="480"/>
        <w:rPr>
          <w:lang w:eastAsia="zh-TW"/>
        </w:rPr>
      </w:pPr>
      <w:r w:rsidRPr="00E430F6">
        <w:t xml:space="preserve">   S   </w:t>
      </w:r>
      <w:r w:rsidR="00F81A2E">
        <w:rPr>
          <w:rFonts w:hint="eastAsia"/>
        </w:rPr>
        <w:t xml:space="preserve"> </w:t>
      </w:r>
      <w:r w:rsidRPr="00E430F6">
        <w:t xml:space="preserve"> V  </w:t>
      </w:r>
      <w:r w:rsidR="00F81A2E">
        <w:rPr>
          <w:rFonts w:hint="eastAsia"/>
        </w:rPr>
        <w:t xml:space="preserve"> </w:t>
      </w:r>
      <w:r w:rsidRPr="00E430F6">
        <w:rPr>
          <w:rFonts w:hint="eastAsia"/>
        </w:rPr>
        <w:t>介系词词组</w:t>
      </w:r>
    </w:p>
    <w:p w:rsidR="00DD2927" w:rsidRDefault="00E430F6" w:rsidP="00182A90">
      <w:pPr>
        <w:spacing w:after="84"/>
        <w:ind w:firstLine="480"/>
        <w:rPr>
          <w:lang w:eastAsia="zh-TW"/>
        </w:rPr>
      </w:pPr>
      <w:r w:rsidRPr="00E430F6">
        <w:rPr>
          <w:rFonts w:eastAsia="宋体" w:hint="eastAsia"/>
        </w:rPr>
        <w:t>句中的动词是</w:t>
      </w:r>
      <w:r w:rsidRPr="00E430F6">
        <w:rPr>
          <w:rFonts w:eastAsia="宋体"/>
        </w:rPr>
        <w:t>slept</w:t>
      </w:r>
      <w:r w:rsidRPr="00E430F6">
        <w:rPr>
          <w:rFonts w:eastAsia="宋体" w:hint="eastAsia"/>
        </w:rPr>
        <w:t>，后面的</w:t>
      </w:r>
      <w:r w:rsidRPr="00E430F6">
        <w:rPr>
          <w:rFonts w:eastAsia="宋体"/>
        </w:rPr>
        <w:t>on the couch</w:t>
      </w:r>
      <w:r w:rsidRPr="00E430F6">
        <w:rPr>
          <w:rFonts w:eastAsia="宋体" w:hint="eastAsia"/>
        </w:rPr>
        <w:t>是个介系词词组，当地方副词使用、修饰动词</w:t>
      </w:r>
      <w:r w:rsidRPr="00E430F6">
        <w:rPr>
          <w:rFonts w:eastAsia="宋体"/>
        </w:rPr>
        <w:t>slept</w:t>
      </w:r>
      <w:r w:rsidRPr="00E430F6">
        <w:rPr>
          <w:rFonts w:eastAsia="宋体" w:hint="eastAsia"/>
        </w:rPr>
        <w:t>的地方。第</w:t>
      </w:r>
      <w:r w:rsidRPr="00E430F6">
        <w:rPr>
          <w:rFonts w:eastAsia="宋体"/>
        </w:rPr>
        <w:t>2</w:t>
      </w:r>
      <w:r w:rsidRPr="00E430F6">
        <w:rPr>
          <w:rFonts w:eastAsia="宋体" w:hint="eastAsia"/>
        </w:rPr>
        <w:t>句就不同了，是</w:t>
      </w:r>
      <w:r w:rsidRPr="00E430F6">
        <w:rPr>
          <w:rFonts w:eastAsia="宋体"/>
        </w:rPr>
        <w:t>S+V+O</w:t>
      </w:r>
      <w:r w:rsidRPr="00E430F6">
        <w:rPr>
          <w:rFonts w:eastAsia="宋体" w:hint="eastAsia"/>
        </w:rPr>
        <w:t>的句型，如下：</w:t>
      </w:r>
    </w:p>
    <w:p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t>
      </w:r>
      <w:r w:rsidRPr="00E430F6">
        <w:rPr>
          <w:rFonts w:eastAsia="宋体"/>
          <w:u w:val="single"/>
        </w:rPr>
        <w:t>turned on</w:t>
      </w:r>
      <w:r w:rsidRPr="00E430F6">
        <w:rPr>
          <w:rFonts w:eastAsia="宋体"/>
        </w:rPr>
        <w:t xml:space="preserve"> </w:t>
      </w:r>
      <w:r w:rsidRPr="00E430F6">
        <w:rPr>
          <w:rFonts w:eastAsia="宋体"/>
          <w:u w:val="single"/>
        </w:rPr>
        <w:t>the light</w:t>
      </w:r>
      <w:r w:rsidRPr="00E430F6">
        <w:rPr>
          <w:rFonts w:eastAsia="宋体"/>
        </w:rPr>
        <w:t>.</w:t>
      </w:r>
    </w:p>
    <w:p w:rsidR="00DD2927" w:rsidRDefault="00E430F6" w:rsidP="00982549">
      <w:pPr>
        <w:pStyle w:val="Preface"/>
        <w:spacing w:after="84"/>
        <w:ind w:firstLine="480"/>
        <w:rPr>
          <w:lang w:eastAsia="zh-TW"/>
        </w:rPr>
      </w:pPr>
      <w:r w:rsidRPr="00E430F6">
        <w:t xml:space="preserve">   S      V       O</w:t>
      </w:r>
    </w:p>
    <w:p w:rsidR="00DD2927" w:rsidRDefault="00E430F6" w:rsidP="00182A90">
      <w:pPr>
        <w:spacing w:after="84"/>
        <w:ind w:firstLine="480"/>
        <w:rPr>
          <w:lang w:eastAsia="zh-TW"/>
        </w:rPr>
      </w:pPr>
      <w:r w:rsidRPr="00E430F6">
        <w:rPr>
          <w:rFonts w:eastAsia="宋体" w:hint="eastAsia"/>
        </w:rPr>
        <w:t>这时候应该把</w:t>
      </w:r>
      <w:r w:rsidRPr="00E430F6">
        <w:rPr>
          <w:rFonts w:eastAsia="宋体"/>
        </w:rPr>
        <w:t>turned on</w:t>
      </w:r>
      <w:r w:rsidRPr="00E430F6">
        <w:rPr>
          <w:rFonts w:eastAsia="宋体" w:hint="eastAsia"/>
        </w:rPr>
        <w:t>当一个动词来看（称为词组动词），后面的</w:t>
      </w:r>
      <w:r w:rsidRPr="00E430F6">
        <w:rPr>
          <w:rFonts w:eastAsia="宋体"/>
        </w:rPr>
        <w:t>the light</w:t>
      </w:r>
      <w:r w:rsidRPr="00E430F6">
        <w:rPr>
          <w:rFonts w:eastAsia="宋体" w:hint="eastAsia"/>
        </w:rPr>
        <w:t>是动词</w:t>
      </w:r>
      <w:r w:rsidRPr="00E430F6">
        <w:rPr>
          <w:rFonts w:eastAsia="宋体"/>
        </w:rPr>
        <w:t>turned on</w:t>
      </w:r>
      <w:r w:rsidRPr="00E430F6">
        <w:rPr>
          <w:rFonts w:eastAsia="宋体" w:hint="eastAsia"/>
        </w:rPr>
        <w:t>的</w:t>
      </w:r>
      <w:r w:rsidR="009D20F5">
        <w:rPr>
          <w:rFonts w:eastAsia="宋体" w:hint="eastAsia"/>
        </w:rPr>
        <w:t>受词（宾语）</w:t>
      </w:r>
      <w:r w:rsidRPr="00E430F6">
        <w:rPr>
          <w:rFonts w:eastAsia="宋体" w:hint="eastAsia"/>
        </w:rPr>
        <w:t>。因为，如果第</w:t>
      </w:r>
      <w:r w:rsidRPr="00E430F6">
        <w:rPr>
          <w:rFonts w:eastAsia="宋体"/>
        </w:rPr>
        <w:t>2</w:t>
      </w:r>
      <w:r w:rsidRPr="00E430F6">
        <w:rPr>
          <w:rFonts w:eastAsia="宋体" w:hint="eastAsia"/>
        </w:rPr>
        <w:t>句仍然采用第</w:t>
      </w:r>
      <w:r w:rsidRPr="00E430F6">
        <w:rPr>
          <w:rFonts w:eastAsia="宋体"/>
        </w:rPr>
        <w:t>1</w:t>
      </w:r>
      <w:r w:rsidRPr="00E430F6">
        <w:rPr>
          <w:rFonts w:eastAsia="宋体" w:hint="eastAsia"/>
        </w:rPr>
        <w:t>句的句型来诠释，成为：</w:t>
      </w:r>
    </w:p>
    <w:p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t>
      </w:r>
      <w:r w:rsidRPr="00E430F6">
        <w:rPr>
          <w:rFonts w:eastAsia="宋体"/>
          <w:u w:val="single"/>
        </w:rPr>
        <w:t>turned</w:t>
      </w:r>
      <w:r w:rsidRPr="00E430F6">
        <w:rPr>
          <w:rFonts w:eastAsia="宋体"/>
        </w:rPr>
        <w:t xml:space="preserve"> </w:t>
      </w:r>
      <w:r w:rsidRPr="00E430F6">
        <w:rPr>
          <w:rFonts w:eastAsia="宋体"/>
          <w:u w:val="single"/>
        </w:rPr>
        <w:t>on the light</w:t>
      </w:r>
      <w:r w:rsidRPr="00E430F6">
        <w:rPr>
          <w:rFonts w:eastAsia="宋体"/>
        </w:rPr>
        <w:t>.</w:t>
      </w:r>
      <w:r w:rsidR="00785232" w:rsidRPr="00785232">
        <w:rPr>
          <w:rFonts w:hint="eastAsia"/>
          <w:lang w:eastAsia="zh-TW"/>
        </w:rPr>
        <w:t xml:space="preserve"> </w:t>
      </w:r>
    </w:p>
    <w:p w:rsidR="00DD2927" w:rsidRDefault="00E430F6" w:rsidP="00982549">
      <w:pPr>
        <w:pStyle w:val="Preface"/>
        <w:spacing w:after="84"/>
        <w:ind w:firstLine="480"/>
        <w:rPr>
          <w:lang w:eastAsia="zh-TW"/>
        </w:rPr>
      </w:pPr>
      <w:r w:rsidRPr="00E430F6">
        <w:t xml:space="preserve">   S     V  </w:t>
      </w:r>
      <w:r w:rsidR="00F81A2E">
        <w:rPr>
          <w:rFonts w:hint="eastAsia"/>
        </w:rPr>
        <w:t xml:space="preserve"> </w:t>
      </w:r>
      <w:r w:rsidRPr="00E430F6">
        <w:rPr>
          <w:rFonts w:hint="eastAsia"/>
        </w:rPr>
        <w:t>介系词词组（误）</w:t>
      </w:r>
    </w:p>
    <w:p w:rsidR="00DD2927" w:rsidRDefault="00E430F6" w:rsidP="00182A90">
      <w:pPr>
        <w:spacing w:after="84"/>
        <w:ind w:firstLine="480"/>
        <w:rPr>
          <w:lang w:eastAsia="zh-TW"/>
        </w:rPr>
      </w:pPr>
      <w:r w:rsidRPr="00E430F6">
        <w:rPr>
          <w:rFonts w:eastAsia="宋体" w:hint="eastAsia"/>
        </w:rPr>
        <w:t>那么，介系词词组</w:t>
      </w:r>
      <w:r w:rsidRPr="00E430F6">
        <w:rPr>
          <w:rFonts w:eastAsia="宋体"/>
        </w:rPr>
        <w:t>on the light</w:t>
      </w:r>
      <w:r w:rsidRPr="00E430F6">
        <w:rPr>
          <w:rFonts w:eastAsia="宋体" w:hint="eastAsia"/>
        </w:rPr>
        <w:t>是个地方副词（在灯上），用来修饰动词</w:t>
      </w:r>
      <w:r w:rsidRPr="00E430F6">
        <w:rPr>
          <w:rFonts w:eastAsia="宋体"/>
        </w:rPr>
        <w:t>turned</w:t>
      </w:r>
      <w:r w:rsidRPr="00E430F6">
        <w:rPr>
          <w:rFonts w:eastAsia="宋体" w:hint="eastAsia"/>
        </w:rPr>
        <w:t>，整个句子的意思就会变成：「这名男子在灯上旋转」。这样解释显然讲不通。而是应该把</w:t>
      </w:r>
      <w:r w:rsidRPr="00E430F6">
        <w:rPr>
          <w:rFonts w:eastAsia="宋体"/>
        </w:rPr>
        <w:t>turned on</w:t>
      </w:r>
      <w:r w:rsidRPr="00E430F6">
        <w:rPr>
          <w:rFonts w:eastAsia="宋体" w:hint="eastAsia"/>
        </w:rPr>
        <w:t>合在一起当成动词看待，意思是「打开」。</w:t>
      </w:r>
    </w:p>
    <w:p w:rsidR="00EA57E3" w:rsidRDefault="00E430F6" w:rsidP="00182A90">
      <w:pPr>
        <w:spacing w:after="84"/>
        <w:ind w:firstLine="480"/>
        <w:rPr>
          <w:lang w:eastAsia="zh-TW"/>
        </w:rPr>
      </w:pPr>
      <w:r w:rsidRPr="00E430F6">
        <w:rPr>
          <w:rFonts w:eastAsia="宋体" w:hint="eastAsia"/>
        </w:rPr>
        <w:t>类似</w:t>
      </w:r>
      <w:r w:rsidRPr="00E430F6">
        <w:rPr>
          <w:rFonts w:eastAsia="宋体"/>
        </w:rPr>
        <w:t>turn on</w:t>
      </w:r>
      <w:r w:rsidRPr="00E430F6">
        <w:rPr>
          <w:rFonts w:eastAsia="宋体" w:hint="eastAsia"/>
        </w:rPr>
        <w:t>这种情况，在动词后面加上介副词、由两个以上单字构成一个意义单元、应该当做一个动词来诠释，这种构造称为「词组动词」（</w:t>
      </w:r>
      <w:r w:rsidRPr="00E430F6">
        <w:rPr>
          <w:rFonts w:eastAsia="宋体"/>
        </w:rPr>
        <w:t>phrasal verbs</w:t>
      </w:r>
      <w:r w:rsidRPr="00E430F6">
        <w:rPr>
          <w:rFonts w:eastAsia="宋体" w:hint="eastAsia"/>
        </w:rPr>
        <w:t>）。</w:t>
      </w:r>
    </w:p>
    <w:p w:rsidR="00DD2927" w:rsidRDefault="00E430F6" w:rsidP="00982549">
      <w:pPr>
        <w:pStyle w:val="3"/>
        <w:spacing w:before="126" w:after="126"/>
        <w:rPr>
          <w:lang w:eastAsia="zh-TW"/>
        </w:rPr>
      </w:pPr>
      <w:bookmarkStart w:id="53" w:name="_Toc363483880"/>
      <w:r w:rsidRPr="00E430F6">
        <w:rPr>
          <w:rFonts w:hint="eastAsia"/>
        </w:rPr>
        <w:t>词组动词的种类</w:t>
      </w:r>
      <w:bookmarkEnd w:id="53"/>
    </w:p>
    <w:p w:rsidR="00EA57E3" w:rsidRDefault="00E430F6" w:rsidP="00182A90">
      <w:pPr>
        <w:spacing w:after="84"/>
        <w:ind w:firstLine="480"/>
        <w:rPr>
          <w:lang w:eastAsia="zh-TW"/>
        </w:rPr>
      </w:pPr>
      <w:r w:rsidRPr="00E430F6">
        <w:rPr>
          <w:rFonts w:eastAsia="宋体" w:hint="eastAsia"/>
        </w:rPr>
        <w:t>词组动词可分成及物动词与不及物动词，而及物动词中又可分成可以拆开</w:t>
      </w:r>
      <w:r w:rsidRPr="00E430F6">
        <w:rPr>
          <w:rFonts w:eastAsia="宋体" w:hint="eastAsia"/>
        </w:rPr>
        <w:lastRenderedPageBreak/>
        <w:t>的词组动词和不可拆开的词组动词。所以词组动词大致可以分成以下几种。</w:t>
      </w:r>
    </w:p>
    <w:p w:rsidR="00DD2927" w:rsidRDefault="00F81A2E" w:rsidP="00182A90">
      <w:pPr>
        <w:pStyle w:val="4"/>
        <w:spacing w:after="84"/>
        <w:rPr>
          <w:lang w:eastAsia="zh-TW"/>
        </w:rPr>
      </w:pPr>
      <w:r>
        <w:rPr>
          <w:rFonts w:hint="eastAsia"/>
        </w:rPr>
        <w:t>（</w:t>
      </w:r>
      <w:r>
        <w:rPr>
          <w:rFonts w:hint="eastAsia"/>
        </w:rPr>
        <w:t>1</w:t>
      </w:r>
      <w:r>
        <w:rPr>
          <w:rFonts w:hint="eastAsia"/>
        </w:rPr>
        <w:t>）</w:t>
      </w:r>
      <w:r w:rsidR="00E430F6" w:rsidRPr="00E430F6">
        <w:rPr>
          <w:rFonts w:hint="eastAsia"/>
        </w:rPr>
        <w:t>及物动词、不可拆开（</w:t>
      </w:r>
      <w:r w:rsidR="009D20F5">
        <w:rPr>
          <w:rFonts w:hint="eastAsia"/>
        </w:rPr>
        <w:t>受词（宾语）</w:t>
      </w:r>
      <w:r w:rsidR="00E430F6" w:rsidRPr="00E430F6">
        <w:rPr>
          <w:rFonts w:hint="eastAsia"/>
        </w:rPr>
        <w:t>必须放在词组后面）</w:t>
      </w:r>
    </w:p>
    <w:p w:rsidR="00DD2927" w:rsidRPr="00662410" w:rsidRDefault="00E430F6" w:rsidP="00182A90">
      <w:pPr>
        <w:spacing w:after="84"/>
        <w:ind w:firstLine="480"/>
        <w:rPr>
          <w:rStyle w:val="af1"/>
        </w:rPr>
      </w:pPr>
      <w:r w:rsidRPr="00662410">
        <w:rPr>
          <w:rStyle w:val="af1"/>
        </w:rPr>
        <w:t xml:space="preserve">get over </w:t>
      </w:r>
      <w:r w:rsidRPr="00662410">
        <w:rPr>
          <w:rStyle w:val="af1"/>
          <w:rFonts w:hint="eastAsia"/>
        </w:rPr>
        <w:t>康复，痊愈</w:t>
      </w:r>
    </w:p>
    <w:p w:rsidR="00785232" w:rsidRPr="00785232" w:rsidRDefault="00E430F6" w:rsidP="00182A90">
      <w:pPr>
        <w:spacing w:after="84"/>
        <w:ind w:firstLine="480"/>
        <w:rPr>
          <w:lang w:eastAsia="zh-TW"/>
        </w:rPr>
      </w:pPr>
      <w:r w:rsidRPr="00E430F6">
        <w:rPr>
          <w:rFonts w:eastAsia="宋体"/>
        </w:rPr>
        <w:t>It’s only a cold; you’</w:t>
      </w:r>
      <w:r w:rsidRPr="00E430F6">
        <w:rPr>
          <w:rFonts w:eastAsia="宋体"/>
          <w:u w:val="single"/>
        </w:rPr>
        <w:t>ll get over it</w:t>
      </w:r>
      <w:r w:rsidRPr="00E430F6">
        <w:rPr>
          <w:rFonts w:eastAsia="宋体"/>
        </w:rPr>
        <w:t xml:space="preserve"> soon enough.</w:t>
      </w:r>
    </w:p>
    <w:p w:rsidR="00DD2927" w:rsidRDefault="00E430F6" w:rsidP="00182A90">
      <w:pPr>
        <w:pStyle w:val="Preface"/>
        <w:spacing w:after="84"/>
        <w:ind w:firstLine="480"/>
        <w:rPr>
          <w:lang w:eastAsia="zh-TW"/>
        </w:rPr>
      </w:pPr>
      <w:r w:rsidRPr="00E430F6">
        <w:rPr>
          <w:rFonts w:hint="eastAsia"/>
        </w:rPr>
        <w:t>只不过是小感冒，很快就会好了。</w:t>
      </w:r>
    </w:p>
    <w:p w:rsidR="00DD2927" w:rsidRDefault="00E430F6" w:rsidP="00182A90">
      <w:pPr>
        <w:spacing w:after="84"/>
        <w:ind w:firstLine="480"/>
        <w:rPr>
          <w:lang w:eastAsia="zh-TW"/>
        </w:rPr>
      </w:pPr>
      <w:r w:rsidRPr="00E430F6">
        <w:rPr>
          <w:rFonts w:eastAsia="宋体" w:hint="eastAsia"/>
        </w:rPr>
        <w:t>像</w:t>
      </w:r>
      <w:r w:rsidRPr="00E430F6">
        <w:rPr>
          <w:rFonts w:eastAsia="宋体"/>
        </w:rPr>
        <w:t>get over</w:t>
      </w:r>
      <w:r w:rsidRPr="00E430F6">
        <w:rPr>
          <w:rFonts w:eastAsia="宋体" w:hint="eastAsia"/>
        </w:rPr>
        <w:t>这种词组动词属于及物动词，应该要有</w:t>
      </w:r>
      <w:r w:rsidR="009D20F5">
        <w:rPr>
          <w:rFonts w:eastAsia="宋体" w:hint="eastAsia"/>
        </w:rPr>
        <w:t>受词（宾语）</w:t>
      </w:r>
      <w:r w:rsidRPr="00E430F6">
        <w:rPr>
          <w:rFonts w:eastAsia="宋体" w:hint="eastAsia"/>
        </w:rPr>
        <w:t>。而</w:t>
      </w:r>
      <w:r w:rsidRPr="00E430F6">
        <w:rPr>
          <w:rFonts w:eastAsia="宋体"/>
        </w:rPr>
        <w:t>get over</w:t>
      </w:r>
      <w:r w:rsidRPr="00E430F6">
        <w:rPr>
          <w:rFonts w:eastAsia="宋体" w:hint="eastAsia"/>
        </w:rPr>
        <w:t>这种词组不可拆开，意思是说它的</w:t>
      </w:r>
      <w:r w:rsidR="009D20F5">
        <w:rPr>
          <w:rFonts w:eastAsia="宋体" w:hint="eastAsia"/>
        </w:rPr>
        <w:t>受词（宾语）</w:t>
      </w:r>
      <w:r w:rsidRPr="00E430F6">
        <w:rPr>
          <w:rFonts w:eastAsia="宋体" w:hint="eastAsia"/>
        </w:rPr>
        <w:t>只能放在后面（如</w:t>
      </w:r>
      <w:r w:rsidRPr="00E430F6">
        <w:rPr>
          <w:rFonts w:eastAsia="宋体"/>
        </w:rPr>
        <w:t>get over it</w:t>
      </w:r>
      <w:r w:rsidRPr="00E430F6">
        <w:rPr>
          <w:rFonts w:eastAsia="宋体" w:hint="eastAsia"/>
        </w:rPr>
        <w:t>），而不能放在</w:t>
      </w:r>
      <w:r w:rsidRPr="00E430F6">
        <w:rPr>
          <w:rFonts w:eastAsia="宋体"/>
        </w:rPr>
        <w:t>get</w:t>
      </w:r>
      <w:r w:rsidRPr="00E430F6">
        <w:rPr>
          <w:rFonts w:eastAsia="宋体" w:hint="eastAsia"/>
        </w:rPr>
        <w:t>与</w:t>
      </w:r>
      <w:r w:rsidRPr="00E430F6">
        <w:rPr>
          <w:rFonts w:eastAsia="宋体"/>
        </w:rPr>
        <w:t>over</w:t>
      </w:r>
      <w:r w:rsidRPr="00E430F6">
        <w:rPr>
          <w:rFonts w:eastAsia="宋体" w:hint="eastAsia"/>
        </w:rPr>
        <w:t>的中间。如果看到</w:t>
      </w:r>
      <w:r w:rsidRPr="00E430F6">
        <w:rPr>
          <w:rFonts w:eastAsia="宋体"/>
        </w:rPr>
        <w:t>get it over with</w:t>
      </w:r>
      <w:r w:rsidRPr="00E430F6">
        <w:rPr>
          <w:rFonts w:eastAsia="宋体" w:hint="eastAsia"/>
        </w:rPr>
        <w:t>这种构造，那是另一个不同的词组，意思变成「趁早把事情了结」。接下来几个例子都和</w:t>
      </w:r>
      <w:r w:rsidRPr="00E430F6">
        <w:rPr>
          <w:rFonts w:eastAsia="宋体"/>
        </w:rPr>
        <w:t>get over</w:t>
      </w:r>
      <w:r w:rsidRPr="00E430F6">
        <w:rPr>
          <w:rFonts w:eastAsia="宋体" w:hint="eastAsia"/>
        </w:rPr>
        <w:t>属于同一类（及物、不可拆开），请读者自行体会。</w:t>
      </w:r>
    </w:p>
    <w:p w:rsidR="00DD2927" w:rsidRPr="00662410" w:rsidRDefault="00E430F6" w:rsidP="00182A90">
      <w:pPr>
        <w:spacing w:after="84"/>
        <w:ind w:firstLine="480"/>
        <w:rPr>
          <w:rStyle w:val="af1"/>
        </w:rPr>
      </w:pPr>
      <w:r w:rsidRPr="00662410">
        <w:rPr>
          <w:rStyle w:val="af1"/>
        </w:rPr>
        <w:t xml:space="preserve">look into </w:t>
      </w:r>
      <w:r w:rsidRPr="00662410">
        <w:rPr>
          <w:rStyle w:val="af1"/>
          <w:rFonts w:hint="eastAsia"/>
        </w:rPr>
        <w:t>调查，了解</w:t>
      </w:r>
    </w:p>
    <w:p w:rsidR="00785232" w:rsidRPr="00785232" w:rsidRDefault="00E430F6" w:rsidP="00182A90">
      <w:pPr>
        <w:spacing w:after="84"/>
        <w:ind w:firstLine="480"/>
        <w:rPr>
          <w:lang w:eastAsia="zh-TW"/>
        </w:rPr>
      </w:pPr>
      <w:r w:rsidRPr="00E430F6">
        <w:rPr>
          <w:rFonts w:eastAsia="宋体"/>
        </w:rPr>
        <w:t xml:space="preserve">The manager </w:t>
      </w:r>
      <w:r w:rsidRPr="00E430F6">
        <w:rPr>
          <w:rFonts w:eastAsia="宋体"/>
          <w:u w:val="single"/>
        </w:rPr>
        <w:t>will look into your complaint</w:t>
      </w:r>
      <w:r w:rsidRPr="00E430F6">
        <w:rPr>
          <w:rFonts w:eastAsia="宋体"/>
        </w:rPr>
        <w:t xml:space="preserve"> at once.</w:t>
      </w:r>
    </w:p>
    <w:p w:rsidR="00DD2927" w:rsidRDefault="00E430F6" w:rsidP="00182A90">
      <w:pPr>
        <w:pStyle w:val="Preface"/>
        <w:spacing w:after="84"/>
        <w:ind w:firstLine="480"/>
        <w:rPr>
          <w:lang w:eastAsia="zh-TW"/>
        </w:rPr>
      </w:pPr>
      <w:r w:rsidRPr="00E430F6">
        <w:rPr>
          <w:rFonts w:hint="eastAsia"/>
        </w:rPr>
        <w:t>经理将就您的抱怨立即进行了解。</w:t>
      </w:r>
    </w:p>
    <w:p w:rsidR="00DD2927" w:rsidRPr="00662410" w:rsidRDefault="00E430F6" w:rsidP="00182A90">
      <w:pPr>
        <w:spacing w:after="84"/>
        <w:ind w:firstLine="480"/>
        <w:rPr>
          <w:rStyle w:val="af1"/>
        </w:rPr>
      </w:pPr>
      <w:r w:rsidRPr="00662410">
        <w:rPr>
          <w:rStyle w:val="af1"/>
        </w:rPr>
        <w:t xml:space="preserve">take after </w:t>
      </w:r>
      <w:r w:rsidRPr="00662410">
        <w:rPr>
          <w:rStyle w:val="af1"/>
          <w:rFonts w:hint="eastAsia"/>
        </w:rPr>
        <w:t>类似，像</w:t>
      </w:r>
    </w:p>
    <w:p w:rsidR="00785232" w:rsidRPr="00785232" w:rsidRDefault="00E430F6" w:rsidP="00182A90">
      <w:pPr>
        <w:spacing w:after="84"/>
        <w:ind w:firstLine="480"/>
        <w:rPr>
          <w:lang w:eastAsia="zh-TW"/>
        </w:rPr>
      </w:pPr>
      <w:r w:rsidRPr="00E430F6">
        <w:rPr>
          <w:rFonts w:eastAsia="宋体"/>
        </w:rPr>
        <w:t xml:space="preserve">Henry </w:t>
      </w:r>
      <w:r w:rsidRPr="00E430F6">
        <w:rPr>
          <w:rFonts w:eastAsia="宋体"/>
          <w:u w:val="single"/>
        </w:rPr>
        <w:t>takes after his father</w:t>
      </w:r>
      <w:r w:rsidRPr="00E430F6">
        <w:rPr>
          <w:rFonts w:eastAsia="宋体"/>
        </w:rPr>
        <w:t>.</w:t>
      </w:r>
    </w:p>
    <w:p w:rsidR="00DD2927" w:rsidRDefault="00E430F6" w:rsidP="00182A90">
      <w:pPr>
        <w:pStyle w:val="Preface"/>
        <w:spacing w:after="84"/>
        <w:ind w:firstLine="480"/>
        <w:rPr>
          <w:lang w:eastAsia="zh-TW"/>
        </w:rPr>
      </w:pPr>
      <w:r w:rsidRPr="00E430F6">
        <w:t>Henry</w:t>
      </w:r>
      <w:r w:rsidRPr="00E430F6">
        <w:rPr>
          <w:rFonts w:hint="eastAsia"/>
        </w:rPr>
        <w:t>很像他爸爸。</w:t>
      </w:r>
    </w:p>
    <w:p w:rsidR="00DD2927" w:rsidRPr="00662410" w:rsidRDefault="00E430F6" w:rsidP="00182A90">
      <w:pPr>
        <w:spacing w:after="84"/>
        <w:ind w:firstLine="480"/>
        <w:rPr>
          <w:rStyle w:val="af1"/>
        </w:rPr>
      </w:pPr>
      <w:r w:rsidRPr="00662410">
        <w:rPr>
          <w:rStyle w:val="af1"/>
        </w:rPr>
        <w:t xml:space="preserve">stand by </w:t>
      </w:r>
      <w:r w:rsidRPr="00662410">
        <w:rPr>
          <w:rStyle w:val="af1"/>
          <w:rFonts w:hint="eastAsia"/>
        </w:rPr>
        <w:t>支援</w:t>
      </w:r>
    </w:p>
    <w:p w:rsidR="00785232" w:rsidRPr="00785232" w:rsidRDefault="00E430F6" w:rsidP="00182A90">
      <w:pPr>
        <w:spacing w:after="84"/>
        <w:ind w:firstLine="480"/>
        <w:rPr>
          <w:lang w:eastAsia="zh-TW"/>
        </w:rPr>
      </w:pPr>
      <w:r w:rsidRPr="00E430F6">
        <w:rPr>
          <w:rFonts w:eastAsia="宋体"/>
        </w:rPr>
        <w:t>Don’t worry; I</w:t>
      </w:r>
      <w:r w:rsidRPr="00E430F6">
        <w:rPr>
          <w:rFonts w:eastAsia="宋体"/>
          <w:u w:val="single"/>
        </w:rPr>
        <w:t>’ll stand by you</w:t>
      </w:r>
      <w:r w:rsidRPr="00E430F6">
        <w:rPr>
          <w:rFonts w:eastAsia="宋体"/>
        </w:rPr>
        <w:t>.</w:t>
      </w:r>
    </w:p>
    <w:p w:rsidR="00DD2927" w:rsidRDefault="00E430F6" w:rsidP="00182A90">
      <w:pPr>
        <w:pStyle w:val="Preface"/>
        <w:spacing w:after="84"/>
        <w:ind w:firstLine="480"/>
        <w:rPr>
          <w:lang w:eastAsia="zh-TW"/>
        </w:rPr>
      </w:pPr>
      <w:r w:rsidRPr="00E430F6">
        <w:rPr>
          <w:rFonts w:hint="eastAsia"/>
        </w:rPr>
        <w:t>别担心，我会支持你。</w:t>
      </w:r>
    </w:p>
    <w:p w:rsidR="00DD2927" w:rsidRDefault="00E430F6" w:rsidP="00182A90">
      <w:pPr>
        <w:spacing w:after="84"/>
        <w:ind w:firstLine="480"/>
        <w:rPr>
          <w:lang w:eastAsia="zh-TW"/>
        </w:rPr>
      </w:pPr>
      <w:r w:rsidRPr="00E430F6">
        <w:rPr>
          <w:rFonts w:eastAsia="宋体" w:hint="eastAsia"/>
        </w:rPr>
        <w:t>如果看到</w:t>
      </w:r>
      <w:r w:rsidRPr="00E430F6">
        <w:rPr>
          <w:rFonts w:eastAsia="宋体"/>
        </w:rPr>
        <w:t>stand by</w:t>
      </w:r>
      <w:r w:rsidRPr="00E430F6">
        <w:rPr>
          <w:rFonts w:eastAsia="宋体" w:hint="eastAsia"/>
        </w:rPr>
        <w:t>后面缺乏</w:t>
      </w:r>
      <w:r w:rsidR="009D20F5">
        <w:rPr>
          <w:rFonts w:eastAsia="宋体" w:hint="eastAsia"/>
        </w:rPr>
        <w:t>受词（宾语）</w:t>
      </w:r>
      <w:r w:rsidRPr="00E430F6">
        <w:rPr>
          <w:rFonts w:eastAsia="宋体" w:hint="eastAsia"/>
        </w:rPr>
        <w:t>，那么表示这是另一个词组动词，属于不及物，意思是「等待，准备」。例如：</w:t>
      </w:r>
    </w:p>
    <w:p w:rsidR="00785232" w:rsidRPr="00785232" w:rsidRDefault="00E430F6" w:rsidP="00182A90">
      <w:pPr>
        <w:spacing w:after="84"/>
        <w:ind w:firstLine="480"/>
        <w:rPr>
          <w:lang w:eastAsia="zh-TW"/>
        </w:rPr>
      </w:pPr>
      <w:r w:rsidRPr="00E430F6">
        <w:rPr>
          <w:rFonts w:eastAsia="宋体"/>
        </w:rPr>
        <w:t xml:space="preserve">Your team is next; please </w:t>
      </w:r>
      <w:r w:rsidRPr="00E430F6">
        <w:rPr>
          <w:rFonts w:eastAsia="宋体"/>
          <w:u w:val="single"/>
        </w:rPr>
        <w:t>stand by</w:t>
      </w:r>
      <w:r w:rsidRPr="00E430F6">
        <w:rPr>
          <w:rFonts w:eastAsia="宋体"/>
        </w:rPr>
        <w:t>.</w:t>
      </w:r>
    </w:p>
    <w:p w:rsidR="00EA57E3" w:rsidRDefault="00E430F6" w:rsidP="00182A90">
      <w:pPr>
        <w:pStyle w:val="Preface"/>
        <w:spacing w:after="84"/>
        <w:ind w:firstLine="480"/>
        <w:rPr>
          <w:lang w:eastAsia="zh-TW"/>
        </w:rPr>
      </w:pPr>
      <w:r w:rsidRPr="00E430F6">
        <w:rPr>
          <w:rFonts w:hint="eastAsia"/>
        </w:rPr>
        <w:t>下一个轮到你们这队了，请准备。</w:t>
      </w:r>
    </w:p>
    <w:p w:rsidR="00DD2927" w:rsidRDefault="00B34F28" w:rsidP="00182A90">
      <w:pPr>
        <w:pStyle w:val="4"/>
        <w:spacing w:after="84"/>
        <w:rPr>
          <w:lang w:eastAsia="zh-TW"/>
        </w:rPr>
      </w:pPr>
      <w:r>
        <w:rPr>
          <w:rFonts w:hint="eastAsia"/>
        </w:rPr>
        <w:t>（</w:t>
      </w:r>
      <w:r>
        <w:rPr>
          <w:rFonts w:hint="eastAsia"/>
        </w:rPr>
        <w:t>2</w:t>
      </w:r>
      <w:r>
        <w:rPr>
          <w:rFonts w:hint="eastAsia"/>
        </w:rPr>
        <w:t>）</w:t>
      </w:r>
      <w:r w:rsidR="00E430F6" w:rsidRPr="00E430F6">
        <w:rPr>
          <w:rFonts w:hint="eastAsia"/>
        </w:rPr>
        <w:t>不及物动词</w:t>
      </w:r>
    </w:p>
    <w:p w:rsidR="00DD2927" w:rsidRPr="00662410" w:rsidRDefault="00E430F6" w:rsidP="00182A90">
      <w:pPr>
        <w:spacing w:after="84"/>
        <w:ind w:firstLine="480"/>
        <w:rPr>
          <w:rStyle w:val="af1"/>
        </w:rPr>
      </w:pPr>
      <w:r w:rsidRPr="00662410">
        <w:rPr>
          <w:rStyle w:val="af1"/>
        </w:rPr>
        <w:t xml:space="preserve">come about </w:t>
      </w:r>
      <w:r w:rsidRPr="00662410">
        <w:rPr>
          <w:rStyle w:val="af1"/>
          <w:rFonts w:hint="eastAsia"/>
        </w:rPr>
        <w:t>发生</w:t>
      </w:r>
    </w:p>
    <w:p w:rsidR="00DD2927" w:rsidRDefault="00E430F6" w:rsidP="00182A90">
      <w:pPr>
        <w:pStyle w:val="Preface"/>
        <w:spacing w:after="84"/>
        <w:ind w:firstLine="480"/>
        <w:rPr>
          <w:lang w:eastAsia="zh-TW"/>
        </w:rPr>
      </w:pPr>
      <w:r w:rsidRPr="00E430F6">
        <w:rPr>
          <w:rFonts w:eastAsia="宋体"/>
        </w:rPr>
        <w:t xml:space="preserve">How did this all </w:t>
      </w:r>
      <w:r w:rsidRPr="00E430F6">
        <w:rPr>
          <w:rFonts w:eastAsia="宋体"/>
          <w:u w:val="single"/>
        </w:rPr>
        <w:t>come about</w:t>
      </w:r>
      <w:r w:rsidRPr="00E430F6">
        <w:rPr>
          <w:rFonts w:eastAsia="宋体"/>
        </w:rPr>
        <w:t>?</w:t>
      </w:r>
      <w:r w:rsidR="00662410">
        <w:rPr>
          <w:rFonts w:eastAsia="宋体" w:hint="eastAsia"/>
        </w:rPr>
        <w:t xml:space="preserve">  </w:t>
      </w:r>
      <w:r w:rsidRPr="00E430F6">
        <w:rPr>
          <w:rFonts w:hint="eastAsia"/>
        </w:rPr>
        <w:t>这件事是怎么发生的？</w:t>
      </w:r>
    </w:p>
    <w:p w:rsidR="00DD2927" w:rsidRDefault="00E430F6" w:rsidP="00182A90">
      <w:pPr>
        <w:spacing w:after="84"/>
        <w:ind w:firstLine="480"/>
        <w:rPr>
          <w:lang w:eastAsia="zh-TW"/>
        </w:rPr>
      </w:pPr>
      <w:r w:rsidRPr="00E430F6">
        <w:rPr>
          <w:rFonts w:eastAsia="宋体" w:hint="eastAsia"/>
        </w:rPr>
        <w:t>不及物的词组动词，后面当然不会有</w:t>
      </w:r>
      <w:r w:rsidR="009D20F5">
        <w:rPr>
          <w:rFonts w:eastAsia="宋体" w:hint="eastAsia"/>
        </w:rPr>
        <w:t>受词（宾语）</w:t>
      </w:r>
      <w:r w:rsidRPr="00E430F6">
        <w:rPr>
          <w:rFonts w:eastAsia="宋体" w:hint="eastAsia"/>
        </w:rPr>
        <w:t>。</w:t>
      </w:r>
    </w:p>
    <w:p w:rsidR="00DD2927" w:rsidRPr="00662410" w:rsidRDefault="00E430F6" w:rsidP="00182A90">
      <w:pPr>
        <w:spacing w:after="84"/>
        <w:ind w:firstLine="480"/>
        <w:rPr>
          <w:rStyle w:val="af1"/>
        </w:rPr>
      </w:pPr>
      <w:r w:rsidRPr="00662410">
        <w:rPr>
          <w:rStyle w:val="af1"/>
        </w:rPr>
        <w:t xml:space="preserve">fall off </w:t>
      </w:r>
      <w:r w:rsidRPr="00662410">
        <w:rPr>
          <w:rStyle w:val="af1"/>
          <w:rFonts w:hint="eastAsia"/>
        </w:rPr>
        <w:t>下跌</w:t>
      </w:r>
    </w:p>
    <w:p w:rsidR="00785232" w:rsidRPr="00785232" w:rsidRDefault="00E430F6" w:rsidP="00182A90">
      <w:pPr>
        <w:spacing w:after="84"/>
        <w:ind w:firstLine="480"/>
        <w:rPr>
          <w:lang w:eastAsia="zh-TW"/>
        </w:rPr>
      </w:pPr>
      <w:r w:rsidRPr="00E430F6">
        <w:rPr>
          <w:rFonts w:eastAsia="宋体"/>
        </w:rPr>
        <w:t xml:space="preserve">Business </w:t>
      </w:r>
      <w:r w:rsidRPr="00E430F6">
        <w:rPr>
          <w:rFonts w:eastAsia="宋体"/>
          <w:u w:val="single"/>
        </w:rPr>
        <w:t>has fallen off</w:t>
      </w:r>
      <w:r w:rsidRPr="00E430F6">
        <w:rPr>
          <w:rFonts w:eastAsia="宋体"/>
        </w:rPr>
        <w:t xml:space="preserve"> badly since the SARS epidemic.</w:t>
      </w:r>
    </w:p>
    <w:p w:rsidR="00DD2927" w:rsidRDefault="00E430F6" w:rsidP="00182A90">
      <w:pPr>
        <w:pStyle w:val="Preface"/>
        <w:spacing w:after="84"/>
        <w:ind w:firstLine="480"/>
        <w:rPr>
          <w:lang w:eastAsia="zh-TW"/>
        </w:rPr>
      </w:pPr>
      <w:r w:rsidRPr="00E430F6">
        <w:rPr>
          <w:rFonts w:hint="eastAsia"/>
        </w:rPr>
        <w:t>自从</w:t>
      </w:r>
      <w:r w:rsidRPr="00E430F6">
        <w:t>SARS</w:t>
      </w:r>
      <w:r w:rsidRPr="00E430F6">
        <w:rPr>
          <w:rFonts w:hint="eastAsia"/>
        </w:rPr>
        <w:t>疫情以来，生意惨跌。</w:t>
      </w:r>
    </w:p>
    <w:p w:rsidR="00DD2927" w:rsidRPr="00662410" w:rsidRDefault="00E430F6" w:rsidP="00182A90">
      <w:pPr>
        <w:spacing w:after="84"/>
        <w:ind w:firstLine="480"/>
        <w:rPr>
          <w:rStyle w:val="af1"/>
        </w:rPr>
      </w:pPr>
      <w:r w:rsidRPr="00662410">
        <w:rPr>
          <w:rStyle w:val="af1"/>
        </w:rPr>
        <w:t xml:space="preserve">go off </w:t>
      </w:r>
      <w:r w:rsidRPr="00662410">
        <w:rPr>
          <w:rStyle w:val="af1"/>
          <w:rFonts w:hint="eastAsia"/>
        </w:rPr>
        <w:t>爆炸</w:t>
      </w:r>
    </w:p>
    <w:p w:rsidR="00785232" w:rsidRPr="00785232" w:rsidRDefault="00E430F6" w:rsidP="00182A90">
      <w:pPr>
        <w:spacing w:after="84"/>
        <w:ind w:firstLine="480"/>
        <w:rPr>
          <w:lang w:eastAsia="zh-TW"/>
        </w:rPr>
      </w:pPr>
      <w:r w:rsidRPr="00E430F6">
        <w:rPr>
          <w:rFonts w:eastAsia="宋体"/>
        </w:rPr>
        <w:t xml:space="preserve">The bomb </w:t>
      </w:r>
      <w:r w:rsidRPr="00E430F6">
        <w:rPr>
          <w:rFonts w:eastAsia="宋体"/>
          <w:u w:val="single"/>
        </w:rPr>
        <w:t>went off</w:t>
      </w:r>
      <w:r w:rsidRPr="00E430F6">
        <w:rPr>
          <w:rFonts w:eastAsia="宋体"/>
        </w:rPr>
        <w:t xml:space="preserve"> in the middle of the night.</w:t>
      </w:r>
    </w:p>
    <w:p w:rsidR="00DD2927" w:rsidRDefault="00E430F6" w:rsidP="00182A90">
      <w:pPr>
        <w:pStyle w:val="Preface"/>
        <w:spacing w:after="84"/>
        <w:ind w:firstLine="480"/>
        <w:rPr>
          <w:lang w:eastAsia="zh-TW"/>
        </w:rPr>
      </w:pPr>
      <w:r w:rsidRPr="00E430F6">
        <w:rPr>
          <w:rFonts w:hint="eastAsia"/>
        </w:rPr>
        <w:lastRenderedPageBreak/>
        <w:t>炸弹半夜爆炸了。</w:t>
      </w:r>
    </w:p>
    <w:p w:rsidR="00DD2927" w:rsidRPr="00662410" w:rsidRDefault="00E430F6" w:rsidP="00182A90">
      <w:pPr>
        <w:spacing w:after="84"/>
        <w:ind w:firstLine="480"/>
        <w:rPr>
          <w:rStyle w:val="af1"/>
        </w:rPr>
      </w:pPr>
      <w:r w:rsidRPr="00662410">
        <w:rPr>
          <w:rStyle w:val="af1"/>
        </w:rPr>
        <w:t xml:space="preserve">turn up </w:t>
      </w:r>
      <w:r w:rsidRPr="00662410">
        <w:rPr>
          <w:rStyle w:val="af1"/>
          <w:rFonts w:hint="eastAsia"/>
        </w:rPr>
        <w:t>出现，出席</w:t>
      </w:r>
    </w:p>
    <w:p w:rsidR="00785232" w:rsidRPr="00785232" w:rsidRDefault="00E430F6" w:rsidP="00182A90">
      <w:pPr>
        <w:spacing w:after="84"/>
        <w:ind w:firstLine="480"/>
        <w:rPr>
          <w:lang w:eastAsia="zh-TW"/>
        </w:rPr>
      </w:pPr>
      <w:r w:rsidRPr="00E430F6">
        <w:rPr>
          <w:rFonts w:eastAsia="宋体"/>
        </w:rPr>
        <w:t xml:space="preserve">The meeting was postponed because too few people </w:t>
      </w:r>
      <w:r w:rsidRPr="00E430F6">
        <w:rPr>
          <w:rFonts w:eastAsia="宋体"/>
          <w:u w:val="single"/>
        </w:rPr>
        <w:t>turned up</w:t>
      </w:r>
      <w:r w:rsidRPr="00E430F6">
        <w:rPr>
          <w:rFonts w:eastAsia="宋体"/>
        </w:rPr>
        <w:t>.</w:t>
      </w:r>
    </w:p>
    <w:p w:rsidR="00EA57E3" w:rsidRDefault="00E430F6" w:rsidP="00182A90">
      <w:pPr>
        <w:pStyle w:val="Preface"/>
        <w:spacing w:after="84"/>
        <w:ind w:firstLine="480"/>
        <w:rPr>
          <w:lang w:eastAsia="zh-TW"/>
        </w:rPr>
      </w:pPr>
      <w:r w:rsidRPr="00E430F6">
        <w:rPr>
          <w:rFonts w:hint="eastAsia"/>
        </w:rPr>
        <w:t>会议延期了，因为出席的人太少。</w:t>
      </w:r>
    </w:p>
    <w:p w:rsidR="00DD2927" w:rsidRPr="00F63024" w:rsidRDefault="00B34F28" w:rsidP="00182A90">
      <w:pPr>
        <w:pStyle w:val="4"/>
        <w:spacing w:after="84"/>
      </w:pPr>
      <w:r w:rsidRPr="00F63024">
        <w:rPr>
          <w:rFonts w:hint="eastAsia"/>
        </w:rPr>
        <w:t>（</w:t>
      </w:r>
      <w:r w:rsidRPr="00F63024">
        <w:rPr>
          <w:rFonts w:hint="eastAsia"/>
        </w:rPr>
        <w:t>3</w:t>
      </w:r>
      <w:r w:rsidRPr="00F63024">
        <w:rPr>
          <w:rFonts w:hint="eastAsia"/>
        </w:rPr>
        <w:t>）</w:t>
      </w:r>
      <w:r w:rsidR="00E430F6" w:rsidRPr="00F63024">
        <w:rPr>
          <w:rFonts w:hint="eastAsia"/>
        </w:rPr>
        <w:t>及物动词、可以拆开（</w:t>
      </w:r>
      <w:r w:rsidR="009D20F5">
        <w:rPr>
          <w:rFonts w:hint="eastAsia"/>
        </w:rPr>
        <w:t>受词（宾语）</w:t>
      </w:r>
      <w:r w:rsidR="00E430F6" w:rsidRPr="00F63024">
        <w:rPr>
          <w:rFonts w:hint="eastAsia"/>
        </w:rPr>
        <w:t>可放在词组后面、也可开放在中间）</w:t>
      </w:r>
    </w:p>
    <w:p w:rsidR="00DD2927" w:rsidRPr="00662410" w:rsidRDefault="00E430F6" w:rsidP="00182A90">
      <w:pPr>
        <w:spacing w:after="84"/>
        <w:ind w:firstLine="480"/>
        <w:rPr>
          <w:rStyle w:val="af1"/>
        </w:rPr>
      </w:pPr>
      <w:r w:rsidRPr="00662410">
        <w:rPr>
          <w:rStyle w:val="af1"/>
        </w:rPr>
        <w:t xml:space="preserve">bring up </w:t>
      </w:r>
      <w:r w:rsidRPr="00662410">
        <w:rPr>
          <w:rStyle w:val="af1"/>
          <w:rFonts w:hint="eastAsia"/>
        </w:rPr>
        <w:t>抚养长大</w:t>
      </w:r>
    </w:p>
    <w:p w:rsidR="00785232" w:rsidRPr="00785232" w:rsidRDefault="00E430F6" w:rsidP="00182A90">
      <w:pPr>
        <w:spacing w:after="84"/>
        <w:ind w:firstLine="480"/>
        <w:rPr>
          <w:lang w:eastAsia="zh-TW"/>
        </w:rPr>
      </w:pPr>
      <w:r w:rsidRPr="00E430F6">
        <w:rPr>
          <w:rFonts w:eastAsia="宋体"/>
        </w:rPr>
        <w:t xml:space="preserve">That woman </w:t>
      </w:r>
      <w:r w:rsidRPr="00E430F6">
        <w:rPr>
          <w:rFonts w:eastAsia="宋体"/>
          <w:u w:val="single"/>
        </w:rPr>
        <w:t>brought up eight children</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That woman </w:t>
      </w:r>
      <w:r w:rsidRPr="00E430F6">
        <w:rPr>
          <w:rFonts w:eastAsia="宋体"/>
          <w:u w:val="single"/>
        </w:rPr>
        <w:t>brought eight children up</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That woman </w:t>
      </w:r>
      <w:r w:rsidRPr="00E430F6">
        <w:rPr>
          <w:rFonts w:eastAsia="宋体"/>
          <w:u w:val="single"/>
        </w:rPr>
        <w:t>brought them up</w:t>
      </w:r>
      <w:r w:rsidRPr="00E430F6">
        <w:rPr>
          <w:rFonts w:eastAsia="宋体"/>
        </w:rPr>
        <w:t>.</w:t>
      </w:r>
    </w:p>
    <w:p w:rsidR="00DD2927" w:rsidRDefault="00E430F6" w:rsidP="00182A90">
      <w:pPr>
        <w:pStyle w:val="Preface"/>
        <w:spacing w:after="84"/>
        <w:ind w:firstLine="480"/>
        <w:rPr>
          <w:lang w:eastAsia="zh-TW"/>
        </w:rPr>
      </w:pPr>
      <w:r w:rsidRPr="00E430F6">
        <w:rPr>
          <w:rFonts w:hint="eastAsia"/>
        </w:rPr>
        <w:t>那个女人抚养八个小孩长大。</w:t>
      </w:r>
    </w:p>
    <w:p w:rsidR="00DD2927" w:rsidRDefault="00E430F6" w:rsidP="00182A90">
      <w:pPr>
        <w:spacing w:after="84"/>
        <w:ind w:firstLine="480"/>
        <w:rPr>
          <w:lang w:eastAsia="zh-TW"/>
        </w:rPr>
      </w:pPr>
      <w:r w:rsidRPr="00E430F6">
        <w:rPr>
          <w:rFonts w:eastAsia="宋体" w:hint="eastAsia"/>
        </w:rPr>
        <w:t>像</w:t>
      </w:r>
      <w:r w:rsidRPr="00E430F6">
        <w:rPr>
          <w:rFonts w:eastAsia="宋体"/>
        </w:rPr>
        <w:t>bring up</w:t>
      </w:r>
      <w:r w:rsidRPr="00E430F6">
        <w:rPr>
          <w:rFonts w:eastAsia="宋体" w:hint="eastAsia"/>
        </w:rPr>
        <w:t>这种词组动词属于及物动词，它的</w:t>
      </w:r>
      <w:r w:rsidR="009D20F5">
        <w:rPr>
          <w:rFonts w:eastAsia="宋体" w:hint="eastAsia"/>
        </w:rPr>
        <w:t>受词（宾语）</w:t>
      </w:r>
      <w:r w:rsidRPr="00E430F6">
        <w:rPr>
          <w:rFonts w:eastAsia="宋体"/>
        </w:rPr>
        <w:t>eight children</w:t>
      </w:r>
      <w:r w:rsidRPr="00E430F6">
        <w:rPr>
          <w:rFonts w:eastAsia="宋体" w:hint="eastAsia"/>
        </w:rPr>
        <w:t>可以放在</w:t>
      </w:r>
      <w:r w:rsidRPr="00E430F6">
        <w:rPr>
          <w:rFonts w:eastAsia="宋体"/>
        </w:rPr>
        <w:t>bring up</w:t>
      </w:r>
      <w:r w:rsidRPr="00E430F6">
        <w:rPr>
          <w:rFonts w:eastAsia="宋体" w:hint="eastAsia"/>
        </w:rPr>
        <w:t>的后面、也可以把</w:t>
      </w:r>
      <w:r w:rsidRPr="00E430F6">
        <w:rPr>
          <w:rFonts w:eastAsia="宋体"/>
        </w:rPr>
        <w:t>bring</w:t>
      </w:r>
      <w:r w:rsidRPr="00E430F6">
        <w:rPr>
          <w:rFonts w:eastAsia="宋体" w:hint="eastAsia"/>
        </w:rPr>
        <w:t>与</w:t>
      </w:r>
      <w:r w:rsidRPr="00E430F6">
        <w:rPr>
          <w:rFonts w:eastAsia="宋体"/>
        </w:rPr>
        <w:t>up</w:t>
      </w:r>
      <w:r w:rsidRPr="00E430F6">
        <w:rPr>
          <w:rFonts w:eastAsia="宋体" w:hint="eastAsia"/>
        </w:rPr>
        <w:t>拆开来放在中间。像这一类的词组动词，如果</w:t>
      </w:r>
      <w:r w:rsidR="009D20F5">
        <w:rPr>
          <w:rFonts w:eastAsia="宋体" w:hint="eastAsia"/>
        </w:rPr>
        <w:t>受词（宾语）</w:t>
      </w:r>
      <w:r w:rsidRPr="00E430F6">
        <w:rPr>
          <w:rFonts w:eastAsia="宋体" w:hint="eastAsia"/>
        </w:rPr>
        <w:t>是代名词（如</w:t>
      </w:r>
      <w:r w:rsidRPr="00E430F6">
        <w:rPr>
          <w:rFonts w:eastAsia="宋体"/>
        </w:rPr>
        <w:t xml:space="preserve"> them</w:t>
      </w:r>
      <w:r w:rsidRPr="00E430F6">
        <w:rPr>
          <w:rFonts w:eastAsia="宋体" w:hint="eastAsia"/>
        </w:rPr>
        <w:t>）就不适合放在后面，而必须把词组动词拆开、</w:t>
      </w:r>
      <w:r w:rsidR="009D20F5">
        <w:rPr>
          <w:rFonts w:eastAsia="宋体" w:hint="eastAsia"/>
        </w:rPr>
        <w:t>受词（宾语）</w:t>
      </w:r>
      <w:r w:rsidRPr="00E430F6">
        <w:rPr>
          <w:rFonts w:eastAsia="宋体" w:hint="eastAsia"/>
        </w:rPr>
        <w:t>放中间（如</w:t>
      </w:r>
      <w:r w:rsidRPr="00E430F6">
        <w:rPr>
          <w:rFonts w:eastAsia="宋体"/>
        </w:rPr>
        <w:t xml:space="preserve"> brought them up</w:t>
      </w:r>
      <w:r w:rsidRPr="00E430F6">
        <w:rPr>
          <w:rFonts w:eastAsia="宋体" w:hint="eastAsia"/>
        </w:rPr>
        <w:t>）。原因在于：后面的位置是比较重要的位置，念起来重音也会落在这个位置。但是代名词是比较不重要的东西，不宜念成重音。所以，只要词组动词是可以拆开的那种、而</w:t>
      </w:r>
      <w:r w:rsidR="009D20F5">
        <w:rPr>
          <w:rFonts w:eastAsia="宋体" w:hint="eastAsia"/>
        </w:rPr>
        <w:t>受词（宾语）</w:t>
      </w:r>
      <w:r w:rsidRPr="00E430F6">
        <w:rPr>
          <w:rFonts w:eastAsia="宋体" w:hint="eastAsia"/>
        </w:rPr>
        <w:t>又是代名词，就必须拆开来把代名词放在中间、把后面要念成重音的位置留给词组动词中的介副词（如</w:t>
      </w:r>
      <w:r w:rsidRPr="00E430F6">
        <w:rPr>
          <w:rFonts w:eastAsia="宋体"/>
        </w:rPr>
        <w:t>brought them up</w:t>
      </w:r>
      <w:r w:rsidRPr="00E430F6">
        <w:rPr>
          <w:rFonts w:eastAsia="宋体" w:hint="eastAsia"/>
        </w:rPr>
        <w:t>）。</w:t>
      </w:r>
    </w:p>
    <w:p w:rsidR="00DD2927" w:rsidRPr="00662410" w:rsidRDefault="00E430F6" w:rsidP="00182A90">
      <w:pPr>
        <w:spacing w:after="84"/>
        <w:ind w:firstLine="480"/>
        <w:rPr>
          <w:rStyle w:val="af1"/>
        </w:rPr>
      </w:pPr>
      <w:r w:rsidRPr="00662410">
        <w:rPr>
          <w:rStyle w:val="af1"/>
        </w:rPr>
        <w:t xml:space="preserve">call off </w:t>
      </w:r>
      <w:r w:rsidRPr="00662410">
        <w:rPr>
          <w:rStyle w:val="af1"/>
          <w:rFonts w:hint="eastAsia"/>
        </w:rPr>
        <w:t>取消</w:t>
      </w:r>
    </w:p>
    <w:p w:rsidR="00785232" w:rsidRPr="00785232" w:rsidRDefault="00E430F6" w:rsidP="00182A90">
      <w:pPr>
        <w:spacing w:after="84"/>
        <w:ind w:firstLine="480"/>
        <w:rPr>
          <w:lang w:eastAsia="zh-TW"/>
        </w:rPr>
      </w:pPr>
      <w:r w:rsidRPr="00E430F6">
        <w:rPr>
          <w:rFonts w:eastAsia="宋体"/>
        </w:rPr>
        <w:t xml:space="preserve">The boss </w:t>
      </w:r>
      <w:r w:rsidRPr="00E430F6">
        <w:rPr>
          <w:rFonts w:eastAsia="宋体"/>
          <w:u w:val="single"/>
        </w:rPr>
        <w:t>has called off the meeting</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The boss </w:t>
      </w:r>
      <w:r w:rsidRPr="00E430F6">
        <w:rPr>
          <w:rFonts w:eastAsia="宋体"/>
          <w:u w:val="single"/>
        </w:rPr>
        <w:t>has called the meeting off</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The boss </w:t>
      </w:r>
      <w:r w:rsidRPr="00E430F6">
        <w:rPr>
          <w:rFonts w:eastAsia="宋体"/>
          <w:u w:val="single"/>
        </w:rPr>
        <w:t>has called it off</w:t>
      </w:r>
      <w:r w:rsidRPr="00E430F6">
        <w:rPr>
          <w:rFonts w:eastAsia="宋体"/>
        </w:rPr>
        <w:t>.</w:t>
      </w:r>
    </w:p>
    <w:p w:rsidR="00DD2927" w:rsidRDefault="00E430F6" w:rsidP="00182A90">
      <w:pPr>
        <w:pStyle w:val="Preface"/>
        <w:spacing w:after="84"/>
        <w:ind w:firstLine="480"/>
        <w:rPr>
          <w:lang w:eastAsia="zh-TW"/>
        </w:rPr>
      </w:pPr>
      <w:r w:rsidRPr="00E430F6">
        <w:rPr>
          <w:rFonts w:hint="eastAsia"/>
        </w:rPr>
        <w:t>老板已经取消了会议。</w:t>
      </w:r>
    </w:p>
    <w:p w:rsidR="00DD2927" w:rsidRPr="00662410" w:rsidRDefault="00E430F6" w:rsidP="00182A90">
      <w:pPr>
        <w:spacing w:after="84"/>
        <w:ind w:firstLine="480"/>
        <w:rPr>
          <w:rStyle w:val="af1"/>
        </w:rPr>
      </w:pPr>
      <w:r w:rsidRPr="00662410">
        <w:rPr>
          <w:rStyle w:val="af1"/>
        </w:rPr>
        <w:t xml:space="preserve">turn down </w:t>
      </w:r>
      <w:r w:rsidRPr="00662410">
        <w:rPr>
          <w:rStyle w:val="af1"/>
          <w:rFonts w:hint="eastAsia"/>
        </w:rPr>
        <w:t>拒绝</w:t>
      </w:r>
    </w:p>
    <w:p w:rsidR="00785232" w:rsidRPr="00785232" w:rsidRDefault="00E430F6" w:rsidP="00182A90">
      <w:pPr>
        <w:spacing w:after="84"/>
        <w:ind w:firstLine="480"/>
        <w:rPr>
          <w:lang w:eastAsia="zh-TW"/>
        </w:rPr>
      </w:pPr>
      <w:r w:rsidRPr="00E430F6">
        <w:rPr>
          <w:rFonts w:eastAsia="宋体"/>
        </w:rPr>
        <w:t xml:space="preserve">I’m going to </w:t>
      </w:r>
      <w:r w:rsidRPr="00E430F6">
        <w:rPr>
          <w:rFonts w:eastAsia="宋体"/>
          <w:u w:val="single"/>
        </w:rPr>
        <w:t>turn down his offer</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I’m going to </w:t>
      </w:r>
      <w:r w:rsidRPr="00E430F6">
        <w:rPr>
          <w:rFonts w:eastAsia="宋体"/>
          <w:u w:val="single"/>
        </w:rPr>
        <w:t>turn his offer down</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I’m going to </w:t>
      </w:r>
      <w:r w:rsidRPr="00E430F6">
        <w:rPr>
          <w:rFonts w:eastAsia="宋体"/>
          <w:u w:val="single"/>
        </w:rPr>
        <w:t>turn it down</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我将拒绝他的提议。</w:t>
      </w:r>
    </w:p>
    <w:p w:rsidR="00DD2927" w:rsidRPr="00662410" w:rsidRDefault="00E430F6" w:rsidP="00182A90">
      <w:pPr>
        <w:spacing w:after="84"/>
        <w:ind w:firstLine="480"/>
        <w:rPr>
          <w:rStyle w:val="af1"/>
        </w:rPr>
      </w:pPr>
      <w:r w:rsidRPr="00662410">
        <w:rPr>
          <w:rStyle w:val="af1"/>
        </w:rPr>
        <w:t xml:space="preserve">make up </w:t>
      </w:r>
      <w:r w:rsidRPr="00662410">
        <w:rPr>
          <w:rStyle w:val="af1"/>
          <w:rFonts w:hint="eastAsia"/>
        </w:rPr>
        <w:t>捏造，编造</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made up a long story</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made a long story up</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made it up</w:t>
      </w:r>
      <w:r w:rsidRPr="00E430F6">
        <w:rPr>
          <w:rFonts w:eastAsia="宋体"/>
        </w:rPr>
        <w:t>.</w:t>
      </w:r>
    </w:p>
    <w:p w:rsidR="00DD2927" w:rsidRDefault="00E430F6" w:rsidP="00182A90">
      <w:pPr>
        <w:pStyle w:val="Preface"/>
        <w:spacing w:after="84"/>
        <w:ind w:firstLine="480"/>
        <w:rPr>
          <w:lang w:eastAsia="zh-TW"/>
        </w:rPr>
      </w:pPr>
      <w:r w:rsidRPr="00E430F6">
        <w:rPr>
          <w:rFonts w:hint="eastAsia"/>
        </w:rPr>
        <w:t>他编造了一个很长的故事。</w:t>
      </w:r>
    </w:p>
    <w:p w:rsidR="00DD2927" w:rsidRDefault="00E430F6" w:rsidP="00182A90">
      <w:pPr>
        <w:spacing w:after="84"/>
        <w:ind w:firstLine="480"/>
        <w:rPr>
          <w:lang w:eastAsia="zh-TW"/>
        </w:rPr>
      </w:pPr>
      <w:r w:rsidRPr="00E430F6">
        <w:rPr>
          <w:rFonts w:eastAsia="宋体" w:hint="eastAsia"/>
        </w:rPr>
        <w:lastRenderedPageBreak/>
        <w:t>如果看到</w:t>
      </w:r>
      <w:r w:rsidRPr="00E430F6">
        <w:rPr>
          <w:rFonts w:eastAsia="宋体"/>
        </w:rPr>
        <w:t>make up</w:t>
      </w:r>
      <w:r w:rsidRPr="00E430F6">
        <w:rPr>
          <w:rFonts w:eastAsia="宋体" w:hint="eastAsia"/>
        </w:rPr>
        <w:t>的后面缺乏</w:t>
      </w:r>
      <w:r w:rsidR="009D20F5">
        <w:rPr>
          <w:rFonts w:eastAsia="宋体" w:hint="eastAsia"/>
        </w:rPr>
        <w:t>受词（宾语）</w:t>
      </w:r>
      <w:r w:rsidRPr="00E430F6">
        <w:rPr>
          <w:rFonts w:eastAsia="宋体" w:hint="eastAsia"/>
        </w:rPr>
        <w:t>，那表示它是另一个词组动词，属于不及物，意思是「合好」，例如：</w:t>
      </w:r>
    </w:p>
    <w:p w:rsidR="00785232" w:rsidRPr="00785232" w:rsidRDefault="00E430F6" w:rsidP="00182A90">
      <w:pPr>
        <w:spacing w:after="84"/>
        <w:ind w:firstLine="480"/>
        <w:rPr>
          <w:lang w:eastAsia="zh-TW"/>
        </w:rPr>
      </w:pPr>
      <w:r w:rsidRPr="00E430F6">
        <w:rPr>
          <w:rFonts w:eastAsia="宋体"/>
        </w:rPr>
        <w:t xml:space="preserve">He and his separated wife finally </w:t>
      </w:r>
      <w:r w:rsidRPr="00E430F6">
        <w:rPr>
          <w:rFonts w:eastAsia="宋体"/>
          <w:u w:val="single"/>
        </w:rPr>
        <w:t>made up</w:t>
      </w:r>
      <w:r w:rsidRPr="00E430F6">
        <w:rPr>
          <w:rFonts w:eastAsia="宋体"/>
        </w:rPr>
        <w:t>.</w:t>
      </w:r>
    </w:p>
    <w:p w:rsidR="00EA57E3" w:rsidRDefault="00E430F6" w:rsidP="00182A90">
      <w:pPr>
        <w:pStyle w:val="Preface"/>
        <w:spacing w:after="84"/>
        <w:ind w:firstLine="480"/>
        <w:rPr>
          <w:lang w:eastAsia="zh-TW"/>
        </w:rPr>
      </w:pPr>
      <w:r w:rsidRPr="00E430F6">
        <w:rPr>
          <w:rFonts w:hint="eastAsia"/>
        </w:rPr>
        <w:t>他和分居的老婆终于合好了。</w:t>
      </w:r>
    </w:p>
    <w:p w:rsidR="00DD2927" w:rsidRPr="00F63024" w:rsidRDefault="00B34F28" w:rsidP="00182A90">
      <w:pPr>
        <w:pStyle w:val="4"/>
        <w:spacing w:after="84"/>
      </w:pPr>
      <w:r w:rsidRPr="00F63024">
        <w:rPr>
          <w:rFonts w:hint="eastAsia"/>
        </w:rPr>
        <w:t>（</w:t>
      </w:r>
      <w:r w:rsidRPr="00F63024">
        <w:rPr>
          <w:rFonts w:hint="eastAsia"/>
        </w:rPr>
        <w:t>4</w:t>
      </w:r>
      <w:r w:rsidRPr="00F63024">
        <w:rPr>
          <w:rFonts w:hint="eastAsia"/>
        </w:rPr>
        <w:t>）</w:t>
      </w:r>
      <w:r w:rsidR="00E430F6" w:rsidRPr="00F63024">
        <w:rPr>
          <w:rFonts w:hint="eastAsia"/>
        </w:rPr>
        <w:t>三个字以上的词组动词，及物、不可拆开（</w:t>
      </w:r>
      <w:r w:rsidR="009D20F5">
        <w:rPr>
          <w:rFonts w:hint="eastAsia"/>
        </w:rPr>
        <w:t>受词（宾语）</w:t>
      </w:r>
      <w:r w:rsidR="00E430F6" w:rsidRPr="00F63024">
        <w:rPr>
          <w:rFonts w:hint="eastAsia"/>
        </w:rPr>
        <w:t>应放在后面）</w:t>
      </w:r>
    </w:p>
    <w:p w:rsidR="00DD2927" w:rsidRPr="00662410" w:rsidRDefault="00E430F6" w:rsidP="00182A90">
      <w:pPr>
        <w:spacing w:after="84"/>
        <w:ind w:firstLine="480"/>
        <w:rPr>
          <w:rStyle w:val="af1"/>
        </w:rPr>
      </w:pPr>
      <w:r w:rsidRPr="00662410">
        <w:rPr>
          <w:rStyle w:val="af1"/>
        </w:rPr>
        <w:t xml:space="preserve">catch up with </w:t>
      </w:r>
      <w:r w:rsidRPr="00662410">
        <w:rPr>
          <w:rStyle w:val="af1"/>
          <w:rFonts w:hint="eastAsia"/>
        </w:rPr>
        <w:t>赶上</w:t>
      </w:r>
    </w:p>
    <w:p w:rsidR="00785232" w:rsidRPr="00785232" w:rsidRDefault="00E430F6" w:rsidP="00182A90">
      <w:pPr>
        <w:spacing w:after="84"/>
        <w:ind w:firstLine="480"/>
        <w:rPr>
          <w:lang w:eastAsia="zh-TW"/>
        </w:rPr>
      </w:pPr>
      <w:r w:rsidRPr="00E430F6">
        <w:rPr>
          <w:rFonts w:eastAsia="宋体"/>
        </w:rPr>
        <w:t>He</w:t>
      </w:r>
      <w:r w:rsidRPr="00E430F6">
        <w:rPr>
          <w:rFonts w:eastAsia="宋体"/>
          <w:u w:val="single"/>
        </w:rPr>
        <w:t>’s slowly catching up with his classmates</w:t>
      </w:r>
      <w:r w:rsidRPr="00E430F6">
        <w:rPr>
          <w:rFonts w:eastAsia="宋体"/>
        </w:rPr>
        <w:t xml:space="preserve"> in exam grades.</w:t>
      </w:r>
    </w:p>
    <w:p w:rsidR="00DD2927" w:rsidRDefault="00E430F6" w:rsidP="00182A90">
      <w:pPr>
        <w:pStyle w:val="Preface"/>
        <w:spacing w:after="84"/>
        <w:ind w:firstLine="480"/>
        <w:rPr>
          <w:lang w:eastAsia="zh-TW"/>
        </w:rPr>
      </w:pPr>
      <w:r w:rsidRPr="00E430F6">
        <w:rPr>
          <w:rFonts w:hint="eastAsia"/>
        </w:rPr>
        <w:t>他的考试成绩渐渐赶上同班同学了。</w:t>
      </w:r>
    </w:p>
    <w:p w:rsidR="00DD2927" w:rsidRDefault="00E430F6" w:rsidP="00182A90">
      <w:pPr>
        <w:spacing w:after="84"/>
        <w:ind w:firstLine="480"/>
        <w:rPr>
          <w:lang w:eastAsia="zh-TW"/>
        </w:rPr>
      </w:pPr>
      <w:r w:rsidRPr="00E430F6">
        <w:rPr>
          <w:rFonts w:eastAsia="宋体" w:hint="eastAsia"/>
        </w:rPr>
        <w:t>从前的文法书称词组动词为「双字动词」（</w:t>
      </w:r>
      <w:r w:rsidRPr="00E430F6">
        <w:rPr>
          <w:rFonts w:eastAsia="宋体"/>
        </w:rPr>
        <w:t>two-word verbs</w:t>
      </w:r>
      <w:r w:rsidRPr="00E430F6">
        <w:rPr>
          <w:rFonts w:eastAsia="宋体" w:hint="eastAsia"/>
        </w:rPr>
        <w:t>），但是这个名称不很贴切，因为词组动词有时候不只两个字，例如</w:t>
      </w:r>
      <w:r w:rsidRPr="00E430F6">
        <w:rPr>
          <w:rFonts w:eastAsia="宋体"/>
        </w:rPr>
        <w:t>catch up with</w:t>
      </w:r>
      <w:r w:rsidRPr="00E430F6">
        <w:rPr>
          <w:rFonts w:eastAsia="宋体" w:hint="eastAsia"/>
        </w:rPr>
        <w:t>。词组动词如果是三个字，通常第一个是动词（如</w:t>
      </w:r>
      <w:r w:rsidRPr="00E430F6">
        <w:rPr>
          <w:rFonts w:eastAsia="宋体"/>
        </w:rPr>
        <w:t>catch</w:t>
      </w:r>
      <w:r w:rsidRPr="00E430F6">
        <w:rPr>
          <w:rFonts w:eastAsia="宋体" w:hint="eastAsia"/>
        </w:rPr>
        <w:t>）、第二个是介副词（如</w:t>
      </w:r>
      <w:r w:rsidRPr="00E430F6">
        <w:rPr>
          <w:rFonts w:eastAsia="宋体"/>
        </w:rPr>
        <w:t>up</w:t>
      </w:r>
      <w:r w:rsidRPr="00E430F6">
        <w:rPr>
          <w:rFonts w:eastAsia="宋体" w:hint="eastAsia"/>
        </w:rPr>
        <w:t>）、第三个是介系词（如</w:t>
      </w:r>
      <w:r w:rsidRPr="00E430F6">
        <w:rPr>
          <w:rFonts w:eastAsia="宋体"/>
        </w:rPr>
        <w:t>with</w:t>
      </w:r>
      <w:r w:rsidRPr="00E430F6">
        <w:rPr>
          <w:rFonts w:eastAsia="宋体" w:hint="eastAsia"/>
        </w:rPr>
        <w:t>）。因为第三个是介系词，后面必须有</w:t>
      </w:r>
      <w:r w:rsidR="009D20F5">
        <w:rPr>
          <w:rFonts w:eastAsia="宋体" w:hint="eastAsia"/>
        </w:rPr>
        <w:t>受词（宾语）</w:t>
      </w:r>
      <w:r w:rsidRPr="00E430F6">
        <w:rPr>
          <w:rFonts w:eastAsia="宋体" w:hint="eastAsia"/>
        </w:rPr>
        <w:t>，所以凡是这种三个字以上的词组动词都是及物动词，而且都不可拆、</w:t>
      </w:r>
      <w:r w:rsidR="009D20F5">
        <w:rPr>
          <w:rFonts w:eastAsia="宋体" w:hint="eastAsia"/>
        </w:rPr>
        <w:t>受词（宾语）</w:t>
      </w:r>
      <w:r w:rsidRPr="00E430F6">
        <w:rPr>
          <w:rFonts w:eastAsia="宋体" w:hint="eastAsia"/>
        </w:rPr>
        <w:t>一定要放在后面。以下几个例子都是同样的情况。</w:t>
      </w:r>
    </w:p>
    <w:p w:rsidR="00DD2927" w:rsidRPr="00662410" w:rsidRDefault="00E430F6" w:rsidP="00182A90">
      <w:pPr>
        <w:spacing w:after="84"/>
        <w:ind w:firstLine="480"/>
        <w:rPr>
          <w:rStyle w:val="af1"/>
        </w:rPr>
      </w:pPr>
      <w:r w:rsidRPr="00662410">
        <w:rPr>
          <w:rStyle w:val="af1"/>
        </w:rPr>
        <w:t xml:space="preserve">drop out of </w:t>
      </w:r>
      <w:r w:rsidRPr="00662410">
        <w:rPr>
          <w:rStyle w:val="af1"/>
          <w:rFonts w:hint="eastAsia"/>
        </w:rPr>
        <w:t>退出，中辍</w:t>
      </w:r>
    </w:p>
    <w:p w:rsidR="00785232" w:rsidRPr="00785232" w:rsidRDefault="00E430F6" w:rsidP="00182A90">
      <w:pPr>
        <w:spacing w:after="84"/>
        <w:ind w:firstLine="480"/>
        <w:rPr>
          <w:lang w:eastAsia="zh-TW"/>
        </w:rPr>
      </w:pPr>
      <w:r w:rsidRPr="00E430F6">
        <w:rPr>
          <w:rFonts w:eastAsia="宋体"/>
        </w:rPr>
        <w:t xml:space="preserve">John hurt his leg and had to </w:t>
      </w:r>
      <w:r w:rsidRPr="00E430F6">
        <w:rPr>
          <w:rFonts w:eastAsia="宋体"/>
          <w:u w:val="single"/>
        </w:rPr>
        <w:t>drop out of the race</w:t>
      </w:r>
      <w:r w:rsidRPr="00E430F6">
        <w:rPr>
          <w:rFonts w:eastAsia="宋体"/>
        </w:rPr>
        <w:t>.</w:t>
      </w:r>
    </w:p>
    <w:p w:rsidR="00DD2927" w:rsidRPr="00662410" w:rsidRDefault="00E430F6" w:rsidP="00182A90">
      <w:pPr>
        <w:spacing w:after="84"/>
        <w:ind w:firstLine="480"/>
        <w:rPr>
          <w:rStyle w:val="af1"/>
        </w:rPr>
      </w:pPr>
      <w:r w:rsidRPr="00662410">
        <w:rPr>
          <w:rStyle w:val="af1"/>
        </w:rPr>
        <w:t xml:space="preserve">get away with </w:t>
      </w:r>
      <w:r w:rsidRPr="00662410">
        <w:rPr>
          <w:rStyle w:val="af1"/>
          <w:rFonts w:hint="eastAsia"/>
        </w:rPr>
        <w:t>侥幸逃脱，全身而退</w:t>
      </w:r>
    </w:p>
    <w:p w:rsidR="00785232" w:rsidRPr="00785232" w:rsidRDefault="00E430F6" w:rsidP="00182A90">
      <w:pPr>
        <w:spacing w:after="84"/>
        <w:ind w:firstLine="480"/>
        <w:rPr>
          <w:lang w:eastAsia="zh-TW"/>
        </w:rPr>
      </w:pPr>
      <w:r w:rsidRPr="00E430F6">
        <w:rPr>
          <w:rFonts w:eastAsia="宋体"/>
        </w:rPr>
        <w:t xml:space="preserve">If you take the money, you can’t expect to </w:t>
      </w:r>
      <w:r w:rsidRPr="00E430F6">
        <w:rPr>
          <w:rFonts w:eastAsia="宋体"/>
          <w:u w:val="single"/>
        </w:rPr>
        <w:t>get away with it</w:t>
      </w:r>
      <w:r w:rsidRPr="00E430F6">
        <w:rPr>
          <w:rFonts w:eastAsia="宋体"/>
        </w:rPr>
        <w:t>.</w:t>
      </w:r>
    </w:p>
    <w:p w:rsidR="00DD2927" w:rsidRDefault="00E430F6" w:rsidP="00182A90">
      <w:pPr>
        <w:pStyle w:val="Preface"/>
        <w:spacing w:after="84"/>
        <w:ind w:firstLine="480"/>
        <w:rPr>
          <w:lang w:eastAsia="zh-TW"/>
        </w:rPr>
      </w:pPr>
      <w:r w:rsidRPr="00E430F6">
        <w:rPr>
          <w:rFonts w:hint="eastAsia"/>
        </w:rPr>
        <w:t>你要是敢拿钱，就别想全身而退。</w:t>
      </w:r>
    </w:p>
    <w:p w:rsidR="00DD2927" w:rsidRPr="00662410" w:rsidRDefault="00E430F6" w:rsidP="00182A90">
      <w:pPr>
        <w:spacing w:after="84"/>
        <w:ind w:firstLine="480"/>
        <w:rPr>
          <w:rStyle w:val="af1"/>
        </w:rPr>
      </w:pPr>
      <w:r w:rsidRPr="00662410">
        <w:rPr>
          <w:rStyle w:val="af1"/>
        </w:rPr>
        <w:t xml:space="preserve">go back on </w:t>
      </w:r>
      <w:r w:rsidRPr="00662410">
        <w:rPr>
          <w:rStyle w:val="af1"/>
          <w:rFonts w:hint="eastAsia"/>
        </w:rPr>
        <w:t>食言，说话不算</w:t>
      </w:r>
    </w:p>
    <w:p w:rsidR="00785232" w:rsidRPr="00785232" w:rsidRDefault="00E430F6" w:rsidP="00182A90">
      <w:pPr>
        <w:spacing w:after="84"/>
        <w:ind w:firstLine="480"/>
        <w:rPr>
          <w:lang w:eastAsia="zh-TW"/>
        </w:rPr>
      </w:pPr>
      <w:r w:rsidRPr="00E430F6">
        <w:rPr>
          <w:rFonts w:eastAsia="宋体"/>
        </w:rPr>
        <w:t xml:space="preserve">I promised my kid a new notebook, so I can’t </w:t>
      </w:r>
      <w:r w:rsidRPr="00E430F6">
        <w:rPr>
          <w:rFonts w:eastAsia="宋体"/>
          <w:u w:val="single"/>
        </w:rPr>
        <w:t>go back on my word</w:t>
      </w:r>
      <w:r w:rsidRPr="00E430F6">
        <w:rPr>
          <w:rFonts w:eastAsia="宋体"/>
        </w:rPr>
        <w:t xml:space="preserve"> now.</w:t>
      </w:r>
    </w:p>
    <w:p w:rsidR="00DD2927" w:rsidRDefault="00E430F6" w:rsidP="00182A90">
      <w:pPr>
        <w:pStyle w:val="Preface"/>
        <w:spacing w:after="84"/>
        <w:ind w:firstLine="480"/>
        <w:rPr>
          <w:lang w:eastAsia="zh-TW"/>
        </w:rPr>
      </w:pPr>
      <w:r w:rsidRPr="00E430F6">
        <w:rPr>
          <w:rFonts w:hint="eastAsia"/>
        </w:rPr>
        <w:t>我答应小孩要买一台新笔电，现在不能说了不算。</w:t>
      </w:r>
    </w:p>
    <w:p w:rsidR="00EA57E3" w:rsidRDefault="00E430F6" w:rsidP="00182A90">
      <w:pPr>
        <w:spacing w:after="84"/>
        <w:ind w:firstLine="480"/>
        <w:rPr>
          <w:lang w:eastAsia="zh-TW"/>
        </w:rPr>
      </w:pPr>
      <w:r w:rsidRPr="00E430F6">
        <w:rPr>
          <w:rFonts w:eastAsia="宋体" w:hint="eastAsia"/>
        </w:rPr>
        <w:t>以上所做的主要是分类的工作，介绍一下词组动词有哪些种类。在此有限的空间当然无法列举周全。词组动词的情况和介系词类似，最好是经过广读、广泛地接触吸收，慢慢就会知道该怎么用。</w:t>
      </w:r>
    </w:p>
    <w:p w:rsidR="00DD2927" w:rsidRDefault="00E430F6" w:rsidP="00982549">
      <w:pPr>
        <w:pStyle w:val="3"/>
        <w:spacing w:before="126" w:after="126"/>
        <w:rPr>
          <w:lang w:eastAsia="zh-TW"/>
        </w:rPr>
      </w:pPr>
      <w:bookmarkStart w:id="54" w:name="_Toc363483881"/>
      <w:r w:rsidRPr="00E430F6">
        <w:rPr>
          <w:rFonts w:hint="eastAsia"/>
        </w:rPr>
        <w:t>空间介系词</w:t>
      </w:r>
      <w:bookmarkEnd w:id="54"/>
    </w:p>
    <w:p w:rsidR="00EA57E3" w:rsidRDefault="00E430F6" w:rsidP="00182A90">
      <w:pPr>
        <w:spacing w:after="84"/>
        <w:ind w:firstLine="480"/>
        <w:rPr>
          <w:lang w:eastAsia="zh-TW"/>
        </w:rPr>
      </w:pPr>
      <w:r w:rsidRPr="00550C36">
        <w:rPr>
          <w:rStyle w:val="af1"/>
          <w:rFonts w:hint="eastAsia"/>
        </w:rPr>
        <w:t>表示空间的介系词可以分成点、线、面、体四个角度来探讨。所谓点、线、面、体，都是主观的认定。</w:t>
      </w:r>
      <w:r w:rsidRPr="00E430F6">
        <w:rPr>
          <w:rFonts w:eastAsia="宋体" w:hint="eastAsia"/>
        </w:rPr>
        <w:t>亦即，同一个空间，只要说话者在这句话中把它当成一个点看待，就要采取表示「点」的介系词。换一个句子，把同一个空间当成立体来看待，就该采取表示「体」的介系词。</w:t>
      </w:r>
    </w:p>
    <w:p w:rsidR="00DD2927" w:rsidRPr="00F63024" w:rsidRDefault="00550C36" w:rsidP="00182A90">
      <w:pPr>
        <w:pStyle w:val="4"/>
        <w:spacing w:after="84"/>
      </w:pPr>
      <w:r w:rsidRPr="00F63024">
        <w:rPr>
          <w:rFonts w:hint="eastAsia"/>
        </w:rPr>
        <w:t>（</w:t>
      </w:r>
      <w:r w:rsidRPr="00F63024">
        <w:rPr>
          <w:rFonts w:hint="eastAsia"/>
        </w:rPr>
        <w:t>1</w:t>
      </w:r>
      <w:r w:rsidRPr="00F63024">
        <w:rPr>
          <w:rFonts w:hint="eastAsia"/>
        </w:rPr>
        <w:t>）</w:t>
      </w:r>
      <w:r w:rsidR="00E430F6" w:rsidRPr="00F63024">
        <w:rPr>
          <w:rFonts w:hint="eastAsia"/>
        </w:rPr>
        <w:t>点：</w:t>
      </w:r>
      <w:r w:rsidR="00E430F6" w:rsidRPr="00F63024">
        <w:t>at</w:t>
      </w:r>
    </w:p>
    <w:p w:rsidR="00785232" w:rsidRPr="00785232" w:rsidRDefault="00E430F6" w:rsidP="00182A90">
      <w:pPr>
        <w:spacing w:after="84"/>
        <w:ind w:firstLine="480"/>
        <w:rPr>
          <w:lang w:eastAsia="zh-TW"/>
        </w:rPr>
      </w:pPr>
      <w:r w:rsidRPr="00E430F6">
        <w:rPr>
          <w:rFonts w:eastAsia="宋体"/>
        </w:rPr>
        <w:t xml:space="preserve">The bus </w:t>
      </w:r>
      <w:r w:rsidRPr="00E430F6">
        <w:rPr>
          <w:rFonts w:eastAsia="宋体"/>
          <w:u w:val="single"/>
        </w:rPr>
        <w:t>will stop</w:t>
      </w:r>
      <w:r w:rsidRPr="00E430F6">
        <w:rPr>
          <w:rFonts w:eastAsia="宋体"/>
        </w:rPr>
        <w:t xml:space="preserve"> </w:t>
      </w:r>
      <w:r w:rsidRPr="00E430F6">
        <w:rPr>
          <w:rFonts w:eastAsia="宋体"/>
          <w:u w:val="single"/>
        </w:rPr>
        <w:t>at the dock</w:t>
      </w:r>
      <w:r w:rsidRPr="00E430F6">
        <w:rPr>
          <w:rFonts w:eastAsia="宋体"/>
        </w:rPr>
        <w:t xml:space="preserve"> to pick up passengers.</w:t>
      </w:r>
    </w:p>
    <w:p w:rsidR="00DD2927" w:rsidRDefault="00E430F6" w:rsidP="00182A90">
      <w:pPr>
        <w:spacing w:after="84"/>
        <w:ind w:firstLine="480"/>
        <w:rPr>
          <w:lang w:eastAsia="zh-TW"/>
        </w:rPr>
      </w:pPr>
      <w:r w:rsidRPr="00E430F6">
        <w:rPr>
          <w:rFonts w:hint="eastAsia"/>
        </w:rPr>
        <w:lastRenderedPageBreak/>
        <w:t>在巴士的行驶路线上，码头是一个「点」、来到这个点要停。属于「点」的空间概念，通常用</w:t>
      </w:r>
      <w:r w:rsidRPr="00E430F6">
        <w:t>at</w:t>
      </w:r>
      <w:r w:rsidRPr="00E430F6">
        <w:rPr>
          <w:rFonts w:hint="eastAsia"/>
        </w:rPr>
        <w:t>这个介系词来表示。</w:t>
      </w:r>
    </w:p>
    <w:p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have arrived</w:t>
      </w:r>
      <w:r w:rsidRPr="00E430F6">
        <w:rPr>
          <w:rFonts w:eastAsia="宋体"/>
        </w:rPr>
        <w:t xml:space="preserve"> </w:t>
      </w:r>
      <w:r w:rsidRPr="00E430F6">
        <w:rPr>
          <w:rFonts w:eastAsia="宋体"/>
          <w:u w:val="single"/>
        </w:rPr>
        <w:t>at our destination</w:t>
      </w:r>
      <w:r w:rsidRPr="00E430F6">
        <w:rPr>
          <w:rFonts w:eastAsia="宋体"/>
        </w:rPr>
        <w:t>.</w:t>
      </w:r>
    </w:p>
    <w:p w:rsidR="00DD2927" w:rsidRDefault="00E430F6" w:rsidP="00182A90">
      <w:pPr>
        <w:spacing w:after="84"/>
        <w:ind w:firstLine="480"/>
        <w:rPr>
          <w:lang w:eastAsia="zh-TW"/>
        </w:rPr>
      </w:pPr>
      <w:r w:rsidRPr="00E430F6">
        <w:rPr>
          <w:rFonts w:eastAsia="宋体" w:hint="eastAsia"/>
        </w:rPr>
        <w:t>在旅程中，</w:t>
      </w:r>
      <w:r w:rsidRPr="00AE753B">
        <w:rPr>
          <w:rStyle w:val="af1"/>
          <w:rFonts w:hint="eastAsia"/>
        </w:rPr>
        <w:t>目的地是个「终点」。</w:t>
      </w:r>
    </w:p>
    <w:p w:rsidR="00785232" w:rsidRPr="00785232" w:rsidRDefault="00E430F6" w:rsidP="00182A90">
      <w:pPr>
        <w:spacing w:after="84"/>
        <w:ind w:firstLine="480"/>
        <w:rPr>
          <w:lang w:eastAsia="zh-TW"/>
        </w:rPr>
      </w:pPr>
      <w:r w:rsidRPr="00E430F6">
        <w:rPr>
          <w:rFonts w:eastAsia="宋体"/>
        </w:rPr>
        <w:t xml:space="preserve">The sniper </w:t>
      </w:r>
      <w:r w:rsidRPr="00E430F6">
        <w:rPr>
          <w:rFonts w:eastAsia="宋体"/>
          <w:u w:val="single"/>
        </w:rPr>
        <w:t>is aiming</w:t>
      </w:r>
      <w:r w:rsidRPr="00E430F6">
        <w:rPr>
          <w:rFonts w:eastAsia="宋体"/>
        </w:rPr>
        <w:t xml:space="preserve"> </w:t>
      </w:r>
      <w:r w:rsidRPr="00E430F6">
        <w:rPr>
          <w:rFonts w:eastAsia="宋体"/>
          <w:u w:val="single"/>
        </w:rPr>
        <w:t>at the kidnapper</w:t>
      </w:r>
      <w:r w:rsidRPr="00E430F6">
        <w:rPr>
          <w:rFonts w:eastAsia="宋体"/>
        </w:rPr>
        <w:t>.</w:t>
      </w:r>
    </w:p>
    <w:p w:rsidR="00DD2927" w:rsidRDefault="00E430F6" w:rsidP="00182A90">
      <w:pPr>
        <w:pStyle w:val="Preface"/>
        <w:spacing w:after="84"/>
        <w:ind w:firstLine="480"/>
        <w:rPr>
          <w:lang w:eastAsia="zh-TW"/>
        </w:rPr>
      </w:pPr>
      <w:r w:rsidRPr="00E430F6">
        <w:rPr>
          <w:rFonts w:hint="eastAsia"/>
        </w:rPr>
        <w:t>狙击手在瞄准绑票犯。</w:t>
      </w:r>
    </w:p>
    <w:p w:rsidR="00DD2927" w:rsidRDefault="00E430F6" w:rsidP="00182A90">
      <w:pPr>
        <w:spacing w:after="84"/>
        <w:ind w:firstLine="480"/>
        <w:rPr>
          <w:lang w:eastAsia="zh-TW"/>
        </w:rPr>
      </w:pPr>
      <w:r w:rsidRPr="00E430F6">
        <w:rPr>
          <w:rFonts w:eastAsia="宋体" w:hint="eastAsia"/>
        </w:rPr>
        <w:t>用枪瞄准目标时，这个目标就是一个「瞄准点」。</w:t>
      </w:r>
    </w:p>
    <w:p w:rsidR="00785232" w:rsidRPr="00785232" w:rsidRDefault="00E430F6" w:rsidP="00182A90">
      <w:pPr>
        <w:spacing w:after="84"/>
        <w:ind w:firstLine="480"/>
        <w:rPr>
          <w:lang w:eastAsia="zh-TW"/>
        </w:rPr>
      </w:pPr>
      <w:r w:rsidRPr="00E430F6">
        <w:rPr>
          <w:rFonts w:eastAsia="宋体"/>
        </w:rPr>
        <w:t xml:space="preserve">The instructor </w:t>
      </w:r>
      <w:r w:rsidRPr="00E430F6">
        <w:rPr>
          <w:rFonts w:eastAsia="宋体"/>
          <w:u w:val="single"/>
        </w:rPr>
        <w:t>points to</w:t>
      </w:r>
      <w:r w:rsidRPr="00E430F6">
        <w:rPr>
          <w:rFonts w:eastAsia="宋体"/>
        </w:rPr>
        <w:t xml:space="preserve"> the poster on the wall and says, “Never </w:t>
      </w:r>
      <w:r w:rsidRPr="00E430F6">
        <w:rPr>
          <w:rFonts w:eastAsia="宋体"/>
          <w:u w:val="single"/>
        </w:rPr>
        <w:t>point</w:t>
      </w:r>
      <w:r w:rsidRPr="00E430F6">
        <w:rPr>
          <w:rFonts w:eastAsia="宋体"/>
        </w:rPr>
        <w:t xml:space="preserve"> your gun </w:t>
      </w:r>
      <w:r w:rsidRPr="00E430F6">
        <w:rPr>
          <w:rFonts w:eastAsia="宋体"/>
          <w:u w:val="single"/>
        </w:rPr>
        <w:t>at</w:t>
      </w:r>
      <w:r w:rsidRPr="00E430F6">
        <w:rPr>
          <w:rFonts w:eastAsia="宋体"/>
        </w:rPr>
        <w:t xml:space="preserve"> anybody.”</w:t>
      </w:r>
    </w:p>
    <w:p w:rsidR="00DD2927" w:rsidRDefault="00E430F6" w:rsidP="00182A90">
      <w:pPr>
        <w:pStyle w:val="Preface"/>
        <w:spacing w:after="84"/>
        <w:ind w:firstLine="480"/>
        <w:rPr>
          <w:lang w:eastAsia="zh-TW"/>
        </w:rPr>
      </w:pPr>
      <w:r w:rsidRPr="00E430F6">
        <w:rPr>
          <w:rFonts w:hint="eastAsia"/>
        </w:rPr>
        <w:t>教官指向墙上的海报，说：「绝不要用枪瞄准任何人。」</w:t>
      </w:r>
    </w:p>
    <w:p w:rsidR="00EA57E3" w:rsidRPr="00550C36" w:rsidRDefault="00E430F6" w:rsidP="00182A90">
      <w:pPr>
        <w:spacing w:after="84"/>
        <w:ind w:firstLine="480"/>
        <w:rPr>
          <w:rStyle w:val="af1"/>
        </w:rPr>
      </w:pPr>
      <w:r w:rsidRPr="00550C36">
        <w:rPr>
          <w:rStyle w:val="af1"/>
          <w:rFonts w:hint="eastAsia"/>
        </w:rPr>
        <w:t>如果是「指向某个方向」，应该说</w:t>
      </w:r>
      <w:r w:rsidRPr="00550C36">
        <w:rPr>
          <w:rStyle w:val="af1"/>
        </w:rPr>
        <w:t>point to</w:t>
      </w:r>
      <w:r w:rsidRPr="00550C36">
        <w:rPr>
          <w:rStyle w:val="af1"/>
          <w:rFonts w:hint="eastAsia"/>
        </w:rPr>
        <w:t>，这个介系词</w:t>
      </w:r>
      <w:r w:rsidRPr="00550C36">
        <w:rPr>
          <w:rStyle w:val="af1"/>
        </w:rPr>
        <w:t>to</w:t>
      </w:r>
      <w:r w:rsidRPr="00550C36">
        <w:rPr>
          <w:rStyle w:val="af1"/>
          <w:rFonts w:hint="eastAsia"/>
        </w:rPr>
        <w:t>相当于</w:t>
      </w:r>
      <w:r w:rsidRPr="00550C36">
        <w:rPr>
          <w:rStyle w:val="af1"/>
        </w:rPr>
        <w:t>toward</w:t>
      </w:r>
      <w:r w:rsidRPr="00550C36">
        <w:rPr>
          <w:rStyle w:val="af1"/>
          <w:rFonts w:hint="eastAsia"/>
        </w:rPr>
        <w:t>的用法。如果说「瞄准」，那是把目标当成一个定点，就该说</w:t>
      </w:r>
      <w:r w:rsidRPr="00550C36">
        <w:rPr>
          <w:rStyle w:val="af1"/>
        </w:rPr>
        <w:t>point at</w:t>
      </w:r>
      <w:r w:rsidRPr="00550C36">
        <w:rPr>
          <w:rStyle w:val="af1"/>
          <w:rFonts w:hint="eastAsia"/>
        </w:rPr>
        <w:t>。</w:t>
      </w:r>
    </w:p>
    <w:p w:rsidR="00DD2927" w:rsidRPr="00F63024" w:rsidRDefault="00550C36" w:rsidP="00182A90">
      <w:pPr>
        <w:pStyle w:val="4"/>
        <w:spacing w:after="84"/>
      </w:pPr>
      <w:r w:rsidRPr="00F63024">
        <w:rPr>
          <w:rFonts w:hint="eastAsia"/>
        </w:rPr>
        <w:t>（</w:t>
      </w:r>
      <w:r w:rsidRPr="00F63024">
        <w:rPr>
          <w:rFonts w:hint="eastAsia"/>
        </w:rPr>
        <w:t>2</w:t>
      </w:r>
      <w:r w:rsidRPr="00F63024">
        <w:rPr>
          <w:rFonts w:hint="eastAsia"/>
        </w:rPr>
        <w:t>）</w:t>
      </w:r>
      <w:r w:rsidR="00E430F6" w:rsidRPr="00F63024">
        <w:rPr>
          <w:rFonts w:hint="eastAsia"/>
        </w:rPr>
        <w:t>线：</w:t>
      </w:r>
      <w:r w:rsidR="00E430F6" w:rsidRPr="00F63024">
        <w:t>on, along</w:t>
      </w:r>
    </w:p>
    <w:p w:rsidR="00785232" w:rsidRPr="00785232" w:rsidRDefault="00E430F6" w:rsidP="00182A90">
      <w:pPr>
        <w:spacing w:after="84"/>
        <w:ind w:firstLine="480"/>
        <w:rPr>
          <w:lang w:eastAsia="zh-TW"/>
        </w:rPr>
      </w:pPr>
      <w:r w:rsidRPr="00E430F6">
        <w:rPr>
          <w:rFonts w:eastAsia="宋体"/>
        </w:rPr>
        <w:t xml:space="preserve">The student memorized 10 new words </w:t>
      </w:r>
      <w:r w:rsidRPr="00E430F6">
        <w:rPr>
          <w:rFonts w:eastAsia="宋体"/>
          <w:u w:val="single"/>
        </w:rPr>
        <w:t>on his way</w:t>
      </w:r>
      <w:r w:rsidRPr="00E430F6">
        <w:rPr>
          <w:rFonts w:eastAsia="宋体"/>
        </w:rPr>
        <w:t xml:space="preserve"> to school.</w:t>
      </w:r>
    </w:p>
    <w:p w:rsidR="00DD2927" w:rsidRDefault="00E430F6" w:rsidP="00182A90">
      <w:pPr>
        <w:pStyle w:val="Preface"/>
        <w:spacing w:after="84"/>
        <w:ind w:firstLine="480"/>
        <w:rPr>
          <w:lang w:eastAsia="zh-TW"/>
        </w:rPr>
      </w:pPr>
      <w:r w:rsidRPr="00E430F6">
        <w:rPr>
          <w:rFonts w:hint="eastAsia"/>
        </w:rPr>
        <w:t>这个学生在上学途中记了十个新单字。</w:t>
      </w:r>
    </w:p>
    <w:p w:rsidR="00DD2927" w:rsidRDefault="00E430F6" w:rsidP="00182A90">
      <w:pPr>
        <w:spacing w:after="84"/>
        <w:ind w:firstLine="480"/>
        <w:rPr>
          <w:lang w:eastAsia="zh-TW"/>
        </w:rPr>
      </w:pPr>
      <w:r w:rsidRPr="00E430F6">
        <w:rPr>
          <w:rFonts w:eastAsia="宋体" w:hint="eastAsia"/>
        </w:rPr>
        <w:t>从家里到学校是一条「线」状的路程。属于「线」的空间观念通常以</w:t>
      </w:r>
      <w:r w:rsidRPr="00E430F6">
        <w:rPr>
          <w:rFonts w:eastAsia="宋体"/>
        </w:rPr>
        <w:t>on</w:t>
      </w:r>
      <w:r w:rsidRPr="00E430F6">
        <w:rPr>
          <w:rFonts w:eastAsia="宋体" w:hint="eastAsia"/>
        </w:rPr>
        <w:t>或</w:t>
      </w:r>
      <w:r w:rsidRPr="00E430F6">
        <w:rPr>
          <w:rFonts w:eastAsia="宋体"/>
        </w:rPr>
        <w:t>along</w:t>
      </w:r>
      <w:r w:rsidRPr="00E430F6">
        <w:rPr>
          <w:rFonts w:eastAsia="宋体" w:hint="eastAsia"/>
        </w:rPr>
        <w:t>来表现。</w:t>
      </w:r>
    </w:p>
    <w:p w:rsidR="00785232" w:rsidRPr="00785232" w:rsidRDefault="00E430F6" w:rsidP="00182A90">
      <w:pPr>
        <w:spacing w:after="84"/>
        <w:ind w:firstLine="480"/>
        <w:rPr>
          <w:lang w:eastAsia="zh-TW"/>
        </w:rPr>
      </w:pPr>
      <w:r w:rsidRPr="00E430F6">
        <w:rPr>
          <w:rFonts w:eastAsia="宋体"/>
        </w:rPr>
        <w:t xml:space="preserve">There are many beautiful villas </w:t>
      </w:r>
      <w:r w:rsidRPr="00E430F6">
        <w:rPr>
          <w:rFonts w:eastAsia="宋体"/>
          <w:u w:val="single"/>
        </w:rPr>
        <w:t>along the beach</w:t>
      </w:r>
      <w:r w:rsidRPr="00E430F6">
        <w:rPr>
          <w:rFonts w:eastAsia="宋体"/>
        </w:rPr>
        <w:t>.</w:t>
      </w:r>
    </w:p>
    <w:p w:rsidR="00DD2927" w:rsidRDefault="00E430F6" w:rsidP="00182A90">
      <w:pPr>
        <w:pStyle w:val="Preface"/>
        <w:spacing w:after="84"/>
        <w:ind w:firstLine="480"/>
        <w:rPr>
          <w:lang w:eastAsia="zh-TW"/>
        </w:rPr>
      </w:pPr>
      <w:r w:rsidRPr="00E430F6">
        <w:rPr>
          <w:rFonts w:hint="eastAsia"/>
        </w:rPr>
        <w:t>沿着海滩有许多美丽的别墅。</w:t>
      </w:r>
    </w:p>
    <w:p w:rsidR="00DD2927" w:rsidRDefault="00E430F6" w:rsidP="00182A90">
      <w:pPr>
        <w:spacing w:after="84"/>
        <w:ind w:firstLine="480"/>
        <w:rPr>
          <w:lang w:eastAsia="zh-TW"/>
        </w:rPr>
      </w:pPr>
      <w:r w:rsidRPr="00E430F6">
        <w:rPr>
          <w:rFonts w:eastAsia="宋体" w:hint="eastAsia"/>
        </w:rPr>
        <w:t>海滩可以视为海与陆地交界的一条「线」，介系词采用</w:t>
      </w:r>
      <w:r w:rsidRPr="00E430F6">
        <w:rPr>
          <w:rFonts w:eastAsia="宋体"/>
        </w:rPr>
        <w:t>along</w:t>
      </w:r>
      <w:r w:rsidRPr="00E430F6">
        <w:rPr>
          <w:rFonts w:eastAsia="宋体" w:hint="eastAsia"/>
        </w:rPr>
        <w:t>或者</w:t>
      </w:r>
      <w:r w:rsidRPr="00E430F6">
        <w:rPr>
          <w:rFonts w:eastAsia="宋体"/>
        </w:rPr>
        <w:t>on</w:t>
      </w:r>
      <w:r w:rsidRPr="00E430F6">
        <w:rPr>
          <w:rFonts w:eastAsia="宋体" w:hint="eastAsia"/>
        </w:rPr>
        <w:t>都可以。</w:t>
      </w:r>
    </w:p>
    <w:p w:rsidR="00785232" w:rsidRPr="00785232" w:rsidRDefault="00E430F6" w:rsidP="00182A90">
      <w:pPr>
        <w:spacing w:after="84"/>
        <w:ind w:firstLine="480"/>
        <w:rPr>
          <w:lang w:eastAsia="zh-TW"/>
        </w:rPr>
      </w:pPr>
      <w:r w:rsidRPr="00E430F6">
        <w:rPr>
          <w:rFonts w:eastAsia="宋体"/>
        </w:rPr>
        <w:t xml:space="preserve">I see three bookstores </w:t>
      </w:r>
      <w:r w:rsidRPr="00E430F6">
        <w:rPr>
          <w:rFonts w:eastAsia="宋体"/>
          <w:u w:val="single"/>
        </w:rPr>
        <w:t>on this street</w:t>
      </w:r>
      <w:r w:rsidRPr="00E430F6">
        <w:rPr>
          <w:rFonts w:eastAsia="宋体"/>
        </w:rPr>
        <w:t>.</w:t>
      </w:r>
    </w:p>
    <w:p w:rsidR="00EA57E3" w:rsidRDefault="00E430F6" w:rsidP="00182A90">
      <w:pPr>
        <w:spacing w:after="84"/>
        <w:ind w:firstLine="480"/>
        <w:rPr>
          <w:lang w:eastAsia="zh-TW"/>
        </w:rPr>
      </w:pPr>
      <w:r w:rsidRPr="00E430F6">
        <w:rPr>
          <w:rFonts w:eastAsia="宋体" w:hint="eastAsia"/>
        </w:rPr>
        <w:t>一条街，是「线」形的构造，介系词可用</w:t>
      </w:r>
      <w:r w:rsidRPr="00E430F6">
        <w:rPr>
          <w:rFonts w:eastAsia="宋体"/>
        </w:rPr>
        <w:t>along</w:t>
      </w:r>
      <w:r w:rsidRPr="00E430F6">
        <w:rPr>
          <w:rFonts w:eastAsia="宋体" w:hint="eastAsia"/>
        </w:rPr>
        <w:t>或</w:t>
      </w:r>
      <w:r w:rsidRPr="00E430F6">
        <w:rPr>
          <w:rFonts w:eastAsia="宋体"/>
        </w:rPr>
        <w:t>on</w:t>
      </w:r>
      <w:r w:rsidRPr="00E430F6">
        <w:rPr>
          <w:rFonts w:eastAsia="宋体" w:hint="eastAsia"/>
        </w:rPr>
        <w:t>。</w:t>
      </w:r>
    </w:p>
    <w:p w:rsidR="00DD2927" w:rsidRPr="00F63024" w:rsidRDefault="00550C36" w:rsidP="00182A90">
      <w:pPr>
        <w:pStyle w:val="4"/>
        <w:spacing w:after="84"/>
      </w:pPr>
      <w:r w:rsidRPr="00F63024">
        <w:rPr>
          <w:rFonts w:hint="eastAsia"/>
        </w:rPr>
        <w:t>（</w:t>
      </w:r>
      <w:r w:rsidRPr="00F63024">
        <w:rPr>
          <w:rFonts w:hint="eastAsia"/>
        </w:rPr>
        <w:t>3</w:t>
      </w:r>
      <w:r w:rsidRPr="00F63024">
        <w:rPr>
          <w:rFonts w:hint="eastAsia"/>
        </w:rPr>
        <w:t>）</w:t>
      </w:r>
      <w:r w:rsidR="00E430F6" w:rsidRPr="00F63024">
        <w:rPr>
          <w:rFonts w:hint="eastAsia"/>
        </w:rPr>
        <w:t>面：</w:t>
      </w:r>
      <w:r w:rsidR="00E430F6" w:rsidRPr="00F63024">
        <w:t>on</w:t>
      </w:r>
    </w:p>
    <w:p w:rsidR="00785232" w:rsidRPr="00785232" w:rsidRDefault="00E430F6" w:rsidP="00182A90">
      <w:pPr>
        <w:spacing w:after="84"/>
        <w:ind w:firstLine="480"/>
        <w:rPr>
          <w:lang w:eastAsia="zh-TW"/>
        </w:rPr>
      </w:pPr>
      <w:r w:rsidRPr="00E430F6">
        <w:rPr>
          <w:rFonts w:eastAsia="宋体"/>
        </w:rPr>
        <w:t xml:space="preserve">I strained my eyes but couldn’t see any ship </w:t>
      </w:r>
      <w:r w:rsidRPr="00E430F6">
        <w:rPr>
          <w:rFonts w:eastAsia="宋体"/>
          <w:u w:val="single"/>
        </w:rPr>
        <w:t>on the sea</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我亟目眺望，但是海面上看不到有船。</w:t>
      </w:r>
    </w:p>
    <w:p w:rsidR="00DD2927" w:rsidRDefault="00E430F6" w:rsidP="00182A90">
      <w:pPr>
        <w:spacing w:after="84"/>
        <w:ind w:firstLine="480"/>
        <w:rPr>
          <w:lang w:eastAsia="zh-TW"/>
        </w:rPr>
      </w:pPr>
      <w:r w:rsidRPr="00E430F6">
        <w:rPr>
          <w:rFonts w:eastAsia="宋体" w:hint="eastAsia"/>
        </w:rPr>
        <w:t>「海面」是个平面。在平面上，通常用</w:t>
      </w:r>
      <w:r w:rsidRPr="00E430F6">
        <w:rPr>
          <w:rFonts w:eastAsia="宋体"/>
        </w:rPr>
        <w:t>on</w:t>
      </w:r>
      <w:r w:rsidRPr="00E430F6">
        <w:rPr>
          <w:rFonts w:eastAsia="宋体" w:hint="eastAsia"/>
        </w:rPr>
        <w:t>这个介系词来表示。</w:t>
      </w:r>
    </w:p>
    <w:p w:rsidR="00785232" w:rsidRPr="00785232" w:rsidRDefault="00E430F6" w:rsidP="00182A90">
      <w:pPr>
        <w:spacing w:after="84"/>
        <w:ind w:firstLine="480"/>
        <w:rPr>
          <w:lang w:eastAsia="zh-TW"/>
        </w:rPr>
      </w:pPr>
      <w:r w:rsidRPr="00E430F6">
        <w:rPr>
          <w:rFonts w:eastAsia="宋体"/>
        </w:rPr>
        <w:t xml:space="preserve">There’s a picture hanging </w:t>
      </w:r>
      <w:r w:rsidRPr="00E430F6">
        <w:rPr>
          <w:rFonts w:eastAsia="宋体"/>
          <w:u w:val="single"/>
        </w:rPr>
        <w:t>on the wall</w:t>
      </w:r>
      <w:r w:rsidRPr="00E430F6">
        <w:rPr>
          <w:rFonts w:eastAsia="宋体"/>
        </w:rPr>
        <w:t>.</w:t>
      </w:r>
    </w:p>
    <w:p w:rsidR="00DD2927" w:rsidRDefault="00E430F6" w:rsidP="00182A90">
      <w:pPr>
        <w:spacing w:after="84"/>
        <w:ind w:firstLine="480"/>
        <w:rPr>
          <w:lang w:eastAsia="zh-TW"/>
        </w:rPr>
      </w:pPr>
      <w:r w:rsidRPr="00E430F6">
        <w:rPr>
          <w:rFonts w:eastAsia="宋体" w:hint="eastAsia"/>
        </w:rPr>
        <w:t>「墙面」也是个平面，所以用</w:t>
      </w:r>
      <w:r w:rsidRPr="00E430F6">
        <w:rPr>
          <w:rFonts w:eastAsia="宋体"/>
        </w:rPr>
        <w:t>on</w:t>
      </w:r>
      <w:r w:rsidRPr="00E430F6">
        <w:rPr>
          <w:rFonts w:eastAsia="宋体" w:hint="eastAsia"/>
        </w:rPr>
        <w:t>这个介系词。</w:t>
      </w:r>
    </w:p>
    <w:p w:rsidR="00785232" w:rsidRPr="00785232" w:rsidRDefault="00E430F6" w:rsidP="00182A90">
      <w:pPr>
        <w:spacing w:after="84"/>
        <w:ind w:firstLine="480"/>
        <w:rPr>
          <w:lang w:eastAsia="zh-TW"/>
        </w:rPr>
      </w:pPr>
      <w:r w:rsidRPr="00E430F6">
        <w:rPr>
          <w:rFonts w:eastAsia="宋体"/>
        </w:rPr>
        <w:t xml:space="preserve">The speaker is standing </w:t>
      </w:r>
      <w:r w:rsidRPr="00E430F6">
        <w:rPr>
          <w:rFonts w:eastAsia="宋体"/>
          <w:u w:val="single"/>
        </w:rPr>
        <w:t>on the platform</w:t>
      </w:r>
      <w:r w:rsidRPr="00E430F6">
        <w:rPr>
          <w:rFonts w:eastAsia="宋体"/>
        </w:rPr>
        <w:t>.</w:t>
      </w:r>
    </w:p>
    <w:p w:rsidR="00EA57E3" w:rsidRDefault="00E430F6" w:rsidP="00182A90">
      <w:pPr>
        <w:spacing w:after="84"/>
        <w:ind w:firstLine="480"/>
        <w:rPr>
          <w:lang w:eastAsia="zh-TW"/>
        </w:rPr>
      </w:pPr>
      <w:r w:rsidRPr="00E430F6">
        <w:rPr>
          <w:rFonts w:eastAsia="宋体" w:hint="eastAsia"/>
        </w:rPr>
        <w:t>讲台的上面是个平面，所以用</w:t>
      </w:r>
      <w:r w:rsidRPr="00E430F6">
        <w:rPr>
          <w:rFonts w:eastAsia="宋体"/>
        </w:rPr>
        <w:t>on</w:t>
      </w:r>
      <w:r w:rsidRPr="00E430F6">
        <w:rPr>
          <w:rFonts w:eastAsia="宋体" w:hint="eastAsia"/>
        </w:rPr>
        <w:t>表示。</w:t>
      </w:r>
    </w:p>
    <w:p w:rsidR="00DD2927" w:rsidRPr="00F63024" w:rsidRDefault="00550C36" w:rsidP="00182A90">
      <w:pPr>
        <w:pStyle w:val="4"/>
        <w:spacing w:after="84"/>
      </w:pPr>
      <w:r w:rsidRPr="00F63024">
        <w:rPr>
          <w:rFonts w:hint="eastAsia"/>
        </w:rPr>
        <w:lastRenderedPageBreak/>
        <w:t>（</w:t>
      </w:r>
      <w:r w:rsidRPr="00F63024">
        <w:rPr>
          <w:rFonts w:hint="eastAsia"/>
        </w:rPr>
        <w:t>3</w:t>
      </w:r>
      <w:r w:rsidRPr="00F63024">
        <w:rPr>
          <w:rFonts w:hint="eastAsia"/>
        </w:rPr>
        <w:t>）</w:t>
      </w:r>
      <w:r w:rsidR="00E430F6" w:rsidRPr="00F63024">
        <w:rPr>
          <w:rFonts w:hint="eastAsia"/>
        </w:rPr>
        <w:t>体：</w:t>
      </w:r>
      <w:r w:rsidR="00E430F6" w:rsidRPr="00F63024">
        <w:t>in</w:t>
      </w:r>
    </w:p>
    <w:p w:rsidR="00785232" w:rsidRPr="00785232" w:rsidRDefault="00E430F6" w:rsidP="00182A90">
      <w:pPr>
        <w:spacing w:after="84"/>
        <w:ind w:firstLine="480"/>
        <w:rPr>
          <w:lang w:eastAsia="zh-TW"/>
        </w:rPr>
      </w:pPr>
      <w:r w:rsidRPr="00E430F6">
        <w:rPr>
          <w:rFonts w:eastAsia="宋体"/>
        </w:rPr>
        <w:t xml:space="preserve">I like to stay </w:t>
      </w:r>
      <w:r w:rsidRPr="00E430F6">
        <w:rPr>
          <w:rFonts w:eastAsia="宋体"/>
          <w:u w:val="single"/>
        </w:rPr>
        <w:t>in my office</w:t>
      </w:r>
      <w:r w:rsidRPr="00E430F6">
        <w:rPr>
          <w:rFonts w:eastAsia="宋体"/>
        </w:rPr>
        <w:t xml:space="preserve"> because it’s quiet there.</w:t>
      </w:r>
    </w:p>
    <w:p w:rsidR="00DD2927" w:rsidRDefault="00E430F6" w:rsidP="00182A90">
      <w:pPr>
        <w:spacing w:after="84"/>
        <w:ind w:firstLine="480"/>
        <w:rPr>
          <w:lang w:eastAsia="zh-TW"/>
        </w:rPr>
      </w:pPr>
      <w:r w:rsidRPr="00E430F6">
        <w:rPr>
          <w:rFonts w:eastAsia="宋体" w:hint="eastAsia"/>
        </w:rPr>
        <w:t>所谓「点、线、面、体」的认定，其实是主观的。上面这个句子表示「办公室里头很安静」，那是把办公室视为一个具有长、宽、高的立体看待，所以介系词用</w:t>
      </w:r>
      <w:r w:rsidRPr="00E430F6">
        <w:rPr>
          <w:rFonts w:eastAsia="宋体"/>
        </w:rPr>
        <w:t>in</w:t>
      </w:r>
      <w:r w:rsidRPr="00E430F6">
        <w:rPr>
          <w:rFonts w:eastAsia="宋体" w:hint="eastAsia"/>
        </w:rPr>
        <w:t>。但是下面这个例子就不一样了：</w:t>
      </w:r>
    </w:p>
    <w:p w:rsidR="00785232" w:rsidRPr="00785232" w:rsidRDefault="00E430F6" w:rsidP="00182A90">
      <w:pPr>
        <w:spacing w:after="84"/>
        <w:ind w:firstLine="480"/>
        <w:rPr>
          <w:lang w:eastAsia="zh-TW"/>
        </w:rPr>
      </w:pPr>
      <w:r w:rsidRPr="00E430F6">
        <w:rPr>
          <w:rFonts w:eastAsia="宋体"/>
        </w:rPr>
        <w:t xml:space="preserve">We’ll go our separate ways, and meet </w:t>
      </w:r>
      <w:r w:rsidRPr="00E430F6">
        <w:rPr>
          <w:rFonts w:eastAsia="宋体"/>
          <w:u w:val="single"/>
        </w:rPr>
        <w:t>at my office</w:t>
      </w:r>
      <w:r w:rsidRPr="00E430F6">
        <w:rPr>
          <w:rFonts w:eastAsia="宋体"/>
        </w:rPr>
        <w:t xml:space="preserve"> at three.</w:t>
      </w:r>
    </w:p>
    <w:p w:rsidR="00DD2927" w:rsidRDefault="00E430F6" w:rsidP="00182A90">
      <w:pPr>
        <w:pStyle w:val="Preface"/>
        <w:spacing w:after="84"/>
        <w:ind w:firstLine="480"/>
        <w:rPr>
          <w:lang w:eastAsia="zh-TW"/>
        </w:rPr>
      </w:pPr>
      <w:r w:rsidRPr="00E430F6">
        <w:rPr>
          <w:rFonts w:hint="eastAsia"/>
        </w:rPr>
        <w:t>我们各走各的，三点钟在我办公室碰面。</w:t>
      </w:r>
    </w:p>
    <w:p w:rsidR="00DD2927" w:rsidRDefault="00E430F6" w:rsidP="00182A90">
      <w:pPr>
        <w:spacing w:after="84"/>
        <w:ind w:firstLine="480"/>
        <w:rPr>
          <w:lang w:eastAsia="zh-TW"/>
        </w:rPr>
      </w:pPr>
      <w:r w:rsidRPr="00550C36">
        <w:rPr>
          <w:rStyle w:val="af1"/>
          <w:rFonts w:hint="eastAsia"/>
        </w:rPr>
        <w:t>这个句子是在约碰面的「地点」，所以是把办公室视为一个「点」看待</w:t>
      </w:r>
      <w:r w:rsidRPr="00E430F6">
        <w:rPr>
          <w:rFonts w:eastAsia="宋体" w:hint="eastAsia"/>
        </w:rPr>
        <w:t>，因此介系词用</w:t>
      </w:r>
      <w:r w:rsidRPr="00E430F6">
        <w:rPr>
          <w:rFonts w:eastAsia="宋体"/>
        </w:rPr>
        <w:t>at</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I think I’ll walk; there are too many cars </w:t>
      </w:r>
      <w:r w:rsidRPr="00E430F6">
        <w:rPr>
          <w:rFonts w:eastAsia="宋体"/>
          <w:u w:val="single"/>
        </w:rPr>
        <w:t>in the street</w:t>
      </w:r>
      <w:r w:rsidRPr="00E430F6">
        <w:rPr>
          <w:rFonts w:eastAsia="宋体"/>
        </w:rPr>
        <w:t>.</w:t>
      </w:r>
    </w:p>
    <w:p w:rsidR="00EA57E3" w:rsidRDefault="00E430F6" w:rsidP="00182A90">
      <w:pPr>
        <w:spacing w:after="84"/>
        <w:ind w:firstLine="480"/>
        <w:rPr>
          <w:lang w:eastAsia="zh-TW"/>
        </w:rPr>
      </w:pPr>
      <w:r w:rsidRPr="00E430F6">
        <w:rPr>
          <w:rFonts w:eastAsia="宋体" w:hint="eastAsia"/>
        </w:rPr>
        <w:t>如果把街道视为一条线，介系词应该用</w:t>
      </w:r>
      <w:r w:rsidRPr="00E430F6">
        <w:rPr>
          <w:rFonts w:eastAsia="宋体"/>
        </w:rPr>
        <w:t>on</w:t>
      </w:r>
      <w:r w:rsidRPr="00E430F6">
        <w:rPr>
          <w:rFonts w:eastAsia="宋体" w:hint="eastAsia"/>
        </w:rPr>
        <w:t>或</w:t>
      </w:r>
      <w:r w:rsidRPr="00E430F6">
        <w:rPr>
          <w:rFonts w:eastAsia="宋体"/>
        </w:rPr>
        <w:t>along</w:t>
      </w:r>
      <w:r w:rsidRPr="00E430F6">
        <w:rPr>
          <w:rFonts w:eastAsia="宋体" w:hint="eastAsia"/>
        </w:rPr>
        <w:t>。但是上面这个句子是把街道视为一个立体空间，说里头的车子太多了，这时就该用</w:t>
      </w:r>
      <w:r w:rsidRPr="00E430F6">
        <w:rPr>
          <w:rFonts w:eastAsia="宋体"/>
        </w:rPr>
        <w:t>in</w:t>
      </w:r>
      <w:r w:rsidRPr="00E430F6">
        <w:rPr>
          <w:rFonts w:eastAsia="宋体" w:hint="eastAsia"/>
        </w:rPr>
        <w:t>。</w:t>
      </w:r>
    </w:p>
    <w:p w:rsidR="00DD2927" w:rsidRDefault="00E430F6" w:rsidP="00182A90">
      <w:pPr>
        <w:pStyle w:val="4"/>
        <w:spacing w:after="84"/>
        <w:rPr>
          <w:rFonts w:eastAsia="PMingLiU"/>
          <w:lang w:eastAsia="zh-TW"/>
        </w:rPr>
      </w:pPr>
      <w:r w:rsidRPr="00E430F6">
        <w:rPr>
          <w:rFonts w:hint="eastAsia"/>
        </w:rPr>
        <w:t>比喻用法</w:t>
      </w:r>
    </w:p>
    <w:p w:rsidR="00DD2927" w:rsidRDefault="00E430F6" w:rsidP="00182A90">
      <w:pPr>
        <w:spacing w:after="84"/>
        <w:ind w:firstLine="480"/>
        <w:rPr>
          <w:rFonts w:eastAsia="PMingLiU"/>
          <w:lang w:eastAsia="zh-TW"/>
        </w:rPr>
      </w:pPr>
      <w:r w:rsidRPr="00E430F6">
        <w:rPr>
          <w:rFonts w:eastAsia="宋体" w:hint="eastAsia"/>
        </w:rPr>
        <w:t>空间介系词有时候是用来作比喻，并不是真正用来表示空间。例如：</w:t>
      </w:r>
    </w:p>
    <w:p w:rsidR="00785232" w:rsidRPr="00785232" w:rsidRDefault="00E430F6" w:rsidP="00182A90">
      <w:pPr>
        <w:spacing w:after="84"/>
        <w:ind w:firstLine="480"/>
        <w:rPr>
          <w:rFonts w:eastAsia="PMingLiU"/>
          <w:lang w:eastAsia="zh-TW"/>
        </w:rPr>
      </w:pPr>
      <w:r w:rsidRPr="00E430F6">
        <w:rPr>
          <w:rFonts w:eastAsia="宋体"/>
        </w:rPr>
        <w:t xml:space="preserve">That shameless man is </w:t>
      </w:r>
      <w:r w:rsidRPr="00E430F6">
        <w:rPr>
          <w:rFonts w:eastAsia="宋体"/>
          <w:u w:val="single"/>
        </w:rPr>
        <w:t>beneath contempt</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那个无耻的人简直太令人瞧不起了。</w:t>
      </w:r>
    </w:p>
    <w:p w:rsidR="00DD2927" w:rsidRDefault="00E430F6" w:rsidP="00182A90">
      <w:pPr>
        <w:spacing w:after="84"/>
        <w:ind w:firstLine="480"/>
        <w:rPr>
          <w:rFonts w:eastAsia="PMingLiU"/>
          <w:lang w:eastAsia="zh-TW"/>
        </w:rPr>
      </w:pPr>
      <w:r w:rsidRPr="00E430F6">
        <w:rPr>
          <w:rFonts w:eastAsia="宋体" w:hint="eastAsia"/>
        </w:rPr>
        <w:t>介系词词组</w:t>
      </w:r>
      <w:r w:rsidRPr="00E430F6">
        <w:rPr>
          <w:rFonts w:eastAsia="宋体"/>
        </w:rPr>
        <w:t>beneath contempt</w:t>
      </w:r>
      <w:r w:rsidRPr="00E430F6">
        <w:rPr>
          <w:rFonts w:eastAsia="宋体" w:hint="eastAsia"/>
        </w:rPr>
        <w:t>字面上是「比轻蔑更低」，这是空间介系词的比喻用法，表示「令人瞧不起」。</w:t>
      </w:r>
    </w:p>
    <w:p w:rsidR="00785232" w:rsidRPr="00785232" w:rsidRDefault="00E430F6" w:rsidP="00182A90">
      <w:pPr>
        <w:spacing w:after="84"/>
        <w:ind w:firstLine="480"/>
        <w:rPr>
          <w:rFonts w:eastAsia="PMingLiU"/>
          <w:lang w:eastAsia="zh-TW"/>
        </w:rPr>
      </w:pPr>
      <w:r w:rsidRPr="00E430F6">
        <w:rPr>
          <w:rFonts w:eastAsia="宋体"/>
        </w:rPr>
        <w:t xml:space="preserve">What the lecturer is saying is quite </w:t>
      </w:r>
      <w:r w:rsidRPr="00E430F6">
        <w:rPr>
          <w:rFonts w:eastAsia="宋体"/>
          <w:u w:val="single"/>
        </w:rPr>
        <w:t>beyond</w:t>
      </w:r>
      <w:r w:rsidRPr="00E430F6">
        <w:rPr>
          <w:rFonts w:eastAsia="宋体"/>
        </w:rPr>
        <w:t xml:space="preserve"> my </w:t>
      </w:r>
      <w:r w:rsidRPr="00E430F6">
        <w:rPr>
          <w:rFonts w:eastAsia="宋体"/>
          <w:u w:val="single"/>
        </w:rPr>
        <w:t>comprehension</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演讲人所说的话我完全听不懂。</w:t>
      </w:r>
    </w:p>
    <w:p w:rsidR="00DD2927" w:rsidRDefault="00E430F6" w:rsidP="00182A90">
      <w:pPr>
        <w:spacing w:after="84"/>
        <w:ind w:firstLine="480"/>
        <w:rPr>
          <w:rFonts w:eastAsia="PMingLiU"/>
          <w:lang w:eastAsia="zh-TW"/>
        </w:rPr>
      </w:pPr>
      <w:r w:rsidRPr="00E430F6">
        <w:rPr>
          <w:rFonts w:eastAsia="宋体" w:hint="eastAsia"/>
        </w:rPr>
        <w:t>介系词词组</w:t>
      </w:r>
      <w:r w:rsidRPr="00E430F6">
        <w:rPr>
          <w:rFonts w:eastAsia="宋体"/>
        </w:rPr>
        <w:t>beyond my comprehension</w:t>
      </w:r>
      <w:r w:rsidRPr="00E430F6">
        <w:rPr>
          <w:rFonts w:eastAsia="宋体" w:hint="eastAsia"/>
        </w:rPr>
        <w:t>字面上是「超越我理解的范围之外」，这也是空间介系词的比喻用法，表示「不懂」。</w:t>
      </w:r>
    </w:p>
    <w:p w:rsidR="00785232" w:rsidRPr="00785232" w:rsidRDefault="00E430F6" w:rsidP="00182A90">
      <w:pPr>
        <w:spacing w:after="84"/>
        <w:ind w:firstLine="480"/>
        <w:rPr>
          <w:rFonts w:eastAsia="PMingLiU"/>
          <w:lang w:eastAsia="zh-TW"/>
        </w:rPr>
      </w:pPr>
      <w:r w:rsidRPr="00E430F6">
        <w:rPr>
          <w:rFonts w:eastAsia="宋体"/>
        </w:rPr>
        <w:t xml:space="preserve">His objection is quite </w:t>
      </w:r>
      <w:r w:rsidRPr="00E430F6">
        <w:rPr>
          <w:rFonts w:eastAsia="宋体"/>
          <w:u w:val="single"/>
        </w:rPr>
        <w:t>beside the point</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他的反对意见完全离题了。</w:t>
      </w:r>
    </w:p>
    <w:p w:rsidR="00DD2927" w:rsidRDefault="00E430F6" w:rsidP="00182A90">
      <w:pPr>
        <w:spacing w:after="84"/>
        <w:ind w:firstLine="480"/>
        <w:rPr>
          <w:rFonts w:eastAsia="PMingLiU"/>
          <w:lang w:eastAsia="zh-TW"/>
        </w:rPr>
      </w:pPr>
      <w:r w:rsidRPr="00E430F6">
        <w:rPr>
          <w:rFonts w:eastAsia="宋体" w:hint="eastAsia"/>
        </w:rPr>
        <w:t>介系词词组</w:t>
      </w:r>
      <w:r w:rsidRPr="00E430F6">
        <w:rPr>
          <w:rFonts w:eastAsia="宋体"/>
        </w:rPr>
        <w:t>beside the point</w:t>
      </w:r>
      <w:r w:rsidRPr="00E430F6">
        <w:rPr>
          <w:rFonts w:eastAsia="宋体" w:hint="eastAsia"/>
        </w:rPr>
        <w:t>字面上是「偏离了重点」，以此比喻「离题、与主题无关」。</w:t>
      </w:r>
    </w:p>
    <w:p w:rsidR="00785232" w:rsidRPr="00785232" w:rsidRDefault="00E430F6" w:rsidP="00182A90">
      <w:pPr>
        <w:spacing w:after="84"/>
        <w:ind w:firstLine="480"/>
        <w:rPr>
          <w:rFonts w:eastAsia="PMingLiU"/>
          <w:lang w:eastAsia="zh-TW"/>
        </w:rPr>
      </w:pPr>
      <w:r w:rsidRPr="00E430F6">
        <w:rPr>
          <w:rFonts w:eastAsia="宋体"/>
        </w:rPr>
        <w:t xml:space="preserve">It’s sometimes difficult to live </w:t>
      </w:r>
      <w:r w:rsidRPr="00E430F6">
        <w:rPr>
          <w:rFonts w:eastAsia="宋体"/>
          <w:u w:val="single"/>
        </w:rPr>
        <w:t>within one’s income</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要量入为出，有时候很困难。</w:t>
      </w:r>
    </w:p>
    <w:p w:rsidR="00EA57E3" w:rsidRDefault="00E430F6" w:rsidP="00182A90">
      <w:pPr>
        <w:spacing w:after="84"/>
        <w:ind w:firstLine="480"/>
        <w:rPr>
          <w:rFonts w:eastAsia="PMingLiU"/>
          <w:lang w:eastAsia="zh-TW"/>
        </w:rPr>
      </w:pPr>
      <w:r w:rsidRPr="00E430F6">
        <w:rPr>
          <w:rFonts w:eastAsia="宋体" w:hint="eastAsia"/>
        </w:rPr>
        <w:t>介系词词组</w:t>
      </w:r>
      <w:r w:rsidRPr="00E430F6">
        <w:rPr>
          <w:rFonts w:eastAsia="宋体"/>
        </w:rPr>
        <w:t>within one’s means</w:t>
      </w:r>
      <w:r w:rsidRPr="00E430F6">
        <w:rPr>
          <w:rFonts w:eastAsia="宋体" w:hint="eastAsia"/>
        </w:rPr>
        <w:t>字面上是「在个人收入范围之内」，这是用空间介系词来比喻「不透支」。</w:t>
      </w:r>
    </w:p>
    <w:p w:rsidR="00DD2927" w:rsidRDefault="00E430F6" w:rsidP="00982549">
      <w:pPr>
        <w:pStyle w:val="3"/>
        <w:spacing w:before="126" w:after="126"/>
        <w:rPr>
          <w:lang w:eastAsia="zh-TW"/>
        </w:rPr>
      </w:pPr>
      <w:bookmarkStart w:id="55" w:name="_Toc363483882"/>
      <w:r w:rsidRPr="00E430F6">
        <w:rPr>
          <w:rFonts w:hint="eastAsia"/>
        </w:rPr>
        <w:t>时间介系词</w:t>
      </w:r>
      <w:bookmarkEnd w:id="55"/>
    </w:p>
    <w:p w:rsidR="00DD2927" w:rsidRDefault="00E430F6" w:rsidP="00182A90">
      <w:pPr>
        <w:spacing w:after="84"/>
        <w:ind w:firstLine="480"/>
        <w:rPr>
          <w:lang w:eastAsia="zh-TW"/>
        </w:rPr>
      </w:pPr>
      <w:r w:rsidRPr="00E430F6">
        <w:rPr>
          <w:rFonts w:eastAsia="宋体" w:hint="eastAsia"/>
        </w:rPr>
        <w:t>比较常用的时间介系词有</w:t>
      </w:r>
      <w:r w:rsidRPr="00E430F6">
        <w:rPr>
          <w:rFonts w:eastAsia="宋体"/>
        </w:rPr>
        <w:t>in, on, at</w:t>
      </w:r>
      <w:r w:rsidRPr="00E430F6">
        <w:rPr>
          <w:rFonts w:eastAsia="宋体" w:hint="eastAsia"/>
        </w:rPr>
        <w:t>这些。</w:t>
      </w:r>
      <w:r w:rsidRPr="00717EFE">
        <w:rPr>
          <w:rStyle w:val="af1"/>
          <w:rFonts w:hint="eastAsia"/>
        </w:rPr>
        <w:t>如果表达的是一个时间的「定点」、</w:t>
      </w:r>
      <w:r w:rsidRPr="00717EFE">
        <w:rPr>
          <w:rStyle w:val="af1"/>
          <w:rFonts w:hint="eastAsia"/>
        </w:rPr>
        <w:lastRenderedPageBreak/>
        <w:t>非常短的时间，通常用</w:t>
      </w:r>
      <w:r w:rsidRPr="00717EFE">
        <w:rPr>
          <w:rStyle w:val="af1"/>
        </w:rPr>
        <w:t>at</w:t>
      </w:r>
      <w:r w:rsidRPr="00717EFE">
        <w:rPr>
          <w:rStyle w:val="af1"/>
          <w:rFonts w:hint="eastAsia"/>
        </w:rPr>
        <w:t>这个介系词</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I’ll meet you </w:t>
      </w:r>
      <w:r w:rsidRPr="00E430F6">
        <w:rPr>
          <w:rFonts w:eastAsia="宋体"/>
          <w:u w:val="single"/>
        </w:rPr>
        <w:t>at six o’clock</w:t>
      </w:r>
      <w:r w:rsidRPr="00E430F6">
        <w:rPr>
          <w:rFonts w:eastAsia="宋体"/>
        </w:rPr>
        <w:t>.</w:t>
      </w:r>
    </w:p>
    <w:p w:rsidR="00DD2927" w:rsidRDefault="00E430F6" w:rsidP="00182A90">
      <w:pPr>
        <w:spacing w:after="84"/>
        <w:ind w:firstLine="480"/>
        <w:rPr>
          <w:lang w:eastAsia="zh-TW"/>
        </w:rPr>
      </w:pPr>
      <w:r w:rsidRPr="00E430F6">
        <w:rPr>
          <w:rFonts w:eastAsia="宋体" w:hint="eastAsia"/>
        </w:rPr>
        <w:t>「六点钟」是个时间上的「定点」，介系词应该用</w:t>
      </w:r>
      <w:r w:rsidRPr="00E430F6">
        <w:rPr>
          <w:rFonts w:eastAsia="宋体"/>
        </w:rPr>
        <w:t>at</w:t>
      </w:r>
      <w:r w:rsidRPr="00E430F6">
        <w:rPr>
          <w:rFonts w:eastAsia="宋体" w:hint="eastAsia"/>
        </w:rPr>
        <w:t>。类似的例子有：</w:t>
      </w:r>
      <w:r w:rsidRPr="00E430F6">
        <w:rPr>
          <w:rFonts w:eastAsia="宋体"/>
        </w:rPr>
        <w:t>at noon, at midnight, at dinner, at sunrise, at sunset</w:t>
      </w:r>
      <w:r w:rsidRPr="00E430F6">
        <w:rPr>
          <w:rFonts w:eastAsia="宋体" w:hint="eastAsia"/>
        </w:rPr>
        <w:t>等等。比较特别的是</w:t>
      </w:r>
      <w:r w:rsidRPr="00E430F6">
        <w:rPr>
          <w:rFonts w:eastAsia="宋体"/>
        </w:rPr>
        <w:t>at night</w:t>
      </w:r>
      <w:r w:rsidRPr="00E430F6">
        <w:rPr>
          <w:rFonts w:eastAsia="宋体" w:hint="eastAsia"/>
        </w:rPr>
        <w:t>：虽然「夜晚」的时间比较长，但仍要使用</w:t>
      </w:r>
      <w:r w:rsidRPr="00E430F6">
        <w:rPr>
          <w:rFonts w:eastAsia="宋体"/>
        </w:rPr>
        <w:t>at</w:t>
      </w:r>
      <w:r w:rsidRPr="00E430F6">
        <w:rPr>
          <w:rFonts w:eastAsia="宋体" w:hint="eastAsia"/>
        </w:rPr>
        <w:t>这个介系词。这没有什么道理可讲，而是语言习惯使然。</w:t>
      </w:r>
    </w:p>
    <w:p w:rsidR="00DD2927" w:rsidRDefault="00E430F6" w:rsidP="00182A90">
      <w:pPr>
        <w:spacing w:after="84"/>
        <w:ind w:firstLine="480"/>
        <w:rPr>
          <w:lang w:eastAsia="zh-TW"/>
        </w:rPr>
      </w:pPr>
      <w:r w:rsidRPr="00717EFE">
        <w:rPr>
          <w:rStyle w:val="af1"/>
          <w:rFonts w:hint="eastAsia"/>
        </w:rPr>
        <w:t>如果是一段比较长的时间，通常用</w:t>
      </w:r>
      <w:r w:rsidRPr="00717EFE">
        <w:rPr>
          <w:rStyle w:val="af1"/>
        </w:rPr>
        <w:t>in</w:t>
      </w:r>
      <w:r w:rsidRPr="00717EFE">
        <w:rPr>
          <w:rStyle w:val="af1"/>
          <w:rFonts w:hint="eastAsia"/>
        </w:rPr>
        <w:t>这个介系词来表示</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I do most of my work </w:t>
      </w:r>
      <w:r w:rsidRPr="00E430F6">
        <w:rPr>
          <w:rFonts w:eastAsia="宋体"/>
          <w:u w:val="single"/>
        </w:rPr>
        <w:t>in the morning</w:t>
      </w:r>
      <w:r w:rsidRPr="00E430F6">
        <w:rPr>
          <w:rFonts w:eastAsia="宋体"/>
        </w:rPr>
        <w:t>.</w:t>
      </w:r>
    </w:p>
    <w:p w:rsidR="00DD2927" w:rsidRDefault="00E430F6" w:rsidP="00182A90">
      <w:pPr>
        <w:spacing w:after="84"/>
        <w:ind w:firstLine="480"/>
        <w:rPr>
          <w:lang w:eastAsia="zh-TW"/>
        </w:rPr>
      </w:pPr>
      <w:r w:rsidRPr="00E430F6">
        <w:rPr>
          <w:rFonts w:eastAsia="宋体" w:hint="eastAsia"/>
        </w:rPr>
        <w:t>「早上」是「一段时间」，介系词应该用</w:t>
      </w:r>
      <w:r w:rsidRPr="00E430F6">
        <w:rPr>
          <w:rFonts w:eastAsia="宋体"/>
        </w:rPr>
        <w:t>in</w:t>
      </w:r>
      <w:r w:rsidRPr="00E430F6">
        <w:rPr>
          <w:rFonts w:eastAsia="宋体" w:hint="eastAsia"/>
        </w:rPr>
        <w:t>。类似的例子有：</w:t>
      </w:r>
      <w:r w:rsidRPr="00E430F6">
        <w:rPr>
          <w:rFonts w:eastAsia="宋体"/>
        </w:rPr>
        <w:t>in the evening, in May, in summer, in 2007</w:t>
      </w:r>
      <w:r w:rsidRPr="00E430F6">
        <w:rPr>
          <w:rFonts w:eastAsia="宋体" w:hint="eastAsia"/>
        </w:rPr>
        <w:t>等等。</w:t>
      </w:r>
    </w:p>
    <w:p w:rsidR="00DD2927" w:rsidRDefault="00E430F6" w:rsidP="00182A90">
      <w:pPr>
        <w:spacing w:after="84"/>
        <w:ind w:firstLine="480"/>
        <w:rPr>
          <w:lang w:eastAsia="zh-TW"/>
        </w:rPr>
      </w:pPr>
      <w:r w:rsidRPr="00717EFE">
        <w:rPr>
          <w:rStyle w:val="af1"/>
          <w:rFonts w:hint="eastAsia"/>
        </w:rPr>
        <w:t>如果表示出来「哪一天」，如星期、日期、节日等等，通常要用</w:t>
      </w:r>
      <w:r w:rsidRPr="00717EFE">
        <w:rPr>
          <w:rStyle w:val="af1"/>
        </w:rPr>
        <w:t>on</w:t>
      </w:r>
      <w:r w:rsidRPr="00717EFE">
        <w:rPr>
          <w:rStyle w:val="af1"/>
          <w:rFonts w:hint="eastAsia"/>
        </w:rPr>
        <w:t>这个介系词</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My birthday is </w:t>
      </w:r>
      <w:r w:rsidRPr="00E430F6">
        <w:rPr>
          <w:rFonts w:eastAsia="宋体"/>
          <w:u w:val="single"/>
        </w:rPr>
        <w:t>on January 23</w:t>
      </w:r>
      <w:r w:rsidRPr="00E430F6">
        <w:rPr>
          <w:rFonts w:eastAsia="宋体"/>
        </w:rPr>
        <w:t>.</w:t>
      </w:r>
    </w:p>
    <w:p w:rsidR="00DD2927" w:rsidRDefault="00E430F6" w:rsidP="00182A90">
      <w:pPr>
        <w:spacing w:after="84"/>
        <w:ind w:firstLine="480"/>
        <w:rPr>
          <w:lang w:eastAsia="zh-TW"/>
        </w:rPr>
      </w:pPr>
      <w:r w:rsidRPr="00E430F6">
        <w:rPr>
          <w:rFonts w:eastAsia="宋体" w:hint="eastAsia"/>
        </w:rPr>
        <w:t>讲出「元月</w:t>
      </w:r>
      <w:r w:rsidRPr="00E430F6">
        <w:rPr>
          <w:rFonts w:eastAsia="宋体"/>
        </w:rPr>
        <w:t>23</w:t>
      </w:r>
      <w:r w:rsidRPr="00E430F6">
        <w:rPr>
          <w:rFonts w:eastAsia="宋体" w:hint="eastAsia"/>
        </w:rPr>
        <w:t>日」这天，介系词应该用</w:t>
      </w:r>
      <w:r w:rsidRPr="00E430F6">
        <w:rPr>
          <w:rFonts w:eastAsia="宋体"/>
        </w:rPr>
        <w:t>on</w:t>
      </w:r>
      <w:r w:rsidRPr="00E430F6">
        <w:rPr>
          <w:rFonts w:eastAsia="宋体" w:hint="eastAsia"/>
        </w:rPr>
        <w:t>。</w:t>
      </w:r>
      <w:r w:rsidRPr="0033708F">
        <w:rPr>
          <w:rStyle w:val="af1"/>
          <w:rFonts w:hint="eastAsia"/>
        </w:rPr>
        <w:t>另外像</w:t>
      </w:r>
      <w:r w:rsidRPr="0033708F">
        <w:rPr>
          <w:rStyle w:val="af1"/>
        </w:rPr>
        <w:t>on Monday, on New Year’s Day</w:t>
      </w:r>
      <w:r w:rsidRPr="0033708F">
        <w:rPr>
          <w:rStyle w:val="af1"/>
          <w:rFonts w:hint="eastAsia"/>
        </w:rPr>
        <w:t>等等，介系词都要用</w:t>
      </w:r>
      <w:r w:rsidRPr="0033708F">
        <w:rPr>
          <w:rStyle w:val="af1"/>
        </w:rPr>
        <w:t>on</w:t>
      </w:r>
      <w:r w:rsidRPr="0033708F">
        <w:rPr>
          <w:rStyle w:val="af1"/>
          <w:rFonts w:hint="eastAsia"/>
        </w:rPr>
        <w:t>。甚至包括与</w:t>
      </w:r>
      <w:r w:rsidRPr="0033708F">
        <w:rPr>
          <w:rStyle w:val="af1"/>
        </w:rPr>
        <w:t>the morning, the evening</w:t>
      </w:r>
      <w:r w:rsidRPr="0033708F">
        <w:rPr>
          <w:rStyle w:val="af1"/>
          <w:rFonts w:hint="eastAsia"/>
        </w:rPr>
        <w:t>之类并用时，只要有讲出哪一天，介系词仍然是用</w:t>
      </w:r>
      <w:r w:rsidRPr="0033708F">
        <w:rPr>
          <w:rStyle w:val="af1"/>
        </w:rPr>
        <w:t>on</w:t>
      </w:r>
      <w:r w:rsidRPr="0033708F">
        <w:rPr>
          <w:rStyle w:val="af1"/>
          <w:rFonts w:hint="eastAsia"/>
        </w:rPr>
        <w:t>。</w:t>
      </w:r>
      <w:r w:rsidRPr="00E430F6">
        <w:rPr>
          <w:rFonts w:eastAsia="宋体" w:hint="eastAsia"/>
        </w:rPr>
        <w:t>例如：</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The accident happened </w:t>
      </w:r>
      <w:r w:rsidRPr="00E430F6">
        <w:rPr>
          <w:rFonts w:eastAsia="宋体"/>
          <w:u w:val="single"/>
        </w:rPr>
        <w:t>on the morning of June 20</w:t>
      </w:r>
      <w:r w:rsidRPr="00E430F6">
        <w:rPr>
          <w:rFonts w:eastAsia="宋体"/>
        </w:rPr>
        <w:t>.</w:t>
      </w:r>
    </w:p>
    <w:p w:rsidR="00DD2927" w:rsidRDefault="00E430F6" w:rsidP="00982549">
      <w:pPr>
        <w:pStyle w:val="3"/>
        <w:spacing w:before="126" w:after="126"/>
        <w:rPr>
          <w:lang w:eastAsia="zh-TW"/>
        </w:rPr>
      </w:pPr>
      <w:bookmarkStart w:id="56" w:name="_Toc363483883"/>
      <w:r w:rsidRPr="00E430F6">
        <w:rPr>
          <w:rFonts w:hint="eastAsia"/>
        </w:rPr>
        <w:t>其他介系词</w:t>
      </w:r>
      <w:bookmarkEnd w:id="56"/>
    </w:p>
    <w:p w:rsidR="00EA57E3" w:rsidRDefault="00E430F6" w:rsidP="00182A90">
      <w:pPr>
        <w:spacing w:after="84"/>
        <w:ind w:firstLine="480"/>
        <w:rPr>
          <w:lang w:eastAsia="zh-TW"/>
        </w:rPr>
      </w:pPr>
      <w:r w:rsidRPr="00E430F6">
        <w:rPr>
          <w:rFonts w:eastAsia="宋体" w:hint="eastAsia"/>
        </w:rPr>
        <w:t>除了时间、空间之外，还有一些介系词用于表达其他的观念。比较值得注意的有以下这些。</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1</w:t>
      </w:r>
      <w:r w:rsidRPr="0033708F">
        <w:rPr>
          <w:rStyle w:val="af1"/>
          <w:rFonts w:hint="eastAsia"/>
        </w:rPr>
        <w:t>）</w:t>
      </w:r>
      <w:r w:rsidR="00E430F6" w:rsidRPr="0033708F">
        <w:rPr>
          <w:rStyle w:val="af1"/>
        </w:rPr>
        <w:t xml:space="preserve">apart from </w:t>
      </w:r>
      <w:r w:rsidR="00E430F6" w:rsidRPr="0033708F">
        <w:rPr>
          <w:rStyle w:val="af1"/>
          <w:rFonts w:hint="eastAsia"/>
        </w:rPr>
        <w:t>除了…之外</w:t>
      </w:r>
    </w:p>
    <w:p w:rsidR="00DD2927" w:rsidRDefault="00E430F6" w:rsidP="00182A90">
      <w:pPr>
        <w:spacing w:after="84"/>
        <w:ind w:firstLine="480"/>
        <w:rPr>
          <w:lang w:eastAsia="zh-TW"/>
        </w:rPr>
      </w:pPr>
      <w:r w:rsidRPr="00E430F6">
        <w:rPr>
          <w:rFonts w:eastAsia="宋体" w:hint="eastAsia"/>
        </w:rPr>
        <w:t>这个介系词有两种不同的用法。</w:t>
      </w:r>
      <w:r w:rsidRPr="0033708F">
        <w:rPr>
          <w:rStyle w:val="af1"/>
          <w:rFonts w:hint="eastAsia"/>
        </w:rPr>
        <w:t>它可以相当于</w:t>
      </w:r>
      <w:r w:rsidRPr="0033708F">
        <w:rPr>
          <w:rStyle w:val="af1"/>
        </w:rPr>
        <w:t>except for</w:t>
      </w:r>
      <w:r w:rsidRPr="0033708F">
        <w:rPr>
          <w:rStyle w:val="af1"/>
          <w:rFonts w:hint="eastAsia"/>
        </w:rPr>
        <w:t>，表示「除了……之外就没了」</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We had no trouble on the way </w:t>
      </w:r>
      <w:r w:rsidRPr="00E430F6">
        <w:rPr>
          <w:rFonts w:eastAsia="宋体"/>
          <w:u w:val="single"/>
        </w:rPr>
        <w:t>apart from</w:t>
      </w:r>
      <w:r w:rsidRPr="00E430F6">
        <w:rPr>
          <w:rFonts w:eastAsia="宋体"/>
        </w:rPr>
        <w:t xml:space="preserve">(= except for) </w:t>
      </w:r>
      <w:r w:rsidRPr="00E430F6">
        <w:rPr>
          <w:rFonts w:eastAsia="宋体"/>
          <w:u w:val="single"/>
        </w:rPr>
        <w:t>a flat tire</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我们一路都没碰到问题，除了一枚轮胎没气。</w:t>
      </w:r>
    </w:p>
    <w:p w:rsidR="00DD2927" w:rsidRDefault="00E430F6" w:rsidP="00182A90">
      <w:pPr>
        <w:spacing w:after="84"/>
        <w:ind w:firstLine="480"/>
        <w:rPr>
          <w:lang w:eastAsia="zh-TW"/>
        </w:rPr>
      </w:pPr>
      <w:r w:rsidRPr="00E430F6">
        <w:rPr>
          <w:rFonts w:eastAsia="宋体" w:hint="eastAsia"/>
        </w:rPr>
        <w:t>但是</w:t>
      </w:r>
      <w:r w:rsidRPr="0033708F">
        <w:rPr>
          <w:rStyle w:val="af1"/>
          <w:rFonts w:hint="eastAsia"/>
        </w:rPr>
        <w:t>它也可以相当于</w:t>
      </w:r>
      <w:r w:rsidRPr="0033708F">
        <w:rPr>
          <w:rStyle w:val="af1"/>
        </w:rPr>
        <w:t>in addition to</w:t>
      </w:r>
      <w:r w:rsidRPr="0033708F">
        <w:rPr>
          <w:rStyle w:val="af1"/>
          <w:rFonts w:hint="eastAsia"/>
        </w:rPr>
        <w:t>，表示「除了……之外还有」</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Apart from</w:t>
      </w:r>
      <w:r w:rsidRPr="00E430F6">
        <w:rPr>
          <w:rFonts w:eastAsia="宋体"/>
        </w:rPr>
        <w:t xml:space="preserve">(= in addition to) </w:t>
      </w:r>
      <w:r w:rsidRPr="00E430F6">
        <w:rPr>
          <w:rFonts w:eastAsia="宋体"/>
          <w:u w:val="single"/>
        </w:rPr>
        <w:t>a flat tire</w:t>
      </w:r>
      <w:r w:rsidRPr="00E430F6">
        <w:rPr>
          <w:rFonts w:eastAsia="宋体"/>
        </w:rPr>
        <w:t>, we also ran out of gas.</w:t>
      </w:r>
    </w:p>
    <w:p w:rsidR="00EA57E3" w:rsidRDefault="00E430F6" w:rsidP="00182A90">
      <w:pPr>
        <w:pStyle w:val="Preface"/>
        <w:spacing w:after="84"/>
        <w:ind w:firstLine="480"/>
        <w:rPr>
          <w:lang w:eastAsia="zh-TW"/>
        </w:rPr>
      </w:pPr>
      <w:r w:rsidRPr="00E430F6">
        <w:rPr>
          <w:rFonts w:hint="eastAsia"/>
        </w:rPr>
        <w:t>除了轮胎没气之外，我们还用光了汽油。</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2</w:t>
      </w:r>
      <w:r w:rsidRPr="0033708F">
        <w:rPr>
          <w:rStyle w:val="af1"/>
          <w:rFonts w:hint="eastAsia"/>
        </w:rPr>
        <w:t>）</w:t>
      </w:r>
      <w:r w:rsidR="00E430F6" w:rsidRPr="0033708F">
        <w:rPr>
          <w:rStyle w:val="af1"/>
        </w:rPr>
        <w:t xml:space="preserve">as for </w:t>
      </w:r>
      <w:r w:rsidR="00E430F6" w:rsidRPr="0033708F">
        <w:rPr>
          <w:rStyle w:val="af1"/>
          <w:rFonts w:hint="eastAsia"/>
        </w:rPr>
        <w:t>至于</w:t>
      </w:r>
    </w:p>
    <w:p w:rsidR="00DD2927" w:rsidRDefault="00E430F6" w:rsidP="00182A90">
      <w:pPr>
        <w:spacing w:after="84"/>
        <w:ind w:firstLine="480"/>
        <w:rPr>
          <w:lang w:eastAsia="zh-TW"/>
        </w:rPr>
      </w:pPr>
      <w:r w:rsidRPr="00E430F6">
        <w:rPr>
          <w:rFonts w:eastAsia="宋体" w:hint="eastAsia"/>
        </w:rPr>
        <w:t>这个介系词在写作时很好用，可以用在逐条列举、也可以用来列举呈对比的项目，例如：</w:t>
      </w:r>
    </w:p>
    <w:p w:rsidR="00785232" w:rsidRPr="00785232" w:rsidRDefault="00E430F6" w:rsidP="00182A90">
      <w:pPr>
        <w:spacing w:after="84"/>
        <w:ind w:firstLine="480"/>
        <w:rPr>
          <w:lang w:eastAsia="zh-TW"/>
        </w:rPr>
      </w:pPr>
      <w:r w:rsidRPr="00E430F6">
        <w:rPr>
          <w:rFonts w:eastAsia="宋体"/>
        </w:rPr>
        <w:t xml:space="preserve">I don’t blame you. </w:t>
      </w:r>
      <w:r w:rsidRPr="00E430F6">
        <w:rPr>
          <w:rFonts w:eastAsia="宋体"/>
          <w:u w:val="single"/>
        </w:rPr>
        <w:t>As for your friend</w:t>
      </w:r>
      <w:r w:rsidRPr="00E430F6">
        <w:rPr>
          <w:rFonts w:eastAsia="宋体"/>
        </w:rPr>
        <w:t>, he has behaved very badly.</w:t>
      </w:r>
    </w:p>
    <w:p w:rsidR="00EA57E3" w:rsidRDefault="00E430F6" w:rsidP="00182A90">
      <w:pPr>
        <w:pStyle w:val="Preface"/>
        <w:spacing w:after="84"/>
        <w:ind w:firstLine="480"/>
        <w:rPr>
          <w:lang w:eastAsia="zh-TW"/>
        </w:rPr>
      </w:pPr>
      <w:r w:rsidRPr="00E430F6">
        <w:rPr>
          <w:rFonts w:hint="eastAsia"/>
        </w:rPr>
        <w:t>我并不怪你。至于你的朋友，他的行为就很差劲。</w:t>
      </w:r>
    </w:p>
    <w:p w:rsidR="00DD2927" w:rsidRPr="0033708F" w:rsidRDefault="0033708F" w:rsidP="00182A90">
      <w:pPr>
        <w:spacing w:after="84"/>
        <w:ind w:firstLineChars="0" w:firstLine="0"/>
        <w:rPr>
          <w:rStyle w:val="af1"/>
        </w:rPr>
      </w:pPr>
      <w:r w:rsidRPr="0033708F">
        <w:rPr>
          <w:rStyle w:val="af1"/>
          <w:rFonts w:hint="eastAsia"/>
        </w:rPr>
        <w:lastRenderedPageBreak/>
        <w:t>（</w:t>
      </w:r>
      <w:r w:rsidRPr="0033708F">
        <w:rPr>
          <w:rStyle w:val="af1"/>
          <w:rFonts w:hint="eastAsia"/>
        </w:rPr>
        <w:t>3</w:t>
      </w:r>
      <w:r w:rsidRPr="0033708F">
        <w:rPr>
          <w:rStyle w:val="af1"/>
          <w:rFonts w:hint="eastAsia"/>
        </w:rPr>
        <w:t>）</w:t>
      </w:r>
      <w:r w:rsidR="00E430F6" w:rsidRPr="0033708F">
        <w:rPr>
          <w:rStyle w:val="af1"/>
        </w:rPr>
        <w:t xml:space="preserve">for </w:t>
      </w:r>
      <w:r w:rsidR="00E430F6" w:rsidRPr="0033708F">
        <w:rPr>
          <w:rStyle w:val="af1"/>
          <w:rFonts w:hint="eastAsia"/>
        </w:rPr>
        <w:t>为了…，以（价钱），支持</w:t>
      </w:r>
    </w:p>
    <w:p w:rsidR="00DD2927" w:rsidRDefault="00E430F6" w:rsidP="00182A90">
      <w:pPr>
        <w:spacing w:after="84"/>
        <w:ind w:firstLine="480"/>
        <w:rPr>
          <w:lang w:eastAsia="zh-TW"/>
        </w:rPr>
      </w:pPr>
      <w:r w:rsidRPr="00E430F6">
        <w:rPr>
          <w:rFonts w:eastAsia="宋体" w:hint="eastAsia"/>
        </w:rPr>
        <w:t>这是个常用的介系词，有好几种解释。</w:t>
      </w:r>
    </w:p>
    <w:p w:rsidR="00785232" w:rsidRPr="00785232" w:rsidRDefault="00E430F6" w:rsidP="00182A90">
      <w:pPr>
        <w:spacing w:after="84"/>
        <w:ind w:firstLine="480"/>
        <w:rPr>
          <w:lang w:eastAsia="zh-TW"/>
        </w:rPr>
      </w:pPr>
      <w:r w:rsidRPr="00E430F6">
        <w:rPr>
          <w:rFonts w:eastAsia="宋体"/>
        </w:rPr>
        <w:t xml:space="preserve">This document is </w:t>
      </w:r>
      <w:r w:rsidRPr="00E430F6">
        <w:rPr>
          <w:rFonts w:eastAsia="宋体"/>
          <w:u w:val="single"/>
        </w:rPr>
        <w:t>for your information</w:t>
      </w:r>
      <w:r w:rsidRPr="00E430F6">
        <w:rPr>
          <w:rFonts w:eastAsia="宋体"/>
        </w:rPr>
        <w:t xml:space="preserve"> only.</w:t>
      </w:r>
    </w:p>
    <w:p w:rsidR="00785232" w:rsidRPr="00785232" w:rsidRDefault="00E430F6" w:rsidP="00182A90">
      <w:pPr>
        <w:spacing w:after="84"/>
        <w:ind w:firstLine="480"/>
        <w:rPr>
          <w:lang w:eastAsia="zh-TW"/>
        </w:rPr>
      </w:pPr>
      <w:r w:rsidRPr="00E430F6">
        <w:rPr>
          <w:rFonts w:eastAsia="宋体"/>
        </w:rPr>
        <w:t xml:space="preserve">I bought the book </w:t>
      </w:r>
      <w:r w:rsidRPr="00E430F6">
        <w:rPr>
          <w:rFonts w:eastAsia="宋体"/>
          <w:u w:val="single"/>
        </w:rPr>
        <w:t>for 200 dollars</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Are you </w:t>
      </w:r>
      <w:r w:rsidRPr="00E430F6">
        <w:rPr>
          <w:rFonts w:eastAsia="宋体"/>
          <w:u w:val="single"/>
        </w:rPr>
        <w:t>for the tax cut</w:t>
      </w:r>
      <w:r w:rsidRPr="00E430F6">
        <w:rPr>
          <w:rFonts w:eastAsia="宋体"/>
        </w:rPr>
        <w:t>?</w:t>
      </w:r>
    </w:p>
    <w:p w:rsidR="00EA57E3" w:rsidRDefault="00E430F6" w:rsidP="00182A90">
      <w:pPr>
        <w:pStyle w:val="Preface"/>
        <w:spacing w:after="84"/>
        <w:ind w:firstLine="480"/>
        <w:rPr>
          <w:lang w:eastAsia="zh-TW"/>
        </w:rPr>
      </w:pPr>
      <w:r w:rsidRPr="00E430F6">
        <w:rPr>
          <w:rFonts w:hint="eastAsia"/>
        </w:rPr>
        <w:t>你支援减税案吗？</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4</w:t>
      </w:r>
      <w:r w:rsidRPr="0033708F">
        <w:rPr>
          <w:rStyle w:val="af1"/>
          <w:rFonts w:hint="eastAsia"/>
        </w:rPr>
        <w:t>）</w:t>
      </w:r>
      <w:r w:rsidR="00E430F6" w:rsidRPr="0033708F">
        <w:rPr>
          <w:rStyle w:val="af1"/>
        </w:rPr>
        <w:t xml:space="preserve">of </w:t>
      </w:r>
      <w:r w:rsidR="00E430F6" w:rsidRPr="0033708F">
        <w:rPr>
          <w:rStyle w:val="af1"/>
          <w:rFonts w:hint="eastAsia"/>
        </w:rPr>
        <w:t>……的</w:t>
      </w:r>
    </w:p>
    <w:p w:rsidR="00DD2927" w:rsidRDefault="00E430F6" w:rsidP="00182A90">
      <w:pPr>
        <w:spacing w:after="84"/>
        <w:ind w:firstLine="480"/>
        <w:rPr>
          <w:lang w:eastAsia="zh-TW"/>
        </w:rPr>
      </w:pPr>
      <w:r w:rsidRPr="00E430F6">
        <w:rPr>
          <w:rFonts w:eastAsia="宋体" w:hint="eastAsia"/>
        </w:rPr>
        <w:t>这是出现频率最高的介系词之一，有好几种用法。</w:t>
      </w:r>
    </w:p>
    <w:p w:rsidR="00785232" w:rsidRPr="00785232" w:rsidRDefault="00E430F6" w:rsidP="00182A90">
      <w:pPr>
        <w:spacing w:after="84"/>
        <w:ind w:firstLine="480"/>
        <w:rPr>
          <w:lang w:eastAsia="zh-TW"/>
        </w:rPr>
      </w:pPr>
      <w:r w:rsidRPr="00E430F6">
        <w:rPr>
          <w:rFonts w:eastAsia="宋体"/>
        </w:rPr>
        <w:t xml:space="preserve">These shoes are </w:t>
      </w:r>
      <w:r w:rsidRPr="00E430F6">
        <w:rPr>
          <w:rFonts w:eastAsia="宋体"/>
          <w:u w:val="single"/>
        </w:rPr>
        <w:t>made of rubber</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Holland is a part </w:t>
      </w:r>
      <w:r w:rsidRPr="00E430F6">
        <w:rPr>
          <w:rFonts w:eastAsia="宋体"/>
          <w:u w:val="single"/>
        </w:rPr>
        <w:t>of Europe</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I think </w:t>
      </w:r>
      <w:r w:rsidRPr="00E430F6">
        <w:rPr>
          <w:rFonts w:eastAsia="宋体"/>
          <w:u w:val="single"/>
        </w:rPr>
        <w:t>of you</w:t>
      </w:r>
      <w:r w:rsidRPr="00E430F6">
        <w:rPr>
          <w:rFonts w:eastAsia="宋体"/>
        </w:rPr>
        <w:t xml:space="preserve"> often.</w:t>
      </w:r>
    </w:p>
    <w:p w:rsidR="00785232" w:rsidRPr="00785232" w:rsidRDefault="00E430F6" w:rsidP="00182A90">
      <w:pPr>
        <w:spacing w:after="84"/>
        <w:ind w:firstLine="480"/>
        <w:rPr>
          <w:lang w:eastAsia="zh-TW"/>
        </w:rPr>
      </w:pPr>
      <w:r w:rsidRPr="00E430F6">
        <w:rPr>
          <w:rFonts w:eastAsia="宋体"/>
        </w:rPr>
        <w:t xml:space="preserve">The arrival </w:t>
      </w:r>
      <w:r w:rsidRPr="00E430F6">
        <w:rPr>
          <w:rFonts w:eastAsia="宋体"/>
          <w:u w:val="single"/>
        </w:rPr>
        <w:t>of the train</w:t>
      </w:r>
      <w:r w:rsidRPr="00E430F6">
        <w:rPr>
          <w:rFonts w:eastAsia="宋体"/>
        </w:rPr>
        <w:t xml:space="preserve"> caused a big stir on the platform.</w:t>
      </w:r>
    </w:p>
    <w:p w:rsidR="00EA57E3" w:rsidRDefault="00E430F6" w:rsidP="00182A90">
      <w:pPr>
        <w:pStyle w:val="Preface"/>
        <w:spacing w:after="84"/>
        <w:ind w:firstLine="480"/>
        <w:rPr>
          <w:lang w:eastAsia="zh-TW"/>
        </w:rPr>
      </w:pPr>
      <w:r w:rsidRPr="00E430F6">
        <w:rPr>
          <w:rFonts w:hint="eastAsia"/>
        </w:rPr>
        <w:t>火车的抵达在站台上掀起一阵骚动。</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5</w:t>
      </w:r>
      <w:r w:rsidRPr="0033708F">
        <w:rPr>
          <w:rStyle w:val="af1"/>
          <w:rFonts w:hint="eastAsia"/>
        </w:rPr>
        <w:t>）</w:t>
      </w:r>
      <w:r w:rsidR="00E430F6" w:rsidRPr="0033708F">
        <w:rPr>
          <w:rStyle w:val="af1"/>
        </w:rPr>
        <w:t xml:space="preserve">at </w:t>
      </w:r>
      <w:r w:rsidR="00E430F6" w:rsidRPr="0033708F">
        <w:rPr>
          <w:rStyle w:val="af1"/>
          <w:rFonts w:hint="eastAsia"/>
        </w:rPr>
        <w:t>以（价钱或速度）</w:t>
      </w:r>
    </w:p>
    <w:p w:rsidR="00785232" w:rsidRPr="00785232" w:rsidRDefault="00E430F6" w:rsidP="00182A90">
      <w:pPr>
        <w:spacing w:after="84"/>
        <w:ind w:firstLine="480"/>
        <w:rPr>
          <w:lang w:eastAsia="zh-TW"/>
        </w:rPr>
      </w:pPr>
      <w:r w:rsidRPr="00E430F6">
        <w:rPr>
          <w:rFonts w:eastAsia="宋体"/>
        </w:rPr>
        <w:t xml:space="preserve">We joined the tour </w:t>
      </w:r>
      <w:r w:rsidRPr="00E430F6">
        <w:rPr>
          <w:rFonts w:eastAsia="宋体"/>
          <w:u w:val="single"/>
        </w:rPr>
        <w:t>at $3,000</w:t>
      </w:r>
      <w:r w:rsidRPr="00E430F6">
        <w:rPr>
          <w:rFonts w:eastAsia="宋体"/>
        </w:rPr>
        <w:t xml:space="preserve"> per person.</w:t>
      </w:r>
    </w:p>
    <w:p w:rsidR="00785232" w:rsidRPr="00785232" w:rsidRDefault="00E430F6" w:rsidP="00182A90">
      <w:pPr>
        <w:spacing w:after="84"/>
        <w:ind w:firstLine="480"/>
        <w:rPr>
          <w:lang w:eastAsia="zh-TW"/>
        </w:rPr>
      </w:pPr>
      <w:r w:rsidRPr="00E430F6">
        <w:rPr>
          <w:rFonts w:eastAsia="宋体"/>
        </w:rPr>
        <w:t xml:space="preserve">The car was going </w:t>
      </w:r>
      <w:r w:rsidRPr="00E430F6">
        <w:rPr>
          <w:rFonts w:eastAsia="宋体"/>
          <w:u w:val="single"/>
        </w:rPr>
        <w:t>at 90 km</w:t>
      </w:r>
      <w:r w:rsidRPr="00E430F6">
        <w:rPr>
          <w:rFonts w:eastAsia="宋体"/>
        </w:rPr>
        <w:t xml:space="preserve"> per hour.</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6</w:t>
      </w:r>
      <w:r w:rsidRPr="0033708F">
        <w:rPr>
          <w:rStyle w:val="af1"/>
          <w:rFonts w:hint="eastAsia"/>
        </w:rPr>
        <w:t>）</w:t>
      </w:r>
      <w:r w:rsidR="00E430F6" w:rsidRPr="0033708F">
        <w:rPr>
          <w:rStyle w:val="af1"/>
        </w:rPr>
        <w:t xml:space="preserve">but </w:t>
      </w:r>
      <w:r w:rsidR="00E430F6" w:rsidRPr="0033708F">
        <w:rPr>
          <w:rStyle w:val="af1"/>
          <w:rFonts w:hint="eastAsia"/>
        </w:rPr>
        <w:t>除了</w:t>
      </w:r>
    </w:p>
    <w:p w:rsidR="00DD2927" w:rsidRDefault="00E430F6" w:rsidP="00182A90">
      <w:pPr>
        <w:spacing w:after="84"/>
        <w:ind w:firstLine="480"/>
        <w:rPr>
          <w:lang w:eastAsia="zh-TW"/>
        </w:rPr>
      </w:pPr>
      <w:r w:rsidRPr="00E430F6">
        <w:rPr>
          <w:rFonts w:eastAsia="宋体" w:hint="eastAsia"/>
        </w:rPr>
        <w:t>通常</w:t>
      </w:r>
      <w:r w:rsidRPr="00E430F6">
        <w:rPr>
          <w:rFonts w:eastAsia="宋体"/>
        </w:rPr>
        <w:t>but</w:t>
      </w:r>
      <w:r w:rsidRPr="00E430F6">
        <w:rPr>
          <w:rFonts w:eastAsia="宋体" w:hint="eastAsia"/>
        </w:rPr>
        <w:t>是对等连接词，但也可以当介系词使用，用法相当于</w:t>
      </w:r>
      <w:r w:rsidRPr="00E430F6">
        <w:rPr>
          <w:rFonts w:eastAsia="宋体"/>
        </w:rPr>
        <w:t>except</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No one </w:t>
      </w:r>
      <w:r w:rsidRPr="00E430F6">
        <w:rPr>
          <w:rFonts w:eastAsia="宋体"/>
          <w:u w:val="single"/>
        </w:rPr>
        <w:t>but</w:t>
      </w:r>
      <w:r w:rsidRPr="00E430F6">
        <w:rPr>
          <w:rFonts w:eastAsia="宋体"/>
        </w:rPr>
        <w:t xml:space="preserve">(= except) </w:t>
      </w:r>
      <w:r w:rsidRPr="00E430F6">
        <w:rPr>
          <w:rFonts w:eastAsia="宋体"/>
          <w:u w:val="single"/>
        </w:rPr>
        <w:t>a fool</w:t>
      </w:r>
      <w:r w:rsidRPr="00E430F6">
        <w:rPr>
          <w:rFonts w:eastAsia="宋体"/>
        </w:rPr>
        <w:t xml:space="preserve"> would accept a challenge like that.</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7</w:t>
      </w:r>
      <w:r w:rsidRPr="0033708F">
        <w:rPr>
          <w:rStyle w:val="af1"/>
          <w:rFonts w:hint="eastAsia"/>
        </w:rPr>
        <w:t>）</w:t>
      </w:r>
      <w:r w:rsidR="00E430F6" w:rsidRPr="0033708F">
        <w:rPr>
          <w:rStyle w:val="af1"/>
        </w:rPr>
        <w:t xml:space="preserve">in </w:t>
      </w:r>
      <w:r w:rsidR="00E430F6" w:rsidRPr="0033708F">
        <w:rPr>
          <w:rStyle w:val="af1"/>
          <w:rFonts w:hint="eastAsia"/>
        </w:rPr>
        <w:t>以（表达方式）</w:t>
      </w:r>
    </w:p>
    <w:p w:rsidR="00785232" w:rsidRPr="00785232" w:rsidRDefault="00E430F6" w:rsidP="00182A90">
      <w:pPr>
        <w:spacing w:after="84"/>
        <w:ind w:firstLine="480"/>
        <w:rPr>
          <w:lang w:eastAsia="zh-TW"/>
        </w:rPr>
      </w:pPr>
      <w:r w:rsidRPr="00E430F6">
        <w:rPr>
          <w:rFonts w:eastAsia="宋体"/>
        </w:rPr>
        <w:t xml:space="preserve">How do you say that </w:t>
      </w:r>
      <w:r w:rsidRPr="00E430F6">
        <w:rPr>
          <w:rFonts w:eastAsia="宋体"/>
          <w:u w:val="single"/>
        </w:rPr>
        <w:t>in English</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He signed his name </w:t>
      </w:r>
      <w:r w:rsidRPr="00E430F6">
        <w:rPr>
          <w:rFonts w:eastAsia="宋体"/>
          <w:u w:val="single"/>
        </w:rPr>
        <w:t>in black ink</w:t>
      </w:r>
      <w:r w:rsidRPr="00E430F6">
        <w:rPr>
          <w:rFonts w:eastAsia="宋体"/>
        </w:rPr>
        <w:t>.</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8</w:t>
      </w:r>
      <w:r w:rsidRPr="0033708F">
        <w:rPr>
          <w:rStyle w:val="af1"/>
          <w:rFonts w:hint="eastAsia"/>
        </w:rPr>
        <w:t>）</w:t>
      </w:r>
      <w:r w:rsidR="00E430F6" w:rsidRPr="0033708F">
        <w:rPr>
          <w:rStyle w:val="af1"/>
        </w:rPr>
        <w:t xml:space="preserve">up to </w:t>
      </w:r>
      <w:r w:rsidR="00E430F6" w:rsidRPr="0033708F">
        <w:rPr>
          <w:rStyle w:val="af1"/>
          <w:rFonts w:hint="eastAsia"/>
        </w:rPr>
        <w:t>由……决定，可以胜任，在从事（或计划）</w:t>
      </w:r>
    </w:p>
    <w:p w:rsidR="00DD2927" w:rsidRDefault="00E430F6" w:rsidP="00182A90">
      <w:pPr>
        <w:spacing w:after="84"/>
        <w:ind w:firstLine="480"/>
        <w:rPr>
          <w:lang w:eastAsia="zh-TW"/>
        </w:rPr>
      </w:pPr>
      <w:r w:rsidRPr="00E430F6">
        <w:rPr>
          <w:rFonts w:eastAsia="宋体" w:hint="eastAsia"/>
        </w:rPr>
        <w:t>这个介系词有好几种不同的意思，请读者由例句中自行判读。</w:t>
      </w:r>
    </w:p>
    <w:p w:rsidR="00785232" w:rsidRPr="00785232" w:rsidRDefault="00E430F6" w:rsidP="00182A90">
      <w:pPr>
        <w:spacing w:after="84"/>
        <w:ind w:firstLine="480"/>
        <w:rPr>
          <w:lang w:eastAsia="zh-TW"/>
        </w:rPr>
      </w:pPr>
      <w:r w:rsidRPr="00E430F6">
        <w:rPr>
          <w:rFonts w:eastAsia="宋体"/>
        </w:rPr>
        <w:t xml:space="preserve">It’s not </w:t>
      </w:r>
      <w:r w:rsidRPr="00E430F6">
        <w:rPr>
          <w:rFonts w:eastAsia="宋体"/>
          <w:u w:val="single"/>
        </w:rPr>
        <w:t>up to me</w:t>
      </w:r>
      <w:r w:rsidRPr="00E430F6">
        <w:rPr>
          <w:rFonts w:eastAsia="宋体"/>
        </w:rPr>
        <w:t xml:space="preserve"> to decide.</w:t>
      </w:r>
    </w:p>
    <w:p w:rsidR="00DD2927" w:rsidRDefault="00E430F6" w:rsidP="00182A90">
      <w:pPr>
        <w:pStyle w:val="Preface"/>
        <w:spacing w:after="84"/>
        <w:ind w:firstLine="480"/>
        <w:rPr>
          <w:lang w:eastAsia="zh-TW"/>
        </w:rPr>
      </w:pPr>
      <w:r w:rsidRPr="00E430F6">
        <w:rPr>
          <w:rFonts w:hint="eastAsia"/>
        </w:rPr>
        <w:t>这件事不是由我来决定的。</w:t>
      </w:r>
    </w:p>
    <w:p w:rsidR="00785232" w:rsidRPr="00785232" w:rsidRDefault="00E430F6" w:rsidP="00182A90">
      <w:pPr>
        <w:spacing w:after="84"/>
        <w:ind w:firstLine="480"/>
        <w:rPr>
          <w:lang w:eastAsia="zh-TW"/>
        </w:rPr>
      </w:pPr>
      <w:r w:rsidRPr="00E430F6">
        <w:rPr>
          <w:rFonts w:eastAsia="宋体"/>
        </w:rPr>
        <w:t xml:space="preserve">I’m not </w:t>
      </w:r>
      <w:r w:rsidRPr="00E430F6">
        <w:rPr>
          <w:rFonts w:eastAsia="宋体"/>
          <w:u w:val="single"/>
        </w:rPr>
        <w:t>up to this job</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我个工作我胜任不了。</w:t>
      </w:r>
    </w:p>
    <w:p w:rsidR="00785232" w:rsidRPr="00785232" w:rsidRDefault="00E430F6" w:rsidP="00182A90">
      <w:pPr>
        <w:spacing w:after="84"/>
        <w:ind w:firstLine="480"/>
        <w:rPr>
          <w:lang w:eastAsia="zh-TW"/>
        </w:rPr>
      </w:pPr>
      <w:r w:rsidRPr="00E430F6">
        <w:rPr>
          <w:rFonts w:eastAsia="宋体"/>
        </w:rPr>
        <w:t xml:space="preserve">Do you know </w:t>
      </w:r>
      <w:r w:rsidRPr="00E430F6">
        <w:rPr>
          <w:rFonts w:eastAsia="宋体"/>
          <w:u w:val="single"/>
        </w:rPr>
        <w:t>what</w:t>
      </w:r>
      <w:r w:rsidRPr="00E430F6">
        <w:rPr>
          <w:rFonts w:eastAsia="宋体"/>
        </w:rPr>
        <w:t xml:space="preserve"> Tom has been </w:t>
      </w:r>
      <w:r w:rsidRPr="00E430F6">
        <w:rPr>
          <w:rFonts w:eastAsia="宋体"/>
          <w:u w:val="single"/>
        </w:rPr>
        <w:t>up to</w:t>
      </w:r>
      <w:r w:rsidRPr="00E430F6">
        <w:rPr>
          <w:rFonts w:eastAsia="宋体"/>
        </w:rPr>
        <w:t xml:space="preserve"> recently?</w:t>
      </w:r>
    </w:p>
    <w:p w:rsidR="00EA57E3" w:rsidRDefault="00E430F6" w:rsidP="00182A90">
      <w:pPr>
        <w:pStyle w:val="Preface"/>
        <w:spacing w:after="84"/>
        <w:ind w:firstLine="480"/>
        <w:rPr>
          <w:lang w:eastAsia="zh-TW"/>
        </w:rPr>
      </w:pPr>
      <w:r w:rsidRPr="00E430F6">
        <w:rPr>
          <w:rFonts w:hint="eastAsia"/>
        </w:rPr>
        <w:t>你知道汤姆最近在搞什么鬼吗？</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9</w:t>
      </w:r>
      <w:r w:rsidRPr="0033708F">
        <w:rPr>
          <w:rStyle w:val="af1"/>
          <w:rFonts w:hint="eastAsia"/>
        </w:rPr>
        <w:t>）</w:t>
      </w:r>
      <w:r w:rsidR="00E430F6" w:rsidRPr="0033708F">
        <w:rPr>
          <w:rStyle w:val="af1"/>
        </w:rPr>
        <w:t xml:space="preserve">between / among </w:t>
      </w:r>
      <w:r w:rsidR="00E430F6" w:rsidRPr="0033708F">
        <w:rPr>
          <w:rStyle w:val="af1"/>
          <w:rFonts w:hint="eastAsia"/>
        </w:rPr>
        <w:t>在…之间</w:t>
      </w:r>
    </w:p>
    <w:p w:rsidR="00DD2927" w:rsidRDefault="00E430F6" w:rsidP="00182A90">
      <w:pPr>
        <w:spacing w:after="84"/>
        <w:ind w:firstLine="480"/>
        <w:rPr>
          <w:lang w:eastAsia="zh-TW"/>
        </w:rPr>
      </w:pPr>
      <w:r w:rsidRPr="0033708F">
        <w:rPr>
          <w:rStyle w:val="af1"/>
          <w:rFonts w:hint="eastAsia"/>
        </w:rPr>
        <w:t>一般文法书说</w:t>
      </w:r>
      <w:r w:rsidRPr="0033708F">
        <w:rPr>
          <w:rStyle w:val="af1"/>
        </w:rPr>
        <w:t>between</w:t>
      </w:r>
      <w:r w:rsidRPr="0033708F">
        <w:rPr>
          <w:rStyle w:val="af1"/>
          <w:rFonts w:hint="eastAsia"/>
        </w:rPr>
        <w:t>用于表示两者之间，</w:t>
      </w:r>
      <w:r w:rsidRPr="0033708F">
        <w:rPr>
          <w:rStyle w:val="af1"/>
        </w:rPr>
        <w:t>among</w:t>
      </w:r>
      <w:r w:rsidRPr="0033708F">
        <w:rPr>
          <w:rStyle w:val="af1"/>
          <w:rFonts w:hint="eastAsia"/>
        </w:rPr>
        <w:t>则是三者以上。</w:t>
      </w:r>
      <w:r w:rsidRPr="00E430F6">
        <w:rPr>
          <w:rFonts w:eastAsia="宋体" w:hint="eastAsia"/>
        </w:rPr>
        <w:t>这个区</w:t>
      </w:r>
      <w:r w:rsidRPr="00E430F6">
        <w:rPr>
          <w:rFonts w:eastAsia="宋体" w:hint="eastAsia"/>
        </w:rPr>
        <w:lastRenderedPageBreak/>
        <w:t>别大致说来是可以接受的，可是要拿它当规则来背，就会有例外。其实这两个介系词的差别主要不在两个与多个之差，而在于：</w:t>
      </w:r>
      <w:r w:rsidRPr="0033708F">
        <w:rPr>
          <w:rStyle w:val="af1"/>
        </w:rPr>
        <w:t>between</w:t>
      </w:r>
      <w:r w:rsidRPr="0033708F">
        <w:rPr>
          <w:rStyle w:val="af1"/>
          <w:rFonts w:hint="eastAsia"/>
        </w:rPr>
        <w:t>有标示位置的功能（意思是「夹在中间」），</w:t>
      </w:r>
      <w:r w:rsidRPr="0033708F">
        <w:rPr>
          <w:rStyle w:val="af1"/>
        </w:rPr>
        <w:t>among</w:t>
      </w:r>
      <w:r w:rsidRPr="0033708F">
        <w:rPr>
          <w:rStyle w:val="af1"/>
          <w:rFonts w:hint="eastAsia"/>
        </w:rPr>
        <w:t>则没有（只表示「其中，之中」）</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The Rhine flows </w:t>
      </w:r>
      <w:r w:rsidRPr="00E430F6">
        <w:rPr>
          <w:rFonts w:eastAsia="宋体"/>
          <w:u w:val="single"/>
        </w:rPr>
        <w:t>between France and Germany</w:t>
      </w:r>
      <w:r w:rsidRPr="00E430F6">
        <w:rPr>
          <w:rFonts w:eastAsia="宋体"/>
        </w:rPr>
        <w:t>.</w:t>
      </w:r>
    </w:p>
    <w:p w:rsidR="00DD2927" w:rsidRDefault="00E430F6" w:rsidP="00182A90">
      <w:pPr>
        <w:pStyle w:val="Preface"/>
        <w:spacing w:after="84"/>
        <w:ind w:firstLine="480"/>
        <w:rPr>
          <w:lang w:eastAsia="zh-TW"/>
        </w:rPr>
      </w:pPr>
      <w:r w:rsidRPr="00E430F6">
        <w:rPr>
          <w:rFonts w:hint="eastAsia"/>
        </w:rPr>
        <w:t>莱茵河流经法国与德国中间。</w:t>
      </w:r>
    </w:p>
    <w:p w:rsidR="00DD2927" w:rsidRDefault="00E430F6" w:rsidP="00182A90">
      <w:pPr>
        <w:spacing w:after="84"/>
        <w:ind w:firstLine="480"/>
        <w:rPr>
          <w:lang w:eastAsia="zh-TW"/>
        </w:rPr>
      </w:pPr>
      <w:r w:rsidRPr="00E430F6">
        <w:rPr>
          <w:rFonts w:eastAsia="宋体" w:hint="eastAsia"/>
        </w:rPr>
        <w:t>「两个中间」用</w:t>
      </w:r>
      <w:r w:rsidRPr="00E430F6">
        <w:rPr>
          <w:rFonts w:eastAsia="宋体"/>
        </w:rPr>
        <w:t>between</w:t>
      </w:r>
      <w:r w:rsidRPr="00E430F6">
        <w:rPr>
          <w:rFonts w:eastAsia="宋体" w:hint="eastAsia"/>
        </w:rPr>
        <w:t>，这个例子刚好是法国和德国这「两个」，所以用</w:t>
      </w:r>
      <w:r w:rsidRPr="00E430F6">
        <w:rPr>
          <w:rFonts w:eastAsia="宋体"/>
        </w:rPr>
        <w:t>between</w:t>
      </w:r>
      <w:r w:rsidRPr="00E430F6">
        <w:rPr>
          <w:rFonts w:eastAsia="宋体" w:hint="eastAsia"/>
        </w:rPr>
        <w:t>。不过，采用</w:t>
      </w:r>
      <w:r w:rsidRPr="00E430F6">
        <w:rPr>
          <w:rFonts w:eastAsia="宋体"/>
        </w:rPr>
        <w:t>between</w:t>
      </w:r>
      <w:r w:rsidRPr="00E430F6">
        <w:rPr>
          <w:rFonts w:eastAsia="宋体" w:hint="eastAsia"/>
        </w:rPr>
        <w:t>真正的理由并不在于「两个」、而在于「夹在中间」：莱茵河夹在法国德国中间，所以要用</w:t>
      </w:r>
      <w:r w:rsidRPr="00E430F6">
        <w:rPr>
          <w:rFonts w:eastAsia="宋体"/>
        </w:rPr>
        <w:t>between</w:t>
      </w:r>
      <w:r w:rsidRPr="00E430F6">
        <w:rPr>
          <w:rFonts w:eastAsia="宋体" w:hint="eastAsia"/>
        </w:rPr>
        <w:t>。换句话说，在这里采用</w:t>
      </w:r>
      <w:r w:rsidRPr="00E430F6">
        <w:rPr>
          <w:rFonts w:eastAsia="宋体"/>
        </w:rPr>
        <w:t>between</w:t>
      </w:r>
      <w:r w:rsidRPr="00E430F6">
        <w:rPr>
          <w:rFonts w:eastAsia="宋体" w:hint="eastAsia"/>
        </w:rPr>
        <w:t>是因为具有标示位置的功能。</w:t>
      </w:r>
    </w:p>
    <w:p w:rsidR="00785232" w:rsidRPr="00785232" w:rsidRDefault="00E430F6" w:rsidP="00182A90">
      <w:pPr>
        <w:spacing w:after="84"/>
        <w:ind w:firstLine="480"/>
        <w:rPr>
          <w:lang w:eastAsia="zh-TW"/>
        </w:rPr>
      </w:pPr>
      <w:r w:rsidRPr="00E430F6">
        <w:rPr>
          <w:rFonts w:eastAsia="宋体"/>
          <w:u w:val="single"/>
        </w:rPr>
        <w:t>Among the major cities</w:t>
      </w:r>
      <w:r w:rsidRPr="00E430F6">
        <w:rPr>
          <w:rFonts w:eastAsia="宋体"/>
        </w:rPr>
        <w:t xml:space="preserve"> in the world, Shanghai is probably developing most rapidly.</w:t>
      </w:r>
    </w:p>
    <w:p w:rsidR="00DD2927" w:rsidRDefault="00E430F6" w:rsidP="00182A90">
      <w:pPr>
        <w:pStyle w:val="Preface"/>
        <w:spacing w:after="84"/>
        <w:ind w:firstLine="480"/>
        <w:rPr>
          <w:lang w:eastAsia="zh-TW"/>
        </w:rPr>
      </w:pPr>
      <w:r w:rsidRPr="00E430F6">
        <w:rPr>
          <w:rFonts w:hint="eastAsia"/>
        </w:rPr>
        <w:t>在世界各大城市之中，上海很可能是目前发展最快速的。</w:t>
      </w:r>
    </w:p>
    <w:p w:rsidR="00DD2927" w:rsidRDefault="00E430F6" w:rsidP="00182A90">
      <w:pPr>
        <w:spacing w:after="84"/>
        <w:ind w:firstLine="480"/>
        <w:rPr>
          <w:lang w:eastAsia="zh-TW"/>
        </w:rPr>
      </w:pPr>
      <w:r w:rsidRPr="00E430F6">
        <w:rPr>
          <w:rFonts w:eastAsia="宋体" w:hint="eastAsia"/>
        </w:rPr>
        <w:t>「三个以上」用</w:t>
      </w:r>
      <w:r w:rsidRPr="00E430F6">
        <w:rPr>
          <w:rFonts w:eastAsia="宋体"/>
        </w:rPr>
        <w:t>among</w:t>
      </w:r>
      <w:r w:rsidRPr="00E430F6">
        <w:rPr>
          <w:rFonts w:eastAsia="宋体" w:hint="eastAsia"/>
        </w:rPr>
        <w:t>，这个例子提到的</w:t>
      </w:r>
      <w:r w:rsidRPr="00E430F6">
        <w:rPr>
          <w:rFonts w:eastAsia="宋体"/>
        </w:rPr>
        <w:t>the major cities in the world</w:t>
      </w:r>
      <w:r w:rsidRPr="00E430F6">
        <w:rPr>
          <w:rFonts w:eastAsia="宋体" w:hint="eastAsia"/>
        </w:rPr>
        <w:t>有许多个，所以用</w:t>
      </w:r>
      <w:r w:rsidRPr="00E430F6">
        <w:rPr>
          <w:rFonts w:eastAsia="宋体"/>
        </w:rPr>
        <w:t>among</w:t>
      </w:r>
      <w:r w:rsidRPr="00E430F6">
        <w:rPr>
          <w:rFonts w:eastAsia="宋体" w:hint="eastAsia"/>
        </w:rPr>
        <w:t>。不过，这里采用</w:t>
      </w:r>
      <w:r w:rsidRPr="00E430F6">
        <w:rPr>
          <w:rFonts w:eastAsia="宋体"/>
        </w:rPr>
        <w:t>among</w:t>
      </w:r>
      <w:r w:rsidRPr="00E430F6">
        <w:rPr>
          <w:rFonts w:eastAsia="宋体" w:hint="eastAsia"/>
        </w:rPr>
        <w:t>的真正理由也不在于「三个以上」，而是在于：这个上下文完全没有标示位置的功能，只表示「其中、之中」。请看下例：</w:t>
      </w:r>
    </w:p>
    <w:p w:rsidR="00785232" w:rsidRPr="00785232" w:rsidRDefault="00E430F6" w:rsidP="00182A90">
      <w:pPr>
        <w:spacing w:after="84"/>
        <w:ind w:firstLine="480"/>
        <w:rPr>
          <w:lang w:eastAsia="zh-TW"/>
        </w:rPr>
      </w:pPr>
      <w:r w:rsidRPr="00E430F6">
        <w:rPr>
          <w:rFonts w:eastAsia="宋体"/>
        </w:rPr>
        <w:t xml:space="preserve">Switzerland lies </w:t>
      </w:r>
      <w:r w:rsidRPr="00E430F6">
        <w:rPr>
          <w:rFonts w:eastAsia="宋体"/>
          <w:u w:val="single"/>
        </w:rPr>
        <w:t>between France, Germany, Austria, and Italy</w:t>
      </w:r>
      <w:r w:rsidRPr="00E430F6">
        <w:rPr>
          <w:rFonts w:eastAsia="宋体"/>
        </w:rPr>
        <w:t>.</w:t>
      </w:r>
    </w:p>
    <w:p w:rsidR="00DD2927" w:rsidRDefault="00E430F6" w:rsidP="00182A90">
      <w:pPr>
        <w:pStyle w:val="Preface"/>
        <w:spacing w:after="84"/>
        <w:ind w:firstLine="480"/>
        <w:rPr>
          <w:lang w:eastAsia="zh-TW"/>
        </w:rPr>
      </w:pPr>
      <w:r w:rsidRPr="00E430F6">
        <w:rPr>
          <w:rFonts w:hint="eastAsia"/>
        </w:rPr>
        <w:t>瑞士位于法国、德国、奥地利与意大利中间。</w:t>
      </w:r>
    </w:p>
    <w:p w:rsidR="00EA57E3" w:rsidRDefault="00E430F6" w:rsidP="00182A90">
      <w:pPr>
        <w:spacing w:after="84"/>
        <w:ind w:firstLine="480"/>
        <w:rPr>
          <w:lang w:eastAsia="zh-TW"/>
        </w:rPr>
      </w:pPr>
      <w:r w:rsidRPr="00E430F6">
        <w:rPr>
          <w:rFonts w:eastAsia="宋体" w:hint="eastAsia"/>
        </w:rPr>
        <w:t>在这个例子中，</w:t>
      </w:r>
      <w:r w:rsidRPr="00E430F6">
        <w:rPr>
          <w:rFonts w:eastAsia="宋体"/>
        </w:rPr>
        <w:t>between</w:t>
      </w:r>
      <w:r w:rsidRPr="00E430F6">
        <w:rPr>
          <w:rFonts w:eastAsia="宋体" w:hint="eastAsia"/>
        </w:rPr>
        <w:t>后面有四个国家，可是仍然要用</w:t>
      </w:r>
      <w:r w:rsidRPr="00E430F6">
        <w:rPr>
          <w:rFonts w:eastAsia="宋体"/>
        </w:rPr>
        <w:t>between</w:t>
      </w:r>
      <w:r w:rsidRPr="00E430F6">
        <w:rPr>
          <w:rFonts w:eastAsia="宋体" w:hint="eastAsia"/>
        </w:rPr>
        <w:t>，主要是因为现在是用这四个国家来标示位置，把瑞士「夹在中间」，而不是笼统地表示「其中、之中」。既然有标示位置的功能，就应该用</w:t>
      </w:r>
      <w:r w:rsidRPr="00E430F6">
        <w:rPr>
          <w:rFonts w:eastAsia="宋体"/>
        </w:rPr>
        <w:t>between</w:t>
      </w:r>
      <w:r w:rsidRPr="00E430F6">
        <w:rPr>
          <w:rFonts w:eastAsia="宋体" w:hint="eastAsia"/>
        </w:rPr>
        <w:t>。</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10</w:t>
      </w:r>
      <w:r w:rsidRPr="0033708F">
        <w:rPr>
          <w:rStyle w:val="af1"/>
          <w:rFonts w:hint="eastAsia"/>
        </w:rPr>
        <w:t>）</w:t>
      </w:r>
      <w:r w:rsidR="00E430F6" w:rsidRPr="0033708F">
        <w:rPr>
          <w:rStyle w:val="af1"/>
        </w:rPr>
        <w:t xml:space="preserve">except / except for </w:t>
      </w:r>
      <w:r w:rsidR="00E430F6" w:rsidRPr="0033708F">
        <w:rPr>
          <w:rStyle w:val="af1"/>
          <w:rFonts w:hint="eastAsia"/>
        </w:rPr>
        <w:t>除了……</w:t>
      </w:r>
    </w:p>
    <w:p w:rsidR="00DD2927" w:rsidRDefault="00E430F6" w:rsidP="00182A90">
      <w:pPr>
        <w:spacing w:after="84"/>
        <w:ind w:firstLine="480"/>
        <w:rPr>
          <w:lang w:eastAsia="zh-TW"/>
        </w:rPr>
      </w:pPr>
      <w:r w:rsidRPr="00E430F6">
        <w:rPr>
          <w:rFonts w:eastAsia="宋体" w:hint="eastAsia"/>
        </w:rPr>
        <w:t>一般的情况下，</w:t>
      </w:r>
      <w:r w:rsidRPr="00E430F6">
        <w:rPr>
          <w:rFonts w:eastAsia="宋体"/>
        </w:rPr>
        <w:t>except for</w:t>
      </w:r>
      <w:r w:rsidRPr="00E430F6">
        <w:rPr>
          <w:rFonts w:eastAsia="宋体" w:hint="eastAsia"/>
        </w:rPr>
        <w:t>和</w:t>
      </w:r>
      <w:r w:rsidRPr="00E430F6">
        <w:rPr>
          <w:rFonts w:eastAsia="宋体"/>
        </w:rPr>
        <w:t>except</w:t>
      </w:r>
      <w:r w:rsidRPr="00E430F6">
        <w:rPr>
          <w:rFonts w:eastAsia="宋体" w:hint="eastAsia"/>
        </w:rPr>
        <w:t>的用法与意思都差不多。但是</w:t>
      </w:r>
      <w:r w:rsidRPr="0033708F">
        <w:rPr>
          <w:rStyle w:val="af1"/>
          <w:rFonts w:hint="eastAsia"/>
        </w:rPr>
        <w:t>放在句首时只能用</w:t>
      </w:r>
      <w:r w:rsidRPr="0033708F">
        <w:rPr>
          <w:rStyle w:val="af1"/>
        </w:rPr>
        <w:t>except for</w:t>
      </w:r>
      <w:r w:rsidRPr="0033708F">
        <w:rPr>
          <w:rStyle w:val="af1"/>
          <w:rFonts w:hint="eastAsia"/>
        </w:rPr>
        <w:t>，不能用</w:t>
      </w:r>
      <w:r w:rsidRPr="0033708F">
        <w:rPr>
          <w:rStyle w:val="af1"/>
        </w:rPr>
        <w:t>except</w:t>
      </w:r>
      <w:r w:rsidRPr="0033708F">
        <w:rPr>
          <w:rStyle w:val="af1"/>
          <w:rFonts w:hint="eastAsia"/>
        </w:rPr>
        <w:t>。</w:t>
      </w:r>
    </w:p>
    <w:p w:rsidR="00785232" w:rsidRPr="00785232" w:rsidRDefault="00E430F6" w:rsidP="00182A90">
      <w:pPr>
        <w:spacing w:after="84"/>
        <w:ind w:firstLine="480"/>
        <w:rPr>
          <w:lang w:eastAsia="zh-TW"/>
        </w:rPr>
      </w:pPr>
      <w:r w:rsidRPr="00E430F6">
        <w:rPr>
          <w:rFonts w:eastAsia="宋体"/>
        </w:rPr>
        <w:t xml:space="preserve">You can all go </w:t>
      </w:r>
      <w:r w:rsidRPr="00E430F6">
        <w:rPr>
          <w:rFonts w:eastAsia="宋体"/>
          <w:u w:val="single"/>
        </w:rPr>
        <w:t>except George</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You can all go </w:t>
      </w:r>
      <w:r w:rsidRPr="00E430F6">
        <w:rPr>
          <w:rFonts w:eastAsia="宋体"/>
          <w:u w:val="single"/>
        </w:rPr>
        <w:t>except for George</w:t>
      </w:r>
      <w:r w:rsidRPr="00E430F6">
        <w:rPr>
          <w:rFonts w:eastAsia="宋体"/>
        </w:rPr>
        <w:t>.</w:t>
      </w:r>
    </w:p>
    <w:p w:rsidR="00785232" w:rsidRPr="00785232" w:rsidRDefault="00E430F6" w:rsidP="00182A90">
      <w:pPr>
        <w:spacing w:after="84"/>
        <w:ind w:firstLine="480"/>
        <w:rPr>
          <w:lang w:eastAsia="zh-TW"/>
        </w:rPr>
      </w:pPr>
      <w:r w:rsidRPr="00E430F6">
        <w:rPr>
          <w:rFonts w:eastAsia="宋体"/>
          <w:u w:val="single"/>
        </w:rPr>
        <w:t>Except for George</w:t>
      </w:r>
      <w:r w:rsidRPr="00E430F6">
        <w:rPr>
          <w:rFonts w:eastAsia="宋体"/>
        </w:rPr>
        <w:t>, you can all go.</w:t>
      </w:r>
    </w:p>
    <w:p w:rsidR="00EA57E3" w:rsidRDefault="00E430F6" w:rsidP="00182A90">
      <w:pPr>
        <w:pStyle w:val="Preface"/>
        <w:spacing w:after="84"/>
        <w:ind w:firstLine="480"/>
        <w:rPr>
          <w:lang w:eastAsia="zh-TW"/>
        </w:rPr>
      </w:pPr>
      <w:r w:rsidRPr="00E430F6">
        <w:rPr>
          <w:rFonts w:hint="eastAsia"/>
        </w:rPr>
        <w:t>大家都能去，除了乔治。</w:t>
      </w:r>
    </w:p>
    <w:p w:rsidR="00DD2927" w:rsidRPr="0033708F" w:rsidRDefault="0033708F" w:rsidP="00182A90">
      <w:pPr>
        <w:spacing w:after="84"/>
        <w:ind w:firstLineChars="0" w:firstLine="0"/>
        <w:rPr>
          <w:rStyle w:val="af1"/>
        </w:rPr>
      </w:pPr>
      <w:r w:rsidRPr="0033708F">
        <w:rPr>
          <w:rStyle w:val="af1"/>
          <w:rFonts w:hint="eastAsia"/>
        </w:rPr>
        <w:t>（</w:t>
      </w:r>
      <w:r w:rsidRPr="0033708F">
        <w:rPr>
          <w:rStyle w:val="af1"/>
          <w:rFonts w:hint="eastAsia"/>
        </w:rPr>
        <w:t>11</w:t>
      </w:r>
      <w:r w:rsidRPr="0033708F">
        <w:rPr>
          <w:rStyle w:val="af1"/>
          <w:rFonts w:hint="eastAsia"/>
        </w:rPr>
        <w:t>）</w:t>
      </w:r>
      <w:r w:rsidR="00E430F6" w:rsidRPr="0033708F">
        <w:rPr>
          <w:rStyle w:val="af1"/>
        </w:rPr>
        <w:t xml:space="preserve">on / about </w:t>
      </w:r>
      <w:r w:rsidR="00E430F6" w:rsidRPr="0033708F">
        <w:rPr>
          <w:rStyle w:val="af1"/>
          <w:rFonts w:hint="eastAsia"/>
        </w:rPr>
        <w:t>（谈论）关于…</w:t>
      </w:r>
    </w:p>
    <w:p w:rsidR="00DD2927" w:rsidRDefault="00E430F6" w:rsidP="00182A90">
      <w:pPr>
        <w:spacing w:after="84"/>
        <w:ind w:firstLine="480"/>
        <w:rPr>
          <w:lang w:eastAsia="zh-TW"/>
        </w:rPr>
      </w:pPr>
      <w:r w:rsidRPr="00E430F6">
        <w:rPr>
          <w:rFonts w:eastAsia="宋体" w:hint="eastAsia"/>
        </w:rPr>
        <w:t>文</w:t>
      </w:r>
      <w:r w:rsidRPr="003C3FF9">
        <w:rPr>
          <w:rStyle w:val="af1"/>
          <w:rFonts w:hint="eastAsia"/>
        </w:rPr>
        <w:t>章或演说的主题，如果采比较正式的口吻、比较专业或学术化，就应该用</w:t>
      </w:r>
      <w:r w:rsidRPr="003C3FF9">
        <w:rPr>
          <w:rStyle w:val="af1"/>
        </w:rPr>
        <w:t>on</w:t>
      </w:r>
      <w:r w:rsidRPr="003C3FF9">
        <w:rPr>
          <w:rStyle w:val="af1"/>
          <w:rFonts w:hint="eastAsia"/>
        </w:rPr>
        <w:t>这个介系词来表示。如果是非正式的口吻，用</w:t>
      </w:r>
      <w:r w:rsidRPr="003C3FF9">
        <w:rPr>
          <w:rStyle w:val="af1"/>
        </w:rPr>
        <w:t>about</w:t>
      </w:r>
      <w:r w:rsidRPr="003C3FF9">
        <w:rPr>
          <w:rStyle w:val="af1"/>
          <w:rFonts w:hint="eastAsia"/>
        </w:rPr>
        <w:t>就行了。</w:t>
      </w:r>
    </w:p>
    <w:p w:rsidR="00785232" w:rsidRPr="00785232" w:rsidRDefault="00E430F6" w:rsidP="00182A90">
      <w:pPr>
        <w:spacing w:after="84"/>
        <w:ind w:firstLine="480"/>
        <w:rPr>
          <w:lang w:eastAsia="zh-TW"/>
        </w:rPr>
      </w:pPr>
      <w:r w:rsidRPr="00E430F6">
        <w:rPr>
          <w:rFonts w:eastAsia="宋体"/>
        </w:rPr>
        <w:t xml:space="preserve">He has written a book </w:t>
      </w:r>
      <w:r w:rsidRPr="00E430F6">
        <w:rPr>
          <w:rFonts w:eastAsia="宋体"/>
          <w:u w:val="single"/>
        </w:rPr>
        <w:t>on the temples</w:t>
      </w:r>
      <w:r w:rsidRPr="00E430F6">
        <w:rPr>
          <w:rFonts w:eastAsia="宋体"/>
        </w:rPr>
        <w:t xml:space="preserve"> of the Upper Nile.</w:t>
      </w:r>
    </w:p>
    <w:p w:rsidR="00DD2927" w:rsidRDefault="00E430F6" w:rsidP="00182A90">
      <w:pPr>
        <w:pStyle w:val="af7"/>
        <w:spacing w:after="84"/>
        <w:ind w:firstLine="480"/>
        <w:rPr>
          <w:lang w:eastAsia="zh-TW"/>
        </w:rPr>
      </w:pPr>
      <w:r w:rsidRPr="00E430F6">
        <w:rPr>
          <w:rFonts w:hint="eastAsia"/>
        </w:rPr>
        <w:t>他写了一本书论尼罗河上游的庙宇。</w:t>
      </w:r>
    </w:p>
    <w:p w:rsidR="00785232" w:rsidRPr="00785232" w:rsidRDefault="00E430F6" w:rsidP="00182A90">
      <w:pPr>
        <w:spacing w:after="84"/>
        <w:ind w:firstLine="480"/>
        <w:rPr>
          <w:lang w:eastAsia="zh-TW"/>
        </w:rPr>
      </w:pPr>
      <w:r w:rsidRPr="00E430F6">
        <w:rPr>
          <w:rFonts w:eastAsia="宋体"/>
        </w:rPr>
        <w:t xml:space="preserve">He’s talking </w:t>
      </w:r>
      <w:r w:rsidRPr="00E430F6">
        <w:rPr>
          <w:rFonts w:eastAsia="宋体"/>
          <w:u w:val="single"/>
        </w:rPr>
        <w:t>about his childhood</w:t>
      </w:r>
      <w:r w:rsidRPr="00E430F6">
        <w:rPr>
          <w:rFonts w:eastAsia="宋体"/>
        </w:rPr>
        <w:t>.</w:t>
      </w:r>
    </w:p>
    <w:p w:rsidR="00EA57E3" w:rsidRDefault="00E430F6" w:rsidP="00182A90">
      <w:pPr>
        <w:pStyle w:val="Preface"/>
        <w:spacing w:after="84"/>
        <w:ind w:firstLine="480"/>
        <w:rPr>
          <w:lang w:eastAsia="zh-TW"/>
        </w:rPr>
      </w:pPr>
      <w:r w:rsidRPr="00E430F6">
        <w:rPr>
          <w:rFonts w:hint="eastAsia"/>
        </w:rPr>
        <w:t>他在谈他的童年。</w:t>
      </w:r>
    </w:p>
    <w:p w:rsidR="00DD2927" w:rsidRPr="003C3FF9" w:rsidRDefault="0033708F" w:rsidP="00182A90">
      <w:pPr>
        <w:spacing w:after="84"/>
        <w:ind w:firstLineChars="0" w:firstLine="0"/>
        <w:rPr>
          <w:rStyle w:val="af1"/>
        </w:rPr>
      </w:pPr>
      <w:r w:rsidRPr="003C3FF9">
        <w:rPr>
          <w:rStyle w:val="af1"/>
          <w:rFonts w:hint="eastAsia"/>
        </w:rPr>
        <w:lastRenderedPageBreak/>
        <w:t>（</w:t>
      </w:r>
      <w:r w:rsidR="003C3FF9" w:rsidRPr="003C3FF9">
        <w:rPr>
          <w:rStyle w:val="af1"/>
          <w:rFonts w:hint="eastAsia"/>
        </w:rPr>
        <w:t>12</w:t>
      </w:r>
      <w:r w:rsidRPr="003C3FF9">
        <w:rPr>
          <w:rStyle w:val="af1"/>
          <w:rFonts w:hint="eastAsia"/>
        </w:rPr>
        <w:t>）</w:t>
      </w:r>
      <w:r w:rsidR="00E430F6" w:rsidRPr="003C3FF9">
        <w:rPr>
          <w:rStyle w:val="af1"/>
        </w:rPr>
        <w:t xml:space="preserve">over </w:t>
      </w:r>
      <w:r w:rsidR="00E430F6" w:rsidRPr="003C3FF9">
        <w:rPr>
          <w:rStyle w:val="af1"/>
          <w:rFonts w:hint="eastAsia"/>
        </w:rPr>
        <w:t>关于…</w:t>
      </w:r>
    </w:p>
    <w:p w:rsidR="00DD2927" w:rsidRDefault="00E430F6" w:rsidP="00182A90">
      <w:pPr>
        <w:pStyle w:val="Preface"/>
        <w:spacing w:after="84"/>
        <w:ind w:firstLine="480"/>
        <w:rPr>
          <w:rFonts w:eastAsia="PMingLiU"/>
          <w:lang w:eastAsia="zh-TW"/>
        </w:rPr>
      </w:pPr>
      <w:r w:rsidRPr="003C3FF9">
        <w:rPr>
          <w:rStyle w:val="af1"/>
          <w:rFonts w:hint="eastAsia"/>
        </w:rPr>
        <w:t>如果是「争论」的话题，通常要用</w:t>
      </w:r>
      <w:r w:rsidRPr="003C3FF9">
        <w:rPr>
          <w:rStyle w:val="af1"/>
        </w:rPr>
        <w:t>over</w:t>
      </w:r>
      <w:r w:rsidRPr="003C3FF9">
        <w:rPr>
          <w:rStyle w:val="af1"/>
          <w:rFonts w:hint="eastAsia"/>
        </w:rPr>
        <w:t>这个介系词来表示</w:t>
      </w:r>
      <w:r w:rsidRPr="00E430F6">
        <w:rPr>
          <w:rFonts w:hint="eastAsia"/>
        </w:rPr>
        <w:t>，例如：</w:t>
      </w:r>
    </w:p>
    <w:p w:rsidR="00785232" w:rsidRPr="00785232" w:rsidRDefault="00E430F6" w:rsidP="00182A90">
      <w:pPr>
        <w:spacing w:after="84"/>
        <w:ind w:firstLine="480"/>
        <w:rPr>
          <w:rFonts w:eastAsia="PMingLiU"/>
          <w:lang w:eastAsia="zh-TW"/>
        </w:rPr>
      </w:pPr>
      <w:r w:rsidRPr="00E430F6">
        <w:rPr>
          <w:rFonts w:eastAsia="宋体"/>
        </w:rPr>
        <w:t xml:space="preserve">They’re </w:t>
      </w:r>
      <w:r w:rsidRPr="00E430F6">
        <w:rPr>
          <w:rFonts w:eastAsia="宋体"/>
          <w:u w:val="single"/>
        </w:rPr>
        <w:t>arguing over their share</w:t>
      </w:r>
      <w:r w:rsidRPr="00E430F6">
        <w:rPr>
          <w:rFonts w:eastAsia="宋体"/>
        </w:rPr>
        <w:t xml:space="preserve"> of the property.</w:t>
      </w:r>
    </w:p>
    <w:p w:rsidR="00EA57E3" w:rsidRDefault="00E430F6" w:rsidP="00182A90">
      <w:pPr>
        <w:pStyle w:val="Preface"/>
        <w:spacing w:after="84"/>
        <w:ind w:firstLine="480"/>
        <w:rPr>
          <w:rFonts w:eastAsia="PMingLiU"/>
          <w:lang w:eastAsia="zh-TW"/>
        </w:rPr>
      </w:pPr>
      <w:r w:rsidRPr="00E430F6">
        <w:rPr>
          <w:rFonts w:hint="eastAsia"/>
        </w:rPr>
        <w:t>他们在争这份财产要怎么分。</w:t>
      </w:r>
    </w:p>
    <w:p w:rsidR="00DD2927" w:rsidRPr="003C3FF9" w:rsidRDefault="003C3FF9" w:rsidP="00182A90">
      <w:pPr>
        <w:spacing w:after="84"/>
        <w:ind w:firstLineChars="0" w:firstLine="0"/>
        <w:rPr>
          <w:rStyle w:val="af1"/>
        </w:rPr>
      </w:pPr>
      <w:r w:rsidRPr="003C3FF9">
        <w:rPr>
          <w:rStyle w:val="af1"/>
          <w:rFonts w:hint="eastAsia"/>
        </w:rPr>
        <w:t>（</w:t>
      </w:r>
      <w:r w:rsidRPr="003C3FF9">
        <w:rPr>
          <w:rStyle w:val="af1"/>
          <w:rFonts w:hint="eastAsia"/>
        </w:rPr>
        <w:t>13</w:t>
      </w:r>
      <w:r w:rsidRPr="003C3FF9">
        <w:rPr>
          <w:rStyle w:val="af1"/>
          <w:rFonts w:hint="eastAsia"/>
        </w:rPr>
        <w:t>）</w:t>
      </w:r>
      <w:r w:rsidR="00E430F6" w:rsidRPr="003C3FF9">
        <w:rPr>
          <w:rStyle w:val="af1"/>
        </w:rPr>
        <w:t xml:space="preserve">through </w:t>
      </w:r>
      <w:r w:rsidR="00E430F6" w:rsidRPr="003C3FF9">
        <w:rPr>
          <w:rStyle w:val="af1"/>
          <w:rFonts w:hint="eastAsia"/>
        </w:rPr>
        <w:t>经由……，靠……</w:t>
      </w:r>
    </w:p>
    <w:p w:rsidR="00DD2927" w:rsidRDefault="00E430F6" w:rsidP="00182A90">
      <w:pPr>
        <w:spacing w:after="84"/>
        <w:ind w:firstLine="480"/>
        <w:rPr>
          <w:rFonts w:eastAsia="PMingLiU"/>
          <w:lang w:eastAsia="zh-TW"/>
        </w:rPr>
      </w:pPr>
      <w:r w:rsidRPr="00E430F6">
        <w:rPr>
          <w:rFonts w:eastAsia="宋体" w:hint="eastAsia"/>
        </w:rPr>
        <w:t>这个介系词可以表示「途径」或「手段」，例如：</w:t>
      </w:r>
    </w:p>
    <w:p w:rsidR="00785232" w:rsidRPr="00785232" w:rsidRDefault="00E430F6" w:rsidP="00182A90">
      <w:pPr>
        <w:spacing w:after="84"/>
        <w:ind w:firstLine="480"/>
        <w:rPr>
          <w:rFonts w:eastAsia="PMingLiU"/>
          <w:lang w:eastAsia="zh-TW"/>
        </w:rPr>
      </w:pPr>
      <w:r w:rsidRPr="00E430F6">
        <w:rPr>
          <w:rFonts w:eastAsia="宋体"/>
        </w:rPr>
        <w:t xml:space="preserve">He achieved fame </w:t>
      </w:r>
      <w:r w:rsidRPr="00E430F6">
        <w:rPr>
          <w:rFonts w:eastAsia="宋体"/>
          <w:u w:val="single"/>
        </w:rPr>
        <w:t>through sheer hard work</w:t>
      </w:r>
      <w:r w:rsidRPr="00E430F6">
        <w:rPr>
          <w:rFonts w:eastAsia="宋体"/>
        </w:rPr>
        <w:t>.</w:t>
      </w:r>
    </w:p>
    <w:p w:rsidR="00EA57E3" w:rsidRDefault="00E430F6" w:rsidP="00182A90">
      <w:pPr>
        <w:pStyle w:val="Preface"/>
        <w:spacing w:after="84"/>
        <w:ind w:firstLine="480"/>
        <w:rPr>
          <w:rFonts w:eastAsia="PMingLiU"/>
          <w:lang w:eastAsia="zh-TW"/>
        </w:rPr>
      </w:pPr>
      <w:r w:rsidRPr="00E430F6">
        <w:rPr>
          <w:rFonts w:hint="eastAsia"/>
        </w:rPr>
        <w:t>他纯粹是靠苦干而成名的。</w:t>
      </w:r>
    </w:p>
    <w:p w:rsidR="00DD2927" w:rsidRDefault="00E430F6" w:rsidP="00982549">
      <w:pPr>
        <w:pStyle w:val="3"/>
        <w:spacing w:before="126" w:after="126"/>
        <w:rPr>
          <w:rFonts w:eastAsia="PMingLiU"/>
          <w:lang w:eastAsia="zh-TW"/>
        </w:rPr>
      </w:pPr>
      <w:bookmarkStart w:id="57" w:name="_Toc363483884"/>
      <w:r w:rsidRPr="00E430F6">
        <w:rPr>
          <w:rFonts w:hint="eastAsia"/>
        </w:rPr>
        <w:t>普通名词抽象化</w:t>
      </w:r>
      <w:bookmarkEnd w:id="57"/>
    </w:p>
    <w:p w:rsidR="00DD2927" w:rsidRDefault="00E430F6" w:rsidP="00182A90">
      <w:pPr>
        <w:spacing w:after="84"/>
        <w:ind w:firstLine="480"/>
        <w:rPr>
          <w:rFonts w:eastAsia="PMingLiU"/>
          <w:lang w:eastAsia="zh-TW"/>
        </w:rPr>
      </w:pPr>
      <w:r w:rsidRPr="00E430F6">
        <w:rPr>
          <w:rFonts w:eastAsia="宋体" w:hint="eastAsia"/>
        </w:rPr>
        <w:t>在第二章介绍名词词组时，我们提过「普通名词抽象化」这个观念，例如：</w:t>
      </w:r>
    </w:p>
    <w:p w:rsidR="00DD2927" w:rsidRDefault="00E430F6" w:rsidP="00182A90">
      <w:pPr>
        <w:pStyle w:val="Preface"/>
        <w:spacing w:after="84"/>
        <w:ind w:firstLine="480"/>
        <w:rPr>
          <w:rFonts w:eastAsia="PMingLiU"/>
          <w:lang w:eastAsia="zh-TW"/>
        </w:rPr>
      </w:pPr>
      <w:r w:rsidRPr="00E430F6">
        <w:t xml:space="preserve">I think I’ll </w:t>
      </w:r>
      <w:r w:rsidRPr="00E430F6">
        <w:rPr>
          <w:u w:val="single"/>
        </w:rPr>
        <w:t>go by bus</w:t>
      </w:r>
      <w:r w:rsidRPr="00E430F6">
        <w:t>.</w:t>
      </w:r>
      <w:r w:rsidR="003232F1">
        <w:rPr>
          <w:rFonts w:hint="eastAsia"/>
        </w:rPr>
        <w:t xml:space="preserve"> </w:t>
      </w:r>
      <w:r w:rsidR="00EB6FF4">
        <w:rPr>
          <w:rFonts w:hint="eastAsia"/>
        </w:rPr>
        <w:t xml:space="preserve">  </w:t>
      </w:r>
      <w:r w:rsidRPr="00E430F6">
        <w:rPr>
          <w:rFonts w:hint="eastAsia"/>
        </w:rPr>
        <w:t>我想我搭巴士去好了。</w:t>
      </w:r>
    </w:p>
    <w:p w:rsidR="00DD2927" w:rsidRDefault="00E430F6" w:rsidP="00182A90">
      <w:pPr>
        <w:spacing w:after="84"/>
        <w:ind w:firstLine="480"/>
        <w:rPr>
          <w:rFonts w:eastAsia="PMingLiU"/>
          <w:lang w:eastAsia="zh-TW"/>
        </w:rPr>
      </w:pPr>
      <w:r w:rsidRPr="00E430F6">
        <w:rPr>
          <w:rFonts w:eastAsia="宋体" w:hint="eastAsia"/>
        </w:rPr>
        <w:t>用在</w:t>
      </w:r>
      <w:r w:rsidRPr="00E430F6">
        <w:rPr>
          <w:rFonts w:eastAsia="宋体"/>
        </w:rPr>
        <w:t>go by bus</w:t>
      </w:r>
      <w:r w:rsidRPr="00E430F6">
        <w:rPr>
          <w:rFonts w:eastAsia="宋体" w:hint="eastAsia"/>
        </w:rPr>
        <w:t>这个词组中，</w:t>
      </w:r>
      <w:r w:rsidRPr="00E430F6">
        <w:rPr>
          <w:rFonts w:eastAsia="宋体"/>
        </w:rPr>
        <w:t>bus</w:t>
      </w:r>
      <w:r w:rsidRPr="00E430F6">
        <w:rPr>
          <w:rFonts w:eastAsia="宋体" w:hint="eastAsia"/>
        </w:rPr>
        <w:t>已经不再是一辆具体、有形的车辆，而是代表一种「交通方式」。这是把普通名词</w:t>
      </w:r>
      <w:r w:rsidRPr="00E430F6">
        <w:rPr>
          <w:rFonts w:eastAsia="宋体"/>
        </w:rPr>
        <w:t>bus</w:t>
      </w:r>
      <w:r w:rsidRPr="00E430F6">
        <w:rPr>
          <w:rFonts w:eastAsia="宋体" w:hint="eastAsia"/>
        </w:rPr>
        <w:t>当作抽象名词使用，因此可以采用零冠词。但是，如果在</w:t>
      </w:r>
      <w:r w:rsidRPr="00E430F6">
        <w:rPr>
          <w:rFonts w:eastAsia="宋体"/>
        </w:rPr>
        <w:t>bus</w:t>
      </w:r>
      <w:r w:rsidRPr="00E430F6">
        <w:rPr>
          <w:rFonts w:eastAsia="宋体" w:hint="eastAsia"/>
        </w:rPr>
        <w:t>前面有形容词、构成一个名词词组，那么它又会恢复普通名词的身分、必须有限定符，例如：</w:t>
      </w:r>
    </w:p>
    <w:p w:rsidR="00DD2927" w:rsidRDefault="00E430F6" w:rsidP="00182A90">
      <w:pPr>
        <w:pStyle w:val="Preface"/>
        <w:spacing w:after="84"/>
        <w:ind w:firstLine="480"/>
        <w:rPr>
          <w:rFonts w:eastAsia="PMingLiU"/>
          <w:lang w:eastAsia="zh-TW"/>
        </w:rPr>
      </w:pPr>
      <w:r w:rsidRPr="00E430F6">
        <w:t xml:space="preserve">I’ll go </w:t>
      </w:r>
      <w:r w:rsidRPr="00E430F6">
        <w:rPr>
          <w:u w:val="single"/>
        </w:rPr>
        <w:t>by the 5:30 bus</w:t>
      </w:r>
      <w:r w:rsidRPr="00E430F6">
        <w:t>.</w:t>
      </w:r>
      <w:r w:rsidR="005F28D4">
        <w:rPr>
          <w:rFonts w:hint="eastAsia"/>
        </w:rPr>
        <w:t xml:space="preserve"> </w:t>
      </w:r>
      <w:r w:rsidR="00EB6FF4">
        <w:rPr>
          <w:rFonts w:hint="eastAsia"/>
        </w:rPr>
        <w:t xml:space="preserve">  </w:t>
      </w:r>
      <w:r w:rsidRPr="00E430F6">
        <w:rPr>
          <w:rFonts w:hint="eastAsia"/>
        </w:rPr>
        <w:t>我搭五点半那班巴士好了。</w:t>
      </w:r>
    </w:p>
    <w:p w:rsidR="00DD2927" w:rsidRDefault="00E430F6" w:rsidP="00182A90">
      <w:pPr>
        <w:spacing w:after="84"/>
        <w:ind w:firstLine="480"/>
        <w:rPr>
          <w:rFonts w:eastAsia="PMingLiU"/>
          <w:lang w:eastAsia="zh-TW"/>
        </w:rPr>
      </w:pPr>
      <w:r w:rsidRPr="00E430F6">
        <w:rPr>
          <w:rFonts w:eastAsia="宋体" w:hint="eastAsia"/>
        </w:rPr>
        <w:t>说出是五点半「那班」，这是明确指出要搭「哪一班」巴士，所以还是要加定冠词</w:t>
      </w:r>
      <w:r w:rsidRPr="00E430F6">
        <w:rPr>
          <w:rFonts w:eastAsia="宋体"/>
        </w:rPr>
        <w:t>the</w:t>
      </w:r>
      <w:r w:rsidRPr="00E430F6">
        <w:rPr>
          <w:rFonts w:eastAsia="宋体" w:hint="eastAsia"/>
        </w:rPr>
        <w:t>。</w:t>
      </w:r>
    </w:p>
    <w:p w:rsidR="00785232" w:rsidRPr="00785232" w:rsidRDefault="00E430F6" w:rsidP="00182A90">
      <w:pPr>
        <w:spacing w:after="84"/>
        <w:ind w:firstLine="480"/>
        <w:rPr>
          <w:rFonts w:eastAsia="PMingLiU"/>
          <w:lang w:eastAsia="zh-TW"/>
        </w:rPr>
      </w:pPr>
      <w:r w:rsidRPr="00E430F6">
        <w:rPr>
          <w:rFonts w:eastAsia="宋体"/>
        </w:rPr>
        <w:t xml:space="preserve">1. He usually </w:t>
      </w:r>
      <w:r w:rsidRPr="00E430F6">
        <w:rPr>
          <w:rFonts w:eastAsia="宋体"/>
          <w:u w:val="single"/>
        </w:rPr>
        <w:t>goes to bed</w:t>
      </w:r>
      <w:r w:rsidRPr="00E430F6">
        <w:rPr>
          <w:rFonts w:eastAsia="宋体"/>
        </w:rPr>
        <w:t xml:space="preserve"> before 11:00.</w:t>
      </w:r>
    </w:p>
    <w:p w:rsidR="00785232" w:rsidRPr="00785232" w:rsidRDefault="00E430F6" w:rsidP="00182A90">
      <w:pPr>
        <w:spacing w:after="84"/>
        <w:ind w:firstLine="480"/>
        <w:rPr>
          <w:rFonts w:eastAsia="PMingLiU"/>
          <w:lang w:eastAsia="zh-TW"/>
        </w:rPr>
      </w:pPr>
      <w:r w:rsidRPr="00E430F6">
        <w:rPr>
          <w:rFonts w:eastAsia="宋体"/>
        </w:rPr>
        <w:t xml:space="preserve">2. He’s </w:t>
      </w:r>
      <w:r w:rsidRPr="00E430F6">
        <w:rPr>
          <w:rFonts w:eastAsia="宋体"/>
          <w:u w:val="single"/>
        </w:rPr>
        <w:t>going toward the bed</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句里面的</w:t>
      </w:r>
      <w:r w:rsidRPr="00E430F6">
        <w:rPr>
          <w:rFonts w:eastAsia="宋体"/>
        </w:rPr>
        <w:t>go to bed</w:t>
      </w:r>
      <w:r w:rsidRPr="00E430F6">
        <w:rPr>
          <w:rFonts w:eastAsia="宋体" w:hint="eastAsia"/>
        </w:rPr>
        <w:t>是个特定的词组，表示「上床睡觉」，这时候</w:t>
      </w:r>
      <w:r w:rsidRPr="00E430F6">
        <w:rPr>
          <w:rFonts w:eastAsia="宋体"/>
        </w:rPr>
        <w:t>bed</w:t>
      </w:r>
      <w:r w:rsidRPr="00E430F6">
        <w:rPr>
          <w:rFonts w:eastAsia="宋体" w:hint="eastAsia"/>
        </w:rPr>
        <w:t>这个普通名词要采抽象化处理、加零冠词。但是如果介系词换成</w:t>
      </w:r>
      <w:r w:rsidRPr="00E430F6">
        <w:rPr>
          <w:rFonts w:eastAsia="宋体"/>
        </w:rPr>
        <w:t>toward</w:t>
      </w:r>
      <w:r w:rsidRPr="00E430F6">
        <w:rPr>
          <w:rFonts w:eastAsia="宋体" w:hint="eastAsia"/>
        </w:rPr>
        <w:t>、成为</w:t>
      </w:r>
      <w:r w:rsidRPr="00E430F6">
        <w:rPr>
          <w:rFonts w:eastAsia="宋体"/>
        </w:rPr>
        <w:t>go toward the bed</w:t>
      </w:r>
      <w:r w:rsidRPr="00E430F6">
        <w:rPr>
          <w:rFonts w:eastAsia="宋体" w:hint="eastAsia"/>
        </w:rPr>
        <w:t>，意思就不再是「上床睡觉」，而是「朝那张床走过去」。这时候</w:t>
      </w:r>
      <w:r w:rsidRPr="00E430F6">
        <w:rPr>
          <w:rFonts w:eastAsia="宋体"/>
        </w:rPr>
        <w:t>bed</w:t>
      </w:r>
      <w:r w:rsidRPr="00E430F6">
        <w:rPr>
          <w:rFonts w:eastAsia="宋体" w:hint="eastAsia"/>
        </w:rPr>
        <w:t>仍然是个普通名词，必须有限定符。</w:t>
      </w:r>
    </w:p>
    <w:p w:rsidR="00785232" w:rsidRPr="00785232" w:rsidRDefault="00E430F6" w:rsidP="00182A90">
      <w:pPr>
        <w:spacing w:after="84"/>
        <w:ind w:firstLine="480"/>
        <w:rPr>
          <w:rFonts w:eastAsia="PMingLiU"/>
          <w:lang w:eastAsia="zh-TW"/>
        </w:rPr>
      </w:pPr>
      <w:r w:rsidRPr="00E430F6">
        <w:rPr>
          <w:rFonts w:eastAsia="宋体"/>
        </w:rPr>
        <w:t xml:space="preserve">1. I love to travel </w:t>
      </w:r>
      <w:r w:rsidRPr="00E430F6">
        <w:rPr>
          <w:rFonts w:eastAsia="宋体"/>
          <w:u w:val="single"/>
        </w:rPr>
        <w:t>by sea</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我喜欢航海旅行。</w:t>
      </w:r>
    </w:p>
    <w:p w:rsidR="00785232" w:rsidRPr="00785232" w:rsidRDefault="00E430F6" w:rsidP="00182A90">
      <w:pPr>
        <w:spacing w:after="84"/>
        <w:ind w:firstLine="480"/>
        <w:rPr>
          <w:rFonts w:eastAsia="PMingLiU"/>
          <w:lang w:eastAsia="zh-TW"/>
        </w:rPr>
      </w:pPr>
      <w:r w:rsidRPr="00E430F6">
        <w:rPr>
          <w:rFonts w:eastAsia="宋体"/>
        </w:rPr>
        <w:t xml:space="preserve">2. I have a small house </w:t>
      </w:r>
      <w:r w:rsidRPr="00E430F6">
        <w:rPr>
          <w:rFonts w:eastAsia="宋体"/>
          <w:u w:val="single"/>
        </w:rPr>
        <w:t>by the sea</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我在海边有栋小房子。</w:t>
      </w:r>
    </w:p>
    <w:p w:rsidR="00EA57E3"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句中的</w:t>
      </w:r>
      <w:r w:rsidRPr="00E430F6">
        <w:rPr>
          <w:rFonts w:eastAsia="宋体"/>
        </w:rPr>
        <w:t>travel by sea</w:t>
      </w:r>
      <w:r w:rsidRPr="00E430F6">
        <w:rPr>
          <w:rFonts w:eastAsia="宋体" w:hint="eastAsia"/>
        </w:rPr>
        <w:t>是个特定词组，表示「以航海的方式旅行」，这时候</w:t>
      </w:r>
      <w:r w:rsidRPr="00E430F6">
        <w:rPr>
          <w:rFonts w:eastAsia="宋体"/>
        </w:rPr>
        <w:t>sea</w:t>
      </w:r>
      <w:r w:rsidRPr="00E430F6">
        <w:rPr>
          <w:rFonts w:eastAsia="宋体" w:hint="eastAsia"/>
        </w:rPr>
        <w:t>不再是普通名词，而是以</w:t>
      </w:r>
      <w:r w:rsidRPr="00E430F6">
        <w:rPr>
          <w:rFonts w:eastAsia="宋体"/>
        </w:rPr>
        <w:t>by sea</w:t>
      </w:r>
      <w:r w:rsidRPr="00E430F6">
        <w:rPr>
          <w:rFonts w:eastAsia="宋体" w:hint="eastAsia"/>
        </w:rPr>
        <w:t>来表示某种交通方式，因此</w:t>
      </w:r>
      <w:r w:rsidRPr="00E430F6">
        <w:rPr>
          <w:rFonts w:eastAsia="宋体"/>
        </w:rPr>
        <w:t>sea</w:t>
      </w:r>
      <w:r w:rsidRPr="00E430F6">
        <w:rPr>
          <w:rFonts w:eastAsia="宋体" w:hint="eastAsia"/>
        </w:rPr>
        <w:t>可以视为抽象名词看待、前面用零冠词。但是，如果意思是「在海边」，那么</w:t>
      </w:r>
      <w:r w:rsidRPr="00E430F6">
        <w:rPr>
          <w:rFonts w:eastAsia="宋体"/>
        </w:rPr>
        <w:t>sea</w:t>
      </w:r>
      <w:r w:rsidRPr="00E430F6">
        <w:rPr>
          <w:rFonts w:eastAsia="宋体" w:hint="eastAsia"/>
        </w:rPr>
        <w:t>不再是一种抽象的「交通方式」、而是具体的「海洋」，就需要有限定符。</w:t>
      </w:r>
    </w:p>
    <w:p w:rsidR="00DD2927" w:rsidRDefault="00E430F6" w:rsidP="00982549">
      <w:pPr>
        <w:pStyle w:val="3"/>
        <w:spacing w:before="126" w:after="126"/>
        <w:rPr>
          <w:rFonts w:eastAsia="PMingLiU"/>
          <w:lang w:eastAsia="zh-TW"/>
        </w:rPr>
      </w:pPr>
      <w:bookmarkStart w:id="58" w:name="_Toc363483885"/>
      <w:r w:rsidRPr="00E430F6">
        <w:rPr>
          <w:rFonts w:hint="eastAsia"/>
        </w:rPr>
        <w:lastRenderedPageBreak/>
        <w:t>介系词词组的位置</w:t>
      </w:r>
      <w:bookmarkEnd w:id="58"/>
    </w:p>
    <w:p w:rsidR="00DD2927" w:rsidRDefault="00E430F6" w:rsidP="00182A90">
      <w:pPr>
        <w:spacing w:after="84"/>
        <w:ind w:firstLine="480"/>
        <w:rPr>
          <w:rFonts w:eastAsia="PMingLiU"/>
          <w:lang w:eastAsia="zh-TW"/>
        </w:rPr>
      </w:pPr>
      <w:r w:rsidRPr="00E430F6">
        <w:rPr>
          <w:rFonts w:eastAsia="宋体" w:hint="eastAsia"/>
        </w:rPr>
        <w:t>如上所述，介系词词组是很有弹性的修饰语，可以当作形容词或副词使用。介系词词组在句中的位置，通常是放在它所修饰对象的后面作后位修饰语使用，例如：</w:t>
      </w:r>
    </w:p>
    <w:p w:rsidR="00785232" w:rsidRPr="00785232" w:rsidRDefault="00E430F6" w:rsidP="00182A90">
      <w:pPr>
        <w:spacing w:after="84"/>
        <w:ind w:firstLine="480"/>
        <w:rPr>
          <w:rFonts w:eastAsia="PMingLiU"/>
          <w:lang w:eastAsia="zh-TW"/>
        </w:rPr>
      </w:pPr>
      <w:r w:rsidRPr="00E430F6">
        <w:rPr>
          <w:rFonts w:eastAsia="宋体"/>
        </w:rPr>
        <w:t xml:space="preserve">I love to </w:t>
      </w:r>
      <w:r w:rsidRPr="00E430F6">
        <w:rPr>
          <w:rFonts w:eastAsia="宋体"/>
          <w:u w:val="single"/>
        </w:rPr>
        <w:t>read</w:t>
      </w:r>
      <w:r w:rsidRPr="00E430F6">
        <w:rPr>
          <w:rFonts w:eastAsia="宋体"/>
        </w:rPr>
        <w:t xml:space="preserve"> </w:t>
      </w:r>
      <w:r w:rsidRPr="00E430F6">
        <w:rPr>
          <w:rFonts w:eastAsia="宋体"/>
          <w:u w:val="single"/>
        </w:rPr>
        <w:t>books</w:t>
      </w:r>
      <w:r w:rsidRPr="00E430F6">
        <w:rPr>
          <w:rFonts w:eastAsia="宋体"/>
        </w:rPr>
        <w:t xml:space="preserve"> </w:t>
      </w:r>
      <w:r w:rsidRPr="00E430F6">
        <w:rPr>
          <w:rFonts w:eastAsia="宋体"/>
          <w:u w:val="single"/>
        </w:rPr>
        <w:t>with pictures</w:t>
      </w:r>
      <w:r w:rsidRPr="00E430F6">
        <w:rPr>
          <w:rFonts w:eastAsia="宋体"/>
        </w:rPr>
        <w:t xml:space="preserve"> </w:t>
      </w:r>
      <w:r w:rsidRPr="00E430F6">
        <w:rPr>
          <w:rFonts w:eastAsia="宋体"/>
          <w:u w:val="single"/>
        </w:rPr>
        <w:t>in my leisure time</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我有空的时候很喜欢阅读有插画的书。</w:t>
      </w:r>
    </w:p>
    <w:p w:rsidR="00DD2927" w:rsidRDefault="00E430F6" w:rsidP="00182A90">
      <w:pPr>
        <w:spacing w:after="84"/>
        <w:ind w:firstLine="480"/>
        <w:rPr>
          <w:rFonts w:eastAsia="PMingLiU"/>
          <w:lang w:eastAsia="zh-TW"/>
        </w:rPr>
      </w:pPr>
      <w:r w:rsidRPr="00E430F6">
        <w:rPr>
          <w:rFonts w:eastAsia="宋体" w:hint="eastAsia"/>
        </w:rPr>
        <w:t>介系词词组</w:t>
      </w:r>
      <w:r w:rsidRPr="00E430F6">
        <w:rPr>
          <w:rFonts w:eastAsia="宋体"/>
        </w:rPr>
        <w:t>with pictures</w:t>
      </w:r>
      <w:r w:rsidRPr="00E430F6">
        <w:rPr>
          <w:rFonts w:eastAsia="宋体" w:hint="eastAsia"/>
        </w:rPr>
        <w:t>当形容词使用，修饰名词</w:t>
      </w:r>
      <w:r w:rsidRPr="00E430F6">
        <w:rPr>
          <w:rFonts w:eastAsia="宋体"/>
        </w:rPr>
        <w:t>books</w:t>
      </w:r>
      <w:r w:rsidRPr="00E430F6">
        <w:rPr>
          <w:rFonts w:eastAsia="宋体" w:hint="eastAsia"/>
        </w:rPr>
        <w:t>，放在名词后面的位置。另一个介系词词组</w:t>
      </w:r>
      <w:r w:rsidRPr="00E430F6">
        <w:rPr>
          <w:rFonts w:eastAsia="宋体"/>
        </w:rPr>
        <w:t>in my leisure time</w:t>
      </w:r>
      <w:r w:rsidRPr="00E430F6">
        <w:rPr>
          <w:rFonts w:eastAsia="宋体" w:hint="eastAsia"/>
        </w:rPr>
        <w:t>当时间副词使用，修饰</w:t>
      </w:r>
      <w:r w:rsidRPr="00E430F6">
        <w:rPr>
          <w:rFonts w:eastAsia="宋体"/>
        </w:rPr>
        <w:t>read</w:t>
      </w:r>
      <w:r w:rsidRPr="00E430F6">
        <w:rPr>
          <w:rFonts w:eastAsia="宋体" w:hint="eastAsia"/>
        </w:rPr>
        <w:t>的时间，放在句尾位置。</w:t>
      </w:r>
    </w:p>
    <w:p w:rsidR="00DD2927" w:rsidRDefault="00E430F6" w:rsidP="00182A90">
      <w:pPr>
        <w:spacing w:after="84"/>
        <w:ind w:firstLine="480"/>
        <w:rPr>
          <w:rFonts w:eastAsia="PMingLiU"/>
          <w:lang w:eastAsia="zh-TW"/>
        </w:rPr>
      </w:pPr>
      <w:r w:rsidRPr="00E430F6">
        <w:rPr>
          <w:rFonts w:eastAsia="宋体" w:hint="eastAsia"/>
        </w:rPr>
        <w:t>使用介系词词组和使用其他的修饰语一样，都得小心不要犯模棱两可的错误。例如：</w:t>
      </w:r>
    </w:p>
    <w:p w:rsidR="00DD2927" w:rsidRDefault="00E430F6" w:rsidP="00182A90">
      <w:pPr>
        <w:spacing w:after="84"/>
        <w:ind w:firstLine="480"/>
        <w:rPr>
          <w:rFonts w:eastAsia="PMingLiU"/>
          <w:lang w:eastAsia="zh-TW"/>
        </w:rPr>
      </w:pPr>
      <w:r w:rsidRPr="00E430F6">
        <w:rPr>
          <w:rFonts w:eastAsia="宋体"/>
        </w:rPr>
        <w:t xml:space="preserve">The secretary </w:t>
      </w:r>
      <w:r w:rsidRPr="00E430F6">
        <w:rPr>
          <w:rFonts w:eastAsia="宋体"/>
          <w:u w:val="single"/>
        </w:rPr>
        <w:t>had to retype</w:t>
      </w:r>
      <w:r w:rsidRPr="00E430F6">
        <w:rPr>
          <w:rFonts w:eastAsia="宋体"/>
        </w:rPr>
        <w:t xml:space="preserve"> the letter which she </w:t>
      </w:r>
      <w:r w:rsidRPr="00E430F6">
        <w:rPr>
          <w:rFonts w:eastAsia="宋体"/>
          <w:u w:val="single"/>
        </w:rPr>
        <w:t>had been working on</w:t>
      </w:r>
      <w:r w:rsidRPr="00E430F6">
        <w:rPr>
          <w:rFonts w:eastAsia="宋体"/>
        </w:rPr>
        <w:t xml:space="preserve"> </w:t>
      </w:r>
      <w:r w:rsidRPr="00E430F6">
        <w:rPr>
          <w:rFonts w:eastAsia="宋体"/>
          <w:u w:val="single"/>
        </w:rPr>
        <w:t>under the order of the manager</w:t>
      </w:r>
      <w:r w:rsidRPr="00E430F6">
        <w:rPr>
          <w:rFonts w:eastAsia="宋体"/>
        </w:rPr>
        <w:t>.</w:t>
      </w:r>
      <w:r w:rsidRPr="00E430F6">
        <w:rPr>
          <w:rFonts w:eastAsia="宋体" w:hint="eastAsia"/>
        </w:rPr>
        <w:t>（不佳）</w:t>
      </w:r>
    </w:p>
    <w:p w:rsidR="00DD2927" w:rsidRDefault="00E430F6" w:rsidP="00182A90">
      <w:pPr>
        <w:spacing w:after="84"/>
        <w:ind w:firstLine="480"/>
        <w:rPr>
          <w:rFonts w:eastAsia="PMingLiU"/>
          <w:lang w:eastAsia="zh-TW"/>
        </w:rPr>
      </w:pPr>
      <w:r w:rsidRPr="00E430F6">
        <w:rPr>
          <w:rFonts w:eastAsia="宋体" w:hint="eastAsia"/>
        </w:rPr>
        <w:t>这个句子写得不好，因为介系词词组</w:t>
      </w:r>
      <w:r w:rsidRPr="00E430F6">
        <w:rPr>
          <w:rFonts w:eastAsia="宋体"/>
        </w:rPr>
        <w:t>under the order of the manager</w:t>
      </w:r>
      <w:r w:rsidRPr="00E430F6">
        <w:rPr>
          <w:rFonts w:eastAsia="宋体" w:hint="eastAsia"/>
        </w:rPr>
        <w:t>放的位置既是全句的句尾、又是关系</w:t>
      </w:r>
      <w:r w:rsidR="00BF5096">
        <w:rPr>
          <w:rFonts w:eastAsia="宋体" w:hint="eastAsia"/>
        </w:rPr>
        <w:t>从句</w:t>
      </w:r>
      <w:r w:rsidRPr="00E430F6">
        <w:rPr>
          <w:rFonts w:eastAsia="宋体" w:hint="eastAsia"/>
        </w:rPr>
        <w:t>的句尾，所以它可以修饰主要</w:t>
      </w:r>
      <w:r w:rsidR="00BF5096">
        <w:rPr>
          <w:rFonts w:eastAsia="宋体" w:hint="eastAsia"/>
        </w:rPr>
        <w:t>从句</w:t>
      </w:r>
      <w:r w:rsidRPr="00E430F6">
        <w:rPr>
          <w:rFonts w:eastAsia="宋体" w:hint="eastAsia"/>
        </w:rPr>
        <w:t>的动词</w:t>
      </w:r>
      <w:r w:rsidRPr="00E430F6">
        <w:rPr>
          <w:rFonts w:eastAsia="宋体"/>
        </w:rPr>
        <w:t>had to retype</w:t>
      </w:r>
      <w:r w:rsidRPr="00E430F6">
        <w:rPr>
          <w:rFonts w:eastAsia="宋体" w:hint="eastAsia"/>
        </w:rPr>
        <w:t>、也可以修饰关系</w:t>
      </w:r>
      <w:r w:rsidR="00BF5096">
        <w:rPr>
          <w:rFonts w:eastAsia="宋体" w:hint="eastAsia"/>
        </w:rPr>
        <w:t>从句</w:t>
      </w:r>
      <w:r w:rsidRPr="00E430F6">
        <w:rPr>
          <w:rFonts w:eastAsia="宋体" w:hint="eastAsia"/>
        </w:rPr>
        <w:t>的动词</w:t>
      </w:r>
      <w:r w:rsidRPr="00E430F6">
        <w:rPr>
          <w:rFonts w:eastAsia="宋体"/>
        </w:rPr>
        <w:t>had been working on</w:t>
      </w:r>
      <w:r w:rsidRPr="00E430F6">
        <w:rPr>
          <w:rFonts w:eastAsia="宋体" w:hint="eastAsia"/>
        </w:rPr>
        <w:t>，造成模棱两可的结果。可以分别修改如下：</w:t>
      </w:r>
    </w:p>
    <w:p w:rsidR="00785232" w:rsidRPr="00785232" w:rsidRDefault="00E430F6" w:rsidP="00182A90">
      <w:pPr>
        <w:spacing w:after="84"/>
        <w:ind w:firstLine="480"/>
        <w:rPr>
          <w:rFonts w:eastAsia="PMingLiU"/>
          <w:lang w:eastAsia="zh-TW"/>
        </w:rPr>
      </w:pPr>
      <w:r w:rsidRPr="00E430F6">
        <w:rPr>
          <w:rFonts w:eastAsia="宋体"/>
          <w:u w:val="single"/>
        </w:rPr>
        <w:t>Under the order of the manager</w:t>
      </w:r>
      <w:r w:rsidRPr="00E430F6">
        <w:rPr>
          <w:rFonts w:eastAsia="宋体"/>
        </w:rPr>
        <w:t xml:space="preserve">, the secretary </w:t>
      </w:r>
      <w:r w:rsidRPr="00E430F6">
        <w:rPr>
          <w:rFonts w:eastAsia="宋体"/>
          <w:u w:val="single"/>
        </w:rPr>
        <w:t>had to retype</w:t>
      </w:r>
      <w:r w:rsidRPr="00E430F6">
        <w:rPr>
          <w:rFonts w:eastAsia="宋体"/>
        </w:rPr>
        <w:t xml:space="preserve"> the letter which she had been working on.</w:t>
      </w:r>
    </w:p>
    <w:p w:rsidR="00DD2927" w:rsidRDefault="00E430F6" w:rsidP="00182A90">
      <w:pPr>
        <w:pStyle w:val="Preface"/>
        <w:spacing w:after="84"/>
        <w:ind w:firstLine="480"/>
        <w:rPr>
          <w:rFonts w:eastAsia="PMingLiU"/>
          <w:lang w:eastAsia="zh-TW"/>
        </w:rPr>
      </w:pPr>
      <w:r w:rsidRPr="00E430F6">
        <w:rPr>
          <w:rFonts w:hint="eastAsia"/>
        </w:rPr>
        <w:t>在经理命令之下，秘书不得不重打那封她一直在处理的信件。</w:t>
      </w:r>
    </w:p>
    <w:p w:rsidR="00785232" w:rsidRPr="00785232" w:rsidRDefault="00E430F6" w:rsidP="00182A90">
      <w:pPr>
        <w:spacing w:after="84"/>
        <w:ind w:firstLine="480"/>
        <w:rPr>
          <w:rFonts w:eastAsia="PMingLiU"/>
          <w:lang w:eastAsia="zh-TW"/>
        </w:rPr>
      </w:pPr>
      <w:r w:rsidRPr="00E430F6">
        <w:rPr>
          <w:rFonts w:eastAsia="宋体"/>
        </w:rPr>
        <w:t xml:space="preserve">The secretary had to retype the letter which, </w:t>
      </w:r>
      <w:r w:rsidRPr="00E430F6">
        <w:rPr>
          <w:rFonts w:eastAsia="宋体"/>
          <w:u w:val="single"/>
        </w:rPr>
        <w:t>under the order of the manager</w:t>
      </w:r>
      <w:r w:rsidRPr="00E430F6">
        <w:rPr>
          <w:rFonts w:eastAsia="宋体"/>
        </w:rPr>
        <w:t xml:space="preserve">, she </w:t>
      </w:r>
      <w:r w:rsidRPr="00E430F6">
        <w:rPr>
          <w:rFonts w:eastAsia="宋体"/>
          <w:u w:val="single"/>
        </w:rPr>
        <w:t>had been working on</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秘书必须重打那封她奉经理之命一直在处理的信件。</w:t>
      </w:r>
    </w:p>
    <w:p w:rsidR="00DD2927" w:rsidRDefault="00E430F6" w:rsidP="00182A90">
      <w:pPr>
        <w:spacing w:after="84"/>
        <w:ind w:firstLine="480"/>
        <w:rPr>
          <w:rFonts w:eastAsia="PMingLiU"/>
          <w:lang w:eastAsia="zh-TW"/>
        </w:rPr>
      </w:pPr>
      <w:r w:rsidRPr="00E430F6">
        <w:rPr>
          <w:rFonts w:eastAsia="宋体" w:hint="eastAsia"/>
        </w:rPr>
        <w:t>再看一个例子：</w:t>
      </w:r>
    </w:p>
    <w:p w:rsidR="00DD2927" w:rsidRDefault="00E430F6" w:rsidP="00182A90">
      <w:pPr>
        <w:spacing w:after="84"/>
        <w:ind w:firstLine="480"/>
        <w:rPr>
          <w:rFonts w:eastAsia="PMingLiU"/>
          <w:lang w:eastAsia="zh-TW"/>
        </w:rPr>
      </w:pPr>
      <w:r w:rsidRPr="00E430F6">
        <w:rPr>
          <w:rFonts w:eastAsia="宋体"/>
        </w:rPr>
        <w:t xml:space="preserve">I </w:t>
      </w:r>
      <w:r w:rsidRPr="00E430F6">
        <w:rPr>
          <w:rFonts w:eastAsia="宋体"/>
          <w:u w:val="single"/>
        </w:rPr>
        <w:t>saw</w:t>
      </w:r>
      <w:r w:rsidRPr="00E430F6">
        <w:rPr>
          <w:rFonts w:eastAsia="宋体"/>
        </w:rPr>
        <w:t xml:space="preserve"> that many houses </w:t>
      </w:r>
      <w:r w:rsidRPr="00E430F6">
        <w:rPr>
          <w:rFonts w:eastAsia="宋体"/>
          <w:u w:val="single"/>
        </w:rPr>
        <w:t>were destroyed</w:t>
      </w:r>
      <w:r w:rsidRPr="00E430F6">
        <w:rPr>
          <w:rFonts w:eastAsia="宋体"/>
        </w:rPr>
        <w:t xml:space="preserve"> by fire </w:t>
      </w:r>
      <w:r w:rsidRPr="00E430F6">
        <w:rPr>
          <w:rFonts w:eastAsia="宋体"/>
          <w:u w:val="single"/>
        </w:rPr>
        <w:t>on TV</w:t>
      </w:r>
      <w:r w:rsidRPr="00E430F6">
        <w:rPr>
          <w:rFonts w:eastAsia="宋体"/>
        </w:rPr>
        <w:t>.</w:t>
      </w:r>
      <w:r w:rsidRPr="00E430F6">
        <w:rPr>
          <w:rFonts w:eastAsia="宋体" w:hint="eastAsia"/>
        </w:rPr>
        <w:t>（不佳）</w:t>
      </w:r>
    </w:p>
    <w:p w:rsidR="00DD2927" w:rsidRDefault="00E430F6" w:rsidP="00182A90">
      <w:pPr>
        <w:spacing w:after="84"/>
        <w:ind w:firstLine="480"/>
        <w:rPr>
          <w:rFonts w:eastAsia="PMingLiU"/>
          <w:lang w:eastAsia="zh-TW"/>
        </w:rPr>
      </w:pPr>
      <w:r w:rsidRPr="00E430F6">
        <w:rPr>
          <w:rFonts w:eastAsia="宋体" w:hint="eastAsia"/>
        </w:rPr>
        <w:t>介系词词组</w:t>
      </w:r>
      <w:r w:rsidRPr="00E430F6">
        <w:rPr>
          <w:rFonts w:eastAsia="宋体"/>
        </w:rPr>
        <w:t>by fire</w:t>
      </w:r>
      <w:r w:rsidRPr="00E430F6">
        <w:rPr>
          <w:rFonts w:eastAsia="宋体" w:hint="eastAsia"/>
        </w:rPr>
        <w:t>放在被动态的动词</w:t>
      </w:r>
      <w:r w:rsidRPr="00E430F6">
        <w:rPr>
          <w:rFonts w:eastAsia="宋体"/>
        </w:rPr>
        <w:t>were destroyed</w:t>
      </w:r>
      <w:r w:rsidRPr="00E430F6">
        <w:rPr>
          <w:rFonts w:eastAsia="宋体" w:hint="eastAsia"/>
        </w:rPr>
        <w:t>后面修饰它，意思很清楚（「被火烧毁」）。但是另一个介系词词组</w:t>
      </w:r>
      <w:r w:rsidRPr="00E430F6">
        <w:rPr>
          <w:rFonts w:eastAsia="宋体"/>
        </w:rPr>
        <w:t>on TV</w:t>
      </w:r>
      <w:r w:rsidRPr="00E430F6">
        <w:rPr>
          <w:rFonts w:eastAsia="宋体" w:hint="eastAsia"/>
        </w:rPr>
        <w:t>是个地方副词，放在这个位置一方面是全句的句尾、另一方面又是名词</w:t>
      </w:r>
      <w:r w:rsidR="00BF5096">
        <w:rPr>
          <w:rFonts w:eastAsia="宋体" w:hint="eastAsia"/>
        </w:rPr>
        <w:t>从句</w:t>
      </w:r>
      <w:r w:rsidRPr="00E430F6">
        <w:rPr>
          <w:rFonts w:eastAsia="宋体" w:hint="eastAsia"/>
        </w:rPr>
        <w:t>（</w:t>
      </w:r>
      <w:r w:rsidRPr="00E430F6">
        <w:rPr>
          <w:rFonts w:eastAsia="宋体"/>
        </w:rPr>
        <w:t>that</w:t>
      </w:r>
      <w:r w:rsidR="00BF5096">
        <w:rPr>
          <w:rFonts w:eastAsia="宋体" w:hint="eastAsia"/>
        </w:rPr>
        <w:t>从句</w:t>
      </w:r>
      <w:r w:rsidRPr="00E430F6">
        <w:rPr>
          <w:rFonts w:eastAsia="宋体" w:hint="eastAsia"/>
        </w:rPr>
        <w:t>）的句尾，所以它可以修饰主要</w:t>
      </w:r>
      <w:r w:rsidR="00BF5096">
        <w:rPr>
          <w:rFonts w:eastAsia="宋体" w:hint="eastAsia"/>
        </w:rPr>
        <w:t>从句</w:t>
      </w:r>
      <w:r w:rsidRPr="00E430F6">
        <w:rPr>
          <w:rFonts w:eastAsia="宋体" w:hint="eastAsia"/>
        </w:rPr>
        <w:t>的动词</w:t>
      </w:r>
      <w:r w:rsidRPr="00E430F6">
        <w:rPr>
          <w:rFonts w:eastAsia="宋体"/>
        </w:rPr>
        <w:t>saw</w:t>
      </w:r>
      <w:r w:rsidRPr="00E430F6">
        <w:rPr>
          <w:rFonts w:eastAsia="宋体" w:hint="eastAsia"/>
        </w:rPr>
        <w:t>、也可以修饰名词</w:t>
      </w:r>
      <w:r w:rsidR="00BF5096">
        <w:rPr>
          <w:rFonts w:eastAsia="宋体" w:hint="eastAsia"/>
        </w:rPr>
        <w:t>从句</w:t>
      </w:r>
      <w:r w:rsidRPr="00E430F6">
        <w:rPr>
          <w:rFonts w:eastAsia="宋体" w:hint="eastAsia"/>
        </w:rPr>
        <w:t>的动词</w:t>
      </w:r>
      <w:r w:rsidRPr="00E430F6">
        <w:rPr>
          <w:rFonts w:eastAsia="宋体"/>
        </w:rPr>
        <w:t>were destroyed</w:t>
      </w:r>
      <w:r w:rsidRPr="00E430F6">
        <w:rPr>
          <w:rFonts w:eastAsia="宋体" w:hint="eastAsia"/>
        </w:rPr>
        <w:t>，造成模棱两可的结果。应修改如下：</w:t>
      </w:r>
    </w:p>
    <w:p w:rsidR="00785232" w:rsidRPr="00785232" w:rsidRDefault="00E430F6" w:rsidP="00182A90">
      <w:pPr>
        <w:spacing w:after="84"/>
        <w:ind w:firstLine="480"/>
        <w:rPr>
          <w:rFonts w:eastAsia="PMingLiU"/>
          <w:lang w:eastAsia="zh-TW"/>
        </w:rPr>
      </w:pPr>
      <w:r w:rsidRPr="00E430F6">
        <w:rPr>
          <w:rFonts w:eastAsia="宋体"/>
          <w:u w:val="single"/>
        </w:rPr>
        <w:t>On TV</w:t>
      </w:r>
      <w:r w:rsidRPr="00E430F6">
        <w:rPr>
          <w:rFonts w:eastAsia="宋体"/>
        </w:rPr>
        <w:t xml:space="preserve"> I </w:t>
      </w:r>
      <w:r w:rsidRPr="00E430F6">
        <w:rPr>
          <w:rFonts w:eastAsia="宋体"/>
          <w:u w:val="single"/>
        </w:rPr>
        <w:t>saw</w:t>
      </w:r>
      <w:r w:rsidRPr="00E430F6">
        <w:rPr>
          <w:rFonts w:eastAsia="宋体"/>
        </w:rPr>
        <w:t xml:space="preserve"> that many houses were destroyed by fire.</w:t>
      </w:r>
    </w:p>
    <w:p w:rsidR="00DD2927" w:rsidRDefault="00E430F6" w:rsidP="00182A90">
      <w:pPr>
        <w:pStyle w:val="Preface"/>
        <w:spacing w:after="84"/>
        <w:ind w:firstLine="480"/>
        <w:rPr>
          <w:rFonts w:eastAsia="PMingLiU"/>
          <w:lang w:eastAsia="zh-TW"/>
        </w:rPr>
      </w:pPr>
      <w:r w:rsidRPr="00E430F6">
        <w:rPr>
          <w:rFonts w:hint="eastAsia"/>
        </w:rPr>
        <w:t>在电视上我看到许多房子被火烧毁。</w:t>
      </w:r>
    </w:p>
    <w:p w:rsidR="00EA57E3" w:rsidRDefault="00E430F6" w:rsidP="00182A90">
      <w:pPr>
        <w:spacing w:after="84"/>
        <w:ind w:firstLine="480"/>
        <w:rPr>
          <w:rFonts w:eastAsia="PMingLiU"/>
          <w:lang w:eastAsia="zh-TW"/>
        </w:rPr>
      </w:pPr>
      <w:r w:rsidRPr="00E430F6">
        <w:rPr>
          <w:rFonts w:eastAsia="宋体" w:hint="eastAsia"/>
        </w:rPr>
        <w:t>把介系词词组</w:t>
      </w:r>
      <w:r w:rsidRPr="00E430F6">
        <w:rPr>
          <w:rFonts w:eastAsia="宋体"/>
        </w:rPr>
        <w:t>on TV</w:t>
      </w:r>
      <w:r w:rsidRPr="00E430F6">
        <w:rPr>
          <w:rFonts w:eastAsia="宋体" w:hint="eastAsia"/>
        </w:rPr>
        <w:t>移到句首，它就只能够修饰主要</w:t>
      </w:r>
      <w:r w:rsidR="00BF5096">
        <w:rPr>
          <w:rFonts w:eastAsia="宋体" w:hint="eastAsia"/>
        </w:rPr>
        <w:t>从句</w:t>
      </w:r>
      <w:r w:rsidRPr="00E430F6">
        <w:rPr>
          <w:rFonts w:eastAsia="宋体" w:hint="eastAsia"/>
        </w:rPr>
        <w:t>的动词</w:t>
      </w:r>
      <w:r w:rsidRPr="00E430F6">
        <w:rPr>
          <w:rFonts w:eastAsia="宋体"/>
        </w:rPr>
        <w:t>saw</w:t>
      </w:r>
      <w:r w:rsidRPr="00E430F6">
        <w:rPr>
          <w:rFonts w:eastAsia="宋体" w:hint="eastAsia"/>
        </w:rPr>
        <w:t>，意思也就变清楚了。</w:t>
      </w:r>
    </w:p>
    <w:p w:rsidR="00DD2927" w:rsidRDefault="00E430F6" w:rsidP="00182A90">
      <w:pPr>
        <w:pStyle w:val="1"/>
        <w:spacing w:after="84"/>
        <w:rPr>
          <w:rFonts w:eastAsia="PMingLiU"/>
          <w:lang w:eastAsia="zh-TW"/>
        </w:rPr>
      </w:pPr>
      <w:bookmarkStart w:id="59" w:name="_Toc363483886"/>
      <w:r w:rsidRPr="00E430F6">
        <w:rPr>
          <w:rFonts w:hint="eastAsia"/>
        </w:rPr>
        <w:lastRenderedPageBreak/>
        <w:t>第八章</w:t>
      </w:r>
      <w:r w:rsidRPr="00E430F6">
        <w:t xml:space="preserve"> </w:t>
      </w:r>
      <w:r w:rsidRPr="00E430F6">
        <w:rPr>
          <w:rFonts w:hint="eastAsia"/>
        </w:rPr>
        <w:t>分词</w:t>
      </w:r>
      <w:bookmarkEnd w:id="59"/>
    </w:p>
    <w:p w:rsidR="00DD2927" w:rsidRPr="00995D85" w:rsidRDefault="00E430F6" w:rsidP="00982549">
      <w:pPr>
        <w:pStyle w:val="3"/>
        <w:spacing w:before="126" w:after="126"/>
      </w:pPr>
      <w:bookmarkStart w:id="60" w:name="_Toc363483887"/>
      <w:r w:rsidRPr="00995D85">
        <w:rPr>
          <w:rFonts w:hint="eastAsia"/>
        </w:rPr>
        <w:t>分词视为形容词</w:t>
      </w:r>
      <w:bookmarkEnd w:id="60"/>
    </w:p>
    <w:p w:rsidR="00DD2927" w:rsidRDefault="00E430F6" w:rsidP="00182A90">
      <w:pPr>
        <w:spacing w:after="84"/>
        <w:ind w:firstLine="480"/>
        <w:rPr>
          <w:lang w:eastAsia="zh-TW"/>
        </w:rPr>
      </w:pPr>
      <w:r w:rsidRPr="00E430F6">
        <w:rPr>
          <w:rFonts w:eastAsia="宋体" w:hint="eastAsia"/>
        </w:rPr>
        <w:t>过去分词（</w:t>
      </w:r>
      <w:r w:rsidRPr="00E430F6">
        <w:rPr>
          <w:rFonts w:eastAsia="宋体"/>
        </w:rPr>
        <w:t>Ven</w:t>
      </w:r>
      <w:r w:rsidRPr="00E430F6">
        <w:rPr>
          <w:rFonts w:eastAsia="宋体" w:hint="eastAsia"/>
        </w:rPr>
        <w:t>），如果前面配合助动词</w:t>
      </w:r>
      <w:r w:rsidRPr="00E430F6">
        <w:rPr>
          <w:rFonts w:eastAsia="宋体"/>
        </w:rPr>
        <w:t>have</w:t>
      </w:r>
      <w:r w:rsidRPr="00E430F6">
        <w:rPr>
          <w:rFonts w:eastAsia="宋体" w:hint="eastAsia"/>
        </w:rPr>
        <w:t>，成为</w:t>
      </w:r>
      <w:r w:rsidRPr="00E430F6">
        <w:rPr>
          <w:rFonts w:eastAsia="宋体"/>
        </w:rPr>
        <w:t>have + Ven</w:t>
      </w:r>
      <w:r w:rsidRPr="00E430F6">
        <w:rPr>
          <w:rFonts w:eastAsia="宋体" w:hint="eastAsia"/>
        </w:rPr>
        <w:t>，这种构造应视为完成式的动词词组看待。除了这种情况之外，过去分词与现在分词（</w:t>
      </w:r>
      <w:r w:rsidRPr="00E430F6">
        <w:rPr>
          <w:rFonts w:eastAsia="宋体"/>
        </w:rPr>
        <w:t>Ving</w:t>
      </w:r>
      <w:r w:rsidRPr="00E430F6">
        <w:rPr>
          <w:rFonts w:eastAsia="宋体" w:hint="eastAsia"/>
        </w:rPr>
        <w:t>），这两种分词都可以当作形容词看待。</w:t>
      </w:r>
    </w:p>
    <w:p w:rsidR="00DD2927" w:rsidRDefault="00E430F6" w:rsidP="00182A90">
      <w:pPr>
        <w:spacing w:after="84"/>
        <w:ind w:firstLine="480"/>
        <w:rPr>
          <w:lang w:eastAsia="zh-TW"/>
        </w:rPr>
      </w:pPr>
      <w:r w:rsidRPr="00E430F6">
        <w:rPr>
          <w:rFonts w:eastAsia="宋体" w:hint="eastAsia"/>
        </w:rPr>
        <w:t>如果分词的构造单纯（例如只有一个单字），可以直接视为动词的词类变化看待：把限定动词变成现在分词或过去分词，就是把动词的词类转变成形容词来使用。如果是比较庞大的分词词组（例如里面还有</w:t>
      </w:r>
      <w:r w:rsidR="009D20F5">
        <w:rPr>
          <w:rFonts w:eastAsia="宋体" w:hint="eastAsia"/>
        </w:rPr>
        <w:t>受词（宾语）</w:t>
      </w:r>
      <w:r w:rsidRPr="00E430F6">
        <w:rPr>
          <w:rFonts w:eastAsia="宋体" w:hint="eastAsia"/>
        </w:rPr>
        <w:t>、补语、副词等等），那么采用减化</w:t>
      </w:r>
      <w:r w:rsidR="00BF5096">
        <w:rPr>
          <w:rFonts w:eastAsia="宋体" w:hint="eastAsia"/>
        </w:rPr>
        <w:t>从句</w:t>
      </w:r>
      <w:r w:rsidRPr="00E430F6">
        <w:rPr>
          <w:rFonts w:eastAsia="宋体" w:hint="eastAsia"/>
        </w:rPr>
        <w:t>来诠释会比较完整，这是后话。</w:t>
      </w:r>
    </w:p>
    <w:p w:rsidR="00DD2927" w:rsidRDefault="00E430F6" w:rsidP="00182A90">
      <w:pPr>
        <w:spacing w:after="84"/>
        <w:ind w:firstLine="480"/>
        <w:rPr>
          <w:lang w:eastAsia="zh-TW"/>
        </w:rPr>
      </w:pPr>
      <w:r w:rsidRPr="00E430F6">
        <w:rPr>
          <w:rFonts w:eastAsia="宋体" w:hint="eastAsia"/>
        </w:rPr>
        <w:t>先前在第四章介绍形容词时提过，形容词有两种主要的位置：名词词组中、以及补语位置。观察一下不难发现：这两个位置都可以放进分词，由此可见分词确实可以当做形容词使用。以下就形容词这两种主要位置分别说明分词的用法。</w:t>
      </w:r>
    </w:p>
    <w:p w:rsidR="00DD2927" w:rsidRDefault="005933D0" w:rsidP="00182A90">
      <w:pPr>
        <w:pStyle w:val="4"/>
        <w:spacing w:after="84"/>
        <w:rPr>
          <w:lang w:eastAsia="zh-TW"/>
        </w:rPr>
      </w:pPr>
      <w:r>
        <w:rPr>
          <w:rFonts w:hint="eastAsia"/>
        </w:rPr>
        <w:t>（</w:t>
      </w:r>
      <w:r>
        <w:rPr>
          <w:rFonts w:hint="eastAsia"/>
        </w:rPr>
        <w:t>1</w:t>
      </w:r>
      <w:r>
        <w:rPr>
          <w:rFonts w:hint="eastAsia"/>
        </w:rPr>
        <w:t>）</w:t>
      </w:r>
      <w:r w:rsidR="00E430F6" w:rsidRPr="00E430F6">
        <w:rPr>
          <w:rFonts w:hint="eastAsia"/>
        </w:rPr>
        <w:t>名词词组中</w:t>
      </w:r>
    </w:p>
    <w:p w:rsidR="00DD2927" w:rsidRDefault="00E430F6" w:rsidP="00182A90">
      <w:pPr>
        <w:pStyle w:val="Preface"/>
        <w:spacing w:after="84"/>
        <w:ind w:firstLine="480"/>
        <w:rPr>
          <w:lang w:eastAsia="zh-TW"/>
        </w:rPr>
      </w:pPr>
      <w:r w:rsidRPr="00E430F6">
        <w:t xml:space="preserve">This is a </w:t>
      </w:r>
      <w:r w:rsidRPr="00E430F6">
        <w:rPr>
          <w:u w:val="single"/>
        </w:rPr>
        <w:t>good</w:t>
      </w:r>
      <w:r w:rsidRPr="00E430F6">
        <w:t xml:space="preserve"> book.</w:t>
      </w:r>
      <w:r w:rsidR="005933D0">
        <w:rPr>
          <w:rFonts w:hint="eastAsia"/>
        </w:rPr>
        <w:t xml:space="preserve"> </w:t>
      </w:r>
    </w:p>
    <w:p w:rsidR="00DD2927" w:rsidRDefault="00E430F6" w:rsidP="00182A90">
      <w:pPr>
        <w:spacing w:after="84"/>
        <w:ind w:firstLine="480"/>
        <w:rPr>
          <w:lang w:eastAsia="zh-TW"/>
        </w:rPr>
      </w:pPr>
      <w:r w:rsidRPr="00E430F6">
        <w:rPr>
          <w:rFonts w:eastAsia="宋体" w:hint="eastAsia"/>
        </w:rPr>
        <w:t>形容词</w:t>
      </w:r>
      <w:r w:rsidRPr="00E430F6">
        <w:rPr>
          <w:rFonts w:eastAsia="宋体"/>
        </w:rPr>
        <w:t>good</w:t>
      </w:r>
      <w:r w:rsidRPr="00E430F6">
        <w:rPr>
          <w:rFonts w:eastAsia="宋体" w:hint="eastAsia"/>
        </w:rPr>
        <w:t>放在限定符</w:t>
      </w:r>
      <w:r w:rsidRPr="00E430F6">
        <w:rPr>
          <w:rFonts w:eastAsia="宋体"/>
        </w:rPr>
        <w:t>a</w:t>
      </w:r>
      <w:r w:rsidRPr="00E430F6">
        <w:rPr>
          <w:rFonts w:eastAsia="宋体" w:hint="eastAsia"/>
        </w:rPr>
        <w:t>与名词</w:t>
      </w:r>
      <w:r w:rsidRPr="00E430F6">
        <w:rPr>
          <w:rFonts w:eastAsia="宋体"/>
        </w:rPr>
        <w:t xml:space="preserve"> book</w:t>
      </w:r>
      <w:r w:rsidRPr="00E430F6">
        <w:rPr>
          <w:rFonts w:eastAsia="宋体" w:hint="eastAsia"/>
        </w:rPr>
        <w:t>中间，这是「名词词组中」的形容词位置，这种形容词称为</w:t>
      </w:r>
      <w:r w:rsidRPr="00E430F6">
        <w:rPr>
          <w:rFonts w:eastAsia="宋体"/>
        </w:rPr>
        <w:t>attributive adjectives</w:t>
      </w:r>
      <w:r w:rsidRPr="00E430F6">
        <w:rPr>
          <w:rFonts w:eastAsia="宋体" w:hint="eastAsia"/>
        </w:rPr>
        <w:t>。这个位置也可以放进分词当形容词使用，如下面这两个例子：</w:t>
      </w:r>
    </w:p>
    <w:p w:rsidR="00DD2927" w:rsidRDefault="00E430F6" w:rsidP="00182A90">
      <w:pPr>
        <w:pStyle w:val="Preface"/>
        <w:spacing w:after="84"/>
        <w:ind w:firstLine="480"/>
        <w:rPr>
          <w:lang w:eastAsia="zh-TW"/>
        </w:rPr>
      </w:pPr>
      <w:r w:rsidRPr="00E430F6">
        <w:rPr>
          <w:rFonts w:eastAsia="宋体"/>
        </w:rPr>
        <w:t xml:space="preserve">1. This is a </w:t>
      </w:r>
      <w:r w:rsidRPr="00E430F6">
        <w:rPr>
          <w:rFonts w:eastAsia="宋体"/>
          <w:u w:val="single"/>
        </w:rPr>
        <w:t>best-selling</w:t>
      </w:r>
      <w:r w:rsidRPr="00E430F6">
        <w:rPr>
          <w:rFonts w:eastAsia="宋体"/>
        </w:rPr>
        <w:t xml:space="preserve"> book.</w:t>
      </w:r>
      <w:r w:rsidR="005933D0">
        <w:rPr>
          <w:rFonts w:eastAsia="宋体" w:hint="eastAsia"/>
        </w:rPr>
        <w:t xml:space="preserve"> </w:t>
      </w:r>
      <w:r w:rsidRPr="00E430F6">
        <w:t xml:space="preserve">  </w:t>
      </w:r>
      <w:r w:rsidRPr="00E430F6">
        <w:rPr>
          <w:rFonts w:hint="eastAsia"/>
        </w:rPr>
        <w:t>这是一本畅销书。</w:t>
      </w:r>
    </w:p>
    <w:p w:rsidR="00DD2927" w:rsidRDefault="00E430F6" w:rsidP="00182A90">
      <w:pPr>
        <w:spacing w:after="84"/>
        <w:ind w:firstLine="480"/>
        <w:rPr>
          <w:lang w:eastAsia="zh-TW"/>
        </w:rPr>
      </w:pPr>
      <w:r w:rsidRPr="00E430F6">
        <w:rPr>
          <w:rFonts w:eastAsia="宋体" w:hint="eastAsia"/>
        </w:rPr>
        <w:t>现在分词</w:t>
      </w:r>
      <w:r w:rsidRPr="00E430F6">
        <w:rPr>
          <w:rFonts w:eastAsia="宋体"/>
        </w:rPr>
        <w:t>best-selling</w:t>
      </w:r>
      <w:r w:rsidRPr="00E430F6">
        <w:rPr>
          <w:rFonts w:eastAsia="宋体" w:hint="eastAsia"/>
        </w:rPr>
        <w:t>放在「名词词组中」的形容词位置，当作形容词使用。不过现在分词多了一项特色：</w:t>
      </w:r>
      <w:r w:rsidRPr="00F571DC">
        <w:rPr>
          <w:rStyle w:val="af1"/>
          <w:rFonts w:hint="eastAsia"/>
        </w:rPr>
        <w:t>它的</w:t>
      </w:r>
      <w:r w:rsidRPr="00F571DC">
        <w:rPr>
          <w:rStyle w:val="af1"/>
        </w:rPr>
        <w:t>-ing</w:t>
      </w:r>
      <w:r w:rsidRPr="00F571DC">
        <w:rPr>
          <w:rStyle w:val="af1"/>
          <w:rFonts w:hint="eastAsia"/>
        </w:rPr>
        <w:t>字尾具有「持续、进行」的暗示</w:t>
      </w:r>
      <w:r w:rsidRPr="00E430F6">
        <w:rPr>
          <w:rFonts w:eastAsia="宋体" w:hint="eastAsia"/>
        </w:rPr>
        <w:t>，所以</w:t>
      </w:r>
      <w:r w:rsidRPr="00E430F6">
        <w:rPr>
          <w:rFonts w:eastAsia="宋体"/>
        </w:rPr>
        <w:t>best-selling</w:t>
      </w:r>
      <w:r w:rsidRPr="00E430F6">
        <w:rPr>
          <w:rFonts w:eastAsia="宋体" w:hint="eastAsia"/>
        </w:rPr>
        <w:t>带有「正在畅销的、一直畅销的」暗示。也就是说，这个现在分词虽然当形容词使用，却还是能够表达「进行」状态。</w:t>
      </w:r>
    </w:p>
    <w:p w:rsidR="00DD2927" w:rsidRDefault="00E430F6" w:rsidP="00182A90">
      <w:pPr>
        <w:pStyle w:val="Preface"/>
        <w:spacing w:after="84"/>
        <w:ind w:firstLine="480"/>
        <w:rPr>
          <w:lang w:eastAsia="zh-TW"/>
        </w:rPr>
      </w:pPr>
      <w:r w:rsidRPr="00E430F6">
        <w:t xml:space="preserve">2. This is a </w:t>
      </w:r>
      <w:r w:rsidRPr="00E430F6">
        <w:rPr>
          <w:u w:val="single"/>
        </w:rPr>
        <w:t>well-written</w:t>
      </w:r>
      <w:r w:rsidRPr="00E430F6">
        <w:t xml:space="preserve"> book.</w:t>
      </w:r>
      <w:r w:rsidR="00F571DC">
        <w:rPr>
          <w:rFonts w:hint="eastAsia"/>
        </w:rPr>
        <w:t xml:space="preserve"> </w:t>
      </w:r>
      <w:r w:rsidRPr="00E430F6">
        <w:t xml:space="preserve">  </w:t>
      </w:r>
      <w:r w:rsidRPr="00E430F6">
        <w:rPr>
          <w:rFonts w:hint="eastAsia"/>
        </w:rPr>
        <w:t>这是一本写得很好的书。</w:t>
      </w:r>
    </w:p>
    <w:p w:rsidR="00DD2927" w:rsidRDefault="00E430F6" w:rsidP="00182A90">
      <w:pPr>
        <w:spacing w:after="84"/>
        <w:ind w:firstLine="480"/>
        <w:rPr>
          <w:lang w:eastAsia="zh-TW"/>
        </w:rPr>
      </w:pPr>
      <w:r w:rsidRPr="00E430F6">
        <w:rPr>
          <w:rFonts w:eastAsia="宋体" w:hint="eastAsia"/>
        </w:rPr>
        <w:t>过去分词</w:t>
      </w:r>
      <w:r w:rsidRPr="00E430F6">
        <w:rPr>
          <w:rFonts w:eastAsia="宋体"/>
        </w:rPr>
        <w:t>well-written</w:t>
      </w:r>
      <w:r w:rsidRPr="00E430F6">
        <w:rPr>
          <w:rFonts w:eastAsia="宋体" w:hint="eastAsia"/>
        </w:rPr>
        <w:t>也可以放在「名词词组中」的形容词位置，表示它同样也可以当形容词使用。</w:t>
      </w:r>
      <w:r w:rsidRPr="00B875F7">
        <w:rPr>
          <w:rStyle w:val="af1"/>
          <w:rFonts w:hint="eastAsia"/>
        </w:rPr>
        <w:t>过去分词也有自己的一项特色：它具有「被动」或「完成」的暗示。</w:t>
      </w:r>
      <w:r w:rsidRPr="00E430F6">
        <w:rPr>
          <w:rFonts w:eastAsia="宋体" w:hint="eastAsia"/>
        </w:rPr>
        <w:t>所以，</w:t>
      </w:r>
      <w:r w:rsidRPr="00E430F6">
        <w:rPr>
          <w:rFonts w:eastAsia="宋体"/>
        </w:rPr>
        <w:t>well-written</w:t>
      </w:r>
      <w:r w:rsidRPr="00E430F6">
        <w:rPr>
          <w:rFonts w:eastAsia="宋体" w:hint="eastAsia"/>
        </w:rPr>
        <w:t>这个过去分词虽然当作形容词使用，却仍然带有「被动」语态（表示「被写得很好」），以及「完成」状态（表示「已经写好」）。</w:t>
      </w:r>
    </w:p>
    <w:p w:rsidR="00DD2927" w:rsidRPr="00995D85" w:rsidRDefault="00F571DC" w:rsidP="00182A90">
      <w:pPr>
        <w:pStyle w:val="4"/>
        <w:spacing w:after="84"/>
      </w:pPr>
      <w:r w:rsidRPr="00995D85">
        <w:rPr>
          <w:rFonts w:hint="eastAsia"/>
        </w:rPr>
        <w:t>（</w:t>
      </w:r>
      <w:r w:rsidRPr="00995D85">
        <w:rPr>
          <w:rFonts w:hint="eastAsia"/>
        </w:rPr>
        <w:t>2</w:t>
      </w:r>
      <w:r w:rsidRPr="00995D85">
        <w:rPr>
          <w:rFonts w:hint="eastAsia"/>
        </w:rPr>
        <w:t>）</w:t>
      </w:r>
      <w:r w:rsidR="00E430F6" w:rsidRPr="00995D85">
        <w:rPr>
          <w:rFonts w:hint="eastAsia"/>
        </w:rPr>
        <w:t>补语位置</w:t>
      </w:r>
    </w:p>
    <w:p w:rsidR="00DD2927" w:rsidRDefault="00E430F6" w:rsidP="00182A90">
      <w:pPr>
        <w:spacing w:after="84"/>
        <w:ind w:firstLine="480"/>
        <w:rPr>
          <w:lang w:eastAsia="zh-TW"/>
        </w:rPr>
      </w:pPr>
      <w:r w:rsidRPr="00E430F6">
        <w:rPr>
          <w:rFonts w:eastAsia="宋体" w:hint="eastAsia"/>
        </w:rPr>
        <w:t>形容词除了放在名词词组中，另一个主要的位置就是补语位置。这个位置的形容词称为</w:t>
      </w:r>
      <w:r w:rsidRPr="00E430F6">
        <w:rPr>
          <w:rFonts w:eastAsia="宋体"/>
        </w:rPr>
        <w:t>predicative adjectives</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lastRenderedPageBreak/>
        <w:t xml:space="preserve">The book is </w:t>
      </w:r>
      <w:r w:rsidRPr="00E430F6">
        <w:rPr>
          <w:rFonts w:eastAsia="宋体"/>
          <w:u w:val="single"/>
        </w:rPr>
        <w:t>good</w:t>
      </w:r>
      <w:r w:rsidRPr="00E430F6">
        <w:rPr>
          <w:rFonts w:eastAsia="宋体"/>
        </w:rPr>
        <w:t>.</w:t>
      </w:r>
    </w:p>
    <w:p w:rsidR="00DD2927" w:rsidRDefault="00E430F6" w:rsidP="00182A90">
      <w:pPr>
        <w:spacing w:after="84"/>
        <w:ind w:firstLine="480"/>
        <w:rPr>
          <w:lang w:eastAsia="zh-TW"/>
        </w:rPr>
      </w:pPr>
      <w:r w:rsidRPr="00E430F6">
        <w:rPr>
          <w:rFonts w:eastAsia="宋体" w:hint="eastAsia"/>
        </w:rPr>
        <w:t>形容词</w:t>
      </w:r>
      <w:r w:rsidRPr="00E430F6">
        <w:rPr>
          <w:rFonts w:eastAsia="宋体"/>
        </w:rPr>
        <w:t>good</w:t>
      </w:r>
      <w:r w:rsidRPr="00E430F6">
        <w:rPr>
          <w:rFonts w:eastAsia="宋体" w:hint="eastAsia"/>
        </w:rPr>
        <w:t>放在</w:t>
      </w:r>
      <w:r w:rsidRPr="00E430F6">
        <w:rPr>
          <w:rFonts w:eastAsia="宋体"/>
        </w:rPr>
        <w:t>is</w:t>
      </w:r>
      <w:r w:rsidRPr="00E430F6">
        <w:rPr>
          <w:rFonts w:eastAsia="宋体" w:hint="eastAsia"/>
        </w:rPr>
        <w:t>后面当主词补语使用、修饰主词</w:t>
      </w:r>
      <w:r w:rsidRPr="00E430F6">
        <w:rPr>
          <w:rFonts w:eastAsia="宋体"/>
        </w:rPr>
        <w:t>the book</w:t>
      </w:r>
      <w:r w:rsidRPr="00E430F6">
        <w:rPr>
          <w:rFonts w:eastAsia="宋体" w:hint="eastAsia"/>
        </w:rPr>
        <w:t>。这个位置也可以放进分词（现在分词与过去分词），如下：</w:t>
      </w:r>
    </w:p>
    <w:p w:rsidR="00DD2927" w:rsidRDefault="00E430F6" w:rsidP="00182A90">
      <w:pPr>
        <w:pStyle w:val="Preface"/>
        <w:spacing w:after="84"/>
        <w:ind w:firstLine="480"/>
        <w:rPr>
          <w:lang w:eastAsia="zh-TW"/>
        </w:rPr>
      </w:pPr>
      <w:r w:rsidRPr="00E430F6">
        <w:t xml:space="preserve">1. The book is </w:t>
      </w:r>
      <w:r w:rsidRPr="00E430F6">
        <w:rPr>
          <w:u w:val="single"/>
        </w:rPr>
        <w:t>selling well</w:t>
      </w:r>
      <w:r w:rsidRPr="00E430F6">
        <w:t>.</w:t>
      </w:r>
      <w:r w:rsidR="003B78C5">
        <w:rPr>
          <w:rFonts w:hint="eastAsia"/>
        </w:rPr>
        <w:t xml:space="preserve">  </w:t>
      </w:r>
      <w:r w:rsidRPr="00E430F6">
        <w:rPr>
          <w:rFonts w:hint="eastAsia"/>
        </w:rPr>
        <w:t>这本书卖得很好。</w:t>
      </w:r>
    </w:p>
    <w:p w:rsidR="00DD2927" w:rsidRDefault="00E430F6" w:rsidP="00182A90">
      <w:pPr>
        <w:spacing w:after="84"/>
        <w:ind w:firstLine="480"/>
        <w:rPr>
          <w:lang w:eastAsia="zh-TW"/>
        </w:rPr>
      </w:pPr>
      <w:r w:rsidRPr="00E430F6">
        <w:rPr>
          <w:rFonts w:eastAsia="宋体" w:hint="eastAsia"/>
        </w:rPr>
        <w:t>依照传统文法的诠释，这个句子的动词应该是</w:t>
      </w:r>
      <w:r w:rsidRPr="00E430F6">
        <w:rPr>
          <w:rFonts w:eastAsia="宋体"/>
        </w:rPr>
        <w:t>is selling</w:t>
      </w:r>
      <w:r w:rsidRPr="00E430F6">
        <w:rPr>
          <w:rFonts w:eastAsia="宋体" w:hint="eastAsia"/>
        </w:rPr>
        <w:t>这个动词词组，称为「现在进行式」。这是正确的诠释。但是如果采用传统文法的诠释方式，动词时态有</w:t>
      </w:r>
      <w:r w:rsidRPr="00E430F6">
        <w:rPr>
          <w:rFonts w:eastAsia="宋体"/>
        </w:rPr>
        <w:t>24</w:t>
      </w:r>
      <w:r w:rsidRPr="00E430F6">
        <w:rPr>
          <w:rFonts w:eastAsia="宋体" w:hint="eastAsia"/>
        </w:rPr>
        <w:t>种之多，非常复杂。反之，</w:t>
      </w:r>
      <w:r w:rsidRPr="00B875F7">
        <w:rPr>
          <w:rStyle w:val="af1"/>
          <w:rFonts w:hint="eastAsia"/>
        </w:rPr>
        <w:t>如果另辟蹊径、变通一下，认定</w:t>
      </w:r>
      <w:r w:rsidRPr="00B875F7">
        <w:rPr>
          <w:rStyle w:val="af1"/>
        </w:rPr>
        <w:t>be</w:t>
      </w:r>
      <w:r w:rsidRPr="00B875F7">
        <w:rPr>
          <w:rStyle w:val="af1"/>
          <w:rFonts w:hint="eastAsia"/>
        </w:rPr>
        <w:t>动词就是动词、后面的分词是形容词补语，那么时态的问题就会变得非常简单。</w:t>
      </w:r>
      <w:r w:rsidRPr="00E430F6">
        <w:rPr>
          <w:rFonts w:eastAsia="宋体" w:hint="eastAsia"/>
        </w:rPr>
        <w:t>拿上面这个例子来说，简单化的诠释是这样的：动词是</w:t>
      </w:r>
      <w:r w:rsidRPr="00E430F6">
        <w:rPr>
          <w:rFonts w:eastAsia="宋体"/>
        </w:rPr>
        <w:t>is</w:t>
      </w:r>
      <w:r w:rsidRPr="00E430F6">
        <w:rPr>
          <w:rFonts w:eastAsia="宋体" w:hint="eastAsia"/>
        </w:rPr>
        <w:t>，它的时态是「现在简单式」，后面</w:t>
      </w:r>
      <w:r w:rsidRPr="00E430F6">
        <w:rPr>
          <w:rFonts w:eastAsia="宋体"/>
        </w:rPr>
        <w:t>selling well</w:t>
      </w:r>
      <w:r w:rsidRPr="00E430F6">
        <w:rPr>
          <w:rFonts w:eastAsia="宋体" w:hint="eastAsia"/>
        </w:rPr>
        <w:t>这个分词词组是形容词词组，当主词补语使用，修饰主词</w:t>
      </w:r>
      <w:r w:rsidRPr="00E430F6">
        <w:rPr>
          <w:rFonts w:eastAsia="宋体"/>
        </w:rPr>
        <w:t>the book</w:t>
      </w:r>
      <w:r w:rsidRPr="00E430F6">
        <w:rPr>
          <w:rFonts w:eastAsia="宋体" w:hint="eastAsia"/>
        </w:rPr>
        <w:t>。现在分词的</w:t>
      </w:r>
      <w:r w:rsidRPr="00E430F6">
        <w:rPr>
          <w:rFonts w:eastAsia="宋体"/>
        </w:rPr>
        <w:t>-ing</w:t>
      </w:r>
      <w:r w:rsidRPr="00E430F6">
        <w:rPr>
          <w:rFonts w:eastAsia="宋体" w:hint="eastAsia"/>
        </w:rPr>
        <w:t>字尾表达「进行」状态，所以</w:t>
      </w:r>
      <w:r w:rsidRPr="00E430F6">
        <w:rPr>
          <w:rFonts w:eastAsia="宋体"/>
        </w:rPr>
        <w:t>selling well</w:t>
      </w:r>
      <w:r w:rsidRPr="00E430F6">
        <w:rPr>
          <w:rFonts w:eastAsia="宋体" w:hint="eastAsia"/>
        </w:rPr>
        <w:t>这个形容词词组表示这本书「正在」或「一直」卖得很好。</w:t>
      </w:r>
    </w:p>
    <w:p w:rsidR="00DD2927" w:rsidRDefault="00E430F6" w:rsidP="00182A90">
      <w:pPr>
        <w:pStyle w:val="Preface"/>
        <w:spacing w:after="84"/>
        <w:ind w:firstLine="480"/>
        <w:rPr>
          <w:lang w:eastAsia="zh-TW"/>
        </w:rPr>
      </w:pPr>
      <w:r w:rsidRPr="00E430F6">
        <w:t xml:space="preserve">2. The book is </w:t>
      </w:r>
      <w:r w:rsidRPr="00E430F6">
        <w:rPr>
          <w:u w:val="single"/>
        </w:rPr>
        <w:t>well written</w:t>
      </w:r>
      <w:r w:rsidRPr="00E430F6">
        <w:t>.</w:t>
      </w:r>
      <w:r w:rsidR="00B875F7">
        <w:rPr>
          <w:rFonts w:hint="eastAsia"/>
        </w:rPr>
        <w:t xml:space="preserve"> </w:t>
      </w:r>
      <w:r w:rsidR="00B875F7">
        <w:t xml:space="preserve"> </w:t>
      </w:r>
      <w:r w:rsidRPr="00E430F6">
        <w:rPr>
          <w:rFonts w:hint="eastAsia"/>
        </w:rPr>
        <w:t>这本书写得很好。</w:t>
      </w:r>
    </w:p>
    <w:p w:rsidR="00EA57E3" w:rsidRDefault="00E430F6" w:rsidP="00182A90">
      <w:pPr>
        <w:spacing w:after="84"/>
        <w:ind w:firstLine="480"/>
        <w:rPr>
          <w:lang w:eastAsia="zh-TW"/>
        </w:rPr>
      </w:pPr>
      <w:r w:rsidRPr="00E430F6">
        <w:rPr>
          <w:rFonts w:eastAsia="宋体" w:hint="eastAsia"/>
        </w:rPr>
        <w:t>依照传统文法的诠释，这个句子的动词应该是</w:t>
      </w:r>
      <w:r w:rsidRPr="00E430F6">
        <w:rPr>
          <w:rFonts w:eastAsia="宋体"/>
        </w:rPr>
        <w:t>is written</w:t>
      </w:r>
      <w:r w:rsidRPr="00E430F6">
        <w:rPr>
          <w:rFonts w:eastAsia="宋体" w:hint="eastAsia"/>
        </w:rPr>
        <w:t>这个动词词组，称为「现在简单被动态」。简单化的诠释则是一律认定</w:t>
      </w:r>
      <w:r w:rsidRPr="00E430F6">
        <w:rPr>
          <w:rFonts w:eastAsia="宋体"/>
        </w:rPr>
        <w:t>be</w:t>
      </w:r>
      <w:r w:rsidRPr="00E430F6">
        <w:rPr>
          <w:rFonts w:eastAsia="宋体" w:hint="eastAsia"/>
        </w:rPr>
        <w:t>为动词，后面</w:t>
      </w:r>
      <w:r w:rsidRPr="00E430F6">
        <w:rPr>
          <w:rFonts w:eastAsia="宋体"/>
        </w:rPr>
        <w:t>well written</w:t>
      </w:r>
      <w:r w:rsidRPr="00E430F6">
        <w:rPr>
          <w:rFonts w:eastAsia="宋体" w:hint="eastAsia"/>
        </w:rPr>
        <w:t>这个过去分词词组就当形容词补语看待、修饰主词</w:t>
      </w:r>
      <w:r w:rsidRPr="00E430F6">
        <w:rPr>
          <w:rFonts w:eastAsia="宋体"/>
        </w:rPr>
        <w:t>the book</w:t>
      </w:r>
      <w:r w:rsidRPr="00E430F6">
        <w:rPr>
          <w:rFonts w:eastAsia="宋体" w:hint="eastAsia"/>
        </w:rPr>
        <w:t>。过去分词的字尾具有「被动」语态或「完成」状态，所以</w:t>
      </w:r>
      <w:r w:rsidRPr="00E430F6">
        <w:rPr>
          <w:rFonts w:eastAsia="宋体"/>
        </w:rPr>
        <w:t>well written</w:t>
      </w:r>
      <w:r w:rsidRPr="00E430F6">
        <w:rPr>
          <w:rFonts w:eastAsia="宋体" w:hint="eastAsia"/>
        </w:rPr>
        <w:t>这个形容词词组表示这本书「被写」或「已经写」得很好。</w:t>
      </w:r>
    </w:p>
    <w:p w:rsidR="00DD2927" w:rsidRDefault="00E430F6" w:rsidP="00982549">
      <w:pPr>
        <w:pStyle w:val="3"/>
        <w:spacing w:before="126" w:after="126"/>
        <w:rPr>
          <w:lang w:eastAsia="zh-TW"/>
        </w:rPr>
      </w:pPr>
      <w:bookmarkStart w:id="61" w:name="_Toc363483888"/>
      <w:r w:rsidRPr="00E430F6">
        <w:rPr>
          <w:rFonts w:hint="eastAsia"/>
        </w:rPr>
        <w:t>分词的动词用法与形容词用法比较</w:t>
      </w:r>
      <w:bookmarkEnd w:id="61"/>
    </w:p>
    <w:p w:rsidR="00DD2927" w:rsidRDefault="00E430F6" w:rsidP="00182A90">
      <w:pPr>
        <w:spacing w:after="84"/>
        <w:ind w:firstLine="480"/>
        <w:rPr>
          <w:lang w:eastAsia="zh-TW"/>
        </w:rPr>
      </w:pPr>
      <w:r w:rsidRPr="00E430F6">
        <w:rPr>
          <w:rFonts w:eastAsia="宋体" w:hint="eastAsia"/>
        </w:rPr>
        <w:t>如上所述，复杂的动词时态要想简单化，可以认定</w:t>
      </w:r>
      <w:r w:rsidRPr="00E430F6">
        <w:rPr>
          <w:rFonts w:eastAsia="宋体"/>
        </w:rPr>
        <w:t>be</w:t>
      </w:r>
      <w:r w:rsidRPr="00E430F6">
        <w:rPr>
          <w:rFonts w:eastAsia="宋体" w:hint="eastAsia"/>
        </w:rPr>
        <w:t>为动词、后面的分词为形容词补语。这是取其简单化的看法，忽略掉比较细微的差别。事实上，分词可以当动词使用、也可以当形容词使用，两种用法之间是有一些差异的。要先了解有哪些差别存在，然后才可以放心地忽略这些差别。先来看看过去分词的用法。</w:t>
      </w:r>
    </w:p>
    <w:p w:rsidR="00DD2927" w:rsidRPr="00995D85" w:rsidRDefault="00B875F7" w:rsidP="00182A90">
      <w:pPr>
        <w:pStyle w:val="4"/>
        <w:spacing w:after="84"/>
      </w:pPr>
      <w:r w:rsidRPr="00995D85">
        <w:rPr>
          <w:rFonts w:hint="eastAsia"/>
        </w:rPr>
        <w:t>（</w:t>
      </w:r>
      <w:r w:rsidRPr="00995D85">
        <w:rPr>
          <w:rFonts w:hint="eastAsia"/>
        </w:rPr>
        <w:t>1</w:t>
      </w:r>
      <w:r w:rsidRPr="00995D85">
        <w:rPr>
          <w:rFonts w:hint="eastAsia"/>
        </w:rPr>
        <w:t>）</w:t>
      </w:r>
      <w:r w:rsidR="00E430F6" w:rsidRPr="00995D85">
        <w:rPr>
          <w:rFonts w:hint="eastAsia"/>
        </w:rPr>
        <w:t>过去分词</w:t>
      </w:r>
    </w:p>
    <w:p w:rsidR="00DD2927" w:rsidRDefault="00E430F6" w:rsidP="00182A90">
      <w:pPr>
        <w:spacing w:after="84"/>
        <w:ind w:firstLine="480"/>
        <w:rPr>
          <w:lang w:eastAsia="zh-TW"/>
        </w:rPr>
      </w:pPr>
      <w:r w:rsidRPr="00E430F6">
        <w:rPr>
          <w:rFonts w:eastAsia="宋体" w:hint="eastAsia"/>
        </w:rPr>
        <w:t>看看下面的例子：</w:t>
      </w:r>
    </w:p>
    <w:p w:rsidR="00785232" w:rsidRPr="00785232" w:rsidRDefault="00E430F6" w:rsidP="00182A90">
      <w:pPr>
        <w:spacing w:after="84"/>
        <w:ind w:firstLine="480"/>
        <w:rPr>
          <w:lang w:eastAsia="zh-TW"/>
        </w:rPr>
      </w:pPr>
      <w:r w:rsidRPr="00E430F6">
        <w:rPr>
          <w:rFonts w:eastAsia="宋体"/>
        </w:rPr>
        <w:t xml:space="preserve">1. The man </w:t>
      </w:r>
      <w:r w:rsidRPr="00E430F6">
        <w:rPr>
          <w:rFonts w:eastAsia="宋体"/>
          <w:u w:val="single"/>
        </w:rPr>
        <w:t>was dressed</w:t>
      </w:r>
      <w:r w:rsidRPr="00E430F6">
        <w:rPr>
          <w:rFonts w:eastAsia="宋体"/>
        </w:rPr>
        <w:t xml:space="preserve"> by his valet this morning.</w:t>
      </w:r>
    </w:p>
    <w:p w:rsidR="00DD2927" w:rsidRDefault="00E430F6" w:rsidP="00182A90">
      <w:pPr>
        <w:pStyle w:val="Preface"/>
        <w:spacing w:after="84"/>
        <w:ind w:firstLine="480"/>
        <w:rPr>
          <w:lang w:eastAsia="zh-TW"/>
        </w:rPr>
      </w:pPr>
      <w:r w:rsidRPr="00E430F6">
        <w:rPr>
          <w:rFonts w:hint="eastAsia"/>
        </w:rPr>
        <w:t>此人今天早上是由他的仆人伺候穿衣的。</w:t>
      </w:r>
    </w:p>
    <w:p w:rsidR="00785232" w:rsidRPr="00785232" w:rsidRDefault="00E430F6" w:rsidP="00182A90">
      <w:pPr>
        <w:spacing w:after="84"/>
        <w:ind w:firstLine="480"/>
        <w:rPr>
          <w:lang w:eastAsia="zh-TW"/>
        </w:rPr>
      </w:pPr>
      <w:r w:rsidRPr="00E430F6">
        <w:rPr>
          <w:rFonts w:eastAsia="宋体"/>
        </w:rPr>
        <w:t xml:space="preserve">2. He is </w:t>
      </w:r>
      <w:r w:rsidRPr="00E430F6">
        <w:rPr>
          <w:rFonts w:eastAsia="宋体"/>
          <w:u w:val="single"/>
        </w:rPr>
        <w:t>dressed</w:t>
      </w:r>
      <w:r w:rsidRPr="00E430F6">
        <w:rPr>
          <w:rFonts w:eastAsia="宋体"/>
        </w:rPr>
        <w:t xml:space="preserve"> in blue.</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句是个被动语态的句子，动词是被动态的动词词组</w:t>
      </w:r>
      <w:r w:rsidRPr="00E430F6">
        <w:rPr>
          <w:rFonts w:eastAsia="宋体"/>
        </w:rPr>
        <w:t>was dressed</w:t>
      </w:r>
      <w:r w:rsidRPr="00E430F6">
        <w:rPr>
          <w:rFonts w:eastAsia="宋体" w:hint="eastAsia"/>
        </w:rPr>
        <w:t>，后面有被动态专用的介系词</w:t>
      </w:r>
      <w:r w:rsidRPr="00E430F6">
        <w:rPr>
          <w:rFonts w:eastAsia="宋体"/>
        </w:rPr>
        <w:t>by</w:t>
      </w:r>
      <w:r w:rsidRPr="00E430F6">
        <w:rPr>
          <w:rFonts w:eastAsia="宋体" w:hint="eastAsia"/>
        </w:rPr>
        <w:t>表示「被谁」。时间副词</w:t>
      </w:r>
      <w:r w:rsidRPr="00E430F6">
        <w:rPr>
          <w:rFonts w:eastAsia="宋体"/>
        </w:rPr>
        <w:t>this morning</w:t>
      </w:r>
      <w:r w:rsidRPr="00E430F6">
        <w:rPr>
          <w:rFonts w:eastAsia="宋体" w:hint="eastAsia"/>
        </w:rPr>
        <w:t>是过去时间，因此动词采用过去式的</w:t>
      </w:r>
      <w:r w:rsidRPr="00E430F6">
        <w:rPr>
          <w:rFonts w:eastAsia="宋体"/>
        </w:rPr>
        <w:t>was dressed</w:t>
      </w:r>
      <w:r w:rsidRPr="00E430F6">
        <w:rPr>
          <w:rFonts w:eastAsia="宋体" w:hint="eastAsia"/>
        </w:rPr>
        <w:t>，表示穿衣服的「动作」发生在过去。这些观察在在都表示这个句子的动词是</w:t>
      </w:r>
      <w:r w:rsidRPr="00E430F6">
        <w:rPr>
          <w:rFonts w:eastAsia="宋体"/>
        </w:rPr>
        <w:t>was dressed</w:t>
      </w:r>
      <w:r w:rsidRPr="00E430F6">
        <w:rPr>
          <w:rFonts w:eastAsia="宋体" w:hint="eastAsia"/>
        </w:rPr>
        <w:t>，过去分词</w:t>
      </w:r>
      <w:r w:rsidRPr="00E430F6">
        <w:rPr>
          <w:rFonts w:eastAsia="宋体"/>
        </w:rPr>
        <w:t>dressed</w:t>
      </w:r>
      <w:r w:rsidRPr="00E430F6">
        <w:rPr>
          <w:rFonts w:eastAsia="宋体" w:hint="eastAsia"/>
        </w:rPr>
        <w:t>属于动词词组中的一部分。</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句的情况就不一样了。动词</w:t>
      </w:r>
      <w:r w:rsidRPr="00E430F6">
        <w:rPr>
          <w:rFonts w:eastAsia="宋体"/>
        </w:rPr>
        <w:t>is</w:t>
      </w:r>
      <w:r w:rsidRPr="00E430F6">
        <w:rPr>
          <w:rFonts w:eastAsia="宋体" w:hint="eastAsia"/>
        </w:rPr>
        <w:t>用的是现在式，表示时间是「现在」。</w:t>
      </w:r>
      <w:r w:rsidRPr="00E430F6">
        <w:rPr>
          <w:rFonts w:eastAsia="宋体" w:hint="eastAsia"/>
        </w:rPr>
        <w:lastRenderedPageBreak/>
        <w:t>后面的过去分词</w:t>
      </w:r>
      <w:r w:rsidRPr="00E430F6">
        <w:rPr>
          <w:rFonts w:eastAsia="宋体"/>
        </w:rPr>
        <w:t>dressed</w:t>
      </w:r>
      <w:r w:rsidRPr="00E430F6">
        <w:rPr>
          <w:rFonts w:eastAsia="宋体" w:hint="eastAsia"/>
        </w:rPr>
        <w:t>是形容词，用来「描述」此人目前的穿著，而非表示穿衣的「动作」（那是发生在过去的事情，应采用过去式）。采用过去分词</w:t>
      </w:r>
      <w:r w:rsidRPr="00E430F6">
        <w:rPr>
          <w:rFonts w:eastAsia="宋体"/>
        </w:rPr>
        <w:t>dressed</w:t>
      </w:r>
      <w:r w:rsidRPr="00E430F6">
        <w:rPr>
          <w:rFonts w:eastAsia="宋体" w:hint="eastAsia"/>
        </w:rPr>
        <w:t>，表示的是「完成」状态：描述此人「穿了」蓝衣服。</w:t>
      </w:r>
    </w:p>
    <w:p w:rsidR="00DD2927" w:rsidRDefault="00E430F6" w:rsidP="00182A90">
      <w:pPr>
        <w:spacing w:after="84"/>
        <w:ind w:firstLine="480"/>
        <w:rPr>
          <w:lang w:eastAsia="zh-TW"/>
        </w:rPr>
      </w:pPr>
      <w:r w:rsidRPr="00E430F6">
        <w:rPr>
          <w:rFonts w:eastAsia="宋体" w:hint="eastAsia"/>
        </w:rPr>
        <w:t>以上的观察显示，</w:t>
      </w:r>
      <w:r w:rsidRPr="00E430F6">
        <w:rPr>
          <w:rFonts w:eastAsia="宋体"/>
        </w:rPr>
        <w:t>dressed</w:t>
      </w:r>
      <w:r w:rsidRPr="00E430F6">
        <w:rPr>
          <w:rFonts w:eastAsia="宋体" w:hint="eastAsia"/>
        </w:rPr>
        <w:t>当作动词使用和当作形容词使用，两种用法之间确有差别，这项差别是文法学家必须了解的。不过这项差别非常细微，从语言学习者的角度来看，忽略这项差别也没有什么关系。换句话说，包括上列第</w:t>
      </w:r>
      <w:r w:rsidRPr="00E430F6">
        <w:rPr>
          <w:rFonts w:eastAsia="宋体"/>
        </w:rPr>
        <w:t>1</w:t>
      </w:r>
      <w:r w:rsidRPr="00E430F6">
        <w:rPr>
          <w:rFonts w:eastAsia="宋体" w:hint="eastAsia"/>
        </w:rPr>
        <w:t>句也可以认定</w:t>
      </w:r>
      <w:r w:rsidRPr="00E430F6">
        <w:rPr>
          <w:rFonts w:eastAsia="宋体"/>
        </w:rPr>
        <w:t>was</w:t>
      </w:r>
      <w:r w:rsidRPr="00E430F6">
        <w:rPr>
          <w:rFonts w:eastAsia="宋体" w:hint="eastAsia"/>
        </w:rPr>
        <w:t>为动词、后面的分词</w:t>
      </w:r>
      <w:r w:rsidRPr="00E430F6">
        <w:rPr>
          <w:rFonts w:eastAsia="宋体"/>
        </w:rPr>
        <w:t>dressed by his valet</w:t>
      </w:r>
      <w:r w:rsidRPr="00E430F6">
        <w:rPr>
          <w:rFonts w:eastAsia="宋体" w:hint="eastAsia"/>
        </w:rPr>
        <w:t>为形容词词组作为主词补语，句型诠释和第</w:t>
      </w:r>
      <w:r w:rsidRPr="00E430F6">
        <w:rPr>
          <w:rFonts w:eastAsia="宋体"/>
        </w:rPr>
        <w:t>2</w:t>
      </w:r>
      <w:r w:rsidRPr="00E430F6">
        <w:rPr>
          <w:rFonts w:eastAsia="宋体" w:hint="eastAsia"/>
        </w:rPr>
        <w:t>句相同。这种诠释方式虽不十分严谨，但是有简单化的好处。</w:t>
      </w:r>
    </w:p>
    <w:p w:rsidR="00DD2927" w:rsidRDefault="00E430F6" w:rsidP="00182A90">
      <w:pPr>
        <w:spacing w:after="84"/>
        <w:ind w:firstLine="480"/>
        <w:rPr>
          <w:b/>
          <w:bCs/>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1. I </w:t>
      </w:r>
      <w:r w:rsidRPr="00E430F6">
        <w:rPr>
          <w:rFonts w:eastAsia="宋体"/>
          <w:u w:val="single"/>
        </w:rPr>
        <w:t>was annoyed</w:t>
      </w:r>
      <w:r w:rsidRPr="00E430F6">
        <w:rPr>
          <w:rFonts w:eastAsia="宋体"/>
        </w:rPr>
        <w:t xml:space="preserve"> by mosquitoes all night last night.</w:t>
      </w:r>
    </w:p>
    <w:p w:rsidR="00DD2927" w:rsidRDefault="00E430F6" w:rsidP="00182A90">
      <w:pPr>
        <w:pStyle w:val="Preface"/>
        <w:spacing w:after="84"/>
        <w:ind w:firstLine="480"/>
        <w:rPr>
          <w:lang w:eastAsia="zh-TW"/>
        </w:rPr>
      </w:pPr>
      <w:r w:rsidRPr="00E430F6">
        <w:rPr>
          <w:rFonts w:hint="eastAsia"/>
        </w:rPr>
        <w:t>我昨晚被蚊子吵了一整夜。</w:t>
      </w:r>
    </w:p>
    <w:p w:rsidR="00785232" w:rsidRPr="00785232" w:rsidRDefault="00E430F6" w:rsidP="00182A90">
      <w:pPr>
        <w:spacing w:after="84"/>
        <w:ind w:firstLine="480"/>
        <w:rPr>
          <w:lang w:eastAsia="zh-TW"/>
        </w:rPr>
      </w:pPr>
      <w:r w:rsidRPr="00E430F6">
        <w:rPr>
          <w:rFonts w:eastAsia="宋体"/>
        </w:rPr>
        <w:t xml:space="preserve">2. I am very </w:t>
      </w:r>
      <w:r w:rsidRPr="00E430F6">
        <w:rPr>
          <w:rFonts w:eastAsia="宋体"/>
          <w:u w:val="single"/>
        </w:rPr>
        <w:t>annoyed</w:t>
      </w:r>
      <w:r w:rsidRPr="00E430F6">
        <w:rPr>
          <w:rFonts w:eastAsia="宋体"/>
        </w:rPr>
        <w:t xml:space="preserve"> with him.</w:t>
      </w:r>
    </w:p>
    <w:p w:rsidR="00DD2927" w:rsidRDefault="00E430F6" w:rsidP="00182A90">
      <w:pPr>
        <w:pStyle w:val="Preface"/>
        <w:spacing w:after="84"/>
        <w:ind w:firstLine="480"/>
        <w:rPr>
          <w:lang w:eastAsia="zh-TW"/>
        </w:rPr>
      </w:pPr>
      <w:r w:rsidRPr="00E430F6">
        <w:rPr>
          <w:rFonts w:hint="eastAsia"/>
        </w:rPr>
        <w:t>我对他相当反感。</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句的时间是过去（</w:t>
      </w:r>
      <w:r w:rsidRPr="00E430F6">
        <w:rPr>
          <w:rFonts w:eastAsia="宋体"/>
        </w:rPr>
        <w:t>last night</w:t>
      </w:r>
      <w:r w:rsidRPr="00E430F6">
        <w:rPr>
          <w:rFonts w:eastAsia="宋体" w:hint="eastAsia"/>
        </w:rPr>
        <w:t>），动词采用过去式的被动态动词词组</w:t>
      </w:r>
      <w:r w:rsidRPr="00E430F6">
        <w:rPr>
          <w:rFonts w:eastAsia="宋体"/>
        </w:rPr>
        <w:t>was annoyed</w:t>
      </w:r>
      <w:r w:rsidRPr="00E430F6">
        <w:rPr>
          <w:rFonts w:eastAsia="宋体" w:hint="eastAsia"/>
        </w:rPr>
        <w:t>，后面有</w:t>
      </w:r>
      <w:r w:rsidRPr="00E430F6">
        <w:rPr>
          <w:rFonts w:eastAsia="宋体"/>
        </w:rPr>
        <w:t>by</w:t>
      </w:r>
      <w:r w:rsidRPr="00E430F6">
        <w:rPr>
          <w:rFonts w:eastAsia="宋体" w:hint="eastAsia"/>
        </w:rPr>
        <w:t>引导的介系词词组来表示「被谁」。这些观察显示这个句子的动词是</w:t>
      </w:r>
      <w:r w:rsidRPr="00E430F6">
        <w:rPr>
          <w:rFonts w:eastAsia="宋体"/>
        </w:rPr>
        <w:t>was annoyed</w:t>
      </w:r>
      <w:r w:rsidRPr="00E430F6">
        <w:rPr>
          <w:rFonts w:eastAsia="宋体" w:hint="eastAsia"/>
        </w:rPr>
        <w:t>，过去分词</w:t>
      </w:r>
      <w:r w:rsidRPr="00E430F6">
        <w:rPr>
          <w:rFonts w:eastAsia="宋体"/>
        </w:rPr>
        <w:t>annoyed</w:t>
      </w:r>
      <w:r w:rsidRPr="00E430F6">
        <w:rPr>
          <w:rFonts w:eastAsia="宋体" w:hint="eastAsia"/>
        </w:rPr>
        <w:t>属于动词词组中的一部分。</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句的情况不同。在过去分词</w:t>
      </w:r>
      <w:r w:rsidRPr="00E430F6">
        <w:rPr>
          <w:rFonts w:eastAsia="宋体"/>
        </w:rPr>
        <w:t>annoyed</w:t>
      </w:r>
      <w:r w:rsidRPr="00E430F6">
        <w:rPr>
          <w:rFonts w:eastAsia="宋体" w:hint="eastAsia"/>
        </w:rPr>
        <w:t>前面可以加上强调语气的副词</w:t>
      </w:r>
      <w:r w:rsidRPr="00E430F6">
        <w:rPr>
          <w:rFonts w:eastAsia="宋体"/>
        </w:rPr>
        <w:t>very</w:t>
      </w:r>
      <w:r w:rsidRPr="00E430F6">
        <w:rPr>
          <w:rFonts w:eastAsia="宋体" w:hint="eastAsia"/>
        </w:rPr>
        <w:t>，这表示</w:t>
      </w:r>
      <w:r w:rsidRPr="00E430F6">
        <w:rPr>
          <w:rFonts w:eastAsia="宋体"/>
        </w:rPr>
        <w:t>annoyed</w:t>
      </w:r>
      <w:r w:rsidRPr="00E430F6">
        <w:rPr>
          <w:rFonts w:eastAsia="宋体" w:hint="eastAsia"/>
        </w:rPr>
        <w:t>在此是当形容词使用，作为主词补语、修饰主词</w:t>
      </w:r>
      <w:r w:rsidRPr="00E430F6">
        <w:rPr>
          <w:rFonts w:eastAsia="宋体"/>
        </w:rPr>
        <w:t>I</w:t>
      </w:r>
      <w:r w:rsidRPr="00E430F6">
        <w:rPr>
          <w:rFonts w:eastAsia="宋体" w:hint="eastAsia"/>
        </w:rPr>
        <w:t>。这个句子的句型和</w:t>
      </w:r>
      <w:r w:rsidRPr="00E430F6">
        <w:rPr>
          <w:rFonts w:eastAsia="宋体"/>
        </w:rPr>
        <w:t>I am very angry with him</w:t>
      </w:r>
      <w:r w:rsidRPr="00E430F6">
        <w:rPr>
          <w:rFonts w:eastAsia="宋体" w:hint="eastAsia"/>
        </w:rPr>
        <w:t>类似，</w:t>
      </w:r>
      <w:r w:rsidRPr="00E430F6">
        <w:rPr>
          <w:rFonts w:eastAsia="宋体"/>
        </w:rPr>
        <w:t>annoyed</w:t>
      </w:r>
      <w:r w:rsidRPr="00E430F6">
        <w:rPr>
          <w:rFonts w:eastAsia="宋体" w:hint="eastAsia"/>
        </w:rPr>
        <w:t>和</w:t>
      </w:r>
      <w:r w:rsidRPr="00E430F6">
        <w:rPr>
          <w:rFonts w:eastAsia="宋体"/>
        </w:rPr>
        <w:t>angry</w:t>
      </w:r>
      <w:r w:rsidRPr="00E430F6">
        <w:rPr>
          <w:rFonts w:eastAsia="宋体" w:hint="eastAsia"/>
        </w:rPr>
        <w:t>同样都是当形容词补语使用。</w:t>
      </w:r>
    </w:p>
    <w:p w:rsidR="00DD2927" w:rsidRDefault="00E430F6" w:rsidP="00182A90">
      <w:pPr>
        <w:spacing w:after="84"/>
        <w:ind w:firstLine="480"/>
        <w:rPr>
          <w:lang w:eastAsia="zh-TW"/>
        </w:rPr>
      </w:pPr>
      <w:r w:rsidRPr="00E430F6">
        <w:rPr>
          <w:rFonts w:eastAsia="宋体" w:hint="eastAsia"/>
        </w:rPr>
        <w:t>以上是详细的区分。不过，从语言学习者的角度来看，忽略上述的差别，一律认定</w:t>
      </w:r>
      <w:r w:rsidRPr="00E430F6">
        <w:rPr>
          <w:rFonts w:eastAsia="宋体"/>
        </w:rPr>
        <w:t>be</w:t>
      </w:r>
      <w:r w:rsidRPr="00E430F6">
        <w:rPr>
          <w:rFonts w:eastAsia="宋体" w:hint="eastAsia"/>
        </w:rPr>
        <w:t>为动词、后面的过去分词为形容词补语，这种简单化的诠释也可以行得通。例如上列第</w:t>
      </w:r>
      <w:r w:rsidRPr="00E430F6">
        <w:rPr>
          <w:rFonts w:eastAsia="宋体"/>
        </w:rPr>
        <w:t>1</w:t>
      </w:r>
      <w:r w:rsidRPr="00E430F6">
        <w:rPr>
          <w:rFonts w:eastAsia="宋体" w:hint="eastAsia"/>
        </w:rPr>
        <w:t>句，也可以选择把</w:t>
      </w:r>
      <w:r w:rsidRPr="00E430F6">
        <w:rPr>
          <w:rFonts w:eastAsia="宋体"/>
        </w:rPr>
        <w:t>was</w:t>
      </w:r>
      <w:r w:rsidRPr="00E430F6">
        <w:rPr>
          <w:rFonts w:eastAsia="宋体" w:hint="eastAsia"/>
        </w:rPr>
        <w:t>视为动词、后面的分词</w:t>
      </w:r>
      <w:r w:rsidRPr="00E430F6">
        <w:rPr>
          <w:rFonts w:eastAsia="宋体"/>
        </w:rPr>
        <w:t>annoyed by mosquitoes</w:t>
      </w:r>
      <w:r w:rsidRPr="00E430F6">
        <w:rPr>
          <w:rFonts w:eastAsia="宋体" w:hint="eastAsia"/>
        </w:rPr>
        <w:t>视为形容词补语。这是为了求其简单与统一，把第</w:t>
      </w:r>
      <w:r w:rsidRPr="00E430F6">
        <w:rPr>
          <w:rFonts w:eastAsia="宋体"/>
        </w:rPr>
        <w:t>1</w:t>
      </w:r>
      <w:r w:rsidRPr="00E430F6">
        <w:rPr>
          <w:rFonts w:eastAsia="宋体" w:hint="eastAsia"/>
        </w:rPr>
        <w:t>句和第</w:t>
      </w:r>
      <w:r w:rsidRPr="00E430F6">
        <w:rPr>
          <w:rFonts w:eastAsia="宋体"/>
        </w:rPr>
        <w:t>2</w:t>
      </w:r>
      <w:r w:rsidRPr="00E430F6">
        <w:rPr>
          <w:rFonts w:eastAsia="宋体" w:hint="eastAsia"/>
        </w:rPr>
        <w:t>句的句型作相同的诠释。过去分词</w:t>
      </w:r>
      <w:r w:rsidRPr="00E430F6">
        <w:rPr>
          <w:rFonts w:eastAsia="宋体"/>
        </w:rPr>
        <w:t>annoyed</w:t>
      </w:r>
      <w:r w:rsidRPr="00E430F6">
        <w:rPr>
          <w:rFonts w:eastAsia="宋体" w:hint="eastAsia"/>
        </w:rPr>
        <w:t>本身具有「被动」语态，表示「被打扰」。</w:t>
      </w:r>
    </w:p>
    <w:p w:rsidR="00DD2927" w:rsidRDefault="00E430F6" w:rsidP="00182A90">
      <w:pPr>
        <w:spacing w:after="84"/>
        <w:ind w:firstLine="480"/>
        <w:rPr>
          <w:lang w:eastAsia="zh-TW"/>
        </w:rPr>
      </w:pPr>
      <w:r w:rsidRPr="00E430F6">
        <w:rPr>
          <w:rFonts w:eastAsia="宋体"/>
        </w:rPr>
        <w:t xml:space="preserve">be + Ven = </w:t>
      </w:r>
      <w:r w:rsidRPr="00E430F6">
        <w:rPr>
          <w:rFonts w:eastAsia="宋体" w:hint="eastAsia"/>
        </w:rPr>
        <w:t>被动态？</w:t>
      </w:r>
    </w:p>
    <w:p w:rsidR="00DD2927" w:rsidRDefault="00E430F6" w:rsidP="00182A90">
      <w:pPr>
        <w:spacing w:after="84"/>
        <w:ind w:firstLine="480"/>
        <w:rPr>
          <w:lang w:eastAsia="zh-TW"/>
        </w:rPr>
      </w:pPr>
      <w:r w:rsidRPr="00E430F6">
        <w:rPr>
          <w:rFonts w:eastAsia="宋体" w:hint="eastAsia"/>
        </w:rPr>
        <w:t>传统文法列出公式「</w:t>
      </w:r>
      <w:r w:rsidRPr="00E430F6">
        <w:rPr>
          <w:rFonts w:eastAsia="宋体"/>
        </w:rPr>
        <w:t xml:space="preserve">be + Ven = </w:t>
      </w:r>
      <w:r w:rsidRPr="00E430F6">
        <w:rPr>
          <w:rFonts w:eastAsia="宋体" w:hint="eastAsia"/>
        </w:rPr>
        <w:t>被动态」，这一类的公式有一些共同的缺点。首先，传统文法中的公式太多，一个小小的变化就可以产生出一条公式，结果造成语言学习者背不胜背、记忆力不堪负荷。其次，这些公式往往都是以偏盖全，语言学习者在套公式时经常会套错，因此每一条公式又会衍生出若干条「例外」。学习者不只是背公式就算了，还得把一堆例外统统背起来才行。这种学习方式徒然增加学习者的负担，令许多学习者闻文法而色变、对文法望而却步，坦白说是相当拙劣的学习方式。将动词时态归纳为多达</w:t>
      </w:r>
      <w:r w:rsidRPr="00E430F6">
        <w:rPr>
          <w:rFonts w:eastAsia="宋体"/>
        </w:rPr>
        <w:t>24</w:t>
      </w:r>
      <w:r w:rsidRPr="00E430F6">
        <w:rPr>
          <w:rFonts w:eastAsia="宋体" w:hint="eastAsia"/>
        </w:rPr>
        <w:t>种，就是很不科学的学习方法。</w:t>
      </w:r>
    </w:p>
    <w:p w:rsidR="00DD2927" w:rsidRDefault="00E430F6" w:rsidP="00182A90">
      <w:pPr>
        <w:spacing w:after="84"/>
        <w:ind w:firstLine="480"/>
        <w:rPr>
          <w:lang w:eastAsia="zh-TW"/>
        </w:rPr>
      </w:pPr>
      <w:r w:rsidRPr="00E430F6">
        <w:rPr>
          <w:rFonts w:eastAsia="宋体" w:hint="eastAsia"/>
        </w:rPr>
        <w:t>比较聪明的方法是不要管那些无穷无尽的公式，而是设法去理解诸如现在</w:t>
      </w:r>
      <w:r w:rsidRPr="00E430F6">
        <w:rPr>
          <w:rFonts w:eastAsia="宋体" w:hint="eastAsia"/>
        </w:rPr>
        <w:lastRenderedPageBreak/>
        <w:t>分词、过去分词等少数几个「组件」的性质与用法，再加以排列组合就可以应用在各式各样的情境中。这种情况有如学单字：一个个单字去死背，那么有数十万个单字要背；反之，如果熟悉了一、两百个字根前缀，再用排列组合的方式来诠释单字，记忆的负担就可大幅减轻。以「</w:t>
      </w:r>
      <w:r w:rsidRPr="00E430F6">
        <w:rPr>
          <w:rFonts w:eastAsia="宋体"/>
        </w:rPr>
        <w:t xml:space="preserve">be + Ven = </w:t>
      </w:r>
      <w:r w:rsidRPr="00E430F6">
        <w:rPr>
          <w:rFonts w:eastAsia="宋体" w:hint="eastAsia"/>
        </w:rPr>
        <w:t>被动态」这条公式而言，学习者如果能够掌握过去分词的特质，知道它可以当形容词使用、本身具有「被动」语态或「完成」状态，就能充分运用它在英文写作中、不必去背那些公式。例如：</w:t>
      </w:r>
    </w:p>
    <w:p w:rsidR="00785232" w:rsidRPr="00785232" w:rsidRDefault="00E430F6" w:rsidP="00182A90">
      <w:pPr>
        <w:spacing w:after="84"/>
        <w:ind w:firstLine="480"/>
        <w:rPr>
          <w:lang w:eastAsia="zh-TW"/>
        </w:rPr>
      </w:pPr>
      <w:r w:rsidRPr="00E430F6">
        <w:rPr>
          <w:rFonts w:eastAsia="宋体"/>
        </w:rPr>
        <w:t xml:space="preserve">1. My wallet </w:t>
      </w:r>
      <w:r w:rsidRPr="00E430F6">
        <w:rPr>
          <w:rFonts w:eastAsia="宋体"/>
          <w:u w:val="single"/>
        </w:rPr>
        <w:t>was</w:t>
      </w:r>
      <w:r w:rsidRPr="00E430F6">
        <w:rPr>
          <w:rFonts w:eastAsia="宋体"/>
        </w:rPr>
        <w:t xml:space="preserve"> </w:t>
      </w:r>
      <w:r w:rsidRPr="00E430F6">
        <w:rPr>
          <w:rFonts w:eastAsia="宋体"/>
          <w:u w:val="single"/>
        </w:rPr>
        <w:t>stolen</w:t>
      </w:r>
      <w:r w:rsidRPr="00E430F6">
        <w:rPr>
          <w:rFonts w:eastAsia="宋体"/>
        </w:rPr>
        <w:t xml:space="preserve"> last night.</w:t>
      </w:r>
    </w:p>
    <w:p w:rsidR="00DD2927" w:rsidRDefault="00E430F6" w:rsidP="00182A90">
      <w:pPr>
        <w:spacing w:after="84"/>
        <w:ind w:firstLine="480"/>
        <w:rPr>
          <w:lang w:eastAsia="zh-TW"/>
        </w:rPr>
      </w:pPr>
      <w:r w:rsidRPr="00E430F6">
        <w:rPr>
          <w:rFonts w:eastAsia="宋体" w:hint="eastAsia"/>
        </w:rPr>
        <w:t>传统文法认定</w:t>
      </w:r>
      <w:r w:rsidRPr="00E430F6">
        <w:rPr>
          <w:rFonts w:eastAsia="宋体"/>
        </w:rPr>
        <w:t>was stolen</w:t>
      </w:r>
      <w:r w:rsidRPr="00E430F6">
        <w:rPr>
          <w:rFonts w:eastAsia="宋体" w:hint="eastAsia"/>
        </w:rPr>
        <w:t>为被动态的动词词组。比较简单的看法则是一律认定</w:t>
      </w:r>
      <w:r w:rsidRPr="00E430F6">
        <w:rPr>
          <w:rFonts w:eastAsia="宋体"/>
        </w:rPr>
        <w:t>be</w:t>
      </w:r>
      <w:r w:rsidRPr="00E430F6">
        <w:rPr>
          <w:rFonts w:eastAsia="宋体" w:hint="eastAsia"/>
        </w:rPr>
        <w:t>为动词（时间是</w:t>
      </w:r>
      <w:r w:rsidRPr="00E430F6">
        <w:rPr>
          <w:rFonts w:eastAsia="宋体"/>
        </w:rPr>
        <w:t>last night</w:t>
      </w:r>
      <w:r w:rsidRPr="00E430F6">
        <w:rPr>
          <w:rFonts w:eastAsia="宋体" w:hint="eastAsia"/>
        </w:rPr>
        <w:t>所以采用过去式的</w:t>
      </w:r>
      <w:r w:rsidRPr="00E430F6">
        <w:rPr>
          <w:rFonts w:eastAsia="宋体"/>
        </w:rPr>
        <w:t>was</w:t>
      </w:r>
      <w:r w:rsidRPr="00E430F6">
        <w:rPr>
          <w:rFonts w:eastAsia="宋体" w:hint="eastAsia"/>
        </w:rPr>
        <w:t>），后面的过去分词</w:t>
      </w:r>
      <w:r w:rsidRPr="00E430F6">
        <w:rPr>
          <w:rFonts w:eastAsia="宋体"/>
        </w:rPr>
        <w:t>stolen</w:t>
      </w:r>
      <w:r w:rsidRPr="00E430F6">
        <w:rPr>
          <w:rFonts w:eastAsia="宋体" w:hint="eastAsia"/>
        </w:rPr>
        <w:t>认定为形容词补语、本身具有「被动」语态，表示「被偷」，用来修饰主词</w:t>
      </w:r>
      <w:r w:rsidRPr="00E430F6">
        <w:rPr>
          <w:rFonts w:eastAsia="宋体"/>
        </w:rPr>
        <w:t>my wallet</w:t>
      </w:r>
      <w:r w:rsidRPr="00E430F6">
        <w:rPr>
          <w:rFonts w:eastAsia="宋体" w:hint="eastAsia"/>
        </w:rPr>
        <w:t>。以这种方式来诠释，就不必去背「</w:t>
      </w:r>
      <w:r w:rsidRPr="00E430F6">
        <w:rPr>
          <w:rFonts w:eastAsia="宋体"/>
        </w:rPr>
        <w:t xml:space="preserve">be + Ven = </w:t>
      </w:r>
      <w:r w:rsidRPr="00E430F6">
        <w:rPr>
          <w:rFonts w:eastAsia="宋体" w:hint="eastAsia"/>
        </w:rPr>
        <w:t>被动态」这条公式了。请比较一下这个句子：</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found</w:t>
      </w:r>
      <w:r w:rsidRPr="00E430F6">
        <w:rPr>
          <w:rFonts w:eastAsia="宋体"/>
        </w:rPr>
        <w:t xml:space="preserve"> </w:t>
      </w:r>
      <w:r w:rsidRPr="00E430F6">
        <w:rPr>
          <w:rFonts w:eastAsia="宋体"/>
          <w:u w:val="single"/>
        </w:rPr>
        <w:t>my wallet</w:t>
      </w:r>
      <w:r w:rsidRPr="00E430F6">
        <w:rPr>
          <w:rFonts w:eastAsia="宋体"/>
        </w:rPr>
        <w:t xml:space="preserve"> </w:t>
      </w:r>
      <w:r w:rsidRPr="00E430F6">
        <w:rPr>
          <w:rFonts w:eastAsia="宋体"/>
          <w:u w:val="single"/>
        </w:rPr>
        <w:t>stolen</w:t>
      </w:r>
      <w:r w:rsidRPr="00E430F6">
        <w:rPr>
          <w:rFonts w:eastAsia="宋体"/>
        </w:rPr>
        <w:t>.</w:t>
      </w:r>
    </w:p>
    <w:p w:rsidR="00785232" w:rsidRPr="00785232" w:rsidRDefault="00E430F6" w:rsidP="00182A90">
      <w:pPr>
        <w:pStyle w:val="Preface"/>
        <w:spacing w:after="84"/>
        <w:ind w:firstLineChars="300" w:firstLine="720"/>
        <w:rPr>
          <w:lang w:eastAsia="zh-TW"/>
        </w:rPr>
      </w:pPr>
      <w:r w:rsidRPr="00E430F6">
        <w:t>S  V     O     C</w:t>
      </w:r>
    </w:p>
    <w:p w:rsidR="00DD2927" w:rsidRDefault="00E430F6" w:rsidP="00182A90">
      <w:pPr>
        <w:spacing w:after="84"/>
        <w:ind w:firstLine="480"/>
        <w:rPr>
          <w:lang w:eastAsia="zh-TW"/>
        </w:rPr>
      </w:pPr>
      <w:r w:rsidRPr="00E430F6">
        <w:rPr>
          <w:rFonts w:eastAsia="宋体" w:hint="eastAsia"/>
        </w:rPr>
        <w:t>传统文法对这个句子的诠释，也必须认定</w:t>
      </w:r>
      <w:r w:rsidRPr="00E430F6">
        <w:rPr>
          <w:rFonts w:eastAsia="宋体"/>
        </w:rPr>
        <w:t>my wallet</w:t>
      </w:r>
      <w:r w:rsidRPr="00E430F6">
        <w:rPr>
          <w:rFonts w:eastAsia="宋体" w:hint="eastAsia"/>
        </w:rPr>
        <w:t>是</w:t>
      </w:r>
      <w:r w:rsidR="009D20F5">
        <w:rPr>
          <w:rFonts w:eastAsia="宋体" w:hint="eastAsia"/>
        </w:rPr>
        <w:t>受词（宾语）</w:t>
      </w:r>
      <w:r w:rsidRPr="00E430F6">
        <w:rPr>
          <w:rFonts w:eastAsia="宋体" w:hint="eastAsia"/>
        </w:rPr>
        <w:t>，后面的过去分词</w:t>
      </w:r>
      <w:r w:rsidRPr="00E430F6">
        <w:rPr>
          <w:rFonts w:eastAsia="宋体"/>
        </w:rPr>
        <w:t>stolen</w:t>
      </w:r>
      <w:r w:rsidRPr="00E430F6">
        <w:rPr>
          <w:rFonts w:eastAsia="宋体" w:hint="eastAsia"/>
        </w:rPr>
        <w:t>是形容词、当</w:t>
      </w:r>
      <w:r w:rsidR="009D20F5">
        <w:rPr>
          <w:rFonts w:eastAsia="宋体" w:hint="eastAsia"/>
        </w:rPr>
        <w:t>受词（宾语）</w:t>
      </w:r>
      <w:r w:rsidRPr="00E430F6">
        <w:rPr>
          <w:rFonts w:eastAsia="宋体" w:hint="eastAsia"/>
        </w:rPr>
        <w:t>补语使用。当然，上面这个句子就是下面这句的减化：</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found</w:t>
      </w:r>
      <w:r w:rsidRPr="00E430F6">
        <w:rPr>
          <w:rFonts w:eastAsia="宋体"/>
        </w:rPr>
        <w:t xml:space="preserve"> </w:t>
      </w:r>
      <w:r w:rsidRPr="00E430F6">
        <w:rPr>
          <w:rFonts w:eastAsia="宋体"/>
          <w:u w:val="single"/>
        </w:rPr>
        <w:t>that my wallet was stolen</w:t>
      </w:r>
      <w:r w:rsidRPr="00E430F6">
        <w:rPr>
          <w:rFonts w:eastAsia="宋体"/>
        </w:rPr>
        <w:t>.</w:t>
      </w:r>
    </w:p>
    <w:p w:rsidR="00DD2927" w:rsidRDefault="00E430F6" w:rsidP="00182A90">
      <w:pPr>
        <w:pStyle w:val="Preface"/>
        <w:spacing w:after="84"/>
        <w:ind w:firstLine="480"/>
        <w:rPr>
          <w:lang w:eastAsia="zh-TW"/>
        </w:rPr>
      </w:pPr>
      <w:r w:rsidRPr="00E430F6">
        <w:t>S  V     O</w:t>
      </w:r>
      <w:r w:rsidRPr="00E430F6">
        <w:rPr>
          <w:rFonts w:hint="eastAsia"/>
        </w:rPr>
        <w:t>（名词</w:t>
      </w:r>
      <w:r w:rsidR="00BF5096">
        <w:rPr>
          <w:rFonts w:hint="eastAsia"/>
        </w:rPr>
        <w:t>从句</w:t>
      </w:r>
      <w:r w:rsidRPr="00E430F6">
        <w:rPr>
          <w:rFonts w:hint="eastAsia"/>
        </w:rPr>
        <w:t>）</w:t>
      </w:r>
    </w:p>
    <w:p w:rsidR="00DD2927" w:rsidRDefault="00E430F6" w:rsidP="00182A90">
      <w:pPr>
        <w:spacing w:after="84"/>
        <w:ind w:firstLine="480"/>
        <w:rPr>
          <w:lang w:eastAsia="zh-TW"/>
        </w:rPr>
      </w:pPr>
      <w:r w:rsidRPr="00E430F6">
        <w:rPr>
          <w:rFonts w:eastAsia="宋体" w:hint="eastAsia"/>
        </w:rPr>
        <w:t>其中的名词</w:t>
      </w:r>
      <w:r w:rsidR="00BF5096">
        <w:rPr>
          <w:rFonts w:eastAsia="宋体" w:hint="eastAsia"/>
        </w:rPr>
        <w:t>从句</w:t>
      </w:r>
      <w:r w:rsidRPr="00E430F6">
        <w:rPr>
          <w:rFonts w:eastAsia="宋体"/>
        </w:rPr>
        <w:t>my wallet was stolen</w:t>
      </w:r>
      <w:r w:rsidRPr="00E430F6">
        <w:rPr>
          <w:rFonts w:eastAsia="宋体" w:hint="eastAsia"/>
        </w:rPr>
        <w:t>，句型和上列第</w:t>
      </w:r>
      <w:r w:rsidRPr="00E430F6">
        <w:rPr>
          <w:rFonts w:eastAsia="宋体"/>
        </w:rPr>
        <w:t>1</w:t>
      </w:r>
      <w:r w:rsidRPr="00E430F6">
        <w:rPr>
          <w:rFonts w:eastAsia="宋体" w:hint="eastAsia"/>
        </w:rPr>
        <w:t>句完全相同。如果把</w:t>
      </w:r>
      <w:r w:rsidRPr="00E430F6">
        <w:rPr>
          <w:rFonts w:eastAsia="宋体"/>
        </w:rPr>
        <w:t>was</w:t>
      </w:r>
      <w:r w:rsidRPr="00E430F6">
        <w:rPr>
          <w:rFonts w:eastAsia="宋体" w:hint="eastAsia"/>
        </w:rPr>
        <w:t>视为动词，后面的</w:t>
      </w:r>
      <w:r w:rsidRPr="00E430F6">
        <w:rPr>
          <w:rFonts w:eastAsia="宋体"/>
        </w:rPr>
        <w:t>stolen</w:t>
      </w:r>
      <w:r w:rsidRPr="00E430F6">
        <w:rPr>
          <w:rFonts w:eastAsia="宋体" w:hint="eastAsia"/>
        </w:rPr>
        <w:t>视为形容词、当主词补语使用，那么由此减化为上面第</w:t>
      </w:r>
      <w:r w:rsidRPr="00E430F6">
        <w:rPr>
          <w:rFonts w:eastAsia="宋体"/>
        </w:rPr>
        <w:t>2</w:t>
      </w:r>
      <w:r w:rsidRPr="00E430F6">
        <w:rPr>
          <w:rFonts w:eastAsia="宋体" w:hint="eastAsia"/>
        </w:rPr>
        <w:t>句</w:t>
      </w:r>
      <w:r w:rsidRPr="00E430F6">
        <w:rPr>
          <w:rFonts w:eastAsia="宋体"/>
        </w:rPr>
        <w:t>I found my wallet stolen</w:t>
      </w:r>
      <w:r w:rsidRPr="00E430F6">
        <w:rPr>
          <w:rFonts w:eastAsia="宋体" w:hint="eastAsia"/>
        </w:rPr>
        <w:t>（</w:t>
      </w:r>
      <w:r w:rsidRPr="00E430F6">
        <w:rPr>
          <w:rFonts w:eastAsia="宋体"/>
        </w:rPr>
        <w:t>my wallet</w:t>
      </w:r>
      <w:r w:rsidRPr="00E430F6">
        <w:rPr>
          <w:rFonts w:eastAsia="宋体" w:hint="eastAsia"/>
        </w:rPr>
        <w:t>成为</w:t>
      </w:r>
      <w:r w:rsidR="009D20F5">
        <w:rPr>
          <w:rFonts w:eastAsia="宋体" w:hint="eastAsia"/>
        </w:rPr>
        <w:t>受词（宾语）</w:t>
      </w:r>
      <w:r w:rsidRPr="00E430F6">
        <w:rPr>
          <w:rFonts w:eastAsia="宋体" w:hint="eastAsia"/>
        </w:rPr>
        <w:t>、</w:t>
      </w:r>
      <w:r w:rsidRPr="00E430F6">
        <w:rPr>
          <w:rFonts w:eastAsia="宋体"/>
        </w:rPr>
        <w:t>stolen</w:t>
      </w:r>
      <w:r w:rsidRPr="00E430F6">
        <w:rPr>
          <w:rFonts w:eastAsia="宋体" w:hint="eastAsia"/>
        </w:rPr>
        <w:t>成为</w:t>
      </w:r>
      <w:r w:rsidR="009D20F5">
        <w:rPr>
          <w:rFonts w:eastAsia="宋体" w:hint="eastAsia"/>
        </w:rPr>
        <w:t>受词（宾语）</w:t>
      </w:r>
      <w:r w:rsidRPr="00E430F6">
        <w:rPr>
          <w:rFonts w:eastAsia="宋体" w:hint="eastAsia"/>
        </w:rPr>
        <w:t>补语）就是顺理成章的变化。</w:t>
      </w:r>
    </w:p>
    <w:p w:rsidR="00DD2927" w:rsidRDefault="00E430F6" w:rsidP="00182A90">
      <w:pPr>
        <w:spacing w:after="84"/>
        <w:ind w:firstLine="480"/>
        <w:rPr>
          <w:lang w:eastAsia="zh-TW"/>
        </w:rPr>
      </w:pPr>
      <w:r w:rsidRPr="00E430F6">
        <w:rPr>
          <w:rFonts w:eastAsia="宋体" w:hint="eastAsia"/>
        </w:rPr>
        <w:t>「</w:t>
      </w:r>
      <w:r w:rsidRPr="00E430F6">
        <w:rPr>
          <w:rFonts w:eastAsia="宋体"/>
        </w:rPr>
        <w:t xml:space="preserve">be + Ven = </w:t>
      </w:r>
      <w:r w:rsidRPr="00E430F6">
        <w:rPr>
          <w:rFonts w:eastAsia="宋体" w:hint="eastAsia"/>
        </w:rPr>
        <w:t>被动态」这条公式不仅没有必要去背它，有时还会有误导之嫌。因为，过去分词放在</w:t>
      </w:r>
      <w:r w:rsidRPr="00E430F6">
        <w:rPr>
          <w:rFonts w:eastAsia="宋体"/>
        </w:rPr>
        <w:t>be</w:t>
      </w:r>
      <w:r w:rsidRPr="00E430F6">
        <w:rPr>
          <w:rFonts w:eastAsia="宋体" w:hint="eastAsia"/>
        </w:rPr>
        <w:t>动词后面成为</w:t>
      </w:r>
      <w:r w:rsidRPr="00E430F6">
        <w:rPr>
          <w:rFonts w:eastAsia="宋体"/>
        </w:rPr>
        <w:t>be + Ven</w:t>
      </w:r>
      <w:r w:rsidRPr="00E430F6">
        <w:rPr>
          <w:rFonts w:eastAsia="宋体" w:hint="eastAsia"/>
        </w:rPr>
        <w:t>的形态，有时并不表示被动语态。而且，过去分词就算不放在</w:t>
      </w:r>
      <w:r w:rsidRPr="00E430F6">
        <w:rPr>
          <w:rFonts w:eastAsia="宋体"/>
        </w:rPr>
        <w:t>be</w:t>
      </w:r>
      <w:r w:rsidRPr="00E430F6">
        <w:rPr>
          <w:rFonts w:eastAsia="宋体" w:hint="eastAsia"/>
        </w:rPr>
        <w:t>动词后面，经常还是要加上被动语态来解释。所以，「</w:t>
      </w:r>
      <w:r w:rsidRPr="00E430F6">
        <w:rPr>
          <w:rFonts w:eastAsia="宋体"/>
        </w:rPr>
        <w:t xml:space="preserve">be + Ven = </w:t>
      </w:r>
      <w:r w:rsidRPr="00E430F6">
        <w:rPr>
          <w:rFonts w:eastAsia="宋体" w:hint="eastAsia"/>
        </w:rPr>
        <w:t>被动态」这条公式实在没有多大的意义。看看下面的例子：</w:t>
      </w:r>
    </w:p>
    <w:p w:rsidR="00785232" w:rsidRPr="00785232" w:rsidRDefault="00E430F6" w:rsidP="00182A90">
      <w:pPr>
        <w:spacing w:after="84"/>
        <w:ind w:firstLine="480"/>
        <w:rPr>
          <w:lang w:eastAsia="zh-TW"/>
        </w:rPr>
      </w:pPr>
      <w:r w:rsidRPr="00E430F6">
        <w:rPr>
          <w:rFonts w:eastAsia="宋体"/>
        </w:rPr>
        <w:t>I can’t find my wallet. It’</w:t>
      </w:r>
      <w:r w:rsidRPr="00E430F6">
        <w:rPr>
          <w:rFonts w:eastAsia="宋体"/>
          <w:u w:val="single"/>
        </w:rPr>
        <w:t>s</w:t>
      </w:r>
      <w:r w:rsidRPr="00E430F6">
        <w:rPr>
          <w:rFonts w:eastAsia="宋体"/>
        </w:rPr>
        <w:t xml:space="preserve"> </w:t>
      </w:r>
      <w:r w:rsidRPr="00E430F6">
        <w:rPr>
          <w:rFonts w:eastAsia="宋体"/>
          <w:u w:val="single"/>
        </w:rPr>
        <w:t>gone</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我找不到皮夹。不见了。</w:t>
      </w:r>
    </w:p>
    <w:p w:rsidR="00DD2927" w:rsidRDefault="00E430F6" w:rsidP="00182A90">
      <w:pPr>
        <w:spacing w:after="84"/>
        <w:ind w:firstLine="480"/>
        <w:rPr>
          <w:lang w:eastAsia="zh-TW"/>
        </w:rPr>
      </w:pPr>
      <w:r w:rsidRPr="00E430F6">
        <w:rPr>
          <w:rFonts w:eastAsia="宋体" w:hint="eastAsia"/>
        </w:rPr>
        <w:t>后面那一句的动词如果认定为</w:t>
      </w:r>
      <w:r w:rsidRPr="00E430F6">
        <w:rPr>
          <w:rFonts w:eastAsia="宋体"/>
        </w:rPr>
        <w:t>is gone</w:t>
      </w:r>
      <w:r w:rsidRPr="00E430F6">
        <w:rPr>
          <w:rFonts w:eastAsia="宋体" w:hint="eastAsia"/>
        </w:rPr>
        <w:t>，就符合</w:t>
      </w:r>
      <w:r w:rsidRPr="00E430F6">
        <w:rPr>
          <w:rFonts w:eastAsia="宋体"/>
        </w:rPr>
        <w:t>be + Ven</w:t>
      </w:r>
      <w:r w:rsidRPr="00E430F6">
        <w:rPr>
          <w:rFonts w:eastAsia="宋体" w:hint="eastAsia"/>
        </w:rPr>
        <w:t>的构造，但是它并非被动态。因为</w:t>
      </w:r>
      <w:r w:rsidRPr="00E430F6">
        <w:rPr>
          <w:rFonts w:eastAsia="宋体"/>
        </w:rPr>
        <w:t>go</w:t>
      </w:r>
      <w:r w:rsidRPr="00E430F6">
        <w:rPr>
          <w:rFonts w:eastAsia="宋体" w:hint="eastAsia"/>
        </w:rPr>
        <w:t>这个动词是个不及物动词，并没有被动态可言。过去分词</w:t>
      </w:r>
      <w:r w:rsidRPr="00E430F6">
        <w:rPr>
          <w:rFonts w:eastAsia="宋体"/>
        </w:rPr>
        <w:t>gone</w:t>
      </w:r>
      <w:r w:rsidRPr="00E430F6">
        <w:rPr>
          <w:rFonts w:eastAsia="宋体" w:hint="eastAsia"/>
        </w:rPr>
        <w:t>虽然放在</w:t>
      </w:r>
      <w:r w:rsidRPr="00E430F6">
        <w:rPr>
          <w:rFonts w:eastAsia="宋体"/>
        </w:rPr>
        <w:t>is</w:t>
      </w:r>
      <w:r w:rsidRPr="00E430F6">
        <w:rPr>
          <w:rFonts w:eastAsia="宋体" w:hint="eastAsia"/>
        </w:rPr>
        <w:t>后面成为</w:t>
      </w:r>
      <w:r w:rsidRPr="00E430F6">
        <w:rPr>
          <w:rFonts w:eastAsia="宋体"/>
        </w:rPr>
        <w:t>be + Ven</w:t>
      </w:r>
      <w:r w:rsidRPr="00E430F6">
        <w:rPr>
          <w:rFonts w:eastAsia="宋体" w:hint="eastAsia"/>
        </w:rPr>
        <w:t>的构造，仍不能作被动态动词解释，而应该把</w:t>
      </w:r>
      <w:r w:rsidRPr="00E430F6">
        <w:rPr>
          <w:rFonts w:eastAsia="宋体"/>
        </w:rPr>
        <w:t>gone</w:t>
      </w:r>
      <w:r w:rsidRPr="00E430F6">
        <w:rPr>
          <w:rFonts w:eastAsia="宋体" w:hint="eastAsia"/>
        </w:rPr>
        <w:t>当作形容词使用，解释为「跑掉了，不见了」，也就是作「完成」状态解释。前面说过，过去分词可以表示「被动」语态或「完成」状态，这里就是解释为「完成」状态的一个例子。再看看下面这个句子：</w:t>
      </w:r>
    </w:p>
    <w:p w:rsidR="00DD2927" w:rsidRDefault="00E430F6" w:rsidP="00182A90">
      <w:pPr>
        <w:pStyle w:val="Preface"/>
        <w:spacing w:after="84"/>
        <w:ind w:firstLine="480"/>
        <w:rPr>
          <w:lang w:eastAsia="zh-TW"/>
        </w:rPr>
      </w:pPr>
      <w:r w:rsidRPr="00E430F6">
        <w:rPr>
          <w:rFonts w:eastAsia="宋体"/>
        </w:rPr>
        <w:lastRenderedPageBreak/>
        <w:t>I’</w:t>
      </w:r>
      <w:r w:rsidRPr="00E430F6">
        <w:rPr>
          <w:rFonts w:eastAsia="宋体"/>
          <w:u w:val="single"/>
        </w:rPr>
        <w:t>m</w:t>
      </w:r>
      <w:r w:rsidRPr="00E430F6">
        <w:rPr>
          <w:rFonts w:eastAsia="宋体"/>
        </w:rPr>
        <w:t xml:space="preserve"> </w:t>
      </w:r>
      <w:r w:rsidRPr="00E430F6">
        <w:rPr>
          <w:rFonts w:eastAsia="宋体"/>
          <w:u w:val="single"/>
        </w:rPr>
        <w:t>done</w:t>
      </w:r>
      <w:r w:rsidRPr="00E430F6">
        <w:rPr>
          <w:rFonts w:eastAsia="宋体"/>
        </w:rPr>
        <w:t>. It’s all yours.</w:t>
      </w:r>
      <w:r w:rsidR="008F401E">
        <w:rPr>
          <w:rFonts w:eastAsia="宋体" w:hint="eastAsia"/>
        </w:rPr>
        <w:t xml:space="preserve"> </w:t>
      </w:r>
      <w:r w:rsidRPr="00E430F6">
        <w:rPr>
          <w:rFonts w:hint="eastAsia"/>
        </w:rPr>
        <w:t>我用完了。交给你了。</w:t>
      </w:r>
    </w:p>
    <w:p w:rsidR="00DD2927" w:rsidRDefault="00E430F6" w:rsidP="00182A90">
      <w:pPr>
        <w:spacing w:after="84"/>
        <w:ind w:firstLine="480"/>
        <w:rPr>
          <w:lang w:eastAsia="zh-TW"/>
        </w:rPr>
      </w:pPr>
      <w:r w:rsidRPr="00E430F6">
        <w:rPr>
          <w:rFonts w:eastAsia="宋体" w:hint="eastAsia"/>
        </w:rPr>
        <w:t>比方你在提款机前面办完了手续，让给排在后面的人使用时就可以加上这么一句。这里的动词</w:t>
      </w:r>
      <w:r w:rsidRPr="00E430F6">
        <w:rPr>
          <w:rFonts w:eastAsia="宋体"/>
        </w:rPr>
        <w:t>do</w:t>
      </w:r>
      <w:r w:rsidRPr="00E430F6">
        <w:rPr>
          <w:rFonts w:eastAsia="宋体" w:hint="eastAsia"/>
        </w:rPr>
        <w:t>是个及物动词，但是</w:t>
      </w:r>
      <w:r w:rsidRPr="00E430F6">
        <w:rPr>
          <w:rFonts w:eastAsia="宋体"/>
        </w:rPr>
        <w:t>am done</w:t>
      </w:r>
      <w:r w:rsidRPr="00E430F6">
        <w:rPr>
          <w:rFonts w:eastAsia="宋体" w:hint="eastAsia"/>
        </w:rPr>
        <w:t>虽然符合「</w:t>
      </w:r>
      <w:r w:rsidRPr="00E430F6">
        <w:rPr>
          <w:rFonts w:eastAsia="宋体"/>
        </w:rPr>
        <w:t>be + Ven</w:t>
      </w:r>
      <w:r w:rsidRPr="00E430F6">
        <w:rPr>
          <w:rFonts w:eastAsia="宋体" w:hint="eastAsia"/>
        </w:rPr>
        <w:t>」的构造，却仍然不能作被动态解释。因为它在这里的意思显然不是说我「被做掉」，而是说我「已经做完」。所以，过去分词</w:t>
      </w:r>
      <w:r w:rsidRPr="00E430F6">
        <w:rPr>
          <w:rFonts w:eastAsia="宋体"/>
        </w:rPr>
        <w:t>done</w:t>
      </w:r>
      <w:r w:rsidRPr="00E430F6">
        <w:rPr>
          <w:rFonts w:eastAsia="宋体" w:hint="eastAsia"/>
        </w:rPr>
        <w:t>在这里要当作形容词看待，不表示被动语态而是表示「完成」状态，也就是「已经」做完的意思。还有一个明显的例子：</w:t>
      </w:r>
    </w:p>
    <w:p w:rsidR="00DD2927" w:rsidRDefault="00E430F6" w:rsidP="00182A90">
      <w:pPr>
        <w:pStyle w:val="Preface"/>
        <w:spacing w:after="84"/>
        <w:ind w:firstLine="480"/>
        <w:rPr>
          <w:lang w:eastAsia="zh-TW"/>
        </w:rPr>
      </w:pPr>
      <w:r w:rsidRPr="00E430F6">
        <w:t xml:space="preserve">The leaves </w:t>
      </w:r>
      <w:r w:rsidRPr="00E430F6">
        <w:rPr>
          <w:u w:val="single"/>
        </w:rPr>
        <w:t>are</w:t>
      </w:r>
      <w:r w:rsidRPr="00E430F6">
        <w:t xml:space="preserve"> </w:t>
      </w:r>
      <w:r w:rsidRPr="00E430F6">
        <w:rPr>
          <w:u w:val="single"/>
        </w:rPr>
        <w:t>fallen</w:t>
      </w:r>
      <w:r w:rsidRPr="00E430F6">
        <w:t>.</w:t>
      </w:r>
      <w:r w:rsidR="00C121BB">
        <w:rPr>
          <w:rFonts w:hint="eastAsia"/>
        </w:rPr>
        <w:t xml:space="preserve"> </w:t>
      </w:r>
      <w:r w:rsidRPr="00E430F6">
        <w:rPr>
          <w:rFonts w:hint="eastAsia"/>
        </w:rPr>
        <w:t>叶子都落光了。</w:t>
      </w:r>
    </w:p>
    <w:p w:rsidR="00DD2927" w:rsidRDefault="00E430F6" w:rsidP="00182A90">
      <w:pPr>
        <w:spacing w:after="84"/>
        <w:ind w:firstLine="480"/>
        <w:rPr>
          <w:lang w:eastAsia="zh-TW"/>
        </w:rPr>
      </w:pPr>
      <w:r w:rsidRPr="00E430F6">
        <w:rPr>
          <w:rFonts w:eastAsia="宋体" w:hint="eastAsia"/>
        </w:rPr>
        <w:t>同样的，</w:t>
      </w:r>
      <w:r w:rsidRPr="00E430F6">
        <w:rPr>
          <w:rFonts w:eastAsia="宋体"/>
        </w:rPr>
        <w:t>are fallen</w:t>
      </w:r>
      <w:r w:rsidRPr="00E430F6">
        <w:rPr>
          <w:rFonts w:eastAsia="宋体" w:hint="eastAsia"/>
        </w:rPr>
        <w:t>也符合「</w:t>
      </w:r>
      <w:r w:rsidRPr="00E430F6">
        <w:rPr>
          <w:rFonts w:eastAsia="宋体"/>
        </w:rPr>
        <w:t>be + Ven</w:t>
      </w:r>
      <w:r w:rsidRPr="00E430F6">
        <w:rPr>
          <w:rFonts w:eastAsia="宋体" w:hint="eastAsia"/>
        </w:rPr>
        <w:t>」的构造，但是仍然不能解释为被动态，因为动词</w:t>
      </w:r>
      <w:r w:rsidRPr="00E430F6">
        <w:rPr>
          <w:rFonts w:eastAsia="宋体"/>
        </w:rPr>
        <w:t>fall</w:t>
      </w:r>
      <w:r w:rsidRPr="00E430F6">
        <w:rPr>
          <w:rFonts w:eastAsia="宋体" w:hint="eastAsia"/>
        </w:rPr>
        <w:t>是不及物动词、并没有被动态可言。这时候过去分词</w:t>
      </w:r>
      <w:r w:rsidRPr="00E430F6">
        <w:rPr>
          <w:rFonts w:eastAsia="宋体"/>
        </w:rPr>
        <w:t>fallen</w:t>
      </w:r>
      <w:r w:rsidRPr="00E430F6">
        <w:rPr>
          <w:rFonts w:eastAsia="宋体" w:hint="eastAsia"/>
        </w:rPr>
        <w:t>必须当形容词解释，表示「完成」状态，也就是说叶子「已经」掉落。</w:t>
      </w:r>
    </w:p>
    <w:p w:rsidR="00DD2927" w:rsidRDefault="00E430F6" w:rsidP="00182A90">
      <w:pPr>
        <w:spacing w:after="84"/>
        <w:ind w:firstLine="480"/>
        <w:rPr>
          <w:lang w:eastAsia="zh-TW"/>
        </w:rPr>
      </w:pPr>
      <w:r w:rsidRPr="00E430F6">
        <w:rPr>
          <w:rFonts w:eastAsia="宋体" w:hint="eastAsia"/>
        </w:rPr>
        <w:t>看了上面几个例子，全部都是</w:t>
      </w:r>
      <w:r w:rsidRPr="00E430F6">
        <w:rPr>
          <w:rFonts w:eastAsia="宋体"/>
        </w:rPr>
        <w:t>be + Ven</w:t>
      </w:r>
      <w:r w:rsidRPr="00E430F6">
        <w:rPr>
          <w:rFonts w:eastAsia="宋体" w:hint="eastAsia"/>
        </w:rPr>
        <w:t>却都不能当作被动态解释。所以，「</w:t>
      </w:r>
      <w:r w:rsidRPr="00E430F6">
        <w:rPr>
          <w:rFonts w:eastAsia="宋体"/>
        </w:rPr>
        <w:t xml:space="preserve">be + Ven = </w:t>
      </w:r>
      <w:r w:rsidRPr="00E430F6">
        <w:rPr>
          <w:rFonts w:eastAsia="宋体" w:hint="eastAsia"/>
        </w:rPr>
        <w:t>被动态」这条规则显然并不可靠。反之，过去分词就算没有放在</w:t>
      </w:r>
      <w:r w:rsidRPr="00E430F6">
        <w:rPr>
          <w:rFonts w:eastAsia="宋体"/>
        </w:rPr>
        <w:t>be</w:t>
      </w:r>
      <w:r w:rsidRPr="00E430F6">
        <w:rPr>
          <w:rFonts w:eastAsia="宋体" w:hint="eastAsia"/>
        </w:rPr>
        <w:t>动词后面，却经常要作被动态解释，例如：</w:t>
      </w:r>
    </w:p>
    <w:p w:rsidR="00785232" w:rsidRPr="00785232" w:rsidRDefault="00E430F6" w:rsidP="00182A90">
      <w:pPr>
        <w:spacing w:after="84"/>
        <w:ind w:firstLine="480"/>
        <w:rPr>
          <w:lang w:eastAsia="zh-TW"/>
        </w:rPr>
      </w:pPr>
      <w:r w:rsidRPr="00E430F6">
        <w:rPr>
          <w:rFonts w:eastAsia="宋体"/>
        </w:rPr>
        <w:t xml:space="preserve">spilt milk </w:t>
      </w:r>
      <w:r w:rsidRPr="00E430F6">
        <w:rPr>
          <w:rFonts w:eastAsia="宋体" w:hint="eastAsia"/>
        </w:rPr>
        <w:t>洒出来的牛奶</w:t>
      </w:r>
    </w:p>
    <w:p w:rsidR="00785232" w:rsidRPr="00785232" w:rsidRDefault="00E430F6" w:rsidP="00182A90">
      <w:pPr>
        <w:spacing w:after="84"/>
        <w:ind w:firstLine="480"/>
        <w:rPr>
          <w:lang w:eastAsia="zh-TW"/>
        </w:rPr>
      </w:pPr>
      <w:r w:rsidRPr="00E430F6">
        <w:rPr>
          <w:rFonts w:eastAsia="宋体"/>
        </w:rPr>
        <w:t xml:space="preserve">a wounded soldier </w:t>
      </w:r>
      <w:r w:rsidRPr="00E430F6">
        <w:rPr>
          <w:rFonts w:eastAsia="宋体" w:hint="eastAsia"/>
        </w:rPr>
        <w:t>伤兵</w:t>
      </w:r>
    </w:p>
    <w:p w:rsidR="00DD2927" w:rsidRDefault="00E430F6" w:rsidP="00182A90">
      <w:pPr>
        <w:spacing w:after="84"/>
        <w:ind w:firstLine="480"/>
        <w:rPr>
          <w:lang w:eastAsia="zh-TW"/>
        </w:rPr>
      </w:pPr>
      <w:r w:rsidRPr="00E430F6">
        <w:rPr>
          <w:rFonts w:eastAsia="宋体"/>
        </w:rPr>
        <w:t xml:space="preserve">burnt-down houses </w:t>
      </w:r>
      <w:r w:rsidRPr="00E430F6">
        <w:rPr>
          <w:rFonts w:eastAsia="宋体" w:hint="eastAsia"/>
        </w:rPr>
        <w:t>被烧毁的房子</w:t>
      </w:r>
    </w:p>
    <w:p w:rsidR="00DD2927" w:rsidRDefault="00E430F6" w:rsidP="00182A90">
      <w:pPr>
        <w:spacing w:after="84"/>
        <w:ind w:firstLine="480"/>
        <w:rPr>
          <w:lang w:eastAsia="zh-TW"/>
        </w:rPr>
      </w:pPr>
      <w:r w:rsidRPr="00E430F6">
        <w:rPr>
          <w:rFonts w:eastAsia="宋体" w:hint="eastAsia"/>
        </w:rPr>
        <w:t>这三个例子都是名词词组。其中</w:t>
      </w:r>
      <w:r w:rsidRPr="00E430F6">
        <w:rPr>
          <w:rFonts w:eastAsia="宋体"/>
        </w:rPr>
        <w:t>milk</w:t>
      </w:r>
      <w:r w:rsidRPr="00E430F6">
        <w:rPr>
          <w:rFonts w:eastAsia="宋体" w:hint="eastAsia"/>
        </w:rPr>
        <w:t>是物质名词、不可数，前面采用了零冠词。中间形容词位置放的是过去分词</w:t>
      </w:r>
      <w:r w:rsidRPr="00E430F6">
        <w:rPr>
          <w:rFonts w:eastAsia="宋体"/>
        </w:rPr>
        <w:t>spilt</w:t>
      </w:r>
      <w:r w:rsidRPr="00E430F6">
        <w:rPr>
          <w:rFonts w:eastAsia="宋体" w:hint="eastAsia"/>
        </w:rPr>
        <w:t>，表示「被洒出来」和「已经洒出来」，兼具被动语态与完成状态。</w:t>
      </w:r>
      <w:r w:rsidRPr="00E430F6">
        <w:rPr>
          <w:rFonts w:eastAsia="宋体"/>
        </w:rPr>
        <w:t>A wounded soldier</w:t>
      </w:r>
      <w:r w:rsidRPr="00E430F6">
        <w:rPr>
          <w:rFonts w:eastAsia="宋体" w:hint="eastAsia"/>
        </w:rPr>
        <w:t>这个名词词组在中间形容词位置放的是过去分词</w:t>
      </w:r>
      <w:r w:rsidRPr="00E430F6">
        <w:rPr>
          <w:rFonts w:eastAsia="宋体"/>
        </w:rPr>
        <w:t>wounded</w:t>
      </w:r>
      <w:r w:rsidRPr="00E430F6">
        <w:rPr>
          <w:rFonts w:eastAsia="宋体" w:hint="eastAsia"/>
        </w:rPr>
        <w:t>，表示「被打伤」和「已经受伤」，也是兼具被动语态与完成状态。最后一个例子中的</w:t>
      </w:r>
      <w:r w:rsidRPr="00E430F6">
        <w:rPr>
          <w:rFonts w:eastAsia="宋体"/>
        </w:rPr>
        <w:t>houses</w:t>
      </w:r>
      <w:r w:rsidRPr="00E430F6">
        <w:rPr>
          <w:rFonts w:eastAsia="宋体" w:hint="eastAsia"/>
        </w:rPr>
        <w:t>是复数、前面采用了零冠词，中间形容词位置放的是过去分词的复合字</w:t>
      </w:r>
      <w:r w:rsidRPr="00E430F6">
        <w:rPr>
          <w:rFonts w:eastAsia="宋体"/>
        </w:rPr>
        <w:t>burnt-down</w:t>
      </w:r>
      <w:r w:rsidRPr="00E430F6">
        <w:rPr>
          <w:rFonts w:eastAsia="宋体" w:hint="eastAsia"/>
        </w:rPr>
        <w:t>，表示「被烧毁」和「已经烧毁了」，兼具被动语态与完成状态。由这三个例子可以看出：过去分词没有放在</w:t>
      </w:r>
      <w:r w:rsidRPr="00E430F6">
        <w:rPr>
          <w:rFonts w:eastAsia="宋体"/>
        </w:rPr>
        <w:t>be</w:t>
      </w:r>
      <w:r w:rsidRPr="00E430F6">
        <w:rPr>
          <w:rFonts w:eastAsia="宋体" w:hint="eastAsia"/>
        </w:rPr>
        <w:t>动词后面，仍然可以有被动语态。</w:t>
      </w:r>
    </w:p>
    <w:p w:rsidR="00EA57E3" w:rsidRDefault="00E430F6" w:rsidP="00182A90">
      <w:pPr>
        <w:spacing w:after="84"/>
        <w:ind w:firstLine="480"/>
        <w:rPr>
          <w:lang w:eastAsia="zh-TW"/>
        </w:rPr>
      </w:pPr>
      <w:r w:rsidRPr="00E430F6">
        <w:rPr>
          <w:rFonts w:eastAsia="宋体" w:hint="eastAsia"/>
        </w:rPr>
        <w:t>由以上观察可知，</w:t>
      </w:r>
      <w:r w:rsidRPr="00C121BB">
        <w:rPr>
          <w:rStyle w:val="af1"/>
        </w:rPr>
        <w:t>be + Ven</w:t>
      </w:r>
      <w:r w:rsidRPr="00C121BB">
        <w:rPr>
          <w:rStyle w:val="af1"/>
          <w:rFonts w:hint="eastAsia"/>
        </w:rPr>
        <w:t>不一定是被动语态，反而单独的</w:t>
      </w:r>
      <w:r w:rsidRPr="00C121BB">
        <w:rPr>
          <w:rStyle w:val="af1"/>
        </w:rPr>
        <w:t>Ven</w:t>
      </w:r>
      <w:r w:rsidRPr="00C121BB">
        <w:rPr>
          <w:rStyle w:val="af1"/>
          <w:rFonts w:hint="eastAsia"/>
        </w:rPr>
        <w:t>也能够表达被动语态。</w:t>
      </w:r>
      <w:r w:rsidRPr="00E430F6">
        <w:rPr>
          <w:rFonts w:eastAsia="宋体" w:hint="eastAsia"/>
        </w:rPr>
        <w:t>所以「</w:t>
      </w:r>
      <w:r w:rsidRPr="00E430F6">
        <w:rPr>
          <w:rFonts w:eastAsia="宋体"/>
        </w:rPr>
        <w:t xml:space="preserve">be + Ven = </w:t>
      </w:r>
      <w:r w:rsidRPr="00E430F6">
        <w:rPr>
          <w:rFonts w:eastAsia="宋体" w:hint="eastAsia"/>
        </w:rPr>
        <w:t>被动态」这种公式不是很有意义，不如分开来理解：</w:t>
      </w:r>
      <w:r w:rsidRPr="00C121BB">
        <w:rPr>
          <w:rStyle w:val="af1"/>
        </w:rPr>
        <w:t>be</w:t>
      </w:r>
      <w:r w:rsidRPr="00C121BB">
        <w:rPr>
          <w:rStyle w:val="af1"/>
          <w:rFonts w:hint="eastAsia"/>
        </w:rPr>
        <w:t>是动词、后面的过去分词是形容词补语，</w:t>
      </w:r>
      <w:r w:rsidRPr="00C121BB">
        <w:rPr>
          <w:rStyle w:val="af1"/>
        </w:rPr>
        <w:t>Ven</w:t>
      </w:r>
      <w:r w:rsidRPr="00C121BB">
        <w:rPr>
          <w:rStyle w:val="af1"/>
          <w:rFonts w:hint="eastAsia"/>
        </w:rPr>
        <w:t>本身可以表示被动语态或完成状态。</w:t>
      </w:r>
    </w:p>
    <w:p w:rsidR="00DD2927" w:rsidRPr="00995D85" w:rsidRDefault="00B875F7" w:rsidP="00182A90">
      <w:pPr>
        <w:pStyle w:val="4"/>
        <w:spacing w:after="84"/>
      </w:pPr>
      <w:r w:rsidRPr="00995D85">
        <w:rPr>
          <w:rFonts w:hint="eastAsia"/>
        </w:rPr>
        <w:t>（</w:t>
      </w:r>
      <w:r w:rsidRPr="00995D85">
        <w:rPr>
          <w:rFonts w:hint="eastAsia"/>
        </w:rPr>
        <w:t>2</w:t>
      </w:r>
      <w:r w:rsidRPr="00995D85">
        <w:rPr>
          <w:rFonts w:hint="eastAsia"/>
        </w:rPr>
        <w:t>）</w:t>
      </w:r>
      <w:r w:rsidR="00E430F6" w:rsidRPr="00995D85">
        <w:rPr>
          <w:rFonts w:hint="eastAsia"/>
        </w:rPr>
        <w:t>现在分词</w:t>
      </w:r>
    </w:p>
    <w:p w:rsidR="00DD2927" w:rsidRDefault="00E430F6" w:rsidP="00182A90">
      <w:pPr>
        <w:spacing w:after="84"/>
        <w:ind w:firstLine="480"/>
        <w:rPr>
          <w:lang w:eastAsia="zh-TW"/>
        </w:rPr>
      </w:pPr>
      <w:r w:rsidRPr="00E430F6">
        <w:rPr>
          <w:rFonts w:eastAsia="宋体" w:hint="eastAsia"/>
        </w:rPr>
        <w:t>和过去分词一样，现在分词也有动词用法与形容词用法的差别，但也可以选择忽略这个细微的差别。先看看下面的例子：</w:t>
      </w:r>
    </w:p>
    <w:p w:rsidR="00785232" w:rsidRPr="00785232" w:rsidRDefault="00E430F6" w:rsidP="00182A90">
      <w:pPr>
        <w:spacing w:after="84"/>
        <w:ind w:firstLine="480"/>
        <w:rPr>
          <w:lang w:eastAsia="zh-TW"/>
        </w:rPr>
      </w:pPr>
      <w:r w:rsidRPr="00E430F6">
        <w:rPr>
          <w:rFonts w:eastAsia="宋体"/>
        </w:rPr>
        <w:t xml:space="preserve">1. The dog </w:t>
      </w:r>
      <w:r w:rsidRPr="00E430F6">
        <w:rPr>
          <w:rFonts w:eastAsia="宋体"/>
          <w:u w:val="single"/>
        </w:rPr>
        <w:t>was sleeping</w:t>
      </w:r>
      <w:r w:rsidRPr="00E430F6">
        <w:rPr>
          <w:rFonts w:eastAsia="宋体"/>
        </w:rPr>
        <w:t xml:space="preserve"> under the car then.</w:t>
      </w:r>
    </w:p>
    <w:p w:rsidR="00785232" w:rsidRPr="00785232" w:rsidRDefault="00E430F6" w:rsidP="00182A90">
      <w:pPr>
        <w:spacing w:after="84"/>
        <w:ind w:firstLine="480"/>
        <w:rPr>
          <w:lang w:eastAsia="zh-TW"/>
        </w:rPr>
      </w:pPr>
      <w:r w:rsidRPr="00E430F6">
        <w:rPr>
          <w:rFonts w:eastAsia="宋体"/>
        </w:rPr>
        <w:t xml:space="preserve">2. The story is rather </w:t>
      </w:r>
      <w:r w:rsidRPr="00E430F6">
        <w:rPr>
          <w:rFonts w:eastAsia="宋体"/>
          <w:u w:val="single"/>
        </w:rPr>
        <w:t>interesting</w:t>
      </w:r>
      <w:r w:rsidRPr="00E430F6">
        <w:rPr>
          <w:rFonts w:eastAsia="宋体"/>
        </w:rPr>
        <w:t>.</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句中的动词是过去进行式</w:t>
      </w:r>
      <w:r w:rsidRPr="00E430F6">
        <w:rPr>
          <w:rFonts w:eastAsia="宋体"/>
        </w:rPr>
        <w:t>was sleeping</w:t>
      </w:r>
      <w:r w:rsidRPr="00E430F6">
        <w:rPr>
          <w:rFonts w:eastAsia="宋体" w:hint="eastAsia"/>
        </w:rPr>
        <w:t>，表示「正在睡觉」或「一直睡觉」。现在分词</w:t>
      </w:r>
      <w:r w:rsidRPr="00E430F6">
        <w:rPr>
          <w:rFonts w:eastAsia="宋体"/>
        </w:rPr>
        <w:t>sleeping</w:t>
      </w:r>
      <w:r w:rsidRPr="00E430F6">
        <w:rPr>
          <w:rFonts w:eastAsia="宋体" w:hint="eastAsia"/>
        </w:rPr>
        <w:t>属于动词词组中的一部分，所以是当动词使用。第</w:t>
      </w:r>
      <w:r w:rsidRPr="00E430F6">
        <w:rPr>
          <w:rFonts w:eastAsia="宋体"/>
        </w:rPr>
        <w:t>2</w:t>
      </w:r>
      <w:r w:rsidRPr="00E430F6">
        <w:rPr>
          <w:rFonts w:eastAsia="宋体" w:hint="eastAsia"/>
        </w:rPr>
        <w:lastRenderedPageBreak/>
        <w:t>句的动词则是现在简单式的</w:t>
      </w:r>
      <w:r w:rsidRPr="00E430F6">
        <w:rPr>
          <w:rFonts w:eastAsia="宋体"/>
        </w:rPr>
        <w:t>is</w:t>
      </w:r>
      <w:r w:rsidRPr="00E430F6">
        <w:rPr>
          <w:rFonts w:eastAsia="宋体" w:hint="eastAsia"/>
        </w:rPr>
        <w:t>，后面的现在分词</w:t>
      </w:r>
      <w:r w:rsidRPr="00E430F6">
        <w:rPr>
          <w:rFonts w:eastAsia="宋体"/>
        </w:rPr>
        <w:t>interesting</w:t>
      </w:r>
      <w:r w:rsidRPr="00E430F6">
        <w:rPr>
          <w:rFonts w:eastAsia="宋体" w:hint="eastAsia"/>
        </w:rPr>
        <w:t>是个形容词、当作主词补语。有一个比较明显的线索是在</w:t>
      </w:r>
      <w:r w:rsidRPr="00E430F6">
        <w:rPr>
          <w:rFonts w:eastAsia="宋体"/>
        </w:rPr>
        <w:t>interesting</w:t>
      </w:r>
      <w:r w:rsidRPr="00E430F6">
        <w:rPr>
          <w:rFonts w:eastAsia="宋体" w:hint="eastAsia"/>
        </w:rPr>
        <w:t>前面有个程度副词</w:t>
      </w:r>
      <w:r w:rsidRPr="00E430F6">
        <w:rPr>
          <w:rFonts w:eastAsia="宋体"/>
        </w:rPr>
        <w:t>rather</w:t>
      </w:r>
      <w:r w:rsidRPr="00E430F6">
        <w:rPr>
          <w:rFonts w:eastAsia="宋体" w:hint="eastAsia"/>
        </w:rPr>
        <w:t>修饰它，可以看出</w:t>
      </w:r>
      <w:r w:rsidRPr="00E430F6">
        <w:rPr>
          <w:rFonts w:eastAsia="宋体"/>
        </w:rPr>
        <w:t>interesting</w:t>
      </w:r>
      <w:r w:rsidRPr="00E430F6">
        <w:rPr>
          <w:rFonts w:eastAsia="宋体" w:hint="eastAsia"/>
        </w:rPr>
        <w:t>不是动词、而是形容词。</w:t>
      </w:r>
    </w:p>
    <w:p w:rsidR="00DD2927" w:rsidRDefault="00E430F6" w:rsidP="00182A90">
      <w:pPr>
        <w:spacing w:after="84"/>
        <w:ind w:firstLine="480"/>
        <w:rPr>
          <w:lang w:eastAsia="zh-TW"/>
        </w:rPr>
      </w:pPr>
      <w:r w:rsidRPr="00E430F6">
        <w:rPr>
          <w:rFonts w:eastAsia="宋体" w:hint="eastAsia"/>
        </w:rPr>
        <w:t>从上面两个句子可以看出，现在分词有时候是动词词组的一部分、当动词使用，也有时候独立当作形容词使用。这两种用法之间确实有差别。不过，其间的差别相当细微，从语言学习者的角度来看可以忽略。换句话说，包括上列第</w:t>
      </w:r>
      <w:r w:rsidRPr="00E430F6">
        <w:rPr>
          <w:rFonts w:eastAsia="宋体"/>
        </w:rPr>
        <w:t>1</w:t>
      </w:r>
      <w:r w:rsidRPr="00E430F6">
        <w:rPr>
          <w:rFonts w:eastAsia="宋体" w:hint="eastAsia"/>
        </w:rPr>
        <w:t>句也可以认定</w:t>
      </w:r>
      <w:r w:rsidRPr="00E430F6">
        <w:rPr>
          <w:rFonts w:eastAsia="宋体"/>
        </w:rPr>
        <w:t>was</w:t>
      </w:r>
      <w:r w:rsidRPr="00E430F6">
        <w:rPr>
          <w:rFonts w:eastAsia="宋体" w:hint="eastAsia"/>
        </w:rPr>
        <w:t>为动词、后面的现在分词</w:t>
      </w:r>
      <w:r w:rsidRPr="00E430F6">
        <w:rPr>
          <w:rFonts w:eastAsia="宋体"/>
        </w:rPr>
        <w:t>sleeping</w:t>
      </w:r>
      <w:r w:rsidRPr="00E430F6">
        <w:rPr>
          <w:rFonts w:eastAsia="宋体" w:hint="eastAsia"/>
        </w:rPr>
        <w:t>为形容词作为主词补语，句型诠释和第</w:t>
      </w:r>
      <w:r w:rsidRPr="00E430F6">
        <w:rPr>
          <w:rFonts w:eastAsia="宋体"/>
        </w:rPr>
        <w:t>2</w:t>
      </w:r>
      <w:r w:rsidRPr="00E430F6">
        <w:rPr>
          <w:rFonts w:eastAsia="宋体" w:hint="eastAsia"/>
        </w:rPr>
        <w:t>句相同。</w:t>
      </w:r>
      <w:r w:rsidRPr="00CF47CB">
        <w:rPr>
          <w:rStyle w:val="af1"/>
          <w:rFonts w:hint="eastAsia"/>
        </w:rPr>
        <w:t>现在分词字尾的</w:t>
      </w:r>
      <w:r w:rsidRPr="00CF47CB">
        <w:rPr>
          <w:rStyle w:val="af1"/>
        </w:rPr>
        <w:t>-ing</w:t>
      </w:r>
      <w:r w:rsidRPr="00CF47CB">
        <w:rPr>
          <w:rStyle w:val="af1"/>
          <w:rFonts w:hint="eastAsia"/>
        </w:rPr>
        <w:t>本身就可以表达「进行」状态。</w:t>
      </w:r>
      <w:r w:rsidRPr="00E430F6">
        <w:rPr>
          <w:rFonts w:eastAsia="宋体" w:hint="eastAsia"/>
        </w:rPr>
        <w:t>这是求其简单化的诠释。</w:t>
      </w:r>
    </w:p>
    <w:p w:rsidR="00DD2927" w:rsidRDefault="00E430F6" w:rsidP="00182A90">
      <w:pPr>
        <w:spacing w:after="84"/>
        <w:ind w:firstLine="480"/>
        <w:rPr>
          <w:lang w:eastAsia="zh-TW"/>
        </w:rPr>
      </w:pPr>
      <w:r w:rsidRPr="00E430F6">
        <w:rPr>
          <w:rFonts w:eastAsia="宋体"/>
        </w:rPr>
        <w:t xml:space="preserve">be + Ving = </w:t>
      </w:r>
      <w:r w:rsidRPr="00E430F6">
        <w:rPr>
          <w:rFonts w:eastAsia="宋体" w:hint="eastAsia"/>
        </w:rPr>
        <w:t>进行式？</w:t>
      </w:r>
    </w:p>
    <w:p w:rsidR="00DD2927" w:rsidRDefault="00E430F6" w:rsidP="00182A90">
      <w:pPr>
        <w:spacing w:after="84"/>
        <w:ind w:firstLine="480"/>
        <w:rPr>
          <w:lang w:eastAsia="zh-TW"/>
        </w:rPr>
      </w:pPr>
      <w:r w:rsidRPr="00E430F6">
        <w:rPr>
          <w:rFonts w:eastAsia="宋体" w:hint="eastAsia"/>
        </w:rPr>
        <w:t>传统文法还有一条基本规则是「</w:t>
      </w:r>
      <w:r w:rsidRPr="00E430F6">
        <w:rPr>
          <w:rFonts w:eastAsia="宋体"/>
        </w:rPr>
        <w:t xml:space="preserve">be + Ving = </w:t>
      </w:r>
      <w:r w:rsidRPr="00E430F6">
        <w:rPr>
          <w:rFonts w:eastAsia="宋体" w:hint="eastAsia"/>
        </w:rPr>
        <w:t>进行式」。这条规则也不是很有意义。因为，</w:t>
      </w:r>
      <w:r w:rsidRPr="00E430F6">
        <w:rPr>
          <w:rFonts w:eastAsia="宋体"/>
        </w:rPr>
        <w:t>be + Ving</w:t>
      </w:r>
      <w:r w:rsidRPr="00E430F6">
        <w:rPr>
          <w:rFonts w:eastAsia="宋体" w:hint="eastAsia"/>
        </w:rPr>
        <w:t>不一定是进行式。反之，没有</w:t>
      </w:r>
      <w:r w:rsidRPr="00E430F6">
        <w:rPr>
          <w:rFonts w:eastAsia="宋体"/>
        </w:rPr>
        <w:t>be</w:t>
      </w:r>
      <w:r w:rsidRPr="00E430F6">
        <w:rPr>
          <w:rFonts w:eastAsia="宋体" w:hint="eastAsia"/>
        </w:rPr>
        <w:t>动词时，独立的</w:t>
      </w:r>
      <w:r w:rsidRPr="00E430F6">
        <w:rPr>
          <w:rFonts w:eastAsia="宋体"/>
        </w:rPr>
        <w:t>Ving</w:t>
      </w:r>
      <w:r w:rsidRPr="00E430F6">
        <w:rPr>
          <w:rFonts w:eastAsia="宋体" w:hint="eastAsia"/>
        </w:rPr>
        <w:t>还是可以表达进行状态。例如：</w:t>
      </w:r>
    </w:p>
    <w:p w:rsidR="00785232" w:rsidRPr="00785232" w:rsidRDefault="00E430F6" w:rsidP="00182A90">
      <w:pPr>
        <w:spacing w:after="84"/>
        <w:ind w:firstLine="480"/>
        <w:rPr>
          <w:lang w:eastAsia="zh-TW"/>
        </w:rPr>
      </w:pPr>
      <w:r w:rsidRPr="00E430F6">
        <w:rPr>
          <w:rFonts w:eastAsia="宋体"/>
        </w:rPr>
        <w:t xml:space="preserve">The movie was really </w:t>
      </w:r>
      <w:r w:rsidRPr="00E430F6">
        <w:rPr>
          <w:rFonts w:eastAsia="宋体"/>
          <w:u w:val="single"/>
        </w:rPr>
        <w:t>boring</w:t>
      </w:r>
      <w:r w:rsidRPr="00E430F6">
        <w:rPr>
          <w:rFonts w:eastAsia="宋体"/>
        </w:rPr>
        <w:t>.</w:t>
      </w:r>
    </w:p>
    <w:p w:rsidR="00DD2927" w:rsidRDefault="00E430F6" w:rsidP="00182A90">
      <w:pPr>
        <w:spacing w:after="84"/>
        <w:ind w:firstLine="480"/>
        <w:rPr>
          <w:lang w:eastAsia="zh-TW"/>
        </w:rPr>
      </w:pPr>
      <w:r w:rsidRPr="00E430F6">
        <w:rPr>
          <w:rFonts w:eastAsia="宋体" w:hint="eastAsia"/>
        </w:rPr>
        <w:t>这个句子里面虽然有</w:t>
      </w:r>
      <w:r w:rsidRPr="00E430F6">
        <w:rPr>
          <w:rFonts w:eastAsia="宋体"/>
        </w:rPr>
        <w:t>be + Ving</w:t>
      </w:r>
      <w:r w:rsidRPr="00E430F6">
        <w:rPr>
          <w:rFonts w:eastAsia="宋体" w:hint="eastAsia"/>
        </w:rPr>
        <w:t>（</w:t>
      </w:r>
      <w:r w:rsidRPr="00E430F6">
        <w:rPr>
          <w:rFonts w:eastAsia="宋体"/>
        </w:rPr>
        <w:t>was boring</w:t>
      </w:r>
      <w:r w:rsidRPr="00E430F6">
        <w:rPr>
          <w:rFonts w:eastAsia="宋体" w:hint="eastAsia"/>
        </w:rPr>
        <w:t>），却不是进行式。句中的动词是过去简单式的</w:t>
      </w:r>
      <w:r w:rsidRPr="00E430F6">
        <w:rPr>
          <w:rFonts w:eastAsia="宋体"/>
        </w:rPr>
        <w:t>was</w:t>
      </w:r>
      <w:r w:rsidRPr="00E430F6">
        <w:rPr>
          <w:rFonts w:eastAsia="宋体" w:hint="eastAsia"/>
        </w:rPr>
        <w:t>，后面的现在分词</w:t>
      </w:r>
      <w:r w:rsidRPr="00E430F6">
        <w:rPr>
          <w:rFonts w:eastAsia="宋体"/>
        </w:rPr>
        <w:t>boring</w:t>
      </w:r>
      <w:r w:rsidRPr="00E430F6">
        <w:rPr>
          <w:rFonts w:eastAsia="宋体" w:hint="eastAsia"/>
        </w:rPr>
        <w:t>是形容词，当作主词补语、修饰主词</w:t>
      </w:r>
      <w:r w:rsidRPr="00E430F6">
        <w:rPr>
          <w:rFonts w:eastAsia="宋体"/>
        </w:rPr>
        <w:t>the movie</w:t>
      </w:r>
      <w:r w:rsidRPr="00E430F6">
        <w:rPr>
          <w:rFonts w:eastAsia="宋体" w:hint="eastAsia"/>
        </w:rPr>
        <w:t>。反之：</w:t>
      </w:r>
    </w:p>
    <w:p w:rsidR="00785232" w:rsidRPr="00785232" w:rsidRDefault="00E430F6" w:rsidP="00182A90">
      <w:pPr>
        <w:spacing w:after="84"/>
        <w:ind w:firstLine="480"/>
        <w:rPr>
          <w:lang w:eastAsia="zh-TW"/>
        </w:rPr>
      </w:pPr>
      <w:r w:rsidRPr="00E430F6">
        <w:rPr>
          <w:rFonts w:eastAsia="宋体"/>
        </w:rPr>
        <w:t xml:space="preserve">drifting leaves </w:t>
      </w:r>
      <w:r w:rsidRPr="00E430F6">
        <w:rPr>
          <w:rFonts w:eastAsia="宋体" w:hint="eastAsia"/>
        </w:rPr>
        <w:t>随水漂流的树叶</w:t>
      </w:r>
    </w:p>
    <w:p w:rsidR="00785232" w:rsidRPr="00785232" w:rsidRDefault="00E430F6" w:rsidP="00182A90">
      <w:pPr>
        <w:spacing w:after="84"/>
        <w:ind w:firstLine="480"/>
        <w:rPr>
          <w:lang w:eastAsia="zh-TW"/>
        </w:rPr>
      </w:pPr>
      <w:r w:rsidRPr="00E430F6">
        <w:rPr>
          <w:rFonts w:eastAsia="宋体"/>
        </w:rPr>
        <w:t xml:space="preserve">singing birds </w:t>
      </w:r>
      <w:r w:rsidRPr="00E430F6">
        <w:rPr>
          <w:rFonts w:eastAsia="宋体" w:hint="eastAsia"/>
        </w:rPr>
        <w:t>在唱歌的鸟</w:t>
      </w:r>
    </w:p>
    <w:p w:rsidR="00DD2927" w:rsidRDefault="00E430F6" w:rsidP="00182A90">
      <w:pPr>
        <w:spacing w:after="84"/>
        <w:ind w:firstLine="480"/>
        <w:rPr>
          <w:lang w:eastAsia="zh-TW"/>
        </w:rPr>
      </w:pPr>
      <w:r w:rsidRPr="00E430F6">
        <w:rPr>
          <w:rFonts w:eastAsia="宋体"/>
        </w:rPr>
        <w:t xml:space="preserve">a sinking ship </w:t>
      </w:r>
      <w:r w:rsidRPr="00E430F6">
        <w:rPr>
          <w:rFonts w:eastAsia="宋体" w:hint="eastAsia"/>
        </w:rPr>
        <w:t>逐渐沉没的船只</w:t>
      </w:r>
    </w:p>
    <w:p w:rsidR="00DD2927" w:rsidRDefault="00E430F6" w:rsidP="00182A90">
      <w:pPr>
        <w:spacing w:after="84"/>
        <w:ind w:firstLine="480"/>
        <w:rPr>
          <w:lang w:eastAsia="zh-TW"/>
        </w:rPr>
      </w:pPr>
      <w:r w:rsidRPr="00E430F6">
        <w:rPr>
          <w:rFonts w:eastAsia="宋体" w:hint="eastAsia"/>
        </w:rPr>
        <w:t>这三个名词词组，中间都有现在分词当作形容词。这三个现在分词都没有放在</w:t>
      </w:r>
      <w:r w:rsidRPr="00E430F6">
        <w:rPr>
          <w:rFonts w:eastAsia="宋体"/>
        </w:rPr>
        <w:t>be</w:t>
      </w:r>
      <w:r w:rsidRPr="00E430F6">
        <w:rPr>
          <w:rFonts w:eastAsia="宋体" w:hint="eastAsia"/>
        </w:rPr>
        <w:t>动词后面、却都表现出「进行」状态：</w:t>
      </w:r>
      <w:r w:rsidRPr="00E430F6">
        <w:rPr>
          <w:rFonts w:eastAsia="宋体"/>
        </w:rPr>
        <w:t>drifting</w:t>
      </w:r>
      <w:r w:rsidRPr="00E430F6">
        <w:rPr>
          <w:rFonts w:eastAsia="宋体" w:hint="eastAsia"/>
        </w:rPr>
        <w:t>是「正在」漂流、</w:t>
      </w:r>
      <w:r w:rsidRPr="00E430F6">
        <w:rPr>
          <w:rFonts w:eastAsia="宋体"/>
        </w:rPr>
        <w:t>singing</w:t>
      </w:r>
      <w:r w:rsidRPr="00E430F6">
        <w:rPr>
          <w:rFonts w:eastAsia="宋体" w:hint="eastAsia"/>
        </w:rPr>
        <w:t>是「正在」唱歌、</w:t>
      </w:r>
      <w:r w:rsidRPr="00E430F6">
        <w:rPr>
          <w:rFonts w:eastAsia="宋体"/>
        </w:rPr>
        <w:t>sinking</w:t>
      </w:r>
      <w:r w:rsidRPr="00E430F6">
        <w:rPr>
          <w:rFonts w:eastAsia="宋体" w:hint="eastAsia"/>
        </w:rPr>
        <w:t>是「正在」沉没。</w:t>
      </w:r>
    </w:p>
    <w:p w:rsidR="00DD2927" w:rsidRDefault="00E430F6" w:rsidP="00182A90">
      <w:pPr>
        <w:spacing w:after="84"/>
        <w:ind w:firstLine="480"/>
        <w:rPr>
          <w:lang w:eastAsia="zh-TW"/>
        </w:rPr>
      </w:pPr>
      <w:r w:rsidRPr="00E430F6">
        <w:rPr>
          <w:rFonts w:eastAsia="宋体" w:hint="eastAsia"/>
        </w:rPr>
        <w:t>另外，即使是传统文法认定的进行式，如果换个角度诠释，把</w:t>
      </w:r>
      <w:r w:rsidRPr="00E430F6">
        <w:rPr>
          <w:rFonts w:eastAsia="宋体"/>
        </w:rPr>
        <w:t>be</w:t>
      </w:r>
      <w:r w:rsidRPr="00E430F6">
        <w:rPr>
          <w:rFonts w:eastAsia="宋体" w:hint="eastAsia"/>
        </w:rPr>
        <w:t>视为动词、后面的现在分词视为具有「进行」状态的形容词，也都可以讲得通，句型的变化也会比较灵活。例如：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 xml:space="preserve">that the tree </w:t>
      </w:r>
      <w:r w:rsidRPr="00E430F6">
        <w:rPr>
          <w:rFonts w:eastAsia="宋体"/>
          <w:u w:val="double"/>
        </w:rPr>
        <w:t>was swaying</w:t>
      </w:r>
      <w:r w:rsidRPr="00E430F6">
        <w:rPr>
          <w:rFonts w:eastAsia="宋体"/>
          <w:u w:val="single"/>
        </w:rPr>
        <w:t xml:space="preserve"> in the breeze</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w:t>
      </w:r>
      <w:r w:rsidR="008F401E">
        <w:rPr>
          <w:rFonts w:hint="eastAsia"/>
        </w:rPr>
        <w:t xml:space="preserve"> </w:t>
      </w:r>
      <w:r w:rsidRPr="00E430F6">
        <w:t>V          O</w:t>
      </w:r>
      <w:r w:rsidRPr="00E430F6">
        <w:rPr>
          <w:rFonts w:hint="eastAsia"/>
        </w:rPr>
        <w:t>（名词</w:t>
      </w:r>
      <w:r w:rsidR="00BF5096">
        <w:rPr>
          <w:rFonts w:hint="eastAsia"/>
        </w:rPr>
        <w:t>从句</w:t>
      </w:r>
      <w:r w:rsidRPr="00E430F6">
        <w:rPr>
          <w:rFonts w:hint="eastAsia"/>
        </w:rPr>
        <w:t>）</w:t>
      </w:r>
    </w:p>
    <w:p w:rsidR="00785232" w:rsidRPr="00785232" w:rsidRDefault="00E430F6" w:rsidP="00182A90">
      <w:pPr>
        <w:pStyle w:val="Preface"/>
        <w:spacing w:after="84"/>
        <w:ind w:firstLine="480"/>
      </w:pPr>
      <w:r w:rsidRPr="00E430F6">
        <w:t xml:space="preserve">2. </w:t>
      </w:r>
      <w:r w:rsidRPr="00E430F6">
        <w:rPr>
          <w:u w:val="single"/>
        </w:rPr>
        <w:t>I</w:t>
      </w:r>
      <w:r w:rsidRPr="00E430F6">
        <w:t xml:space="preserve"> </w:t>
      </w:r>
      <w:r w:rsidRPr="00E430F6">
        <w:rPr>
          <w:u w:val="single"/>
        </w:rPr>
        <w:t>saw</w:t>
      </w:r>
      <w:r w:rsidRPr="00E430F6">
        <w:t xml:space="preserve"> </w:t>
      </w:r>
      <w:r w:rsidRPr="00E430F6">
        <w:rPr>
          <w:u w:val="single"/>
        </w:rPr>
        <w:t>the tree</w:t>
      </w:r>
      <w:r w:rsidRPr="00E430F6">
        <w:t xml:space="preserve"> </w:t>
      </w:r>
      <w:r w:rsidRPr="00E430F6">
        <w:rPr>
          <w:u w:val="single"/>
        </w:rPr>
        <w:t>swaying</w:t>
      </w:r>
      <w:r w:rsidRPr="00E430F6">
        <w:t xml:space="preserve"> in the breeze.</w:t>
      </w:r>
      <w:r w:rsidR="008F401E">
        <w:rPr>
          <w:rFonts w:hint="eastAsia"/>
        </w:rPr>
        <w:t xml:space="preserve"> </w:t>
      </w:r>
      <w:r w:rsidR="008F401E" w:rsidRPr="009812FD">
        <w:rPr>
          <w:rFonts w:hint="eastAsia"/>
        </w:rPr>
        <w:t>我看到树在风中摇摆。</w:t>
      </w:r>
    </w:p>
    <w:p w:rsidR="00785232" w:rsidRPr="00785232" w:rsidRDefault="00E430F6" w:rsidP="00182A90">
      <w:pPr>
        <w:pStyle w:val="Preface"/>
        <w:spacing w:after="84"/>
        <w:ind w:firstLine="480"/>
        <w:rPr>
          <w:lang w:eastAsia="zh-TW"/>
        </w:rPr>
      </w:pPr>
      <w:r w:rsidRPr="00E430F6">
        <w:t xml:space="preserve">  S</w:t>
      </w:r>
      <w:r w:rsidR="008F401E">
        <w:rPr>
          <w:rFonts w:hint="eastAsia"/>
        </w:rPr>
        <w:t xml:space="preserve"> </w:t>
      </w:r>
      <w:r w:rsidRPr="00E430F6">
        <w:t xml:space="preserve"> V    O     C</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句的</w:t>
      </w:r>
      <w:r w:rsidR="009D20F5">
        <w:rPr>
          <w:rFonts w:eastAsia="宋体" w:hint="eastAsia"/>
        </w:rPr>
        <w:t>受词（宾语）</w:t>
      </w:r>
      <w:r w:rsidR="00BF5096">
        <w:rPr>
          <w:rFonts w:eastAsia="宋体" w:hint="eastAsia"/>
        </w:rPr>
        <w:t>从句</w:t>
      </w:r>
      <w:r w:rsidRPr="00E430F6">
        <w:rPr>
          <w:rFonts w:eastAsia="宋体" w:hint="eastAsia"/>
        </w:rPr>
        <w:t>中，动词是</w:t>
      </w:r>
      <w:r w:rsidRPr="00E430F6">
        <w:rPr>
          <w:rFonts w:eastAsia="宋体"/>
        </w:rPr>
        <w:t>was swaying</w:t>
      </w:r>
      <w:r w:rsidRPr="00E430F6">
        <w:rPr>
          <w:rFonts w:eastAsia="宋体" w:hint="eastAsia"/>
        </w:rPr>
        <w:t>这个过去进行式的动词词组，现在分词</w:t>
      </w:r>
      <w:r w:rsidRPr="00E430F6">
        <w:rPr>
          <w:rFonts w:eastAsia="宋体"/>
        </w:rPr>
        <w:t>swaying</w:t>
      </w:r>
      <w:r w:rsidRPr="00E430F6">
        <w:rPr>
          <w:rFonts w:eastAsia="宋体" w:hint="eastAsia"/>
        </w:rPr>
        <w:t>是动词中的一部分。但是，这个句子一旦减化成为第</w:t>
      </w:r>
      <w:r w:rsidRPr="00E430F6">
        <w:rPr>
          <w:rFonts w:eastAsia="宋体"/>
        </w:rPr>
        <w:t>2</w:t>
      </w:r>
      <w:r w:rsidRPr="00E430F6">
        <w:rPr>
          <w:rFonts w:eastAsia="宋体" w:hint="eastAsia"/>
        </w:rPr>
        <w:t>句，传统文法也不得不改变诠释，将现在分词</w:t>
      </w:r>
      <w:r w:rsidRPr="00E430F6">
        <w:rPr>
          <w:rFonts w:eastAsia="宋体"/>
        </w:rPr>
        <w:t>swaying</w:t>
      </w:r>
      <w:r w:rsidRPr="00E430F6">
        <w:rPr>
          <w:rFonts w:eastAsia="宋体" w:hint="eastAsia"/>
        </w:rPr>
        <w:t>视为形容词、当作</w:t>
      </w:r>
      <w:r w:rsidR="009D20F5">
        <w:rPr>
          <w:rFonts w:eastAsia="宋体" w:hint="eastAsia"/>
        </w:rPr>
        <w:t>受词（宾语）</w:t>
      </w:r>
      <w:r w:rsidRPr="00E430F6">
        <w:rPr>
          <w:rFonts w:eastAsia="宋体" w:hint="eastAsia"/>
        </w:rPr>
        <w:t>补语看待。既然如此，为何不直接把第</w:t>
      </w:r>
      <w:r w:rsidRPr="00E430F6">
        <w:rPr>
          <w:rFonts w:eastAsia="宋体"/>
        </w:rPr>
        <w:t>1</w:t>
      </w:r>
      <w:r w:rsidRPr="00E430F6">
        <w:rPr>
          <w:rFonts w:eastAsia="宋体" w:hint="eastAsia"/>
        </w:rPr>
        <w:t>句中</w:t>
      </w:r>
      <w:r w:rsidRPr="00E430F6">
        <w:rPr>
          <w:rFonts w:eastAsia="宋体"/>
        </w:rPr>
        <w:t>the tree was swaying</w:t>
      </w:r>
      <w:r w:rsidRPr="00E430F6">
        <w:rPr>
          <w:rFonts w:eastAsia="宋体" w:hint="eastAsia"/>
        </w:rPr>
        <w:t>的</w:t>
      </w:r>
      <w:r w:rsidRPr="00E430F6">
        <w:rPr>
          <w:rFonts w:eastAsia="宋体"/>
        </w:rPr>
        <w:t>swaying</w:t>
      </w:r>
      <w:r w:rsidRPr="00E430F6">
        <w:rPr>
          <w:rFonts w:eastAsia="宋体" w:hint="eastAsia"/>
        </w:rPr>
        <w:t>也视为形容词补语、</w:t>
      </w:r>
      <w:r w:rsidRPr="00E430F6">
        <w:rPr>
          <w:rFonts w:eastAsia="宋体"/>
        </w:rPr>
        <w:t>was</w:t>
      </w:r>
      <w:r w:rsidRPr="00E430F6">
        <w:rPr>
          <w:rFonts w:eastAsia="宋体" w:hint="eastAsia"/>
        </w:rPr>
        <w:t>视为动词？</w:t>
      </w:r>
      <w:r w:rsidRPr="007C1D54">
        <w:rPr>
          <w:rFonts w:hint="eastAsia"/>
        </w:rPr>
        <w:t>简单的看法是：</w:t>
      </w:r>
      <w:r w:rsidRPr="007C1D54">
        <w:rPr>
          <w:rStyle w:val="af1"/>
          <w:rFonts w:hint="eastAsia"/>
        </w:rPr>
        <w:t>凡是</w:t>
      </w:r>
      <w:r w:rsidRPr="007C1D54">
        <w:rPr>
          <w:rStyle w:val="af1"/>
        </w:rPr>
        <w:t>be</w:t>
      </w:r>
      <w:r w:rsidRPr="007C1D54">
        <w:rPr>
          <w:rStyle w:val="af1"/>
          <w:rFonts w:hint="eastAsia"/>
        </w:rPr>
        <w:t>动词都认定为动词、后面的分词（不论现在分词还是过去分词）视为形容词补语，这样做至少有驾简驭繁的好处。</w:t>
      </w:r>
      <w:r w:rsidRPr="00E430F6">
        <w:rPr>
          <w:rFonts w:eastAsia="宋体" w:hint="eastAsia"/>
        </w:rPr>
        <w:t>动词时态也会相对变得简单许多。更重要的是，</w:t>
      </w:r>
      <w:r w:rsidRPr="00E430F6">
        <w:rPr>
          <w:rFonts w:eastAsia="宋体" w:hint="eastAsia"/>
        </w:rPr>
        <w:lastRenderedPageBreak/>
        <w:t>以这种方式诠释各式各样的减化</w:t>
      </w:r>
      <w:r w:rsidR="00BF5096">
        <w:rPr>
          <w:rFonts w:eastAsia="宋体" w:hint="eastAsia"/>
        </w:rPr>
        <w:t>从句</w:t>
      </w:r>
      <w:r w:rsidRPr="00E430F6">
        <w:rPr>
          <w:rFonts w:eastAsia="宋体" w:hint="eastAsia"/>
        </w:rPr>
        <w:t>，包括</w:t>
      </w:r>
      <w:r w:rsidR="00F83A9C">
        <w:rPr>
          <w:rFonts w:eastAsia="宋体" w:hint="eastAsia"/>
        </w:rPr>
        <w:t>分词结构</w:t>
      </w:r>
      <w:r w:rsidRPr="00E430F6">
        <w:rPr>
          <w:rFonts w:eastAsia="宋体" w:hint="eastAsia"/>
        </w:rPr>
        <w:t>、</w:t>
      </w:r>
      <w:r w:rsidR="009D20F5">
        <w:rPr>
          <w:rFonts w:eastAsia="宋体" w:hint="eastAsia"/>
        </w:rPr>
        <w:t>同位语</w:t>
      </w:r>
      <w:r w:rsidRPr="00E430F6">
        <w:rPr>
          <w:rFonts w:eastAsia="宋体" w:hint="eastAsia"/>
        </w:rPr>
        <w:t>、动名词、</w:t>
      </w:r>
      <w:r w:rsidR="00750148">
        <w:rPr>
          <w:rFonts w:eastAsia="宋体" w:hint="eastAsia"/>
        </w:rPr>
        <w:t>动词不定式</w:t>
      </w:r>
      <w:r w:rsidRPr="00E430F6">
        <w:rPr>
          <w:rFonts w:eastAsia="宋体" w:hint="eastAsia"/>
        </w:rPr>
        <w:t>等等，都会很容易理解。</w:t>
      </w:r>
    </w:p>
    <w:p w:rsidR="00DD2927" w:rsidRDefault="00E430F6" w:rsidP="00182A90">
      <w:pPr>
        <w:spacing w:after="84"/>
        <w:ind w:firstLine="480"/>
        <w:rPr>
          <w:lang w:eastAsia="zh-TW"/>
        </w:rPr>
      </w:pPr>
      <w:r w:rsidRPr="00E430F6">
        <w:rPr>
          <w:rFonts w:eastAsia="宋体" w:hint="eastAsia"/>
        </w:rPr>
        <w:t>再看一个比较复杂的例子：</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We</w:t>
      </w:r>
      <w:r w:rsidRPr="00E430F6">
        <w:rPr>
          <w:rFonts w:eastAsia="宋体"/>
        </w:rPr>
        <w:t xml:space="preserve"> </w:t>
      </w:r>
      <w:r w:rsidRPr="00E430F6">
        <w:rPr>
          <w:rFonts w:eastAsia="宋体"/>
          <w:u w:val="single"/>
        </w:rPr>
        <w:t>found</w:t>
      </w:r>
      <w:r w:rsidRPr="00E430F6">
        <w:rPr>
          <w:rFonts w:eastAsia="宋体"/>
        </w:rPr>
        <w:t xml:space="preserve"> </w:t>
      </w:r>
      <w:r w:rsidRPr="00E430F6">
        <w:rPr>
          <w:rFonts w:eastAsia="宋体"/>
          <w:u w:val="single"/>
        </w:rPr>
        <w:t>that he was teaching his son English at home</w:t>
      </w:r>
      <w:r w:rsidRPr="00E430F6">
        <w:rPr>
          <w:rFonts w:eastAsia="宋体"/>
        </w:rPr>
        <w:t>.</w:t>
      </w:r>
    </w:p>
    <w:p w:rsidR="00DD2927" w:rsidRDefault="00E430F6" w:rsidP="00182A90">
      <w:pPr>
        <w:pStyle w:val="Preface"/>
        <w:spacing w:after="84"/>
        <w:ind w:firstLineChars="350" w:firstLine="840"/>
        <w:rPr>
          <w:lang w:eastAsia="zh-TW"/>
        </w:rPr>
      </w:pPr>
      <w:r w:rsidRPr="00E430F6">
        <w:t>S   V                 O</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We</w:t>
      </w:r>
      <w:r w:rsidRPr="00E430F6">
        <w:rPr>
          <w:rFonts w:eastAsia="宋体"/>
        </w:rPr>
        <w:t xml:space="preserve"> </w:t>
      </w:r>
      <w:r w:rsidRPr="00E430F6">
        <w:rPr>
          <w:rFonts w:eastAsia="宋体"/>
          <w:u w:val="single"/>
        </w:rPr>
        <w:t>found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teaching his son English at home</w:t>
      </w:r>
      <w:r w:rsidRPr="00E430F6">
        <w:rPr>
          <w:rFonts w:eastAsia="宋体"/>
        </w:rPr>
        <w:t>.</w:t>
      </w:r>
    </w:p>
    <w:p w:rsidR="00785232" w:rsidRPr="00785232" w:rsidRDefault="00E430F6" w:rsidP="00182A90">
      <w:pPr>
        <w:pStyle w:val="Preface"/>
        <w:spacing w:after="84"/>
        <w:ind w:firstLineChars="350" w:firstLine="840"/>
        <w:rPr>
          <w:lang w:eastAsia="zh-TW"/>
        </w:rPr>
      </w:pPr>
      <w:r w:rsidRPr="00E430F6">
        <w:t>S   V    O             C</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w:t>
      </w:r>
      <w:r w:rsidR="009D20F5">
        <w:rPr>
          <w:rFonts w:eastAsia="宋体" w:hint="eastAsia"/>
        </w:rPr>
        <w:t>受词（宾语）</w:t>
      </w:r>
      <w:r w:rsidR="00BF5096">
        <w:rPr>
          <w:rFonts w:eastAsia="宋体" w:hint="eastAsia"/>
        </w:rPr>
        <w:t>从句</w:t>
      </w:r>
      <w:r w:rsidRPr="00E430F6">
        <w:rPr>
          <w:rFonts w:eastAsia="宋体" w:hint="eastAsia"/>
        </w:rPr>
        <w:t>，传统文法一般是如此诠释：</w:t>
      </w:r>
    </w:p>
    <w:p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was teaching</w:t>
      </w:r>
      <w:r w:rsidRPr="00E430F6">
        <w:rPr>
          <w:rFonts w:eastAsia="宋体"/>
        </w:rPr>
        <w:t xml:space="preserve"> </w:t>
      </w:r>
      <w:r w:rsidRPr="00E430F6">
        <w:rPr>
          <w:rFonts w:eastAsia="宋体"/>
          <w:u w:val="single"/>
        </w:rPr>
        <w:t>his son</w:t>
      </w:r>
      <w:r w:rsidRPr="00E430F6">
        <w:rPr>
          <w:rFonts w:eastAsia="宋体"/>
        </w:rPr>
        <w:t xml:space="preserve"> </w:t>
      </w:r>
      <w:r w:rsidRPr="00E430F6">
        <w:rPr>
          <w:rFonts w:eastAsia="宋体"/>
          <w:u w:val="single"/>
        </w:rPr>
        <w:t>English</w:t>
      </w:r>
      <w:r w:rsidRPr="00E430F6">
        <w:rPr>
          <w:rFonts w:eastAsia="宋体"/>
        </w:rPr>
        <w:t xml:space="preserve"> at home</w:t>
      </w:r>
    </w:p>
    <w:p w:rsidR="00DD2927" w:rsidRDefault="00E430F6" w:rsidP="00182A90">
      <w:pPr>
        <w:pStyle w:val="Preface"/>
        <w:spacing w:after="84"/>
        <w:ind w:firstLine="480"/>
        <w:rPr>
          <w:lang w:eastAsia="zh-TW"/>
        </w:rPr>
      </w:pPr>
      <w:r w:rsidRPr="00E430F6">
        <w:t>S      V       O1   O2</w:t>
      </w:r>
    </w:p>
    <w:p w:rsidR="00DD2927" w:rsidRDefault="00E430F6" w:rsidP="00182A90">
      <w:pPr>
        <w:spacing w:after="84"/>
        <w:ind w:firstLine="480"/>
        <w:rPr>
          <w:lang w:eastAsia="zh-TW"/>
        </w:rPr>
      </w:pPr>
      <w:r w:rsidRPr="00E430F6">
        <w:rPr>
          <w:rFonts w:eastAsia="宋体" w:hint="eastAsia"/>
        </w:rPr>
        <w:t>动词是过去进行式的动词词组</w:t>
      </w:r>
      <w:r w:rsidRPr="00E430F6">
        <w:rPr>
          <w:rFonts w:eastAsia="宋体"/>
        </w:rPr>
        <w:t>was teaching</w:t>
      </w:r>
      <w:r w:rsidRPr="00E430F6">
        <w:rPr>
          <w:rFonts w:eastAsia="宋体" w:hint="eastAsia"/>
        </w:rPr>
        <w:t>，现在分词</w:t>
      </w:r>
      <w:r w:rsidRPr="00E430F6">
        <w:rPr>
          <w:rFonts w:eastAsia="宋体"/>
        </w:rPr>
        <w:t>teaching</w:t>
      </w:r>
      <w:r w:rsidRPr="00E430F6">
        <w:rPr>
          <w:rFonts w:eastAsia="宋体" w:hint="eastAsia"/>
        </w:rPr>
        <w:t>属于动词的一部分，后面的</w:t>
      </w:r>
      <w:r w:rsidRPr="00E430F6">
        <w:rPr>
          <w:rFonts w:eastAsia="宋体"/>
        </w:rPr>
        <w:t>his son</w:t>
      </w:r>
      <w:r w:rsidRPr="00E430F6">
        <w:rPr>
          <w:rFonts w:eastAsia="宋体" w:hint="eastAsia"/>
        </w:rPr>
        <w:t>与</w:t>
      </w:r>
      <w:r w:rsidRPr="00E430F6">
        <w:rPr>
          <w:rFonts w:eastAsia="宋体"/>
        </w:rPr>
        <w:t>English</w:t>
      </w:r>
      <w:r w:rsidRPr="00E430F6">
        <w:rPr>
          <w:rFonts w:eastAsia="宋体" w:hint="eastAsia"/>
        </w:rPr>
        <w:t>分别是两个</w:t>
      </w:r>
      <w:r w:rsidR="009D20F5">
        <w:rPr>
          <w:rFonts w:eastAsia="宋体" w:hint="eastAsia"/>
        </w:rPr>
        <w:t>受词（宾语）</w:t>
      </w:r>
      <w:r w:rsidRPr="00E430F6">
        <w:rPr>
          <w:rFonts w:eastAsia="宋体" w:hint="eastAsia"/>
        </w:rPr>
        <w:t>。不过，如果采简单化的诠释一以贯之，一律认定</w:t>
      </w:r>
      <w:r w:rsidRPr="00E430F6">
        <w:rPr>
          <w:rFonts w:eastAsia="宋体"/>
        </w:rPr>
        <w:t>be</w:t>
      </w:r>
      <w:r w:rsidRPr="00E430F6">
        <w:rPr>
          <w:rFonts w:eastAsia="宋体" w:hint="eastAsia"/>
        </w:rPr>
        <w:t>为动词、后面的分词词组为形容词补语，那么这个名词</w:t>
      </w:r>
      <w:r w:rsidR="00BF5096">
        <w:rPr>
          <w:rFonts w:eastAsia="宋体" w:hint="eastAsia"/>
        </w:rPr>
        <w:t>从句</w:t>
      </w:r>
      <w:r w:rsidRPr="00E430F6">
        <w:rPr>
          <w:rFonts w:eastAsia="宋体" w:hint="eastAsia"/>
        </w:rPr>
        <w:t>的构造如下：</w:t>
      </w:r>
    </w:p>
    <w:p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teaching his son English at home</w:t>
      </w:r>
    </w:p>
    <w:p w:rsidR="00DD2927" w:rsidRDefault="00E430F6" w:rsidP="00182A90">
      <w:pPr>
        <w:pStyle w:val="Preface"/>
        <w:spacing w:after="84"/>
        <w:ind w:firstLine="480"/>
        <w:rPr>
          <w:lang w:eastAsia="zh-TW"/>
        </w:rPr>
      </w:pPr>
      <w:r w:rsidRPr="00E430F6">
        <w:t>S  V             C</w:t>
      </w:r>
    </w:p>
    <w:p w:rsidR="00EA57E3" w:rsidRDefault="00E430F6" w:rsidP="00182A90">
      <w:pPr>
        <w:spacing w:after="84"/>
        <w:ind w:firstLine="480"/>
        <w:rPr>
          <w:lang w:eastAsia="zh-TW"/>
        </w:rPr>
      </w:pPr>
      <w:r w:rsidRPr="00E430F6">
        <w:rPr>
          <w:rFonts w:eastAsia="宋体" w:hint="eastAsia"/>
        </w:rPr>
        <w:t>这时候动词就是</w:t>
      </w:r>
      <w:r w:rsidRPr="00E430F6">
        <w:rPr>
          <w:rFonts w:eastAsia="宋体"/>
        </w:rPr>
        <w:t>was</w:t>
      </w:r>
      <w:r w:rsidRPr="00E430F6">
        <w:rPr>
          <w:rFonts w:eastAsia="宋体" w:hint="eastAsia"/>
        </w:rPr>
        <w:t>，过去简单式，后面的</w:t>
      </w:r>
      <w:r w:rsidRPr="00E430F6">
        <w:rPr>
          <w:rFonts w:eastAsia="宋体"/>
        </w:rPr>
        <w:t>teaching his son English at home</w:t>
      </w:r>
      <w:r w:rsidRPr="00E430F6">
        <w:rPr>
          <w:rFonts w:eastAsia="宋体" w:hint="eastAsia"/>
        </w:rPr>
        <w:t>是现在分词词组，当形容词补语使用（主词补语），修饰主词</w:t>
      </w:r>
      <w:r w:rsidRPr="00E430F6">
        <w:rPr>
          <w:rFonts w:eastAsia="宋体"/>
        </w:rPr>
        <w:t>he</w:t>
      </w:r>
      <w:r w:rsidRPr="00E430F6">
        <w:rPr>
          <w:rFonts w:eastAsia="宋体" w:hint="eastAsia"/>
        </w:rPr>
        <w:t>。现在分词</w:t>
      </w:r>
      <w:r w:rsidRPr="00E430F6">
        <w:rPr>
          <w:rFonts w:eastAsia="宋体"/>
        </w:rPr>
        <w:t>-ing</w:t>
      </w:r>
      <w:r w:rsidRPr="00E430F6">
        <w:rPr>
          <w:rFonts w:eastAsia="宋体" w:hint="eastAsia"/>
        </w:rPr>
        <w:t>字尾表达「进行」状态，所以有「正在」教的意思。这种诠释方式除了简单化，还有一项好处：很容易由此减化成为上列的第</w:t>
      </w:r>
      <w:r w:rsidRPr="00E430F6">
        <w:rPr>
          <w:rFonts w:eastAsia="宋体"/>
        </w:rPr>
        <w:t>2</w:t>
      </w:r>
      <w:r w:rsidRPr="00E430F6">
        <w:rPr>
          <w:rFonts w:eastAsia="宋体" w:hint="eastAsia"/>
        </w:rPr>
        <w:t>句</w:t>
      </w:r>
      <w:r w:rsidRPr="00E430F6">
        <w:rPr>
          <w:rFonts w:eastAsia="宋体"/>
        </w:rPr>
        <w:t>We found him teaching his son English at home</w:t>
      </w:r>
      <w:r w:rsidRPr="00E430F6">
        <w:rPr>
          <w:rFonts w:eastAsia="宋体" w:hint="eastAsia"/>
        </w:rPr>
        <w:t>。在第</w:t>
      </w:r>
      <w:r w:rsidRPr="00E430F6">
        <w:rPr>
          <w:rFonts w:eastAsia="宋体"/>
        </w:rPr>
        <w:t>2</w:t>
      </w:r>
      <w:r w:rsidRPr="00E430F6">
        <w:rPr>
          <w:rFonts w:eastAsia="宋体" w:hint="eastAsia"/>
        </w:rPr>
        <w:t>句中，</w:t>
      </w:r>
      <w:r w:rsidRPr="00E430F6">
        <w:rPr>
          <w:rFonts w:eastAsia="宋体"/>
        </w:rPr>
        <w:t>teaching his son English at home</w:t>
      </w:r>
      <w:r w:rsidRPr="00E430F6">
        <w:rPr>
          <w:rFonts w:eastAsia="宋体" w:hint="eastAsia"/>
        </w:rPr>
        <w:t>是现在分词词组，当形容词补语使用（</w:t>
      </w:r>
      <w:r w:rsidR="009D20F5">
        <w:rPr>
          <w:rFonts w:eastAsia="宋体" w:hint="eastAsia"/>
        </w:rPr>
        <w:t>受词（宾语）</w:t>
      </w:r>
      <w:r w:rsidRPr="00E430F6">
        <w:rPr>
          <w:rFonts w:eastAsia="宋体" w:hint="eastAsia"/>
        </w:rPr>
        <w:t>补语），修饰</w:t>
      </w:r>
      <w:r w:rsidR="009D20F5">
        <w:rPr>
          <w:rFonts w:eastAsia="宋体" w:hint="eastAsia"/>
        </w:rPr>
        <w:t>受词（宾语）</w:t>
      </w:r>
      <w:r w:rsidRPr="00E430F6">
        <w:rPr>
          <w:rFonts w:eastAsia="宋体"/>
        </w:rPr>
        <w:t>him</w:t>
      </w:r>
      <w:r w:rsidRPr="00E430F6">
        <w:rPr>
          <w:rFonts w:eastAsia="宋体" w:hint="eastAsia"/>
        </w:rPr>
        <w:t>。</w:t>
      </w:r>
    </w:p>
    <w:p w:rsidR="00DD2927" w:rsidRPr="00995D85" w:rsidRDefault="00E430F6" w:rsidP="00182A90">
      <w:pPr>
        <w:pStyle w:val="1"/>
        <w:spacing w:after="84"/>
      </w:pPr>
      <w:bookmarkStart w:id="62" w:name="_Toc363483889"/>
      <w:r w:rsidRPr="00995D85">
        <w:rPr>
          <w:rFonts w:hint="eastAsia"/>
        </w:rPr>
        <w:lastRenderedPageBreak/>
        <w:t>第九章</w:t>
      </w:r>
      <w:r w:rsidRPr="00995D85">
        <w:t xml:space="preserve"> </w:t>
      </w:r>
      <w:r w:rsidRPr="00995D85">
        <w:rPr>
          <w:rFonts w:hint="eastAsia"/>
        </w:rPr>
        <w:t>动词时态</w:t>
      </w:r>
      <w:bookmarkEnd w:id="62"/>
    </w:p>
    <w:p w:rsidR="00DD2927" w:rsidRDefault="00E430F6" w:rsidP="00182A90">
      <w:pPr>
        <w:spacing w:after="84"/>
        <w:ind w:firstLine="480"/>
        <w:rPr>
          <w:lang w:eastAsia="zh-TW"/>
        </w:rPr>
      </w:pPr>
      <w:r w:rsidRPr="00E430F6">
        <w:rPr>
          <w:rFonts w:eastAsia="宋体" w:hint="eastAsia"/>
        </w:rPr>
        <w:t>英文动词的时态，可以分成现在、过去、未来等三种时间（</w:t>
      </w:r>
      <w:r w:rsidRPr="00E430F6">
        <w:rPr>
          <w:rFonts w:eastAsia="宋体"/>
        </w:rPr>
        <w:t>times</w:t>
      </w:r>
      <w:r w:rsidRPr="00E430F6">
        <w:rPr>
          <w:rFonts w:eastAsia="宋体" w:hint="eastAsia"/>
        </w:rPr>
        <w:t>），简单式、完成式、进行式、完成进行式等四种状态（</w:t>
      </w:r>
      <w:r w:rsidRPr="00E430F6">
        <w:rPr>
          <w:rFonts w:eastAsia="宋体"/>
        </w:rPr>
        <w:t>aspects</w:t>
      </w:r>
      <w:r w:rsidRPr="00E430F6">
        <w:rPr>
          <w:rFonts w:eastAsia="宋体" w:hint="eastAsia"/>
        </w:rPr>
        <w:t>）。如果再加上主动、被动两种语态（</w:t>
      </w:r>
      <w:r w:rsidRPr="00E430F6">
        <w:rPr>
          <w:rFonts w:eastAsia="宋体"/>
        </w:rPr>
        <w:t>voices</w:t>
      </w:r>
      <w:r w:rsidRPr="00E430F6">
        <w:rPr>
          <w:rFonts w:eastAsia="宋体" w:hint="eastAsia"/>
        </w:rPr>
        <w:t>），那么动词时态变化多达</w:t>
      </w:r>
      <w:r w:rsidRPr="00E430F6">
        <w:rPr>
          <w:rFonts w:eastAsia="宋体"/>
        </w:rPr>
        <w:t>24</w:t>
      </w:r>
      <w:r w:rsidRPr="00E430F6">
        <w:rPr>
          <w:rFonts w:eastAsia="宋体" w:hint="eastAsia"/>
        </w:rPr>
        <w:t>种。扣掉一、两种很少使用的，实际上经常用到的时态也有</w:t>
      </w:r>
      <w:r w:rsidRPr="00E430F6">
        <w:rPr>
          <w:rFonts w:eastAsia="宋体"/>
        </w:rPr>
        <w:t>22</w:t>
      </w:r>
      <w:r w:rsidRPr="00E430F6">
        <w:rPr>
          <w:rFonts w:eastAsia="宋体" w:hint="eastAsia"/>
        </w:rPr>
        <w:t>至</w:t>
      </w:r>
      <w:r w:rsidRPr="00E430F6">
        <w:rPr>
          <w:rFonts w:eastAsia="宋体"/>
        </w:rPr>
        <w:t>23</w:t>
      </w:r>
      <w:r w:rsidRPr="00E430F6">
        <w:rPr>
          <w:rFonts w:eastAsia="宋体" w:hint="eastAsia"/>
        </w:rPr>
        <w:t>种之多。</w:t>
      </w:r>
    </w:p>
    <w:p w:rsidR="00DD2927" w:rsidRDefault="00E430F6" w:rsidP="00182A90">
      <w:pPr>
        <w:spacing w:after="84"/>
        <w:ind w:firstLine="480"/>
        <w:rPr>
          <w:lang w:eastAsia="zh-TW"/>
        </w:rPr>
      </w:pPr>
      <w:r w:rsidRPr="00E430F6">
        <w:rPr>
          <w:rFonts w:eastAsia="宋体" w:hint="eastAsia"/>
        </w:rPr>
        <w:t>时态的变化很多、很复杂。但是每一个英文句子都有动词、都会牵涉到时态的判断。如果时态的观念不清楚，英文写作一定会碰到层出不穷的问题。要想驾简驭繁、轻松建立起时态的观念、打好英文写作的基础，有一个变通的办法可以让时态问题变得很简单。</w:t>
      </w:r>
      <w:r w:rsidRPr="007646ED">
        <w:rPr>
          <w:rStyle w:val="af1"/>
          <w:rFonts w:hint="eastAsia"/>
        </w:rPr>
        <w:t>做法是在句型诠释上转变一下：视</w:t>
      </w:r>
      <w:r w:rsidRPr="007646ED">
        <w:rPr>
          <w:rStyle w:val="af1"/>
        </w:rPr>
        <w:t>be</w:t>
      </w:r>
      <w:r w:rsidRPr="007646ED">
        <w:rPr>
          <w:rStyle w:val="af1"/>
          <w:rFonts w:hint="eastAsia"/>
        </w:rPr>
        <w:t>为动词、后面的分词词组视为形容词补语。从这个角度来看句型，时态问题就很简单了，只剩下「简单式」与「完成式」两种变化。</w:t>
      </w:r>
      <w:r w:rsidRPr="00E430F6">
        <w:rPr>
          <w:rFonts w:eastAsia="宋体" w:hint="eastAsia"/>
        </w:rPr>
        <w:t>能够区分简单式与完成式，就能够轻松掌握动词时态。</w:t>
      </w:r>
    </w:p>
    <w:p w:rsidR="00EA57E3" w:rsidRDefault="00E430F6" w:rsidP="00182A90">
      <w:pPr>
        <w:spacing w:after="84"/>
        <w:ind w:firstLine="480"/>
        <w:rPr>
          <w:lang w:eastAsia="zh-TW"/>
        </w:rPr>
      </w:pPr>
      <w:r w:rsidRPr="00E430F6">
        <w:rPr>
          <w:rFonts w:eastAsia="宋体" w:hint="eastAsia"/>
        </w:rPr>
        <w:t>英文动词的时态，如果认定</w:t>
      </w:r>
      <w:r w:rsidRPr="00E430F6">
        <w:rPr>
          <w:rFonts w:eastAsia="宋体"/>
        </w:rPr>
        <w:t>be</w:t>
      </w:r>
      <w:r w:rsidRPr="00E430F6">
        <w:rPr>
          <w:rFonts w:eastAsia="宋体" w:hint="eastAsia"/>
        </w:rPr>
        <w:t>为动词，那么就只剩下简单式（</w:t>
      </w:r>
      <w:r w:rsidRPr="00E430F6">
        <w:rPr>
          <w:rFonts w:eastAsia="宋体"/>
        </w:rPr>
        <w:t>simple aspect</w:t>
      </w:r>
      <w:r w:rsidRPr="00E430F6">
        <w:rPr>
          <w:rFonts w:eastAsia="宋体" w:hint="eastAsia"/>
        </w:rPr>
        <w:t>）与完成式（</w:t>
      </w:r>
      <w:r w:rsidRPr="00E430F6">
        <w:rPr>
          <w:rFonts w:eastAsia="宋体"/>
        </w:rPr>
        <w:t>perfect aspect</w:t>
      </w:r>
      <w:r w:rsidRPr="00E430F6">
        <w:rPr>
          <w:rFonts w:eastAsia="宋体" w:hint="eastAsia"/>
        </w:rPr>
        <w:t>）这两种状态。只要能够区分清楚这两种状态，英文动词时态就没问题了。以下分别探讨。</w:t>
      </w:r>
    </w:p>
    <w:p w:rsidR="00DD2927" w:rsidRPr="001A2663" w:rsidRDefault="00E430F6" w:rsidP="00982549">
      <w:pPr>
        <w:pStyle w:val="3"/>
        <w:spacing w:before="126" w:after="126"/>
      </w:pPr>
      <w:bookmarkStart w:id="63" w:name="_Toc363483890"/>
      <w:r w:rsidRPr="001A2663">
        <w:rPr>
          <w:rFonts w:hint="eastAsia"/>
        </w:rPr>
        <w:t>简单式</w:t>
      </w:r>
      <w:bookmarkEnd w:id="63"/>
    </w:p>
    <w:p w:rsidR="00DD2927" w:rsidRDefault="00E430F6" w:rsidP="00182A90">
      <w:pPr>
        <w:spacing w:after="84"/>
        <w:ind w:firstLine="480"/>
        <w:rPr>
          <w:lang w:eastAsia="zh-TW"/>
        </w:rPr>
      </w:pPr>
      <w:r w:rsidRPr="00E430F6">
        <w:rPr>
          <w:rFonts w:eastAsia="宋体" w:hint="eastAsia"/>
        </w:rPr>
        <w:t>简单式状态，主要用于交代动作发生在什么时间内。所以，除非上下文已经有暗示、对方已经知道是什么时间，否则必须要明确说出动作发生的时间。举一个例子：</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saw</w:t>
      </w:r>
      <w:r w:rsidRPr="00E430F6">
        <w:rPr>
          <w:rFonts w:eastAsia="宋体"/>
        </w:rPr>
        <w:t xml:space="preserve"> the movie </w:t>
      </w:r>
      <w:r w:rsidRPr="00E430F6">
        <w:rPr>
          <w:rFonts w:eastAsia="宋体"/>
          <w:u w:val="single"/>
        </w:rPr>
        <w:t>last week</w:t>
      </w:r>
      <w:r w:rsidRPr="00E430F6">
        <w:rPr>
          <w:rFonts w:eastAsia="宋体"/>
        </w:rPr>
        <w:t>.</w:t>
      </w:r>
    </w:p>
    <w:p w:rsidR="00DD2927" w:rsidRDefault="00E430F6" w:rsidP="00182A90">
      <w:pPr>
        <w:spacing w:after="84"/>
        <w:ind w:firstLine="480"/>
        <w:rPr>
          <w:lang w:eastAsia="zh-TW"/>
        </w:rPr>
      </w:pPr>
      <w:r w:rsidRPr="00E430F6">
        <w:rPr>
          <w:rFonts w:eastAsia="宋体" w:hint="eastAsia"/>
        </w:rPr>
        <w:t>当然，所谓</w:t>
      </w:r>
      <w:r w:rsidRPr="00E430F6">
        <w:rPr>
          <w:rFonts w:eastAsia="宋体"/>
        </w:rPr>
        <w:t>last week</w:t>
      </w:r>
      <w:r w:rsidRPr="00E430F6">
        <w:rPr>
          <w:rFonts w:eastAsia="宋体" w:hint="eastAsia"/>
        </w:rPr>
        <w:t>严格讲起来有七天之久，而「看电影」的动作可能花不到两个小时。不过，简单式的情况通常就是这样：说出一段时间（如</w:t>
      </w:r>
      <w:r w:rsidRPr="00E430F6">
        <w:rPr>
          <w:rFonts w:eastAsia="宋体"/>
        </w:rPr>
        <w:t>last week</w:t>
      </w:r>
      <w:r w:rsidRPr="00E430F6">
        <w:rPr>
          <w:rFonts w:eastAsia="宋体" w:hint="eastAsia"/>
        </w:rPr>
        <w:t>），动作只要落在这段时间之内就行。</w:t>
      </w:r>
    </w:p>
    <w:p w:rsidR="00DD2927" w:rsidRDefault="007646ED" w:rsidP="00182A90">
      <w:pPr>
        <w:pStyle w:val="4"/>
        <w:spacing w:after="84"/>
        <w:rPr>
          <w:lang w:eastAsia="zh-TW"/>
        </w:rPr>
      </w:pPr>
      <w:r>
        <w:rPr>
          <w:rFonts w:hint="eastAsia"/>
        </w:rPr>
        <w:t>（</w:t>
      </w:r>
      <w:r>
        <w:rPr>
          <w:rFonts w:hint="eastAsia"/>
        </w:rPr>
        <w:t>1</w:t>
      </w:r>
      <w:r>
        <w:rPr>
          <w:rFonts w:hint="eastAsia"/>
        </w:rPr>
        <w:t>）</w:t>
      </w:r>
      <w:r w:rsidR="00E430F6" w:rsidRPr="00E430F6">
        <w:rPr>
          <w:rFonts w:hint="eastAsia"/>
        </w:rPr>
        <w:t>过去时间</w:t>
      </w:r>
    </w:p>
    <w:p w:rsidR="00DD2927" w:rsidRDefault="00E430F6" w:rsidP="00182A90">
      <w:pPr>
        <w:spacing w:after="84"/>
        <w:ind w:firstLine="480"/>
        <w:rPr>
          <w:lang w:eastAsia="zh-TW"/>
        </w:rPr>
      </w:pPr>
      <w:r w:rsidRPr="00E430F6">
        <w:rPr>
          <w:rFonts w:eastAsia="宋体" w:hint="eastAsia"/>
        </w:rPr>
        <w:t>简单式状态可以用图像的方式来理解：它标示出来的时间呈括号形状，动作就落在括号里面。如果这个括号是在过去，就应采用过去简单式。例如：</w:t>
      </w:r>
    </w:p>
    <w:p w:rsidR="00785232" w:rsidRPr="00785232" w:rsidRDefault="00E430F6" w:rsidP="00182A90">
      <w:pPr>
        <w:spacing w:after="84"/>
        <w:ind w:firstLine="480"/>
        <w:rPr>
          <w:lang w:eastAsia="zh-TW"/>
        </w:rPr>
      </w:pPr>
      <w:r w:rsidRPr="00E430F6">
        <w:rPr>
          <w:rFonts w:eastAsia="宋体"/>
        </w:rPr>
        <w:t xml:space="preserve">The U.S. </w:t>
      </w:r>
      <w:r w:rsidRPr="00E430F6">
        <w:rPr>
          <w:rFonts w:eastAsia="宋体"/>
          <w:u w:val="single"/>
        </w:rPr>
        <w:t>declared</w:t>
      </w:r>
      <w:r w:rsidRPr="00E430F6">
        <w:rPr>
          <w:rFonts w:eastAsia="宋体"/>
        </w:rPr>
        <w:t xml:space="preserve"> independence </w:t>
      </w:r>
      <w:r w:rsidRPr="00E430F6">
        <w:rPr>
          <w:rFonts w:eastAsia="宋体"/>
          <w:u w:val="single"/>
        </w:rPr>
        <w:t>in 1776</w:t>
      </w:r>
      <w:r w:rsidRPr="00E430F6">
        <w:rPr>
          <w:rFonts w:eastAsia="宋体"/>
        </w:rPr>
        <w:t>.</w:t>
      </w:r>
    </w:p>
    <w:p w:rsidR="00DD2927" w:rsidRDefault="00E430F6" w:rsidP="00182A90">
      <w:pPr>
        <w:pStyle w:val="Preface"/>
        <w:spacing w:after="84"/>
        <w:ind w:firstLine="480"/>
        <w:rPr>
          <w:lang w:eastAsia="zh-TW"/>
        </w:rPr>
      </w:pPr>
      <w:r w:rsidRPr="00E430F6">
        <w:rPr>
          <w:rFonts w:hint="eastAsia"/>
        </w:rPr>
        <w:t>美国在</w:t>
      </w:r>
      <w:r w:rsidRPr="00E430F6">
        <w:t>1776</w:t>
      </w:r>
      <w:r w:rsidRPr="00E430F6">
        <w:rPr>
          <w:rFonts w:hint="eastAsia"/>
        </w:rPr>
        <w:t>年宣告独立。</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declared</w:t>
      </w:r>
    </w:p>
    <w:p w:rsidR="00785232" w:rsidRPr="00785232" w:rsidRDefault="00785232" w:rsidP="00182A90">
      <w:pPr>
        <w:spacing w:after="84"/>
        <w:ind w:firstLine="480"/>
        <w:rPr>
          <w:lang w:eastAsia="zh-TW"/>
        </w:rPr>
      </w:pPr>
      <w:r>
        <w:rPr>
          <w:noProof/>
        </w:rPr>
        <mc:AlternateContent>
          <mc:Choice Requires="wps">
            <w:drawing>
              <wp:anchor distT="0" distB="0" distL="114300" distR="114300" simplePos="0" relativeHeight="251677696" behindDoc="0" locked="0" layoutInCell="1" allowOverlap="1" wp14:anchorId="688F7D2B" wp14:editId="63C1BF2C">
                <wp:simplePos x="0" y="0"/>
                <wp:positionH relativeFrom="column">
                  <wp:posOffset>678180</wp:posOffset>
                </wp:positionH>
                <wp:positionV relativeFrom="paragraph">
                  <wp:posOffset>119380</wp:posOffset>
                </wp:positionV>
                <wp:extent cx="2608385" cy="0"/>
                <wp:effectExtent l="0" t="76200" r="20955" b="95250"/>
                <wp:wrapNone/>
                <wp:docPr id="130"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838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30"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pt,9.4pt" to="258.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" strokecolor="#40a7c2 [3048]">
                <v:stroke endarrow="block"/>
              </v:line>
            </w:pict>
          </mc:Fallback>
        </mc:AlternateContent>
      </w:r>
      <w:r w:rsidR="00E430F6" w:rsidRPr="00E430F6">
        <w:rPr>
          <w:rFonts w:eastAsia="宋体"/>
        </w:rPr>
        <w:t xml:space="preserve">         (   )                    x</w:t>
      </w:r>
    </w:p>
    <w:p w:rsidR="00DD2927" w:rsidRDefault="00E430F6" w:rsidP="00182A90">
      <w:pPr>
        <w:spacing w:after="84"/>
        <w:ind w:firstLine="480"/>
        <w:rPr>
          <w:lang w:eastAsia="zh-TW"/>
        </w:rPr>
      </w:pPr>
      <w:r w:rsidRPr="00E430F6">
        <w:rPr>
          <w:rFonts w:eastAsia="宋体"/>
        </w:rPr>
        <w:t xml:space="preserve">        in 1776                  now</w:t>
      </w:r>
    </w:p>
    <w:p w:rsidR="00DD2927" w:rsidRDefault="00E430F6" w:rsidP="00182A90">
      <w:pPr>
        <w:spacing w:after="84"/>
        <w:ind w:firstLine="480"/>
        <w:rPr>
          <w:lang w:eastAsia="zh-TW"/>
        </w:rPr>
      </w:pPr>
      <w:r w:rsidRPr="00E430F6">
        <w:rPr>
          <w:rFonts w:eastAsia="宋体" w:hint="eastAsia"/>
        </w:rPr>
        <w:t>这个句子的时间副词是</w:t>
      </w:r>
      <w:r w:rsidRPr="00E430F6">
        <w:rPr>
          <w:rFonts w:eastAsia="宋体"/>
        </w:rPr>
        <w:t>in 1776</w:t>
      </w:r>
      <w:r w:rsidRPr="00E430F6">
        <w:rPr>
          <w:rFonts w:eastAsia="宋体" w:hint="eastAsia"/>
        </w:rPr>
        <w:t>这个介系词词组，标示出一个过去时间的</w:t>
      </w:r>
      <w:r w:rsidRPr="00E430F6">
        <w:rPr>
          <w:rFonts w:eastAsia="宋体" w:hint="eastAsia"/>
        </w:rPr>
        <w:lastRenderedPageBreak/>
        <w:t>括号，动作落在这个括号内，所以动词应采过去简单式</w:t>
      </w:r>
      <w:r w:rsidRPr="00E430F6">
        <w:rPr>
          <w:rFonts w:eastAsia="宋体"/>
        </w:rPr>
        <w:t>declared</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The dynamite </w:t>
      </w:r>
      <w:r w:rsidRPr="00E430F6">
        <w:rPr>
          <w:rFonts w:eastAsia="宋体"/>
          <w:u w:val="single"/>
        </w:rPr>
        <w:t>was</w:t>
      </w:r>
      <w:r w:rsidRPr="00E430F6">
        <w:rPr>
          <w:rFonts w:eastAsia="宋体"/>
        </w:rPr>
        <w:t xml:space="preserve"> invented by the Chinese.</w:t>
      </w:r>
    </w:p>
    <w:p w:rsidR="00DD2927" w:rsidRDefault="00E430F6" w:rsidP="00182A90">
      <w:pPr>
        <w:pStyle w:val="Preface"/>
        <w:spacing w:after="84"/>
        <w:ind w:firstLine="480"/>
        <w:rPr>
          <w:lang w:eastAsia="zh-TW"/>
        </w:rPr>
      </w:pPr>
      <w:r w:rsidRPr="00E430F6">
        <w:rPr>
          <w:rFonts w:hint="eastAsia"/>
        </w:rPr>
        <w:t>火药是中国人发明的。</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was</w:t>
      </w:r>
    </w:p>
    <w:p w:rsidR="00785232" w:rsidRPr="00785232" w:rsidRDefault="008E715D" w:rsidP="00182A90">
      <w:pPr>
        <w:spacing w:after="84"/>
        <w:ind w:firstLine="480"/>
        <w:rPr>
          <w:lang w:eastAsia="zh-TW"/>
        </w:rPr>
      </w:pPr>
      <w:r>
        <w:rPr>
          <w:noProof/>
        </w:rPr>
        <mc:AlternateContent>
          <mc:Choice Requires="wps">
            <w:drawing>
              <wp:anchor distT="0" distB="0" distL="114300" distR="114300" simplePos="0" relativeHeight="251725824" behindDoc="0" locked="0" layoutInCell="1" allowOverlap="1" wp14:anchorId="1ACFF20C" wp14:editId="368581E3">
                <wp:simplePos x="0" y="0"/>
                <wp:positionH relativeFrom="column">
                  <wp:posOffset>694055</wp:posOffset>
                </wp:positionH>
                <wp:positionV relativeFrom="paragraph">
                  <wp:posOffset>127000</wp:posOffset>
                </wp:positionV>
                <wp:extent cx="2607945" cy="0"/>
                <wp:effectExtent l="0" t="76200" r="20955" b="952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5pt,10pt" to="260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" strokecolor="#40a7c2 [3048]">
                <v:stroke endarrow="block"/>
              </v:line>
            </w:pict>
          </mc:Fallback>
        </mc:AlternateContent>
      </w:r>
      <w:r w:rsidR="00E430F6" w:rsidRPr="00E430F6">
        <w:rPr>
          <w:rFonts w:eastAsia="宋体"/>
        </w:rPr>
        <w:t xml:space="preserve">         (   )                    x</w:t>
      </w:r>
    </w:p>
    <w:p w:rsidR="00DD2927" w:rsidRDefault="00E430F6" w:rsidP="00182A90">
      <w:pPr>
        <w:spacing w:after="84"/>
        <w:ind w:firstLine="480"/>
        <w:rPr>
          <w:lang w:eastAsia="zh-TW"/>
        </w:rPr>
      </w:pPr>
      <w:r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这个句子里面找不到时间副词，但是从句意来看，它描述的事情发生在久远以前，所以它的时间是个过去的括号，动词应该是过去简单式。复杂的动词时态一定会有</w:t>
      </w:r>
      <w:r w:rsidRPr="00E430F6">
        <w:rPr>
          <w:rFonts w:eastAsia="宋体"/>
        </w:rPr>
        <w:t>be</w:t>
      </w:r>
      <w:r w:rsidRPr="00E430F6">
        <w:rPr>
          <w:rFonts w:eastAsia="宋体" w:hint="eastAsia"/>
        </w:rPr>
        <w:t>动词在内。认定</w:t>
      </w:r>
      <w:r w:rsidRPr="00E430F6">
        <w:rPr>
          <w:rFonts w:eastAsia="宋体"/>
        </w:rPr>
        <w:t>be</w:t>
      </w:r>
      <w:r w:rsidRPr="00E430F6">
        <w:rPr>
          <w:rFonts w:eastAsia="宋体" w:hint="eastAsia"/>
        </w:rPr>
        <w:t>为动词，它的过去简单式就是</w:t>
      </w:r>
      <w:r w:rsidRPr="00E430F6">
        <w:rPr>
          <w:rFonts w:eastAsia="宋体"/>
        </w:rPr>
        <w:t>was</w:t>
      </w:r>
      <w:r w:rsidRPr="00E430F6">
        <w:rPr>
          <w:rFonts w:eastAsia="宋体" w:hint="eastAsia"/>
        </w:rPr>
        <w:t>。后面的过去分词</w:t>
      </w:r>
      <w:r w:rsidRPr="00E430F6">
        <w:rPr>
          <w:rFonts w:eastAsia="宋体"/>
        </w:rPr>
        <w:t>invented</w:t>
      </w:r>
      <w:r w:rsidRPr="00E430F6">
        <w:rPr>
          <w:rFonts w:eastAsia="宋体" w:hint="eastAsia"/>
        </w:rPr>
        <w:t>视为形容词，表达出「被动」语态，解释为「被发明」，作主词补语使用、修饰主词</w:t>
      </w:r>
      <w:r w:rsidRPr="00E430F6">
        <w:rPr>
          <w:rFonts w:eastAsia="宋体"/>
        </w:rPr>
        <w:t>dynamite</w:t>
      </w:r>
      <w:r w:rsidRPr="00E430F6">
        <w:rPr>
          <w:rFonts w:eastAsia="宋体" w:hint="eastAsia"/>
        </w:rPr>
        <w:t>。这就是一般文法书所谓的过去简单被动态。</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was</w:t>
      </w:r>
      <w:r w:rsidRPr="00E430F6">
        <w:rPr>
          <w:rFonts w:eastAsia="宋体"/>
        </w:rPr>
        <w:t xml:space="preserve"> playing a video game when the power suddenly </w:t>
      </w:r>
      <w:r w:rsidRPr="00E430F6">
        <w:rPr>
          <w:rFonts w:eastAsia="宋体"/>
          <w:u w:val="single"/>
        </w:rPr>
        <w:t>went out</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我正在打电动，忽然停电了。</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was</w:t>
      </w:r>
    </w:p>
    <w:p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27872" behindDoc="0" locked="0" layoutInCell="1" allowOverlap="1" wp14:anchorId="3AD4BEE7" wp14:editId="0EAC6ACE">
                <wp:simplePos x="0" y="0"/>
                <wp:positionH relativeFrom="column">
                  <wp:posOffset>694055</wp:posOffset>
                </wp:positionH>
                <wp:positionV relativeFrom="paragraph">
                  <wp:posOffset>121013</wp:posOffset>
                </wp:positionV>
                <wp:extent cx="2607945" cy="0"/>
                <wp:effectExtent l="0" t="76200" r="20955" b="952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5pt,9.55pt" to="260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" strokecolor="#40a7c2 [3048]">
                <v:stroke endarrow="block"/>
              </v:line>
            </w:pict>
          </mc:Fallback>
        </mc:AlternateContent>
      </w:r>
      <w:r w:rsidR="00E430F6" w:rsidRPr="00E430F6">
        <w:rPr>
          <w:rFonts w:eastAsia="宋体"/>
        </w:rPr>
        <w:t xml:space="preserve">          ( )                    x</w:t>
      </w:r>
    </w:p>
    <w:p w:rsidR="00DD2927" w:rsidRDefault="00E430F6" w:rsidP="00182A90">
      <w:pPr>
        <w:spacing w:after="84"/>
        <w:ind w:firstLine="480"/>
        <w:rPr>
          <w:lang w:eastAsia="zh-TW"/>
        </w:rPr>
      </w:pPr>
      <w:r w:rsidRPr="00E430F6">
        <w:rPr>
          <w:rFonts w:eastAsia="宋体"/>
        </w:rPr>
        <w:t xml:space="preserve">        went out                now</w:t>
      </w:r>
    </w:p>
    <w:p w:rsidR="00DD2927" w:rsidRDefault="00E430F6" w:rsidP="00182A90">
      <w:pPr>
        <w:spacing w:after="84"/>
        <w:ind w:firstLine="480"/>
        <w:rPr>
          <w:lang w:eastAsia="zh-TW"/>
        </w:rPr>
      </w:pPr>
      <w:r w:rsidRPr="00E430F6">
        <w:rPr>
          <w:rFonts w:eastAsia="宋体" w:hint="eastAsia"/>
        </w:rPr>
        <w:t>这个句子的时间副词是</w:t>
      </w:r>
      <w:r w:rsidRPr="00E430F6">
        <w:rPr>
          <w:rFonts w:eastAsia="宋体"/>
        </w:rPr>
        <w:t>when</w:t>
      </w:r>
      <w:r w:rsidRPr="00E430F6">
        <w:rPr>
          <w:rFonts w:eastAsia="宋体" w:hint="eastAsia"/>
        </w:rPr>
        <w:t>引导的那个副词</w:t>
      </w:r>
      <w:r w:rsidR="00BF5096">
        <w:rPr>
          <w:rFonts w:eastAsia="宋体" w:hint="eastAsia"/>
        </w:rPr>
        <w:t>从句</w:t>
      </w:r>
      <w:r w:rsidRPr="00E430F6">
        <w:rPr>
          <w:rFonts w:eastAsia="宋体" w:hint="eastAsia"/>
        </w:rPr>
        <w:t>。从副词</w:t>
      </w:r>
      <w:r w:rsidR="00BF5096">
        <w:rPr>
          <w:rFonts w:eastAsia="宋体" w:hint="eastAsia"/>
        </w:rPr>
        <w:t>从句</w:t>
      </w:r>
      <w:r w:rsidRPr="00E430F6">
        <w:rPr>
          <w:rFonts w:eastAsia="宋体" w:hint="eastAsia"/>
        </w:rPr>
        <w:t>里面的过去简单式动词</w:t>
      </w:r>
      <w:r w:rsidRPr="00E430F6">
        <w:rPr>
          <w:rFonts w:eastAsia="宋体"/>
        </w:rPr>
        <w:t>went out</w:t>
      </w:r>
      <w:r w:rsidRPr="00E430F6">
        <w:rPr>
          <w:rFonts w:eastAsia="宋体" w:hint="eastAsia"/>
        </w:rPr>
        <w:t>来看，它的时间是一个过去的括号——而且是个极小的括号：从「有电」变成「没电」的那一剎那。以这个时间副词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的动词（我们一律认定</w:t>
      </w:r>
      <w:r w:rsidRPr="00E430F6">
        <w:rPr>
          <w:rFonts w:eastAsia="宋体"/>
        </w:rPr>
        <w:t>be</w:t>
      </w:r>
      <w:r w:rsidRPr="00E430F6">
        <w:rPr>
          <w:rFonts w:eastAsia="宋体" w:hint="eastAsia"/>
        </w:rPr>
        <w:t>为动词），那么主要</w:t>
      </w:r>
      <w:r w:rsidR="00BF5096">
        <w:rPr>
          <w:rFonts w:eastAsia="宋体" w:hint="eastAsia"/>
        </w:rPr>
        <w:t>从句</w:t>
      </w:r>
      <w:r w:rsidRPr="00E430F6">
        <w:rPr>
          <w:rFonts w:eastAsia="宋体" w:hint="eastAsia"/>
        </w:rPr>
        <w:t>也应该是过去简单式，所以动词是</w:t>
      </w:r>
      <w:r w:rsidRPr="00E430F6">
        <w:rPr>
          <w:rFonts w:eastAsia="宋体"/>
        </w:rPr>
        <w:t>was</w:t>
      </w:r>
      <w:r w:rsidRPr="00E430F6">
        <w:rPr>
          <w:rFonts w:eastAsia="宋体" w:hint="eastAsia"/>
        </w:rPr>
        <w:t>。后面的现在分词词组</w:t>
      </w:r>
      <w:r w:rsidRPr="00E430F6">
        <w:rPr>
          <w:rFonts w:eastAsia="宋体"/>
        </w:rPr>
        <w:t>playing a video game</w:t>
      </w:r>
      <w:r w:rsidRPr="00E430F6">
        <w:rPr>
          <w:rFonts w:eastAsia="宋体" w:hint="eastAsia"/>
        </w:rPr>
        <w:t>是动词</w:t>
      </w:r>
      <w:r w:rsidRPr="00E430F6">
        <w:rPr>
          <w:rFonts w:eastAsia="宋体"/>
        </w:rPr>
        <w:t>play</w:t>
      </w:r>
      <w:r w:rsidRPr="00E430F6">
        <w:rPr>
          <w:rFonts w:eastAsia="宋体" w:hint="eastAsia"/>
        </w:rPr>
        <w:t>加</w:t>
      </w:r>
      <w:r w:rsidR="009D20F5">
        <w:rPr>
          <w:rFonts w:eastAsia="宋体" w:hint="eastAsia"/>
        </w:rPr>
        <w:t>受词（宾语）</w:t>
      </w:r>
      <w:r w:rsidRPr="00E430F6">
        <w:rPr>
          <w:rFonts w:eastAsia="宋体"/>
        </w:rPr>
        <w:t>a video game</w:t>
      </w:r>
      <w:r w:rsidRPr="00E430F6">
        <w:rPr>
          <w:rFonts w:eastAsia="宋体" w:hint="eastAsia"/>
        </w:rPr>
        <w:t>的构造，加上</w:t>
      </w:r>
      <w:r w:rsidRPr="00E430F6">
        <w:rPr>
          <w:rFonts w:eastAsia="宋体"/>
        </w:rPr>
        <w:t>-ing</w:t>
      </w:r>
      <w:r w:rsidRPr="00E430F6">
        <w:rPr>
          <w:rFonts w:eastAsia="宋体" w:hint="eastAsia"/>
        </w:rPr>
        <w:t>字尾变成现在分词词组之后就是一个形容词词组，当作主词补语使用、修饰主词</w:t>
      </w:r>
      <w:r w:rsidRPr="00E430F6">
        <w:rPr>
          <w:rFonts w:eastAsia="宋体"/>
        </w:rPr>
        <w:t>I</w:t>
      </w:r>
      <w:r w:rsidRPr="00E430F6">
        <w:rPr>
          <w:rFonts w:eastAsia="宋体" w:hint="eastAsia"/>
        </w:rPr>
        <w:t>。现在分词的</w:t>
      </w:r>
      <w:r w:rsidRPr="00E430F6">
        <w:rPr>
          <w:rFonts w:eastAsia="宋体"/>
        </w:rPr>
        <w:t>-ing</w:t>
      </w:r>
      <w:r w:rsidRPr="00E430F6">
        <w:rPr>
          <w:rFonts w:eastAsia="宋体" w:hint="eastAsia"/>
        </w:rPr>
        <w:t>字尾表达进行状态，相当于中文的「正在」（短时间）或「一直」（长时间）。就上面这个例子而言，</w:t>
      </w:r>
      <w:r w:rsidRPr="00E430F6">
        <w:rPr>
          <w:rFonts w:eastAsia="宋体"/>
        </w:rPr>
        <w:t>playing a video game</w:t>
      </w:r>
      <w:r w:rsidRPr="00E430F6">
        <w:rPr>
          <w:rFonts w:eastAsia="宋体" w:hint="eastAsia"/>
        </w:rPr>
        <w:t>应解释为「正在打电动」。这就是一般文法书所谓的过去进行式。</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was</w:t>
      </w:r>
      <w:r w:rsidRPr="00E430F6">
        <w:rPr>
          <w:rFonts w:eastAsia="宋体"/>
        </w:rPr>
        <w:t xml:space="preserve"> working on my paper </w:t>
      </w:r>
      <w:r w:rsidRPr="00E430F6">
        <w:rPr>
          <w:rFonts w:eastAsia="宋体"/>
          <w:u w:val="single"/>
        </w:rPr>
        <w:t>throughout last week</w:t>
      </w:r>
      <w:r w:rsidRPr="00E430F6">
        <w:rPr>
          <w:rFonts w:eastAsia="宋体"/>
        </w:rPr>
        <w:t>.</w:t>
      </w:r>
    </w:p>
    <w:p w:rsidR="00DD2927" w:rsidRDefault="00E430F6" w:rsidP="00182A90">
      <w:pPr>
        <w:pStyle w:val="Preface"/>
        <w:spacing w:after="84"/>
        <w:ind w:firstLine="480"/>
        <w:rPr>
          <w:lang w:eastAsia="zh-TW"/>
        </w:rPr>
      </w:pPr>
      <w:r w:rsidRPr="00E430F6">
        <w:rPr>
          <w:rFonts w:hint="eastAsia"/>
        </w:rPr>
        <w:t>上周一整个礼拜我都在写论文。</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9F514B"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was</w:t>
      </w:r>
    </w:p>
    <w:p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29920" behindDoc="0" locked="0" layoutInCell="1" allowOverlap="1" wp14:anchorId="078A0DDF" wp14:editId="5642DDDB">
                <wp:simplePos x="0" y="0"/>
                <wp:positionH relativeFrom="column">
                  <wp:posOffset>802640</wp:posOffset>
                </wp:positionH>
                <wp:positionV relativeFrom="paragraph">
                  <wp:posOffset>111397</wp:posOffset>
                </wp:positionV>
                <wp:extent cx="2607945" cy="0"/>
                <wp:effectExtent l="0" t="76200" r="20955" b="952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2pt,8.75pt" to="268.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" strokecolor="#40a7c2 [3048]">
                <v:stroke endarrow="block"/>
              </v:line>
            </w:pict>
          </mc:Fallback>
        </mc:AlternateContent>
      </w:r>
      <w:r w:rsidR="00E430F6" w:rsidRPr="00E430F6">
        <w:rPr>
          <w:rFonts w:eastAsia="宋体"/>
        </w:rPr>
        <w:t xml:space="preserve">   </w:t>
      </w:r>
      <w:r>
        <w:rPr>
          <w:rFonts w:eastAsia="宋体" w:hint="eastAsia"/>
        </w:rPr>
        <w:t xml:space="preserve">  </w:t>
      </w:r>
      <w:r>
        <w:rPr>
          <w:rFonts w:eastAsia="宋体"/>
        </w:rPr>
        <w:t xml:space="preserve">     (   </w:t>
      </w:r>
      <w:r>
        <w:rPr>
          <w:rFonts w:eastAsia="宋体" w:hint="eastAsia"/>
        </w:rPr>
        <w:t xml:space="preserve"> </w:t>
      </w:r>
      <w:r>
        <w:rPr>
          <w:rFonts w:eastAsia="宋体"/>
        </w:rPr>
        <w:t xml:space="preserve">  )</w:t>
      </w:r>
      <w:r>
        <w:rPr>
          <w:rFonts w:eastAsia="宋体" w:hint="eastAsia"/>
        </w:rPr>
        <w:t xml:space="preserve"> </w:t>
      </w:r>
      <w:r w:rsidR="00E430F6" w:rsidRPr="00E430F6">
        <w:rPr>
          <w:rFonts w:eastAsia="宋体"/>
        </w:rPr>
        <w:t xml:space="preserve">                  x</w:t>
      </w:r>
    </w:p>
    <w:p w:rsidR="00DD2927" w:rsidRDefault="009F514B" w:rsidP="00182A90">
      <w:pPr>
        <w:spacing w:after="84"/>
        <w:ind w:firstLine="480"/>
        <w:rPr>
          <w:lang w:eastAsia="zh-TW"/>
        </w:rPr>
      </w:pPr>
      <w:r>
        <w:rPr>
          <w:rFonts w:eastAsia="宋体"/>
        </w:rPr>
        <w:t xml:space="preserve">    throughout last week       </w:t>
      </w:r>
      <w:r w:rsidR="00E430F6"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lastRenderedPageBreak/>
        <w:t>这个句子的时间副词</w:t>
      </w:r>
      <w:r w:rsidRPr="00E430F6">
        <w:rPr>
          <w:rFonts w:eastAsia="宋体"/>
        </w:rPr>
        <w:t>throughout last week</w:t>
      </w:r>
      <w:r w:rsidRPr="00E430F6">
        <w:rPr>
          <w:rFonts w:eastAsia="宋体" w:hint="eastAsia"/>
        </w:rPr>
        <w:t>是个介系词词组，表现出一个过去时间的括号。动词因而要采过去简单式</w:t>
      </w:r>
      <w:r w:rsidRPr="00E430F6">
        <w:rPr>
          <w:rFonts w:eastAsia="宋体"/>
        </w:rPr>
        <w:t>was</w:t>
      </w:r>
      <w:r w:rsidRPr="00E430F6">
        <w:rPr>
          <w:rFonts w:eastAsia="宋体" w:hint="eastAsia"/>
        </w:rPr>
        <w:t>。后面的现在分词词组</w:t>
      </w:r>
      <w:r w:rsidRPr="00E430F6">
        <w:rPr>
          <w:rFonts w:eastAsia="宋体"/>
        </w:rPr>
        <w:t>working on my report</w:t>
      </w:r>
      <w:r w:rsidRPr="00E430F6">
        <w:rPr>
          <w:rFonts w:eastAsia="宋体" w:hint="eastAsia"/>
        </w:rPr>
        <w:t>视为形容词词组，</w:t>
      </w:r>
      <w:r w:rsidRPr="00E430F6">
        <w:rPr>
          <w:rFonts w:eastAsia="宋体"/>
        </w:rPr>
        <w:t>-ing</w:t>
      </w:r>
      <w:r w:rsidRPr="00E430F6">
        <w:rPr>
          <w:rFonts w:eastAsia="宋体" w:hint="eastAsia"/>
        </w:rPr>
        <w:t>字尾表达进行状态，因为是长时间所以就解释为「一直」在写论文，当作主语补语使用、修饰主词</w:t>
      </w:r>
      <w:r w:rsidRPr="00E430F6">
        <w:rPr>
          <w:rFonts w:eastAsia="宋体"/>
        </w:rPr>
        <w:t>I</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The house </w:t>
      </w:r>
      <w:r w:rsidRPr="00E430F6">
        <w:rPr>
          <w:rFonts w:eastAsia="宋体"/>
          <w:u w:val="single"/>
        </w:rPr>
        <w:t>was</w:t>
      </w:r>
      <w:r w:rsidRPr="00E430F6">
        <w:rPr>
          <w:rFonts w:eastAsia="宋体"/>
        </w:rPr>
        <w:t xml:space="preserve"> being renovated when it </w:t>
      </w:r>
      <w:r w:rsidRPr="00E430F6">
        <w:rPr>
          <w:rFonts w:eastAsia="宋体"/>
          <w:u w:val="single"/>
        </w:rPr>
        <w:t>collapsed</w:t>
      </w:r>
      <w:r w:rsidRPr="00E430F6">
        <w:rPr>
          <w:rFonts w:eastAsia="宋体"/>
        </w:rPr>
        <w:t xml:space="preserve"> on the workers.</w:t>
      </w:r>
    </w:p>
    <w:p w:rsidR="00DD2927" w:rsidRDefault="00E430F6" w:rsidP="00182A90">
      <w:pPr>
        <w:pStyle w:val="Preface"/>
        <w:spacing w:after="84"/>
        <w:ind w:firstLine="480"/>
        <w:rPr>
          <w:lang w:eastAsia="zh-TW"/>
        </w:rPr>
      </w:pPr>
      <w:r w:rsidRPr="00E430F6">
        <w:rPr>
          <w:rFonts w:hint="eastAsia"/>
        </w:rPr>
        <w:t>这栋房子正在翻修，突然塌下来压到工人。</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was</w:t>
      </w:r>
    </w:p>
    <w:p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31968" behindDoc="0" locked="0" layoutInCell="1" allowOverlap="1" wp14:anchorId="5E45FD16" wp14:editId="3E0B2FBA">
                <wp:simplePos x="0" y="0"/>
                <wp:positionH relativeFrom="column">
                  <wp:posOffset>681990</wp:posOffset>
                </wp:positionH>
                <wp:positionV relativeFrom="paragraph">
                  <wp:posOffset>121285</wp:posOffset>
                </wp:positionV>
                <wp:extent cx="2607945" cy="0"/>
                <wp:effectExtent l="0" t="76200" r="20955" b="952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9.55pt" to="259.0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" strokecolor="#40a7c2 [3048]">
                <v:stroke endarrow="block"/>
              </v:line>
            </w:pict>
          </mc:Fallback>
        </mc:AlternateContent>
      </w:r>
      <w:r w:rsidR="00E430F6" w:rsidRPr="00E430F6">
        <w:rPr>
          <w:rFonts w:eastAsia="宋体"/>
        </w:rPr>
        <w:t xml:space="preserve">          ( )                    x</w:t>
      </w:r>
    </w:p>
    <w:p w:rsidR="00DD2927" w:rsidRDefault="00E430F6" w:rsidP="00182A90">
      <w:pPr>
        <w:spacing w:after="84"/>
        <w:ind w:firstLine="480"/>
        <w:rPr>
          <w:lang w:eastAsia="zh-TW"/>
        </w:rPr>
      </w:pPr>
      <w:r w:rsidRPr="00E430F6">
        <w:rPr>
          <w:rFonts w:eastAsia="宋体"/>
        </w:rPr>
        <w:t xml:space="preserve">       collapsed                now</w:t>
      </w:r>
    </w:p>
    <w:p w:rsidR="00DD2927" w:rsidRDefault="00E430F6" w:rsidP="00182A90">
      <w:pPr>
        <w:spacing w:after="84"/>
        <w:ind w:firstLine="480"/>
        <w:rPr>
          <w:lang w:eastAsia="zh-TW"/>
        </w:rPr>
      </w:pPr>
      <w:r w:rsidRPr="00E430F6">
        <w:rPr>
          <w:rFonts w:eastAsia="宋体" w:hint="eastAsia"/>
        </w:rPr>
        <w:t>这个句子的时间副词是</w:t>
      </w:r>
      <w:r w:rsidRPr="00E430F6">
        <w:rPr>
          <w:rFonts w:eastAsia="宋体"/>
        </w:rPr>
        <w:t>when</w:t>
      </w:r>
      <w:r w:rsidRPr="00E430F6">
        <w:rPr>
          <w:rFonts w:eastAsia="宋体" w:hint="eastAsia"/>
        </w:rPr>
        <w:t>引导的那个副词</w:t>
      </w:r>
      <w:r w:rsidR="00BF5096">
        <w:rPr>
          <w:rFonts w:eastAsia="宋体" w:hint="eastAsia"/>
        </w:rPr>
        <w:t>从句</w:t>
      </w:r>
      <w:r w:rsidRPr="00E430F6">
        <w:rPr>
          <w:rFonts w:eastAsia="宋体" w:hint="eastAsia"/>
        </w:rPr>
        <w:t>，</w:t>
      </w:r>
      <w:r w:rsidR="00BF5096">
        <w:rPr>
          <w:rFonts w:eastAsia="宋体" w:hint="eastAsia"/>
        </w:rPr>
        <w:t>从句</w:t>
      </w:r>
      <w:r w:rsidRPr="00E430F6">
        <w:rPr>
          <w:rFonts w:eastAsia="宋体" w:hint="eastAsia"/>
        </w:rPr>
        <w:t>中过去简单式的动词</w:t>
      </w:r>
      <w:r w:rsidRPr="00E430F6">
        <w:rPr>
          <w:rFonts w:eastAsia="宋体"/>
        </w:rPr>
        <w:t>collapsed</w:t>
      </w:r>
      <w:r w:rsidRPr="00E430F6">
        <w:rPr>
          <w:rFonts w:eastAsia="宋体" w:hint="eastAsia"/>
        </w:rPr>
        <w:t>显示它的时间是个过去的括号。所以，主要</w:t>
      </w:r>
      <w:r w:rsidR="00BF5096">
        <w:rPr>
          <w:rFonts w:eastAsia="宋体" w:hint="eastAsia"/>
        </w:rPr>
        <w:t>从句</w:t>
      </w:r>
      <w:r w:rsidRPr="00E430F6">
        <w:rPr>
          <w:rFonts w:eastAsia="宋体" w:hint="eastAsia"/>
        </w:rPr>
        <w:t>的动词也应该是过去简单式，因此就是</w:t>
      </w:r>
      <w:r w:rsidRPr="00E430F6">
        <w:rPr>
          <w:rFonts w:eastAsia="宋体"/>
        </w:rPr>
        <w:t>was</w:t>
      </w:r>
      <w:r w:rsidRPr="00E430F6">
        <w:rPr>
          <w:rFonts w:eastAsia="宋体" w:hint="eastAsia"/>
        </w:rPr>
        <w:t>。后面的分词词组</w:t>
      </w:r>
      <w:r w:rsidRPr="00E430F6">
        <w:rPr>
          <w:rFonts w:eastAsia="宋体"/>
        </w:rPr>
        <w:t>being renovated</w:t>
      </w:r>
      <w:r w:rsidRPr="00E430F6">
        <w:rPr>
          <w:rFonts w:eastAsia="宋体" w:hint="eastAsia"/>
        </w:rPr>
        <w:t>含有现在分词</w:t>
      </w:r>
      <w:r w:rsidRPr="00E430F6">
        <w:rPr>
          <w:rFonts w:eastAsia="宋体"/>
        </w:rPr>
        <w:t>being</w:t>
      </w:r>
      <w:r w:rsidRPr="00E430F6">
        <w:rPr>
          <w:rFonts w:eastAsia="宋体" w:hint="eastAsia"/>
        </w:rPr>
        <w:t>与过去分词</w:t>
      </w:r>
      <w:r w:rsidRPr="00E430F6">
        <w:rPr>
          <w:rFonts w:eastAsia="宋体"/>
        </w:rPr>
        <w:t>renovated</w:t>
      </w:r>
      <w:r w:rsidRPr="00E430F6">
        <w:rPr>
          <w:rFonts w:eastAsia="宋体" w:hint="eastAsia"/>
        </w:rPr>
        <w:t>，整个分词词组当形容词补语使用、修饰主词</w:t>
      </w:r>
      <w:r w:rsidRPr="00E430F6">
        <w:rPr>
          <w:rFonts w:eastAsia="宋体"/>
        </w:rPr>
        <w:t>the house</w:t>
      </w:r>
      <w:r w:rsidRPr="00E430F6">
        <w:rPr>
          <w:rFonts w:eastAsia="宋体" w:hint="eastAsia"/>
        </w:rPr>
        <w:t>。现在分词</w:t>
      </w:r>
      <w:r w:rsidRPr="00E430F6">
        <w:rPr>
          <w:rFonts w:eastAsia="宋体"/>
        </w:rPr>
        <w:t>being</w:t>
      </w:r>
      <w:r w:rsidRPr="00E430F6">
        <w:rPr>
          <w:rFonts w:eastAsia="宋体" w:hint="eastAsia"/>
        </w:rPr>
        <w:t>里面的</w:t>
      </w:r>
      <w:r w:rsidRPr="00E430F6">
        <w:rPr>
          <w:rFonts w:eastAsia="宋体"/>
        </w:rPr>
        <w:t>be</w:t>
      </w:r>
      <w:r w:rsidRPr="00E430F6">
        <w:rPr>
          <w:rFonts w:eastAsia="宋体" w:hint="eastAsia"/>
        </w:rPr>
        <w:t>无意义、不须解释，字尾的</w:t>
      </w:r>
      <w:r w:rsidRPr="00E430F6">
        <w:rPr>
          <w:rFonts w:eastAsia="宋体"/>
        </w:rPr>
        <w:t>-ing</w:t>
      </w:r>
      <w:r w:rsidRPr="00E430F6">
        <w:rPr>
          <w:rFonts w:eastAsia="宋体" w:hint="eastAsia"/>
        </w:rPr>
        <w:t>表达进行状态，因为是短时间所以解释为「正在」。过去分词</w:t>
      </w:r>
      <w:r w:rsidRPr="00E430F6">
        <w:rPr>
          <w:rFonts w:eastAsia="宋体"/>
        </w:rPr>
        <w:t>renovated</w:t>
      </w:r>
      <w:r w:rsidRPr="00E430F6">
        <w:rPr>
          <w:rFonts w:eastAsia="宋体" w:hint="eastAsia"/>
        </w:rPr>
        <w:t>表达被动语态、解释为「被翻修」。整个词组</w:t>
      </w:r>
      <w:r w:rsidRPr="00E430F6">
        <w:rPr>
          <w:rFonts w:eastAsia="宋体"/>
        </w:rPr>
        <w:t>being renovated</w:t>
      </w:r>
      <w:r w:rsidRPr="00E430F6">
        <w:rPr>
          <w:rFonts w:eastAsia="宋体" w:hint="eastAsia"/>
        </w:rPr>
        <w:t>仍视为现在分词词组，意思是「正在被翻修」。这就是一般文法书所谓的过去进行被动态。</w:t>
      </w:r>
    </w:p>
    <w:p w:rsidR="00DD2927" w:rsidRDefault="009F514B" w:rsidP="00182A90">
      <w:pPr>
        <w:pStyle w:val="4"/>
        <w:spacing w:after="84"/>
        <w:rPr>
          <w:lang w:eastAsia="zh-TW"/>
        </w:rPr>
      </w:pPr>
      <w:r>
        <w:rPr>
          <w:rFonts w:hint="eastAsia"/>
        </w:rPr>
        <w:t>（</w:t>
      </w:r>
      <w:r>
        <w:rPr>
          <w:rFonts w:hint="eastAsia"/>
        </w:rPr>
        <w:t>2</w:t>
      </w:r>
      <w:r>
        <w:rPr>
          <w:rFonts w:hint="eastAsia"/>
        </w:rPr>
        <w:t>）</w:t>
      </w:r>
      <w:r w:rsidR="00E430F6" w:rsidRPr="00E430F6">
        <w:rPr>
          <w:rFonts w:hint="eastAsia"/>
        </w:rPr>
        <w:t>现在时间</w:t>
      </w:r>
    </w:p>
    <w:p w:rsidR="00DD2927" w:rsidRDefault="00E430F6" w:rsidP="00182A90">
      <w:pPr>
        <w:spacing w:after="84"/>
        <w:ind w:firstLine="480"/>
        <w:rPr>
          <w:lang w:eastAsia="zh-TW"/>
        </w:rPr>
      </w:pPr>
      <w:r w:rsidRPr="00E430F6">
        <w:rPr>
          <w:rFonts w:eastAsia="宋体" w:hint="eastAsia"/>
        </w:rPr>
        <w:t>现在简单式，它的时间就是以</w:t>
      </w:r>
      <w:r w:rsidRPr="00E430F6">
        <w:rPr>
          <w:rFonts w:eastAsia="宋体"/>
        </w:rPr>
        <w:t>now</w:t>
      </w:r>
      <w:r w:rsidRPr="00E430F6">
        <w:rPr>
          <w:rFonts w:eastAsia="宋体" w:hint="eastAsia"/>
        </w:rPr>
        <w:t>为中心的一个括号。所有的简单式都是括号形状的时间，但是过去简单式的括号在</w:t>
      </w:r>
      <w:r w:rsidRPr="00E430F6">
        <w:rPr>
          <w:rFonts w:eastAsia="宋体"/>
        </w:rPr>
        <w:t>now</w:t>
      </w:r>
      <w:r w:rsidRPr="00E430F6">
        <w:rPr>
          <w:rFonts w:eastAsia="宋体" w:hint="eastAsia"/>
        </w:rPr>
        <w:t>之前、未来简单式的括号在</w:t>
      </w:r>
      <w:r w:rsidRPr="00E430F6">
        <w:rPr>
          <w:rFonts w:eastAsia="宋体"/>
        </w:rPr>
        <w:t>now</w:t>
      </w:r>
      <w:r w:rsidRPr="00E430F6">
        <w:rPr>
          <w:rFonts w:eastAsia="宋体" w:hint="eastAsia"/>
        </w:rPr>
        <w:t>之后，所以括号的大小都受到限制。只有现在简单式的括号是以</w:t>
      </w:r>
      <w:r w:rsidRPr="00E430F6">
        <w:rPr>
          <w:rFonts w:eastAsia="宋体"/>
        </w:rPr>
        <w:t>now</w:t>
      </w:r>
      <w:r w:rsidRPr="00E430F6">
        <w:rPr>
          <w:rFonts w:eastAsia="宋体" w:hint="eastAsia"/>
        </w:rPr>
        <w:t>为中心，它的大小不受限制，可以大到无限大、包含过去未来的一切时间。传统文法列出规则说「真理、事实等要用现在简单式」，原因就在此。看看几个例子：</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have</w:t>
      </w:r>
      <w:r w:rsidRPr="00E430F6">
        <w:rPr>
          <w:rFonts w:eastAsia="宋体"/>
        </w:rPr>
        <w:t xml:space="preserve"> a headache.</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have</w:t>
      </w:r>
    </w:p>
    <w:p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34016" behindDoc="0" locked="0" layoutInCell="1" allowOverlap="1" wp14:anchorId="4E32BA47" wp14:editId="0B21091E">
                <wp:simplePos x="0" y="0"/>
                <wp:positionH relativeFrom="column">
                  <wp:posOffset>467088</wp:posOffset>
                </wp:positionH>
                <wp:positionV relativeFrom="paragraph">
                  <wp:posOffset>113574</wp:posOffset>
                </wp:positionV>
                <wp:extent cx="2607945" cy="0"/>
                <wp:effectExtent l="0" t="76200" r="20955" b="952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pt,8.95pt" to="242.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" strokecolor="#40a7c2 [3048]">
                <v:stroke endarrow="block"/>
              </v:line>
            </w:pict>
          </mc:Fallback>
        </mc:AlternateContent>
      </w:r>
      <w:r w:rsidR="00E430F6" w:rsidRPr="00E430F6">
        <w:rPr>
          <w:rFonts w:eastAsia="宋体"/>
        </w:rPr>
        <w:t xml:space="preserve">                ( x )</w:t>
      </w:r>
    </w:p>
    <w:p w:rsidR="00DD2927" w:rsidRDefault="00E430F6" w:rsidP="00182A90">
      <w:pPr>
        <w:spacing w:after="84"/>
        <w:ind w:firstLine="480"/>
        <w:rPr>
          <w:lang w:eastAsia="zh-TW"/>
        </w:rPr>
      </w:pPr>
      <w:r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这个句子虽然没有时间副词，但是现在简单式的动词</w:t>
      </w:r>
      <w:r w:rsidRPr="00E430F6">
        <w:rPr>
          <w:rFonts w:eastAsia="宋体"/>
        </w:rPr>
        <w:t>have</w:t>
      </w:r>
      <w:r w:rsidRPr="00E430F6">
        <w:rPr>
          <w:rFonts w:eastAsia="宋体" w:hint="eastAsia"/>
        </w:rPr>
        <w:t>清楚表示时间就是</w:t>
      </w:r>
      <w:r w:rsidRPr="00E430F6">
        <w:rPr>
          <w:rFonts w:eastAsia="宋体"/>
        </w:rPr>
        <w:t>now</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Wang Chien-Ming </w:t>
      </w:r>
      <w:r w:rsidRPr="00E430F6">
        <w:rPr>
          <w:rFonts w:eastAsia="宋体"/>
          <w:u w:val="single"/>
        </w:rPr>
        <w:t>pitches</w:t>
      </w:r>
      <w:r w:rsidRPr="00E430F6">
        <w:rPr>
          <w:rFonts w:eastAsia="宋体"/>
        </w:rPr>
        <w:t xml:space="preserve"> for the Yankees.</w:t>
      </w:r>
    </w:p>
    <w:p w:rsidR="00DD2927" w:rsidRDefault="00E430F6" w:rsidP="00182A90">
      <w:pPr>
        <w:pStyle w:val="Preface"/>
        <w:spacing w:after="84"/>
        <w:ind w:firstLine="480"/>
        <w:rPr>
          <w:lang w:eastAsia="zh-TW"/>
        </w:rPr>
      </w:pPr>
      <w:r w:rsidRPr="00E430F6">
        <w:rPr>
          <w:rFonts w:hint="eastAsia"/>
        </w:rPr>
        <w:t>王建民为洋基队投球。</w:t>
      </w:r>
    </w:p>
    <w:p w:rsidR="00B1490C" w:rsidRDefault="00B1490C" w:rsidP="00182A90">
      <w:pPr>
        <w:spacing w:after="84"/>
        <w:ind w:firstLine="480"/>
        <w:rPr>
          <w:rFonts w:eastAsia="宋体"/>
        </w:rPr>
      </w:pP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lastRenderedPageBreak/>
        <w:t xml:space="preserve">              pitches</w:t>
      </w:r>
    </w:p>
    <w:p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36064" behindDoc="0" locked="0" layoutInCell="1" allowOverlap="1" wp14:anchorId="0D6776C7" wp14:editId="55447095">
                <wp:simplePos x="0" y="0"/>
                <wp:positionH relativeFrom="column">
                  <wp:posOffset>382905</wp:posOffset>
                </wp:positionH>
                <wp:positionV relativeFrom="paragraph">
                  <wp:posOffset>120287</wp:posOffset>
                </wp:positionV>
                <wp:extent cx="2607945" cy="0"/>
                <wp:effectExtent l="0" t="76200" r="20955" b="952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9.45pt" to="23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" strokecolor="#40a7c2 [3048]">
                <v:stroke endarrow="block"/>
              </v:line>
            </w:pict>
          </mc:Fallback>
        </mc:AlternateContent>
      </w:r>
      <w:r w:rsidR="00E430F6" w:rsidRPr="00E430F6">
        <w:rPr>
          <w:rFonts w:eastAsia="宋体"/>
        </w:rPr>
        <w:t xml:space="preserve">            (    x   )</w:t>
      </w:r>
    </w:p>
    <w:p w:rsidR="00DD2927" w:rsidRDefault="00E430F6" w:rsidP="00182A90">
      <w:pPr>
        <w:spacing w:after="84"/>
        <w:ind w:firstLine="480"/>
        <w:rPr>
          <w:lang w:eastAsia="zh-TW"/>
        </w:rPr>
      </w:pPr>
      <w:r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这一句并没有时间副词，不过暗示是「现在」。王建民几年前不是洋基队的投手、几年后他也可能不再是。这个句子的时间是一个以</w:t>
      </w:r>
      <w:r w:rsidRPr="00E430F6">
        <w:rPr>
          <w:rFonts w:eastAsia="宋体"/>
        </w:rPr>
        <w:t>now</w:t>
      </w:r>
      <w:r w:rsidRPr="00E430F6">
        <w:rPr>
          <w:rFonts w:eastAsia="宋体" w:hint="eastAsia"/>
        </w:rPr>
        <w:t>为中心的比较大的括号，仍然该用现在简单式。</w:t>
      </w:r>
    </w:p>
    <w:p w:rsidR="00785232" w:rsidRPr="00785232" w:rsidRDefault="00E430F6" w:rsidP="00182A90">
      <w:pPr>
        <w:spacing w:after="84"/>
        <w:ind w:firstLine="480"/>
        <w:rPr>
          <w:lang w:eastAsia="zh-TW"/>
        </w:rPr>
      </w:pPr>
      <w:r w:rsidRPr="00E430F6">
        <w:rPr>
          <w:rFonts w:eastAsia="宋体"/>
        </w:rPr>
        <w:t xml:space="preserve">Our summer house </w:t>
      </w:r>
      <w:r w:rsidRPr="00E430F6">
        <w:rPr>
          <w:rFonts w:eastAsia="宋体"/>
          <w:u w:val="single"/>
        </w:rPr>
        <w:t>is</w:t>
      </w:r>
      <w:r w:rsidRPr="00E430F6">
        <w:rPr>
          <w:rFonts w:eastAsia="宋体"/>
        </w:rPr>
        <w:t xml:space="preserve"> located on the lake.</w:t>
      </w:r>
    </w:p>
    <w:p w:rsidR="00DD2927" w:rsidRDefault="00E430F6" w:rsidP="00182A90">
      <w:pPr>
        <w:pStyle w:val="Preface"/>
        <w:spacing w:after="84"/>
        <w:ind w:firstLine="480"/>
        <w:rPr>
          <w:lang w:eastAsia="zh-TW"/>
        </w:rPr>
      </w:pPr>
      <w:r w:rsidRPr="00E430F6">
        <w:rPr>
          <w:rFonts w:hint="eastAsia"/>
        </w:rPr>
        <w:t>我们的避暑别墅座落在湖边。</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is</w:t>
      </w:r>
    </w:p>
    <w:p w:rsidR="00785232" w:rsidRPr="00785232" w:rsidRDefault="00F63024" w:rsidP="00182A90">
      <w:pPr>
        <w:spacing w:after="84"/>
        <w:ind w:firstLine="480"/>
        <w:rPr>
          <w:lang w:eastAsia="zh-TW"/>
        </w:rPr>
      </w:pPr>
      <w:r>
        <w:rPr>
          <w:noProof/>
        </w:rPr>
        <mc:AlternateContent>
          <mc:Choice Requires="wps">
            <w:drawing>
              <wp:anchor distT="0" distB="0" distL="114300" distR="114300" simplePos="0" relativeHeight="251742208" behindDoc="0" locked="0" layoutInCell="1" allowOverlap="1" wp14:anchorId="3D9FD820" wp14:editId="38330EDB">
                <wp:simplePos x="0" y="0"/>
                <wp:positionH relativeFrom="column">
                  <wp:posOffset>379458</wp:posOffset>
                </wp:positionH>
                <wp:positionV relativeFrom="paragraph">
                  <wp:posOffset>118110</wp:posOffset>
                </wp:positionV>
                <wp:extent cx="2607945" cy="0"/>
                <wp:effectExtent l="0" t="76200" r="20955" b="952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9"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pt,9.3pt" to="235.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" strokecolor="#40a7c2 [3048]">
                <v:stroke endarrow="block"/>
              </v:line>
            </w:pict>
          </mc:Fallback>
        </mc:AlternateContent>
      </w:r>
      <w:r w:rsidR="00E430F6" w:rsidRPr="00E430F6">
        <w:rPr>
          <w:rFonts w:eastAsia="宋体"/>
        </w:rPr>
        <w:t xml:space="preserve">            (    x   )</w:t>
      </w:r>
    </w:p>
    <w:p w:rsidR="00EA57E3" w:rsidRDefault="00E430F6" w:rsidP="00182A90">
      <w:pPr>
        <w:spacing w:after="84"/>
        <w:ind w:firstLine="480"/>
        <w:rPr>
          <w:lang w:eastAsia="zh-TW"/>
        </w:rPr>
      </w:pPr>
      <w:r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这个句子同样也没有时间副词，但是现在简单式的动词</w:t>
      </w:r>
      <w:r w:rsidRPr="00E430F6">
        <w:rPr>
          <w:rFonts w:eastAsia="宋体"/>
        </w:rPr>
        <w:t>is</w:t>
      </w:r>
      <w:r w:rsidRPr="00E430F6">
        <w:rPr>
          <w:rFonts w:eastAsia="宋体" w:hint="eastAsia"/>
        </w:rPr>
        <w:t>表示它的时间是一个以</w:t>
      </w:r>
      <w:r w:rsidRPr="00E430F6">
        <w:rPr>
          <w:rFonts w:eastAsia="宋体"/>
        </w:rPr>
        <w:t>now</w:t>
      </w:r>
      <w:r w:rsidRPr="00E430F6">
        <w:rPr>
          <w:rFonts w:eastAsia="宋体" w:hint="eastAsia"/>
        </w:rPr>
        <w:t>为核心的括号。后面的过去分词词组</w:t>
      </w:r>
      <w:r w:rsidRPr="00E430F6">
        <w:rPr>
          <w:rFonts w:eastAsia="宋体"/>
        </w:rPr>
        <w:t>located on the lake</w:t>
      </w:r>
      <w:r w:rsidRPr="00E430F6">
        <w:rPr>
          <w:rFonts w:eastAsia="宋体" w:hint="eastAsia"/>
        </w:rPr>
        <w:t>是形容词补语，表达出被动语态：字面上是「被摆在湖边」，也就是「座落在湖边」。这就是一般文法书所谓的现在简单被动态。</w:t>
      </w:r>
    </w:p>
    <w:p w:rsidR="00785232" w:rsidRPr="00785232" w:rsidRDefault="00E430F6" w:rsidP="00182A90">
      <w:pPr>
        <w:spacing w:after="84"/>
        <w:ind w:firstLine="480"/>
        <w:rPr>
          <w:lang w:eastAsia="zh-TW"/>
        </w:rPr>
      </w:pPr>
      <w:r w:rsidRPr="00E430F6">
        <w:rPr>
          <w:rFonts w:eastAsia="宋体"/>
        </w:rPr>
        <w:t xml:space="preserve">Please be quiet, because everybody </w:t>
      </w:r>
      <w:r w:rsidRPr="00E430F6">
        <w:rPr>
          <w:rFonts w:eastAsia="宋体"/>
          <w:u w:val="single"/>
        </w:rPr>
        <w:t>is</w:t>
      </w:r>
      <w:r w:rsidRPr="00E430F6">
        <w:rPr>
          <w:rFonts w:eastAsia="宋体"/>
        </w:rPr>
        <w:t xml:space="preserve"> sleeping </w:t>
      </w:r>
      <w:r w:rsidRPr="00E430F6">
        <w:rPr>
          <w:rFonts w:eastAsia="宋体"/>
          <w:u w:val="single"/>
        </w:rPr>
        <w:t>now</w:t>
      </w:r>
      <w:r w:rsidRPr="00E430F6">
        <w:rPr>
          <w:rFonts w:eastAsia="宋体"/>
        </w:rPr>
        <w:t>.</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is</w:t>
      </w:r>
    </w:p>
    <w:p w:rsidR="00785232" w:rsidRPr="00785232" w:rsidRDefault="00F63024" w:rsidP="00182A90">
      <w:pPr>
        <w:spacing w:after="84"/>
        <w:ind w:firstLine="480"/>
        <w:rPr>
          <w:lang w:eastAsia="zh-TW"/>
        </w:rPr>
      </w:pPr>
      <w:r>
        <w:rPr>
          <w:noProof/>
        </w:rPr>
        <mc:AlternateContent>
          <mc:Choice Requires="wps">
            <w:drawing>
              <wp:anchor distT="0" distB="0" distL="114300" distR="114300" simplePos="0" relativeHeight="251740160" behindDoc="0" locked="0" layoutInCell="1" allowOverlap="1" wp14:anchorId="19CDA920" wp14:editId="01DDE1A2">
                <wp:simplePos x="0" y="0"/>
                <wp:positionH relativeFrom="column">
                  <wp:posOffset>470535</wp:posOffset>
                </wp:positionH>
                <wp:positionV relativeFrom="paragraph">
                  <wp:posOffset>127998</wp:posOffset>
                </wp:positionV>
                <wp:extent cx="2607945" cy="0"/>
                <wp:effectExtent l="0" t="76200" r="20955" b="952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0.1pt" to="242.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" strokecolor="#40a7c2 [3048]">
                <v:stroke endarrow="block"/>
              </v:line>
            </w:pict>
          </mc:Fallback>
        </mc:AlternateContent>
      </w:r>
      <w:r w:rsidR="00E430F6" w:rsidRPr="00E430F6">
        <w:rPr>
          <w:rFonts w:eastAsia="宋体"/>
        </w:rPr>
        <w:t xml:space="preserve">                ( x )</w:t>
      </w:r>
    </w:p>
    <w:p w:rsidR="00DD2927" w:rsidRDefault="00E430F6" w:rsidP="00182A90">
      <w:pPr>
        <w:spacing w:after="84"/>
        <w:ind w:firstLine="480"/>
        <w:rPr>
          <w:lang w:eastAsia="zh-TW"/>
        </w:rPr>
      </w:pPr>
      <w:r w:rsidRPr="00E430F6">
        <w:rPr>
          <w:rFonts w:eastAsia="宋体"/>
        </w:rPr>
        <w:t xml:space="preserve">                now</w:t>
      </w:r>
    </w:p>
    <w:p w:rsidR="00DD2927" w:rsidRDefault="00E430F6" w:rsidP="00182A90">
      <w:pPr>
        <w:spacing w:after="84"/>
        <w:ind w:firstLine="480"/>
        <w:rPr>
          <w:lang w:eastAsia="zh-TW"/>
        </w:rPr>
      </w:pPr>
      <w:r w:rsidRPr="00E430F6">
        <w:rPr>
          <w:rFonts w:eastAsia="宋体"/>
        </w:rPr>
        <w:t>Because</w:t>
      </w:r>
      <w:r w:rsidRPr="00E430F6">
        <w:rPr>
          <w:rFonts w:eastAsia="宋体" w:hint="eastAsia"/>
        </w:rPr>
        <w:t>引导的这个表示原因的副词</w:t>
      </w:r>
      <w:r w:rsidR="00BF5096">
        <w:rPr>
          <w:rFonts w:eastAsia="宋体" w:hint="eastAsia"/>
        </w:rPr>
        <w:t>从句</w:t>
      </w:r>
      <w:r w:rsidRPr="00E430F6">
        <w:rPr>
          <w:rFonts w:eastAsia="宋体" w:hint="eastAsia"/>
        </w:rPr>
        <w:t>，时间是</w:t>
      </w:r>
      <w:r w:rsidRPr="00E430F6">
        <w:rPr>
          <w:rFonts w:eastAsia="宋体"/>
        </w:rPr>
        <w:t>now</w:t>
      </w:r>
      <w:r w:rsidRPr="00E430F6">
        <w:rPr>
          <w:rFonts w:eastAsia="宋体" w:hint="eastAsia"/>
        </w:rPr>
        <w:t>，动词用的是现在简单式</w:t>
      </w:r>
      <w:r w:rsidRPr="00E430F6">
        <w:rPr>
          <w:rFonts w:eastAsia="宋体"/>
        </w:rPr>
        <w:t>is</w:t>
      </w:r>
      <w:r w:rsidRPr="00E430F6">
        <w:rPr>
          <w:rFonts w:eastAsia="宋体" w:hint="eastAsia"/>
        </w:rPr>
        <w:t>。后面的现在分词</w:t>
      </w:r>
      <w:r w:rsidRPr="00E430F6">
        <w:rPr>
          <w:rFonts w:eastAsia="宋体"/>
        </w:rPr>
        <w:t>sleeping</w:t>
      </w:r>
      <w:r w:rsidRPr="00E430F6">
        <w:rPr>
          <w:rFonts w:eastAsia="宋体" w:hint="eastAsia"/>
        </w:rPr>
        <w:t>视为形容词补语，表达出「进行」状态，解释为「正在」睡觉。这就是一般文法书所谓的现在进行式。</w:t>
      </w:r>
    </w:p>
    <w:p w:rsidR="00785232" w:rsidRPr="00785232" w:rsidRDefault="00E430F6" w:rsidP="00182A90">
      <w:pPr>
        <w:spacing w:after="84"/>
        <w:ind w:firstLine="480"/>
        <w:rPr>
          <w:lang w:eastAsia="zh-TW"/>
        </w:rPr>
      </w:pPr>
      <w:r w:rsidRPr="00E430F6">
        <w:rPr>
          <w:rFonts w:eastAsia="宋体"/>
        </w:rPr>
        <w:t xml:space="preserve">This store </w:t>
      </w:r>
      <w:r w:rsidRPr="00E430F6">
        <w:rPr>
          <w:rFonts w:eastAsia="宋体"/>
          <w:u w:val="single"/>
        </w:rPr>
        <w:t>is</w:t>
      </w:r>
      <w:r w:rsidRPr="00E430F6">
        <w:rPr>
          <w:rFonts w:eastAsia="宋体"/>
        </w:rPr>
        <w:t xml:space="preserve"> selling everything at a 30% discount </w:t>
      </w:r>
      <w:r w:rsidRPr="00E430F6">
        <w:rPr>
          <w:rFonts w:eastAsia="宋体"/>
          <w:u w:val="single"/>
        </w:rPr>
        <w:t>this week</w:t>
      </w:r>
      <w:r w:rsidRPr="00E430F6">
        <w:rPr>
          <w:rFonts w:eastAsia="宋体"/>
        </w:rPr>
        <w:t>, to celebrate its 20</w:t>
      </w:r>
      <w:r w:rsidRPr="00E430F6">
        <w:rPr>
          <w:rFonts w:eastAsia="宋体"/>
          <w:vertAlign w:val="superscript"/>
        </w:rPr>
        <w:t>th</w:t>
      </w:r>
      <w:r w:rsidRPr="00E430F6">
        <w:rPr>
          <w:rFonts w:eastAsia="宋体"/>
        </w:rPr>
        <w:t xml:space="preserve"> anniversary.</w:t>
      </w:r>
    </w:p>
    <w:p w:rsidR="00DD2927" w:rsidRDefault="00E430F6" w:rsidP="00182A90">
      <w:pPr>
        <w:pStyle w:val="Preface"/>
        <w:spacing w:after="84"/>
        <w:ind w:firstLine="480"/>
        <w:rPr>
          <w:lang w:eastAsia="zh-TW"/>
        </w:rPr>
      </w:pPr>
      <w:r w:rsidRPr="00E430F6">
        <w:rPr>
          <w:rFonts w:hint="eastAsia"/>
        </w:rPr>
        <w:t>这家店本周全面打七折、庆祝</w:t>
      </w:r>
      <w:r w:rsidRPr="00E430F6">
        <w:t>20</w:t>
      </w:r>
      <w:r w:rsidRPr="00E430F6">
        <w:rPr>
          <w:rFonts w:hint="eastAsia"/>
        </w:rPr>
        <w:t>周年。</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is</w:t>
      </w:r>
    </w:p>
    <w:p w:rsidR="00785232" w:rsidRPr="00785232" w:rsidRDefault="00F63024" w:rsidP="00182A90">
      <w:pPr>
        <w:spacing w:after="84"/>
        <w:ind w:firstLine="480"/>
        <w:rPr>
          <w:lang w:eastAsia="zh-TW"/>
        </w:rPr>
      </w:pPr>
      <w:r>
        <w:rPr>
          <w:noProof/>
        </w:rPr>
        <mc:AlternateContent>
          <mc:Choice Requires="wps">
            <w:drawing>
              <wp:anchor distT="0" distB="0" distL="114300" distR="114300" simplePos="0" relativeHeight="251738112" behindDoc="0" locked="0" layoutInCell="1" allowOverlap="1" wp14:anchorId="3825AF63" wp14:editId="18C630E7">
                <wp:simplePos x="0" y="0"/>
                <wp:positionH relativeFrom="column">
                  <wp:posOffset>374559</wp:posOffset>
                </wp:positionH>
                <wp:positionV relativeFrom="paragraph">
                  <wp:posOffset>110400</wp:posOffset>
                </wp:positionV>
                <wp:extent cx="2607945" cy="0"/>
                <wp:effectExtent l="0" t="76200" r="20955" b="952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8.7pt" to="234.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" strokecolor="#40a7c2 [3048]">
                <v:stroke endarrow="block"/>
              </v:line>
            </w:pict>
          </mc:Fallback>
        </mc:AlternateContent>
      </w:r>
      <w:r w:rsidR="00E430F6" w:rsidRPr="00E430F6">
        <w:rPr>
          <w:rFonts w:eastAsia="宋体"/>
        </w:rPr>
        <w:t xml:space="preserve">            (    x   )</w:t>
      </w:r>
    </w:p>
    <w:p w:rsidR="00DD2927" w:rsidRDefault="00E430F6" w:rsidP="00182A90">
      <w:pPr>
        <w:spacing w:after="84"/>
        <w:ind w:firstLine="480"/>
        <w:rPr>
          <w:lang w:eastAsia="zh-TW"/>
        </w:rPr>
      </w:pPr>
      <w:r w:rsidRPr="00E430F6">
        <w:rPr>
          <w:rFonts w:eastAsia="宋体"/>
        </w:rPr>
        <w:t xml:space="preserve">             this week</w:t>
      </w:r>
    </w:p>
    <w:p w:rsidR="00DD2927" w:rsidRDefault="00E430F6" w:rsidP="00182A90">
      <w:pPr>
        <w:spacing w:after="84"/>
        <w:ind w:firstLine="480"/>
        <w:rPr>
          <w:lang w:eastAsia="zh-TW"/>
        </w:rPr>
      </w:pPr>
      <w:r w:rsidRPr="00E430F6">
        <w:rPr>
          <w:rFonts w:eastAsia="宋体" w:hint="eastAsia"/>
        </w:rPr>
        <w:t>这个句子的时间副词是</w:t>
      </w:r>
      <w:r w:rsidRPr="00E430F6">
        <w:rPr>
          <w:rFonts w:eastAsia="宋体"/>
        </w:rPr>
        <w:t>this week</w:t>
      </w:r>
      <w:r w:rsidRPr="00E430F6">
        <w:rPr>
          <w:rFonts w:eastAsia="宋体" w:hint="eastAsia"/>
        </w:rPr>
        <w:t>，这是一个包含</w:t>
      </w:r>
      <w:r w:rsidRPr="00E430F6">
        <w:rPr>
          <w:rFonts w:eastAsia="宋体"/>
        </w:rPr>
        <w:t>now</w:t>
      </w:r>
      <w:r w:rsidRPr="00E430F6">
        <w:rPr>
          <w:rFonts w:eastAsia="宋体" w:hint="eastAsia"/>
        </w:rPr>
        <w:t>在内的括号，所以动词用的是现在简单式的</w:t>
      </w:r>
      <w:r w:rsidRPr="00E430F6">
        <w:rPr>
          <w:rFonts w:eastAsia="宋体"/>
        </w:rPr>
        <w:t>is</w:t>
      </w:r>
      <w:r w:rsidRPr="00E430F6">
        <w:rPr>
          <w:rFonts w:eastAsia="宋体" w:hint="eastAsia"/>
        </w:rPr>
        <w:t>。后面的</w:t>
      </w:r>
      <w:r w:rsidRPr="00E430F6">
        <w:rPr>
          <w:rFonts w:eastAsia="宋体"/>
        </w:rPr>
        <w:t>selling everything at a 30% discount</w:t>
      </w:r>
      <w:r w:rsidRPr="00E430F6">
        <w:rPr>
          <w:rFonts w:eastAsia="宋体" w:hint="eastAsia"/>
        </w:rPr>
        <w:t>这个现在分词词组视为形容词补语，现在分词</w:t>
      </w:r>
      <w:r w:rsidRPr="00E430F6">
        <w:rPr>
          <w:rFonts w:eastAsia="宋体"/>
        </w:rPr>
        <w:t>selling</w:t>
      </w:r>
      <w:r w:rsidRPr="00E430F6">
        <w:rPr>
          <w:rFonts w:eastAsia="宋体" w:hint="eastAsia"/>
        </w:rPr>
        <w:t>表现出进行状态。因为时间长</w:t>
      </w:r>
      <w:r w:rsidRPr="00E430F6">
        <w:rPr>
          <w:rFonts w:eastAsia="宋体" w:hint="eastAsia"/>
        </w:rPr>
        <w:lastRenderedPageBreak/>
        <w:t>（有一周），所以</w:t>
      </w:r>
      <w:r w:rsidRPr="00E430F6">
        <w:rPr>
          <w:rFonts w:eastAsia="宋体"/>
        </w:rPr>
        <w:t>selling</w:t>
      </w:r>
      <w:r w:rsidRPr="00E430F6">
        <w:rPr>
          <w:rFonts w:eastAsia="宋体" w:hint="eastAsia"/>
        </w:rPr>
        <w:t>应解释为「一直卖」。这就是一般文法书所谓的现在进行式。</w:t>
      </w:r>
    </w:p>
    <w:p w:rsidR="00785232" w:rsidRPr="00785232" w:rsidRDefault="00E430F6" w:rsidP="00182A90">
      <w:pPr>
        <w:spacing w:after="84"/>
        <w:ind w:firstLine="480"/>
        <w:rPr>
          <w:lang w:eastAsia="zh-TW"/>
        </w:rPr>
      </w:pPr>
      <w:r w:rsidRPr="00E430F6">
        <w:rPr>
          <w:rFonts w:eastAsia="宋体"/>
        </w:rPr>
        <w:t xml:space="preserve">This road </w:t>
      </w:r>
      <w:r w:rsidRPr="00E430F6">
        <w:rPr>
          <w:rFonts w:eastAsia="宋体"/>
          <w:u w:val="single"/>
        </w:rPr>
        <w:t>is</w:t>
      </w:r>
      <w:r w:rsidRPr="00E430F6">
        <w:rPr>
          <w:rFonts w:eastAsia="宋体"/>
        </w:rPr>
        <w:t xml:space="preserve"> closed to traffic </w:t>
      </w:r>
      <w:r w:rsidRPr="00E430F6">
        <w:rPr>
          <w:rFonts w:eastAsia="宋体"/>
          <w:u w:val="single"/>
        </w:rPr>
        <w:t>now</w:t>
      </w:r>
      <w:r w:rsidRPr="00E430F6">
        <w:rPr>
          <w:rFonts w:eastAsia="宋体"/>
        </w:rPr>
        <w:t xml:space="preserve"> because it </w:t>
      </w:r>
      <w:r w:rsidRPr="00E430F6">
        <w:rPr>
          <w:rFonts w:eastAsia="宋体"/>
          <w:u w:val="single"/>
        </w:rPr>
        <w:t>is</w:t>
      </w:r>
      <w:r w:rsidRPr="00E430F6">
        <w:rPr>
          <w:rFonts w:eastAsia="宋体"/>
        </w:rPr>
        <w:t xml:space="preserve"> being widened.</w:t>
      </w:r>
    </w:p>
    <w:p w:rsidR="00DD2927" w:rsidRDefault="00E430F6" w:rsidP="00182A90">
      <w:pPr>
        <w:pStyle w:val="Preface"/>
        <w:spacing w:after="84"/>
        <w:ind w:firstLine="480"/>
        <w:rPr>
          <w:lang w:eastAsia="zh-TW"/>
        </w:rPr>
      </w:pPr>
      <w:r w:rsidRPr="00E430F6">
        <w:rPr>
          <w:rFonts w:hint="eastAsia"/>
        </w:rPr>
        <w:t>这条路目前封闭，因为正在拓宽。</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is</w:t>
      </w:r>
    </w:p>
    <w:p w:rsidR="00785232" w:rsidRPr="00785232" w:rsidRDefault="00F63024" w:rsidP="00182A90">
      <w:pPr>
        <w:spacing w:after="84"/>
        <w:ind w:firstLine="480"/>
        <w:rPr>
          <w:lang w:eastAsia="zh-TW"/>
        </w:rPr>
      </w:pPr>
      <w:r>
        <w:rPr>
          <w:noProof/>
        </w:rPr>
        <mc:AlternateContent>
          <mc:Choice Requires="wps">
            <w:drawing>
              <wp:anchor distT="0" distB="0" distL="114300" distR="114300" simplePos="0" relativeHeight="251744256" behindDoc="0" locked="0" layoutInCell="1" allowOverlap="1" wp14:anchorId="064EC06C" wp14:editId="1638B30C">
                <wp:simplePos x="0" y="0"/>
                <wp:positionH relativeFrom="column">
                  <wp:posOffset>405765</wp:posOffset>
                </wp:positionH>
                <wp:positionV relativeFrom="paragraph">
                  <wp:posOffset>129631</wp:posOffset>
                </wp:positionV>
                <wp:extent cx="2607945" cy="0"/>
                <wp:effectExtent l="0" t="76200" r="20955" b="952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10.2pt" to="237.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" strokecolor="#40a7c2 [3048]">
                <v:stroke endarrow="block"/>
              </v:line>
            </w:pict>
          </mc:Fallback>
        </mc:AlternateContent>
      </w:r>
      <w:r w:rsidR="00E430F6" w:rsidRPr="00E430F6">
        <w:rPr>
          <w:rFonts w:eastAsia="宋体"/>
        </w:rPr>
        <w:t xml:space="preserve">            (    x   )</w:t>
      </w:r>
    </w:p>
    <w:p w:rsidR="00DD2927" w:rsidRDefault="00E430F6" w:rsidP="00182A90">
      <w:pPr>
        <w:spacing w:after="84"/>
        <w:ind w:firstLine="480"/>
        <w:rPr>
          <w:lang w:eastAsia="zh-TW"/>
        </w:rPr>
      </w:pPr>
      <w:r w:rsidRPr="00E430F6">
        <w:rPr>
          <w:rFonts w:eastAsia="宋体"/>
        </w:rPr>
        <w:t xml:space="preserve">               now</w:t>
      </w:r>
    </w:p>
    <w:p w:rsidR="00EA57E3"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的时间副词</w:t>
      </w:r>
      <w:r w:rsidRPr="00E430F6">
        <w:rPr>
          <w:rFonts w:eastAsia="宋体"/>
        </w:rPr>
        <w:t>now</w:t>
      </w:r>
      <w:r w:rsidRPr="00E430F6">
        <w:rPr>
          <w:rFonts w:eastAsia="宋体" w:hint="eastAsia"/>
        </w:rPr>
        <w:t>是标准的现在时间括号，所以动词用的是现在简单式</w:t>
      </w:r>
      <w:r w:rsidRPr="00E430F6">
        <w:rPr>
          <w:rFonts w:eastAsia="宋体"/>
        </w:rPr>
        <w:t>is</w:t>
      </w:r>
      <w:r w:rsidRPr="00E430F6">
        <w:rPr>
          <w:rFonts w:eastAsia="宋体" w:hint="eastAsia"/>
        </w:rPr>
        <w:t>。后面的过去分词词组</w:t>
      </w:r>
      <w:r w:rsidRPr="00E430F6">
        <w:rPr>
          <w:rFonts w:eastAsia="宋体"/>
        </w:rPr>
        <w:t>closed to traffic</w:t>
      </w:r>
      <w:r w:rsidRPr="00E430F6">
        <w:rPr>
          <w:rFonts w:eastAsia="宋体" w:hint="eastAsia"/>
        </w:rPr>
        <w:t>当形容词补语看待，过去分词</w:t>
      </w:r>
      <w:r w:rsidRPr="00E430F6">
        <w:rPr>
          <w:rFonts w:eastAsia="宋体"/>
        </w:rPr>
        <w:t>closed</w:t>
      </w:r>
      <w:r w:rsidRPr="00E430F6">
        <w:rPr>
          <w:rFonts w:eastAsia="宋体" w:hint="eastAsia"/>
        </w:rPr>
        <w:t>表达出被动语态，解释为「被封闭」。另外在</w:t>
      </w:r>
      <w:r w:rsidRPr="00E430F6">
        <w:rPr>
          <w:rFonts w:eastAsia="宋体"/>
        </w:rPr>
        <w:t>because</w:t>
      </w:r>
      <w:r w:rsidRPr="00E430F6">
        <w:rPr>
          <w:rFonts w:eastAsia="宋体" w:hint="eastAsia"/>
        </w:rPr>
        <w:t>引导的副词</w:t>
      </w:r>
      <w:r w:rsidR="00BF5096">
        <w:rPr>
          <w:rFonts w:eastAsia="宋体" w:hint="eastAsia"/>
        </w:rPr>
        <w:t>从句</w:t>
      </w:r>
      <w:r w:rsidRPr="00E430F6">
        <w:rPr>
          <w:rFonts w:eastAsia="宋体" w:hint="eastAsia"/>
        </w:rPr>
        <w:t>中，因为是同样的时间，所以动词也同样采取现在简单式</w:t>
      </w:r>
      <w:r w:rsidRPr="00E430F6">
        <w:rPr>
          <w:rFonts w:eastAsia="宋体"/>
        </w:rPr>
        <w:t>is</w:t>
      </w:r>
      <w:r w:rsidRPr="00E430F6">
        <w:rPr>
          <w:rFonts w:eastAsia="宋体" w:hint="eastAsia"/>
        </w:rPr>
        <w:t>。后面的</w:t>
      </w:r>
      <w:r w:rsidRPr="00E430F6">
        <w:rPr>
          <w:rFonts w:eastAsia="宋体"/>
        </w:rPr>
        <w:t>being widened</w:t>
      </w:r>
      <w:r w:rsidRPr="00E430F6">
        <w:rPr>
          <w:rFonts w:eastAsia="宋体" w:hint="eastAsia"/>
        </w:rPr>
        <w:t>这个现在分词词组视为形容词补语。其中的现在分词</w:t>
      </w:r>
      <w:r w:rsidRPr="00E430F6">
        <w:rPr>
          <w:rFonts w:eastAsia="宋体"/>
        </w:rPr>
        <w:t>being</w:t>
      </w:r>
      <w:r w:rsidRPr="00E430F6">
        <w:rPr>
          <w:rFonts w:eastAsia="宋体" w:hint="eastAsia"/>
        </w:rPr>
        <w:t>表达出进行状态、解释为「正在」（</w:t>
      </w:r>
      <w:r w:rsidRPr="00E430F6">
        <w:rPr>
          <w:rFonts w:eastAsia="宋体"/>
        </w:rPr>
        <w:t>be</w:t>
      </w:r>
      <w:r w:rsidRPr="00E430F6">
        <w:rPr>
          <w:rFonts w:eastAsia="宋体" w:hint="eastAsia"/>
        </w:rPr>
        <w:t>动词无意义、不须解释），过去分词</w:t>
      </w:r>
      <w:r w:rsidRPr="00E430F6">
        <w:rPr>
          <w:rFonts w:eastAsia="宋体"/>
        </w:rPr>
        <w:t>widened</w:t>
      </w:r>
      <w:r w:rsidRPr="00E430F6">
        <w:rPr>
          <w:rFonts w:eastAsia="宋体" w:hint="eastAsia"/>
        </w:rPr>
        <w:t>表达出被动语态、解释为「被拓宽」。这就是一般文法书所谓的现在进行被动态。</w:t>
      </w:r>
    </w:p>
    <w:p w:rsidR="00DD2927" w:rsidRPr="0056266B" w:rsidRDefault="00E430F6" w:rsidP="00182A90">
      <w:pPr>
        <w:pStyle w:val="5"/>
        <w:spacing w:after="84"/>
      </w:pPr>
      <w:r w:rsidRPr="0056266B">
        <w:rPr>
          <w:rFonts w:hint="eastAsia"/>
        </w:rPr>
        <w:t>静态动词</w:t>
      </w:r>
    </w:p>
    <w:p w:rsidR="00DD2927" w:rsidRDefault="00E430F6" w:rsidP="00182A90">
      <w:pPr>
        <w:spacing w:after="84"/>
        <w:ind w:firstLine="480"/>
        <w:rPr>
          <w:lang w:eastAsia="zh-TW"/>
        </w:rPr>
      </w:pPr>
      <w:r w:rsidRPr="00E430F6">
        <w:rPr>
          <w:rFonts w:eastAsia="宋体" w:hint="eastAsia"/>
        </w:rPr>
        <w:t>要想把传统文法中列出的</w:t>
      </w:r>
      <w:r w:rsidRPr="00E430F6">
        <w:rPr>
          <w:rFonts w:eastAsia="宋体"/>
        </w:rPr>
        <w:t>24</w:t>
      </w:r>
      <w:r w:rsidRPr="00E430F6">
        <w:rPr>
          <w:rFonts w:eastAsia="宋体" w:hint="eastAsia"/>
        </w:rPr>
        <w:t>种时态简约到只需要了解「简单式」与「完成式」这两种变化，那么除了上述「视</w:t>
      </w:r>
      <w:r w:rsidRPr="00E430F6">
        <w:rPr>
          <w:rFonts w:eastAsia="宋体"/>
        </w:rPr>
        <w:t>be</w:t>
      </w:r>
      <w:r w:rsidRPr="00E430F6">
        <w:rPr>
          <w:rFonts w:eastAsia="宋体" w:hint="eastAsia"/>
        </w:rPr>
        <w:t>为动词、视其后的分词为形容词补语」这种变通的诠释方法之外，还需要了解「静态动词」（</w:t>
      </w:r>
      <w:r w:rsidRPr="00E430F6">
        <w:rPr>
          <w:rFonts w:eastAsia="宋体"/>
        </w:rPr>
        <w:t>static verbs</w:t>
      </w:r>
      <w:r w:rsidRPr="00E430F6">
        <w:rPr>
          <w:rFonts w:eastAsia="宋体" w:hint="eastAsia"/>
        </w:rPr>
        <w:t>）这个观念。</w:t>
      </w:r>
    </w:p>
    <w:p w:rsidR="00DD2927" w:rsidRDefault="00E430F6" w:rsidP="00182A90">
      <w:pPr>
        <w:spacing w:after="84"/>
        <w:ind w:firstLine="480"/>
        <w:rPr>
          <w:lang w:eastAsia="zh-TW"/>
        </w:rPr>
      </w:pPr>
      <w:r w:rsidRPr="00E430F6">
        <w:rPr>
          <w:rFonts w:eastAsia="宋体" w:hint="eastAsia"/>
        </w:rPr>
        <w:t>英文动词当中有一批相当「名不符实」，虽然叫做动词却并没有「动作」在里头。真正名符其实的动词如</w:t>
      </w:r>
      <w:r w:rsidRPr="00E430F6">
        <w:rPr>
          <w:rFonts w:eastAsia="宋体"/>
        </w:rPr>
        <w:t>hit, kill, eat, run, talk, jump, swim</w:t>
      </w:r>
      <w:r w:rsidRPr="00E430F6">
        <w:rPr>
          <w:rFonts w:eastAsia="宋体" w:hint="eastAsia"/>
        </w:rPr>
        <w:t>等等，代表的都是某种「动作」。以传统文法的分类来说，这种「动态」的动词才能够有所谓的「进行式」，也就是说只有动态动词才适合加上</w:t>
      </w:r>
      <w:r w:rsidRPr="00E430F6">
        <w:rPr>
          <w:rFonts w:eastAsia="宋体"/>
        </w:rPr>
        <w:t>-ing</w:t>
      </w:r>
      <w:r w:rsidRPr="00E430F6">
        <w:rPr>
          <w:rFonts w:eastAsia="宋体" w:hint="eastAsia"/>
        </w:rPr>
        <w:t>字尾变成现在分词、用来表示「正在做」或「一直在做」某个动作。例如：</w:t>
      </w:r>
    </w:p>
    <w:p w:rsidR="00785232" w:rsidRPr="00785232" w:rsidRDefault="00E430F6" w:rsidP="00182A90">
      <w:pPr>
        <w:spacing w:after="84"/>
        <w:ind w:firstLine="480"/>
        <w:rPr>
          <w:lang w:eastAsia="zh-TW"/>
        </w:rPr>
      </w:pPr>
      <w:r w:rsidRPr="00E430F6">
        <w:rPr>
          <w:rFonts w:eastAsia="宋体"/>
        </w:rPr>
        <w:t xml:space="preserve">1. He </w:t>
      </w:r>
      <w:r w:rsidRPr="00E430F6">
        <w:rPr>
          <w:rFonts w:eastAsia="宋体"/>
          <w:u w:val="single"/>
        </w:rPr>
        <w:t>is</w:t>
      </w:r>
      <w:r w:rsidRPr="00E430F6">
        <w:rPr>
          <w:rFonts w:eastAsia="宋体"/>
        </w:rPr>
        <w:t xml:space="preserve"> </w:t>
      </w:r>
      <w:r w:rsidRPr="00E430F6">
        <w:rPr>
          <w:rFonts w:eastAsia="宋体"/>
          <w:u w:val="single"/>
        </w:rPr>
        <w:t>eating breakfast</w:t>
      </w:r>
      <w:r w:rsidRPr="00E430F6">
        <w:rPr>
          <w:rFonts w:eastAsia="宋体"/>
        </w:rPr>
        <w:t xml:space="preserve"> now.</w:t>
      </w:r>
    </w:p>
    <w:p w:rsidR="00785232" w:rsidRPr="00785232" w:rsidRDefault="00E430F6" w:rsidP="00182A90">
      <w:pPr>
        <w:spacing w:after="84"/>
        <w:ind w:firstLine="480"/>
        <w:rPr>
          <w:lang w:eastAsia="zh-TW"/>
        </w:rPr>
      </w:pPr>
      <w:r w:rsidRPr="00E430F6">
        <w:rPr>
          <w:rFonts w:eastAsia="宋体"/>
        </w:rPr>
        <w:t xml:space="preserve">2. The dog </w:t>
      </w:r>
      <w:r w:rsidRPr="00E430F6">
        <w:rPr>
          <w:rFonts w:eastAsia="宋体"/>
          <w:u w:val="single"/>
        </w:rPr>
        <w:t>was</w:t>
      </w:r>
      <w:r w:rsidRPr="00E430F6">
        <w:rPr>
          <w:rFonts w:eastAsia="宋体"/>
        </w:rPr>
        <w:t xml:space="preserve"> </w:t>
      </w:r>
      <w:r w:rsidRPr="00E430F6">
        <w:rPr>
          <w:rFonts w:eastAsia="宋体"/>
          <w:u w:val="single"/>
        </w:rPr>
        <w:t>swimming</w:t>
      </w:r>
      <w:r w:rsidRPr="00E430F6">
        <w:rPr>
          <w:rFonts w:eastAsia="宋体"/>
        </w:rPr>
        <w:t xml:space="preserve"> toward the shore then.</w:t>
      </w:r>
    </w:p>
    <w:p w:rsidR="00DD2927" w:rsidRDefault="00E430F6" w:rsidP="00182A90">
      <w:pPr>
        <w:spacing w:after="84"/>
        <w:ind w:firstLine="480"/>
        <w:rPr>
          <w:lang w:eastAsia="zh-TW"/>
        </w:rPr>
      </w:pPr>
      <w:r w:rsidRPr="00E430F6">
        <w:rPr>
          <w:rFonts w:eastAsia="宋体" w:hint="eastAsia"/>
        </w:rPr>
        <w:t>如果依照传统文法的诠释，第</w:t>
      </w:r>
      <w:r w:rsidRPr="00E430F6">
        <w:rPr>
          <w:rFonts w:eastAsia="宋体"/>
        </w:rPr>
        <w:t>1</w:t>
      </w:r>
      <w:r w:rsidRPr="00E430F6">
        <w:rPr>
          <w:rFonts w:eastAsia="宋体" w:hint="eastAsia"/>
        </w:rPr>
        <w:t>句的动词是</w:t>
      </w:r>
      <w:r w:rsidRPr="00E430F6">
        <w:rPr>
          <w:rFonts w:eastAsia="宋体"/>
        </w:rPr>
        <w:t>is eating</w:t>
      </w:r>
      <w:r w:rsidRPr="00E430F6">
        <w:rPr>
          <w:rFonts w:eastAsia="宋体" w:hint="eastAsia"/>
        </w:rPr>
        <w:t>、「现在进行式」；第</w:t>
      </w:r>
      <w:r w:rsidRPr="00E430F6">
        <w:rPr>
          <w:rFonts w:eastAsia="宋体"/>
        </w:rPr>
        <w:t>2</w:t>
      </w:r>
      <w:r w:rsidRPr="00E430F6">
        <w:rPr>
          <w:rFonts w:eastAsia="宋体" w:hint="eastAsia"/>
        </w:rPr>
        <w:t>句的动词是</w:t>
      </w:r>
      <w:r w:rsidRPr="00E430F6">
        <w:rPr>
          <w:rFonts w:eastAsia="宋体"/>
        </w:rPr>
        <w:t>was swimming</w:t>
      </w:r>
      <w:r w:rsidRPr="00E430F6">
        <w:rPr>
          <w:rFonts w:eastAsia="宋体" w:hint="eastAsia"/>
        </w:rPr>
        <w:t>、「过去进行式」。关键在于</w:t>
      </w:r>
      <w:r w:rsidRPr="00E430F6">
        <w:rPr>
          <w:rFonts w:eastAsia="宋体"/>
        </w:rPr>
        <w:t>eat</w:t>
      </w:r>
      <w:r w:rsidRPr="00E430F6">
        <w:rPr>
          <w:rFonts w:eastAsia="宋体" w:hint="eastAsia"/>
        </w:rPr>
        <w:t>和</w:t>
      </w:r>
      <w:r w:rsidRPr="00E430F6">
        <w:rPr>
          <w:rFonts w:eastAsia="宋体"/>
        </w:rPr>
        <w:t>swim</w:t>
      </w:r>
      <w:r w:rsidRPr="00E430F6">
        <w:rPr>
          <w:rFonts w:eastAsia="宋体" w:hint="eastAsia"/>
        </w:rPr>
        <w:t>都是属于「动态动词」、代表的是「动作」，所以才可以有进行式，表示「正在做」或「一直做」这个动作。</w:t>
      </w:r>
    </w:p>
    <w:p w:rsidR="00DD2927" w:rsidRDefault="00E430F6" w:rsidP="00182A90">
      <w:pPr>
        <w:spacing w:after="84"/>
        <w:ind w:firstLine="480"/>
        <w:rPr>
          <w:lang w:eastAsia="zh-TW"/>
        </w:rPr>
      </w:pPr>
      <w:r w:rsidRPr="00E430F6">
        <w:rPr>
          <w:rFonts w:eastAsia="宋体" w:hint="eastAsia"/>
        </w:rPr>
        <w:t>简单化的看法是：第</w:t>
      </w:r>
      <w:r w:rsidRPr="00E430F6">
        <w:rPr>
          <w:rFonts w:eastAsia="宋体"/>
        </w:rPr>
        <w:t>1</w:t>
      </w:r>
      <w:r w:rsidRPr="00E430F6">
        <w:rPr>
          <w:rFonts w:eastAsia="宋体" w:hint="eastAsia"/>
        </w:rPr>
        <w:t>句的动词是</w:t>
      </w:r>
      <w:r w:rsidRPr="00E430F6">
        <w:rPr>
          <w:rFonts w:eastAsia="宋体"/>
        </w:rPr>
        <w:t>is</w:t>
      </w:r>
      <w:r w:rsidRPr="00E430F6">
        <w:rPr>
          <w:rFonts w:eastAsia="宋体" w:hint="eastAsia"/>
        </w:rPr>
        <w:t>、现在简单式，后面的</w:t>
      </w:r>
      <w:r w:rsidRPr="00E430F6">
        <w:rPr>
          <w:rFonts w:eastAsia="宋体"/>
        </w:rPr>
        <w:t>eating breakfast</w:t>
      </w:r>
      <w:r w:rsidRPr="00E430F6">
        <w:rPr>
          <w:rFonts w:eastAsia="宋体" w:hint="eastAsia"/>
        </w:rPr>
        <w:t>是现在分词词组，当形容词补语使用，表达出进行状态、解释为「正在吃早饭」，修饰主词</w:t>
      </w:r>
      <w:r w:rsidRPr="00E430F6">
        <w:rPr>
          <w:rFonts w:eastAsia="宋体"/>
        </w:rPr>
        <w:t>he</w:t>
      </w:r>
      <w:r w:rsidRPr="00E430F6">
        <w:rPr>
          <w:rFonts w:eastAsia="宋体" w:hint="eastAsia"/>
        </w:rPr>
        <w:t>。第</w:t>
      </w:r>
      <w:r w:rsidRPr="00E430F6">
        <w:rPr>
          <w:rFonts w:eastAsia="宋体"/>
        </w:rPr>
        <w:t>2</w:t>
      </w:r>
      <w:r w:rsidRPr="00E430F6">
        <w:rPr>
          <w:rFonts w:eastAsia="宋体" w:hint="eastAsia"/>
        </w:rPr>
        <w:t>句的动词是</w:t>
      </w:r>
      <w:r w:rsidRPr="00E430F6">
        <w:rPr>
          <w:rFonts w:eastAsia="宋体"/>
        </w:rPr>
        <w:t>was</w:t>
      </w:r>
      <w:r w:rsidRPr="00E430F6">
        <w:rPr>
          <w:rFonts w:eastAsia="宋体" w:hint="eastAsia"/>
        </w:rPr>
        <w:t>、过去简单式，它后面</w:t>
      </w:r>
      <w:r w:rsidRPr="00E430F6">
        <w:rPr>
          <w:rFonts w:eastAsia="宋体"/>
        </w:rPr>
        <w:t>swimming toward the shore</w:t>
      </w:r>
      <w:r w:rsidRPr="00E430F6">
        <w:rPr>
          <w:rFonts w:eastAsia="宋体" w:hint="eastAsia"/>
        </w:rPr>
        <w:t>这个现在分词词组当形容词补语看待，表达出进行状态，意思是「正在朝岸边游」，修饰主词</w:t>
      </w:r>
      <w:r w:rsidRPr="00E430F6">
        <w:rPr>
          <w:rFonts w:eastAsia="宋体"/>
        </w:rPr>
        <w:t>the dog</w:t>
      </w:r>
      <w:r w:rsidRPr="00E430F6">
        <w:rPr>
          <w:rFonts w:eastAsia="宋体" w:hint="eastAsia"/>
        </w:rPr>
        <w:t>。关鉴在于：表示「动作」的动态动词如</w:t>
      </w:r>
      <w:r w:rsidRPr="00E430F6">
        <w:rPr>
          <w:rFonts w:eastAsia="宋体"/>
        </w:rPr>
        <w:t>eat</w:t>
      </w:r>
      <w:r w:rsidRPr="00E430F6">
        <w:rPr>
          <w:rFonts w:eastAsia="宋体" w:hint="eastAsia"/>
        </w:rPr>
        <w:t>与</w:t>
      </w:r>
      <w:r w:rsidRPr="00E430F6">
        <w:rPr>
          <w:rFonts w:eastAsia="宋体"/>
        </w:rPr>
        <w:lastRenderedPageBreak/>
        <w:t>swim</w:t>
      </w:r>
      <w:r w:rsidRPr="00E430F6">
        <w:rPr>
          <w:rFonts w:eastAsia="宋体" w:hint="eastAsia"/>
        </w:rPr>
        <w:t>等等才可以有现在分词的形容词</w:t>
      </w:r>
      <w:r w:rsidRPr="00E430F6">
        <w:rPr>
          <w:rFonts w:eastAsia="宋体"/>
        </w:rPr>
        <w:t>eating</w:t>
      </w:r>
      <w:r w:rsidRPr="00E430F6">
        <w:rPr>
          <w:rFonts w:eastAsia="宋体" w:hint="eastAsia"/>
        </w:rPr>
        <w:t>与</w:t>
      </w:r>
      <w:r w:rsidRPr="00E430F6">
        <w:rPr>
          <w:rFonts w:eastAsia="宋体"/>
        </w:rPr>
        <w:t>swimming</w:t>
      </w:r>
      <w:r w:rsidRPr="00E430F6">
        <w:rPr>
          <w:rFonts w:eastAsia="宋体" w:hint="eastAsia"/>
        </w:rPr>
        <w:t>、表示这个动作「正在进行中」。</w:t>
      </w:r>
    </w:p>
    <w:p w:rsidR="00DD2927" w:rsidRPr="0095107E" w:rsidRDefault="00E430F6" w:rsidP="00182A90">
      <w:pPr>
        <w:spacing w:after="84"/>
        <w:ind w:firstLine="480"/>
        <w:rPr>
          <w:rStyle w:val="af1"/>
        </w:rPr>
      </w:pPr>
      <w:r w:rsidRPr="00E430F6">
        <w:rPr>
          <w:rFonts w:eastAsia="宋体" w:hint="eastAsia"/>
        </w:rPr>
        <w:t>反之，如果动词是「静态动词」、并不代表「动作」，自然也就没有所谓的「正在做」或「一直做」的进行状态可言。因此，以传统文法的角度来说：静态动词不能用于进行式。换言之，</w:t>
      </w:r>
      <w:r w:rsidRPr="0095107E">
        <w:rPr>
          <w:rStyle w:val="af1"/>
          <w:rFonts w:hint="eastAsia"/>
        </w:rPr>
        <w:t>静态动词不适合加上</w:t>
      </w:r>
      <w:r w:rsidRPr="0095107E">
        <w:rPr>
          <w:rStyle w:val="af1"/>
        </w:rPr>
        <w:t>-ing</w:t>
      </w:r>
      <w:r w:rsidRPr="0095107E">
        <w:rPr>
          <w:rStyle w:val="af1"/>
          <w:rFonts w:hint="eastAsia"/>
        </w:rPr>
        <w:t>字尾成为现在分词的形容词。</w:t>
      </w:r>
    </w:p>
    <w:p w:rsidR="00DD2927" w:rsidRDefault="00E430F6" w:rsidP="00182A90">
      <w:pPr>
        <w:pStyle w:val="5"/>
        <w:spacing w:after="84"/>
        <w:rPr>
          <w:lang w:eastAsia="zh-TW"/>
        </w:rPr>
      </w:pPr>
      <w:r w:rsidRPr="00E430F6">
        <w:rPr>
          <w:rFonts w:hint="eastAsia"/>
        </w:rPr>
        <w:t>几个常见的静态动词</w:t>
      </w:r>
    </w:p>
    <w:p w:rsidR="00DD2927" w:rsidRDefault="00E430F6" w:rsidP="00182A90">
      <w:pPr>
        <w:spacing w:after="84"/>
        <w:ind w:firstLine="480"/>
        <w:rPr>
          <w:lang w:eastAsia="zh-TW"/>
        </w:rPr>
      </w:pPr>
      <w:r w:rsidRPr="00E430F6">
        <w:rPr>
          <w:rFonts w:eastAsia="宋体" w:hint="eastAsia"/>
        </w:rPr>
        <w:t>以下举一些常见的静态动词为例，请读者一句句思考一下：句中画底线的部分都是动词，但没有一个真正代表「动作」（像</w:t>
      </w:r>
      <w:r w:rsidRPr="00E430F6">
        <w:rPr>
          <w:rFonts w:eastAsia="宋体"/>
        </w:rPr>
        <w:t>kill, eat</w:t>
      </w:r>
      <w:r w:rsidRPr="00E430F6">
        <w:rPr>
          <w:rFonts w:eastAsia="宋体" w:hint="eastAsia"/>
        </w:rPr>
        <w:t>那种动作），所以都不能采用表示「正在做、一直做」的</w:t>
      </w:r>
      <w:r w:rsidRPr="00E430F6">
        <w:rPr>
          <w:rFonts w:eastAsia="宋体"/>
        </w:rPr>
        <w:t>-ing</w:t>
      </w:r>
      <w:r w:rsidRPr="00E430F6">
        <w:rPr>
          <w:rFonts w:eastAsia="宋体" w:hint="eastAsia"/>
        </w:rPr>
        <w:t>字尾（也就是不能采用进行式）。</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w:t>
      </w:r>
      <w:r w:rsidRPr="00E430F6">
        <w:rPr>
          <w:rFonts w:eastAsia="宋体"/>
        </w:rPr>
        <w:t xml:space="preserve"> busy; I </w:t>
      </w:r>
      <w:r w:rsidRPr="00E430F6">
        <w:rPr>
          <w:rFonts w:eastAsia="宋体"/>
          <w:u w:val="single"/>
        </w:rPr>
        <w:t>have</w:t>
      </w:r>
      <w:r w:rsidRPr="00E430F6">
        <w:rPr>
          <w:rFonts w:eastAsia="宋体"/>
        </w:rPr>
        <w:t xml:space="preserve"> a lot of work to do.</w:t>
      </w:r>
    </w:p>
    <w:p w:rsidR="00785232" w:rsidRPr="00785232" w:rsidRDefault="00E430F6" w:rsidP="00182A90">
      <w:pPr>
        <w:spacing w:after="84"/>
        <w:ind w:firstLine="480"/>
        <w:rPr>
          <w:lang w:eastAsia="zh-TW"/>
        </w:rPr>
      </w:pPr>
      <w:r w:rsidRPr="00E430F6">
        <w:rPr>
          <w:rFonts w:eastAsia="宋体"/>
        </w:rPr>
        <w:t xml:space="preserve">This camera </w:t>
      </w:r>
      <w:r w:rsidRPr="00E430F6">
        <w:rPr>
          <w:rFonts w:eastAsia="宋体"/>
          <w:u w:val="single"/>
        </w:rPr>
        <w:t>belongs</w:t>
      </w:r>
      <w:r w:rsidRPr="00E430F6">
        <w:rPr>
          <w:rFonts w:eastAsia="宋体"/>
        </w:rPr>
        <w:t xml:space="preserve"> to me.</w:t>
      </w:r>
    </w:p>
    <w:p w:rsidR="00785232" w:rsidRPr="00785232" w:rsidRDefault="00E430F6" w:rsidP="00182A90">
      <w:pPr>
        <w:spacing w:after="84"/>
        <w:ind w:firstLine="480"/>
        <w:rPr>
          <w:lang w:eastAsia="zh-TW"/>
        </w:rPr>
      </w:pPr>
      <w:r w:rsidRPr="00E430F6">
        <w:rPr>
          <w:rFonts w:eastAsia="宋体"/>
        </w:rPr>
        <w:t xml:space="preserve">George </w:t>
      </w:r>
      <w:r w:rsidRPr="00E430F6">
        <w:rPr>
          <w:rFonts w:eastAsia="宋体"/>
          <w:u w:val="single"/>
        </w:rPr>
        <w:t>resembles</w:t>
      </w:r>
      <w:r w:rsidRPr="00E430F6">
        <w:rPr>
          <w:rFonts w:eastAsia="宋体"/>
        </w:rPr>
        <w:t xml:space="preserve"> his father a lot.</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believe</w:t>
      </w:r>
      <w:r w:rsidRPr="00E430F6">
        <w:rPr>
          <w:rFonts w:eastAsia="宋体"/>
        </w:rPr>
        <w:t xml:space="preserve"> his story.</w:t>
      </w:r>
    </w:p>
    <w:p w:rsidR="00DD2927" w:rsidRDefault="00E430F6" w:rsidP="00182A90">
      <w:pPr>
        <w:spacing w:after="84"/>
        <w:ind w:firstLine="480"/>
        <w:rPr>
          <w:lang w:eastAsia="zh-TW"/>
        </w:rPr>
      </w:pPr>
      <w:r w:rsidRPr="00E430F6">
        <w:t xml:space="preserve">I </w:t>
      </w:r>
      <w:r w:rsidRPr="00E430F6">
        <w:rPr>
          <w:u w:val="single"/>
        </w:rPr>
        <w:t>like</w:t>
      </w:r>
      <w:r w:rsidRPr="00E430F6">
        <w:t xml:space="preserve"> milkshakes.</w:t>
      </w:r>
      <w:r w:rsidR="0095107E">
        <w:rPr>
          <w:rFonts w:hint="eastAsia"/>
        </w:rPr>
        <w:t xml:space="preserve"> </w:t>
      </w:r>
      <w:r w:rsidRPr="00E430F6">
        <w:rPr>
          <w:rFonts w:hint="eastAsia"/>
        </w:rPr>
        <w:t>我喜欢奶昔。</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consider</w:t>
      </w:r>
      <w:r w:rsidRPr="00E430F6">
        <w:rPr>
          <w:rFonts w:eastAsia="宋体"/>
        </w:rPr>
        <w:t xml:space="preserve"> him a true friend.</w:t>
      </w:r>
    </w:p>
    <w:p w:rsidR="00DD2927" w:rsidRDefault="00E430F6" w:rsidP="00182A90">
      <w:pPr>
        <w:spacing w:after="84"/>
        <w:ind w:firstLine="480"/>
        <w:rPr>
          <w:lang w:eastAsia="zh-TW"/>
        </w:rPr>
      </w:pPr>
      <w:r w:rsidRPr="00E430F6">
        <w:rPr>
          <w:rFonts w:eastAsia="宋体" w:hint="eastAsia"/>
        </w:rPr>
        <w:t>以上这些句子中的动词如</w:t>
      </w:r>
      <w:r w:rsidRPr="00E430F6">
        <w:rPr>
          <w:rFonts w:eastAsia="宋体"/>
        </w:rPr>
        <w:t>have, belong, resemble, believe, like, consider</w:t>
      </w:r>
      <w:r w:rsidRPr="00E430F6">
        <w:rPr>
          <w:rFonts w:eastAsia="宋体" w:hint="eastAsia"/>
        </w:rPr>
        <w:t>，思考一下就会发现都不是真正的「动作」，所以都不适合说「正在做」或「一直做」，因此也都不适合采用现在分词的进行状态。不过，同样的静态动词如果改变用法、拿来表示「动作」时，就可以加</w:t>
      </w:r>
      <w:r w:rsidRPr="00E430F6">
        <w:rPr>
          <w:rFonts w:eastAsia="宋体"/>
        </w:rPr>
        <w:t>-ing</w:t>
      </w:r>
      <w:r w:rsidRPr="00E430F6">
        <w:rPr>
          <w:rFonts w:eastAsia="宋体" w:hint="eastAsia"/>
        </w:rPr>
        <w:t>字尾、可以有所谓的进行式了。例如，「是」（</w:t>
      </w:r>
      <w:r w:rsidRPr="00E430F6">
        <w:rPr>
          <w:rFonts w:eastAsia="宋体"/>
        </w:rPr>
        <w:t>be</w:t>
      </w:r>
      <w:r w:rsidRPr="00E430F6">
        <w:rPr>
          <w:rFonts w:eastAsia="宋体" w:hint="eastAsia"/>
        </w:rPr>
        <w:t>）、「有」（</w:t>
      </w:r>
      <w:r w:rsidRPr="00E430F6">
        <w:rPr>
          <w:rFonts w:eastAsia="宋体"/>
        </w:rPr>
        <w:t>have</w:t>
      </w:r>
      <w:r w:rsidRPr="00E430F6">
        <w:rPr>
          <w:rFonts w:eastAsia="宋体" w:hint="eastAsia"/>
        </w:rPr>
        <w:t>）和「认为」（</w:t>
      </w:r>
      <w:r w:rsidRPr="00E430F6">
        <w:rPr>
          <w:rFonts w:eastAsia="宋体"/>
        </w:rPr>
        <w:t>consider</w:t>
      </w:r>
      <w:r w:rsidRPr="00E430F6">
        <w:rPr>
          <w:rFonts w:eastAsia="宋体" w:hint="eastAsia"/>
        </w:rPr>
        <w:t>）都不是真正的动作、属于静态动词。但是，如果</w:t>
      </w:r>
      <w:r w:rsidRPr="00E430F6">
        <w:rPr>
          <w:rFonts w:eastAsia="宋体"/>
        </w:rPr>
        <w:t>be</w:t>
      </w:r>
      <w:r w:rsidRPr="00E430F6">
        <w:rPr>
          <w:rFonts w:eastAsia="宋体" w:hint="eastAsia"/>
        </w:rPr>
        <w:t>解释为「表现」、</w:t>
      </w:r>
      <w:r w:rsidRPr="00E430F6">
        <w:rPr>
          <w:rFonts w:eastAsia="宋体"/>
        </w:rPr>
        <w:t>have</w:t>
      </w:r>
      <w:r w:rsidRPr="00E430F6">
        <w:rPr>
          <w:rFonts w:eastAsia="宋体" w:hint="eastAsia"/>
        </w:rPr>
        <w:t>解释为「吃」、</w:t>
      </w:r>
      <w:r w:rsidRPr="00E430F6">
        <w:rPr>
          <w:rFonts w:eastAsia="宋体"/>
        </w:rPr>
        <w:t>consider</w:t>
      </w:r>
      <w:r w:rsidRPr="00E430F6">
        <w:rPr>
          <w:rFonts w:eastAsia="宋体" w:hint="eastAsia"/>
        </w:rPr>
        <w:t>解释为「研究」，那就变成了动作，可以用</w:t>
      </w:r>
      <w:r w:rsidRPr="00E430F6">
        <w:rPr>
          <w:rFonts w:eastAsia="宋体"/>
        </w:rPr>
        <w:t>-ing</w:t>
      </w:r>
      <w:r w:rsidRPr="00E430F6">
        <w:rPr>
          <w:rFonts w:eastAsia="宋体" w:hint="eastAsia"/>
        </w:rPr>
        <w:t>来表示「正在表现」、「正在吃」或「正在研究」：</w:t>
      </w:r>
    </w:p>
    <w:p w:rsidR="00785232" w:rsidRPr="00785232" w:rsidRDefault="00E430F6" w:rsidP="00182A90">
      <w:pPr>
        <w:spacing w:after="84"/>
        <w:ind w:firstLine="480"/>
        <w:rPr>
          <w:lang w:eastAsia="zh-TW"/>
        </w:rPr>
      </w:pPr>
      <w:r w:rsidRPr="00E430F6">
        <w:rPr>
          <w:rFonts w:eastAsia="宋体"/>
        </w:rPr>
        <w:t xml:space="preserve">When I said she looked 25, I was </w:t>
      </w:r>
      <w:r w:rsidRPr="00E430F6">
        <w:rPr>
          <w:rFonts w:eastAsia="宋体"/>
          <w:u w:val="single"/>
        </w:rPr>
        <w:t>being</w:t>
      </w:r>
      <w:r w:rsidRPr="00E430F6">
        <w:rPr>
          <w:rFonts w:eastAsia="宋体"/>
        </w:rPr>
        <w:t xml:space="preserve"> nice.</w:t>
      </w:r>
    </w:p>
    <w:p w:rsidR="00DD2927" w:rsidRDefault="00E430F6" w:rsidP="00182A90">
      <w:pPr>
        <w:pStyle w:val="Preface"/>
        <w:spacing w:after="84"/>
        <w:ind w:firstLine="480"/>
        <w:rPr>
          <w:lang w:eastAsia="zh-TW"/>
        </w:rPr>
      </w:pPr>
      <w:r w:rsidRPr="00E430F6">
        <w:rPr>
          <w:rFonts w:hint="eastAsia"/>
        </w:rPr>
        <w:t>我说她看起来像</w:t>
      </w:r>
      <w:r w:rsidRPr="00E430F6">
        <w:t>25</w:t>
      </w:r>
      <w:r w:rsidRPr="00E430F6">
        <w:rPr>
          <w:rFonts w:hint="eastAsia"/>
        </w:rPr>
        <w:t>岁，那是在表现礼貌。</w:t>
      </w:r>
    </w:p>
    <w:p w:rsidR="00785232" w:rsidRPr="00785232" w:rsidRDefault="00E430F6" w:rsidP="00182A90">
      <w:pPr>
        <w:spacing w:after="84"/>
        <w:ind w:firstLine="480"/>
        <w:rPr>
          <w:lang w:eastAsia="zh-TW"/>
        </w:rPr>
      </w:pPr>
      <w:r w:rsidRPr="00E430F6">
        <w:rPr>
          <w:rFonts w:eastAsia="宋体"/>
        </w:rPr>
        <w:t xml:space="preserve">He was </w:t>
      </w:r>
      <w:r w:rsidRPr="00E430F6">
        <w:rPr>
          <w:rFonts w:eastAsia="宋体"/>
          <w:u w:val="single"/>
        </w:rPr>
        <w:t>having</w:t>
      </w:r>
      <w:r w:rsidRPr="00E430F6">
        <w:rPr>
          <w:rFonts w:eastAsia="宋体"/>
        </w:rPr>
        <w:t xml:space="preserve"> lunch when I called.</w:t>
      </w:r>
    </w:p>
    <w:p w:rsidR="00DD2927" w:rsidRDefault="00E430F6" w:rsidP="00182A90">
      <w:pPr>
        <w:pStyle w:val="Preface"/>
        <w:spacing w:after="84"/>
        <w:ind w:firstLine="480"/>
        <w:rPr>
          <w:lang w:eastAsia="zh-TW"/>
        </w:rPr>
      </w:pPr>
      <w:r w:rsidRPr="00E430F6">
        <w:rPr>
          <w:rFonts w:hint="eastAsia"/>
        </w:rPr>
        <w:t>我打电话去的时候他正在吃午餐。</w:t>
      </w:r>
    </w:p>
    <w:p w:rsidR="00785232" w:rsidRPr="00785232" w:rsidRDefault="00E430F6" w:rsidP="00182A90">
      <w:pPr>
        <w:spacing w:after="84"/>
        <w:ind w:firstLine="480"/>
        <w:rPr>
          <w:lang w:eastAsia="zh-TW"/>
        </w:rPr>
      </w:pPr>
      <w:r w:rsidRPr="00E430F6">
        <w:rPr>
          <w:rFonts w:eastAsia="宋体"/>
        </w:rPr>
        <w:t xml:space="preserve">The committee is </w:t>
      </w:r>
      <w:r w:rsidRPr="00E430F6">
        <w:rPr>
          <w:rFonts w:eastAsia="宋体"/>
          <w:u w:val="single"/>
        </w:rPr>
        <w:t>considering</w:t>
      </w:r>
      <w:r w:rsidRPr="00E430F6">
        <w:rPr>
          <w:rFonts w:eastAsia="宋体"/>
        </w:rPr>
        <w:t xml:space="preserve"> your proposal.</w:t>
      </w:r>
    </w:p>
    <w:p w:rsidR="00EA57E3" w:rsidRDefault="00E430F6" w:rsidP="00182A90">
      <w:pPr>
        <w:pStyle w:val="Preface"/>
        <w:spacing w:after="84"/>
        <w:ind w:firstLine="480"/>
        <w:rPr>
          <w:lang w:eastAsia="zh-TW"/>
        </w:rPr>
      </w:pPr>
      <w:r w:rsidRPr="00E430F6">
        <w:rPr>
          <w:rFonts w:hint="eastAsia"/>
        </w:rPr>
        <w:t>委员会正在研究你的提案。</w:t>
      </w:r>
    </w:p>
    <w:p w:rsidR="00DD2927" w:rsidRDefault="0056266B" w:rsidP="00182A90">
      <w:pPr>
        <w:pStyle w:val="4"/>
        <w:spacing w:after="84"/>
        <w:rPr>
          <w:rFonts w:eastAsia="PMingLiU"/>
          <w:lang w:eastAsia="zh-TW"/>
        </w:rPr>
      </w:pPr>
      <w:r>
        <w:rPr>
          <w:rFonts w:hint="eastAsia"/>
        </w:rPr>
        <w:t>（</w:t>
      </w:r>
      <w:r>
        <w:rPr>
          <w:rFonts w:hint="eastAsia"/>
        </w:rPr>
        <w:t>3</w:t>
      </w:r>
      <w:r>
        <w:rPr>
          <w:rFonts w:hint="eastAsia"/>
        </w:rPr>
        <w:t>）</w:t>
      </w:r>
      <w:r w:rsidR="00E430F6" w:rsidRPr="00E430F6">
        <w:rPr>
          <w:rFonts w:hint="eastAsia"/>
        </w:rPr>
        <w:t>未来时间</w:t>
      </w:r>
    </w:p>
    <w:p w:rsidR="00DD2927" w:rsidRDefault="00E430F6" w:rsidP="00182A90">
      <w:pPr>
        <w:spacing w:after="84"/>
        <w:ind w:firstLine="480"/>
        <w:rPr>
          <w:rFonts w:eastAsia="PMingLiU"/>
          <w:lang w:eastAsia="zh-TW"/>
        </w:rPr>
      </w:pPr>
      <w:r w:rsidRPr="00E430F6">
        <w:rPr>
          <w:rFonts w:eastAsia="宋体" w:hint="eastAsia"/>
        </w:rPr>
        <w:t>简单式的时间都是括号形状。如果括号在未来，就应该采取未来简单式。未来的事情由于尚未发生，牵涉到比较多的不确定因素，所以它的表达方式也比较多样。未来时间的简单式动词，整理一下有</w:t>
      </w:r>
      <w:r w:rsidRPr="00E430F6">
        <w:rPr>
          <w:rFonts w:eastAsia="宋体"/>
        </w:rPr>
        <w:t>6</w:t>
      </w:r>
      <w:r w:rsidRPr="00E430F6">
        <w:rPr>
          <w:rFonts w:eastAsia="宋体" w:hint="eastAsia"/>
        </w:rPr>
        <w:t>种方式可以表达：</w:t>
      </w:r>
    </w:p>
    <w:p w:rsidR="00785232" w:rsidRPr="00785232" w:rsidRDefault="002933C7" w:rsidP="00182A90">
      <w:pPr>
        <w:spacing w:after="84"/>
        <w:ind w:firstLine="480"/>
        <w:rPr>
          <w:lang w:eastAsia="zh-TW"/>
        </w:rPr>
      </w:pPr>
      <w:r>
        <w:rPr>
          <w:rFonts w:eastAsia="宋体" w:hint="eastAsia"/>
        </w:rPr>
        <w:lastRenderedPageBreak/>
        <w:t xml:space="preserve">1. </w:t>
      </w:r>
      <w:r w:rsidR="00E430F6" w:rsidRPr="00E430F6">
        <w:rPr>
          <w:rFonts w:eastAsia="宋体"/>
        </w:rPr>
        <w:t xml:space="preserve">John </w:t>
      </w:r>
      <w:r w:rsidR="00E430F6" w:rsidRPr="00E430F6">
        <w:rPr>
          <w:rFonts w:eastAsia="宋体"/>
          <w:u w:val="single"/>
        </w:rPr>
        <w:t>will leave</w:t>
      </w:r>
      <w:r w:rsidR="00E430F6" w:rsidRPr="00E430F6">
        <w:rPr>
          <w:rFonts w:eastAsia="宋体"/>
        </w:rPr>
        <w:t xml:space="preserve"> tomorrow.</w:t>
      </w:r>
    </w:p>
    <w:p w:rsidR="00785232" w:rsidRPr="00785232" w:rsidRDefault="002933C7" w:rsidP="00182A90">
      <w:pPr>
        <w:spacing w:after="84"/>
        <w:ind w:firstLine="480"/>
        <w:rPr>
          <w:lang w:eastAsia="zh-TW"/>
        </w:rPr>
      </w:pPr>
      <w:r>
        <w:rPr>
          <w:rFonts w:eastAsia="宋体" w:hint="eastAsia"/>
        </w:rPr>
        <w:t xml:space="preserve">2. </w:t>
      </w:r>
      <w:r w:rsidR="00E430F6" w:rsidRPr="00E430F6">
        <w:rPr>
          <w:rFonts w:eastAsia="宋体"/>
        </w:rPr>
        <w:t xml:space="preserve">John </w:t>
      </w:r>
      <w:r w:rsidR="00E430F6" w:rsidRPr="00E430F6">
        <w:rPr>
          <w:rFonts w:eastAsia="宋体"/>
          <w:u w:val="single"/>
        </w:rPr>
        <w:t>is going to leave</w:t>
      </w:r>
      <w:r w:rsidR="00E430F6" w:rsidRPr="00E430F6">
        <w:rPr>
          <w:rFonts w:eastAsia="宋体"/>
        </w:rPr>
        <w:t xml:space="preserve"> tomorrow.</w:t>
      </w:r>
    </w:p>
    <w:p w:rsidR="00785232" w:rsidRPr="002933C7" w:rsidRDefault="002933C7" w:rsidP="00182A90">
      <w:pPr>
        <w:spacing w:after="84"/>
        <w:ind w:firstLine="480"/>
        <w:rPr>
          <w:rFonts w:eastAsia="宋体"/>
        </w:rPr>
      </w:pPr>
      <w:r>
        <w:rPr>
          <w:rFonts w:eastAsia="宋体" w:hint="eastAsia"/>
        </w:rPr>
        <w:t xml:space="preserve">3. </w:t>
      </w:r>
      <w:r w:rsidR="00E430F6" w:rsidRPr="00E430F6">
        <w:rPr>
          <w:rFonts w:eastAsia="宋体"/>
        </w:rPr>
        <w:t xml:space="preserve">John </w:t>
      </w:r>
      <w:r w:rsidR="00E430F6" w:rsidRPr="00E430F6">
        <w:rPr>
          <w:rFonts w:eastAsia="宋体"/>
          <w:u w:val="single"/>
        </w:rPr>
        <w:t>is to leave</w:t>
      </w:r>
      <w:r w:rsidR="00E430F6" w:rsidRPr="00E430F6">
        <w:rPr>
          <w:rFonts w:eastAsia="宋体"/>
        </w:rPr>
        <w:t xml:space="preserve"> tomorrow.</w:t>
      </w:r>
    </w:p>
    <w:p w:rsidR="00785232" w:rsidRPr="00785232" w:rsidRDefault="002933C7" w:rsidP="00182A90">
      <w:pPr>
        <w:spacing w:after="84"/>
        <w:ind w:firstLine="480"/>
        <w:rPr>
          <w:lang w:eastAsia="zh-TW"/>
        </w:rPr>
      </w:pPr>
      <w:r>
        <w:rPr>
          <w:rFonts w:eastAsia="宋体" w:hint="eastAsia"/>
        </w:rPr>
        <w:t xml:space="preserve">4. </w:t>
      </w:r>
      <w:r w:rsidR="00E430F6" w:rsidRPr="00E430F6">
        <w:rPr>
          <w:rFonts w:eastAsia="宋体"/>
        </w:rPr>
        <w:t xml:space="preserve">John </w:t>
      </w:r>
      <w:r w:rsidR="00E430F6" w:rsidRPr="00E430F6">
        <w:rPr>
          <w:rFonts w:eastAsia="宋体"/>
          <w:u w:val="single"/>
        </w:rPr>
        <w:t>is leaving</w:t>
      </w:r>
      <w:r w:rsidR="00E430F6" w:rsidRPr="00E430F6">
        <w:rPr>
          <w:rFonts w:eastAsia="宋体"/>
        </w:rPr>
        <w:t xml:space="preserve"> tomorrow.</w:t>
      </w:r>
    </w:p>
    <w:p w:rsidR="00785232" w:rsidRPr="00785232" w:rsidRDefault="002933C7" w:rsidP="00182A90">
      <w:pPr>
        <w:spacing w:after="84"/>
        <w:ind w:firstLine="480"/>
        <w:rPr>
          <w:lang w:eastAsia="zh-TW"/>
        </w:rPr>
      </w:pPr>
      <w:r>
        <w:rPr>
          <w:rFonts w:eastAsia="宋体" w:hint="eastAsia"/>
        </w:rPr>
        <w:t xml:space="preserve">5. </w:t>
      </w:r>
      <w:r w:rsidR="00E430F6" w:rsidRPr="00E430F6">
        <w:rPr>
          <w:rFonts w:eastAsia="宋体"/>
        </w:rPr>
        <w:t xml:space="preserve">John </w:t>
      </w:r>
      <w:r w:rsidR="00E430F6" w:rsidRPr="00E430F6">
        <w:rPr>
          <w:rFonts w:eastAsia="宋体"/>
          <w:u w:val="single"/>
        </w:rPr>
        <w:t>will be leaving</w:t>
      </w:r>
      <w:r w:rsidR="00E430F6" w:rsidRPr="00E430F6">
        <w:rPr>
          <w:rFonts w:eastAsia="宋体"/>
        </w:rPr>
        <w:t xml:space="preserve"> tomorrow.</w:t>
      </w:r>
    </w:p>
    <w:p w:rsidR="00DD2927" w:rsidRDefault="002933C7" w:rsidP="00182A90">
      <w:pPr>
        <w:spacing w:after="84"/>
        <w:ind w:firstLine="480"/>
        <w:rPr>
          <w:lang w:eastAsia="zh-TW"/>
        </w:rPr>
      </w:pPr>
      <w:r>
        <w:rPr>
          <w:rFonts w:eastAsia="宋体" w:hint="eastAsia"/>
        </w:rPr>
        <w:t xml:space="preserve">6. </w:t>
      </w:r>
      <w:r w:rsidR="00E430F6" w:rsidRPr="00E430F6">
        <w:rPr>
          <w:rFonts w:eastAsia="宋体"/>
        </w:rPr>
        <w:t xml:space="preserve">John </w:t>
      </w:r>
      <w:r w:rsidR="00E430F6" w:rsidRPr="00E430F6">
        <w:rPr>
          <w:rFonts w:eastAsia="宋体"/>
          <w:u w:val="single"/>
        </w:rPr>
        <w:t>leaves</w:t>
      </w:r>
      <w:r w:rsidR="00E430F6" w:rsidRPr="00E430F6">
        <w:rPr>
          <w:rFonts w:eastAsia="宋体"/>
        </w:rPr>
        <w:t xml:space="preserve"> tomorrow.</w:t>
      </w:r>
    </w:p>
    <w:p w:rsidR="00DD2927" w:rsidRDefault="00E430F6" w:rsidP="00182A90">
      <w:pPr>
        <w:spacing w:after="84"/>
        <w:ind w:firstLine="480"/>
        <w:rPr>
          <w:lang w:eastAsia="zh-TW"/>
        </w:rPr>
      </w:pPr>
      <w:r w:rsidRPr="00E430F6">
        <w:rPr>
          <w:rFonts w:eastAsia="宋体" w:hint="eastAsia"/>
        </w:rPr>
        <w:t>时间副词</w:t>
      </w:r>
      <w:r w:rsidRPr="00E430F6">
        <w:rPr>
          <w:rFonts w:eastAsia="宋体"/>
        </w:rPr>
        <w:t>tomorrow</w:t>
      </w:r>
      <w:r w:rsidRPr="00E430F6">
        <w:rPr>
          <w:rFonts w:eastAsia="宋体" w:hint="eastAsia"/>
        </w:rPr>
        <w:t>是一个放在未来的括号，应采未来简单式。一般文法书所谓的未来简单式是指上述的第</w:t>
      </w:r>
      <w:r w:rsidRPr="00E430F6">
        <w:rPr>
          <w:rFonts w:eastAsia="宋体"/>
        </w:rPr>
        <w:t>1</w:t>
      </w:r>
      <w:r w:rsidRPr="00E430F6">
        <w:rPr>
          <w:rFonts w:eastAsia="宋体" w:hint="eastAsia"/>
        </w:rPr>
        <w:t>种：</w:t>
      </w:r>
      <w:r w:rsidRPr="00E430F6">
        <w:rPr>
          <w:rFonts w:eastAsia="宋体"/>
        </w:rPr>
        <w:t>will leave</w:t>
      </w:r>
      <w:r w:rsidRPr="00E430F6">
        <w:rPr>
          <w:rFonts w:eastAsia="宋体" w:hint="eastAsia"/>
        </w:rPr>
        <w:t>。这种使用到助动词</w:t>
      </w:r>
      <w:r w:rsidRPr="00E430F6">
        <w:rPr>
          <w:rFonts w:eastAsia="宋体"/>
        </w:rPr>
        <w:t>will</w:t>
      </w:r>
      <w:r w:rsidRPr="00E430F6">
        <w:rPr>
          <w:rFonts w:eastAsia="宋体" w:hint="eastAsia"/>
        </w:rPr>
        <w:t>的讲法，具有最浓厚的「不确定」语气，表示「到时候将会、可能会」，语气的重点放在未来。</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种讲法</w:t>
      </w:r>
      <w:r w:rsidRPr="00E430F6">
        <w:rPr>
          <w:rFonts w:eastAsia="宋体"/>
        </w:rPr>
        <w:t>is going to leave</w:t>
      </w:r>
      <w:r w:rsidRPr="00E430F6">
        <w:rPr>
          <w:rFonts w:eastAsia="宋体" w:hint="eastAsia"/>
        </w:rPr>
        <w:t>和第</w:t>
      </w:r>
      <w:r w:rsidRPr="00E430F6">
        <w:rPr>
          <w:rFonts w:eastAsia="宋体"/>
        </w:rPr>
        <w:t>1</w:t>
      </w:r>
      <w:r w:rsidRPr="00E430F6">
        <w:rPr>
          <w:rFonts w:eastAsia="宋体" w:hint="eastAsia"/>
        </w:rPr>
        <w:t>种</w:t>
      </w:r>
      <w:r w:rsidRPr="00E430F6">
        <w:rPr>
          <w:rFonts w:eastAsia="宋体"/>
        </w:rPr>
        <w:t>will leave</w:t>
      </w:r>
      <w:r w:rsidRPr="00E430F6">
        <w:rPr>
          <w:rFonts w:eastAsia="宋体" w:hint="eastAsia"/>
        </w:rPr>
        <w:t>相当接近，不过它比较口语化、比较不正式。而且</w:t>
      </w:r>
      <w:r w:rsidRPr="00E430F6">
        <w:rPr>
          <w:rFonts w:eastAsia="宋体"/>
        </w:rPr>
        <w:t>is going to leave</w:t>
      </w:r>
      <w:r w:rsidRPr="00E430F6">
        <w:rPr>
          <w:rFonts w:eastAsia="宋体" w:hint="eastAsia"/>
        </w:rPr>
        <w:t>这种说法的语气比较偏重在「现在」的意图、打算、征兆等等。例如：</w:t>
      </w:r>
    </w:p>
    <w:p w:rsidR="00785232" w:rsidRPr="00785232" w:rsidRDefault="00E430F6" w:rsidP="00182A90">
      <w:pPr>
        <w:spacing w:after="84"/>
        <w:ind w:firstLine="480"/>
        <w:rPr>
          <w:lang w:eastAsia="zh-TW"/>
        </w:rPr>
      </w:pPr>
      <w:r w:rsidRPr="00E430F6">
        <w:rPr>
          <w:rFonts w:eastAsia="宋体"/>
        </w:rPr>
        <w:t xml:space="preserve">Because the weatherman says it </w:t>
      </w:r>
      <w:r w:rsidRPr="00E430F6">
        <w:rPr>
          <w:rFonts w:eastAsia="宋体"/>
          <w:u w:val="single"/>
        </w:rPr>
        <w:t>will rain</w:t>
      </w:r>
      <w:r w:rsidRPr="00E430F6">
        <w:rPr>
          <w:rFonts w:eastAsia="宋体"/>
        </w:rPr>
        <w:t xml:space="preserve"> this afternoon, I’</w:t>
      </w:r>
      <w:r w:rsidRPr="00E430F6">
        <w:rPr>
          <w:rFonts w:eastAsia="宋体"/>
          <w:u w:val="single"/>
        </w:rPr>
        <w:t>m going to bring</w:t>
      </w:r>
      <w:r w:rsidRPr="00E430F6">
        <w:rPr>
          <w:rFonts w:eastAsia="宋体"/>
        </w:rPr>
        <w:t xml:space="preserve"> an umbrella.</w:t>
      </w:r>
    </w:p>
    <w:p w:rsidR="00DD2927" w:rsidRDefault="00E430F6" w:rsidP="00182A90">
      <w:pPr>
        <w:pStyle w:val="Preface"/>
        <w:spacing w:after="84"/>
        <w:ind w:firstLine="480"/>
        <w:rPr>
          <w:lang w:eastAsia="zh-TW"/>
        </w:rPr>
      </w:pPr>
      <w:r w:rsidRPr="00E430F6">
        <w:rPr>
          <w:rFonts w:hint="eastAsia"/>
        </w:rPr>
        <w:t>因为气象报告说下午会下雨，我打算带把雨伞出门。</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it will rain this afternoon</w:t>
      </w:r>
      <w:r w:rsidRPr="00E430F6">
        <w:rPr>
          <w:rFonts w:eastAsia="宋体" w:hint="eastAsia"/>
        </w:rPr>
        <w:t>讲的是「未来时间将会如何」，采用第</w:t>
      </w:r>
      <w:r w:rsidRPr="00E430F6">
        <w:rPr>
          <w:rFonts w:eastAsia="宋体"/>
        </w:rPr>
        <w:t>1</w:t>
      </w:r>
      <w:r w:rsidRPr="00E430F6">
        <w:rPr>
          <w:rFonts w:eastAsia="宋体" w:hint="eastAsia"/>
        </w:rPr>
        <w:t>种讲法</w:t>
      </w:r>
      <w:r w:rsidRPr="00E430F6">
        <w:rPr>
          <w:rFonts w:eastAsia="宋体"/>
        </w:rPr>
        <w:t>will rain</w:t>
      </w:r>
      <w:r w:rsidRPr="00E430F6">
        <w:rPr>
          <w:rFonts w:eastAsia="宋体" w:hint="eastAsia"/>
        </w:rPr>
        <w:t>来表示；至于</w:t>
      </w:r>
      <w:r w:rsidRPr="00E430F6">
        <w:rPr>
          <w:rFonts w:eastAsia="宋体"/>
        </w:rPr>
        <w:t>I’m going to bring an umbrella</w:t>
      </w:r>
      <w:r w:rsidRPr="00E430F6">
        <w:rPr>
          <w:rFonts w:eastAsia="宋体" w:hint="eastAsia"/>
        </w:rPr>
        <w:t>讲的则是「现在打算到时候将如何」，采用第</w:t>
      </w:r>
      <w:r w:rsidRPr="00E430F6">
        <w:rPr>
          <w:rFonts w:eastAsia="宋体"/>
        </w:rPr>
        <w:t>2</w:t>
      </w:r>
      <w:r w:rsidRPr="00E430F6">
        <w:rPr>
          <w:rFonts w:eastAsia="宋体" w:hint="eastAsia"/>
        </w:rPr>
        <w:t>种讲法</w:t>
      </w:r>
      <w:r w:rsidRPr="00E430F6">
        <w:rPr>
          <w:rFonts w:eastAsia="宋体"/>
        </w:rPr>
        <w:t>am going to bring</w:t>
      </w:r>
      <w:r w:rsidRPr="00E430F6">
        <w:rPr>
          <w:rFonts w:eastAsia="宋体" w:hint="eastAsia"/>
        </w:rPr>
        <w:t>来表示。</w:t>
      </w:r>
    </w:p>
    <w:p w:rsidR="00DD2927" w:rsidRDefault="00E430F6" w:rsidP="00182A90">
      <w:pPr>
        <w:spacing w:after="84"/>
        <w:ind w:firstLine="480"/>
        <w:rPr>
          <w:lang w:eastAsia="zh-TW"/>
        </w:rPr>
      </w:pPr>
      <w:r w:rsidRPr="00E430F6">
        <w:rPr>
          <w:rFonts w:eastAsia="宋体" w:hint="eastAsia"/>
        </w:rPr>
        <w:t>第</w:t>
      </w:r>
      <w:r w:rsidRPr="00E430F6">
        <w:rPr>
          <w:rFonts w:eastAsia="宋体"/>
        </w:rPr>
        <w:t>3</w:t>
      </w:r>
      <w:r w:rsidRPr="00E430F6">
        <w:rPr>
          <w:rFonts w:eastAsia="宋体" w:hint="eastAsia"/>
        </w:rPr>
        <w:t>种讲法</w:t>
      </w:r>
      <w:r w:rsidRPr="00E430F6">
        <w:rPr>
          <w:rFonts w:eastAsia="宋体"/>
        </w:rPr>
        <w:t>is to leave</w:t>
      </w:r>
      <w:r w:rsidRPr="00E430F6">
        <w:rPr>
          <w:rFonts w:eastAsia="宋体" w:hint="eastAsia"/>
        </w:rPr>
        <w:t>和第</w:t>
      </w:r>
      <w:r w:rsidRPr="00E430F6">
        <w:rPr>
          <w:rFonts w:eastAsia="宋体"/>
        </w:rPr>
        <w:t>4</w:t>
      </w:r>
      <w:r w:rsidRPr="00E430F6">
        <w:rPr>
          <w:rFonts w:eastAsia="宋体" w:hint="eastAsia"/>
        </w:rPr>
        <w:t>种讲法</w:t>
      </w:r>
      <w:r w:rsidRPr="00E430F6">
        <w:rPr>
          <w:rFonts w:eastAsia="宋体"/>
        </w:rPr>
        <w:t>is leaving</w:t>
      </w:r>
      <w:r w:rsidRPr="00E430F6">
        <w:rPr>
          <w:rFonts w:eastAsia="宋体" w:hint="eastAsia"/>
        </w:rPr>
        <w:t>都可以视为第</w:t>
      </w:r>
      <w:r w:rsidRPr="00E430F6">
        <w:rPr>
          <w:rFonts w:eastAsia="宋体"/>
        </w:rPr>
        <w:t>2</w:t>
      </w:r>
      <w:r w:rsidRPr="00E430F6">
        <w:rPr>
          <w:rFonts w:eastAsia="宋体" w:hint="eastAsia"/>
        </w:rPr>
        <w:t>种</w:t>
      </w:r>
      <w:r w:rsidRPr="00E430F6">
        <w:rPr>
          <w:rFonts w:eastAsia="宋体"/>
        </w:rPr>
        <w:t>is going to leave</w:t>
      </w:r>
      <w:r w:rsidRPr="00E430F6">
        <w:rPr>
          <w:rFonts w:eastAsia="宋体" w:hint="eastAsia"/>
        </w:rPr>
        <w:t>的变化。如果把动词改一下，从</w:t>
      </w:r>
      <w:r w:rsidRPr="00E430F6">
        <w:rPr>
          <w:rFonts w:eastAsia="宋体"/>
        </w:rPr>
        <w:t>leave</w:t>
      </w:r>
      <w:r w:rsidRPr="00E430F6">
        <w:rPr>
          <w:rFonts w:eastAsia="宋体" w:hint="eastAsia"/>
        </w:rPr>
        <w:t>换成</w:t>
      </w:r>
      <w:r w:rsidRPr="00E430F6">
        <w:rPr>
          <w:rFonts w:eastAsia="宋体"/>
        </w:rPr>
        <w:t>go</w:t>
      </w:r>
      <w:r w:rsidRPr="00E430F6">
        <w:rPr>
          <w:rFonts w:eastAsia="宋体" w:hint="eastAsia"/>
        </w:rPr>
        <w:t>，可以看得更清楚：</w:t>
      </w:r>
    </w:p>
    <w:p w:rsidR="00DD2927" w:rsidRDefault="00E430F6" w:rsidP="00182A90">
      <w:pPr>
        <w:spacing w:after="84"/>
        <w:ind w:firstLine="480"/>
        <w:rPr>
          <w:lang w:eastAsia="zh-TW"/>
        </w:rPr>
      </w:pPr>
      <w:r w:rsidRPr="00E430F6">
        <w:rPr>
          <w:rFonts w:eastAsia="宋体"/>
        </w:rPr>
        <w:t xml:space="preserve">John </w:t>
      </w:r>
      <w:r w:rsidRPr="00E430F6">
        <w:rPr>
          <w:rFonts w:eastAsia="宋体"/>
          <w:u w:val="single"/>
        </w:rPr>
        <w:t>is going to go</w:t>
      </w:r>
      <w:r w:rsidRPr="00E430F6">
        <w:rPr>
          <w:rFonts w:eastAsia="宋体"/>
        </w:rPr>
        <w:t xml:space="preserve"> tomorrow.</w:t>
      </w:r>
      <w:r w:rsidRPr="00E430F6">
        <w:rPr>
          <w:rFonts w:eastAsia="宋体" w:hint="eastAsia"/>
        </w:rPr>
        <w:t>（第</w:t>
      </w:r>
      <w:r w:rsidRPr="00E430F6">
        <w:rPr>
          <w:rFonts w:eastAsia="宋体"/>
        </w:rPr>
        <w:t>2</w:t>
      </w:r>
      <w:r w:rsidRPr="00E430F6">
        <w:rPr>
          <w:rFonts w:eastAsia="宋体" w:hint="eastAsia"/>
        </w:rPr>
        <w:t>种）</w:t>
      </w:r>
    </w:p>
    <w:p w:rsidR="00DD2927" w:rsidRDefault="00E430F6" w:rsidP="00182A90">
      <w:pPr>
        <w:spacing w:after="84"/>
        <w:ind w:firstLine="480"/>
        <w:rPr>
          <w:lang w:eastAsia="zh-TW"/>
        </w:rPr>
      </w:pPr>
      <w:r w:rsidRPr="00E430F6">
        <w:rPr>
          <w:rFonts w:eastAsia="宋体" w:hint="eastAsia"/>
        </w:rPr>
        <w:t>像</w:t>
      </w:r>
      <w:r w:rsidRPr="00E430F6">
        <w:rPr>
          <w:rFonts w:eastAsia="宋体"/>
        </w:rPr>
        <w:t>is going to go</w:t>
      </w:r>
      <w:r w:rsidRPr="00E430F6">
        <w:rPr>
          <w:rFonts w:eastAsia="宋体" w:hint="eastAsia"/>
        </w:rPr>
        <w:t>这种讲法，里面的</w:t>
      </w:r>
      <w:r w:rsidRPr="00E430F6">
        <w:rPr>
          <w:rFonts w:eastAsia="宋体"/>
        </w:rPr>
        <w:t>going</w:t>
      </w:r>
      <w:r w:rsidRPr="00E430F6">
        <w:rPr>
          <w:rFonts w:eastAsia="宋体" w:hint="eastAsia"/>
        </w:rPr>
        <w:t>和</w:t>
      </w:r>
      <w:r w:rsidRPr="00E430F6">
        <w:rPr>
          <w:rFonts w:eastAsia="宋体"/>
        </w:rPr>
        <w:t>to go</w:t>
      </w:r>
      <w:r w:rsidRPr="00E430F6">
        <w:rPr>
          <w:rFonts w:eastAsia="宋体" w:hint="eastAsia"/>
        </w:rPr>
        <w:t>产生重复，是比较拙劣的说法。为了避免重复，可以省掉</w:t>
      </w:r>
      <w:r w:rsidRPr="00E430F6">
        <w:rPr>
          <w:rFonts w:eastAsia="宋体"/>
        </w:rPr>
        <w:t>going</w:t>
      </w:r>
      <w:r w:rsidRPr="00E430F6">
        <w:rPr>
          <w:rFonts w:eastAsia="宋体" w:hint="eastAsia"/>
        </w:rPr>
        <w:t>只留下</w:t>
      </w:r>
      <w:r w:rsidRPr="00E430F6">
        <w:rPr>
          <w:rFonts w:eastAsia="宋体"/>
        </w:rPr>
        <w:t>to go</w:t>
      </w:r>
      <w:r w:rsidRPr="00E430F6">
        <w:rPr>
          <w:rFonts w:eastAsia="宋体" w:hint="eastAsia"/>
        </w:rPr>
        <w:t>，就会成为：</w:t>
      </w:r>
    </w:p>
    <w:p w:rsidR="00DD2927" w:rsidRDefault="00E430F6" w:rsidP="00182A90">
      <w:pPr>
        <w:spacing w:after="84"/>
        <w:ind w:firstLine="480"/>
        <w:rPr>
          <w:lang w:eastAsia="zh-TW"/>
        </w:rPr>
      </w:pPr>
      <w:r w:rsidRPr="00E430F6">
        <w:rPr>
          <w:rFonts w:eastAsia="宋体"/>
        </w:rPr>
        <w:t xml:space="preserve">John </w:t>
      </w:r>
      <w:r w:rsidRPr="00E430F6">
        <w:rPr>
          <w:rFonts w:eastAsia="宋体"/>
          <w:u w:val="single"/>
        </w:rPr>
        <w:t>is to go</w:t>
      </w:r>
      <w:r w:rsidRPr="00E430F6">
        <w:rPr>
          <w:rFonts w:eastAsia="宋体"/>
        </w:rPr>
        <w:t xml:space="preserve"> tomorrow.</w:t>
      </w:r>
      <w:r w:rsidRPr="00E430F6">
        <w:rPr>
          <w:rFonts w:eastAsia="宋体" w:hint="eastAsia"/>
        </w:rPr>
        <w:t>（第</w:t>
      </w:r>
      <w:r w:rsidRPr="00E430F6">
        <w:rPr>
          <w:rFonts w:eastAsia="宋体"/>
        </w:rPr>
        <w:t>3</w:t>
      </w:r>
      <w:r w:rsidRPr="00E430F6">
        <w:rPr>
          <w:rFonts w:eastAsia="宋体" w:hint="eastAsia"/>
        </w:rPr>
        <w:t>种）</w:t>
      </w:r>
    </w:p>
    <w:p w:rsidR="00DD2927" w:rsidRDefault="00E430F6" w:rsidP="00182A90">
      <w:pPr>
        <w:spacing w:after="84"/>
        <w:ind w:firstLine="480"/>
        <w:rPr>
          <w:lang w:eastAsia="zh-TW"/>
        </w:rPr>
      </w:pPr>
      <w:r w:rsidRPr="00E430F6">
        <w:rPr>
          <w:rFonts w:eastAsia="宋体" w:hint="eastAsia"/>
        </w:rPr>
        <w:t>反之，如果省掉的是</w:t>
      </w:r>
      <w:r w:rsidRPr="00E430F6">
        <w:rPr>
          <w:rFonts w:eastAsia="宋体"/>
        </w:rPr>
        <w:t>to go</w:t>
      </w:r>
      <w:r w:rsidRPr="00E430F6">
        <w:rPr>
          <w:rFonts w:eastAsia="宋体" w:hint="eastAsia"/>
        </w:rPr>
        <w:t>、只留下</w:t>
      </w:r>
      <w:r w:rsidRPr="00E430F6">
        <w:rPr>
          <w:rFonts w:eastAsia="宋体"/>
        </w:rPr>
        <w:t>going</w:t>
      </w:r>
      <w:r w:rsidRPr="00E430F6">
        <w:rPr>
          <w:rFonts w:eastAsia="宋体" w:hint="eastAsia"/>
        </w:rPr>
        <w:t>，就会成为：</w:t>
      </w:r>
    </w:p>
    <w:p w:rsidR="00DD2927" w:rsidRDefault="00E430F6" w:rsidP="00182A90">
      <w:pPr>
        <w:spacing w:after="84"/>
        <w:ind w:firstLine="480"/>
        <w:rPr>
          <w:lang w:eastAsia="zh-TW"/>
        </w:rPr>
      </w:pPr>
      <w:r w:rsidRPr="00E430F6">
        <w:rPr>
          <w:rFonts w:eastAsia="宋体"/>
        </w:rPr>
        <w:t xml:space="preserve">John </w:t>
      </w:r>
      <w:r w:rsidRPr="00E430F6">
        <w:rPr>
          <w:rFonts w:eastAsia="宋体"/>
          <w:u w:val="single"/>
        </w:rPr>
        <w:t>is going</w:t>
      </w:r>
      <w:r w:rsidRPr="00E430F6">
        <w:rPr>
          <w:rFonts w:eastAsia="宋体"/>
        </w:rPr>
        <w:t xml:space="preserve"> tomorrow.</w:t>
      </w:r>
      <w:r w:rsidRPr="00E430F6">
        <w:rPr>
          <w:rFonts w:eastAsia="宋体" w:hint="eastAsia"/>
        </w:rPr>
        <w:t>（第</w:t>
      </w:r>
      <w:r w:rsidRPr="00E430F6">
        <w:rPr>
          <w:rFonts w:eastAsia="宋体"/>
        </w:rPr>
        <w:t>4</w:t>
      </w:r>
      <w:r w:rsidRPr="00E430F6">
        <w:rPr>
          <w:rFonts w:eastAsia="宋体" w:hint="eastAsia"/>
        </w:rPr>
        <w:t>种）</w:t>
      </w:r>
    </w:p>
    <w:p w:rsidR="00DD2927" w:rsidRDefault="00E430F6" w:rsidP="00182A90">
      <w:pPr>
        <w:spacing w:after="84"/>
        <w:ind w:firstLine="480"/>
        <w:rPr>
          <w:lang w:eastAsia="zh-TW"/>
        </w:rPr>
      </w:pPr>
      <w:r w:rsidRPr="00E430F6">
        <w:rPr>
          <w:rFonts w:eastAsia="宋体" w:hint="eastAsia"/>
        </w:rPr>
        <w:t>这两种省略的说法分别相当于前述</w:t>
      </w:r>
      <w:r w:rsidRPr="00E430F6">
        <w:rPr>
          <w:rFonts w:eastAsia="宋体"/>
        </w:rPr>
        <w:t>6</w:t>
      </w:r>
      <w:r w:rsidRPr="00E430F6">
        <w:rPr>
          <w:rFonts w:eastAsia="宋体" w:hint="eastAsia"/>
        </w:rPr>
        <w:t>种说法中的第</w:t>
      </w:r>
      <w:r w:rsidRPr="00E430F6">
        <w:rPr>
          <w:rFonts w:eastAsia="宋体"/>
        </w:rPr>
        <w:t>3</w:t>
      </w:r>
      <w:r w:rsidRPr="00E430F6">
        <w:rPr>
          <w:rFonts w:eastAsia="宋体" w:hint="eastAsia"/>
        </w:rPr>
        <w:t>种和第</w:t>
      </w:r>
      <w:r w:rsidRPr="00E430F6">
        <w:rPr>
          <w:rFonts w:eastAsia="宋体"/>
        </w:rPr>
        <w:t>4</w:t>
      </w:r>
      <w:r w:rsidRPr="00E430F6">
        <w:rPr>
          <w:rFonts w:eastAsia="宋体" w:hint="eastAsia"/>
        </w:rPr>
        <w:t>种。所以：第</w:t>
      </w:r>
      <w:r w:rsidRPr="00E430F6">
        <w:rPr>
          <w:rFonts w:eastAsia="宋体"/>
        </w:rPr>
        <w:t>3</w:t>
      </w:r>
      <w:r w:rsidRPr="00E430F6">
        <w:rPr>
          <w:rFonts w:eastAsia="宋体" w:hint="eastAsia"/>
        </w:rPr>
        <w:t>种未来式</w:t>
      </w:r>
      <w:r w:rsidRPr="00E430F6">
        <w:rPr>
          <w:rFonts w:eastAsia="宋体"/>
        </w:rPr>
        <w:t>John is to leave tomorrow</w:t>
      </w:r>
      <w:r w:rsidRPr="00E430F6">
        <w:rPr>
          <w:rFonts w:eastAsia="宋体" w:hint="eastAsia"/>
        </w:rPr>
        <w:t>和第</w:t>
      </w:r>
      <w:r w:rsidRPr="00E430F6">
        <w:rPr>
          <w:rFonts w:eastAsia="宋体"/>
        </w:rPr>
        <w:t>4</w:t>
      </w:r>
      <w:r w:rsidRPr="00E430F6">
        <w:rPr>
          <w:rFonts w:eastAsia="宋体" w:hint="eastAsia"/>
        </w:rPr>
        <w:t>种未来式</w:t>
      </w:r>
      <w:r w:rsidRPr="00E430F6">
        <w:rPr>
          <w:rFonts w:eastAsia="宋体"/>
        </w:rPr>
        <w:t>John is leaving tomorrow</w:t>
      </w:r>
      <w:r w:rsidRPr="00E430F6">
        <w:rPr>
          <w:rFonts w:eastAsia="宋体" w:hint="eastAsia"/>
        </w:rPr>
        <w:t>都可以视为第</w:t>
      </w:r>
      <w:r w:rsidRPr="00E430F6">
        <w:rPr>
          <w:rFonts w:eastAsia="宋体"/>
        </w:rPr>
        <w:t>2</w:t>
      </w:r>
      <w:r w:rsidRPr="00E430F6">
        <w:rPr>
          <w:rFonts w:eastAsia="宋体" w:hint="eastAsia"/>
        </w:rPr>
        <w:t>种未来式</w:t>
      </w:r>
      <w:r w:rsidRPr="00E430F6">
        <w:rPr>
          <w:rFonts w:eastAsia="宋体"/>
        </w:rPr>
        <w:t>John is going to leave tomorrow</w:t>
      </w:r>
      <w:r w:rsidRPr="00E430F6">
        <w:rPr>
          <w:rFonts w:eastAsia="宋体" w:hint="eastAsia"/>
        </w:rPr>
        <w:t>的省略。第</w:t>
      </w:r>
      <w:r w:rsidRPr="00E430F6">
        <w:rPr>
          <w:rFonts w:eastAsia="宋体"/>
        </w:rPr>
        <w:t>5</w:t>
      </w:r>
      <w:r w:rsidRPr="00E430F6">
        <w:rPr>
          <w:rFonts w:eastAsia="宋体" w:hint="eastAsia"/>
        </w:rPr>
        <w:t>种变化则是在第</w:t>
      </w:r>
      <w:r w:rsidRPr="00E430F6">
        <w:rPr>
          <w:rFonts w:eastAsia="宋体"/>
        </w:rPr>
        <w:t>4</w:t>
      </w:r>
      <w:r w:rsidRPr="00E430F6">
        <w:rPr>
          <w:rFonts w:eastAsia="宋体" w:hint="eastAsia"/>
        </w:rPr>
        <w:t>种前面再加一个</w:t>
      </w:r>
      <w:r w:rsidRPr="00E430F6">
        <w:rPr>
          <w:rFonts w:eastAsia="宋体"/>
        </w:rPr>
        <w:t>will</w:t>
      </w:r>
      <w:r w:rsidRPr="00E430F6">
        <w:rPr>
          <w:rFonts w:eastAsia="宋体" w:hint="eastAsia"/>
        </w:rPr>
        <w:t>，成为</w:t>
      </w:r>
      <w:r w:rsidRPr="00E430F6">
        <w:rPr>
          <w:rFonts w:eastAsia="宋体"/>
        </w:rPr>
        <w:t>John will be leaving tomorrow</w:t>
      </w:r>
      <w:r w:rsidRPr="00E430F6">
        <w:rPr>
          <w:rFonts w:eastAsia="宋体" w:hint="eastAsia"/>
        </w:rPr>
        <w:t>，意思还是差不多。</w:t>
      </w:r>
    </w:p>
    <w:p w:rsidR="00DD2927" w:rsidRDefault="00E430F6" w:rsidP="00182A90">
      <w:pPr>
        <w:spacing w:after="84"/>
        <w:ind w:firstLine="480"/>
        <w:rPr>
          <w:lang w:eastAsia="zh-TW"/>
        </w:rPr>
      </w:pPr>
      <w:r w:rsidRPr="00E430F6">
        <w:rPr>
          <w:rFonts w:eastAsia="宋体" w:hint="eastAsia"/>
        </w:rPr>
        <w:t>而且，最适合采用第</w:t>
      </w:r>
      <w:r w:rsidRPr="00E430F6">
        <w:rPr>
          <w:rFonts w:eastAsia="宋体"/>
        </w:rPr>
        <w:t>3</w:t>
      </w:r>
      <w:r w:rsidRPr="00E430F6">
        <w:rPr>
          <w:rFonts w:eastAsia="宋体" w:hint="eastAsia"/>
        </w:rPr>
        <w:t>、第</w:t>
      </w:r>
      <w:r w:rsidRPr="00E430F6">
        <w:rPr>
          <w:rFonts w:eastAsia="宋体"/>
        </w:rPr>
        <w:t>4</w:t>
      </w:r>
      <w:r w:rsidRPr="00E430F6">
        <w:rPr>
          <w:rFonts w:eastAsia="宋体" w:hint="eastAsia"/>
        </w:rPr>
        <w:t>、第</w:t>
      </w:r>
      <w:r w:rsidRPr="00E430F6">
        <w:rPr>
          <w:rFonts w:eastAsia="宋体"/>
        </w:rPr>
        <w:t>5</w:t>
      </w:r>
      <w:r w:rsidRPr="00E430F6">
        <w:rPr>
          <w:rFonts w:eastAsia="宋体" w:hint="eastAsia"/>
        </w:rPr>
        <w:t>种讲法来表达的未来式动词，大都是一些和</w:t>
      </w:r>
      <w:r w:rsidRPr="00E430F6">
        <w:rPr>
          <w:rFonts w:eastAsia="宋体"/>
        </w:rPr>
        <w:t>go</w:t>
      </w:r>
      <w:r w:rsidRPr="00E430F6">
        <w:rPr>
          <w:rFonts w:eastAsia="宋体" w:hint="eastAsia"/>
        </w:rPr>
        <w:t>有点关连的字，像是</w:t>
      </w:r>
      <w:r w:rsidRPr="00E430F6">
        <w:rPr>
          <w:rFonts w:eastAsia="宋体"/>
        </w:rPr>
        <w:t>go, come, leave, arrive, begin, end</w:t>
      </w:r>
      <w:r w:rsidRPr="00E430F6">
        <w:rPr>
          <w:rFonts w:eastAsia="宋体" w:hint="eastAsia"/>
        </w:rPr>
        <w:t>等等。这些表示「来、去、离开、到达、开始、结束」的字眼，往往代表一种「目前的规画或打算」，这和第</w:t>
      </w:r>
      <w:r w:rsidRPr="00E430F6">
        <w:rPr>
          <w:rFonts w:eastAsia="宋体"/>
        </w:rPr>
        <w:t>2</w:t>
      </w:r>
      <w:r w:rsidRPr="00E430F6">
        <w:rPr>
          <w:rFonts w:eastAsia="宋体" w:hint="eastAsia"/>
        </w:rPr>
        <w:t>种</w:t>
      </w:r>
      <w:r w:rsidRPr="00E430F6">
        <w:rPr>
          <w:rFonts w:eastAsia="宋体"/>
        </w:rPr>
        <w:t>be going to V</w:t>
      </w:r>
      <w:r w:rsidRPr="00E430F6">
        <w:rPr>
          <w:rFonts w:eastAsia="宋体" w:hint="eastAsia"/>
        </w:rPr>
        <w:t>代表「目前的规画或打算」的讲法是同样</w:t>
      </w:r>
      <w:r w:rsidRPr="00E430F6">
        <w:rPr>
          <w:rFonts w:eastAsia="宋体" w:hint="eastAsia"/>
        </w:rPr>
        <w:lastRenderedPageBreak/>
        <w:t>的性质。为了避免重复，所以经常省略成为</w:t>
      </w:r>
      <w:r w:rsidRPr="00E430F6">
        <w:rPr>
          <w:rFonts w:eastAsia="宋体"/>
        </w:rPr>
        <w:t>be to V</w:t>
      </w:r>
      <w:r w:rsidRPr="00E430F6">
        <w:rPr>
          <w:rFonts w:eastAsia="宋体" w:hint="eastAsia"/>
        </w:rPr>
        <w:t>（第</w:t>
      </w:r>
      <w:r w:rsidRPr="00E430F6">
        <w:rPr>
          <w:rFonts w:eastAsia="宋体"/>
        </w:rPr>
        <w:t>3</w:t>
      </w:r>
      <w:r w:rsidRPr="00E430F6">
        <w:rPr>
          <w:rFonts w:eastAsia="宋体" w:hint="eastAsia"/>
        </w:rPr>
        <w:t>种）、</w:t>
      </w:r>
      <w:r w:rsidRPr="00E430F6">
        <w:rPr>
          <w:rFonts w:eastAsia="宋体"/>
        </w:rPr>
        <w:t>be Ving</w:t>
      </w:r>
      <w:r w:rsidRPr="00E430F6">
        <w:rPr>
          <w:rFonts w:eastAsia="宋体" w:hint="eastAsia"/>
        </w:rPr>
        <w:t>（第</w:t>
      </w:r>
      <w:r w:rsidRPr="00E430F6">
        <w:rPr>
          <w:rFonts w:eastAsia="宋体"/>
        </w:rPr>
        <w:t>4</w:t>
      </w:r>
      <w:r w:rsidRPr="00E430F6">
        <w:rPr>
          <w:rFonts w:eastAsia="宋体" w:hint="eastAsia"/>
        </w:rPr>
        <w:t>种），或</w:t>
      </w:r>
      <w:r w:rsidRPr="00E430F6">
        <w:rPr>
          <w:rFonts w:eastAsia="宋体"/>
        </w:rPr>
        <w:t>will be Ving</w:t>
      </w:r>
      <w:r w:rsidRPr="00E430F6">
        <w:rPr>
          <w:rFonts w:eastAsia="宋体" w:hint="eastAsia"/>
        </w:rPr>
        <w:t>（第</w:t>
      </w:r>
      <w:r w:rsidRPr="00E430F6">
        <w:rPr>
          <w:rFonts w:eastAsia="宋体"/>
        </w:rPr>
        <w:t>5</w:t>
      </w:r>
      <w:r w:rsidRPr="00E430F6">
        <w:rPr>
          <w:rFonts w:eastAsia="宋体" w:hint="eastAsia"/>
        </w:rPr>
        <w:t>种）。例如：</w:t>
      </w:r>
    </w:p>
    <w:p w:rsidR="00785232" w:rsidRPr="00785232" w:rsidRDefault="00E430F6" w:rsidP="00182A90">
      <w:pPr>
        <w:spacing w:after="84"/>
        <w:ind w:firstLine="480"/>
        <w:rPr>
          <w:lang w:eastAsia="zh-TW"/>
        </w:rPr>
      </w:pPr>
      <w:r w:rsidRPr="00E430F6">
        <w:rPr>
          <w:rFonts w:eastAsia="宋体"/>
        </w:rPr>
        <w:t xml:space="preserve">The weatherman says a Typhoon </w:t>
      </w:r>
      <w:r w:rsidRPr="00E430F6">
        <w:rPr>
          <w:rFonts w:eastAsia="宋体"/>
          <w:u w:val="single"/>
        </w:rPr>
        <w:t>is coming</w:t>
      </w:r>
      <w:r w:rsidRPr="00E430F6">
        <w:rPr>
          <w:rFonts w:eastAsia="宋体"/>
        </w:rPr>
        <w:t xml:space="preserve"> this way.</w:t>
      </w:r>
    </w:p>
    <w:p w:rsidR="00785232" w:rsidRPr="00785232" w:rsidRDefault="00E430F6" w:rsidP="00182A90">
      <w:pPr>
        <w:spacing w:after="84"/>
        <w:ind w:firstLine="480"/>
        <w:rPr>
          <w:lang w:eastAsia="zh-TW"/>
        </w:rPr>
      </w:pPr>
      <w:r w:rsidRPr="00E430F6">
        <w:rPr>
          <w:rFonts w:eastAsia="宋体"/>
        </w:rPr>
        <w:t xml:space="preserve">The train </w:t>
      </w:r>
      <w:r w:rsidRPr="00E430F6">
        <w:rPr>
          <w:rFonts w:eastAsia="宋体"/>
          <w:u w:val="single"/>
        </w:rPr>
        <w:t>is leaving</w:t>
      </w:r>
      <w:r w:rsidRPr="00E430F6">
        <w:rPr>
          <w:rFonts w:eastAsia="宋体"/>
        </w:rPr>
        <w:t xml:space="preserve"> in 10 minutes.</w:t>
      </w:r>
    </w:p>
    <w:p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will be arriving</w:t>
      </w:r>
      <w:r w:rsidRPr="00E430F6">
        <w:rPr>
          <w:rFonts w:eastAsia="宋体"/>
        </w:rPr>
        <w:t xml:space="preserve"> in Shanghai soon.</w:t>
      </w:r>
    </w:p>
    <w:p w:rsidR="00785232" w:rsidRPr="00785232" w:rsidRDefault="00E430F6" w:rsidP="00182A90">
      <w:pPr>
        <w:spacing w:after="84"/>
        <w:ind w:firstLine="480"/>
        <w:rPr>
          <w:lang w:eastAsia="zh-TW"/>
        </w:rPr>
      </w:pPr>
      <w:r w:rsidRPr="00E430F6">
        <w:rPr>
          <w:rFonts w:eastAsia="宋体"/>
        </w:rPr>
        <w:t xml:space="preserve">The final game </w:t>
      </w:r>
      <w:r w:rsidRPr="00E430F6">
        <w:rPr>
          <w:rFonts w:eastAsia="宋体"/>
          <w:u w:val="single"/>
        </w:rPr>
        <w:t>is to start</w:t>
      </w:r>
      <w:r w:rsidRPr="00E430F6">
        <w:rPr>
          <w:rFonts w:eastAsia="宋体"/>
        </w:rPr>
        <w:t xml:space="preserve"> in five minutes.</w:t>
      </w:r>
    </w:p>
    <w:p w:rsidR="00DD2927" w:rsidRDefault="00E430F6" w:rsidP="00182A90">
      <w:pPr>
        <w:spacing w:after="84"/>
        <w:ind w:firstLine="480"/>
        <w:rPr>
          <w:lang w:eastAsia="zh-TW"/>
        </w:rPr>
      </w:pPr>
      <w:r w:rsidRPr="00E430F6">
        <w:rPr>
          <w:rFonts w:eastAsia="宋体" w:hint="eastAsia"/>
        </w:rPr>
        <w:t>至于第</w:t>
      </w:r>
      <w:r w:rsidRPr="00E430F6">
        <w:rPr>
          <w:rFonts w:eastAsia="宋体"/>
        </w:rPr>
        <w:t>6</w:t>
      </w:r>
      <w:r w:rsidRPr="00E430F6">
        <w:rPr>
          <w:rFonts w:eastAsia="宋体" w:hint="eastAsia"/>
        </w:rPr>
        <w:t>种讲法</w:t>
      </w:r>
      <w:r w:rsidRPr="00E430F6">
        <w:rPr>
          <w:rFonts w:eastAsia="宋体"/>
        </w:rPr>
        <w:t>John leaves tomorrow</w:t>
      </w:r>
      <w:r w:rsidRPr="00E430F6">
        <w:rPr>
          <w:rFonts w:eastAsia="宋体" w:hint="eastAsia"/>
        </w:rPr>
        <w:t>，完全是把未来才要发生的事情当做「事实」、采用现在简单式来叙述。这是语气最肯定的一种讲法。例如：</w:t>
      </w:r>
    </w:p>
    <w:p w:rsidR="00785232" w:rsidRPr="00785232" w:rsidRDefault="00E430F6" w:rsidP="00182A90">
      <w:pPr>
        <w:spacing w:after="84"/>
        <w:ind w:firstLine="480"/>
        <w:rPr>
          <w:lang w:eastAsia="zh-TW"/>
        </w:rPr>
      </w:pPr>
      <w:r w:rsidRPr="00E430F6">
        <w:rPr>
          <w:rFonts w:eastAsia="宋体"/>
        </w:rPr>
        <w:t xml:space="preserve">The train </w:t>
      </w:r>
      <w:r w:rsidRPr="00E430F6">
        <w:rPr>
          <w:rFonts w:eastAsia="宋体"/>
          <w:u w:val="single"/>
        </w:rPr>
        <w:t>leaves</w:t>
      </w:r>
      <w:r w:rsidRPr="00E430F6">
        <w:rPr>
          <w:rFonts w:eastAsia="宋体"/>
        </w:rPr>
        <w:t xml:space="preserve"> </w:t>
      </w:r>
      <w:r w:rsidRPr="00E430F6">
        <w:rPr>
          <w:rFonts w:eastAsia="宋体"/>
          <w:u w:val="single"/>
        </w:rPr>
        <w:t>at 2:30</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World Cup finals </w:t>
      </w:r>
      <w:r w:rsidRPr="00E430F6">
        <w:rPr>
          <w:rFonts w:eastAsia="宋体"/>
          <w:u w:val="single"/>
        </w:rPr>
        <w:t>begin</w:t>
      </w:r>
      <w:r w:rsidRPr="00E430F6">
        <w:rPr>
          <w:rFonts w:eastAsia="宋体"/>
        </w:rPr>
        <w:t xml:space="preserve"> </w:t>
      </w:r>
      <w:r w:rsidRPr="00E430F6">
        <w:rPr>
          <w:rFonts w:eastAsia="宋体"/>
          <w:u w:val="single"/>
        </w:rPr>
        <w:t>tomorrow night</w:t>
      </w:r>
      <w:r w:rsidRPr="00E430F6">
        <w:rPr>
          <w:rFonts w:eastAsia="宋体"/>
        </w:rPr>
        <w:t>.</w:t>
      </w:r>
    </w:p>
    <w:p w:rsidR="00DD2927" w:rsidRDefault="00E430F6" w:rsidP="00182A90">
      <w:pPr>
        <w:spacing w:after="84"/>
        <w:ind w:firstLine="480"/>
        <w:rPr>
          <w:lang w:eastAsia="zh-TW"/>
        </w:rPr>
      </w:pPr>
      <w:r w:rsidRPr="00E430F6">
        <w:rPr>
          <w:rFonts w:eastAsia="宋体" w:hint="eastAsia"/>
        </w:rPr>
        <w:t>这些句子讲的都是「早已排定」的事情。虽然尚未发生，但是已经非常确定，可以排除掉带有不确定意味的助动词</w:t>
      </w:r>
      <w:r w:rsidRPr="00E430F6">
        <w:rPr>
          <w:rFonts w:eastAsia="宋体"/>
        </w:rPr>
        <w:t>will</w:t>
      </w:r>
      <w:r w:rsidRPr="00E430F6">
        <w:rPr>
          <w:rFonts w:eastAsia="宋体" w:hint="eastAsia"/>
        </w:rPr>
        <w:t>、直接用现在简单式把它当做事实来叙述。</w:t>
      </w:r>
    </w:p>
    <w:p w:rsidR="00DD2927" w:rsidRDefault="00E430F6" w:rsidP="00182A90">
      <w:pPr>
        <w:spacing w:after="84"/>
        <w:ind w:firstLine="480"/>
        <w:rPr>
          <w:lang w:eastAsia="zh-TW"/>
        </w:rPr>
      </w:pPr>
      <w:r w:rsidRPr="00E430F6">
        <w:rPr>
          <w:rFonts w:eastAsia="宋体" w:hint="eastAsia"/>
        </w:rPr>
        <w:t>再看一个未来式的例子：</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will discuss</w:t>
      </w:r>
      <w:r w:rsidRPr="00E430F6">
        <w:rPr>
          <w:rFonts w:eastAsia="宋体"/>
        </w:rPr>
        <w:t xml:space="preserve"> the plan with my boss </w:t>
      </w:r>
      <w:r w:rsidRPr="00E430F6">
        <w:rPr>
          <w:rFonts w:eastAsia="宋体"/>
          <w:u w:val="single"/>
        </w:rPr>
        <w:t>next week</w:t>
      </w:r>
      <w:r w:rsidRPr="00E430F6">
        <w:rPr>
          <w:rFonts w:eastAsia="宋体"/>
        </w:rPr>
        <w:t>.</w:t>
      </w:r>
    </w:p>
    <w:p w:rsidR="00DD2927" w:rsidRDefault="00E430F6" w:rsidP="00182A90">
      <w:pPr>
        <w:pStyle w:val="Preface"/>
        <w:spacing w:after="84"/>
        <w:ind w:firstLine="480"/>
        <w:rPr>
          <w:lang w:eastAsia="zh-TW"/>
        </w:rPr>
      </w:pPr>
      <w:r w:rsidRPr="00E430F6">
        <w:rPr>
          <w:rFonts w:hint="eastAsia"/>
        </w:rPr>
        <w:t>下星期我会和老板谈一下这个计划。</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C1F45" w:rsidP="00182A90">
      <w:pPr>
        <w:spacing w:after="84"/>
        <w:ind w:firstLine="480"/>
        <w:rPr>
          <w:lang w:eastAsia="zh-TW"/>
        </w:rPr>
      </w:pPr>
      <w:r>
        <w:rPr>
          <w:rFonts w:eastAsia="宋体"/>
        </w:rPr>
        <w:t xml:space="preserve">                      </w:t>
      </w:r>
      <w:r w:rsidR="00E430F6" w:rsidRPr="00E430F6">
        <w:rPr>
          <w:rFonts w:eastAsia="宋体"/>
        </w:rPr>
        <w:t xml:space="preserve"> will discuss</w:t>
      </w:r>
    </w:p>
    <w:p w:rsidR="00785232" w:rsidRPr="00785232" w:rsidRDefault="00EC1F45" w:rsidP="00182A90">
      <w:pPr>
        <w:spacing w:after="84"/>
        <w:ind w:firstLine="480"/>
        <w:rPr>
          <w:lang w:eastAsia="zh-TW"/>
        </w:rPr>
      </w:pPr>
      <w:r>
        <w:rPr>
          <w:noProof/>
        </w:rPr>
        <mc:AlternateContent>
          <mc:Choice Requires="wps">
            <w:drawing>
              <wp:anchor distT="0" distB="0" distL="114300" distR="114300" simplePos="0" relativeHeight="251746304" behindDoc="0" locked="0" layoutInCell="1" allowOverlap="1" wp14:anchorId="18399599" wp14:editId="742CD7EF">
                <wp:simplePos x="0" y="0"/>
                <wp:positionH relativeFrom="column">
                  <wp:posOffset>431800</wp:posOffset>
                </wp:positionH>
                <wp:positionV relativeFrom="paragraph">
                  <wp:posOffset>116477</wp:posOffset>
                </wp:positionV>
                <wp:extent cx="2607945" cy="0"/>
                <wp:effectExtent l="0" t="76200" r="20955" b="952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15pt" to="239.3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" strokecolor="#40a7c2 [3048]">
                <v:stroke endarrow="block"/>
              </v:line>
            </w:pict>
          </mc:Fallback>
        </mc:AlternateContent>
      </w:r>
      <w:r w:rsidR="00E430F6" w:rsidRPr="00E430F6">
        <w:rPr>
          <w:rFonts w:eastAsia="宋体"/>
        </w:rPr>
        <w:t xml:space="preserve">         x              (      )</w:t>
      </w:r>
    </w:p>
    <w:p w:rsidR="00EA57E3" w:rsidRDefault="00EC1F45" w:rsidP="00182A90">
      <w:pPr>
        <w:spacing w:after="84"/>
        <w:ind w:firstLine="480"/>
        <w:rPr>
          <w:lang w:eastAsia="zh-TW"/>
        </w:rPr>
      </w:pPr>
      <w:r>
        <w:rPr>
          <w:rFonts w:eastAsia="宋体"/>
        </w:rPr>
        <w:t xml:space="preserve">     </w:t>
      </w:r>
      <w:r w:rsidR="00E430F6" w:rsidRPr="00E430F6">
        <w:rPr>
          <w:rFonts w:eastAsia="宋体"/>
        </w:rPr>
        <w:t xml:space="preserve">   now            next week</w:t>
      </w:r>
    </w:p>
    <w:p w:rsidR="00EA57E3" w:rsidRDefault="00E430F6" w:rsidP="00182A90">
      <w:pPr>
        <w:spacing w:after="84"/>
        <w:ind w:firstLine="480"/>
        <w:rPr>
          <w:lang w:eastAsia="zh-TW"/>
        </w:rPr>
      </w:pPr>
      <w:r w:rsidRPr="00E430F6">
        <w:rPr>
          <w:rFonts w:eastAsia="宋体" w:hint="eastAsia"/>
        </w:rPr>
        <w:t>时间副词</w:t>
      </w:r>
      <w:r w:rsidRPr="00E430F6">
        <w:rPr>
          <w:rFonts w:eastAsia="宋体"/>
        </w:rPr>
        <w:t>next week</w:t>
      </w:r>
      <w:r w:rsidRPr="00E430F6">
        <w:rPr>
          <w:rFonts w:eastAsia="宋体" w:hint="eastAsia"/>
        </w:rPr>
        <w:t>是一个未来时间的括号。只要可以括出时间来就是简单式。未来的事情还没发生、尚未确定，所以要加一个助动词</w:t>
      </w:r>
      <w:r w:rsidRPr="00E430F6">
        <w:rPr>
          <w:rFonts w:eastAsia="宋体"/>
        </w:rPr>
        <w:t>will</w:t>
      </w:r>
      <w:r w:rsidRPr="00E430F6">
        <w:rPr>
          <w:rFonts w:eastAsia="宋体" w:hint="eastAsia"/>
        </w:rPr>
        <w:t>在前面，意思是「到时候会」。</w:t>
      </w:r>
    </w:p>
    <w:p w:rsidR="00DD2927" w:rsidRDefault="00E430F6" w:rsidP="00182A90">
      <w:pPr>
        <w:pStyle w:val="5"/>
        <w:spacing w:after="84"/>
        <w:rPr>
          <w:lang w:eastAsia="zh-TW"/>
        </w:rPr>
      </w:pPr>
      <w:r w:rsidRPr="00E430F6">
        <w:rPr>
          <w:rFonts w:hint="eastAsia"/>
        </w:rPr>
        <w:t>过去时间的未来</w:t>
      </w:r>
    </w:p>
    <w:p w:rsidR="00DD2927" w:rsidRDefault="00E430F6" w:rsidP="00182A90">
      <w:pPr>
        <w:spacing w:after="84"/>
        <w:ind w:firstLine="480"/>
        <w:rPr>
          <w:lang w:eastAsia="zh-TW"/>
        </w:rPr>
      </w:pPr>
      <w:r w:rsidRPr="00E430F6">
        <w:rPr>
          <w:rFonts w:eastAsia="宋体" w:hint="eastAsia"/>
        </w:rPr>
        <w:t>如果以某个过去时间为出发点，它的未来式通常要用到过去拼法的</w:t>
      </w:r>
      <w:r w:rsidRPr="00E430F6">
        <w:rPr>
          <w:rFonts w:eastAsia="宋体"/>
        </w:rPr>
        <w:t>would</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It was mid-1945; Japan </w:t>
      </w:r>
      <w:r w:rsidRPr="00E430F6">
        <w:rPr>
          <w:rFonts w:eastAsia="宋体"/>
          <w:u w:val="single"/>
        </w:rPr>
        <w:t>would soon raid</w:t>
      </w:r>
      <w:r w:rsidRPr="00E430F6">
        <w:rPr>
          <w:rFonts w:eastAsia="宋体"/>
        </w:rPr>
        <w:t xml:space="preserve"> Pearl Harbor.</w:t>
      </w:r>
    </w:p>
    <w:p w:rsidR="00DD2927" w:rsidRDefault="00E430F6" w:rsidP="00182A90">
      <w:pPr>
        <w:pStyle w:val="Preface"/>
        <w:spacing w:after="84"/>
        <w:ind w:firstLine="480"/>
        <w:rPr>
          <w:lang w:eastAsia="zh-TW"/>
        </w:rPr>
      </w:pPr>
      <w:r w:rsidRPr="00E430F6">
        <w:rPr>
          <w:rFonts w:hint="eastAsia"/>
        </w:rPr>
        <w:t>时间是</w:t>
      </w:r>
      <w:r w:rsidRPr="00E430F6">
        <w:t>1945</w:t>
      </w:r>
      <w:r w:rsidRPr="00E430F6">
        <w:rPr>
          <w:rFonts w:hint="eastAsia"/>
        </w:rPr>
        <w:t>年中；日本即将偷袭珍珠港。</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w:t>
      </w:r>
      <w:r w:rsidR="00B5067D">
        <w:rPr>
          <w:rFonts w:eastAsia="宋体"/>
        </w:rPr>
        <w:t xml:space="preserve"> </w:t>
      </w:r>
      <w:r w:rsidRPr="00E430F6">
        <w:rPr>
          <w:rFonts w:eastAsia="宋体"/>
        </w:rPr>
        <w:t xml:space="preserve"> would raid</w:t>
      </w:r>
    </w:p>
    <w:p w:rsidR="00785232" w:rsidRPr="00785232" w:rsidRDefault="00B5067D" w:rsidP="00182A90">
      <w:pPr>
        <w:spacing w:after="84"/>
        <w:ind w:firstLine="480"/>
        <w:rPr>
          <w:lang w:eastAsia="zh-TW"/>
        </w:rPr>
      </w:pPr>
      <w:r>
        <w:rPr>
          <w:noProof/>
        </w:rPr>
        <mc:AlternateContent>
          <mc:Choice Requires="wps">
            <w:drawing>
              <wp:anchor distT="0" distB="0" distL="114300" distR="114300" simplePos="0" relativeHeight="251748352" behindDoc="0" locked="0" layoutInCell="1" allowOverlap="1" wp14:anchorId="7764E55B" wp14:editId="74BFC5B9">
                <wp:simplePos x="0" y="0"/>
                <wp:positionH relativeFrom="column">
                  <wp:posOffset>354965</wp:posOffset>
                </wp:positionH>
                <wp:positionV relativeFrom="paragraph">
                  <wp:posOffset>120922</wp:posOffset>
                </wp:positionV>
                <wp:extent cx="2607945" cy="0"/>
                <wp:effectExtent l="0" t="76200" r="20955" b="952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9.5pt" to="233.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" strokecolor="#40a7c2 [3048]">
                <v:stroke endarrow="block"/>
              </v:line>
            </w:pict>
          </mc:Fallback>
        </mc:AlternateContent>
      </w:r>
      <w:r w:rsidR="00E430F6" w:rsidRPr="00E430F6">
        <w:rPr>
          <w:rFonts w:eastAsia="宋体"/>
        </w:rPr>
        <w:t xml:space="preserve">   ( )       ( )                 x</w:t>
      </w:r>
    </w:p>
    <w:p w:rsidR="00DD2927" w:rsidRDefault="00B5067D" w:rsidP="00182A90">
      <w:pPr>
        <w:spacing w:after="84"/>
        <w:ind w:firstLineChars="183" w:firstLine="439"/>
        <w:rPr>
          <w:lang w:eastAsia="zh-TW"/>
        </w:rPr>
      </w:pPr>
      <w:r>
        <w:rPr>
          <w:rFonts w:eastAsia="宋体"/>
        </w:rPr>
        <w:t xml:space="preserve"> mid-1945   soon           </w:t>
      </w:r>
      <w:r w:rsidR="00E430F6"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日本偷袭珍珠港，这件事情发生在</w:t>
      </w:r>
      <w:r w:rsidRPr="00E430F6">
        <w:rPr>
          <w:rFonts w:eastAsia="宋体"/>
        </w:rPr>
        <w:t>1945</w:t>
      </w:r>
      <w:r w:rsidRPr="00E430F6">
        <w:rPr>
          <w:rFonts w:eastAsia="宋体" w:hint="eastAsia"/>
        </w:rPr>
        <w:t>年底。相对于</w:t>
      </w:r>
      <w:r w:rsidRPr="00E430F6">
        <w:rPr>
          <w:rFonts w:eastAsia="宋体"/>
        </w:rPr>
        <w:t>1945</w:t>
      </w:r>
      <w:r w:rsidRPr="00E430F6">
        <w:rPr>
          <w:rFonts w:eastAsia="宋体" w:hint="eastAsia"/>
        </w:rPr>
        <w:t>年中，偷袭珍</w:t>
      </w:r>
      <w:r w:rsidRPr="00E430F6">
        <w:rPr>
          <w:rFonts w:eastAsia="宋体" w:hint="eastAsia"/>
        </w:rPr>
        <w:lastRenderedPageBreak/>
        <w:t>珠港事件还在不久后的未来。但是这整个都是过去的事件，所以应该用过去拼法的</w:t>
      </w:r>
      <w:r w:rsidRPr="00E430F6">
        <w:rPr>
          <w:rFonts w:eastAsia="宋体"/>
        </w:rPr>
        <w:t>would soon raid</w:t>
      </w:r>
      <w:r w:rsidRPr="00E430F6">
        <w:rPr>
          <w:rFonts w:eastAsia="宋体" w:hint="eastAsia"/>
        </w:rPr>
        <w:t>来表示未来式。</w:t>
      </w:r>
    </w:p>
    <w:p w:rsidR="00785232" w:rsidRPr="00785232" w:rsidRDefault="00E430F6" w:rsidP="00182A90">
      <w:pPr>
        <w:spacing w:after="84"/>
        <w:ind w:firstLine="480"/>
        <w:rPr>
          <w:lang w:eastAsia="zh-TW"/>
        </w:rPr>
      </w:pPr>
      <w:r w:rsidRPr="00E430F6">
        <w:rPr>
          <w:rFonts w:eastAsia="宋体"/>
        </w:rPr>
        <w:t xml:space="preserve">The weatherman </w:t>
      </w:r>
      <w:r w:rsidRPr="00E430F6">
        <w:rPr>
          <w:rFonts w:eastAsia="宋体"/>
          <w:u w:val="single"/>
        </w:rPr>
        <w:t>said</w:t>
      </w:r>
      <w:r w:rsidRPr="00E430F6">
        <w:rPr>
          <w:rFonts w:eastAsia="宋体"/>
        </w:rPr>
        <w:t xml:space="preserve"> it </w:t>
      </w:r>
      <w:r w:rsidRPr="00E430F6">
        <w:rPr>
          <w:rFonts w:eastAsia="宋体"/>
          <w:u w:val="single"/>
        </w:rPr>
        <w:t>would rain</w:t>
      </w:r>
      <w:r w:rsidRPr="00E430F6">
        <w:rPr>
          <w:rFonts w:eastAsia="宋体"/>
        </w:rPr>
        <w:t>, but it didn’t.</w:t>
      </w:r>
    </w:p>
    <w:p w:rsidR="00DD2927" w:rsidRDefault="00E430F6" w:rsidP="00182A90">
      <w:pPr>
        <w:pStyle w:val="Preface"/>
        <w:spacing w:after="84"/>
        <w:ind w:firstLine="480"/>
        <w:rPr>
          <w:lang w:eastAsia="zh-TW"/>
        </w:rPr>
      </w:pPr>
      <w:r w:rsidRPr="00E430F6">
        <w:rPr>
          <w:rFonts w:hint="eastAsia"/>
        </w:rPr>
        <w:t>气象报告说会下雨，结果没下。</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213344" w:rsidP="00182A90">
      <w:pPr>
        <w:spacing w:after="84"/>
        <w:ind w:firstLine="480"/>
        <w:rPr>
          <w:lang w:eastAsia="zh-TW"/>
        </w:rPr>
      </w:pPr>
      <w:r>
        <w:rPr>
          <w:rFonts w:eastAsia="宋体"/>
        </w:rPr>
        <w:t xml:space="preserve">        </w:t>
      </w:r>
      <w:r w:rsidR="00E430F6" w:rsidRPr="00E430F6">
        <w:rPr>
          <w:rFonts w:eastAsia="宋体"/>
        </w:rPr>
        <w:t xml:space="preserve">  would rain</w:t>
      </w:r>
    </w:p>
    <w:p w:rsidR="00785232" w:rsidRPr="00785232" w:rsidRDefault="00213344" w:rsidP="00182A90">
      <w:pPr>
        <w:spacing w:after="84"/>
        <w:ind w:firstLine="480"/>
        <w:rPr>
          <w:lang w:eastAsia="zh-TW"/>
        </w:rPr>
      </w:pPr>
      <w:r>
        <w:rPr>
          <w:noProof/>
        </w:rPr>
        <mc:AlternateContent>
          <mc:Choice Requires="wps">
            <w:drawing>
              <wp:anchor distT="0" distB="0" distL="114300" distR="114300" simplePos="0" relativeHeight="251750400" behindDoc="0" locked="0" layoutInCell="1" allowOverlap="1" wp14:anchorId="7C11392C" wp14:editId="3BCB4DA3">
                <wp:simplePos x="0" y="0"/>
                <wp:positionH relativeFrom="column">
                  <wp:posOffset>454025</wp:posOffset>
                </wp:positionH>
                <wp:positionV relativeFrom="paragraph">
                  <wp:posOffset>129631</wp:posOffset>
                </wp:positionV>
                <wp:extent cx="2607945" cy="0"/>
                <wp:effectExtent l="0" t="76200" r="20955" b="952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3"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0.2pt" to="241.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" strokecolor="#40a7c2 [3048]">
                <v:stroke endarrow="block"/>
              </v:line>
            </w:pict>
          </mc:Fallback>
        </mc:AlternateContent>
      </w:r>
      <w:r w:rsidR="00E430F6" w:rsidRPr="00E430F6">
        <w:rPr>
          <w:rFonts w:eastAsia="宋体"/>
        </w:rPr>
        <w:t xml:space="preserve">    ( )       ( )               x</w:t>
      </w:r>
    </w:p>
    <w:p w:rsidR="00DD2927" w:rsidRDefault="00E430F6" w:rsidP="00182A90">
      <w:pPr>
        <w:spacing w:after="84"/>
        <w:ind w:firstLine="480"/>
        <w:rPr>
          <w:lang w:eastAsia="zh-TW"/>
        </w:rPr>
      </w:pPr>
      <w:r w:rsidRPr="00E430F6">
        <w:rPr>
          <w:rFonts w:eastAsia="宋体"/>
        </w:rPr>
        <w:t xml:space="preserve">   said                      now</w:t>
      </w:r>
    </w:p>
    <w:p w:rsidR="00DD2927" w:rsidRDefault="00E430F6" w:rsidP="00182A90">
      <w:pPr>
        <w:spacing w:after="84"/>
        <w:ind w:firstLine="480"/>
        <w:rPr>
          <w:lang w:eastAsia="zh-TW"/>
        </w:rPr>
      </w:pPr>
      <w:r w:rsidRPr="00E430F6">
        <w:rPr>
          <w:rFonts w:eastAsia="宋体" w:hint="eastAsia"/>
        </w:rPr>
        <w:t>气象报告员在「说」的时候，「会下雨」还在未来。但是从过去式的</w:t>
      </w:r>
      <w:r w:rsidRPr="00E430F6">
        <w:rPr>
          <w:rFonts w:eastAsia="宋体"/>
        </w:rPr>
        <w:t>said</w:t>
      </w:r>
      <w:r w:rsidRPr="00E430F6">
        <w:rPr>
          <w:rFonts w:eastAsia="宋体" w:hint="eastAsia"/>
        </w:rPr>
        <w:t>来看，这整件事情也是发生在过去，所以要采过去拼法的</w:t>
      </w:r>
      <w:r w:rsidRPr="00E430F6">
        <w:rPr>
          <w:rFonts w:eastAsia="宋体"/>
        </w:rPr>
        <w:t>would rain</w:t>
      </w:r>
      <w:r w:rsidRPr="00E430F6">
        <w:rPr>
          <w:rFonts w:eastAsia="宋体" w:hint="eastAsia"/>
        </w:rPr>
        <w:t>来表现未来式。</w:t>
      </w:r>
    </w:p>
    <w:p w:rsidR="00DD2927" w:rsidRDefault="00E430F6" w:rsidP="00182A90">
      <w:pPr>
        <w:pStyle w:val="4"/>
        <w:spacing w:after="84"/>
        <w:rPr>
          <w:lang w:eastAsia="zh-TW"/>
        </w:rPr>
      </w:pPr>
      <w:r w:rsidRPr="00E430F6">
        <w:rPr>
          <w:rFonts w:hint="eastAsia"/>
        </w:rPr>
        <w:t>一条文法规则</w:t>
      </w:r>
    </w:p>
    <w:p w:rsidR="00DD2927" w:rsidRDefault="00E430F6" w:rsidP="00182A90">
      <w:pPr>
        <w:spacing w:after="84"/>
        <w:ind w:firstLine="480"/>
        <w:rPr>
          <w:lang w:eastAsia="zh-TW"/>
        </w:rPr>
      </w:pPr>
      <w:r w:rsidRPr="00E430F6">
        <w:rPr>
          <w:rFonts w:eastAsia="宋体" w:hint="eastAsia"/>
        </w:rPr>
        <w:t>传统文法中列出一条规则：「表示时间或条件的副词</w:t>
      </w:r>
      <w:r w:rsidR="00BF5096">
        <w:rPr>
          <w:rFonts w:eastAsia="宋体" w:hint="eastAsia"/>
        </w:rPr>
        <w:t>从句</w:t>
      </w:r>
      <w:r w:rsidRPr="00E430F6">
        <w:rPr>
          <w:rFonts w:eastAsia="宋体" w:hint="eastAsia"/>
        </w:rPr>
        <w:t>，用现在式代替未来式」。这个变化在英文写作时确实要能够掌握，否则很容易出现错误。这个问题基本上属于「语气」（</w:t>
      </w:r>
      <w:r w:rsidRPr="00E430F6">
        <w:rPr>
          <w:rFonts w:eastAsia="宋体"/>
        </w:rPr>
        <w:t>moods</w:t>
      </w:r>
      <w:r w:rsidRPr="00E430F6">
        <w:rPr>
          <w:rFonts w:eastAsia="宋体" w:hint="eastAsia"/>
        </w:rPr>
        <w:t>）的问题，本书在后面的章节会有更完整的处理，届时我们充分理解之后就不必理会这条规则了。目前我们先初步设法理解这条规则是什么意思。规则中说到「副词</w:t>
      </w:r>
      <w:r w:rsidR="00BF5096">
        <w:rPr>
          <w:rFonts w:eastAsia="宋体" w:hint="eastAsia"/>
        </w:rPr>
        <w:t>从句</w:t>
      </w:r>
      <w:r w:rsidRPr="00E430F6">
        <w:rPr>
          <w:rFonts w:eastAsia="宋体" w:hint="eastAsia"/>
        </w:rPr>
        <w:t>」，所以首先来看一下名词</w:t>
      </w:r>
      <w:r w:rsidR="00BF5096">
        <w:rPr>
          <w:rFonts w:eastAsia="宋体" w:hint="eastAsia"/>
        </w:rPr>
        <w:t>从句</w:t>
      </w:r>
      <w:r w:rsidRPr="00E430F6">
        <w:rPr>
          <w:rFonts w:eastAsia="宋体" w:hint="eastAsia"/>
        </w:rPr>
        <w:t>与副词</w:t>
      </w:r>
      <w:r w:rsidR="00BF5096">
        <w:rPr>
          <w:rFonts w:eastAsia="宋体" w:hint="eastAsia"/>
        </w:rPr>
        <w:t>从句</w:t>
      </w:r>
      <w:r w:rsidRPr="00E430F6">
        <w:rPr>
          <w:rFonts w:eastAsia="宋体" w:hint="eastAsia"/>
        </w:rPr>
        <w:t>的差别，以免套错了规则。</w:t>
      </w:r>
    </w:p>
    <w:p w:rsidR="00DD2927" w:rsidRPr="00BF5096" w:rsidRDefault="00E430F6" w:rsidP="00182A90">
      <w:pPr>
        <w:spacing w:after="84"/>
        <w:ind w:firstLineChars="0" w:firstLine="0"/>
        <w:rPr>
          <w:rStyle w:val="af1"/>
        </w:rPr>
      </w:pPr>
      <w:r w:rsidRPr="00BF5096">
        <w:rPr>
          <w:rStyle w:val="af1"/>
          <w:rFonts w:hint="eastAsia"/>
        </w:rPr>
        <w:t>副词</w:t>
      </w:r>
      <w:r w:rsidR="00BF5096">
        <w:rPr>
          <w:rStyle w:val="af1"/>
          <w:rFonts w:hint="eastAsia"/>
        </w:rPr>
        <w:t>从句</w:t>
      </w:r>
      <w:r w:rsidRPr="00BF5096">
        <w:rPr>
          <w:rStyle w:val="af1"/>
          <w:rFonts w:hint="eastAsia"/>
        </w:rPr>
        <w:t>与名词</w:t>
      </w:r>
      <w:r w:rsidR="00BF5096">
        <w:rPr>
          <w:rStyle w:val="af1"/>
          <w:rFonts w:hint="eastAsia"/>
        </w:rPr>
        <w:t>从句</w:t>
      </w:r>
    </w:p>
    <w:p w:rsidR="00DD2927" w:rsidRDefault="00E430F6" w:rsidP="00182A90">
      <w:pPr>
        <w:spacing w:after="84"/>
        <w:ind w:firstLine="480"/>
        <w:rPr>
          <w:lang w:eastAsia="zh-TW"/>
        </w:rPr>
      </w:pPr>
      <w:r w:rsidRPr="00E430F6">
        <w:rPr>
          <w:rFonts w:eastAsia="宋体" w:hint="eastAsia"/>
        </w:rPr>
        <w:t>规则中所谓「表示时间或条件的副词</w:t>
      </w:r>
      <w:r w:rsidR="00BF5096">
        <w:rPr>
          <w:rFonts w:eastAsia="宋体" w:hint="eastAsia"/>
        </w:rPr>
        <w:t>从句</w:t>
      </w:r>
      <w:r w:rsidRPr="00E430F6">
        <w:rPr>
          <w:rFonts w:eastAsia="宋体" w:hint="eastAsia"/>
        </w:rPr>
        <w:t>」，我们先把范围缩小到两个连接词：</w:t>
      </w:r>
      <w:r w:rsidRPr="00E430F6">
        <w:rPr>
          <w:rFonts w:eastAsia="宋体"/>
        </w:rPr>
        <w:t>when</w:t>
      </w:r>
      <w:r w:rsidRPr="00E430F6">
        <w:rPr>
          <w:rFonts w:eastAsia="宋体" w:hint="eastAsia"/>
        </w:rPr>
        <w:t>和</w:t>
      </w:r>
      <w:r w:rsidRPr="00E430F6">
        <w:rPr>
          <w:rFonts w:eastAsia="宋体"/>
        </w:rPr>
        <w:t>if</w:t>
      </w:r>
      <w:r w:rsidRPr="00E430F6">
        <w:rPr>
          <w:rFonts w:eastAsia="宋体" w:hint="eastAsia"/>
        </w:rPr>
        <w:t>。请比较下面这两句：</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when he left the room</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V     O(</w:t>
      </w:r>
      <w:r w:rsidRPr="00E430F6">
        <w:rPr>
          <w:rFonts w:hint="eastAsia"/>
        </w:rPr>
        <w:t>名词</w:t>
      </w:r>
      <w:r w:rsidR="00BF5096">
        <w:rPr>
          <w:rFonts w:hint="eastAsia"/>
        </w:rPr>
        <w:t>从句</w:t>
      </w:r>
      <w:r w:rsidRPr="00E430F6">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his briefcase</w:t>
      </w:r>
      <w:r w:rsidRPr="00E430F6">
        <w:rPr>
          <w:rFonts w:eastAsia="宋体"/>
        </w:rPr>
        <w:t xml:space="preserve"> </w:t>
      </w:r>
      <w:r w:rsidRPr="00E430F6">
        <w:rPr>
          <w:rFonts w:eastAsia="宋体"/>
          <w:u w:val="single"/>
        </w:rPr>
        <w:t>when he left the room</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V       O         (</w:t>
      </w:r>
      <w:r w:rsidRPr="00E430F6">
        <w:rPr>
          <w:rFonts w:hint="eastAsia"/>
        </w:rPr>
        <w:t>副词</w:t>
      </w:r>
      <w:r w:rsidR="00BF5096">
        <w:rPr>
          <w:rFonts w:hint="eastAsia"/>
        </w:rPr>
        <w:t>从句</w:t>
      </w:r>
      <w:r w:rsidRPr="00E430F6">
        <w:t>)</w:t>
      </w:r>
    </w:p>
    <w:p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w:t>
      </w:r>
      <w:r w:rsidRPr="00E430F6">
        <w:rPr>
          <w:rFonts w:eastAsia="宋体"/>
        </w:rPr>
        <w:t>when he left the room</w:t>
      </w:r>
      <w:r w:rsidRPr="00E430F6">
        <w:rPr>
          <w:rFonts w:eastAsia="宋体" w:hint="eastAsia"/>
        </w:rPr>
        <w:t>是名词</w:t>
      </w:r>
      <w:r w:rsidR="00BF5096">
        <w:rPr>
          <w:rFonts w:eastAsia="宋体" w:hint="eastAsia"/>
        </w:rPr>
        <w:t>从句</w:t>
      </w:r>
      <w:r w:rsidRPr="00E430F6">
        <w:rPr>
          <w:rFonts w:eastAsia="宋体" w:hint="eastAsia"/>
        </w:rPr>
        <w:t>，当做动词</w:t>
      </w:r>
      <w:r w:rsidRPr="00E430F6">
        <w:rPr>
          <w:rFonts w:eastAsia="宋体"/>
        </w:rPr>
        <w:t>know</w:t>
      </w:r>
      <w:r w:rsidRPr="00E430F6">
        <w:rPr>
          <w:rFonts w:eastAsia="宋体" w:hint="eastAsia"/>
        </w:rPr>
        <w:t>的</w:t>
      </w:r>
      <w:r w:rsidR="009D20F5">
        <w:rPr>
          <w:rFonts w:eastAsia="宋体" w:hint="eastAsia"/>
        </w:rPr>
        <w:t>受词（宾语）</w:t>
      </w:r>
      <w:r w:rsidRPr="00E430F6">
        <w:rPr>
          <w:rFonts w:eastAsia="宋体" w:hint="eastAsia"/>
        </w:rPr>
        <w:t>。连接词</w:t>
      </w:r>
      <w:r w:rsidRPr="00E430F6">
        <w:rPr>
          <w:rFonts w:eastAsia="宋体"/>
        </w:rPr>
        <w:t>when</w:t>
      </w:r>
      <w:r w:rsidRPr="00E430F6">
        <w:rPr>
          <w:rFonts w:eastAsia="宋体" w:hint="eastAsia"/>
        </w:rPr>
        <w:t>来自疑问词、解释为「何时」。原本是这么一个疑问句：</w:t>
      </w:r>
      <w:r w:rsidRPr="00E430F6">
        <w:rPr>
          <w:rFonts w:eastAsia="宋体"/>
        </w:rPr>
        <w:t>When did he leave the room?</w:t>
      </w:r>
      <w:r w:rsidRPr="00E430F6">
        <w:rPr>
          <w:rFonts w:eastAsia="宋体" w:hint="eastAsia"/>
        </w:rPr>
        <w:t>，把问号拿掉、疑问词</w:t>
      </w:r>
      <w:r w:rsidRPr="00E430F6">
        <w:rPr>
          <w:rFonts w:eastAsia="宋体"/>
        </w:rPr>
        <w:t>when</w:t>
      </w:r>
      <w:r w:rsidRPr="00E430F6">
        <w:rPr>
          <w:rFonts w:eastAsia="宋体" w:hint="eastAsia"/>
        </w:rPr>
        <w:t>转为连接词使用，就会变成</w:t>
      </w:r>
      <w:r w:rsidRPr="00E430F6">
        <w:rPr>
          <w:rFonts w:eastAsia="宋体"/>
        </w:rPr>
        <w:t>when he left the room</w:t>
      </w:r>
      <w:r w:rsidRPr="00E430F6">
        <w:rPr>
          <w:rFonts w:eastAsia="宋体" w:hint="eastAsia"/>
        </w:rPr>
        <w:t>这个名词</w:t>
      </w:r>
      <w:r w:rsidR="00BF5096">
        <w:rPr>
          <w:rFonts w:eastAsia="宋体" w:hint="eastAsia"/>
        </w:rPr>
        <w:t>从句</w:t>
      </w:r>
      <w:r w:rsidRPr="00E430F6">
        <w:rPr>
          <w:rFonts w:eastAsia="宋体" w:hint="eastAsia"/>
        </w:rPr>
        <w:t>。句</w:t>
      </w:r>
      <w:r w:rsidRPr="00E430F6">
        <w:rPr>
          <w:rFonts w:eastAsia="宋体"/>
        </w:rPr>
        <w:t>2</w:t>
      </w:r>
      <w:r w:rsidRPr="00E430F6">
        <w:rPr>
          <w:rFonts w:eastAsia="宋体" w:hint="eastAsia"/>
        </w:rPr>
        <w:t>中的</w:t>
      </w:r>
      <w:r w:rsidRPr="00E430F6">
        <w:rPr>
          <w:rFonts w:eastAsia="宋体"/>
        </w:rPr>
        <w:t>when he left the room</w:t>
      </w:r>
      <w:r w:rsidRPr="00E430F6">
        <w:rPr>
          <w:rFonts w:eastAsia="宋体" w:hint="eastAsia"/>
        </w:rPr>
        <w:t>看起来完全一样，却是个副词</w:t>
      </w:r>
      <w:r w:rsidR="00BF5096">
        <w:rPr>
          <w:rFonts w:eastAsia="宋体" w:hint="eastAsia"/>
        </w:rPr>
        <w:t>从句</w:t>
      </w:r>
      <w:r w:rsidRPr="00E430F6">
        <w:rPr>
          <w:rFonts w:eastAsia="宋体" w:hint="eastAsia"/>
        </w:rPr>
        <w:t>，用来修饰动词</w:t>
      </w:r>
      <w:r w:rsidRPr="00E430F6">
        <w:rPr>
          <w:rFonts w:eastAsia="宋体"/>
        </w:rPr>
        <w:t>forgot</w:t>
      </w:r>
      <w:r w:rsidRPr="00E430F6">
        <w:rPr>
          <w:rFonts w:eastAsia="宋体" w:hint="eastAsia"/>
        </w:rPr>
        <w:t>的时间，属于时间副词</w:t>
      </w:r>
      <w:r w:rsidR="00BF5096">
        <w:rPr>
          <w:rFonts w:eastAsia="宋体" w:hint="eastAsia"/>
        </w:rPr>
        <w:t>从句</w:t>
      </w:r>
      <w:r w:rsidRPr="00E430F6">
        <w:rPr>
          <w:rFonts w:eastAsia="宋体" w:hint="eastAsia"/>
        </w:rPr>
        <w:t>，</w:t>
      </w:r>
      <w:r w:rsidRPr="00E430F6">
        <w:rPr>
          <w:rFonts w:eastAsia="宋体"/>
        </w:rPr>
        <w:t>when</w:t>
      </w:r>
      <w:r w:rsidRPr="00E430F6">
        <w:rPr>
          <w:rFonts w:eastAsia="宋体" w:hint="eastAsia"/>
        </w:rPr>
        <w:t>是外加的从属连接词，解释为「当……时候」。</w:t>
      </w:r>
    </w:p>
    <w:p w:rsidR="00DD2927" w:rsidRDefault="00E430F6" w:rsidP="00182A90">
      <w:pPr>
        <w:spacing w:after="84"/>
        <w:ind w:firstLine="480"/>
        <w:rPr>
          <w:lang w:eastAsia="zh-TW"/>
        </w:rPr>
      </w:pPr>
      <w:r w:rsidRPr="00E430F6">
        <w:rPr>
          <w:rFonts w:eastAsia="宋体" w:hint="eastAsia"/>
        </w:rPr>
        <w:t>在此作一个小归纳：</w:t>
      </w:r>
      <w:r w:rsidRPr="00BF5096">
        <w:rPr>
          <w:rStyle w:val="af1"/>
          <w:rFonts w:hint="eastAsia"/>
        </w:rPr>
        <w:t>若连接词</w:t>
      </w:r>
      <w:r w:rsidRPr="00BF5096">
        <w:rPr>
          <w:rStyle w:val="af1"/>
        </w:rPr>
        <w:t>when</w:t>
      </w:r>
      <w:r w:rsidRPr="00BF5096">
        <w:rPr>
          <w:rStyle w:val="af1"/>
          <w:rFonts w:hint="eastAsia"/>
        </w:rPr>
        <w:t>是外加的、解释为「当……时候」，它引导的</w:t>
      </w:r>
      <w:r w:rsidR="00BF5096" w:rsidRPr="00BF5096">
        <w:rPr>
          <w:rStyle w:val="af1"/>
          <w:rFonts w:hint="eastAsia"/>
        </w:rPr>
        <w:t>从句</w:t>
      </w:r>
      <w:r w:rsidRPr="00BF5096">
        <w:rPr>
          <w:rStyle w:val="af1"/>
          <w:rFonts w:hint="eastAsia"/>
        </w:rPr>
        <w:t>就是时间副词</w:t>
      </w:r>
      <w:r w:rsidR="00BF5096" w:rsidRPr="00BF5096">
        <w:rPr>
          <w:rStyle w:val="af1"/>
          <w:rFonts w:hint="eastAsia"/>
        </w:rPr>
        <w:t>从句</w:t>
      </w:r>
      <w:r w:rsidRPr="00BF5096">
        <w:rPr>
          <w:rStyle w:val="af1"/>
          <w:rFonts w:hint="eastAsia"/>
        </w:rPr>
        <w:t>。若连接词</w:t>
      </w:r>
      <w:r w:rsidRPr="00BF5096">
        <w:rPr>
          <w:rStyle w:val="af1"/>
        </w:rPr>
        <w:t>when</w:t>
      </w:r>
      <w:r w:rsidRPr="00BF5096">
        <w:rPr>
          <w:rStyle w:val="af1"/>
          <w:rFonts w:hint="eastAsia"/>
        </w:rPr>
        <w:t>来自疑问词、解释为「何时」，它引导的</w:t>
      </w:r>
      <w:r w:rsidR="00BF5096" w:rsidRPr="00BF5096">
        <w:rPr>
          <w:rStyle w:val="af1"/>
          <w:rFonts w:hint="eastAsia"/>
        </w:rPr>
        <w:t>从句</w:t>
      </w:r>
      <w:r w:rsidRPr="00BF5096">
        <w:rPr>
          <w:rStyle w:val="af1"/>
          <w:rFonts w:hint="eastAsia"/>
        </w:rPr>
        <w:t>则是由疑问句转变过来的名词</w:t>
      </w:r>
      <w:r w:rsidR="00BF5096" w:rsidRPr="00BF5096">
        <w:rPr>
          <w:rStyle w:val="af1"/>
          <w:rFonts w:hint="eastAsia"/>
        </w:rPr>
        <w:t>从句</w:t>
      </w:r>
      <w:r w:rsidRPr="00BF5096">
        <w:rPr>
          <w:rStyle w:val="af1"/>
          <w:rFonts w:hint="eastAsia"/>
        </w:rPr>
        <w:t>。</w:t>
      </w:r>
    </w:p>
    <w:p w:rsidR="00F33E4A" w:rsidRDefault="00F33E4A" w:rsidP="00182A90">
      <w:pPr>
        <w:spacing w:after="84"/>
        <w:ind w:firstLine="480"/>
        <w:rPr>
          <w:rFonts w:eastAsia="宋体"/>
        </w:rPr>
      </w:pPr>
    </w:p>
    <w:p w:rsidR="00DD2927" w:rsidRDefault="00E430F6" w:rsidP="00182A90">
      <w:pPr>
        <w:spacing w:after="84"/>
        <w:ind w:firstLine="480"/>
        <w:rPr>
          <w:lang w:eastAsia="zh-TW"/>
        </w:rPr>
      </w:pPr>
      <w:r w:rsidRPr="00E430F6">
        <w:rPr>
          <w:rFonts w:eastAsia="宋体" w:hint="eastAsia"/>
        </w:rPr>
        <w:lastRenderedPageBreak/>
        <w:t>接着再比较下面这两句：</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don’t know</w:t>
      </w:r>
      <w:r w:rsidRPr="00E430F6">
        <w:rPr>
          <w:rFonts w:eastAsia="宋体"/>
        </w:rPr>
        <w:t xml:space="preserve"> </w:t>
      </w:r>
      <w:r w:rsidRPr="00E430F6">
        <w:rPr>
          <w:rFonts w:eastAsia="宋体"/>
          <w:u w:val="single"/>
        </w:rPr>
        <w:t>if he will get the money</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V      </w:t>
      </w:r>
      <w:r w:rsidR="00BF5096">
        <w:rPr>
          <w:rFonts w:hint="eastAsia"/>
        </w:rPr>
        <w:t xml:space="preserve"> </w:t>
      </w:r>
      <w:r w:rsidRPr="00E430F6">
        <w:t xml:space="preserve"> O(</w:t>
      </w:r>
      <w:r w:rsidRPr="00E430F6">
        <w:rPr>
          <w:rFonts w:hint="eastAsia"/>
        </w:rPr>
        <w:t>名词</w:t>
      </w:r>
      <w:r w:rsidR="00BF5096">
        <w:rPr>
          <w:rFonts w:hint="eastAsia"/>
        </w:rPr>
        <w:t>从句</w:t>
      </w:r>
      <w:r w:rsidRPr="00E430F6">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If he gets the money</w:t>
      </w:r>
      <w:r w:rsidRPr="00E430F6">
        <w:rPr>
          <w:rFonts w:eastAsia="宋体"/>
        </w:rPr>
        <w:t xml:space="preserve">, </w:t>
      </w:r>
      <w:r w:rsidRPr="00E430F6">
        <w:rPr>
          <w:rFonts w:eastAsia="宋体"/>
          <w:u w:val="single"/>
        </w:rPr>
        <w:t>he</w:t>
      </w:r>
      <w:r w:rsidRPr="00E430F6">
        <w:rPr>
          <w:rFonts w:eastAsia="宋体"/>
        </w:rPr>
        <w:t xml:space="preserve"> </w:t>
      </w:r>
      <w:r w:rsidRPr="00E430F6">
        <w:rPr>
          <w:rFonts w:eastAsia="宋体"/>
          <w:u w:val="single"/>
        </w:rPr>
        <w:t>can help</w:t>
      </w:r>
      <w:r w:rsidRPr="00E430F6">
        <w:rPr>
          <w:rFonts w:eastAsia="宋体"/>
        </w:rPr>
        <w:t xml:space="preserve"> </w:t>
      </w:r>
      <w:r w:rsidRPr="00E430F6">
        <w:rPr>
          <w:rFonts w:eastAsia="宋体"/>
          <w:u w:val="single"/>
        </w:rPr>
        <w:t>us</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Pr="00E430F6">
        <w:rPr>
          <w:rFonts w:hint="eastAsia"/>
        </w:rPr>
        <w:t>副词</w:t>
      </w:r>
      <w:r w:rsidR="00BF5096">
        <w:rPr>
          <w:rFonts w:hint="eastAsia"/>
        </w:rPr>
        <w:t>从句</w:t>
      </w:r>
      <w:r w:rsidRPr="00E430F6">
        <w:t xml:space="preserve">)   </w:t>
      </w:r>
      <w:r w:rsidR="00F33E4A">
        <w:rPr>
          <w:rFonts w:hint="eastAsia"/>
        </w:rPr>
        <w:t xml:space="preserve"> </w:t>
      </w:r>
      <w:r w:rsidRPr="00E430F6">
        <w:t xml:space="preserve"> S   </w:t>
      </w:r>
      <w:r w:rsidR="00F33E4A">
        <w:rPr>
          <w:rFonts w:hint="eastAsia"/>
        </w:rPr>
        <w:t xml:space="preserve"> </w:t>
      </w:r>
      <w:r w:rsidRPr="00E430F6">
        <w:t xml:space="preserve">V   </w:t>
      </w:r>
      <w:r w:rsidR="00F33E4A">
        <w:rPr>
          <w:rFonts w:hint="eastAsia"/>
        </w:rPr>
        <w:t xml:space="preserve"> </w:t>
      </w:r>
      <w:r w:rsidRPr="00E430F6">
        <w:t>O</w:t>
      </w:r>
    </w:p>
    <w:p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w:t>
      </w:r>
      <w:r w:rsidRPr="00E430F6">
        <w:rPr>
          <w:rFonts w:eastAsia="宋体"/>
        </w:rPr>
        <w:t>if he will get the money</w:t>
      </w:r>
      <w:r w:rsidRPr="00E430F6">
        <w:rPr>
          <w:rFonts w:eastAsia="宋体" w:hint="eastAsia"/>
        </w:rPr>
        <w:t>是名词</w:t>
      </w:r>
      <w:r w:rsidR="00BF5096">
        <w:rPr>
          <w:rFonts w:eastAsia="宋体" w:hint="eastAsia"/>
        </w:rPr>
        <w:t>从句</w:t>
      </w:r>
      <w:r w:rsidRPr="00E430F6">
        <w:rPr>
          <w:rFonts w:eastAsia="宋体" w:hint="eastAsia"/>
        </w:rPr>
        <w:t>，当做动词</w:t>
      </w:r>
      <w:r w:rsidRPr="00E430F6">
        <w:rPr>
          <w:rFonts w:eastAsia="宋体"/>
        </w:rPr>
        <w:t>don’t know</w:t>
      </w:r>
      <w:r w:rsidRPr="00E430F6">
        <w:rPr>
          <w:rFonts w:eastAsia="宋体" w:hint="eastAsia"/>
        </w:rPr>
        <w:t>的</w:t>
      </w:r>
      <w:r w:rsidR="009D20F5">
        <w:rPr>
          <w:rFonts w:eastAsia="宋体" w:hint="eastAsia"/>
        </w:rPr>
        <w:t>受词（宾语）</w:t>
      </w:r>
      <w:r w:rsidRPr="00E430F6">
        <w:rPr>
          <w:rFonts w:eastAsia="宋体" w:hint="eastAsia"/>
        </w:rPr>
        <w:t>。连接词</w:t>
      </w:r>
      <w:r w:rsidRPr="00E430F6">
        <w:rPr>
          <w:rFonts w:eastAsia="宋体"/>
        </w:rPr>
        <w:t>if</w:t>
      </w:r>
      <w:r w:rsidRPr="00E430F6">
        <w:rPr>
          <w:rFonts w:eastAsia="宋体" w:hint="eastAsia"/>
        </w:rPr>
        <w:t>相当于</w:t>
      </w:r>
      <w:r w:rsidRPr="00E430F6">
        <w:rPr>
          <w:rFonts w:eastAsia="宋体"/>
        </w:rPr>
        <w:t>whether</w:t>
      </w:r>
      <w:r w:rsidRPr="00E430F6">
        <w:rPr>
          <w:rFonts w:eastAsia="宋体" w:hint="eastAsia"/>
        </w:rPr>
        <w:t>、解释为「是否」。原本是</w:t>
      </w:r>
      <w:r w:rsidRPr="00E430F6">
        <w:rPr>
          <w:rFonts w:eastAsia="宋体"/>
        </w:rPr>
        <w:t>Will he get the money?</w:t>
      </w:r>
      <w:r w:rsidRPr="00E430F6">
        <w:rPr>
          <w:rFonts w:eastAsia="宋体" w:hint="eastAsia"/>
        </w:rPr>
        <w:t>这个疑问句，拿掉问号之后改为</w:t>
      </w:r>
      <w:r w:rsidRPr="00E430F6">
        <w:rPr>
          <w:rFonts w:eastAsia="宋体"/>
        </w:rPr>
        <w:t>whether/if he will get the money</w:t>
      </w:r>
      <w:r w:rsidRPr="00E430F6">
        <w:rPr>
          <w:rFonts w:eastAsia="宋体" w:hint="eastAsia"/>
        </w:rPr>
        <w:t>这个名词</w:t>
      </w:r>
      <w:r w:rsidR="00BF5096">
        <w:rPr>
          <w:rFonts w:eastAsia="宋体" w:hint="eastAsia"/>
        </w:rPr>
        <w:t>从句</w:t>
      </w:r>
      <w:r w:rsidRPr="00E430F6">
        <w:rPr>
          <w:rFonts w:eastAsia="宋体" w:hint="eastAsia"/>
        </w:rPr>
        <w:t>。句</w:t>
      </w:r>
      <w:r w:rsidRPr="00E430F6">
        <w:rPr>
          <w:rFonts w:eastAsia="宋体"/>
        </w:rPr>
        <w:t>2</w:t>
      </w:r>
      <w:r w:rsidRPr="00E430F6">
        <w:rPr>
          <w:rFonts w:eastAsia="宋体" w:hint="eastAsia"/>
        </w:rPr>
        <w:t>中的</w:t>
      </w:r>
      <w:r w:rsidRPr="00E430F6">
        <w:rPr>
          <w:rFonts w:eastAsia="宋体"/>
        </w:rPr>
        <w:t>if he gets the moeny</w:t>
      </w:r>
      <w:r w:rsidRPr="00E430F6">
        <w:rPr>
          <w:rFonts w:eastAsia="宋体" w:hint="eastAsia"/>
        </w:rPr>
        <w:t>则是副词</w:t>
      </w:r>
      <w:r w:rsidR="00BF5096">
        <w:rPr>
          <w:rFonts w:eastAsia="宋体" w:hint="eastAsia"/>
        </w:rPr>
        <w:t>从句</w:t>
      </w:r>
      <w:r w:rsidRPr="00E430F6">
        <w:rPr>
          <w:rFonts w:eastAsia="宋体" w:hint="eastAsia"/>
        </w:rPr>
        <w:t>，用来修饰动词</w:t>
      </w:r>
      <w:r w:rsidRPr="00E430F6">
        <w:rPr>
          <w:rFonts w:eastAsia="宋体"/>
        </w:rPr>
        <w:t>can help</w:t>
      </w:r>
      <w:r w:rsidRPr="00E430F6">
        <w:rPr>
          <w:rFonts w:eastAsia="宋体" w:hint="eastAsia"/>
        </w:rPr>
        <w:t>的条件，属于条件副词</w:t>
      </w:r>
      <w:r w:rsidR="00BF5096">
        <w:rPr>
          <w:rFonts w:eastAsia="宋体" w:hint="eastAsia"/>
        </w:rPr>
        <w:t>从句</w:t>
      </w:r>
      <w:r w:rsidRPr="00E430F6">
        <w:rPr>
          <w:rFonts w:eastAsia="宋体" w:hint="eastAsia"/>
        </w:rPr>
        <w:t>，连接词</w:t>
      </w:r>
      <w:r w:rsidRPr="00E430F6">
        <w:rPr>
          <w:rFonts w:eastAsia="宋体"/>
        </w:rPr>
        <w:t>if</w:t>
      </w:r>
      <w:r w:rsidRPr="00E430F6">
        <w:rPr>
          <w:rFonts w:eastAsia="宋体" w:hint="eastAsia"/>
        </w:rPr>
        <w:t>是外加的、解释为「如果」。</w:t>
      </w:r>
    </w:p>
    <w:p w:rsidR="00DD2927" w:rsidRDefault="00E430F6" w:rsidP="00182A90">
      <w:pPr>
        <w:spacing w:after="84"/>
        <w:ind w:firstLine="480"/>
        <w:rPr>
          <w:lang w:eastAsia="zh-TW"/>
        </w:rPr>
      </w:pPr>
      <w:r w:rsidRPr="00E430F6">
        <w:rPr>
          <w:rFonts w:eastAsia="宋体" w:hint="eastAsia"/>
        </w:rPr>
        <w:t>作一个小归纳：</w:t>
      </w:r>
      <w:r w:rsidRPr="001A2663">
        <w:rPr>
          <w:rStyle w:val="af1"/>
          <w:rFonts w:hint="eastAsia"/>
        </w:rPr>
        <w:t>若连接词</w:t>
      </w:r>
      <w:r w:rsidRPr="001A2663">
        <w:rPr>
          <w:rStyle w:val="af1"/>
        </w:rPr>
        <w:t>if</w:t>
      </w:r>
      <w:r w:rsidRPr="001A2663">
        <w:rPr>
          <w:rStyle w:val="af1"/>
          <w:rFonts w:hint="eastAsia"/>
        </w:rPr>
        <w:t>是外加的、解释为「如果」，它引导的</w:t>
      </w:r>
      <w:r w:rsidR="00BF5096" w:rsidRPr="001A2663">
        <w:rPr>
          <w:rStyle w:val="af1"/>
          <w:rFonts w:hint="eastAsia"/>
        </w:rPr>
        <w:t>从句</w:t>
      </w:r>
      <w:r w:rsidRPr="001A2663">
        <w:rPr>
          <w:rStyle w:val="af1"/>
          <w:rFonts w:hint="eastAsia"/>
        </w:rPr>
        <w:t>就是条件副词</w:t>
      </w:r>
      <w:r w:rsidR="00BF5096" w:rsidRPr="001A2663">
        <w:rPr>
          <w:rStyle w:val="af1"/>
          <w:rFonts w:hint="eastAsia"/>
        </w:rPr>
        <w:t>从句</w:t>
      </w:r>
      <w:r w:rsidRPr="001A2663">
        <w:rPr>
          <w:rStyle w:val="af1"/>
          <w:rFonts w:hint="eastAsia"/>
        </w:rPr>
        <w:t>。若连接词</w:t>
      </w:r>
      <w:r w:rsidRPr="001A2663">
        <w:rPr>
          <w:rStyle w:val="af1"/>
        </w:rPr>
        <w:t>if</w:t>
      </w:r>
      <w:r w:rsidRPr="001A2663">
        <w:rPr>
          <w:rStyle w:val="af1"/>
          <w:rFonts w:hint="eastAsia"/>
        </w:rPr>
        <w:t>相当于</w:t>
      </w:r>
      <w:r w:rsidRPr="001A2663">
        <w:rPr>
          <w:rStyle w:val="af1"/>
        </w:rPr>
        <w:t>whether</w:t>
      </w:r>
      <w:r w:rsidRPr="001A2663">
        <w:rPr>
          <w:rStyle w:val="af1"/>
          <w:rFonts w:hint="eastAsia"/>
        </w:rPr>
        <w:t>、解释为「是否」，它引导的</w:t>
      </w:r>
      <w:r w:rsidR="00BF5096" w:rsidRPr="001A2663">
        <w:rPr>
          <w:rStyle w:val="af1"/>
          <w:rFonts w:hint="eastAsia"/>
        </w:rPr>
        <w:t>从句</w:t>
      </w:r>
      <w:r w:rsidRPr="001A2663">
        <w:rPr>
          <w:rStyle w:val="af1"/>
          <w:rFonts w:hint="eastAsia"/>
        </w:rPr>
        <w:t>就是由疑问句转变过来的名词</w:t>
      </w:r>
      <w:r w:rsidR="00BF5096" w:rsidRPr="001A2663">
        <w:rPr>
          <w:rStyle w:val="af1"/>
          <w:rFonts w:hint="eastAsia"/>
        </w:rPr>
        <w:t>从句</w:t>
      </w:r>
      <w:r w:rsidRPr="001A2663">
        <w:rPr>
          <w:rStyle w:val="af1"/>
          <w:rFonts w:hint="eastAsia"/>
        </w:rPr>
        <w:t>。</w:t>
      </w:r>
    </w:p>
    <w:p w:rsidR="00DD2927" w:rsidRPr="00BF5783" w:rsidRDefault="00E430F6" w:rsidP="00182A90">
      <w:pPr>
        <w:spacing w:after="84"/>
        <w:ind w:firstLineChars="0" w:firstLine="0"/>
        <w:rPr>
          <w:rStyle w:val="af1"/>
        </w:rPr>
      </w:pPr>
      <w:r w:rsidRPr="00BF5783">
        <w:rPr>
          <w:rStyle w:val="af1"/>
          <w:rFonts w:hint="eastAsia"/>
        </w:rPr>
        <w:t>了解文法规则</w:t>
      </w:r>
    </w:p>
    <w:p w:rsidR="00DD2927" w:rsidRDefault="00E430F6" w:rsidP="00182A90">
      <w:pPr>
        <w:spacing w:after="84"/>
        <w:ind w:firstLine="480"/>
        <w:rPr>
          <w:lang w:eastAsia="zh-TW"/>
        </w:rPr>
      </w:pPr>
      <w:r w:rsidRPr="00E430F6">
        <w:rPr>
          <w:rFonts w:eastAsia="宋体" w:hint="eastAsia"/>
        </w:rPr>
        <w:t>有了上面那两项归纳，我们就可以把前面那条文法规则范围缩小、改写如下：</w:t>
      </w:r>
      <w:r w:rsidRPr="001A2663">
        <w:rPr>
          <w:rStyle w:val="af1"/>
          <w:rFonts w:hint="eastAsia"/>
        </w:rPr>
        <w:t>「</w:t>
      </w:r>
      <w:r w:rsidRPr="001A2663">
        <w:rPr>
          <w:rStyle w:val="af1"/>
        </w:rPr>
        <w:t>When</w:t>
      </w:r>
      <w:r w:rsidRPr="001A2663">
        <w:rPr>
          <w:rStyle w:val="af1"/>
          <w:rFonts w:hint="eastAsia"/>
        </w:rPr>
        <w:t>解释为『当……时候』、</w:t>
      </w:r>
      <w:r w:rsidRPr="001A2663">
        <w:rPr>
          <w:rStyle w:val="af1"/>
        </w:rPr>
        <w:t>if</w:t>
      </w:r>
      <w:r w:rsidRPr="001A2663">
        <w:rPr>
          <w:rStyle w:val="af1"/>
          <w:rFonts w:hint="eastAsia"/>
        </w:rPr>
        <w:t>解释为『如果』，这两种连接词引导的副词</w:t>
      </w:r>
      <w:r w:rsidR="00BF5096" w:rsidRPr="001A2663">
        <w:rPr>
          <w:rStyle w:val="af1"/>
          <w:rFonts w:hint="eastAsia"/>
        </w:rPr>
        <w:t>从句</w:t>
      </w:r>
      <w:r w:rsidRPr="001A2663">
        <w:rPr>
          <w:rStyle w:val="af1"/>
          <w:rFonts w:hint="eastAsia"/>
        </w:rPr>
        <w:t>要用现在式代替未来式」。</w:t>
      </w:r>
      <w:r w:rsidRPr="00E430F6">
        <w:rPr>
          <w:rFonts w:eastAsia="宋体" w:hint="eastAsia"/>
        </w:rPr>
        <w:t>接下来我们要问：为什么？</w:t>
      </w:r>
    </w:p>
    <w:p w:rsidR="00785232" w:rsidRPr="00785232" w:rsidRDefault="00E430F6" w:rsidP="00182A90">
      <w:pPr>
        <w:spacing w:after="84"/>
        <w:ind w:firstLine="480"/>
        <w:rPr>
          <w:lang w:eastAsia="zh-TW"/>
        </w:rPr>
      </w:pPr>
      <w:r w:rsidRPr="00E430F6">
        <w:rPr>
          <w:rFonts w:eastAsia="宋体"/>
        </w:rPr>
        <w:t xml:space="preserve">When he </w:t>
      </w:r>
      <w:r w:rsidRPr="00E430F6">
        <w:rPr>
          <w:rFonts w:eastAsia="宋体"/>
          <w:u w:val="single"/>
        </w:rPr>
        <w:t>gets</w:t>
      </w:r>
      <w:r w:rsidRPr="00E430F6">
        <w:rPr>
          <w:rFonts w:eastAsia="宋体"/>
        </w:rPr>
        <w:t xml:space="preserve"> here, the police </w:t>
      </w:r>
      <w:r w:rsidRPr="00E430F6">
        <w:rPr>
          <w:rFonts w:eastAsia="宋体"/>
          <w:u w:val="single"/>
        </w:rPr>
        <w:t>will be</w:t>
      </w:r>
      <w:r w:rsidRPr="00E430F6">
        <w:rPr>
          <w:rFonts w:eastAsia="宋体"/>
        </w:rPr>
        <w:t xml:space="preserve"> waiting.</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will be</w:t>
      </w:r>
    </w:p>
    <w:p w:rsidR="00785232" w:rsidRPr="00785232" w:rsidRDefault="001A2663" w:rsidP="00182A90">
      <w:pPr>
        <w:spacing w:after="84"/>
        <w:ind w:firstLine="480"/>
        <w:rPr>
          <w:lang w:eastAsia="zh-TW"/>
        </w:rPr>
      </w:pPr>
      <w:r>
        <w:rPr>
          <w:noProof/>
        </w:rPr>
        <mc:AlternateContent>
          <mc:Choice Requires="wps">
            <w:drawing>
              <wp:anchor distT="0" distB="0" distL="114300" distR="114300" simplePos="0" relativeHeight="251752448" behindDoc="0" locked="0" layoutInCell="1" allowOverlap="1" wp14:anchorId="016E3B6A" wp14:editId="7CE9F2C6">
                <wp:simplePos x="0" y="0"/>
                <wp:positionH relativeFrom="column">
                  <wp:posOffset>353695</wp:posOffset>
                </wp:positionH>
                <wp:positionV relativeFrom="paragraph">
                  <wp:posOffset>117112</wp:posOffset>
                </wp:positionV>
                <wp:extent cx="2607945" cy="0"/>
                <wp:effectExtent l="0" t="76200" r="20955" b="952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4"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5pt,9.2pt" to="233.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" strokecolor="#40a7c2 [3048]">
                <v:stroke endarrow="block"/>
              </v:line>
            </w:pict>
          </mc:Fallback>
        </mc:AlternateContent>
      </w:r>
      <w:r w:rsidR="00E430F6" w:rsidRPr="00E430F6">
        <w:rPr>
          <w:rFonts w:eastAsia="宋体"/>
        </w:rPr>
        <w:t xml:space="preserve">    x                    ( )</w:t>
      </w:r>
    </w:p>
    <w:p w:rsidR="00DD2927" w:rsidRDefault="00E430F6" w:rsidP="00182A90">
      <w:pPr>
        <w:spacing w:after="84"/>
        <w:ind w:firstLine="480"/>
        <w:rPr>
          <w:lang w:eastAsia="zh-TW"/>
        </w:rPr>
      </w:pPr>
      <w:r w:rsidRPr="00E430F6">
        <w:rPr>
          <w:rFonts w:eastAsia="宋体"/>
        </w:rPr>
        <w:t xml:space="preserve">   now            when he gets here</w:t>
      </w:r>
    </w:p>
    <w:p w:rsidR="00DD2927" w:rsidRPr="001A2663" w:rsidRDefault="00E430F6" w:rsidP="00182A90">
      <w:pPr>
        <w:spacing w:after="84"/>
        <w:ind w:firstLine="480"/>
        <w:rPr>
          <w:rStyle w:val="af1"/>
        </w:rPr>
      </w:pPr>
      <w:r w:rsidRPr="00E430F6">
        <w:rPr>
          <w:rFonts w:eastAsia="宋体" w:hint="eastAsia"/>
        </w:rPr>
        <w:t>主要</w:t>
      </w:r>
      <w:r w:rsidR="00BF5096">
        <w:rPr>
          <w:rFonts w:eastAsia="宋体" w:hint="eastAsia"/>
        </w:rPr>
        <w:t>从句</w:t>
      </w:r>
      <w:r w:rsidRPr="00E430F6">
        <w:rPr>
          <w:rFonts w:eastAsia="宋体"/>
        </w:rPr>
        <w:t>the police will be waiting</w:t>
      </w:r>
      <w:r w:rsidRPr="00E430F6">
        <w:rPr>
          <w:rFonts w:eastAsia="宋体" w:hint="eastAsia"/>
        </w:rPr>
        <w:t>中的动词</w:t>
      </w:r>
      <w:r w:rsidRPr="00E430F6">
        <w:rPr>
          <w:rFonts w:eastAsia="宋体"/>
        </w:rPr>
        <w:t>will be</w:t>
      </w:r>
      <w:r w:rsidRPr="00E430F6">
        <w:rPr>
          <w:rFonts w:eastAsia="宋体" w:hint="eastAsia"/>
        </w:rPr>
        <w:t>采用的是未来式，表示这是将来的事情。至于</w:t>
      </w:r>
      <w:r w:rsidRPr="00E430F6">
        <w:rPr>
          <w:rFonts w:eastAsia="宋体"/>
        </w:rPr>
        <w:t>when he gets here</w:t>
      </w:r>
      <w:r w:rsidRPr="00E430F6">
        <w:rPr>
          <w:rFonts w:eastAsia="宋体" w:hint="eastAsia"/>
        </w:rPr>
        <w:t>这个</w:t>
      </w:r>
      <w:r w:rsidR="00BF5096">
        <w:rPr>
          <w:rFonts w:eastAsia="宋体" w:hint="eastAsia"/>
        </w:rPr>
        <w:t>从句</w:t>
      </w:r>
      <w:r w:rsidRPr="00E430F6">
        <w:rPr>
          <w:rFonts w:eastAsia="宋体" w:hint="eastAsia"/>
        </w:rPr>
        <w:t>，外加的连接词</w:t>
      </w:r>
      <w:r w:rsidRPr="00E430F6">
        <w:rPr>
          <w:rFonts w:eastAsia="宋体"/>
        </w:rPr>
        <w:t>when</w:t>
      </w:r>
      <w:r w:rsidRPr="00E430F6">
        <w:rPr>
          <w:rFonts w:eastAsia="宋体" w:hint="eastAsia"/>
        </w:rPr>
        <w:t>解释为「当……时候」，所以它引导的是个时间副词</w:t>
      </w:r>
      <w:r w:rsidR="00BF5096">
        <w:rPr>
          <w:rFonts w:eastAsia="宋体" w:hint="eastAsia"/>
        </w:rPr>
        <w:t>从句</w:t>
      </w:r>
      <w:r w:rsidRPr="00E430F6">
        <w:rPr>
          <w:rFonts w:eastAsia="宋体" w:hint="eastAsia"/>
        </w:rPr>
        <w:t>。为什么这种</w:t>
      </w:r>
      <w:r w:rsidR="00BF5096">
        <w:rPr>
          <w:rFonts w:eastAsia="宋体" w:hint="eastAsia"/>
        </w:rPr>
        <w:t>从句</w:t>
      </w:r>
      <w:r w:rsidRPr="00E430F6">
        <w:rPr>
          <w:rFonts w:eastAsia="宋体" w:hint="eastAsia"/>
        </w:rPr>
        <w:t>要用现在式动词</w:t>
      </w:r>
      <w:r w:rsidRPr="00E430F6">
        <w:rPr>
          <w:rFonts w:eastAsia="宋体"/>
        </w:rPr>
        <w:t>gets</w:t>
      </w:r>
      <w:r w:rsidRPr="00E430F6">
        <w:rPr>
          <w:rFonts w:eastAsia="宋体" w:hint="eastAsia"/>
        </w:rPr>
        <w:t>代替未来式</w:t>
      </w:r>
      <w:r w:rsidRPr="00E430F6">
        <w:rPr>
          <w:rFonts w:eastAsia="宋体"/>
        </w:rPr>
        <w:t>will get</w:t>
      </w:r>
      <w:r w:rsidRPr="00E430F6">
        <w:rPr>
          <w:rFonts w:eastAsia="宋体" w:hint="eastAsia"/>
        </w:rPr>
        <w:t>？这是因为：</w:t>
      </w:r>
      <w:r w:rsidRPr="001A2663">
        <w:rPr>
          <w:rStyle w:val="af1"/>
          <w:rFonts w:hint="eastAsia"/>
        </w:rPr>
        <w:t>「当……时候」这种</w:t>
      </w:r>
      <w:r w:rsidR="00BF5096" w:rsidRPr="001A2663">
        <w:rPr>
          <w:rStyle w:val="af1"/>
          <w:rFonts w:hint="eastAsia"/>
        </w:rPr>
        <w:t>从句</w:t>
      </w:r>
      <w:r w:rsidRPr="001A2663">
        <w:rPr>
          <w:rStyle w:val="af1"/>
          <w:rFonts w:hint="eastAsia"/>
        </w:rPr>
        <w:t>，语气就是「当做」已经到了「那个时候」。换句话说：这种</w:t>
      </w:r>
      <w:r w:rsidR="00BF5096" w:rsidRPr="001A2663">
        <w:rPr>
          <w:rStyle w:val="af1"/>
          <w:rFonts w:hint="eastAsia"/>
        </w:rPr>
        <w:t>从句</w:t>
      </w:r>
      <w:r w:rsidRPr="001A2663">
        <w:rPr>
          <w:rStyle w:val="af1"/>
          <w:rFonts w:hint="eastAsia"/>
        </w:rPr>
        <w:t>里面要把未来「当做」已经到了、就是「现在」，所以动词要采用现在式。</w:t>
      </w:r>
    </w:p>
    <w:p w:rsidR="00DD2927" w:rsidRDefault="00E430F6" w:rsidP="00182A90">
      <w:pPr>
        <w:spacing w:after="84"/>
        <w:ind w:firstLine="480"/>
        <w:rPr>
          <w:lang w:eastAsia="zh-TW"/>
        </w:rPr>
      </w:pPr>
      <w:r w:rsidRPr="00E430F6">
        <w:rPr>
          <w:rFonts w:eastAsia="宋体" w:hint="eastAsia"/>
        </w:rPr>
        <w:t>接下来再看看</w:t>
      </w:r>
      <w:r w:rsidRPr="00E430F6">
        <w:rPr>
          <w:rFonts w:eastAsia="宋体"/>
        </w:rPr>
        <w:t>if</w:t>
      </w:r>
      <w:r w:rsidRPr="00E430F6">
        <w:rPr>
          <w:rFonts w:eastAsia="宋体" w:hint="eastAsia"/>
        </w:rPr>
        <w:t>这个连接词：</w:t>
      </w:r>
    </w:p>
    <w:p w:rsidR="00785232" w:rsidRPr="00785232" w:rsidRDefault="00E430F6" w:rsidP="00182A90">
      <w:pPr>
        <w:spacing w:after="84"/>
        <w:ind w:firstLine="480"/>
        <w:rPr>
          <w:lang w:eastAsia="zh-TW"/>
        </w:rPr>
      </w:pPr>
      <w:r w:rsidRPr="00E430F6">
        <w:rPr>
          <w:rFonts w:eastAsia="宋体"/>
        </w:rPr>
        <w:t xml:space="preserve">If he </w:t>
      </w:r>
      <w:r w:rsidRPr="00E430F6">
        <w:rPr>
          <w:rFonts w:eastAsia="宋体"/>
          <w:u w:val="single"/>
        </w:rPr>
        <w:t>gets to</w:t>
      </w:r>
      <w:r w:rsidRPr="00E430F6">
        <w:rPr>
          <w:rFonts w:eastAsia="宋体"/>
        </w:rPr>
        <w:t xml:space="preserve"> the hospital in time, he’</w:t>
      </w:r>
      <w:r w:rsidRPr="00E430F6">
        <w:rPr>
          <w:rFonts w:eastAsia="宋体"/>
          <w:u w:val="single"/>
        </w:rPr>
        <w:t>ll be able to see</w:t>
      </w:r>
      <w:r w:rsidRPr="00E430F6">
        <w:rPr>
          <w:rFonts w:eastAsia="宋体"/>
        </w:rPr>
        <w:t xml:space="preserve"> his father for the last time.</w:t>
      </w:r>
    </w:p>
    <w:p w:rsidR="00DD2927" w:rsidRDefault="00E430F6" w:rsidP="00182A90">
      <w:pPr>
        <w:pStyle w:val="Preface"/>
        <w:spacing w:after="84"/>
        <w:ind w:firstLine="480"/>
        <w:rPr>
          <w:lang w:eastAsia="zh-TW"/>
        </w:rPr>
      </w:pPr>
      <w:r w:rsidRPr="00E430F6">
        <w:rPr>
          <w:rFonts w:hint="eastAsia"/>
        </w:rPr>
        <w:t>如果他及时赶到医院，就能见到他父亲最后一面。</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E430F6" w:rsidP="00182A90">
      <w:pPr>
        <w:spacing w:after="84"/>
        <w:ind w:firstLine="480"/>
        <w:rPr>
          <w:lang w:eastAsia="zh-TW"/>
        </w:rPr>
      </w:pPr>
      <w:r w:rsidRPr="00E430F6">
        <w:rPr>
          <w:rFonts w:eastAsia="宋体"/>
        </w:rPr>
        <w:t xml:space="preserve">                  will be able to see</w:t>
      </w:r>
    </w:p>
    <w:p w:rsidR="00785232" w:rsidRPr="00785232" w:rsidRDefault="001A2663" w:rsidP="00182A90">
      <w:pPr>
        <w:spacing w:after="84"/>
        <w:ind w:firstLine="480"/>
        <w:rPr>
          <w:lang w:eastAsia="zh-TW"/>
        </w:rPr>
      </w:pPr>
      <w:r>
        <w:rPr>
          <w:noProof/>
        </w:rPr>
        <mc:AlternateContent>
          <mc:Choice Requires="wps">
            <w:drawing>
              <wp:anchor distT="0" distB="0" distL="114300" distR="114300" simplePos="0" relativeHeight="251754496" behindDoc="0" locked="0" layoutInCell="1" allowOverlap="1" wp14:anchorId="361388A6" wp14:editId="266E0AC5">
                <wp:simplePos x="0" y="0"/>
                <wp:positionH relativeFrom="column">
                  <wp:posOffset>389255</wp:posOffset>
                </wp:positionH>
                <wp:positionV relativeFrom="paragraph">
                  <wp:posOffset>119017</wp:posOffset>
                </wp:positionV>
                <wp:extent cx="2607945" cy="0"/>
                <wp:effectExtent l="0" t="76200" r="20955" b="9525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5" o:spid="_x0000_s1026" style="position:absolute;left:0;text-align:lef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9.35pt" to="23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" strokecolor="#40a7c2 [3048]">
                <v:stroke endarrow="block"/>
              </v:line>
            </w:pict>
          </mc:Fallback>
        </mc:AlternateContent>
      </w:r>
      <w:r w:rsidR="00E430F6" w:rsidRPr="00E430F6">
        <w:rPr>
          <w:rFonts w:eastAsia="宋体"/>
        </w:rPr>
        <w:t xml:space="preserve">    x                    ( )</w:t>
      </w:r>
    </w:p>
    <w:p w:rsidR="00DD2927" w:rsidRDefault="00E430F6" w:rsidP="00182A90">
      <w:pPr>
        <w:spacing w:after="84"/>
        <w:ind w:firstLine="480"/>
        <w:rPr>
          <w:lang w:eastAsia="zh-TW"/>
        </w:rPr>
      </w:pPr>
      <w:r w:rsidRPr="00E430F6">
        <w:rPr>
          <w:rFonts w:eastAsia="宋体"/>
        </w:rPr>
        <w:lastRenderedPageBreak/>
        <w:t xml:space="preserve">   now                 gets to</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的动词</w:t>
      </w:r>
      <w:r w:rsidRPr="00E430F6">
        <w:rPr>
          <w:rFonts w:eastAsia="宋体"/>
        </w:rPr>
        <w:t>will be able to see</w:t>
      </w:r>
      <w:r w:rsidRPr="00E430F6">
        <w:rPr>
          <w:rFonts w:eastAsia="宋体" w:hint="eastAsia"/>
        </w:rPr>
        <w:t>可以看出来是未来式，表示是未来时间。从属</w:t>
      </w:r>
      <w:r w:rsidR="00BF5096">
        <w:rPr>
          <w:rFonts w:eastAsia="宋体" w:hint="eastAsia"/>
        </w:rPr>
        <w:t>从句</w:t>
      </w:r>
      <w:r w:rsidRPr="00E430F6">
        <w:rPr>
          <w:rFonts w:eastAsia="宋体"/>
        </w:rPr>
        <w:t>if he gets to the hospital in time</w:t>
      </w:r>
      <w:r w:rsidRPr="00E430F6">
        <w:rPr>
          <w:rFonts w:eastAsia="宋体" w:hint="eastAsia"/>
        </w:rPr>
        <w:t>，它外加的连接词</w:t>
      </w:r>
      <w:r w:rsidRPr="00E430F6">
        <w:rPr>
          <w:rFonts w:eastAsia="宋体"/>
        </w:rPr>
        <w:t>if</w:t>
      </w:r>
      <w:r w:rsidRPr="00E430F6">
        <w:rPr>
          <w:rFonts w:eastAsia="宋体" w:hint="eastAsia"/>
        </w:rPr>
        <w:t>解释为「如果」，所以这是一个条件副词</w:t>
      </w:r>
      <w:r w:rsidR="00BF5096">
        <w:rPr>
          <w:rFonts w:eastAsia="宋体" w:hint="eastAsia"/>
        </w:rPr>
        <w:t>从句</w:t>
      </w:r>
      <w:r w:rsidRPr="00E430F6">
        <w:rPr>
          <w:rFonts w:eastAsia="宋体" w:hint="eastAsia"/>
        </w:rPr>
        <w:t>，里面的动词要用现在式</w:t>
      </w:r>
      <w:r w:rsidRPr="00E430F6">
        <w:rPr>
          <w:rFonts w:eastAsia="宋体"/>
        </w:rPr>
        <w:t>gets</w:t>
      </w:r>
      <w:r w:rsidRPr="00E430F6">
        <w:rPr>
          <w:rFonts w:eastAsia="宋体" w:hint="eastAsia"/>
        </w:rPr>
        <w:t>而不用未来式</w:t>
      </w:r>
      <w:r w:rsidRPr="00E430F6">
        <w:rPr>
          <w:rFonts w:eastAsia="宋体"/>
        </w:rPr>
        <w:t>will get</w:t>
      </w:r>
      <w:r w:rsidRPr="00E430F6">
        <w:rPr>
          <w:rFonts w:eastAsia="宋体" w:hint="eastAsia"/>
        </w:rPr>
        <w:t>。为什么？</w:t>
      </w:r>
    </w:p>
    <w:p w:rsidR="00EA57E3" w:rsidRDefault="00E430F6" w:rsidP="00182A90">
      <w:pPr>
        <w:spacing w:after="84"/>
        <w:ind w:firstLine="480"/>
        <w:rPr>
          <w:lang w:eastAsia="zh-TW"/>
        </w:rPr>
      </w:pPr>
      <w:r w:rsidRPr="00E430F6">
        <w:rPr>
          <w:rFonts w:eastAsia="宋体" w:hint="eastAsia"/>
        </w:rPr>
        <w:t>因为，所谓的「如果」，语气是把原本还不确定的假设情况当做是事实来叙述，也就是「假如果真」，所以应该采用表达「事实」的现在简单式。我们不知道例句中的「他」到时候能不能够赶得及。但是，所谓「『如果』赶到」，意思就是「当做是『真的』赶到」，里面就该采用事实语气来叙述，把这件事情当做是真的，所以要用现在式而不是未来式。</w:t>
      </w:r>
    </w:p>
    <w:p w:rsidR="00DD2927" w:rsidRPr="001A2663" w:rsidRDefault="00E430F6" w:rsidP="00982549">
      <w:pPr>
        <w:pStyle w:val="3"/>
        <w:spacing w:before="126" w:after="126"/>
      </w:pPr>
      <w:bookmarkStart w:id="64" w:name="_Toc363483891"/>
      <w:r w:rsidRPr="001A2663">
        <w:rPr>
          <w:rFonts w:hint="eastAsia"/>
        </w:rPr>
        <w:t>完成式</w:t>
      </w:r>
      <w:bookmarkEnd w:id="64"/>
    </w:p>
    <w:p w:rsidR="00DD2927" w:rsidRDefault="00E430F6" w:rsidP="00182A90">
      <w:pPr>
        <w:spacing w:after="84"/>
        <w:ind w:firstLine="480"/>
        <w:rPr>
          <w:rFonts w:eastAsia="PMingLiU"/>
          <w:lang w:eastAsia="zh-TW"/>
        </w:rPr>
      </w:pPr>
      <w:r w:rsidRPr="00E430F6">
        <w:rPr>
          <w:rFonts w:eastAsia="宋体" w:hint="eastAsia"/>
        </w:rPr>
        <w:t>简单式的时间是个「括号」形状，动作落在这个括号里面。完成式的时间则是个「箭头」形状，指出「截止时间」，动作在这个截止时间之前就已经完成。因此，简单式是比较明确地说明动作发生在什么时间，完成式则没有说得那么清楚，只交代动作在什么时间之前「已经完成」、并没有详细说明到底是在什么时候发生。以下同样分成现在、过去、未来这三种时间来说明完成式。</w:t>
      </w:r>
    </w:p>
    <w:p w:rsidR="00DD2927" w:rsidRDefault="001A2663" w:rsidP="00182A90">
      <w:pPr>
        <w:pStyle w:val="4"/>
        <w:spacing w:after="84"/>
        <w:rPr>
          <w:rFonts w:eastAsia="PMingLiU"/>
          <w:lang w:eastAsia="zh-TW"/>
        </w:rPr>
      </w:pPr>
      <w:r>
        <w:rPr>
          <w:rFonts w:hint="eastAsia"/>
        </w:rPr>
        <w:t>（</w:t>
      </w:r>
      <w:r>
        <w:rPr>
          <w:rFonts w:hint="eastAsia"/>
        </w:rPr>
        <w:t>1</w:t>
      </w:r>
      <w:r>
        <w:rPr>
          <w:rFonts w:hint="eastAsia"/>
        </w:rPr>
        <w:t>）</w:t>
      </w:r>
      <w:r w:rsidR="00E430F6" w:rsidRPr="00E430F6">
        <w:rPr>
          <w:rFonts w:hint="eastAsia"/>
        </w:rPr>
        <w:t>过去时间</w:t>
      </w:r>
    </w:p>
    <w:p w:rsidR="00DD2927" w:rsidRDefault="00E430F6" w:rsidP="00182A90">
      <w:pPr>
        <w:spacing w:after="84"/>
        <w:ind w:firstLine="480"/>
        <w:rPr>
          <w:lang w:eastAsia="zh-TW"/>
        </w:rPr>
      </w:pPr>
      <w:r w:rsidRPr="00E430F6">
        <w:rPr>
          <w:rFonts w:eastAsia="宋体" w:hint="eastAsia"/>
        </w:rPr>
        <w:t>完成式的时间是个指出截止时间的箭头，如果指出来的截止时间在过去，就该采用过去完成式，例如：</w:t>
      </w:r>
    </w:p>
    <w:p w:rsidR="00785232" w:rsidRPr="00785232" w:rsidRDefault="00E430F6" w:rsidP="00182A90">
      <w:pPr>
        <w:spacing w:after="84"/>
        <w:ind w:firstLine="480"/>
        <w:rPr>
          <w:lang w:eastAsia="zh-TW"/>
        </w:rPr>
      </w:pPr>
      <w:r w:rsidRPr="00E430F6">
        <w:rPr>
          <w:rFonts w:eastAsia="宋体"/>
        </w:rPr>
        <w:t xml:space="preserve">Everybody </w:t>
      </w:r>
      <w:r w:rsidRPr="00E430F6">
        <w:rPr>
          <w:rFonts w:eastAsia="宋体"/>
          <w:u w:val="single"/>
        </w:rPr>
        <w:t>had left</w:t>
      </w:r>
      <w:r w:rsidRPr="00E430F6">
        <w:rPr>
          <w:rFonts w:eastAsia="宋体"/>
        </w:rPr>
        <w:t xml:space="preserve"> </w:t>
      </w:r>
      <w:r w:rsidRPr="00E430F6">
        <w:rPr>
          <w:rFonts w:eastAsia="宋体"/>
          <w:u w:val="single"/>
        </w:rPr>
        <w:t>before she got to the station</w:t>
      </w:r>
      <w:r w:rsidRPr="00E430F6">
        <w:rPr>
          <w:rFonts w:eastAsia="宋体"/>
        </w:rPr>
        <w:t>.</w:t>
      </w:r>
    </w:p>
    <w:p w:rsidR="00F33E4A" w:rsidRDefault="00E430F6" w:rsidP="00182A90">
      <w:pPr>
        <w:spacing w:after="84"/>
        <w:ind w:firstLine="480"/>
      </w:pPr>
      <w:r w:rsidRPr="00E430F6">
        <w:rPr>
          <w:rFonts w:eastAsia="宋体" w:hint="eastAsia"/>
        </w:rPr>
        <w:t>图示：</w:t>
      </w:r>
    </w:p>
    <w:p w:rsidR="00785232" w:rsidRPr="00785232" w:rsidRDefault="00B1490C" w:rsidP="00182A90">
      <w:pPr>
        <w:spacing w:after="84"/>
        <w:ind w:firstLine="480"/>
        <w:rPr>
          <w:lang w:eastAsia="zh-TW"/>
        </w:rPr>
      </w:pPr>
      <w:r>
        <w:rPr>
          <w:noProof/>
        </w:rPr>
        <mc:AlternateContent>
          <mc:Choice Requires="wpg">
            <w:drawing>
              <wp:anchor distT="0" distB="0" distL="114300" distR="114300" simplePos="0" relativeHeight="251761664" behindDoc="0" locked="0" layoutInCell="1" allowOverlap="1" wp14:anchorId="1742DB15" wp14:editId="7ADB6F25">
                <wp:simplePos x="0" y="0"/>
                <wp:positionH relativeFrom="column">
                  <wp:posOffset>812165</wp:posOffset>
                </wp:positionH>
                <wp:positionV relativeFrom="paragraph">
                  <wp:posOffset>200297</wp:posOffset>
                </wp:positionV>
                <wp:extent cx="770255" cy="344805"/>
                <wp:effectExtent l="38100" t="19050" r="106045" b="93345"/>
                <wp:wrapNone/>
                <wp:docPr id="21" name="组合 21"/>
                <wp:cNvGraphicFramePr/>
                <a:graphic xmlns:a="http://schemas.openxmlformats.org/drawingml/2006/main">
                  <a:graphicData uri="http://schemas.microsoft.com/office/word/2010/wordprocessingGroup">
                    <wpg:wgp>
                      <wpg:cNvGrpSpPr/>
                      <wpg:grpSpPr>
                        <a:xfrm>
                          <a:off x="0" y="0"/>
                          <a:ext cx="770255" cy="344805"/>
                          <a:chOff x="0" y="0"/>
                          <a:chExt cx="770467" cy="344805"/>
                        </a:xfrm>
                      </wpg:grpSpPr>
                      <wps:wsp>
                        <wps:cNvPr id="19" name="直接连接符 19"/>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20" name="直接连接符 20"/>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组合 21" o:spid="_x0000_s1026" style="position:absolute;left:0;text-align:left;margin-left:63.95pt;margin-top:15.75pt;width:60.65pt;height:27.15pt;z-index:251761664"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">
                <v:line id="直接连接符 19"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cNFb8AAADbAAAADwAAAGRycy9kb3ducmV2LnhtbERPTYvCMBC9L+x/CCN4W1MFi3aNIgXR&#10;q1XQ49DMtsVmUppsjf56IyzsbR7vc1abYFoxUO8aywqmkwQEcWl1w5WC82n3tQDhPLLG1jIpeJCD&#10;zfrzY4WZtnc+0lD4SsQQdhkqqL3vMildWZNBN7EdceR+bG/QR9hXUvd4j+GmlbMkSaXBhmNDjR3l&#10;NZW34tcoyB95Wtzm56Dtdp8GPVx21+deqfEobL9BeAr+X/znPug4fwnvX+IB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qcNFb8AAADbAAAADwAAAAAAAAAAAAAAAACh&#10;AgAAZHJzL2Rvd25yZXYueG1sUEsFBgAAAAAEAAQA+QAAAI0DAAAAAA==&#10;" strokecolor="#4f81bd [3204]" strokeweight="2pt">
                  <v:stroke endarrow="block"/>
                  <v:shadow on="t" color="black" opacity="24903f" origin=",.5" offset="0,.55556mm"/>
                </v:line>
                <v:line id="直接连接符 20" o:spid="_x0000_s1028" style="position:absolute;visibility:visible;mso-wrap-style:square" from="0,127" to="7620,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83Rb0AAADbAAAADwAAAGRycy9kb3ducmV2LnhtbERPTYvCMBC9L/gfwgje1lQR2a1GUaHg&#10;dXX3PjZjW20mJYla/71zWPD4eN/Lde9adacQG88GJuMMFHHpbcOVgd9j8fkFKiZki61nMvCkCOvV&#10;4GOJufUP/qH7IVVKQjjmaKBOqcu1jmVNDuPYd8TCnX1wmASGStuADwl3rZ5m2Vw7bFgaauxoV1N5&#10;PdyclGRbvy10PM5mm9v3vvg7NdUlGDMa9psFqER9eov/3XtrYCrr5Yv8AL16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EPN0W9AAAA2wAAAA8AAAAAAAAAAAAAAAAAoQIA&#10;AGRycy9kb3ducmV2LnhtbFBLBQYAAAAABAAEAPkAAACLAwAAAAA=&#10;" strokecolor="#4f81bd [3204]" strokeweight="2pt">
                  <v:shadow on="t" color="black" opacity="24903f" origin=",.5" offset="0,.55556mm"/>
                </v:line>
              </v:group>
            </w:pict>
          </mc:Fallback>
        </mc:AlternateContent>
      </w:r>
    </w:p>
    <w:p w:rsidR="00785232" w:rsidRPr="00785232" w:rsidRDefault="00E430F6" w:rsidP="00182A90">
      <w:pPr>
        <w:spacing w:after="84"/>
        <w:ind w:firstLine="480"/>
        <w:rPr>
          <w:lang w:eastAsia="zh-TW"/>
        </w:rPr>
      </w:pPr>
      <w:r w:rsidRPr="00E430F6">
        <w:rPr>
          <w:rFonts w:eastAsia="宋体"/>
        </w:rPr>
        <w:t xml:space="preserve">         had left</w:t>
      </w:r>
    </w:p>
    <w:p w:rsidR="00785232" w:rsidRPr="00785232" w:rsidRDefault="001A2663" w:rsidP="00182A90">
      <w:pPr>
        <w:spacing w:after="84"/>
        <w:ind w:firstLine="480"/>
        <w:rPr>
          <w:lang w:eastAsia="zh-TW"/>
        </w:rPr>
      </w:pPr>
      <w:r>
        <w:rPr>
          <w:noProof/>
        </w:rPr>
        <mc:AlternateContent>
          <mc:Choice Requires="wps">
            <w:drawing>
              <wp:anchor distT="0" distB="0" distL="114300" distR="114300" simplePos="0" relativeHeight="251756544" behindDoc="0" locked="0" layoutInCell="1" allowOverlap="1" wp14:anchorId="7C7E0F0E" wp14:editId="0B1496C8">
                <wp:simplePos x="0" y="0"/>
                <wp:positionH relativeFrom="column">
                  <wp:posOffset>570865</wp:posOffset>
                </wp:positionH>
                <wp:positionV relativeFrom="paragraph">
                  <wp:posOffset>121285</wp:posOffset>
                </wp:positionV>
                <wp:extent cx="2607945" cy="0"/>
                <wp:effectExtent l="0" t="76200" r="20955" b="9525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6"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5pt,9.55pt" to="250.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" strokecolor="#40a7c2 [3048]">
                <v:stroke endarrow="block"/>
              </v:line>
            </w:pict>
          </mc:Fallback>
        </mc:AlternateContent>
      </w:r>
      <w:r w:rsidR="00E430F6" w:rsidRPr="00E430F6">
        <w:rPr>
          <w:rFonts w:eastAsia="宋体"/>
        </w:rPr>
        <w:t xml:space="preserve">                               x</w:t>
      </w:r>
    </w:p>
    <w:p w:rsidR="00DD2927" w:rsidRDefault="00E430F6" w:rsidP="00182A90">
      <w:pPr>
        <w:spacing w:after="84"/>
        <w:ind w:firstLine="480"/>
        <w:rPr>
          <w:lang w:eastAsia="zh-TW"/>
        </w:rPr>
      </w:pPr>
      <w:r w:rsidRPr="00E430F6">
        <w:rPr>
          <w:rFonts w:eastAsia="宋体"/>
        </w:rPr>
        <w:t xml:space="preserve">                 got to        now</w:t>
      </w:r>
    </w:p>
    <w:p w:rsidR="00DD2927" w:rsidRDefault="00E430F6" w:rsidP="00182A90">
      <w:pPr>
        <w:spacing w:after="84"/>
        <w:ind w:firstLine="480"/>
        <w:rPr>
          <w:lang w:eastAsia="zh-TW"/>
        </w:rPr>
      </w:pPr>
      <w:r w:rsidRPr="00E430F6">
        <w:rPr>
          <w:rFonts w:eastAsia="宋体" w:hint="eastAsia"/>
        </w:rPr>
        <w:t>这个句子的时间由</w:t>
      </w:r>
      <w:r w:rsidRPr="00E430F6">
        <w:rPr>
          <w:rFonts w:eastAsia="宋体"/>
        </w:rPr>
        <w:t>before</w:t>
      </w:r>
      <w:r w:rsidRPr="00E430F6">
        <w:rPr>
          <w:rFonts w:eastAsia="宋体" w:hint="eastAsia"/>
        </w:rPr>
        <w:t>引导的时间副词</w:t>
      </w:r>
      <w:r w:rsidR="00BF5096">
        <w:rPr>
          <w:rFonts w:eastAsia="宋体" w:hint="eastAsia"/>
        </w:rPr>
        <w:t>从句</w:t>
      </w:r>
      <w:r w:rsidRPr="00E430F6">
        <w:rPr>
          <w:rFonts w:eastAsia="宋体" w:hint="eastAsia"/>
        </w:rPr>
        <w:t>来表示。从副词</w:t>
      </w:r>
      <w:r w:rsidR="00BF5096">
        <w:rPr>
          <w:rFonts w:eastAsia="宋体" w:hint="eastAsia"/>
        </w:rPr>
        <w:t>从句</w:t>
      </w:r>
      <w:r w:rsidRPr="00E430F6">
        <w:rPr>
          <w:rFonts w:eastAsia="宋体" w:hint="eastAsia"/>
        </w:rPr>
        <w:t>的过去</w:t>
      </w:r>
      <w:r w:rsidRPr="004F746D">
        <w:rPr>
          <w:rStyle w:val="Charc"/>
          <w:rFonts w:hint="eastAsia"/>
        </w:rPr>
        <w:t>式动词</w:t>
      </w:r>
      <w:r w:rsidRPr="004F746D">
        <w:rPr>
          <w:rStyle w:val="Charc"/>
        </w:rPr>
        <w:t>got to</w:t>
      </w:r>
      <w:r w:rsidRPr="004F746D">
        <w:rPr>
          <w:rStyle w:val="Charc"/>
          <w:rFonts w:hint="eastAsia"/>
        </w:rPr>
        <w:t>可以看出时间是在过去，再从连接词</w:t>
      </w:r>
      <w:r w:rsidRPr="004F746D">
        <w:rPr>
          <w:rStyle w:val="Charc"/>
        </w:rPr>
        <w:t>before</w:t>
      </w:r>
      <w:r w:rsidRPr="004F746D">
        <w:rPr>
          <w:rStyle w:val="Charc"/>
          <w:rFonts w:hint="eastAsia"/>
        </w:rPr>
        <w:t>可以看出，这个时间副词</w:t>
      </w:r>
      <w:r w:rsidR="00BF5096">
        <w:rPr>
          <w:rStyle w:val="Charc"/>
          <w:rFonts w:hint="eastAsia"/>
        </w:rPr>
        <w:t>从句</w:t>
      </w:r>
      <w:r w:rsidRPr="004F746D">
        <w:rPr>
          <w:rStyle w:val="Charc"/>
          <w:rFonts w:hint="eastAsia"/>
        </w:rPr>
        <w:t>表达的时间可以画成一个以过去动作</w:t>
      </w:r>
      <w:r w:rsidRPr="004F746D">
        <w:rPr>
          <w:rStyle w:val="Charc"/>
        </w:rPr>
        <w:t>got to</w:t>
      </w:r>
      <w:r w:rsidRPr="004F746D">
        <w:rPr>
          <w:rStyle w:val="Charc"/>
          <w:rFonts w:hint="eastAsia"/>
        </w:rPr>
        <w:t>为截止点的箭头。换句话说，这个时间副词</w:t>
      </w:r>
      <w:r w:rsidR="00BF5096">
        <w:rPr>
          <w:rStyle w:val="Charc"/>
          <w:rFonts w:hint="eastAsia"/>
        </w:rPr>
        <w:t>从句</w:t>
      </w:r>
      <w:r w:rsidRPr="004F746D">
        <w:rPr>
          <w:rStyle w:val="Charc"/>
          <w:rFonts w:hint="eastAsia"/>
        </w:rPr>
        <w:t>并没有清楚交代</w:t>
      </w:r>
      <w:r w:rsidRPr="004F746D">
        <w:rPr>
          <w:rStyle w:val="Charc"/>
        </w:rPr>
        <w:t>leave</w:t>
      </w:r>
      <w:r w:rsidRPr="004F746D">
        <w:rPr>
          <w:rStyle w:val="Charc"/>
          <w:rFonts w:hint="eastAsia"/>
        </w:rPr>
        <w:t>这个动作发生在什么时候（没有</w:t>
      </w:r>
      <w:r w:rsidRPr="00E430F6">
        <w:rPr>
          <w:rFonts w:eastAsia="宋体" w:hint="eastAsia"/>
        </w:rPr>
        <w:t>一个明确的括号如</w:t>
      </w:r>
      <w:r w:rsidRPr="00E430F6">
        <w:rPr>
          <w:rFonts w:eastAsia="宋体"/>
        </w:rPr>
        <w:t>last week</w:t>
      </w:r>
      <w:r w:rsidRPr="00E430F6">
        <w:rPr>
          <w:rFonts w:eastAsia="宋体" w:hint="eastAsia"/>
        </w:rPr>
        <w:t>之类来表示），只知道这个动作在</w:t>
      </w:r>
      <w:r w:rsidRPr="00E430F6">
        <w:rPr>
          <w:rFonts w:eastAsia="宋体"/>
        </w:rPr>
        <w:t>got to</w:t>
      </w:r>
      <w:r w:rsidRPr="00E430F6">
        <w:rPr>
          <w:rFonts w:eastAsia="宋体" w:hint="eastAsia"/>
        </w:rPr>
        <w:t>这个过去动作之前已经完成。因此主要</w:t>
      </w:r>
      <w:r w:rsidR="00BF5096">
        <w:rPr>
          <w:rFonts w:eastAsia="宋体" w:hint="eastAsia"/>
        </w:rPr>
        <w:t>从句</w:t>
      </w:r>
      <w:r w:rsidRPr="00E430F6">
        <w:rPr>
          <w:rFonts w:eastAsia="宋体" w:hint="eastAsia"/>
        </w:rPr>
        <w:t>的动词应该采用过去完成式</w:t>
      </w:r>
      <w:r w:rsidRPr="00E430F6">
        <w:rPr>
          <w:rFonts w:eastAsia="宋体"/>
        </w:rPr>
        <w:t>had left</w:t>
      </w: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More than 60,000 soldiers </w:t>
      </w:r>
      <w:r w:rsidRPr="00E430F6">
        <w:rPr>
          <w:rFonts w:eastAsia="宋体"/>
          <w:u w:val="single"/>
        </w:rPr>
        <w:t>had been</w:t>
      </w:r>
      <w:r w:rsidRPr="00E430F6">
        <w:rPr>
          <w:rFonts w:eastAsia="宋体"/>
        </w:rPr>
        <w:t xml:space="preserve"> killed </w:t>
      </w:r>
      <w:r w:rsidRPr="00E430F6">
        <w:rPr>
          <w:rFonts w:eastAsia="宋体"/>
          <w:u w:val="single"/>
        </w:rPr>
        <w:t>when the President finally decided to pull out of the war</w:t>
      </w:r>
      <w:r w:rsidRPr="00E430F6">
        <w:rPr>
          <w:rFonts w:eastAsia="宋体"/>
        </w:rPr>
        <w:t>.</w:t>
      </w:r>
    </w:p>
    <w:p w:rsidR="00DD2927" w:rsidRDefault="00E430F6" w:rsidP="00182A90">
      <w:pPr>
        <w:pStyle w:val="Preface"/>
        <w:spacing w:after="84"/>
        <w:ind w:firstLine="480"/>
        <w:rPr>
          <w:lang w:eastAsia="zh-TW"/>
        </w:rPr>
      </w:pPr>
      <w:r w:rsidRPr="00E430F6">
        <w:rPr>
          <w:rFonts w:hint="eastAsia"/>
        </w:rPr>
        <w:t>当总统终于决定撤出战争时，已经有六万多名士兵阵亡。</w:t>
      </w:r>
    </w:p>
    <w:p w:rsidR="00785232" w:rsidRPr="00785232" w:rsidRDefault="00B1490C" w:rsidP="00182A90">
      <w:pPr>
        <w:spacing w:after="84"/>
        <w:ind w:firstLine="480"/>
        <w:rPr>
          <w:lang w:eastAsia="zh-TW"/>
        </w:rPr>
      </w:pPr>
      <w:r w:rsidRPr="008A0E57">
        <w:rPr>
          <w:noProof/>
        </w:rPr>
        <w:lastRenderedPageBreak/>
        <mc:AlternateContent>
          <mc:Choice Requires="wpg">
            <w:drawing>
              <wp:anchor distT="0" distB="0" distL="114300" distR="114300" simplePos="0" relativeHeight="251764736" behindDoc="0" locked="0" layoutInCell="1" allowOverlap="1" wp14:anchorId="7AE60FF0" wp14:editId="66FE5A81">
                <wp:simplePos x="0" y="0"/>
                <wp:positionH relativeFrom="column">
                  <wp:posOffset>601980</wp:posOffset>
                </wp:positionH>
                <wp:positionV relativeFrom="paragraph">
                  <wp:posOffset>223157</wp:posOffset>
                </wp:positionV>
                <wp:extent cx="770255" cy="344805"/>
                <wp:effectExtent l="38100" t="19050" r="106045" b="93345"/>
                <wp:wrapNone/>
                <wp:docPr id="23" name="组合 23"/>
                <wp:cNvGraphicFramePr/>
                <a:graphic xmlns:a="http://schemas.openxmlformats.org/drawingml/2006/main">
                  <a:graphicData uri="http://schemas.microsoft.com/office/word/2010/wordprocessingGroup">
                    <wpg:wgp>
                      <wpg:cNvGrpSpPr/>
                      <wpg:grpSpPr>
                        <a:xfrm>
                          <a:off x="0" y="0"/>
                          <a:ext cx="770255" cy="344805"/>
                          <a:chOff x="0" y="0"/>
                          <a:chExt cx="770467" cy="344805"/>
                        </a:xfrm>
                      </wpg:grpSpPr>
                      <wps:wsp>
                        <wps:cNvPr id="24" name="直接连接符 24"/>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25" name="直接连接符 25"/>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组合 23" o:spid="_x0000_s1026" style="position:absolute;left:0;text-align:left;margin-left:47.4pt;margin-top:17.55pt;width:60.65pt;height:27.15pt;z-index:251764736"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">
                <v:line id="直接连接符 24"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poNsEAAADbAAAADwAAAGRycy9kb3ducmV2LnhtbESPQYvCMBSE7wv+h/AEb2uqaJFqFCmI&#10;XrcKu8dH82yLzUtpYo376zcLgsdhZr5hNrtgWjFQ7xrLCmbTBARxaXXDlYLL+fC5AuE8ssbWMil4&#10;koPddvSxwUzbB3/RUPhKRAi7DBXU3neZlK6syaCb2o44elfbG/RR9pXUPT4i3LRyniSpNNhwXKix&#10;o7ym8lbcjYL8mafFbXkJ2u6PadDD9+Hn96jUZBz2axCegn+HX+2TVjBfwP+X+AP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mg2wQAAANsAAAAPAAAAAAAAAAAAAAAA&#10;AKECAABkcnMvZG93bnJldi54bWxQSwUGAAAAAAQABAD5AAAAjwMAAAAA&#10;" strokecolor="#4f81bd [3204]" strokeweight="2pt">
                  <v:stroke endarrow="block"/>
                  <v:shadow on="t" color="black" opacity="24903f" origin=",.5" offset="0,.55556mm"/>
                </v:line>
                <v:line id="直接连接符 25" o:spid="_x0000_s1028" style="position:absolute;visibility:visible;mso-wrap-style:square" from="0,127" to="7620,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iU3b8AAADbAAAADwAAAGRycy9kb3ducmV2LnhtbESPS4vCMBSF94L/IVzBnaaKitMxigoF&#10;t7721+ZO27G5KUnU+u+NILg8nMfHWaxaU4s7OV9ZVjAaJiCIc6srLhScjtlgDsIHZI21ZVLwJA+r&#10;ZbezwFTbB+/pfgiFiCPsU1RQhtCkUvq8JIN+aBvi6P1ZZzBE6QqpHT7iuKnlOElm0mDFkVBiQ9uS&#10;8uvhZiIk2dhNJv1xMlnffnbZ+VIV/06pfq9d/4II1IZv+NPeaQXjKby/xB8gl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XiU3b8AAADbAAAADwAAAAAAAAAAAAAAAACh&#10;AgAAZHJzL2Rvd25yZXYueG1sUEsFBgAAAAAEAAQA+QAAAI0DAAAAAA==&#10;" strokecolor="#4f81bd [3204]" strokeweight="2pt">
                  <v:shadow on="t" color="black" opacity="24903f" origin=",.5" offset="0,.55556mm"/>
                </v:line>
              </v:group>
            </w:pict>
          </mc:Fallback>
        </mc:AlternateContent>
      </w:r>
      <w:r w:rsidR="00E430F6" w:rsidRPr="00E430F6">
        <w:rPr>
          <w:rFonts w:eastAsia="宋体" w:hint="eastAsia"/>
        </w:rPr>
        <w:t>图示：</w:t>
      </w:r>
    </w:p>
    <w:p w:rsidR="00785232" w:rsidRPr="00785232" w:rsidRDefault="008A0E57" w:rsidP="00182A90">
      <w:pPr>
        <w:spacing w:after="84"/>
        <w:ind w:firstLine="480"/>
        <w:rPr>
          <w:lang w:eastAsia="zh-TW"/>
        </w:rPr>
      </w:pPr>
      <w:r>
        <w:rPr>
          <w:rFonts w:eastAsia="宋体"/>
        </w:rPr>
        <w:t xml:space="preserve">    </w:t>
      </w:r>
      <w:r w:rsidR="00E430F6" w:rsidRPr="00E430F6">
        <w:rPr>
          <w:rFonts w:eastAsia="宋体"/>
        </w:rPr>
        <w:t xml:space="preserve"> had been</w:t>
      </w:r>
    </w:p>
    <w:p w:rsidR="00785232" w:rsidRPr="00785232" w:rsidRDefault="008A0E57" w:rsidP="00182A90">
      <w:pPr>
        <w:spacing w:after="84"/>
        <w:ind w:firstLine="480"/>
        <w:rPr>
          <w:lang w:eastAsia="zh-TW"/>
        </w:rPr>
      </w:pPr>
      <w:r w:rsidRPr="008A0E57">
        <w:rPr>
          <w:noProof/>
        </w:rPr>
        <mc:AlternateContent>
          <mc:Choice Requires="wps">
            <w:drawing>
              <wp:anchor distT="0" distB="0" distL="114300" distR="114300" simplePos="0" relativeHeight="251763712" behindDoc="0" locked="0" layoutInCell="1" allowOverlap="1" wp14:anchorId="702E0F52" wp14:editId="320EB4FA">
                <wp:simplePos x="0" y="0"/>
                <wp:positionH relativeFrom="column">
                  <wp:posOffset>421640</wp:posOffset>
                </wp:positionH>
                <wp:positionV relativeFrom="paragraph">
                  <wp:posOffset>116477</wp:posOffset>
                </wp:positionV>
                <wp:extent cx="2607945" cy="0"/>
                <wp:effectExtent l="0" t="76200" r="20955" b="952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22"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9.15pt" to="238.5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" strokecolor="#40a7c2 [3048]">
                <v:stroke endarrow="block"/>
              </v:line>
            </w:pict>
          </mc:Fallback>
        </mc:AlternateContent>
      </w:r>
      <w:r w:rsidR="00E430F6" w:rsidRPr="00E430F6">
        <w:rPr>
          <w:rFonts w:eastAsia="宋体"/>
        </w:rPr>
        <w:t xml:space="preserve">                               x</w:t>
      </w:r>
    </w:p>
    <w:p w:rsidR="00DD2927" w:rsidRDefault="00E430F6" w:rsidP="00182A90">
      <w:pPr>
        <w:spacing w:after="84"/>
        <w:ind w:firstLine="480"/>
        <w:rPr>
          <w:lang w:eastAsia="zh-TW"/>
        </w:rPr>
      </w:pPr>
      <w:r w:rsidRPr="00E430F6">
        <w:rPr>
          <w:rFonts w:eastAsia="宋体"/>
        </w:rPr>
        <w:t xml:space="preserve">               decided        now</w:t>
      </w:r>
    </w:p>
    <w:p w:rsidR="00DD2927" w:rsidRDefault="00E430F6" w:rsidP="00182A90">
      <w:pPr>
        <w:spacing w:after="84"/>
        <w:ind w:firstLine="480"/>
        <w:rPr>
          <w:lang w:eastAsia="zh-TW"/>
        </w:rPr>
      </w:pPr>
      <w:r w:rsidRPr="00E430F6">
        <w:rPr>
          <w:rFonts w:eastAsia="宋体"/>
        </w:rPr>
        <w:t>When</w:t>
      </w:r>
      <w:r w:rsidRPr="00E430F6">
        <w:rPr>
          <w:rFonts w:eastAsia="宋体" w:hint="eastAsia"/>
        </w:rPr>
        <w:t>引导的时间副词</w:t>
      </w:r>
      <w:r w:rsidR="00BF5096">
        <w:rPr>
          <w:rFonts w:eastAsia="宋体" w:hint="eastAsia"/>
        </w:rPr>
        <w:t>从句</w:t>
      </w:r>
      <w:r w:rsidRPr="00E430F6">
        <w:rPr>
          <w:rFonts w:eastAsia="宋体" w:hint="eastAsia"/>
        </w:rPr>
        <w:t>中，过去式动词</w:t>
      </w:r>
      <w:r w:rsidRPr="00E430F6">
        <w:rPr>
          <w:rFonts w:eastAsia="宋体"/>
        </w:rPr>
        <w:t>decided</w:t>
      </w:r>
      <w:r w:rsidRPr="00E430F6">
        <w:rPr>
          <w:rFonts w:eastAsia="宋体" w:hint="eastAsia"/>
        </w:rPr>
        <w:t>表示时间是在过去。从句意来揣摩，这六万多名士兵阵亡的时间应该不是「在总统下决定的那一瞬间」、而是在那之前「已经」阵亡。所以这个时间副词</w:t>
      </w:r>
      <w:r w:rsidR="00BF5096">
        <w:rPr>
          <w:rFonts w:eastAsia="宋体" w:hint="eastAsia"/>
        </w:rPr>
        <w:t>从句</w:t>
      </w:r>
      <w:r w:rsidRPr="00E430F6">
        <w:rPr>
          <w:rFonts w:eastAsia="宋体" w:hint="eastAsia"/>
        </w:rPr>
        <w:t>表达的时间仍然是个箭头形状、指向的截止时间是过去，所以该采用过去完成式</w:t>
      </w:r>
      <w:r w:rsidRPr="00E430F6">
        <w:rPr>
          <w:rFonts w:eastAsia="宋体"/>
        </w:rPr>
        <w:t>had been</w:t>
      </w:r>
      <w:r w:rsidRPr="00E430F6">
        <w:rPr>
          <w:rFonts w:eastAsia="宋体" w:hint="eastAsia"/>
        </w:rPr>
        <w:t>。视</w:t>
      </w:r>
      <w:r w:rsidRPr="00E430F6">
        <w:rPr>
          <w:rFonts w:eastAsia="宋体"/>
        </w:rPr>
        <w:t>had been</w:t>
      </w:r>
      <w:r w:rsidRPr="00E430F6">
        <w:rPr>
          <w:rFonts w:eastAsia="宋体" w:hint="eastAsia"/>
        </w:rPr>
        <w:t>为动词，后面的过去分词</w:t>
      </w:r>
      <w:r w:rsidRPr="00E430F6">
        <w:rPr>
          <w:rFonts w:eastAsia="宋体"/>
        </w:rPr>
        <w:t>killed</w:t>
      </w:r>
      <w:r w:rsidRPr="00E430F6">
        <w:rPr>
          <w:rFonts w:eastAsia="宋体" w:hint="eastAsia"/>
        </w:rPr>
        <w:t>视为形容词补语、带有被动语态，用来形容主词</w:t>
      </w:r>
      <w:r w:rsidRPr="00E430F6">
        <w:rPr>
          <w:rFonts w:eastAsia="宋体"/>
        </w:rPr>
        <w:t>more than 60,000 soldiers</w:t>
      </w:r>
      <w:r w:rsidRPr="00E430F6">
        <w:rPr>
          <w:rFonts w:eastAsia="宋体" w:hint="eastAsia"/>
        </w:rPr>
        <w:t>「被杀死」。这就是一般文法书所谓的过去完成被动态。</w:t>
      </w:r>
    </w:p>
    <w:p w:rsidR="00DD2927" w:rsidRDefault="00E430F6" w:rsidP="00182A90">
      <w:pPr>
        <w:spacing w:after="84"/>
        <w:ind w:firstLine="480"/>
        <w:rPr>
          <w:lang w:eastAsia="zh-TW"/>
        </w:rPr>
      </w:pPr>
      <w:r w:rsidRPr="00E430F6">
        <w:rPr>
          <w:rFonts w:eastAsia="宋体" w:hint="eastAsia"/>
        </w:rPr>
        <w:t>所有复杂的动词时态，一定牵涉到</w:t>
      </w:r>
      <w:r w:rsidRPr="00E430F6">
        <w:rPr>
          <w:rFonts w:eastAsia="宋体"/>
        </w:rPr>
        <w:t>be</w:t>
      </w:r>
      <w:r w:rsidRPr="00E430F6">
        <w:rPr>
          <w:rFonts w:eastAsia="宋体" w:hint="eastAsia"/>
        </w:rPr>
        <w:t>动词。如果采用本书的方式，</w:t>
      </w:r>
      <w:r w:rsidRPr="008A0E57">
        <w:rPr>
          <w:rStyle w:val="af1"/>
          <w:rFonts w:hint="eastAsia"/>
        </w:rPr>
        <w:t>认定</w:t>
      </w:r>
      <w:r w:rsidRPr="008A0E57">
        <w:rPr>
          <w:rStyle w:val="af1"/>
        </w:rPr>
        <w:t>be</w:t>
      </w:r>
      <w:r w:rsidRPr="008A0E57">
        <w:rPr>
          <w:rStyle w:val="af1"/>
          <w:rFonts w:hint="eastAsia"/>
        </w:rPr>
        <w:t>就是动词，那么复杂的动词时态就只剩下两种：简单式（</w:t>
      </w:r>
      <w:r w:rsidRPr="008A0E57">
        <w:rPr>
          <w:rStyle w:val="af1"/>
        </w:rPr>
        <w:t>be</w:t>
      </w:r>
      <w:r w:rsidRPr="008A0E57">
        <w:rPr>
          <w:rStyle w:val="af1"/>
          <w:rFonts w:hint="eastAsia"/>
        </w:rPr>
        <w:t>）与完成式（</w:t>
      </w:r>
      <w:r w:rsidRPr="008A0E57">
        <w:rPr>
          <w:rStyle w:val="af1"/>
        </w:rPr>
        <w:t>have been</w:t>
      </w:r>
      <w:r w:rsidRPr="008A0E57">
        <w:rPr>
          <w:rStyle w:val="af1"/>
          <w:rFonts w:hint="eastAsia"/>
        </w:rPr>
        <w:t>）。</w:t>
      </w: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The students </w:t>
      </w:r>
      <w:r w:rsidRPr="00E430F6">
        <w:rPr>
          <w:rFonts w:eastAsia="宋体"/>
          <w:u w:val="single"/>
        </w:rPr>
        <w:t>had been</w:t>
      </w:r>
      <w:r w:rsidRPr="00E430F6">
        <w:rPr>
          <w:rFonts w:eastAsia="宋体"/>
        </w:rPr>
        <w:t xml:space="preserve"> preparing for the college entrance exam </w:t>
      </w:r>
      <w:r w:rsidRPr="00E430F6">
        <w:rPr>
          <w:rFonts w:eastAsia="宋体"/>
          <w:u w:val="single"/>
        </w:rPr>
        <w:t>for three years</w:t>
      </w:r>
      <w:r w:rsidRPr="00E430F6">
        <w:rPr>
          <w:rFonts w:eastAsia="宋体"/>
        </w:rPr>
        <w:t xml:space="preserve"> </w:t>
      </w:r>
      <w:r w:rsidRPr="00E430F6">
        <w:rPr>
          <w:rFonts w:eastAsia="宋体"/>
          <w:u w:val="single"/>
        </w:rPr>
        <w:t>when the Education Ministry suddenly announced a change of regulations</w:t>
      </w:r>
      <w:r w:rsidRPr="00E430F6">
        <w:rPr>
          <w:rFonts w:eastAsia="宋体"/>
        </w:rPr>
        <w:t>.</w:t>
      </w:r>
    </w:p>
    <w:p w:rsidR="00DD2927" w:rsidRDefault="00E430F6" w:rsidP="00182A90">
      <w:pPr>
        <w:pStyle w:val="Preface"/>
        <w:spacing w:after="84"/>
        <w:ind w:firstLine="480"/>
        <w:rPr>
          <w:lang w:eastAsia="zh-TW"/>
        </w:rPr>
      </w:pPr>
      <w:r w:rsidRPr="00E430F6">
        <w:rPr>
          <w:rFonts w:hint="eastAsia"/>
        </w:rPr>
        <w:t>学生一直在准备大学入学考试已经准备了三年，教育部才突然宣布改变规定。</w:t>
      </w:r>
    </w:p>
    <w:p w:rsidR="00785232" w:rsidRPr="00785232" w:rsidRDefault="00B1490C" w:rsidP="00182A90">
      <w:pPr>
        <w:spacing w:after="84"/>
        <w:ind w:firstLine="480"/>
        <w:rPr>
          <w:lang w:eastAsia="zh-TW"/>
        </w:rPr>
      </w:pPr>
      <w:r w:rsidRPr="008A0E57">
        <w:rPr>
          <w:rFonts w:eastAsia="宋体"/>
          <w:noProof/>
        </w:rPr>
        <mc:AlternateContent>
          <mc:Choice Requires="wpg">
            <w:drawing>
              <wp:anchor distT="0" distB="0" distL="114300" distR="114300" simplePos="0" relativeHeight="251767808" behindDoc="0" locked="0" layoutInCell="1" allowOverlap="1" wp14:anchorId="17385F95" wp14:editId="68B79611">
                <wp:simplePos x="0" y="0"/>
                <wp:positionH relativeFrom="column">
                  <wp:posOffset>751840</wp:posOffset>
                </wp:positionH>
                <wp:positionV relativeFrom="paragraph">
                  <wp:posOffset>214267</wp:posOffset>
                </wp:positionV>
                <wp:extent cx="770255" cy="290195"/>
                <wp:effectExtent l="38100" t="19050" r="86995" b="90805"/>
                <wp:wrapNone/>
                <wp:docPr id="27" name="组合 27"/>
                <wp:cNvGraphicFramePr/>
                <a:graphic xmlns:a="http://schemas.openxmlformats.org/drawingml/2006/main">
                  <a:graphicData uri="http://schemas.microsoft.com/office/word/2010/wordprocessingGroup">
                    <wpg:wgp>
                      <wpg:cNvGrpSpPr/>
                      <wpg:grpSpPr>
                        <a:xfrm>
                          <a:off x="0" y="0"/>
                          <a:ext cx="770255" cy="290195"/>
                          <a:chOff x="0" y="0"/>
                          <a:chExt cx="770467" cy="344805"/>
                        </a:xfrm>
                      </wpg:grpSpPr>
                      <wps:wsp>
                        <wps:cNvPr id="28" name="直接连接符 28"/>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29" name="直接连接符 29"/>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组合 27" o:spid="_x0000_s1026" style="position:absolute;left:0;text-align:left;margin-left:59.2pt;margin-top:16.85pt;width:60.65pt;height:22.85pt;z-index:251767808;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">
                <v:line id="直接连接符 28"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diM78AAADbAAAADwAAAGRycy9kb3ducmV2LnhtbERPz2uDMBS+D/o/hFfYbcYKk+GMpQil&#10;u84VtuPDvKpoXsRkmu6vXw6DHT++3+UxmEmstLjBsoJDkoIgbq0euFNw/Tg/vYBwHlnjZJkU3MnB&#10;sdo9lFhou/E7rY3vRAxhV6CC3vu5kNK1PRl0iZ2JI3ezi0Ef4dJJveAWw80kszTNpcGBY0OPM9U9&#10;tWPzbRTU9zpvxudr0PZ0yYNeP89fPxelHvfh9ArCU/D/4j/3m1aQxbHxS/wBsv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diM78AAADbAAAADwAAAAAAAAAAAAAAAACh&#10;AgAAZHJzL2Rvd25yZXYueG1sUEsFBgAAAAAEAAQA+QAAAI0DAAAAAA==&#10;" strokecolor="#4f81bd [3204]" strokeweight="2pt">
                  <v:stroke endarrow="block"/>
                  <v:shadow on="t" color="black" opacity="24903f" origin=",.5" offset="0,.55556mm"/>
                </v:line>
                <v:line id="直接连接符 29" o:spid="_x0000_s1028" style="position:absolute;visibility:visible;mso-wrap-style:square" from="0,127" to="7620,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e2L8AAADbAAAADwAAAGRycy9kb3ducmV2LnhtbESPS4vCMBSF94L/IVzBnaaKiO0YRYWC&#10;W1/7a3On7UxzU5Ko9d8bQXB5OI+Ps1x3phF3cr62rGAyTkAQF1bXXCo4n/LRAoQPyBoby6TgSR7W&#10;q35viZm2Dz7Q/RhKEUfYZ6igCqHNpPRFRQb92LbE0fu1zmCI0pVSO3zEcdPIaZLMpcGaI6HClnYV&#10;Ff/Hm4mQZGu3ufSn2WxzS/f55VqXf06p4aDb/IAI1IVv+NPeawXTFN5f4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DWe2L8AAADbAAAADwAAAAAAAAAAAAAAAACh&#10;AgAAZHJzL2Rvd25yZXYueG1sUEsFBgAAAAAEAAQA+QAAAI0DAAAAAA==&#10;" strokecolor="#4f81bd [3204]" strokeweight="2pt">
                  <v:shadow on="t" color="black" opacity="24903f" origin=",.5" offset="0,.55556mm"/>
                </v:line>
              </v:group>
            </w:pict>
          </mc:Fallback>
        </mc:AlternateContent>
      </w:r>
      <w:r w:rsidR="00E430F6" w:rsidRPr="00E430F6">
        <w:rPr>
          <w:rFonts w:eastAsia="宋体" w:hint="eastAsia"/>
        </w:rPr>
        <w:t>图示：</w:t>
      </w:r>
    </w:p>
    <w:p w:rsidR="00785232" w:rsidRPr="00785232" w:rsidRDefault="008A0E57"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had been</w:t>
      </w:r>
    </w:p>
    <w:p w:rsidR="00785232" w:rsidRPr="00785232" w:rsidRDefault="00DE1C9C" w:rsidP="00182A90">
      <w:pPr>
        <w:spacing w:after="84"/>
        <w:ind w:firstLine="480"/>
        <w:rPr>
          <w:lang w:eastAsia="zh-TW"/>
        </w:rPr>
      </w:pPr>
      <w:r w:rsidRPr="008A0E57">
        <w:rPr>
          <w:rFonts w:eastAsia="宋体"/>
          <w:noProof/>
        </w:rPr>
        <mc:AlternateContent>
          <mc:Choice Requires="wps">
            <w:drawing>
              <wp:anchor distT="0" distB="0" distL="114300" distR="114300" simplePos="0" relativeHeight="251766784" behindDoc="0" locked="0" layoutInCell="1" allowOverlap="1" wp14:anchorId="2091D6DE" wp14:editId="15ECC796">
                <wp:simplePos x="0" y="0"/>
                <wp:positionH relativeFrom="column">
                  <wp:posOffset>510540</wp:posOffset>
                </wp:positionH>
                <wp:positionV relativeFrom="paragraph">
                  <wp:posOffset>221524</wp:posOffset>
                </wp:positionV>
                <wp:extent cx="2607945" cy="0"/>
                <wp:effectExtent l="0" t="76200" r="20955" b="9525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26" o:spid="_x0000_s1026" style="position:absolute;left:0;text-align:lef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17.45pt" to="245.5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" strokecolor="#40a7c2 [3048]">
                <v:stroke endarrow="block"/>
              </v:line>
            </w:pict>
          </mc:Fallback>
        </mc:AlternateContent>
      </w:r>
      <w:r w:rsidR="00E430F6" w:rsidRPr="00E430F6">
        <w:rPr>
          <w:rFonts w:eastAsia="宋体"/>
        </w:rPr>
        <w:t xml:space="preserve"> </w:t>
      </w:r>
      <w:r w:rsidR="008F401E">
        <w:rPr>
          <w:rFonts w:eastAsia="宋体"/>
        </w:rPr>
        <w:t xml:space="preserve">   </w:t>
      </w:r>
      <w:r w:rsidR="00E430F6" w:rsidRPr="00E430F6">
        <w:rPr>
          <w:rFonts w:eastAsia="宋体"/>
        </w:rPr>
        <w:t xml:space="preserve">for three years     </w:t>
      </w:r>
      <w:r w:rsidR="008F401E">
        <w:rPr>
          <w:rFonts w:eastAsia="宋体" w:hint="eastAsia"/>
        </w:rPr>
        <w:t xml:space="preserve">  </w:t>
      </w:r>
      <w:r w:rsidR="00E430F6" w:rsidRPr="00E430F6">
        <w:rPr>
          <w:rFonts w:eastAsia="宋体"/>
        </w:rPr>
        <w:t xml:space="preserve">       </w:t>
      </w:r>
      <w:r>
        <w:rPr>
          <w:rFonts w:eastAsia="宋体" w:hint="eastAsia"/>
        </w:rPr>
        <w:t xml:space="preserve"> </w:t>
      </w:r>
      <w:r w:rsidR="00E430F6" w:rsidRPr="00E430F6">
        <w:rPr>
          <w:rFonts w:eastAsia="宋体"/>
        </w:rPr>
        <w:t xml:space="preserve"> x</w:t>
      </w:r>
    </w:p>
    <w:p w:rsidR="00DD2927" w:rsidRDefault="008A0E57"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announced       now</w:t>
      </w:r>
    </w:p>
    <w:p w:rsidR="00DD2927" w:rsidRDefault="00E430F6" w:rsidP="00182A90">
      <w:pPr>
        <w:spacing w:after="84"/>
        <w:ind w:firstLine="480"/>
        <w:rPr>
          <w:lang w:eastAsia="zh-TW"/>
        </w:rPr>
      </w:pPr>
      <w:r w:rsidRPr="00E430F6">
        <w:rPr>
          <w:rFonts w:eastAsia="宋体" w:hint="eastAsia"/>
        </w:rPr>
        <w:t>这个句子的时间副词有</w:t>
      </w:r>
      <w:r w:rsidRPr="00E430F6">
        <w:rPr>
          <w:rFonts w:eastAsia="宋体"/>
        </w:rPr>
        <w:t>for three years</w:t>
      </w:r>
      <w:r w:rsidRPr="00E430F6">
        <w:rPr>
          <w:rFonts w:eastAsia="宋体" w:hint="eastAsia"/>
        </w:rPr>
        <w:t>这个介系词词组和</w:t>
      </w:r>
      <w:r w:rsidRPr="00E430F6">
        <w:rPr>
          <w:rFonts w:eastAsia="宋体"/>
        </w:rPr>
        <w:t>when</w:t>
      </w:r>
      <w:r w:rsidRPr="00E430F6">
        <w:rPr>
          <w:rFonts w:eastAsia="宋体" w:hint="eastAsia"/>
        </w:rPr>
        <w:t>引导的时间副词</w:t>
      </w:r>
      <w:r w:rsidR="00BF5096">
        <w:rPr>
          <w:rFonts w:eastAsia="宋体" w:hint="eastAsia"/>
        </w:rPr>
        <w:t>从句</w:t>
      </w:r>
      <w:r w:rsidRPr="00E430F6">
        <w:rPr>
          <w:rFonts w:eastAsia="宋体" w:hint="eastAsia"/>
        </w:rPr>
        <w:t>。从</w:t>
      </w:r>
      <w:r w:rsidRPr="00E430F6">
        <w:rPr>
          <w:rFonts w:eastAsia="宋体"/>
        </w:rPr>
        <w:t>when</w:t>
      </w:r>
      <w:r w:rsidR="00BF5096">
        <w:rPr>
          <w:rFonts w:eastAsia="宋体" w:hint="eastAsia"/>
        </w:rPr>
        <w:t>从句</w:t>
      </w:r>
      <w:r w:rsidRPr="00E430F6">
        <w:rPr>
          <w:rFonts w:eastAsia="宋体" w:hint="eastAsia"/>
        </w:rPr>
        <w:t>的过去式动词</w:t>
      </w:r>
      <w:r w:rsidRPr="00E430F6">
        <w:rPr>
          <w:rFonts w:eastAsia="宋体"/>
        </w:rPr>
        <w:t>announced</w:t>
      </w:r>
      <w:r w:rsidRPr="00E430F6">
        <w:rPr>
          <w:rFonts w:eastAsia="宋体" w:hint="eastAsia"/>
        </w:rPr>
        <w:t>来看，时间是在过去。再从介系词词组</w:t>
      </w:r>
      <w:r w:rsidRPr="00E430F6">
        <w:rPr>
          <w:rFonts w:eastAsia="宋体"/>
        </w:rPr>
        <w:t>for three years</w:t>
      </w:r>
      <w:r w:rsidRPr="00E430F6">
        <w:rPr>
          <w:rFonts w:eastAsia="宋体" w:hint="eastAsia"/>
        </w:rPr>
        <w:t>来看，它的时间应该是个截止箭头，表示「算到</w:t>
      </w:r>
      <w:r w:rsidRPr="00E430F6">
        <w:rPr>
          <w:rFonts w:eastAsia="宋体"/>
        </w:rPr>
        <w:t>decided</w:t>
      </w:r>
      <w:r w:rsidRPr="00E430F6">
        <w:rPr>
          <w:rFonts w:eastAsia="宋体" w:hint="eastAsia"/>
        </w:rPr>
        <w:t>为止已经有三年」，所以动词应采过去完成式</w:t>
      </w:r>
      <w:r w:rsidRPr="00E430F6">
        <w:rPr>
          <w:rFonts w:eastAsia="宋体"/>
        </w:rPr>
        <w:t>had been</w:t>
      </w:r>
      <w:r w:rsidRPr="00E430F6">
        <w:rPr>
          <w:rFonts w:eastAsia="宋体" w:hint="eastAsia"/>
        </w:rPr>
        <w:t>。后面的现在分词</w:t>
      </w:r>
      <w:r w:rsidRPr="00E430F6">
        <w:rPr>
          <w:rFonts w:eastAsia="宋体"/>
        </w:rPr>
        <w:t>preparing</w:t>
      </w:r>
      <w:r w:rsidRPr="00E430F6">
        <w:rPr>
          <w:rFonts w:eastAsia="宋体" w:hint="eastAsia"/>
        </w:rPr>
        <w:t>视为形容词补语，具有「进行」状态，表示这三年的时间学生「一直」都在准备。这就是一般文法书所谓的过去完成进行式。</w:t>
      </w:r>
    </w:p>
    <w:p w:rsidR="00DD2927" w:rsidRDefault="00E430F6" w:rsidP="00182A90">
      <w:pPr>
        <w:spacing w:after="84"/>
        <w:ind w:firstLine="480"/>
        <w:rPr>
          <w:lang w:eastAsia="zh-TW"/>
        </w:rPr>
      </w:pPr>
      <w:r w:rsidRPr="00E430F6">
        <w:rPr>
          <w:rFonts w:eastAsia="宋体" w:hint="eastAsia"/>
        </w:rPr>
        <w:t>像</w:t>
      </w:r>
      <w:r w:rsidRPr="00E430F6">
        <w:rPr>
          <w:rFonts w:eastAsia="宋体"/>
        </w:rPr>
        <w:t>for three years</w:t>
      </w:r>
      <w:r w:rsidRPr="00E430F6">
        <w:rPr>
          <w:rFonts w:eastAsia="宋体" w:hint="eastAsia"/>
        </w:rPr>
        <w:t>或</w:t>
      </w:r>
      <w:r w:rsidRPr="00E430F6">
        <w:rPr>
          <w:rFonts w:eastAsia="宋体"/>
        </w:rPr>
        <w:t>since three years ago</w:t>
      </w:r>
      <w:r w:rsidRPr="00E430F6">
        <w:rPr>
          <w:rFonts w:eastAsia="宋体" w:hint="eastAsia"/>
        </w:rPr>
        <w:t>之类的介系词词组，分别表示「为期有多久了」或「自从多久之前算起」，代表相同的意义：同样都用来表示「已经」有多久时间，所以通常都要采用完成式的动词。</w:t>
      </w:r>
    </w:p>
    <w:p w:rsidR="00DD2927" w:rsidRDefault="008A0E57" w:rsidP="00182A90">
      <w:pPr>
        <w:pStyle w:val="4"/>
        <w:spacing w:after="84"/>
        <w:rPr>
          <w:lang w:eastAsia="zh-TW"/>
        </w:rPr>
      </w:pPr>
      <w:r>
        <w:rPr>
          <w:rFonts w:hint="eastAsia"/>
        </w:rPr>
        <w:t>（</w:t>
      </w:r>
      <w:r>
        <w:rPr>
          <w:rFonts w:hint="eastAsia"/>
        </w:rPr>
        <w:t>2</w:t>
      </w:r>
      <w:r>
        <w:rPr>
          <w:rFonts w:hint="eastAsia"/>
        </w:rPr>
        <w:t>）</w:t>
      </w:r>
      <w:r w:rsidR="00E430F6" w:rsidRPr="00E430F6">
        <w:rPr>
          <w:rFonts w:hint="eastAsia"/>
        </w:rPr>
        <w:t>现在时间</w:t>
      </w:r>
    </w:p>
    <w:p w:rsidR="00DD2927" w:rsidRDefault="00E430F6" w:rsidP="00182A90">
      <w:pPr>
        <w:spacing w:after="84"/>
        <w:ind w:firstLine="480"/>
        <w:rPr>
          <w:lang w:eastAsia="zh-TW"/>
        </w:rPr>
      </w:pPr>
      <w:r w:rsidRPr="00E430F6">
        <w:rPr>
          <w:rFonts w:eastAsia="宋体" w:hint="eastAsia"/>
        </w:rPr>
        <w:t>如果上下文都没有交代或暗示截止时间为何、只说「已经完成」，那么通常都要采用现在完成式来表示。例如你告诉朋友说「那部电影我已经看过了」，话中虽然没有说明「在什么时候之前」已经看过，但是言下之意自然就是「现在</w:t>
      </w:r>
      <w:r w:rsidRPr="00E430F6">
        <w:rPr>
          <w:rFonts w:eastAsia="宋体" w:hint="eastAsia"/>
        </w:rPr>
        <w:lastRenderedPageBreak/>
        <w:t>以前」，所以该采用现在完成式，如下：</w:t>
      </w:r>
    </w:p>
    <w:p w:rsidR="00DD2927" w:rsidRDefault="00E430F6" w:rsidP="00182A90">
      <w:pPr>
        <w:spacing w:after="84"/>
        <w:ind w:firstLine="480"/>
        <w:rPr>
          <w:lang w:eastAsia="zh-TW"/>
        </w:rPr>
      </w:pPr>
      <w:r w:rsidRPr="00E430F6">
        <w:rPr>
          <w:rFonts w:eastAsia="宋体"/>
        </w:rPr>
        <w:t xml:space="preserve">I </w:t>
      </w:r>
      <w:r w:rsidRPr="00E430F6">
        <w:rPr>
          <w:rFonts w:eastAsia="宋体"/>
          <w:u w:val="single"/>
        </w:rPr>
        <w:t>have seen</w:t>
      </w:r>
      <w:r w:rsidRPr="00E430F6">
        <w:rPr>
          <w:rFonts w:eastAsia="宋体"/>
        </w:rPr>
        <w:t xml:space="preserve"> that movie.</w:t>
      </w:r>
    </w:p>
    <w:p w:rsidR="00DD2927" w:rsidRDefault="00E430F6" w:rsidP="00182A90">
      <w:pPr>
        <w:spacing w:after="84"/>
        <w:ind w:firstLine="480"/>
        <w:rPr>
          <w:lang w:eastAsia="zh-TW"/>
        </w:rPr>
      </w:pPr>
      <w:r w:rsidRPr="00E430F6">
        <w:rPr>
          <w:rFonts w:eastAsia="宋体" w:hint="eastAsia"/>
        </w:rPr>
        <w:t>换句话说：除非上下文有明言或者暗示其他的截止时间，否则完成式都应该采用现在完成式。请看几个例子：</w:t>
      </w:r>
    </w:p>
    <w:p w:rsidR="00785232" w:rsidRPr="00785232" w:rsidRDefault="00E430F6" w:rsidP="00182A90">
      <w:pPr>
        <w:spacing w:after="84"/>
        <w:ind w:firstLine="480"/>
        <w:rPr>
          <w:lang w:eastAsia="zh-TW"/>
        </w:rPr>
      </w:pPr>
      <w:r w:rsidRPr="00E430F6">
        <w:rPr>
          <w:rFonts w:eastAsia="宋体"/>
        </w:rPr>
        <w:t xml:space="preserve">You can’t enter </w:t>
      </w:r>
      <w:r w:rsidRPr="00E430F6">
        <w:rPr>
          <w:rFonts w:eastAsia="宋体"/>
          <w:u w:val="single"/>
        </w:rPr>
        <w:t>now</w:t>
      </w:r>
      <w:r w:rsidRPr="00E430F6">
        <w:rPr>
          <w:rFonts w:eastAsia="宋体"/>
        </w:rPr>
        <w:t xml:space="preserve"> because the concert </w:t>
      </w:r>
      <w:r w:rsidRPr="00E430F6">
        <w:rPr>
          <w:rFonts w:eastAsia="宋体"/>
          <w:u w:val="single"/>
        </w:rPr>
        <w:t>has already begun</w:t>
      </w:r>
      <w:r w:rsidRPr="00E430F6">
        <w:rPr>
          <w:rFonts w:eastAsia="宋体"/>
        </w:rPr>
        <w:t>.</w:t>
      </w:r>
    </w:p>
    <w:p w:rsidR="00DD2927" w:rsidRDefault="00E430F6" w:rsidP="00182A90">
      <w:pPr>
        <w:pStyle w:val="Preface"/>
        <w:spacing w:after="84"/>
        <w:ind w:firstLine="480"/>
        <w:rPr>
          <w:lang w:eastAsia="zh-TW"/>
        </w:rPr>
      </w:pPr>
      <w:r w:rsidRPr="00E430F6">
        <w:rPr>
          <w:rFonts w:hint="eastAsia"/>
        </w:rPr>
        <w:t>你现在不能进场，因为音乐会已经开始了。</w:t>
      </w:r>
    </w:p>
    <w:p w:rsidR="00785232" w:rsidRPr="00785232" w:rsidRDefault="00B1490C" w:rsidP="00182A90">
      <w:pPr>
        <w:spacing w:after="84"/>
        <w:ind w:firstLine="480"/>
        <w:rPr>
          <w:lang w:eastAsia="zh-TW"/>
        </w:rPr>
      </w:pPr>
      <w:r w:rsidRPr="008A0E57">
        <w:rPr>
          <w:noProof/>
        </w:rPr>
        <mc:AlternateContent>
          <mc:Choice Requires="wpg">
            <w:drawing>
              <wp:anchor distT="0" distB="0" distL="114300" distR="114300" simplePos="0" relativeHeight="251770880" behindDoc="0" locked="0" layoutInCell="1" allowOverlap="1" wp14:anchorId="48325190" wp14:editId="4D6FCE6A">
                <wp:simplePos x="0" y="0"/>
                <wp:positionH relativeFrom="column">
                  <wp:posOffset>664210</wp:posOffset>
                </wp:positionH>
                <wp:positionV relativeFrom="paragraph">
                  <wp:posOffset>210457</wp:posOffset>
                </wp:positionV>
                <wp:extent cx="770255" cy="344805"/>
                <wp:effectExtent l="38100" t="19050" r="106045" b="93345"/>
                <wp:wrapNone/>
                <wp:docPr id="31" name="组合 31"/>
                <wp:cNvGraphicFramePr/>
                <a:graphic xmlns:a="http://schemas.openxmlformats.org/drawingml/2006/main">
                  <a:graphicData uri="http://schemas.microsoft.com/office/word/2010/wordprocessingGroup">
                    <wpg:wgp>
                      <wpg:cNvGrpSpPr/>
                      <wpg:grpSpPr>
                        <a:xfrm>
                          <a:off x="0" y="0"/>
                          <a:ext cx="770255" cy="344805"/>
                          <a:chOff x="0" y="0"/>
                          <a:chExt cx="770467" cy="344805"/>
                        </a:xfrm>
                      </wpg:grpSpPr>
                      <wps:wsp>
                        <wps:cNvPr id="64" name="直接连接符 64"/>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65" name="直接连接符 65"/>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组合 31" o:spid="_x0000_s1026" style="position:absolute;left:0;text-align:left;margin-left:52.3pt;margin-top:16.55pt;width:60.65pt;height:27.15pt;z-index:251770880"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">
                <v:line id="直接连接符 64"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DR9sEAAADbAAAADwAAAGRycy9kb3ducmV2LnhtbESPQYvCMBSE74L/ITzBm6YuWqQaRQri&#10;Xrcr6PHRPNti81KaWOP++s2CsMdhZr5htvtgWjFQ7xrLChbzBARxaXXDlYLz93G2BuE8ssbWMil4&#10;kYP9bjzaYqbtk79oKHwlIoRdhgpq77tMSlfWZNDNbUccvZvtDfoo+0rqHp8Rblr5kSSpNNhwXKix&#10;o7ym8l48jIL8lafFfXUO2h5OadDD5Xj9OSk1nYTDBoSn4P/D7/anVpAu4e9L/AF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NH2wQAAANsAAAAPAAAAAAAAAAAAAAAA&#10;AKECAABkcnMvZG93bnJldi54bWxQSwUGAAAAAAQABAD5AAAAjwMAAAAA&#10;" strokecolor="#4f81bd [3204]" strokeweight="2pt">
                  <v:stroke endarrow="block"/>
                  <v:shadow on="t" color="black" opacity="24903f" origin=",.5" offset="0,.55556mm"/>
                </v:line>
                <v:line id="直接连接符 65" o:spid="_x0000_s1028" style="position:absolute;visibility:visible;mso-wrap-style:square" from="0,127" to="7620,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tHcAAAADbAAAADwAAAGRycy9kb3ducmV2LnhtbESPS4vCMBSF94L/IVzBnaYOKmNtKjpQ&#10;cDs+9neaa1ttbkoStf77iTAwy8N5fJxs05tWPMj5xrKC2TQBQVxa3XCl4HQsJp8gfEDW2FomBS/y&#10;sMmHgwxTbZ/8TY9DqEQcYZ+igjqELpXSlzUZ9FPbEUfvYp3BEKWrpHb4jOOmlR9JspQGG46EGjv6&#10;qqm8He4mQpKd3RXSH+fz7X21L84/TXV1So1H/XYNIlAf/sN/7b1WsFzA+0v8ATL/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SLR3AAAAA2wAAAA8AAAAAAAAAAAAAAAAA&#10;oQIAAGRycy9kb3ducmV2LnhtbFBLBQYAAAAABAAEAPkAAACOAwAAAAA=&#10;" strokecolor="#4f81bd [3204]" strokeweight="2pt">
                  <v:shadow on="t" color="black" opacity="24903f" origin=",.5" offset="0,.55556mm"/>
                </v:line>
              </v:group>
            </w:pict>
          </mc:Fallback>
        </mc:AlternateContent>
      </w:r>
      <w:r w:rsidR="00E430F6" w:rsidRPr="00E430F6">
        <w:rPr>
          <w:rFonts w:eastAsia="宋体" w:hint="eastAsia"/>
        </w:rPr>
        <w:t>图示：</w:t>
      </w:r>
    </w:p>
    <w:p w:rsidR="00785232" w:rsidRPr="00785232" w:rsidRDefault="008A0E57" w:rsidP="00182A90">
      <w:pPr>
        <w:spacing w:after="84"/>
        <w:ind w:firstLine="480"/>
        <w:rPr>
          <w:lang w:eastAsia="zh-TW"/>
        </w:rPr>
      </w:pPr>
      <w:r>
        <w:rPr>
          <w:rFonts w:eastAsia="宋体"/>
        </w:rPr>
        <w:t xml:space="preserve">     </w:t>
      </w:r>
      <w:r w:rsidR="00E430F6" w:rsidRPr="00E430F6">
        <w:rPr>
          <w:rFonts w:eastAsia="宋体"/>
        </w:rPr>
        <w:t>has begun</w:t>
      </w:r>
    </w:p>
    <w:p w:rsidR="00785232" w:rsidRPr="00785232" w:rsidRDefault="00B1490C" w:rsidP="00182A90">
      <w:pPr>
        <w:spacing w:after="84"/>
        <w:ind w:firstLine="480"/>
        <w:rPr>
          <w:lang w:eastAsia="zh-TW"/>
        </w:rPr>
      </w:pPr>
      <w:r w:rsidRPr="008A0E57">
        <w:rPr>
          <w:noProof/>
        </w:rPr>
        <mc:AlternateContent>
          <mc:Choice Requires="wps">
            <w:drawing>
              <wp:anchor distT="0" distB="0" distL="114300" distR="114300" simplePos="0" relativeHeight="251769856" behindDoc="0" locked="0" layoutInCell="1" allowOverlap="1" wp14:anchorId="514A904C" wp14:editId="348E97CA">
                <wp:simplePos x="0" y="0"/>
                <wp:positionH relativeFrom="column">
                  <wp:posOffset>422910</wp:posOffset>
                </wp:positionH>
                <wp:positionV relativeFrom="paragraph">
                  <wp:posOffset>158750</wp:posOffset>
                </wp:positionV>
                <wp:extent cx="2607945" cy="0"/>
                <wp:effectExtent l="0" t="76200" r="20955" b="9525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0" o:spid="_x0000_s1026" style="position:absolute;left:0;text-align:lef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2.5pt" to="238.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" strokecolor="#40a7c2 [3048]">
                <v:stroke endarrow="block"/>
              </v:line>
            </w:pict>
          </mc:Fallback>
        </mc:AlternateContent>
      </w:r>
      <w:r w:rsidR="00785232" w:rsidRPr="00785232">
        <w:rPr>
          <w:rFonts w:hint="eastAsia"/>
          <w:lang w:eastAsia="zh-TW"/>
        </w:rPr>
        <w:t xml:space="preserve">                                        </w:t>
      </w:r>
    </w:p>
    <w:p w:rsidR="00DD2927" w:rsidRDefault="008A0E57" w:rsidP="00182A90">
      <w:pPr>
        <w:spacing w:after="84"/>
        <w:ind w:firstLine="480"/>
        <w:rPr>
          <w:lang w:eastAsia="zh-TW"/>
        </w:rPr>
      </w:pPr>
      <w:r>
        <w:rPr>
          <w:rFonts w:eastAsia="宋体"/>
        </w:rPr>
        <w:t xml:space="preserve">                 </w:t>
      </w:r>
      <w:r w:rsidR="00E430F6"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这个句子并没有明确交代音乐会是什么时候开始的，只说「已经」开始。再从主要</w:t>
      </w:r>
      <w:r w:rsidR="00BF5096">
        <w:rPr>
          <w:rFonts w:eastAsia="宋体" w:hint="eastAsia"/>
        </w:rPr>
        <w:t>从句</w:t>
      </w:r>
      <w:r w:rsidRPr="00E430F6">
        <w:rPr>
          <w:rFonts w:eastAsia="宋体" w:hint="eastAsia"/>
        </w:rPr>
        <w:t>的时间副词</w:t>
      </w:r>
      <w:r w:rsidRPr="00E430F6">
        <w:rPr>
          <w:rFonts w:eastAsia="宋体"/>
        </w:rPr>
        <w:t>now</w:t>
      </w:r>
      <w:r w:rsidRPr="00E430F6">
        <w:rPr>
          <w:rFonts w:eastAsia="宋体" w:hint="eastAsia"/>
        </w:rPr>
        <w:t>来看，截止时间就是现在。换句话说，音乐会是在「现在」之前已经开始，所以该采用现在完成式。再看一个例子：</w:t>
      </w:r>
    </w:p>
    <w:p w:rsidR="00785232" w:rsidRPr="00785232" w:rsidRDefault="00E430F6" w:rsidP="00182A90">
      <w:pPr>
        <w:spacing w:after="84"/>
        <w:ind w:firstLine="480"/>
        <w:rPr>
          <w:lang w:eastAsia="zh-TW"/>
        </w:rPr>
      </w:pPr>
      <w:r w:rsidRPr="00E430F6">
        <w:rPr>
          <w:rFonts w:eastAsia="宋体"/>
        </w:rPr>
        <w:t xml:space="preserve">Everything that can be done </w:t>
      </w:r>
      <w:r w:rsidRPr="00E430F6">
        <w:rPr>
          <w:rFonts w:eastAsia="宋体"/>
          <w:u w:val="single"/>
        </w:rPr>
        <w:t>has been</w:t>
      </w:r>
      <w:r w:rsidRPr="00E430F6">
        <w:rPr>
          <w:rFonts w:eastAsia="宋体"/>
        </w:rPr>
        <w:t xml:space="preserve"> done; </w:t>
      </w:r>
      <w:r w:rsidRPr="00E430F6">
        <w:rPr>
          <w:rFonts w:eastAsia="宋体"/>
          <w:u w:val="single"/>
        </w:rPr>
        <w:t>now</w:t>
      </w:r>
      <w:r w:rsidRPr="00E430F6">
        <w:rPr>
          <w:rFonts w:eastAsia="宋体"/>
        </w:rPr>
        <w:t xml:space="preserve"> we can only wait and see.</w:t>
      </w:r>
    </w:p>
    <w:p w:rsidR="00DD2927" w:rsidRDefault="00E430F6" w:rsidP="00182A90">
      <w:pPr>
        <w:pStyle w:val="Preface"/>
        <w:spacing w:after="84"/>
        <w:ind w:firstLine="480"/>
        <w:rPr>
          <w:lang w:eastAsia="zh-TW"/>
        </w:rPr>
      </w:pPr>
      <w:r w:rsidRPr="00E430F6">
        <w:rPr>
          <w:rFonts w:hint="eastAsia"/>
        </w:rPr>
        <w:t>可以做的一切都已经做了，现在我们只能等着瞧。</w:t>
      </w:r>
    </w:p>
    <w:p w:rsidR="00785232" w:rsidRPr="00785232" w:rsidRDefault="00B1490C" w:rsidP="00182A90">
      <w:pPr>
        <w:spacing w:after="84"/>
        <w:ind w:firstLine="480"/>
        <w:rPr>
          <w:lang w:eastAsia="zh-TW"/>
        </w:rPr>
      </w:pPr>
      <w:r w:rsidRPr="008A0E57">
        <w:rPr>
          <w:noProof/>
        </w:rPr>
        <mc:AlternateContent>
          <mc:Choice Requires="wpg">
            <w:drawing>
              <wp:anchor distT="0" distB="0" distL="114300" distR="114300" simplePos="0" relativeHeight="251773952" behindDoc="0" locked="0" layoutInCell="1" allowOverlap="1" wp14:anchorId="1FC94EF4" wp14:editId="08E6B193">
                <wp:simplePos x="0" y="0"/>
                <wp:positionH relativeFrom="column">
                  <wp:posOffset>655320</wp:posOffset>
                </wp:positionH>
                <wp:positionV relativeFrom="paragraph">
                  <wp:posOffset>228237</wp:posOffset>
                </wp:positionV>
                <wp:extent cx="770255" cy="344805"/>
                <wp:effectExtent l="38100" t="19050" r="106045" b="93345"/>
                <wp:wrapNone/>
                <wp:docPr id="131" name="组合 131"/>
                <wp:cNvGraphicFramePr/>
                <a:graphic xmlns:a="http://schemas.openxmlformats.org/drawingml/2006/main">
                  <a:graphicData uri="http://schemas.microsoft.com/office/word/2010/wordprocessingGroup">
                    <wpg:wgp>
                      <wpg:cNvGrpSpPr/>
                      <wpg:grpSpPr>
                        <a:xfrm>
                          <a:off x="0" y="0"/>
                          <a:ext cx="770255" cy="344805"/>
                          <a:chOff x="0" y="0"/>
                          <a:chExt cx="770467" cy="344805"/>
                        </a:xfrm>
                      </wpg:grpSpPr>
                      <wps:wsp>
                        <wps:cNvPr id="132" name="直接连接符 132"/>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33" name="直接连接符 133"/>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组合 131" o:spid="_x0000_s1026" style="position:absolute;left:0;text-align:left;margin-left:51.6pt;margin-top:17.95pt;width:60.65pt;height:27.15pt;z-index:251773952"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">
                <v:line id="直接连接符 132"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ArlcAAAADcAAAADwAAAGRycy9kb3ducmV2LnhtbERPTYvCMBC9L/gfwgje1lTFItUoUhC9&#10;bhV2j0MztsVmUppY4/76zYLgbR7vcza7YFoxUO8aywpm0wQEcWl1w5WCy/nwuQLhPLLG1jIpeJKD&#10;3Xb0scFM2wd/0VD4SsQQdhkqqL3vMildWZNBN7UdceSutjfoI+wrqXt8xHDTynmSpNJgw7Ghxo7y&#10;mspbcTcK8meeFrflJWi7P6ZBD9+Hn9+jUpNx2K9BeAr+LX65TzrOX8zh/5l4gd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wK5XAAAAA3AAAAA8AAAAAAAAAAAAAAAAA&#10;oQIAAGRycy9kb3ducmV2LnhtbFBLBQYAAAAABAAEAPkAAACOAwAAAAA=&#10;" strokecolor="#4f81bd [3204]" strokeweight="2pt">
                  <v:stroke endarrow="block"/>
                  <v:shadow on="t" color="black" opacity="24903f" origin=",.5" offset="0,.55556mm"/>
                </v:line>
                <v:line id="直接连接符 133" o:spid="_x0000_s1028" style="position:absolute;visibility:visible;mso-wrap-style:square" from="0,127" to="7620,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QieMMAAADcAAAADwAAAGRycy9kb3ducmV2LnhtbESPzW7CMBCE75V4B2uReisOP0I0xUQB&#10;KRJXoL0v8TZJideRbZL07XGlStx2NbPzzW6z0bSiJ+cbywrmswQEcWl1w5WCz0vxtgHhA7LG1jIp&#10;+CUP2W7yssVU24FP1J9DJWII+xQV1CF0qZS+rMmgn9mOOGrf1hkMcXWV1A6HGG5auUiStTTYcCTU&#10;2NGhpvJ2vpsISfZ2X0h/Wa3y+/ux+Lo21Y9T6nU65h8gAo3haf6/PupYf7mEv2fiBHL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kInjDAAAA3AAAAA8AAAAAAAAAAAAA&#10;AAAAoQIAAGRycy9kb3ducmV2LnhtbFBLBQYAAAAABAAEAPkAAACRAwAAAAA=&#10;" strokecolor="#4f81bd [3204]" strokeweight="2pt">
                  <v:shadow on="t" color="black" opacity="24903f" origin=",.5" offset="0,.55556mm"/>
                </v:line>
              </v:group>
            </w:pict>
          </mc:Fallback>
        </mc:AlternateContent>
      </w:r>
      <w:r w:rsidR="00E430F6" w:rsidRPr="00E430F6">
        <w:rPr>
          <w:rFonts w:eastAsia="宋体" w:hint="eastAsia"/>
        </w:rPr>
        <w:t>图示：</w:t>
      </w:r>
    </w:p>
    <w:p w:rsidR="00785232" w:rsidRPr="00785232" w:rsidRDefault="008A0E57" w:rsidP="00182A90">
      <w:pPr>
        <w:spacing w:after="84"/>
        <w:ind w:firstLine="480"/>
        <w:rPr>
          <w:lang w:eastAsia="zh-TW"/>
        </w:rPr>
      </w:pPr>
      <w:r>
        <w:rPr>
          <w:rFonts w:eastAsia="宋体"/>
        </w:rPr>
        <w:t xml:space="preserve">      </w:t>
      </w:r>
      <w:r w:rsidR="00E430F6" w:rsidRPr="00E430F6">
        <w:rPr>
          <w:rFonts w:eastAsia="宋体"/>
        </w:rPr>
        <w:t>has been</w:t>
      </w:r>
    </w:p>
    <w:p w:rsidR="00785232" w:rsidRPr="00785232" w:rsidRDefault="008A0E57" w:rsidP="00182A90">
      <w:pPr>
        <w:spacing w:after="84"/>
        <w:ind w:firstLine="480"/>
        <w:rPr>
          <w:lang w:eastAsia="zh-TW"/>
        </w:rPr>
      </w:pPr>
      <w:r w:rsidRPr="008A0E57">
        <w:rPr>
          <w:noProof/>
        </w:rPr>
        <mc:AlternateContent>
          <mc:Choice Requires="wps">
            <w:drawing>
              <wp:anchor distT="0" distB="0" distL="114300" distR="114300" simplePos="0" relativeHeight="251772928" behindDoc="0" locked="0" layoutInCell="1" allowOverlap="1" wp14:anchorId="33D3611D" wp14:editId="4F417571">
                <wp:simplePos x="0" y="0"/>
                <wp:positionH relativeFrom="column">
                  <wp:posOffset>414020</wp:posOffset>
                </wp:positionH>
                <wp:positionV relativeFrom="paragraph">
                  <wp:posOffset>153942</wp:posOffset>
                </wp:positionV>
                <wp:extent cx="2607945" cy="0"/>
                <wp:effectExtent l="0" t="76200" r="20955" b="9525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pt,12.1pt" to="237.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" strokecolor="#40a7c2 [3048]">
                <v:stroke endarrow="block"/>
              </v:line>
            </w:pict>
          </mc:Fallback>
        </mc:AlternateContent>
      </w:r>
      <w:r w:rsidR="00785232" w:rsidRPr="00785232">
        <w:rPr>
          <w:rFonts w:hint="eastAsia"/>
          <w:lang w:eastAsia="zh-TW"/>
        </w:rPr>
        <w:t xml:space="preserve">                                        </w:t>
      </w:r>
    </w:p>
    <w:p w:rsidR="00DD2927" w:rsidRDefault="008A0E57"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的动词采用的是</w:t>
      </w:r>
      <w:r w:rsidRPr="00E430F6">
        <w:rPr>
          <w:rFonts w:eastAsia="宋体"/>
        </w:rPr>
        <w:t>be</w:t>
      </w:r>
      <w:r w:rsidRPr="00E430F6">
        <w:rPr>
          <w:rFonts w:eastAsia="宋体" w:hint="eastAsia"/>
        </w:rPr>
        <w:t>动词的现在完成式</w:t>
      </w:r>
      <w:r w:rsidRPr="00E430F6">
        <w:rPr>
          <w:rFonts w:eastAsia="宋体"/>
        </w:rPr>
        <w:t>has been</w:t>
      </w:r>
      <w:r w:rsidRPr="00E430F6">
        <w:rPr>
          <w:rFonts w:eastAsia="宋体" w:hint="eastAsia"/>
        </w:rPr>
        <w:t>，表示「到现在为止已经」（</w:t>
      </w:r>
      <w:r w:rsidRPr="00E430F6">
        <w:rPr>
          <w:rFonts w:eastAsia="宋体"/>
        </w:rPr>
        <w:t>be</w:t>
      </w:r>
      <w:r w:rsidRPr="00E430F6">
        <w:rPr>
          <w:rFonts w:eastAsia="宋体" w:hint="eastAsia"/>
        </w:rPr>
        <w:t>动词本身无意义、不须翻译），后面的过去分词</w:t>
      </w:r>
      <w:r w:rsidRPr="00E430F6">
        <w:rPr>
          <w:rFonts w:eastAsia="宋体"/>
        </w:rPr>
        <w:t>done</w:t>
      </w:r>
      <w:r w:rsidRPr="00E430F6">
        <w:rPr>
          <w:rFonts w:eastAsia="宋体" w:hint="eastAsia"/>
        </w:rPr>
        <w:t>当形容词补语看待、表示「被做完」，形容主词</w:t>
      </w:r>
      <w:r w:rsidRPr="00E430F6">
        <w:rPr>
          <w:rFonts w:eastAsia="宋体"/>
        </w:rPr>
        <w:t>everything</w:t>
      </w:r>
      <w:r w:rsidRPr="00E430F6">
        <w:rPr>
          <w:rFonts w:eastAsia="宋体" w:hint="eastAsia"/>
        </w:rPr>
        <w:t>。这就是一般文法书所谓的现在完成被动态。</w:t>
      </w:r>
    </w:p>
    <w:p w:rsidR="00785232" w:rsidRPr="00785232" w:rsidRDefault="00E430F6" w:rsidP="00182A90">
      <w:pPr>
        <w:spacing w:after="84"/>
        <w:ind w:firstLine="480"/>
        <w:rPr>
          <w:lang w:eastAsia="zh-TW"/>
        </w:rPr>
      </w:pPr>
      <w:r w:rsidRPr="00E430F6">
        <w:rPr>
          <w:rFonts w:eastAsia="宋体"/>
        </w:rPr>
        <w:t xml:space="preserve">Those marathon runners </w:t>
      </w:r>
      <w:r w:rsidRPr="00E430F6">
        <w:rPr>
          <w:rFonts w:eastAsia="宋体"/>
          <w:u w:val="single"/>
        </w:rPr>
        <w:t>have been</w:t>
      </w:r>
      <w:r w:rsidRPr="00E430F6">
        <w:rPr>
          <w:rFonts w:eastAsia="宋体"/>
        </w:rPr>
        <w:t xml:space="preserve"> running </w:t>
      </w:r>
      <w:r w:rsidRPr="00E430F6">
        <w:rPr>
          <w:rFonts w:eastAsia="宋体"/>
          <w:u w:val="single"/>
        </w:rPr>
        <w:t>for two whole hours</w:t>
      </w:r>
      <w:r w:rsidRPr="00E430F6">
        <w:rPr>
          <w:rFonts w:eastAsia="宋体"/>
        </w:rPr>
        <w:t xml:space="preserve"> without stop </w:t>
      </w:r>
      <w:r w:rsidRPr="00E430F6">
        <w:rPr>
          <w:rFonts w:eastAsia="宋体"/>
          <w:u w:val="single"/>
        </w:rPr>
        <w:t>now</w:t>
      </w:r>
      <w:r w:rsidRPr="00E430F6">
        <w:rPr>
          <w:rFonts w:eastAsia="宋体"/>
        </w:rPr>
        <w:t>.</w:t>
      </w:r>
    </w:p>
    <w:p w:rsidR="00DD2927" w:rsidRDefault="00E430F6" w:rsidP="00182A90">
      <w:pPr>
        <w:pStyle w:val="Preface"/>
        <w:spacing w:after="84"/>
        <w:ind w:firstLine="480"/>
        <w:rPr>
          <w:lang w:eastAsia="zh-TW"/>
        </w:rPr>
      </w:pPr>
      <w:r w:rsidRPr="00E430F6">
        <w:rPr>
          <w:rFonts w:hint="eastAsia"/>
        </w:rPr>
        <w:t>那些马拉松选手目前为止已经整整跑了两个小时没有休息。</w:t>
      </w:r>
    </w:p>
    <w:p w:rsidR="008A0E57" w:rsidRPr="008F401E" w:rsidRDefault="00B1490C" w:rsidP="00182A90">
      <w:pPr>
        <w:spacing w:after="84"/>
        <w:ind w:firstLine="480"/>
      </w:pPr>
      <w:r w:rsidRPr="008A0E57">
        <w:rPr>
          <w:noProof/>
        </w:rPr>
        <mc:AlternateContent>
          <mc:Choice Requires="wpg">
            <w:drawing>
              <wp:anchor distT="0" distB="0" distL="114300" distR="114300" simplePos="0" relativeHeight="251777024" behindDoc="0" locked="0" layoutInCell="1" allowOverlap="1" wp14:anchorId="79363DA4" wp14:editId="30E7B165">
                <wp:simplePos x="0" y="0"/>
                <wp:positionH relativeFrom="column">
                  <wp:posOffset>631825</wp:posOffset>
                </wp:positionH>
                <wp:positionV relativeFrom="paragraph">
                  <wp:posOffset>224427</wp:posOffset>
                </wp:positionV>
                <wp:extent cx="1300480" cy="467995"/>
                <wp:effectExtent l="38100" t="19050" r="71120" b="84455"/>
                <wp:wrapNone/>
                <wp:docPr id="135" name="组合 135"/>
                <wp:cNvGraphicFramePr/>
                <a:graphic xmlns:a="http://schemas.openxmlformats.org/drawingml/2006/main">
                  <a:graphicData uri="http://schemas.microsoft.com/office/word/2010/wordprocessingGroup">
                    <wpg:wgp>
                      <wpg:cNvGrpSpPr/>
                      <wpg:grpSpPr>
                        <a:xfrm>
                          <a:off x="0" y="0"/>
                          <a:ext cx="1300480" cy="467995"/>
                          <a:chOff x="0" y="0"/>
                          <a:chExt cx="770467" cy="344805"/>
                        </a:xfrm>
                      </wpg:grpSpPr>
                      <wps:wsp>
                        <wps:cNvPr id="136" name="直接连接符 136"/>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37" name="直接连接符 137"/>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35" o:spid="_x0000_s1026" style="position:absolute;left:0;text-align:left;margin-left:49.75pt;margin-top:17.65pt;width:102.4pt;height:36.85pt;z-index:251777024;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">
                <v:line id="直接连接符 136"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stlsAAAADcAAAADwAAAGRycy9kb3ducmV2LnhtbERPTYvCMBC9L+x/CCN4W1OVLdI1ihRE&#10;r1ZBj0Mz2xabSWmyNfrrjbDgbR7vc5brYFoxUO8aywqmkwQEcWl1w5WC03H7tQDhPLLG1jIpuJOD&#10;9erzY4mZtjc+0FD4SsQQdhkqqL3vMildWZNBN7EdceR+bW/QR9hXUvd4i+GmlbMkSaXBhmNDjR3l&#10;NZXX4s8oyO95Wly/T0HbzS4NejhvL4+dUuNR2PyA8BT8W/zv3us4f57C65l4gV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LLZbAAAAA3AAAAA8AAAAAAAAAAAAAAAAA&#10;oQIAAGRycy9kb3ducmV2LnhtbFBLBQYAAAAABAAEAPkAAACOAwAAAAA=&#10;" strokecolor="#4f81bd [3204]" strokeweight="2pt">
                  <v:stroke endarrow="block"/>
                  <v:shadow on="t" color="black" opacity="24903f" origin=",.5" offset="0,.55556mm"/>
                </v:line>
                <v:line id="直接连接符 137" o:spid="_x0000_s1028" style="position:absolute;visibility:visible;mso-wrap-style:square" from="0,127" to="7620,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8ke8MAAADcAAAADwAAAGRycy9kb3ducmV2LnhtbESPS2/CMBCE75X4D9YicSsONOojYBBU&#10;isS10N638ZIE4nVkOw/+PUaq1NuuZna+2fV2NI3oyfnasoLFPAFBXFhdc6ng+5Q/v4PwAVljY5kU&#10;3MjDdjN5WmOm7cBf1B9DKWII+wwVVCG0mZS+qMign9uWOGpn6wyGuLpSaodDDDeNXCbJqzRYcyRU&#10;2NJnRcX12JkISfZ2n0t/StNd93HIf37r8uKUmk3H3QpEoDH8m/+uDzrWf3mDxzNxArm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fJHvDAAAA3AAAAA8AAAAAAAAAAAAA&#10;AAAAoQIAAGRycy9kb3ducmV2LnhtbFBLBQYAAAAABAAEAPkAAACRAwAAAAA=&#10;" strokecolor="#4f81bd [3204]" strokeweight="2pt">
                  <v:shadow on="t" color="black" opacity="24903f" origin=",.5" offset="0,.55556mm"/>
                </v:line>
              </v:group>
            </w:pict>
          </mc:Fallback>
        </mc:AlternateContent>
      </w:r>
      <w:r w:rsidR="00E430F6" w:rsidRPr="00E430F6">
        <w:rPr>
          <w:rFonts w:eastAsia="宋体" w:hint="eastAsia"/>
        </w:rPr>
        <w:t>图示：</w:t>
      </w:r>
      <w:r w:rsidR="00E430F6" w:rsidRPr="00E430F6">
        <w:rPr>
          <w:rFonts w:eastAsia="宋体"/>
        </w:rPr>
        <w:t xml:space="preserve">                </w:t>
      </w:r>
    </w:p>
    <w:p w:rsidR="00785232" w:rsidRPr="00785232" w:rsidRDefault="00E430F6" w:rsidP="00182A90">
      <w:pPr>
        <w:spacing w:after="84"/>
        <w:ind w:firstLineChars="500" w:firstLine="1200"/>
        <w:rPr>
          <w:lang w:eastAsia="zh-TW"/>
        </w:rPr>
      </w:pPr>
      <w:r w:rsidRPr="00E430F6">
        <w:rPr>
          <w:rFonts w:eastAsia="宋体"/>
        </w:rPr>
        <w:t>have been</w:t>
      </w:r>
    </w:p>
    <w:p w:rsidR="00785232" w:rsidRPr="00785232" w:rsidRDefault="008A0E57" w:rsidP="00182A90">
      <w:pPr>
        <w:spacing w:after="84"/>
        <w:ind w:firstLine="480"/>
        <w:rPr>
          <w:lang w:eastAsia="zh-TW"/>
        </w:rPr>
      </w:pPr>
      <w:r w:rsidRPr="008A0E57">
        <w:rPr>
          <w:noProof/>
        </w:rPr>
        <mc:AlternateContent>
          <mc:Choice Requires="wps">
            <w:drawing>
              <wp:anchor distT="0" distB="0" distL="114300" distR="114300" simplePos="0" relativeHeight="251776000" behindDoc="0" locked="0" layoutInCell="1" allowOverlap="1" wp14:anchorId="58BCC8E6" wp14:editId="5D7400F6">
                <wp:simplePos x="0" y="0"/>
                <wp:positionH relativeFrom="column">
                  <wp:posOffset>487680</wp:posOffset>
                </wp:positionH>
                <wp:positionV relativeFrom="paragraph">
                  <wp:posOffset>229235</wp:posOffset>
                </wp:positionV>
                <wp:extent cx="2607945" cy="0"/>
                <wp:effectExtent l="0" t="76200" r="20955" b="95250"/>
                <wp:wrapNone/>
                <wp:docPr id="134" name="直接连接符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34"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8.05pt" to="243.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" strokecolor="#40a7c2 [3048]">
                <v:stroke endarrow="block"/>
              </v:line>
            </w:pict>
          </mc:Fallback>
        </mc:AlternateContent>
      </w:r>
      <w:r>
        <w:rPr>
          <w:rFonts w:eastAsia="宋体"/>
        </w:rPr>
        <w:t xml:space="preserve">  </w:t>
      </w:r>
      <w:r w:rsidR="00E430F6" w:rsidRPr="00E430F6">
        <w:rPr>
          <w:rFonts w:eastAsia="宋体"/>
        </w:rPr>
        <w:t xml:space="preserve"> for two whole hours</w:t>
      </w:r>
      <w:r w:rsidR="00785232" w:rsidRPr="00785232">
        <w:rPr>
          <w:rFonts w:hint="eastAsia"/>
          <w:lang w:eastAsia="zh-TW"/>
        </w:rPr>
        <w:t xml:space="preserve"> </w:t>
      </w:r>
    </w:p>
    <w:p w:rsidR="00DD2927" w:rsidRDefault="008A0E57" w:rsidP="00182A90">
      <w:pPr>
        <w:spacing w:after="84"/>
        <w:ind w:firstLine="480"/>
        <w:rPr>
          <w:lang w:eastAsia="zh-TW"/>
        </w:rPr>
      </w:pPr>
      <w:r>
        <w:rPr>
          <w:rFonts w:eastAsia="宋体"/>
        </w:rPr>
        <w:t xml:space="preserve">                        </w:t>
      </w:r>
      <w:r w:rsidR="00E430F6"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这个句子的时间副词有</w:t>
      </w:r>
      <w:r w:rsidRPr="00E430F6">
        <w:rPr>
          <w:rFonts w:eastAsia="宋体"/>
        </w:rPr>
        <w:t>now</w:t>
      </w:r>
      <w:r w:rsidRPr="00E430F6">
        <w:rPr>
          <w:rFonts w:eastAsia="宋体" w:hint="eastAsia"/>
        </w:rPr>
        <w:t>以及介系词词组</w:t>
      </w:r>
      <w:r w:rsidRPr="00E430F6">
        <w:rPr>
          <w:rFonts w:eastAsia="宋体"/>
        </w:rPr>
        <w:t>for two whole hours</w:t>
      </w:r>
      <w:r w:rsidRPr="00E430F6">
        <w:rPr>
          <w:rFonts w:eastAsia="宋体" w:hint="eastAsia"/>
        </w:rPr>
        <w:t>，意思是「算到现在为止整整有两个小时」，很明显是一个以</w:t>
      </w:r>
      <w:r w:rsidRPr="00E430F6">
        <w:rPr>
          <w:rFonts w:eastAsia="宋体"/>
        </w:rPr>
        <w:t>now</w:t>
      </w:r>
      <w:r w:rsidRPr="00E430F6">
        <w:rPr>
          <w:rFonts w:eastAsia="宋体" w:hint="eastAsia"/>
        </w:rPr>
        <w:t>为截止时间的箭头、应该采用现在完成式，所以动词是</w:t>
      </w:r>
      <w:r w:rsidRPr="00E430F6">
        <w:rPr>
          <w:rFonts w:eastAsia="宋体"/>
        </w:rPr>
        <w:t>have been</w:t>
      </w:r>
      <w:r w:rsidRPr="00E430F6">
        <w:rPr>
          <w:rFonts w:eastAsia="宋体" w:hint="eastAsia"/>
        </w:rPr>
        <w:t>。后面的现在分词</w:t>
      </w:r>
      <w:r w:rsidRPr="00E430F6">
        <w:rPr>
          <w:rFonts w:eastAsia="宋体"/>
        </w:rPr>
        <w:t>running</w:t>
      </w:r>
      <w:r w:rsidRPr="00E430F6">
        <w:rPr>
          <w:rFonts w:eastAsia="宋体" w:hint="eastAsia"/>
        </w:rPr>
        <w:t>当形容词补语看待，形容主词</w:t>
      </w:r>
      <w:r w:rsidRPr="00E430F6">
        <w:rPr>
          <w:rFonts w:eastAsia="宋体"/>
        </w:rPr>
        <w:t>runners</w:t>
      </w:r>
      <w:r w:rsidRPr="00E430F6">
        <w:rPr>
          <w:rFonts w:eastAsia="宋体" w:hint="eastAsia"/>
        </w:rPr>
        <w:t>。字尾的</w:t>
      </w:r>
      <w:r w:rsidRPr="00E430F6">
        <w:rPr>
          <w:rFonts w:eastAsia="宋体"/>
        </w:rPr>
        <w:t>-ing</w:t>
      </w:r>
      <w:r w:rsidRPr="00E430F6">
        <w:rPr>
          <w:rFonts w:eastAsia="宋体" w:hint="eastAsia"/>
        </w:rPr>
        <w:t>表示进行状态，所以</w:t>
      </w:r>
      <w:r w:rsidRPr="00E430F6">
        <w:rPr>
          <w:rFonts w:eastAsia="宋体"/>
        </w:rPr>
        <w:t>running</w:t>
      </w:r>
      <w:r w:rsidRPr="00E430F6">
        <w:rPr>
          <w:rFonts w:eastAsia="宋体" w:hint="eastAsia"/>
        </w:rPr>
        <w:t>要解</w:t>
      </w:r>
      <w:r w:rsidRPr="00E430F6">
        <w:rPr>
          <w:rFonts w:eastAsia="宋体" w:hint="eastAsia"/>
        </w:rPr>
        <w:lastRenderedPageBreak/>
        <w:t>释为「一直在跑」。这就是一般文法书所谓的现在完成进行式。</w:t>
      </w:r>
    </w:p>
    <w:p w:rsidR="00DD2927" w:rsidRDefault="00E430F6" w:rsidP="00182A90">
      <w:pPr>
        <w:spacing w:after="84"/>
        <w:ind w:firstLine="480"/>
        <w:rPr>
          <w:lang w:eastAsia="zh-TW"/>
        </w:rPr>
      </w:pPr>
      <w:r w:rsidRPr="00E430F6">
        <w:rPr>
          <w:rFonts w:eastAsia="宋体" w:hint="eastAsia"/>
        </w:rPr>
        <w:t>完成式动词后面有没有现在分词的补语，有时候并无差别、有时候则会造成不一样的意思。请比较一下这两个句子：</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have lived</w:t>
      </w:r>
      <w:r w:rsidRPr="00E430F6">
        <w:rPr>
          <w:rFonts w:eastAsia="宋体"/>
        </w:rPr>
        <w:t xml:space="preserve"> here </w:t>
      </w:r>
      <w:r w:rsidRPr="00E430F6">
        <w:rPr>
          <w:rFonts w:eastAsia="宋体"/>
          <w:u w:val="single"/>
        </w:rPr>
        <w:t>for 20 years</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have been</w:t>
      </w:r>
      <w:r w:rsidRPr="00E430F6">
        <w:rPr>
          <w:rFonts w:eastAsia="宋体"/>
        </w:rPr>
        <w:t xml:space="preserve"> living here </w:t>
      </w:r>
      <w:r w:rsidRPr="00E430F6">
        <w:rPr>
          <w:rFonts w:eastAsia="宋体"/>
          <w:u w:val="single"/>
        </w:rPr>
        <w:t>for 20 years</w:t>
      </w:r>
      <w:r w:rsidRPr="00E430F6">
        <w:rPr>
          <w:rFonts w:eastAsia="宋体"/>
        </w:rPr>
        <w:t>.</w:t>
      </w:r>
    </w:p>
    <w:p w:rsidR="00785232" w:rsidRPr="00785232" w:rsidRDefault="00B1490C" w:rsidP="00182A90">
      <w:pPr>
        <w:spacing w:after="84"/>
        <w:ind w:firstLine="480"/>
        <w:rPr>
          <w:lang w:eastAsia="zh-TW"/>
        </w:rPr>
      </w:pPr>
      <w:r w:rsidRPr="006D6E67">
        <w:rPr>
          <w:rFonts w:eastAsia="宋体"/>
          <w:noProof/>
        </w:rPr>
        <mc:AlternateContent>
          <mc:Choice Requires="wpg">
            <w:drawing>
              <wp:anchor distT="0" distB="0" distL="114300" distR="114300" simplePos="0" relativeHeight="251780096" behindDoc="0" locked="0" layoutInCell="1" allowOverlap="1" wp14:anchorId="5FD0A2C1" wp14:editId="6200A2F3">
                <wp:simplePos x="0" y="0"/>
                <wp:positionH relativeFrom="column">
                  <wp:posOffset>631825</wp:posOffset>
                </wp:positionH>
                <wp:positionV relativeFrom="paragraph">
                  <wp:posOffset>219347</wp:posOffset>
                </wp:positionV>
                <wp:extent cx="1300480" cy="755015"/>
                <wp:effectExtent l="38100" t="38100" r="71120" b="83185"/>
                <wp:wrapNone/>
                <wp:docPr id="139" name="组合 139"/>
                <wp:cNvGraphicFramePr/>
                <a:graphic xmlns:a="http://schemas.openxmlformats.org/drawingml/2006/main">
                  <a:graphicData uri="http://schemas.microsoft.com/office/word/2010/wordprocessingGroup">
                    <wpg:wgp>
                      <wpg:cNvGrpSpPr/>
                      <wpg:grpSpPr>
                        <a:xfrm>
                          <a:off x="0" y="0"/>
                          <a:ext cx="1300480" cy="755015"/>
                          <a:chOff x="0" y="0"/>
                          <a:chExt cx="770467" cy="344805"/>
                        </a:xfrm>
                      </wpg:grpSpPr>
                      <wps:wsp>
                        <wps:cNvPr id="140" name="直接连接符 140"/>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41" name="直接连接符 141"/>
                        <wps:cNvCnPr/>
                        <wps:spPr>
                          <a:xfrm>
                            <a:off x="0" y="4284"/>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39" o:spid="_x0000_s1026" style="position:absolute;left:0;text-align:left;margin-left:49.75pt;margin-top:17.25pt;width:102.4pt;height:59.45pt;z-index:251780096;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">
                <v:line id="直接连接符 140"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hjBMQAAADcAAAADwAAAGRycy9kb3ducmV2LnhtbESPQWvCQBCF74L/YRmhN91Y2lBSV5GA&#10;2Guj0B6H7JgEs7Mhu41rf33nUPA2w3vz3jebXXK9mmgMnWcD61UGirj2tuPGwPl0WL6BChHZYu+Z&#10;DNwpwG47n22wsP7GnzRVsVESwqFAA22MQ6F1qFtyGFZ+IBbt4keHUdax0XbEm4S7Xj9nWa4ddiwN&#10;LQ5UtlRfqx9noLyXeXV9PSfr98c82enr8P17NOZpkfbvoCKl+DD/X39YwX8RfHlGJt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GMExAAAANwAAAAPAAAAAAAAAAAA&#10;AAAAAKECAABkcnMvZG93bnJldi54bWxQSwUGAAAAAAQABAD5AAAAkgMAAAAA&#10;" strokecolor="#4f81bd [3204]" strokeweight="2pt">
                  <v:stroke endarrow="block"/>
                  <v:shadow on="t" color="black" opacity="24903f" origin=",.5" offset="0,.55556mm"/>
                </v:line>
                <v:line id="直接连接符 141" o:spid="_x0000_s1028" style="position:absolute;visibility:visible;mso-wrap-style:square" from="0,42" to="76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xq6cAAAADcAAAADwAAAGRycy9kb3ducmV2LnhtbESPQYvCMBCF74L/IYywN02VIms1igoF&#10;r+p6H5uxrTaTkkTt/nsjCN5meG/e92ax6kwjHuR8bVnBeJSAIC6srrlU8HfMh78gfEDW2FgmBf/k&#10;YbXs9xaYafvkPT0OoRQxhH2GCqoQ2kxKX1Rk0I9sSxy1i3UGQ1xdKbXDZww3jZwkyVQarDkSKmxp&#10;W1FxO9xNhCQbu8mlP6bp+j7b5adzXV6dUj+Dbj0HEagLX/Pneqdj/XQM72fiBH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C8aunAAAAA3AAAAA8AAAAAAAAAAAAAAAAA&#10;oQIAAGRycy9kb3ducmV2LnhtbFBLBQYAAAAABAAEAPkAAACOAwAAAAA=&#10;" strokecolor="#4f81bd [3204]" strokeweight="2pt">
                  <v:shadow on="t" color="black" opacity="24903f" origin=",.5" offset="0,.55556mm"/>
                </v:line>
              </v:group>
            </w:pict>
          </mc:Fallback>
        </mc:AlternateContent>
      </w:r>
      <w:r w:rsidR="00E430F6" w:rsidRPr="00E430F6">
        <w:rPr>
          <w:rFonts w:eastAsia="宋体" w:hint="eastAsia"/>
        </w:rPr>
        <w:t>图示：</w:t>
      </w:r>
    </w:p>
    <w:p w:rsidR="00785232" w:rsidRPr="00785232" w:rsidRDefault="006D6E67" w:rsidP="00182A90">
      <w:pPr>
        <w:spacing w:after="84"/>
        <w:ind w:firstLine="480"/>
        <w:rPr>
          <w:lang w:eastAsia="zh-TW"/>
        </w:rPr>
      </w:pPr>
      <w:r>
        <w:rPr>
          <w:rFonts w:eastAsia="宋体"/>
        </w:rPr>
        <w:t xml:space="preserve">           </w:t>
      </w:r>
      <w:r w:rsidR="00E430F6" w:rsidRPr="00E430F6">
        <w:rPr>
          <w:rFonts w:eastAsia="宋体"/>
        </w:rPr>
        <w:t>have lived</w:t>
      </w:r>
    </w:p>
    <w:p w:rsidR="00785232" w:rsidRPr="00785232" w:rsidRDefault="006D6E67" w:rsidP="00182A90">
      <w:pPr>
        <w:spacing w:after="84"/>
        <w:ind w:firstLine="480"/>
        <w:rPr>
          <w:lang w:eastAsia="zh-TW"/>
        </w:rPr>
      </w:pPr>
      <w:r w:rsidRPr="006D6E67">
        <w:rPr>
          <w:rFonts w:eastAsia="宋体"/>
          <w:noProof/>
        </w:rPr>
        <mc:AlternateContent>
          <mc:Choice Requires="wps">
            <w:drawing>
              <wp:anchor distT="0" distB="0" distL="114300" distR="114300" simplePos="0" relativeHeight="251779072" behindDoc="0" locked="0" layoutInCell="1" allowOverlap="1" wp14:anchorId="5BA2A70D" wp14:editId="09EF856D">
                <wp:simplePos x="0" y="0"/>
                <wp:positionH relativeFrom="column">
                  <wp:posOffset>487680</wp:posOffset>
                </wp:positionH>
                <wp:positionV relativeFrom="paragraph">
                  <wp:posOffset>534035</wp:posOffset>
                </wp:positionV>
                <wp:extent cx="2607945" cy="0"/>
                <wp:effectExtent l="0" t="76200" r="20955" b="95250"/>
                <wp:wrapNone/>
                <wp:docPr id="138" name="直接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38" o:spid="_x0000_s1026" style="position:absolute;left:0;text-align:lef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42.05pt" to="243.7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" strokecolor="#40a7c2 [3048]">
                <v:stroke endarrow="block"/>
              </v:line>
            </w:pict>
          </mc:Fallback>
        </mc:AlternateContent>
      </w:r>
      <w:r w:rsidR="00E430F6" w:rsidRPr="00E430F6">
        <w:rPr>
          <w:rFonts w:eastAsia="宋体"/>
        </w:rPr>
        <w:t xml:space="preserve">           have been</w:t>
      </w:r>
    </w:p>
    <w:p w:rsidR="00785232" w:rsidRPr="00785232" w:rsidRDefault="006D6E67"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for 20 years</w:t>
      </w:r>
      <w:r w:rsidR="00785232" w:rsidRPr="00785232">
        <w:rPr>
          <w:rFonts w:hint="eastAsia"/>
          <w:lang w:eastAsia="zh-TW"/>
        </w:rPr>
        <w:t xml:space="preserve">                 </w:t>
      </w:r>
    </w:p>
    <w:p w:rsidR="00DD2927" w:rsidRDefault="006D6E67" w:rsidP="00182A90">
      <w:pPr>
        <w:spacing w:after="84"/>
        <w:ind w:firstLine="480"/>
        <w:rPr>
          <w:lang w:eastAsia="zh-TW"/>
        </w:rPr>
      </w:pPr>
      <w:r>
        <w:rPr>
          <w:rFonts w:eastAsia="宋体"/>
        </w:rPr>
        <w:t xml:space="preserve">                        </w:t>
      </w:r>
      <w:r w:rsidR="00E430F6"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这两种讲法的意思差不多：后者用现在分词</w:t>
      </w:r>
      <w:r w:rsidRPr="00E430F6">
        <w:rPr>
          <w:rFonts w:eastAsia="宋体"/>
        </w:rPr>
        <w:t>living</w:t>
      </w:r>
      <w:r w:rsidRPr="00E430F6">
        <w:rPr>
          <w:rFonts w:eastAsia="宋体" w:hint="eastAsia"/>
        </w:rPr>
        <w:t>当主词补语、强调「一直住」，前者没有强调，但基本上意思相同。再请比较一下这两个句子：</w:t>
      </w:r>
    </w:p>
    <w:p w:rsidR="00785232" w:rsidRPr="00785232" w:rsidRDefault="00E430F6" w:rsidP="00182A90">
      <w:pPr>
        <w:pStyle w:val="Preface"/>
        <w:spacing w:after="84"/>
        <w:ind w:firstLine="480"/>
        <w:rPr>
          <w:lang w:eastAsia="zh-TW"/>
        </w:rPr>
      </w:pPr>
      <w:r w:rsidRPr="00E430F6">
        <w:rPr>
          <w:rFonts w:eastAsia="宋体"/>
        </w:rPr>
        <w:t xml:space="preserve">I </w:t>
      </w:r>
      <w:r w:rsidRPr="00E430F6">
        <w:rPr>
          <w:rFonts w:eastAsia="宋体"/>
          <w:u w:val="single"/>
        </w:rPr>
        <w:t>have read</w:t>
      </w:r>
      <w:r w:rsidRPr="00E430F6">
        <w:rPr>
          <w:rFonts w:eastAsia="宋体"/>
        </w:rPr>
        <w:t xml:space="preserve"> your book.</w:t>
      </w:r>
      <w:r w:rsidR="00236FD7">
        <w:rPr>
          <w:rFonts w:eastAsia="宋体" w:hint="eastAsia"/>
        </w:rPr>
        <w:t xml:space="preserve"> </w:t>
      </w:r>
      <w:r w:rsidRPr="00E430F6">
        <w:rPr>
          <w:rFonts w:hint="eastAsia"/>
        </w:rPr>
        <w:t>您的大作我拜读过了。</w:t>
      </w:r>
    </w:p>
    <w:p w:rsidR="00DD2927" w:rsidRDefault="00E430F6" w:rsidP="00182A90">
      <w:pPr>
        <w:pStyle w:val="Preface"/>
        <w:spacing w:after="84"/>
        <w:ind w:firstLine="480"/>
        <w:rPr>
          <w:lang w:eastAsia="zh-TW"/>
        </w:rPr>
      </w:pPr>
      <w:r w:rsidRPr="00E430F6">
        <w:rPr>
          <w:rFonts w:eastAsia="宋体"/>
        </w:rPr>
        <w:t xml:space="preserve">I </w:t>
      </w:r>
      <w:r w:rsidRPr="00E430F6">
        <w:rPr>
          <w:rFonts w:eastAsia="宋体"/>
          <w:u w:val="single"/>
        </w:rPr>
        <w:t>have been</w:t>
      </w:r>
      <w:r w:rsidRPr="00E430F6">
        <w:rPr>
          <w:rFonts w:eastAsia="宋体"/>
        </w:rPr>
        <w:t xml:space="preserve"> reading your book.</w:t>
      </w:r>
      <w:r w:rsidR="00236FD7">
        <w:rPr>
          <w:rFonts w:eastAsia="宋体" w:hint="eastAsia"/>
        </w:rPr>
        <w:t xml:space="preserve"> </w:t>
      </w:r>
      <w:r w:rsidRPr="00E430F6">
        <w:rPr>
          <w:rFonts w:hint="eastAsia"/>
        </w:rPr>
        <w:t>您的大作我最近一直在看。</w:t>
      </w:r>
    </w:p>
    <w:p w:rsidR="00785232" w:rsidRPr="00785232" w:rsidRDefault="00B1490C" w:rsidP="00182A90">
      <w:pPr>
        <w:spacing w:after="84"/>
        <w:ind w:firstLine="480"/>
        <w:rPr>
          <w:lang w:eastAsia="zh-TW"/>
        </w:rPr>
      </w:pPr>
      <w:r w:rsidRPr="00236FD7">
        <w:rPr>
          <w:rFonts w:eastAsia="宋体"/>
          <w:noProof/>
        </w:rPr>
        <mc:AlternateContent>
          <mc:Choice Requires="wpg">
            <w:drawing>
              <wp:anchor distT="0" distB="0" distL="114300" distR="114300" simplePos="0" relativeHeight="251783168" behindDoc="0" locked="0" layoutInCell="1" allowOverlap="1" wp14:anchorId="4A6BDB41" wp14:editId="26C71C30">
                <wp:simplePos x="0" y="0"/>
                <wp:positionH relativeFrom="column">
                  <wp:posOffset>631825</wp:posOffset>
                </wp:positionH>
                <wp:positionV relativeFrom="paragraph">
                  <wp:posOffset>212362</wp:posOffset>
                </wp:positionV>
                <wp:extent cx="1300480" cy="500380"/>
                <wp:effectExtent l="38100" t="19050" r="71120" b="90170"/>
                <wp:wrapNone/>
                <wp:docPr id="143" name="组合 143"/>
                <wp:cNvGraphicFramePr/>
                <a:graphic xmlns:a="http://schemas.openxmlformats.org/drawingml/2006/main">
                  <a:graphicData uri="http://schemas.microsoft.com/office/word/2010/wordprocessingGroup">
                    <wpg:wgp>
                      <wpg:cNvGrpSpPr/>
                      <wpg:grpSpPr>
                        <a:xfrm>
                          <a:off x="0" y="0"/>
                          <a:ext cx="1300480" cy="500380"/>
                          <a:chOff x="0" y="0"/>
                          <a:chExt cx="770467" cy="344805"/>
                        </a:xfrm>
                      </wpg:grpSpPr>
                      <wps:wsp>
                        <wps:cNvPr id="144" name="直接连接符 144"/>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45" name="直接连接符 145"/>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43" o:spid="_x0000_s1026" style="position:absolute;left:0;text-align:left;margin-left:49.75pt;margin-top:16.7pt;width:102.4pt;height:39.4pt;z-index:251783168;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">
                <v:line id="直接连接符 144"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NlB8AAAADcAAAADwAAAGRycy9kb3ducmV2LnhtbERPTYvCMBC9C/sfwix401Rxy9I1ihRE&#10;r3YFPQ7N2BabSWlijf56IyzsbR7vc5brYFoxUO8aywpm0wQEcWl1w5WC4+928g3CeWSNrWVS8CAH&#10;69XHaImZtnc+0FD4SsQQdhkqqL3vMildWZNBN7UdceQutjfoI+wrqXu8x3DTynmSpNJgw7Ghxo7y&#10;msprcTMK8keeFtevY9B2s0uDHk7b83On1PgzbH5AeAr+X/zn3us4f7GA9zPxAr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7TZQfAAAAA3AAAAA8AAAAAAAAAAAAAAAAA&#10;oQIAAGRycy9kb3ducmV2LnhtbFBLBQYAAAAABAAEAPkAAACOAwAAAAA=&#10;" strokecolor="#4f81bd [3204]" strokeweight="2pt">
                  <v:stroke endarrow="block"/>
                  <v:shadow on="t" color="black" opacity="24903f" origin=",.5" offset="0,.55556mm"/>
                </v:line>
                <v:line id="直接连接符 145" o:spid="_x0000_s1028" style="position:absolute;visibility:visible;mso-wrap-style:square" from="0,127" to="7620,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ds6sMAAADcAAAADwAAAGRycy9kb3ducmV2LnhtbESPQWvDMAyF74X9B6NBb42zkY4trVua&#10;QiDXpt1di9UkWywH22mzfz8PBrtJvKf3PW33sxnEjZzvLSt4SlIQxI3VPbcKLudy9QrCB2SNg2VS&#10;8E0e9ruHxRZzbe98olsdWhFD2OeooAthzKX0TUcGfWJH4qhdrTMY4upaqR3eY7gZ5HOavkiDPUdC&#10;hyMdO2q+6slESFrYopT+nGWH6a0q3z/69tMptXycDxsQgebwb/67rnSsn63h95k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bOrDAAAA3AAAAA8AAAAAAAAAAAAA&#10;AAAAoQIAAGRycy9kb3ducmV2LnhtbFBLBQYAAAAABAAEAPkAAACRAwAAAAA=&#10;" strokecolor="#4f81bd [3204]" strokeweight="2pt">
                  <v:shadow on="t" color="black" opacity="24903f" origin=",.5" offset="0,.55556mm"/>
                </v:line>
              </v:group>
            </w:pict>
          </mc:Fallback>
        </mc:AlternateContent>
      </w:r>
      <w:r w:rsidR="00E430F6" w:rsidRPr="00E430F6">
        <w:rPr>
          <w:rFonts w:eastAsia="宋体" w:hint="eastAsia"/>
        </w:rPr>
        <w:t>图示：</w:t>
      </w:r>
    </w:p>
    <w:p w:rsidR="00785232" w:rsidRPr="00785232" w:rsidRDefault="00236FD7" w:rsidP="00182A90">
      <w:pPr>
        <w:spacing w:after="84"/>
        <w:ind w:firstLine="480"/>
        <w:rPr>
          <w:lang w:eastAsia="zh-TW"/>
        </w:rPr>
      </w:pPr>
      <w:r w:rsidRPr="00236FD7">
        <w:rPr>
          <w:rFonts w:eastAsia="宋体"/>
          <w:noProof/>
        </w:rPr>
        <mc:AlternateContent>
          <mc:Choice Requires="wps">
            <w:drawing>
              <wp:anchor distT="0" distB="0" distL="114300" distR="114300" simplePos="0" relativeHeight="251782144" behindDoc="0" locked="0" layoutInCell="1" allowOverlap="1" wp14:anchorId="4B1906ED" wp14:editId="1A2B7E87">
                <wp:simplePos x="0" y="0"/>
                <wp:positionH relativeFrom="column">
                  <wp:posOffset>488950</wp:posOffset>
                </wp:positionH>
                <wp:positionV relativeFrom="paragraph">
                  <wp:posOffset>554990</wp:posOffset>
                </wp:positionV>
                <wp:extent cx="2607945" cy="0"/>
                <wp:effectExtent l="0" t="76200" r="20955" b="95250"/>
                <wp:wrapNone/>
                <wp:docPr id="142" name="直接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42"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43.7pt" to="243.8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" strokecolor="#40a7c2 [3048]">
                <v:stroke endarrow="block"/>
              </v:line>
            </w:pict>
          </mc:Fallback>
        </mc:AlternateContent>
      </w:r>
      <w:r>
        <w:rPr>
          <w:rFonts w:eastAsia="宋体"/>
        </w:rPr>
        <w:t xml:space="preserve">           </w:t>
      </w:r>
      <w:r w:rsidR="00E430F6" w:rsidRPr="00E430F6">
        <w:rPr>
          <w:rFonts w:eastAsia="宋体"/>
        </w:rPr>
        <w:t>have read</w:t>
      </w:r>
    </w:p>
    <w:p w:rsidR="00785232" w:rsidRPr="00785232" w:rsidRDefault="00236FD7" w:rsidP="00182A90">
      <w:pPr>
        <w:spacing w:after="84"/>
        <w:ind w:firstLine="480"/>
        <w:rPr>
          <w:lang w:eastAsia="zh-TW"/>
        </w:rPr>
      </w:pPr>
      <w:r>
        <w:rPr>
          <w:rFonts w:eastAsia="宋体"/>
        </w:rPr>
        <w:t xml:space="preserve">          </w:t>
      </w:r>
      <w:r w:rsidR="00E430F6" w:rsidRPr="00E430F6">
        <w:rPr>
          <w:rFonts w:eastAsia="宋体"/>
        </w:rPr>
        <w:t xml:space="preserve"> have been</w:t>
      </w:r>
    </w:p>
    <w:p w:rsidR="00DD2927" w:rsidRDefault="00E430F6" w:rsidP="00182A90">
      <w:pPr>
        <w:spacing w:after="84"/>
        <w:ind w:firstLineChars="1350" w:firstLine="3240"/>
        <w:rPr>
          <w:lang w:eastAsia="zh-TW"/>
        </w:rPr>
      </w:pPr>
      <w:r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前者表示「已经看完了」，后者则强烈暗示「还在看、尚未看完」。这两种讲法就有很大的差别了。</w:t>
      </w:r>
    </w:p>
    <w:p w:rsidR="00DD2927" w:rsidRDefault="00BB75AA" w:rsidP="00182A90">
      <w:pPr>
        <w:pStyle w:val="4"/>
        <w:spacing w:after="84"/>
        <w:rPr>
          <w:lang w:eastAsia="zh-TW"/>
        </w:rPr>
      </w:pPr>
      <w:r>
        <w:rPr>
          <w:rFonts w:hint="eastAsia"/>
        </w:rPr>
        <w:t>（</w:t>
      </w:r>
      <w:r>
        <w:rPr>
          <w:rFonts w:hint="eastAsia"/>
        </w:rPr>
        <w:t>3</w:t>
      </w:r>
      <w:r>
        <w:rPr>
          <w:rFonts w:hint="eastAsia"/>
        </w:rPr>
        <w:t>）</w:t>
      </w:r>
      <w:r w:rsidR="00E430F6" w:rsidRPr="00E430F6">
        <w:rPr>
          <w:rFonts w:hint="eastAsia"/>
        </w:rPr>
        <w:t>未来时间</w:t>
      </w:r>
    </w:p>
    <w:p w:rsidR="00DD2927" w:rsidRDefault="00E430F6" w:rsidP="00182A90">
      <w:pPr>
        <w:spacing w:after="84"/>
        <w:ind w:firstLine="480"/>
        <w:rPr>
          <w:lang w:eastAsia="zh-TW"/>
        </w:rPr>
      </w:pPr>
      <w:r w:rsidRPr="00E430F6">
        <w:rPr>
          <w:rFonts w:eastAsia="宋体" w:hint="eastAsia"/>
        </w:rPr>
        <w:t>未来完成式的时间也是一个箭头形状，唯一的差别在于它的截止时间在未来。例如：</w:t>
      </w:r>
    </w:p>
    <w:p w:rsidR="00785232" w:rsidRPr="00785232" w:rsidRDefault="00E430F6" w:rsidP="00182A90">
      <w:pPr>
        <w:spacing w:after="84"/>
        <w:ind w:firstLine="480"/>
        <w:rPr>
          <w:lang w:eastAsia="zh-TW"/>
        </w:rPr>
      </w:pPr>
      <w:r w:rsidRPr="00E430F6">
        <w:rPr>
          <w:rFonts w:eastAsia="宋体"/>
          <w:u w:val="single"/>
        </w:rPr>
        <w:t>By August</w:t>
      </w:r>
      <w:r w:rsidRPr="00E430F6">
        <w:rPr>
          <w:rFonts w:eastAsia="宋体"/>
        </w:rPr>
        <w:t xml:space="preserve"> I </w:t>
      </w:r>
      <w:r w:rsidRPr="00E430F6">
        <w:rPr>
          <w:rFonts w:eastAsia="宋体"/>
          <w:u w:val="single"/>
        </w:rPr>
        <w:t>will have worked</w:t>
      </w:r>
      <w:r w:rsidRPr="00E430F6">
        <w:rPr>
          <w:rFonts w:eastAsia="宋体"/>
        </w:rPr>
        <w:t xml:space="preserve"> at the company </w:t>
      </w:r>
      <w:r w:rsidRPr="00E430F6">
        <w:rPr>
          <w:rFonts w:eastAsia="宋体"/>
          <w:u w:val="single"/>
        </w:rPr>
        <w:t>for 30 years</w:t>
      </w:r>
      <w:r w:rsidRPr="00E430F6">
        <w:rPr>
          <w:rFonts w:eastAsia="宋体"/>
        </w:rPr>
        <w:t>.</w:t>
      </w:r>
    </w:p>
    <w:p w:rsidR="00785232" w:rsidRPr="00785232" w:rsidRDefault="00E430F6" w:rsidP="00182A90">
      <w:pPr>
        <w:spacing w:after="84"/>
        <w:ind w:firstLine="480"/>
        <w:rPr>
          <w:lang w:eastAsia="zh-TW"/>
        </w:rPr>
      </w:pPr>
      <w:r w:rsidRPr="00E430F6">
        <w:rPr>
          <w:rFonts w:eastAsia="宋体"/>
          <w:u w:val="single"/>
        </w:rPr>
        <w:t>By August</w:t>
      </w:r>
      <w:r w:rsidRPr="00E430F6">
        <w:rPr>
          <w:rFonts w:eastAsia="宋体"/>
        </w:rPr>
        <w:t xml:space="preserve"> I </w:t>
      </w:r>
      <w:r w:rsidRPr="00E430F6">
        <w:rPr>
          <w:rFonts w:eastAsia="宋体"/>
          <w:u w:val="single"/>
        </w:rPr>
        <w:t>will have been</w:t>
      </w:r>
      <w:r w:rsidRPr="00E430F6">
        <w:rPr>
          <w:rFonts w:eastAsia="宋体"/>
        </w:rPr>
        <w:t xml:space="preserve"> working at the company </w:t>
      </w:r>
      <w:r w:rsidRPr="00E430F6">
        <w:rPr>
          <w:rFonts w:eastAsia="宋体"/>
          <w:u w:val="single"/>
        </w:rPr>
        <w:t>for 30 years</w:t>
      </w:r>
      <w:r w:rsidRPr="00E430F6">
        <w:rPr>
          <w:rFonts w:eastAsia="宋体"/>
        </w:rPr>
        <w:t>.</w:t>
      </w:r>
    </w:p>
    <w:p w:rsidR="00785232" w:rsidRPr="00785232" w:rsidRDefault="00B1490C" w:rsidP="00182A90">
      <w:pPr>
        <w:spacing w:after="84"/>
        <w:ind w:firstLine="480"/>
        <w:rPr>
          <w:lang w:eastAsia="zh-TW"/>
        </w:rPr>
      </w:pPr>
      <w:r w:rsidRPr="00BB75AA">
        <w:rPr>
          <w:noProof/>
        </w:rPr>
        <mc:AlternateContent>
          <mc:Choice Requires="wpg">
            <w:drawing>
              <wp:anchor distT="0" distB="0" distL="114300" distR="114300" simplePos="0" relativeHeight="251786240" behindDoc="0" locked="0" layoutInCell="1" allowOverlap="1" wp14:anchorId="793543BF" wp14:editId="0B74EC8D">
                <wp:simplePos x="0" y="0"/>
                <wp:positionH relativeFrom="column">
                  <wp:posOffset>1176655</wp:posOffset>
                </wp:positionH>
                <wp:positionV relativeFrom="paragraph">
                  <wp:posOffset>216172</wp:posOffset>
                </wp:positionV>
                <wp:extent cx="1300480" cy="641350"/>
                <wp:effectExtent l="38100" t="19050" r="109220" b="82550"/>
                <wp:wrapNone/>
                <wp:docPr id="147" name="组合 147"/>
                <wp:cNvGraphicFramePr/>
                <a:graphic xmlns:a="http://schemas.openxmlformats.org/drawingml/2006/main">
                  <a:graphicData uri="http://schemas.microsoft.com/office/word/2010/wordprocessingGroup">
                    <wpg:wgp>
                      <wpg:cNvGrpSpPr/>
                      <wpg:grpSpPr>
                        <a:xfrm>
                          <a:off x="0" y="0"/>
                          <a:ext cx="1300480" cy="641350"/>
                          <a:chOff x="0" y="0"/>
                          <a:chExt cx="770467" cy="344805"/>
                        </a:xfrm>
                      </wpg:grpSpPr>
                      <wps:wsp>
                        <wps:cNvPr id="148" name="直接连接符 148"/>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49" name="直接连接符 149"/>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47" o:spid="_x0000_s1026" style="position:absolute;left:0;text-align:left;margin-left:92.65pt;margin-top:17pt;width:102.4pt;height:50.5pt;z-index:251786240;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">
                <v:line id="直接连接符 148"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5vAsQAAADcAAAADwAAAGRycy9kb3ducmV2LnhtbESPQWvCQBCF74L/YRmhN91Y2lBSV5GA&#10;2Guj0B6H7JgEs7Mhu41rf33nUPA2w3vz3jebXXK9mmgMnWcD61UGirj2tuPGwPl0WL6BChHZYu+Z&#10;DNwpwG47n22wsP7GnzRVsVESwqFAA22MQ6F1qFtyGFZ+IBbt4keHUdax0XbEm4S7Xj9nWa4ddiwN&#10;LQ5UtlRfqx9noLyXeXV9PSfr98c82enr8P17NOZpkfbvoCKl+DD/X39YwX8RWnlGJt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8CxAAAANwAAAAPAAAAAAAAAAAA&#10;AAAAAKECAABkcnMvZG93bnJldi54bWxQSwUGAAAAAAQABAD5AAAAkgMAAAAA&#10;" strokecolor="#4f81bd [3204]" strokeweight="2pt">
                  <v:stroke endarrow="block"/>
                  <v:shadow on="t" color="black" opacity="24903f" origin=",.5" offset="0,.55556mm"/>
                </v:line>
                <v:line id="直接连接符 149" o:spid="_x0000_s1028" style="position:absolute;visibility:visible;mso-wrap-style:square" from="0,74" to="76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pm78MAAADcAAAADwAAAGRycy9kb3ducmV2LnhtbESPQWvDMAyF74P9B6NBb6uzEUab1Qnt&#10;IJDr0vauxWqSLpaD7Sbpv58Hg90k3tP7nnbFYgYxkfO9ZQUv6wQEcWN1z62C07F83oDwAVnjYJkU&#10;3MlDkT8+7DDTduZPmurQihjCPkMFXQhjJqVvOjLo13YkjtrFOoMhrq6V2uEcw80gX5PkTRrsORI6&#10;HOmjo+a7vpkISQ72UEp/TNP9bVuV56++vTqlVk/L/h1EoCX8m/+uKx3rp1v4fSZOIP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KZu/DAAAA3AAAAA8AAAAAAAAAAAAA&#10;AAAAoQIAAGRycy9kb3ducmV2LnhtbFBLBQYAAAAABAAEAPkAAACRAwAAAAA=&#10;" strokecolor="#4f81bd [3204]" strokeweight="2pt">
                  <v:shadow on="t" color="black" opacity="24903f" origin=",.5" offset="0,.55556mm"/>
                </v:line>
              </v:group>
            </w:pict>
          </mc:Fallback>
        </mc:AlternateContent>
      </w:r>
      <w:r w:rsidR="00E430F6" w:rsidRPr="00E430F6">
        <w:rPr>
          <w:rFonts w:eastAsia="宋体" w:hint="eastAsia"/>
        </w:rPr>
        <w:t>图示：</w:t>
      </w:r>
    </w:p>
    <w:p w:rsidR="00785232" w:rsidRPr="00785232" w:rsidRDefault="00BB75AA" w:rsidP="00182A90">
      <w:pPr>
        <w:spacing w:after="84"/>
        <w:ind w:firstLine="480"/>
        <w:rPr>
          <w:lang w:eastAsia="zh-TW"/>
        </w:rPr>
      </w:pPr>
      <w:r>
        <w:rPr>
          <w:rFonts w:eastAsia="宋体"/>
        </w:rPr>
        <w:t xml:space="preserve">     </w:t>
      </w:r>
      <w:r w:rsidR="00E430F6" w:rsidRPr="00E430F6">
        <w:rPr>
          <w:rFonts w:eastAsia="宋体"/>
        </w:rPr>
        <w:t xml:space="preserve"> </w:t>
      </w:r>
      <w:r>
        <w:rPr>
          <w:rFonts w:eastAsia="宋体" w:hint="eastAsia"/>
        </w:rPr>
        <w:t xml:space="preserve">       </w:t>
      </w:r>
      <w:r w:rsidR="00E430F6" w:rsidRPr="00E430F6">
        <w:rPr>
          <w:rFonts w:eastAsia="宋体"/>
        </w:rPr>
        <w:t>will have worked</w:t>
      </w:r>
    </w:p>
    <w:p w:rsidR="00785232" w:rsidRPr="00785232" w:rsidRDefault="00E430F6" w:rsidP="00182A90">
      <w:pPr>
        <w:spacing w:after="84"/>
        <w:ind w:firstLine="480"/>
        <w:rPr>
          <w:lang w:eastAsia="zh-TW"/>
        </w:rPr>
      </w:pPr>
      <w:r w:rsidRPr="00E430F6">
        <w:rPr>
          <w:rFonts w:eastAsia="宋体"/>
        </w:rPr>
        <w:t xml:space="preserve">     </w:t>
      </w:r>
      <w:r w:rsidR="00BB75AA">
        <w:rPr>
          <w:rFonts w:eastAsia="宋体" w:hint="eastAsia"/>
        </w:rPr>
        <w:t xml:space="preserve">         </w:t>
      </w:r>
      <w:r w:rsidRPr="00E430F6">
        <w:rPr>
          <w:rFonts w:eastAsia="宋体"/>
        </w:rPr>
        <w:t xml:space="preserve"> will have been</w:t>
      </w:r>
    </w:p>
    <w:p w:rsidR="00785232" w:rsidRPr="00785232" w:rsidRDefault="00DE1C9C" w:rsidP="00182A90">
      <w:pPr>
        <w:spacing w:after="84"/>
        <w:ind w:firstLine="480"/>
        <w:rPr>
          <w:lang w:eastAsia="zh-TW"/>
        </w:rPr>
      </w:pPr>
      <w:r w:rsidRPr="00BB75AA">
        <w:rPr>
          <w:noProof/>
        </w:rPr>
        <mc:AlternateContent>
          <mc:Choice Requires="wps">
            <w:drawing>
              <wp:anchor distT="0" distB="0" distL="114300" distR="114300" simplePos="0" relativeHeight="251785216" behindDoc="0" locked="0" layoutInCell="1" allowOverlap="1" wp14:anchorId="26CE62FF" wp14:editId="56B88696">
                <wp:simplePos x="0" y="0"/>
                <wp:positionH relativeFrom="column">
                  <wp:posOffset>433070</wp:posOffset>
                </wp:positionH>
                <wp:positionV relativeFrom="paragraph">
                  <wp:posOffset>236583</wp:posOffset>
                </wp:positionV>
                <wp:extent cx="2607945" cy="0"/>
                <wp:effectExtent l="0" t="76200" r="20955" b="95250"/>
                <wp:wrapNone/>
                <wp:docPr id="146" name="直接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46" o:spid="_x0000_s1026" style="position:absolute;left:0;text-align:lef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18.65pt" to="239.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" strokecolor="#40a7c2 [3048]">
                <v:stroke endarrow="block"/>
              </v:line>
            </w:pict>
          </mc:Fallback>
        </mc:AlternateContent>
      </w:r>
      <w:r w:rsidR="00E430F6" w:rsidRPr="00E430F6">
        <w:rPr>
          <w:rFonts w:eastAsia="宋体"/>
        </w:rPr>
        <w:t xml:space="preserve"> </w:t>
      </w:r>
      <w:r w:rsidR="00BB75AA">
        <w:rPr>
          <w:rFonts w:eastAsia="宋体" w:hint="eastAsia"/>
        </w:rPr>
        <w:t xml:space="preserve"> </w:t>
      </w:r>
      <w:r w:rsidR="00E430F6" w:rsidRPr="00E430F6">
        <w:rPr>
          <w:rFonts w:eastAsia="宋体"/>
        </w:rPr>
        <w:t xml:space="preserve">  x            for 30 years</w:t>
      </w:r>
    </w:p>
    <w:p w:rsidR="00DD2927" w:rsidRDefault="00E430F6" w:rsidP="00182A90">
      <w:pPr>
        <w:spacing w:after="84"/>
        <w:ind w:firstLine="480"/>
        <w:rPr>
          <w:lang w:eastAsia="zh-TW"/>
        </w:rPr>
      </w:pPr>
      <w:r w:rsidRPr="00E430F6">
        <w:rPr>
          <w:rFonts w:eastAsia="宋体"/>
        </w:rPr>
        <w:t xml:space="preserve"> </w:t>
      </w:r>
      <w:r w:rsidR="00BB75AA">
        <w:rPr>
          <w:rFonts w:eastAsia="宋体" w:hint="eastAsia"/>
        </w:rPr>
        <w:t xml:space="preserve"> </w:t>
      </w:r>
      <w:r w:rsidRPr="00E430F6">
        <w:rPr>
          <w:rFonts w:eastAsia="宋体"/>
        </w:rPr>
        <w:t xml:space="preserve"> now                    </w:t>
      </w:r>
      <w:r w:rsidR="00BB75AA">
        <w:rPr>
          <w:rFonts w:eastAsia="宋体" w:hint="eastAsia"/>
        </w:rPr>
        <w:t xml:space="preserve">   </w:t>
      </w:r>
      <w:r w:rsidRPr="00E430F6">
        <w:rPr>
          <w:rFonts w:eastAsia="宋体"/>
        </w:rPr>
        <w:t>August</w:t>
      </w:r>
    </w:p>
    <w:p w:rsidR="00DD2927" w:rsidRDefault="00E430F6" w:rsidP="00182A90">
      <w:pPr>
        <w:spacing w:after="84"/>
        <w:ind w:firstLine="480"/>
        <w:rPr>
          <w:lang w:eastAsia="zh-TW"/>
        </w:rPr>
      </w:pPr>
      <w:r w:rsidRPr="00E430F6">
        <w:rPr>
          <w:rFonts w:eastAsia="宋体" w:hint="eastAsia"/>
        </w:rPr>
        <w:t>上面这两个句子相同，时间副词都是介系词词组</w:t>
      </w:r>
      <w:r w:rsidRPr="00E430F6">
        <w:rPr>
          <w:rFonts w:eastAsia="宋体"/>
        </w:rPr>
        <w:t>by August</w:t>
      </w:r>
      <w:r w:rsidRPr="00E430F6">
        <w:rPr>
          <w:rFonts w:eastAsia="宋体" w:hint="eastAsia"/>
        </w:rPr>
        <w:t>与</w:t>
      </w:r>
      <w:r w:rsidRPr="00E430F6">
        <w:rPr>
          <w:rFonts w:eastAsia="宋体"/>
        </w:rPr>
        <w:t>for 30 years</w:t>
      </w:r>
      <w:r w:rsidRPr="00E430F6">
        <w:rPr>
          <w:rFonts w:eastAsia="宋体" w:hint="eastAsia"/>
        </w:rPr>
        <w:t>。表达的时间是「到八月为止有</w:t>
      </w:r>
      <w:r w:rsidRPr="00E430F6">
        <w:rPr>
          <w:rFonts w:eastAsia="宋体"/>
        </w:rPr>
        <w:t>30</w:t>
      </w:r>
      <w:r w:rsidRPr="00E430F6">
        <w:rPr>
          <w:rFonts w:eastAsia="宋体" w:hint="eastAsia"/>
        </w:rPr>
        <w:t>年」，显然是个箭头形状、截止时间在八月（未来时间），所以该采用未来完成式。动词</w:t>
      </w:r>
      <w:r w:rsidRPr="00E430F6">
        <w:rPr>
          <w:rFonts w:eastAsia="宋体"/>
        </w:rPr>
        <w:t>will have worked</w:t>
      </w:r>
      <w:r w:rsidRPr="00E430F6">
        <w:rPr>
          <w:rFonts w:eastAsia="宋体" w:hint="eastAsia"/>
        </w:rPr>
        <w:t>表示「将已经做满」</w:t>
      </w:r>
      <w:r w:rsidRPr="00E430F6">
        <w:rPr>
          <w:rFonts w:eastAsia="宋体"/>
        </w:rPr>
        <w:lastRenderedPageBreak/>
        <w:t>30</w:t>
      </w:r>
      <w:r w:rsidRPr="00E430F6">
        <w:rPr>
          <w:rFonts w:eastAsia="宋体" w:hint="eastAsia"/>
        </w:rPr>
        <w:t>年。如果动词改为</w:t>
      </w:r>
      <w:r w:rsidRPr="00E430F6">
        <w:rPr>
          <w:rFonts w:eastAsia="宋体"/>
        </w:rPr>
        <w:t>will have been</w:t>
      </w:r>
      <w:r w:rsidRPr="00E430F6">
        <w:rPr>
          <w:rFonts w:eastAsia="宋体" w:hint="eastAsia"/>
        </w:rPr>
        <w:t>，意思是「将已经」有</w:t>
      </w:r>
      <w:r w:rsidRPr="00E430F6">
        <w:rPr>
          <w:rFonts w:eastAsia="宋体"/>
        </w:rPr>
        <w:t>30</w:t>
      </w:r>
      <w:r w:rsidRPr="00E430F6">
        <w:rPr>
          <w:rFonts w:eastAsia="宋体" w:hint="eastAsia"/>
        </w:rPr>
        <w:t>年，后面的现在分词</w:t>
      </w:r>
      <w:r w:rsidRPr="00E430F6">
        <w:rPr>
          <w:rFonts w:eastAsia="宋体"/>
        </w:rPr>
        <w:t>working</w:t>
      </w:r>
      <w:r w:rsidRPr="00E430F6">
        <w:rPr>
          <w:rFonts w:eastAsia="宋体" w:hint="eastAsia"/>
        </w:rPr>
        <w:t>视为形容词、当主词补语使用。字尾的</w:t>
      </w:r>
      <w:r w:rsidRPr="00E430F6">
        <w:rPr>
          <w:rFonts w:eastAsia="宋体"/>
        </w:rPr>
        <w:t>-ing</w:t>
      </w:r>
      <w:r w:rsidRPr="00E430F6">
        <w:rPr>
          <w:rFonts w:eastAsia="宋体" w:hint="eastAsia"/>
        </w:rPr>
        <w:t>表达出进行状态、表示这</w:t>
      </w:r>
      <w:r w:rsidRPr="00E430F6">
        <w:rPr>
          <w:rFonts w:eastAsia="宋体"/>
        </w:rPr>
        <w:t>30</w:t>
      </w:r>
      <w:r w:rsidRPr="00E430F6">
        <w:rPr>
          <w:rFonts w:eastAsia="宋体" w:hint="eastAsia"/>
        </w:rPr>
        <w:t>年来「一直」在此工作。后者这种说法就是一般文法书所谓的未来完成进行式。</w:t>
      </w:r>
    </w:p>
    <w:p w:rsidR="00785232" w:rsidRPr="00785232" w:rsidRDefault="00E430F6" w:rsidP="00182A90">
      <w:pPr>
        <w:spacing w:after="84"/>
        <w:ind w:firstLine="480"/>
        <w:rPr>
          <w:lang w:eastAsia="zh-TW"/>
        </w:rPr>
      </w:pPr>
      <w:r w:rsidRPr="00E430F6">
        <w:rPr>
          <w:rFonts w:eastAsia="宋体"/>
        </w:rPr>
        <w:t xml:space="preserve">Experts estimate that the last of our oil reserves </w:t>
      </w:r>
      <w:r w:rsidRPr="00E430F6">
        <w:rPr>
          <w:rFonts w:eastAsia="宋体"/>
          <w:u w:val="single"/>
        </w:rPr>
        <w:t>will have been</w:t>
      </w:r>
      <w:r w:rsidRPr="00E430F6">
        <w:rPr>
          <w:rFonts w:eastAsia="宋体"/>
        </w:rPr>
        <w:t xml:space="preserve"> depleted </w:t>
      </w:r>
      <w:r w:rsidRPr="00E430F6">
        <w:rPr>
          <w:rFonts w:eastAsia="宋体"/>
          <w:u w:val="single"/>
        </w:rPr>
        <w:t>by the middle of this century</w:t>
      </w:r>
      <w:r w:rsidRPr="00E430F6">
        <w:rPr>
          <w:rFonts w:eastAsia="宋体"/>
        </w:rPr>
        <w:t>.</w:t>
      </w:r>
    </w:p>
    <w:p w:rsidR="00DD2927" w:rsidRDefault="00E430F6" w:rsidP="00182A90">
      <w:pPr>
        <w:pStyle w:val="Preface"/>
        <w:spacing w:after="84"/>
        <w:ind w:firstLine="480"/>
        <w:rPr>
          <w:lang w:eastAsia="zh-TW"/>
        </w:rPr>
      </w:pPr>
      <w:r w:rsidRPr="00E430F6">
        <w:rPr>
          <w:rFonts w:hint="eastAsia"/>
        </w:rPr>
        <w:t>专家估计，我们最后的石油蕴藏在本世纪中叶之前就会被用光。</w:t>
      </w:r>
    </w:p>
    <w:p w:rsidR="00785232" w:rsidRPr="00785232" w:rsidRDefault="00B1490C" w:rsidP="00182A90">
      <w:pPr>
        <w:spacing w:after="84"/>
        <w:ind w:firstLine="480"/>
        <w:rPr>
          <w:lang w:eastAsia="zh-TW"/>
        </w:rPr>
      </w:pPr>
      <w:r w:rsidRPr="005B2268">
        <w:rPr>
          <w:noProof/>
        </w:rPr>
        <mc:AlternateContent>
          <mc:Choice Requires="wpg">
            <w:drawing>
              <wp:anchor distT="0" distB="0" distL="114300" distR="114300" simplePos="0" relativeHeight="251789312" behindDoc="0" locked="0" layoutInCell="1" allowOverlap="1" wp14:anchorId="7006D332" wp14:editId="50E11495">
                <wp:simplePos x="0" y="0"/>
                <wp:positionH relativeFrom="column">
                  <wp:posOffset>1078230</wp:posOffset>
                </wp:positionH>
                <wp:positionV relativeFrom="paragraph">
                  <wp:posOffset>213632</wp:posOffset>
                </wp:positionV>
                <wp:extent cx="1076960" cy="412750"/>
                <wp:effectExtent l="38100" t="38100" r="85090" b="82550"/>
                <wp:wrapNone/>
                <wp:docPr id="151" name="组合 151"/>
                <wp:cNvGraphicFramePr/>
                <a:graphic xmlns:a="http://schemas.openxmlformats.org/drawingml/2006/main">
                  <a:graphicData uri="http://schemas.microsoft.com/office/word/2010/wordprocessingGroup">
                    <wpg:wgp>
                      <wpg:cNvGrpSpPr/>
                      <wpg:grpSpPr>
                        <a:xfrm>
                          <a:off x="0" y="0"/>
                          <a:ext cx="1076960" cy="412750"/>
                          <a:chOff x="0" y="0"/>
                          <a:chExt cx="770467" cy="344805"/>
                        </a:xfrm>
                      </wpg:grpSpPr>
                      <wps:wsp>
                        <wps:cNvPr id="152" name="直接连接符 152"/>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53" name="直接连接符 153"/>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51" o:spid="_x0000_s1026" style="position:absolute;left:0;text-align:left;margin-left:84.9pt;margin-top:16.8pt;width:84.8pt;height:32.5pt;z-index:251789312;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">
                <v:line id="直接连接符 152"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ONcAAAADcAAAADwAAAGRycy9kb3ducmV2LnhtbERPTYvCMBC9L/gfwgjetukKFqlGkYK4&#10;V7uCHodmti02k9Jka/TXG0HY2zze56y3wXRipMG1lhV8JSkI4srqlmsFp5/95xKE88gaO8uk4E4O&#10;tpvJxxpzbW98pLH0tYgh7HJU0Hjf51K6qiGDLrE9ceR+7WDQRzjUUg94i+Gmk/M0zaTBlmNDgz0V&#10;DVXX8s8oKO5FVl4Xp6Dt7pAFPZ73l8dBqdk07FYgPAX/L367v3Wcv5jD65l4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vzjXAAAAA3AAAAA8AAAAAAAAAAAAAAAAA&#10;oQIAAGRycy9kb3ducmV2LnhtbFBLBQYAAAAABAAEAPkAAACOAwAAAAA=&#10;" strokecolor="#4f81bd [3204]" strokeweight="2pt">
                  <v:stroke endarrow="block"/>
                  <v:shadow on="t" color="black" opacity="24903f" origin=",.5" offset="0,.55556mm"/>
                </v:line>
                <v:line id="直接连接符 153" o:spid="_x0000_s1028" style="position:absolute;visibility:visible;mso-wrap-style:square" from="0,74" to="76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vH2MMAAADcAAAADwAAAGRycy9kb3ducmV2LnhtbESPzW7CMBCE75V4B2uRuBUHmlZtwCCo&#10;FIlrob1v4yUJxOvIdn54e4xUqbddzex8s+vtaBrRk/O1ZQWLeQKCuLC65lLB9yl/fgfhA7LGxjIp&#10;uJGH7WbytMZM24G/qD+GUsQQ9hkqqEJoMyl9UZFBP7ctcdTO1hkMcXWl1A6HGG4auUySN2mw5kio&#10;sKXPiorrsTMRkuztPpf+lKa77uOQ//zW5cUpNZuOuxWIQGP4N/9dH3Ss//oCj2fiBH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7x9jDAAAA3AAAAA8AAAAAAAAAAAAA&#10;AAAAoQIAAGRycy9kb3ducmV2LnhtbFBLBQYAAAAABAAEAPkAAACRAwAAAAA=&#10;" strokecolor="#4f81bd [3204]" strokeweight="2pt">
                  <v:shadow on="t" color="black" opacity="24903f" origin=",.5" offset="0,.55556mm"/>
                </v:line>
              </v:group>
            </w:pict>
          </mc:Fallback>
        </mc:AlternateContent>
      </w:r>
      <w:r w:rsidR="00E430F6" w:rsidRPr="00E430F6">
        <w:rPr>
          <w:rFonts w:eastAsia="宋体" w:hint="eastAsia"/>
        </w:rPr>
        <w:t>图示：</w:t>
      </w:r>
    </w:p>
    <w:p w:rsidR="00785232" w:rsidRPr="00785232" w:rsidRDefault="005B2268" w:rsidP="00182A90">
      <w:pPr>
        <w:spacing w:after="84"/>
        <w:ind w:firstLine="480"/>
        <w:rPr>
          <w:lang w:eastAsia="zh-TW"/>
        </w:rPr>
      </w:pPr>
      <w:r>
        <w:rPr>
          <w:rFonts w:eastAsia="宋体"/>
        </w:rPr>
        <w:t xml:space="preserve">           </w:t>
      </w:r>
      <w:r w:rsidR="00E430F6" w:rsidRPr="00E430F6">
        <w:rPr>
          <w:rFonts w:eastAsia="宋体"/>
        </w:rPr>
        <w:t>will have been</w:t>
      </w:r>
    </w:p>
    <w:p w:rsidR="00785232" w:rsidRPr="00785232" w:rsidRDefault="005B2268" w:rsidP="00182A90">
      <w:pPr>
        <w:spacing w:after="84"/>
        <w:ind w:firstLine="480"/>
        <w:rPr>
          <w:lang w:eastAsia="zh-TW"/>
        </w:rPr>
      </w:pPr>
      <w:r w:rsidRPr="005B2268">
        <w:rPr>
          <w:noProof/>
        </w:rPr>
        <mc:AlternateContent>
          <mc:Choice Requires="wps">
            <w:drawing>
              <wp:anchor distT="0" distB="0" distL="114300" distR="114300" simplePos="0" relativeHeight="251788288" behindDoc="0" locked="0" layoutInCell="1" allowOverlap="1" wp14:anchorId="5BBBCEDC" wp14:editId="4EFBA643">
                <wp:simplePos x="0" y="0"/>
                <wp:positionH relativeFrom="column">
                  <wp:posOffset>432435</wp:posOffset>
                </wp:positionH>
                <wp:positionV relativeFrom="paragraph">
                  <wp:posOffset>214358</wp:posOffset>
                </wp:positionV>
                <wp:extent cx="2607945" cy="0"/>
                <wp:effectExtent l="0" t="76200" r="20955" b="95250"/>
                <wp:wrapNone/>
                <wp:docPr id="150" name="直接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50"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5pt,16.9pt" to="239.4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" strokecolor="#40a7c2 [3048]">
                <v:stroke endarrow="block"/>
              </v:line>
            </w:pict>
          </mc:Fallback>
        </mc:AlternateContent>
      </w:r>
      <w:r w:rsidR="00E430F6" w:rsidRPr="00E430F6">
        <w:rPr>
          <w:rFonts w:eastAsia="宋体"/>
        </w:rPr>
        <w:t xml:space="preserve">    x</w:t>
      </w:r>
    </w:p>
    <w:p w:rsidR="00DD2927" w:rsidRDefault="00E430F6" w:rsidP="00182A90">
      <w:pPr>
        <w:spacing w:after="84"/>
        <w:ind w:firstLine="480"/>
        <w:rPr>
          <w:lang w:eastAsia="zh-TW"/>
        </w:rPr>
      </w:pPr>
      <w:r w:rsidRPr="00E430F6">
        <w:rPr>
          <w:rFonts w:eastAsia="宋体"/>
        </w:rPr>
        <w:t xml:space="preserve">   now            </w:t>
      </w:r>
      <w:r w:rsidR="005B2268">
        <w:rPr>
          <w:rFonts w:eastAsia="宋体" w:hint="eastAsia"/>
        </w:rPr>
        <w:t xml:space="preserve">       </w:t>
      </w:r>
      <w:r w:rsidRPr="00E430F6">
        <w:rPr>
          <w:rFonts w:eastAsia="宋体"/>
        </w:rPr>
        <w:t>the middle of this century</w:t>
      </w:r>
    </w:p>
    <w:p w:rsidR="00DD2927" w:rsidRDefault="00E430F6" w:rsidP="00182A90">
      <w:pPr>
        <w:spacing w:after="84"/>
        <w:ind w:firstLine="480"/>
        <w:rPr>
          <w:lang w:eastAsia="zh-TW"/>
        </w:rPr>
      </w:pPr>
      <w:r w:rsidRPr="00E430F6">
        <w:rPr>
          <w:rFonts w:eastAsia="宋体" w:hint="eastAsia"/>
        </w:rPr>
        <w:t>这个句子的时间副词是介系词词组</w:t>
      </w:r>
      <w:r w:rsidRPr="00E430F6">
        <w:rPr>
          <w:rFonts w:eastAsia="宋体"/>
        </w:rPr>
        <w:t>by the middle of this century</w:t>
      </w:r>
      <w:r w:rsidRPr="00E430F6">
        <w:rPr>
          <w:rFonts w:eastAsia="宋体" w:hint="eastAsia"/>
        </w:rPr>
        <w:t>。介系词</w:t>
      </w:r>
      <w:r w:rsidRPr="00E430F6">
        <w:rPr>
          <w:rFonts w:eastAsia="宋体"/>
        </w:rPr>
        <w:t>by</w:t>
      </w:r>
      <w:r w:rsidRPr="00E430F6">
        <w:rPr>
          <w:rFonts w:eastAsia="宋体" w:hint="eastAsia"/>
        </w:rPr>
        <w:t>表示的是一个截止时间，而这个截止时间在未来，所以动词该采用未来完成式</w:t>
      </w:r>
      <w:r w:rsidRPr="00E430F6">
        <w:rPr>
          <w:rFonts w:eastAsia="宋体"/>
        </w:rPr>
        <w:t>will have been</w:t>
      </w:r>
      <w:r w:rsidRPr="00E430F6">
        <w:rPr>
          <w:rFonts w:eastAsia="宋体" w:hint="eastAsia"/>
        </w:rPr>
        <w:t>。后面的过去分词</w:t>
      </w:r>
      <w:r w:rsidRPr="00E430F6">
        <w:rPr>
          <w:rFonts w:eastAsia="宋体"/>
        </w:rPr>
        <w:t>depleted</w:t>
      </w:r>
      <w:r w:rsidRPr="00E430F6">
        <w:rPr>
          <w:rFonts w:eastAsia="宋体" w:hint="eastAsia"/>
        </w:rPr>
        <w:t>当形容词补语看待，形容主词</w:t>
      </w:r>
      <w:r w:rsidRPr="00E430F6">
        <w:rPr>
          <w:rFonts w:eastAsia="宋体"/>
        </w:rPr>
        <w:t>the last of our oil reserves</w:t>
      </w:r>
      <w:r w:rsidRPr="00E430F6">
        <w:rPr>
          <w:rFonts w:eastAsia="宋体" w:hint="eastAsia"/>
        </w:rPr>
        <w:t>。过去分词字尾</w:t>
      </w:r>
      <w:r w:rsidRPr="00E430F6">
        <w:rPr>
          <w:rFonts w:eastAsia="宋体"/>
        </w:rPr>
        <w:t>-ed</w:t>
      </w:r>
      <w:r w:rsidRPr="00E430F6">
        <w:rPr>
          <w:rFonts w:eastAsia="宋体" w:hint="eastAsia"/>
        </w:rPr>
        <w:t>表达出被动语态，所以</w:t>
      </w:r>
      <w:r w:rsidRPr="00E430F6">
        <w:rPr>
          <w:rFonts w:eastAsia="宋体"/>
        </w:rPr>
        <w:t>depleted</w:t>
      </w:r>
      <w:r w:rsidRPr="00E430F6">
        <w:rPr>
          <w:rFonts w:eastAsia="宋体" w:hint="eastAsia"/>
        </w:rPr>
        <w:t>应解释为「被用完」。这就是一般文法书所谓的未来完成被动态。</w:t>
      </w:r>
    </w:p>
    <w:p w:rsidR="00785232" w:rsidRPr="00785232" w:rsidRDefault="00E430F6" w:rsidP="00182A90">
      <w:pPr>
        <w:spacing w:after="84"/>
        <w:ind w:firstLine="480"/>
        <w:rPr>
          <w:lang w:eastAsia="zh-TW"/>
        </w:rPr>
      </w:pPr>
      <w:r w:rsidRPr="00E430F6">
        <w:rPr>
          <w:rFonts w:eastAsia="宋体"/>
          <w:u w:val="single"/>
        </w:rPr>
        <w:t>In two more minutes</w:t>
      </w:r>
      <w:r w:rsidRPr="00E430F6">
        <w:rPr>
          <w:rFonts w:eastAsia="宋体"/>
        </w:rPr>
        <w:t xml:space="preserve">, she </w:t>
      </w:r>
      <w:r w:rsidRPr="00E430F6">
        <w:rPr>
          <w:rFonts w:eastAsia="宋体"/>
          <w:u w:val="single"/>
        </w:rPr>
        <w:t>will have been</w:t>
      </w:r>
      <w:r w:rsidRPr="00E430F6">
        <w:rPr>
          <w:rFonts w:eastAsia="宋体"/>
        </w:rPr>
        <w:t xml:space="preserve"> talking on the phone </w:t>
      </w:r>
      <w:r w:rsidRPr="00E430F6">
        <w:rPr>
          <w:rFonts w:eastAsia="宋体"/>
          <w:u w:val="single"/>
        </w:rPr>
        <w:t>for three hours</w:t>
      </w:r>
      <w:r w:rsidRPr="00E430F6">
        <w:rPr>
          <w:rFonts w:eastAsia="宋体"/>
        </w:rPr>
        <w:t>!</w:t>
      </w:r>
    </w:p>
    <w:p w:rsidR="00DD2927" w:rsidRDefault="00E430F6" w:rsidP="00182A90">
      <w:pPr>
        <w:pStyle w:val="Preface"/>
        <w:spacing w:after="84"/>
        <w:ind w:firstLine="480"/>
        <w:rPr>
          <w:lang w:eastAsia="zh-TW"/>
        </w:rPr>
      </w:pPr>
      <w:r w:rsidRPr="00E430F6">
        <w:rPr>
          <w:rFonts w:hint="eastAsia"/>
        </w:rPr>
        <w:t>再过两分钟，她讲电话就会一直讲了</w:t>
      </w:r>
      <w:r w:rsidRPr="00E430F6">
        <w:t>3</w:t>
      </w:r>
      <w:r w:rsidRPr="00E430F6">
        <w:rPr>
          <w:rFonts w:hint="eastAsia"/>
        </w:rPr>
        <w:t>小时之久。</w:t>
      </w:r>
    </w:p>
    <w:p w:rsidR="00785232" w:rsidRPr="00785232" w:rsidRDefault="00E430F6" w:rsidP="00B1490C">
      <w:pPr>
        <w:spacing w:after="84"/>
        <w:ind w:firstLine="480"/>
        <w:rPr>
          <w:lang w:eastAsia="zh-TW"/>
        </w:rPr>
      </w:pPr>
      <w:r w:rsidRPr="00E430F6">
        <w:rPr>
          <w:rFonts w:eastAsia="宋体" w:hint="eastAsia"/>
        </w:rPr>
        <w:t>图示：</w:t>
      </w:r>
      <w:r w:rsidR="00B1490C" w:rsidRPr="00DE1C9C">
        <w:rPr>
          <w:rFonts w:eastAsia="宋体"/>
          <w:noProof/>
        </w:rPr>
        <mc:AlternateContent>
          <mc:Choice Requires="wpg">
            <w:drawing>
              <wp:anchor distT="0" distB="0" distL="114300" distR="114300" simplePos="0" relativeHeight="251792384" behindDoc="0" locked="0" layoutInCell="1" allowOverlap="1" wp14:anchorId="103313EF" wp14:editId="1290744B">
                <wp:simplePos x="0" y="0"/>
                <wp:positionH relativeFrom="column">
                  <wp:posOffset>1149350</wp:posOffset>
                </wp:positionH>
                <wp:positionV relativeFrom="paragraph">
                  <wp:posOffset>195852</wp:posOffset>
                </wp:positionV>
                <wp:extent cx="1055370" cy="450850"/>
                <wp:effectExtent l="38100" t="19050" r="68580" b="82550"/>
                <wp:wrapNone/>
                <wp:docPr id="155" name="组合 155"/>
                <wp:cNvGraphicFramePr/>
                <a:graphic xmlns:a="http://schemas.openxmlformats.org/drawingml/2006/main">
                  <a:graphicData uri="http://schemas.microsoft.com/office/word/2010/wordprocessingGroup">
                    <wpg:wgp>
                      <wpg:cNvGrpSpPr/>
                      <wpg:grpSpPr>
                        <a:xfrm>
                          <a:off x="0" y="0"/>
                          <a:ext cx="1055370" cy="450850"/>
                          <a:chOff x="0" y="0"/>
                          <a:chExt cx="770467" cy="344805"/>
                        </a:xfrm>
                      </wpg:grpSpPr>
                      <wps:wsp>
                        <wps:cNvPr id="156" name="直接连接符 156"/>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57" name="直接连接符 157"/>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55" o:spid="_x0000_s1026" style="position:absolute;left:0;text-align:left;margin-left:90.5pt;margin-top:15.4pt;width:83.1pt;height:35.5pt;z-index:251792384;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">
                <v:line id="直接连接符 156"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TINr8AAADcAAAADwAAAGRycy9kb3ducmV2LnhtbERPTYvCMBC9C/6HMMLeNHXBslSjSEHc&#10;q1VYj0MztsVmUppYo79+Iwje5vE+Z7UJphUD9a6xrGA+S0AQl1Y3XCk4HXfTHxDOI2tsLZOCBznY&#10;rMejFWba3vlAQ+ErEUPYZaig9r7LpHRlTQbdzHbEkbvY3qCPsK+k7vEew00rv5MklQYbjg01dpTX&#10;VF6Lm1GQP/K0uC5OQdvtPg16+Nudn3ulviZhuwThKfiP+O3+1XH+IoXXM/EC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JTINr8AAADcAAAADwAAAAAAAAAAAAAAAACh&#10;AgAAZHJzL2Rvd25yZXYueG1sUEsFBgAAAAAEAAQA+QAAAI0DAAAAAA==&#10;" strokecolor="#4f81bd [3204]" strokeweight="2pt">
                  <v:stroke endarrow="block"/>
                  <v:shadow on="t" color="black" opacity="24903f" origin=",.5" offset="0,.55556mm"/>
                </v:line>
                <v:line id="直接连接符 157" o:spid="_x0000_s1028" style="position:absolute;visibility:visible;mso-wrap-style:square" from="0,74" to="76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B28IAAADcAAAADwAAAGRycy9kb3ducmV2LnhtbESPT4vCMBDF74LfIczC3jRd8W/XKLpQ&#10;8KrV+9jMttVmUpKo3W+/EQRvM7w37/dmue5MI+7kfG1ZwdcwAUFcWF1zqeCYZ4M5CB+QNTaWScEf&#10;eViv+r0lpto+eE/3QyhFDGGfooIqhDaV0hcVGfRD2xJH7dc6gyGurpTa4SOGm0aOkmQqDdYcCRW2&#10;9FNRcT3cTIQkW7vNpM/H481tsctO57q8OKU+P7rNN4hAXXibX9c7HetPZvB8Jk4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DB28IAAADcAAAADwAAAAAAAAAAAAAA&#10;AAChAgAAZHJzL2Rvd25yZXYueG1sUEsFBgAAAAAEAAQA+QAAAJADAAAAAA==&#10;" strokecolor="#4f81bd [3204]" strokeweight="2pt">
                  <v:shadow on="t" color="black" opacity="24903f" origin=",.5" offset="0,.55556mm"/>
                </v:line>
              </v:group>
            </w:pict>
          </mc:Fallback>
        </mc:AlternateContent>
      </w:r>
    </w:p>
    <w:p w:rsidR="00785232" w:rsidRPr="00785232" w:rsidRDefault="00E430F6" w:rsidP="00182A90">
      <w:pPr>
        <w:spacing w:after="84"/>
        <w:ind w:firstLine="480"/>
        <w:rPr>
          <w:lang w:eastAsia="zh-TW"/>
        </w:rPr>
      </w:pPr>
      <w:r w:rsidRPr="00E430F6">
        <w:rPr>
          <w:rFonts w:eastAsia="宋体"/>
        </w:rPr>
        <w:t xml:space="preserve">           will have been</w:t>
      </w:r>
    </w:p>
    <w:p w:rsidR="00785232" w:rsidRPr="00785232" w:rsidRDefault="00B1490C" w:rsidP="00182A90">
      <w:pPr>
        <w:spacing w:after="84"/>
        <w:ind w:firstLine="480"/>
        <w:rPr>
          <w:lang w:eastAsia="zh-TW"/>
        </w:rPr>
      </w:pPr>
      <w:r w:rsidRPr="00DE1C9C">
        <w:rPr>
          <w:rFonts w:eastAsia="宋体"/>
          <w:noProof/>
        </w:rPr>
        <mc:AlternateContent>
          <mc:Choice Requires="wps">
            <w:drawing>
              <wp:anchor distT="0" distB="0" distL="114300" distR="114300" simplePos="0" relativeHeight="251791360" behindDoc="0" locked="0" layoutInCell="1" allowOverlap="1" wp14:anchorId="5F8BB8A2" wp14:editId="0E3709ED">
                <wp:simplePos x="0" y="0"/>
                <wp:positionH relativeFrom="column">
                  <wp:posOffset>405765</wp:posOffset>
                </wp:positionH>
                <wp:positionV relativeFrom="paragraph">
                  <wp:posOffset>239395</wp:posOffset>
                </wp:positionV>
                <wp:extent cx="2607945" cy="0"/>
                <wp:effectExtent l="0" t="76200" r="20955" b="95250"/>
                <wp:wrapNone/>
                <wp:docPr id="154" name="直接连接符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54" o:spid="_x0000_s1026" style="position:absolute;left:0;text-align:lef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18.85pt" to="237.3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" strokecolor="#40a7c2 [3048]">
                <v:stroke endarrow="block"/>
              </v:line>
            </w:pict>
          </mc:Fallback>
        </mc:AlternateContent>
      </w:r>
      <w:r w:rsidR="00E430F6" w:rsidRPr="00E430F6">
        <w:rPr>
          <w:rFonts w:eastAsia="宋体"/>
        </w:rPr>
        <w:t xml:space="preserve">    x      for three hours</w:t>
      </w:r>
    </w:p>
    <w:p w:rsidR="00DD2927" w:rsidRDefault="00E430F6" w:rsidP="00182A90">
      <w:pPr>
        <w:spacing w:after="84"/>
        <w:ind w:firstLine="480"/>
        <w:rPr>
          <w:lang w:eastAsia="zh-TW"/>
        </w:rPr>
      </w:pPr>
      <w:r w:rsidRPr="00E430F6">
        <w:rPr>
          <w:rFonts w:eastAsia="宋体"/>
        </w:rPr>
        <w:t xml:space="preserve">   now              </w:t>
      </w:r>
      <w:r w:rsidR="00DE1C9C">
        <w:rPr>
          <w:rFonts w:eastAsia="宋体" w:hint="eastAsia"/>
        </w:rPr>
        <w:t xml:space="preserve">    </w:t>
      </w:r>
      <w:r w:rsidRPr="00E430F6">
        <w:rPr>
          <w:rFonts w:eastAsia="宋体"/>
        </w:rPr>
        <w:t xml:space="preserve"> in two more minutes</w:t>
      </w:r>
    </w:p>
    <w:p w:rsidR="00DD2927" w:rsidRDefault="00E430F6" w:rsidP="00182A90">
      <w:pPr>
        <w:spacing w:after="84"/>
        <w:ind w:firstLine="480"/>
        <w:rPr>
          <w:lang w:eastAsia="zh-TW"/>
        </w:rPr>
      </w:pPr>
      <w:r w:rsidRPr="00E430F6">
        <w:rPr>
          <w:rFonts w:eastAsia="宋体" w:hint="eastAsia"/>
        </w:rPr>
        <w:t>句中的介系词词组</w:t>
      </w:r>
      <w:r w:rsidRPr="00E430F6">
        <w:rPr>
          <w:rFonts w:eastAsia="宋体"/>
        </w:rPr>
        <w:t>in two more minutes</w:t>
      </w:r>
      <w:r w:rsidRPr="00E430F6">
        <w:rPr>
          <w:rFonts w:eastAsia="宋体" w:hint="eastAsia"/>
        </w:rPr>
        <w:t>「再过两分钟」指向未来时间，另一个介系词词组</w:t>
      </w:r>
      <w:r w:rsidRPr="00E430F6">
        <w:rPr>
          <w:rFonts w:eastAsia="宋体"/>
        </w:rPr>
        <w:t>for three hours</w:t>
      </w:r>
      <w:r w:rsidRPr="00E430F6">
        <w:rPr>
          <w:rFonts w:eastAsia="宋体" w:hint="eastAsia"/>
        </w:rPr>
        <w:t>「算算已经有</w:t>
      </w:r>
      <w:r w:rsidRPr="00E430F6">
        <w:rPr>
          <w:rFonts w:eastAsia="宋体"/>
        </w:rPr>
        <w:t>3</w:t>
      </w:r>
      <w:r w:rsidRPr="00E430F6">
        <w:rPr>
          <w:rFonts w:eastAsia="宋体" w:hint="eastAsia"/>
        </w:rPr>
        <w:t>小时」表示一个截止的箭头，所以动词该采用未来完成式</w:t>
      </w:r>
      <w:r w:rsidRPr="00E430F6">
        <w:rPr>
          <w:rFonts w:eastAsia="宋体"/>
        </w:rPr>
        <w:t>will have been</w:t>
      </w:r>
      <w:r w:rsidRPr="00E430F6">
        <w:rPr>
          <w:rFonts w:eastAsia="宋体" w:hint="eastAsia"/>
        </w:rPr>
        <w:t>。后面的现在分词</w:t>
      </w:r>
      <w:r w:rsidRPr="00E430F6">
        <w:rPr>
          <w:rFonts w:eastAsia="宋体"/>
        </w:rPr>
        <w:t>talking</w:t>
      </w:r>
      <w:r w:rsidRPr="00E430F6">
        <w:rPr>
          <w:rFonts w:eastAsia="宋体" w:hint="eastAsia"/>
        </w:rPr>
        <w:t>视为形容词、当主词补语来形容主词</w:t>
      </w:r>
      <w:r w:rsidRPr="00E430F6">
        <w:rPr>
          <w:rFonts w:eastAsia="宋体"/>
        </w:rPr>
        <w:t>she</w:t>
      </w:r>
      <w:r w:rsidRPr="00E430F6">
        <w:rPr>
          <w:rFonts w:eastAsia="宋体" w:hint="eastAsia"/>
        </w:rPr>
        <w:t>，字尾</w:t>
      </w:r>
      <w:r w:rsidRPr="00E430F6">
        <w:rPr>
          <w:rFonts w:eastAsia="宋体"/>
        </w:rPr>
        <w:t>-ing</w:t>
      </w:r>
      <w:r w:rsidRPr="00E430F6">
        <w:rPr>
          <w:rFonts w:eastAsia="宋体" w:hint="eastAsia"/>
        </w:rPr>
        <w:t>表达出进行状态，意思是「一直」讲话。这就是一般文法书所谓的未来完成进行式。</w:t>
      </w:r>
    </w:p>
    <w:p w:rsidR="00785232" w:rsidRPr="00785232" w:rsidRDefault="00E430F6" w:rsidP="00182A90">
      <w:pPr>
        <w:spacing w:after="84"/>
        <w:ind w:firstLine="480"/>
        <w:rPr>
          <w:lang w:eastAsia="zh-TW"/>
        </w:rPr>
      </w:pPr>
      <w:r w:rsidRPr="00E430F6">
        <w:rPr>
          <w:rFonts w:eastAsia="宋体"/>
          <w:u w:val="single"/>
        </w:rPr>
        <w:t>Leave</w:t>
      </w:r>
      <w:r w:rsidRPr="00E430F6">
        <w:rPr>
          <w:rFonts w:eastAsia="宋体"/>
        </w:rPr>
        <w:t xml:space="preserve"> the test papers at the front desk </w:t>
      </w:r>
      <w:r w:rsidRPr="00E430F6">
        <w:rPr>
          <w:rFonts w:eastAsia="宋体"/>
          <w:u w:val="single"/>
        </w:rPr>
        <w:t>when you have finished the test</w:t>
      </w:r>
      <w:r w:rsidRPr="00E430F6">
        <w:rPr>
          <w:rFonts w:eastAsia="宋体"/>
        </w:rPr>
        <w:t>.</w:t>
      </w:r>
    </w:p>
    <w:p w:rsidR="00785232" w:rsidRPr="00785232" w:rsidRDefault="00B1490C" w:rsidP="00182A90">
      <w:pPr>
        <w:spacing w:after="84"/>
        <w:ind w:firstLine="480"/>
        <w:rPr>
          <w:lang w:eastAsia="zh-TW"/>
        </w:rPr>
      </w:pPr>
      <w:r w:rsidRPr="00DE1C9C">
        <w:rPr>
          <w:rFonts w:eastAsia="宋体"/>
          <w:noProof/>
        </w:rPr>
        <mc:AlternateContent>
          <mc:Choice Requires="wpg">
            <w:drawing>
              <wp:anchor distT="0" distB="0" distL="114300" distR="114300" simplePos="0" relativeHeight="251795456" behindDoc="0" locked="0" layoutInCell="1" allowOverlap="1" wp14:anchorId="10FC51FF" wp14:editId="3AE26606">
                <wp:simplePos x="0" y="0"/>
                <wp:positionH relativeFrom="column">
                  <wp:posOffset>1149350</wp:posOffset>
                </wp:positionH>
                <wp:positionV relativeFrom="paragraph">
                  <wp:posOffset>196714</wp:posOffset>
                </wp:positionV>
                <wp:extent cx="1043305" cy="374650"/>
                <wp:effectExtent l="38100" t="38100" r="99695" b="82550"/>
                <wp:wrapNone/>
                <wp:docPr id="159" name="组合 159"/>
                <wp:cNvGraphicFramePr/>
                <a:graphic xmlns:a="http://schemas.openxmlformats.org/drawingml/2006/main">
                  <a:graphicData uri="http://schemas.microsoft.com/office/word/2010/wordprocessingGroup">
                    <wpg:wgp>
                      <wpg:cNvGrpSpPr/>
                      <wpg:grpSpPr>
                        <a:xfrm>
                          <a:off x="0" y="0"/>
                          <a:ext cx="1043305" cy="374650"/>
                          <a:chOff x="0" y="0"/>
                          <a:chExt cx="770467" cy="344805"/>
                        </a:xfrm>
                      </wpg:grpSpPr>
                      <wps:wsp>
                        <wps:cNvPr id="160" name="直接连接符 160"/>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61" name="直接连接符 161"/>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59" o:spid="_x0000_s1026" style="position:absolute;left:0;text-align:left;margin-left:90.5pt;margin-top:15.5pt;width:82.15pt;height:29.5pt;z-index:251795456;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">
                <v:line id="直接连接符 160"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ZMMAAADcAAAADwAAAGRycy9kb3ducmV2LnhtbESPQWvCQBCF70L/wzJCb7qx0CCpq0hA&#10;7LWpoMchO02C2dmQ3ca1v945CL3N8N68981ml1yvJhpD59nAapmBIq697bgxcPo+LNagQkS22Hsm&#10;A3cKsNu+zDZYWH/jL5qq2CgJ4VCggTbGodA61C05DEs/EIv240eHUdax0XbEm4S7Xr9lWa4ddiwN&#10;LQ5UtlRfq19noLyXeXV9PyXr98c82el8uPwdjXmdp/0HqEgp/puf159W8HPBl2dkAr1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P2TDAAAA3AAAAA8AAAAAAAAAAAAA&#10;AAAAoQIAAGRycy9kb3ducmV2LnhtbFBLBQYAAAAABAAEAPkAAACRAwAAAAA=&#10;" strokecolor="#4f81bd [3204]" strokeweight="2pt">
                  <v:stroke endarrow="block"/>
                  <v:shadow on="t" color="black" opacity="24903f" origin=",.5" offset="0,.55556mm"/>
                </v:line>
                <v:line id="直接连接符 161" o:spid="_x0000_s1028" style="position:absolute;visibility:visible;mso-wrap-style:square" from="0,74" to="76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k2icMAAADcAAAADwAAAGRycy9kb3ducmV2LnhtbESPzWrDMBCE74W8g9hCbrXsEELqRAl2&#10;wJBrfnrfWFvbrbUykuK4b18FCr3tMrPzzW73k+nFSM53lhVkSQqCuLa640bB9VK9rUH4gKyxt0wK&#10;fsjDfjd72WKu7YNPNJ5DI2II+xwVtCEMuZS+bsmgT+xAHLVP6wyGuLpGaoePGG56uUjTlTTYcSS0&#10;ONChpfr7fDcRkpa2rKS/LJfF/f1Yfdy65sspNX+dig2IQFP4N/9dH3Wsv8rg+Uyc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JNonDAAAA3AAAAA8AAAAAAAAAAAAA&#10;AAAAoQIAAGRycy9kb3ducmV2LnhtbFBLBQYAAAAABAAEAPkAAACRAwAAAAA=&#10;" strokecolor="#4f81bd [3204]" strokeweight="2pt">
                  <v:shadow on="t" color="black" opacity="24903f" origin=",.5" offset="0,.55556mm"/>
                </v:line>
              </v:group>
            </w:pict>
          </mc:Fallback>
        </mc:AlternateContent>
      </w:r>
      <w:r w:rsidR="00E430F6" w:rsidRPr="00E430F6">
        <w:rPr>
          <w:rFonts w:eastAsia="宋体" w:hint="eastAsia"/>
        </w:rPr>
        <w:t>图示：</w:t>
      </w:r>
    </w:p>
    <w:p w:rsidR="00785232" w:rsidRPr="00785232" w:rsidRDefault="00DE1C9C" w:rsidP="00182A90">
      <w:pPr>
        <w:spacing w:after="84"/>
        <w:ind w:firstLine="480"/>
        <w:rPr>
          <w:lang w:eastAsia="zh-TW"/>
        </w:rPr>
      </w:pPr>
      <w:r>
        <w:rPr>
          <w:rFonts w:eastAsia="宋体"/>
        </w:rPr>
        <w:t xml:space="preserve">            </w:t>
      </w:r>
      <w:r w:rsidR="00E430F6" w:rsidRPr="00E430F6">
        <w:rPr>
          <w:rFonts w:eastAsia="宋体"/>
        </w:rPr>
        <w:t>have finished</w:t>
      </w:r>
    </w:p>
    <w:p w:rsidR="00785232" w:rsidRPr="00785232" w:rsidRDefault="00DE1C9C" w:rsidP="00182A90">
      <w:pPr>
        <w:spacing w:after="84"/>
        <w:ind w:firstLine="480"/>
        <w:rPr>
          <w:lang w:eastAsia="zh-TW"/>
        </w:rPr>
      </w:pPr>
      <w:r w:rsidRPr="00DE1C9C">
        <w:rPr>
          <w:rFonts w:eastAsia="宋体"/>
          <w:noProof/>
        </w:rPr>
        <mc:AlternateContent>
          <mc:Choice Requires="wps">
            <w:drawing>
              <wp:anchor distT="0" distB="0" distL="114300" distR="114300" simplePos="0" relativeHeight="251794432" behindDoc="0" locked="0" layoutInCell="1" allowOverlap="1" wp14:anchorId="717005F2" wp14:editId="71A10108">
                <wp:simplePos x="0" y="0"/>
                <wp:positionH relativeFrom="column">
                  <wp:posOffset>405130</wp:posOffset>
                </wp:positionH>
                <wp:positionV relativeFrom="paragraph">
                  <wp:posOffset>203291</wp:posOffset>
                </wp:positionV>
                <wp:extent cx="2607945" cy="0"/>
                <wp:effectExtent l="0" t="76200" r="20955" b="95250"/>
                <wp:wrapNone/>
                <wp:docPr id="158" name="直接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58"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16pt" to="237.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" strokecolor="#40a7c2 [3048]">
                <v:stroke endarrow="block"/>
              </v:line>
            </w:pict>
          </mc:Fallback>
        </mc:AlternateContent>
      </w:r>
      <w:r w:rsidR="00E430F6" w:rsidRPr="00E430F6">
        <w:rPr>
          <w:rFonts w:eastAsia="宋体"/>
        </w:rPr>
        <w:t xml:space="preserve">    x</w:t>
      </w:r>
    </w:p>
    <w:p w:rsidR="00DD2927" w:rsidRDefault="00E430F6" w:rsidP="00182A90">
      <w:pPr>
        <w:spacing w:after="84"/>
        <w:ind w:firstLine="480"/>
        <w:rPr>
          <w:lang w:eastAsia="zh-TW"/>
        </w:rPr>
      </w:pPr>
      <w:r w:rsidRPr="00E430F6">
        <w:rPr>
          <w:rFonts w:eastAsia="宋体"/>
        </w:rPr>
        <w:t xml:space="preserve">   now                    leave</w:t>
      </w:r>
    </w:p>
    <w:p w:rsidR="00DD2927" w:rsidRDefault="00E430F6" w:rsidP="00182A90">
      <w:pPr>
        <w:spacing w:after="84"/>
        <w:ind w:firstLine="480"/>
        <w:rPr>
          <w:rFonts w:eastAsia="PMingLiU"/>
          <w:lang w:eastAsia="zh-TW"/>
        </w:rPr>
      </w:pPr>
      <w:r w:rsidRPr="00E430F6">
        <w:rPr>
          <w:rFonts w:eastAsia="宋体" w:hint="eastAsia"/>
        </w:rPr>
        <w:t>这个句子的主要</w:t>
      </w:r>
      <w:r w:rsidR="00BF5096">
        <w:rPr>
          <w:rFonts w:eastAsia="宋体" w:hint="eastAsia"/>
        </w:rPr>
        <w:t>从句</w:t>
      </w:r>
      <w:r w:rsidRPr="00E430F6">
        <w:rPr>
          <w:rFonts w:eastAsia="宋体" w:hint="eastAsia"/>
        </w:rPr>
        <w:t>是命令句语气，所以动词</w:t>
      </w:r>
      <w:r w:rsidRPr="00E430F6">
        <w:rPr>
          <w:rFonts w:eastAsia="宋体"/>
        </w:rPr>
        <w:t>leave</w:t>
      </w:r>
      <w:r w:rsidRPr="00E430F6">
        <w:rPr>
          <w:rFonts w:eastAsia="宋体" w:hint="eastAsia"/>
        </w:rPr>
        <w:t>采用原形动词。</w:t>
      </w:r>
      <w:r w:rsidRPr="00E430F6">
        <w:rPr>
          <w:rFonts w:eastAsia="宋体"/>
        </w:rPr>
        <w:t>When you have finished the test</w:t>
      </w:r>
      <w:r w:rsidRPr="00E430F6">
        <w:rPr>
          <w:rFonts w:eastAsia="宋体" w:hint="eastAsia"/>
        </w:rPr>
        <w:t>是个时间副词</w:t>
      </w:r>
      <w:r w:rsidR="00BF5096">
        <w:rPr>
          <w:rFonts w:eastAsia="宋体" w:hint="eastAsia"/>
        </w:rPr>
        <w:t>从句</w:t>
      </w:r>
      <w:r w:rsidRPr="00E430F6">
        <w:rPr>
          <w:rFonts w:eastAsia="宋体" w:hint="eastAsia"/>
        </w:rPr>
        <w:t>，连接词</w:t>
      </w:r>
      <w:r w:rsidRPr="00E430F6">
        <w:rPr>
          <w:rFonts w:eastAsia="宋体"/>
        </w:rPr>
        <w:t>when</w:t>
      </w:r>
      <w:r w:rsidRPr="00E430F6">
        <w:rPr>
          <w:rFonts w:eastAsia="宋体" w:hint="eastAsia"/>
        </w:rPr>
        <w:t>是外加的从属连接</w:t>
      </w:r>
      <w:r w:rsidRPr="00E430F6">
        <w:rPr>
          <w:rFonts w:eastAsia="宋体" w:hint="eastAsia"/>
        </w:rPr>
        <w:lastRenderedPageBreak/>
        <w:t>词、解释为「当……时候」。所以，</w:t>
      </w:r>
      <w:r w:rsidRPr="00DE1C9C">
        <w:rPr>
          <w:rStyle w:val="af1"/>
          <w:rFonts w:hint="eastAsia"/>
        </w:rPr>
        <w:t>虽然说这句话时考试尚未考完，但是这个时间副词</w:t>
      </w:r>
      <w:r w:rsidR="00BF5096" w:rsidRPr="00DE1C9C">
        <w:rPr>
          <w:rStyle w:val="af1"/>
          <w:rFonts w:hint="eastAsia"/>
        </w:rPr>
        <w:t>从句</w:t>
      </w:r>
      <w:r w:rsidRPr="00DE1C9C">
        <w:rPr>
          <w:rStyle w:val="af1"/>
          <w:rFonts w:hint="eastAsia"/>
        </w:rPr>
        <w:t>中必须当做</w:t>
      </w:r>
      <w:r w:rsidR="00DE1C9C" w:rsidRPr="00DE1C9C">
        <w:rPr>
          <w:rStyle w:val="af1"/>
          <w:rFonts w:hint="eastAsia"/>
        </w:rPr>
        <w:t>「</w:t>
      </w:r>
      <w:r w:rsidRPr="00DE1C9C">
        <w:rPr>
          <w:rStyle w:val="af1"/>
          <w:rFonts w:hint="eastAsia"/>
        </w:rPr>
        <w:t>已经到了考完的时候」，也就是必须把截止点当做就是现在，因此动词要采用现在完成式</w:t>
      </w:r>
      <w:r w:rsidRPr="00DE1C9C">
        <w:rPr>
          <w:rStyle w:val="af1"/>
        </w:rPr>
        <w:t>have finished</w:t>
      </w:r>
      <w:r w:rsidRPr="00DE1C9C">
        <w:rPr>
          <w:rStyle w:val="af1"/>
          <w:rFonts w:hint="eastAsia"/>
        </w:rPr>
        <w:t>。</w:t>
      </w:r>
      <w:r w:rsidRPr="00E430F6">
        <w:rPr>
          <w:rFonts w:eastAsia="宋体" w:hint="eastAsia"/>
        </w:rPr>
        <w:t>一般文法书那条规则「表示时间或条件的副词</w:t>
      </w:r>
      <w:r w:rsidR="00BF5096">
        <w:rPr>
          <w:rFonts w:eastAsia="宋体" w:hint="eastAsia"/>
        </w:rPr>
        <w:t>从句</w:t>
      </w:r>
      <w:r w:rsidRPr="00E430F6">
        <w:rPr>
          <w:rFonts w:eastAsia="宋体" w:hint="eastAsia"/>
        </w:rPr>
        <w:t>，用现在式代替未来式」就是这个情况。上例是表示时间的副词</w:t>
      </w:r>
      <w:r w:rsidR="00BF5096">
        <w:rPr>
          <w:rFonts w:eastAsia="宋体" w:hint="eastAsia"/>
        </w:rPr>
        <w:t>从句</w:t>
      </w:r>
      <w:r w:rsidRPr="00E430F6">
        <w:rPr>
          <w:rFonts w:eastAsia="宋体" w:hint="eastAsia"/>
        </w:rPr>
        <w:t>，再举一个表示条件的副词</w:t>
      </w:r>
      <w:r w:rsidR="00BF5096">
        <w:rPr>
          <w:rFonts w:eastAsia="宋体" w:hint="eastAsia"/>
        </w:rPr>
        <w:t>从句</w:t>
      </w:r>
      <w:r w:rsidRPr="00E430F6">
        <w:rPr>
          <w:rFonts w:eastAsia="宋体" w:hint="eastAsia"/>
        </w:rPr>
        <w:t>为例：</w:t>
      </w:r>
    </w:p>
    <w:p w:rsidR="00785232" w:rsidRPr="00785232" w:rsidRDefault="00E430F6" w:rsidP="00182A90">
      <w:pPr>
        <w:spacing w:after="84"/>
        <w:ind w:firstLine="480"/>
        <w:rPr>
          <w:rFonts w:eastAsia="PMingLiU"/>
          <w:lang w:eastAsia="zh-TW"/>
        </w:rPr>
      </w:pPr>
      <w:r w:rsidRPr="00E430F6">
        <w:rPr>
          <w:rFonts w:eastAsia="宋体"/>
        </w:rPr>
        <w:t xml:space="preserve">You can leave early </w:t>
      </w:r>
      <w:r w:rsidRPr="00E430F6">
        <w:rPr>
          <w:rFonts w:eastAsia="宋体"/>
          <w:u w:val="single"/>
        </w:rPr>
        <w:t>if you have finished the test</w:t>
      </w:r>
      <w:r w:rsidRPr="00E430F6">
        <w:rPr>
          <w:rFonts w:eastAsia="宋体"/>
        </w:rPr>
        <w:t xml:space="preserve"> </w:t>
      </w:r>
      <w:r w:rsidRPr="00E430F6">
        <w:rPr>
          <w:rFonts w:eastAsia="宋体"/>
          <w:u w:val="single"/>
        </w:rPr>
        <w:t>before the bell rings</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如果在铃响之前已经写完了测验，就可以先离开。</w:t>
      </w:r>
    </w:p>
    <w:p w:rsidR="00785232" w:rsidRPr="00785232" w:rsidRDefault="00B1490C" w:rsidP="00182A90">
      <w:pPr>
        <w:spacing w:after="84"/>
        <w:ind w:firstLine="480"/>
        <w:rPr>
          <w:lang w:eastAsia="zh-TW"/>
        </w:rPr>
      </w:pPr>
      <w:r w:rsidRPr="00DE1C9C">
        <w:rPr>
          <w:noProof/>
        </w:rPr>
        <mc:AlternateContent>
          <mc:Choice Requires="wpg">
            <w:drawing>
              <wp:anchor distT="0" distB="0" distL="114300" distR="114300" simplePos="0" relativeHeight="251798528" behindDoc="0" locked="0" layoutInCell="1" allowOverlap="1" wp14:anchorId="617B1A5D" wp14:editId="4AAF5E3E">
                <wp:simplePos x="0" y="0"/>
                <wp:positionH relativeFrom="column">
                  <wp:posOffset>1187450</wp:posOffset>
                </wp:positionH>
                <wp:positionV relativeFrom="paragraph">
                  <wp:posOffset>202202</wp:posOffset>
                </wp:positionV>
                <wp:extent cx="1043305" cy="374650"/>
                <wp:effectExtent l="38100" t="38100" r="99695" b="82550"/>
                <wp:wrapNone/>
                <wp:docPr id="163" name="组合 163"/>
                <wp:cNvGraphicFramePr/>
                <a:graphic xmlns:a="http://schemas.openxmlformats.org/drawingml/2006/main">
                  <a:graphicData uri="http://schemas.microsoft.com/office/word/2010/wordprocessingGroup">
                    <wpg:wgp>
                      <wpg:cNvGrpSpPr/>
                      <wpg:grpSpPr>
                        <a:xfrm>
                          <a:off x="0" y="0"/>
                          <a:ext cx="1043305" cy="374650"/>
                          <a:chOff x="0" y="0"/>
                          <a:chExt cx="770467" cy="344805"/>
                        </a:xfrm>
                      </wpg:grpSpPr>
                      <wps:wsp>
                        <wps:cNvPr id="164" name="直接连接符 164"/>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65" name="直接连接符 165"/>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63" o:spid="_x0000_s1026" style="position:absolute;left:0;text-align:left;margin-left:93.5pt;margin-top:15.9pt;width:82.15pt;height:29.5pt;z-index:251798528;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">
                <v:line id="直接连接符 164"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Y5Z8AAAADcAAAADwAAAGRycy9kb3ducmV2LnhtbERPTYvCMBC9L+x/CCN4W1PFLdI1ihRE&#10;r1ZBj0Mz2xabSWmyNfrrjbDgbR7vc5brYFoxUO8aywqmkwQEcWl1w5WC03H7tQDhPLLG1jIpuJOD&#10;9erzY4mZtjc+0FD4SsQQdhkqqL3vMildWZNBN7EdceR+bW/QR9hXUvd4i+GmlbMkSaXBhmNDjR3l&#10;NZXX4s8oyO95Wly/T0HbzS4NejhvL4+dUuNR2PyA8BT8W/zv3us4P53D65l4gV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mOWfAAAAA3AAAAA8AAAAAAAAAAAAAAAAA&#10;oQIAAGRycy9kb3ducmV2LnhtbFBLBQYAAAAABAAEAPkAAACOAwAAAAA=&#10;" strokecolor="#4f81bd [3204]" strokeweight="2pt">
                  <v:stroke endarrow="block"/>
                  <v:shadow on="t" color="black" opacity="24903f" origin=",.5" offset="0,.55556mm"/>
                </v:line>
                <v:line id="直接连接符 165" o:spid="_x0000_s1028" style="position:absolute;visibility:visible;mso-wrap-style:square" from="0,74" to="76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IwisMAAADcAAAADwAAAGRycy9kb3ducmV2LnhtbESPQW/CMAyF75P4D5GRdhspiCHWEaqC&#10;VIkrsN1N47UdjVMloe3+PZmExM3We37f8yYbTSt6cr6xrGA+S0AQl1Y3XCn4OhdvaxA+IGtsLZOC&#10;P/KQbScvG0y1HfhI/SlUIoawT1FBHUKXSunLmgz6me2Io/ZjncEQV1dJ7XCI4aaViyRZSYMNR0KN&#10;He1rKq+nm4mQZGd3hfTn5TK/fRyK70tT/TqlXqdj/gki0Bie5sf1Qcf6q3f4fyZO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yMIrDAAAA3AAAAA8AAAAAAAAAAAAA&#10;AAAAoQIAAGRycy9kb3ducmV2LnhtbFBLBQYAAAAABAAEAPkAAACRAwAAAAA=&#10;" strokecolor="#4f81bd [3204]" strokeweight="2pt">
                  <v:shadow on="t" color="black" opacity="24903f" origin=",.5" offset="0,.55556mm"/>
                </v:line>
              </v:group>
            </w:pict>
          </mc:Fallback>
        </mc:AlternateContent>
      </w:r>
      <w:r w:rsidR="00E430F6" w:rsidRPr="00E430F6">
        <w:rPr>
          <w:rFonts w:eastAsia="宋体" w:hint="eastAsia"/>
        </w:rPr>
        <w:t>图示：</w:t>
      </w:r>
      <w:r w:rsidR="00DE1C9C" w:rsidRPr="00DE1C9C">
        <w:rPr>
          <w:noProof/>
        </w:rPr>
        <mc:AlternateContent>
          <mc:Choice Requires="wps">
            <w:drawing>
              <wp:anchor distT="0" distB="0" distL="114300" distR="114300" simplePos="0" relativeHeight="251797504" behindDoc="0" locked="0" layoutInCell="1" allowOverlap="1" wp14:anchorId="5DCA0E0C" wp14:editId="2B89D347">
                <wp:simplePos x="0" y="0"/>
                <wp:positionH relativeFrom="column">
                  <wp:posOffset>443230</wp:posOffset>
                </wp:positionH>
                <wp:positionV relativeFrom="paragraph">
                  <wp:posOffset>695325</wp:posOffset>
                </wp:positionV>
                <wp:extent cx="2607945" cy="0"/>
                <wp:effectExtent l="0" t="76200" r="20955" b="95250"/>
                <wp:wrapNone/>
                <wp:docPr id="162" name="直接连接符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62" o:spid="_x0000_s1026" style="position:absolute;left:0;text-align:lef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pt,54.75pt" to="240.2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" strokecolor="#40a7c2 [3048]">
                <v:stroke endarrow="block"/>
              </v:line>
            </w:pict>
          </mc:Fallback>
        </mc:AlternateContent>
      </w:r>
    </w:p>
    <w:p w:rsidR="00785232" w:rsidRPr="00785232" w:rsidRDefault="00DE1C9C" w:rsidP="00182A90">
      <w:pPr>
        <w:spacing w:after="84"/>
        <w:ind w:firstLine="480"/>
        <w:rPr>
          <w:lang w:eastAsia="zh-TW"/>
        </w:rPr>
      </w:pPr>
      <w:r>
        <w:rPr>
          <w:rFonts w:eastAsia="宋体"/>
        </w:rPr>
        <w:t xml:space="preserve">            </w:t>
      </w:r>
      <w:r w:rsidR="00E430F6" w:rsidRPr="00E430F6">
        <w:rPr>
          <w:rFonts w:eastAsia="宋体"/>
        </w:rPr>
        <w:t xml:space="preserve"> have finished</w:t>
      </w:r>
    </w:p>
    <w:p w:rsidR="00785232" w:rsidRPr="00785232" w:rsidRDefault="00E430F6" w:rsidP="00182A90">
      <w:pPr>
        <w:spacing w:after="84"/>
        <w:ind w:firstLine="480"/>
        <w:rPr>
          <w:lang w:eastAsia="zh-TW"/>
        </w:rPr>
      </w:pPr>
      <w:r w:rsidRPr="00E430F6">
        <w:rPr>
          <w:rFonts w:eastAsia="宋体"/>
        </w:rPr>
        <w:t xml:space="preserve">    x</w:t>
      </w:r>
    </w:p>
    <w:p w:rsidR="00DD2927" w:rsidRDefault="00E430F6" w:rsidP="00182A90">
      <w:pPr>
        <w:spacing w:after="84"/>
        <w:ind w:firstLine="480"/>
        <w:rPr>
          <w:lang w:eastAsia="zh-TW"/>
        </w:rPr>
      </w:pPr>
      <w:r w:rsidRPr="00E430F6">
        <w:rPr>
          <w:rFonts w:eastAsia="宋体"/>
        </w:rPr>
        <w:t xml:space="preserve">   now                    rings</w:t>
      </w:r>
    </w:p>
    <w:p w:rsidR="00EA57E3" w:rsidRDefault="00E430F6" w:rsidP="00182A90">
      <w:pPr>
        <w:spacing w:after="84"/>
        <w:ind w:firstLine="480"/>
        <w:rPr>
          <w:rFonts w:eastAsia="PMingLiU"/>
          <w:lang w:eastAsia="zh-TW"/>
        </w:rPr>
      </w:pPr>
      <w:r w:rsidRPr="00E430F6">
        <w:rPr>
          <w:rFonts w:eastAsia="宋体" w:hint="eastAsia"/>
        </w:rPr>
        <w:t>句中的</w:t>
      </w:r>
      <w:r w:rsidRPr="00E430F6">
        <w:rPr>
          <w:rFonts w:eastAsia="宋体"/>
        </w:rPr>
        <w:t>before the bell rings</w:t>
      </w:r>
      <w:r w:rsidRPr="00E430F6">
        <w:rPr>
          <w:rFonts w:eastAsia="宋体" w:hint="eastAsia"/>
        </w:rPr>
        <w:t>是个时间副词</w:t>
      </w:r>
      <w:r w:rsidR="00BF5096">
        <w:rPr>
          <w:rFonts w:eastAsia="宋体" w:hint="eastAsia"/>
        </w:rPr>
        <w:t>从句</w:t>
      </w:r>
      <w:r w:rsidRPr="00E430F6">
        <w:rPr>
          <w:rFonts w:eastAsia="宋体" w:hint="eastAsia"/>
        </w:rPr>
        <w:t>，以一个截止箭头的形状修饰动词</w:t>
      </w:r>
      <w:r w:rsidRPr="00E430F6">
        <w:rPr>
          <w:rFonts w:eastAsia="宋体"/>
        </w:rPr>
        <w:t>have finished</w:t>
      </w:r>
      <w:r w:rsidRPr="00E430F6">
        <w:rPr>
          <w:rFonts w:eastAsia="宋体" w:hint="eastAsia"/>
        </w:rPr>
        <w:t>的时间，</w:t>
      </w:r>
      <w:r w:rsidRPr="00E430F6">
        <w:rPr>
          <w:rFonts w:eastAsia="宋体"/>
        </w:rPr>
        <w:t>before</w:t>
      </w:r>
      <w:r w:rsidRPr="00E430F6">
        <w:rPr>
          <w:rFonts w:eastAsia="宋体" w:hint="eastAsia"/>
        </w:rPr>
        <w:t>是外加的连接词。说这句话时虽然铃尚未响，但是在时间副词</w:t>
      </w:r>
      <w:r w:rsidR="00BF5096">
        <w:rPr>
          <w:rFonts w:eastAsia="宋体" w:hint="eastAsia"/>
        </w:rPr>
        <w:t>从句</w:t>
      </w:r>
      <w:r w:rsidRPr="00E430F6">
        <w:rPr>
          <w:rFonts w:eastAsia="宋体" w:hint="eastAsia"/>
        </w:rPr>
        <w:t>中必须当做时间已经到了，所以动词要采用现在式的</w:t>
      </w:r>
      <w:r w:rsidRPr="00E430F6">
        <w:rPr>
          <w:rFonts w:eastAsia="宋体"/>
        </w:rPr>
        <w:t>rings</w:t>
      </w:r>
      <w:r w:rsidRPr="00E430F6">
        <w:rPr>
          <w:rFonts w:eastAsia="宋体" w:hint="eastAsia"/>
        </w:rPr>
        <w:t>。另外，</w:t>
      </w:r>
      <w:r w:rsidRPr="00E430F6">
        <w:rPr>
          <w:rFonts w:eastAsia="宋体"/>
        </w:rPr>
        <w:t>if you have finished the test</w:t>
      </w:r>
      <w:r w:rsidRPr="00E430F6">
        <w:rPr>
          <w:rFonts w:eastAsia="宋体" w:hint="eastAsia"/>
        </w:rPr>
        <w:t>是个表示条件的副词</w:t>
      </w:r>
      <w:r w:rsidR="00BF5096">
        <w:rPr>
          <w:rFonts w:eastAsia="宋体" w:hint="eastAsia"/>
        </w:rPr>
        <w:t>从句</w:t>
      </w:r>
      <w:r w:rsidRPr="00E430F6">
        <w:rPr>
          <w:rFonts w:eastAsia="宋体" w:hint="eastAsia"/>
        </w:rPr>
        <w:t>，</w:t>
      </w:r>
      <w:r w:rsidRPr="00DD7A0B">
        <w:rPr>
          <w:rStyle w:val="af1"/>
        </w:rPr>
        <w:t>if</w:t>
      </w:r>
      <w:r w:rsidRPr="00DD7A0B">
        <w:rPr>
          <w:rStyle w:val="af1"/>
          <w:rFonts w:hint="eastAsia"/>
        </w:rPr>
        <w:t>是外加的从属连接词、表示「如果」。在这种副词</w:t>
      </w:r>
      <w:r w:rsidR="00BF5096" w:rsidRPr="00DD7A0B">
        <w:rPr>
          <w:rStyle w:val="af1"/>
          <w:rFonts w:hint="eastAsia"/>
        </w:rPr>
        <w:t>从句</w:t>
      </w:r>
      <w:r w:rsidRPr="00DD7A0B">
        <w:rPr>
          <w:rStyle w:val="af1"/>
          <w:rFonts w:hint="eastAsia"/>
        </w:rPr>
        <w:t>中必须把假设的情况当做是真的，所以要用现在完成式</w:t>
      </w:r>
      <w:r w:rsidRPr="00DD7A0B">
        <w:rPr>
          <w:rStyle w:val="af1"/>
        </w:rPr>
        <w:t>have finished</w:t>
      </w:r>
      <w:r w:rsidRPr="00DD7A0B">
        <w:rPr>
          <w:rStyle w:val="af1"/>
          <w:rFonts w:hint="eastAsia"/>
        </w:rPr>
        <w:t>而不用未来完成式</w:t>
      </w:r>
      <w:r w:rsidRPr="00DD7A0B">
        <w:rPr>
          <w:rStyle w:val="af1"/>
        </w:rPr>
        <w:t>will have finished</w:t>
      </w:r>
      <w:r w:rsidRPr="00DD7A0B">
        <w:rPr>
          <w:rStyle w:val="af1"/>
          <w:rFonts w:hint="eastAsia"/>
        </w:rPr>
        <w:t>。</w:t>
      </w:r>
    </w:p>
    <w:p w:rsidR="00DD2927" w:rsidRDefault="00E430F6" w:rsidP="00982549">
      <w:pPr>
        <w:pStyle w:val="3"/>
        <w:spacing w:before="126" w:after="126"/>
        <w:rPr>
          <w:rFonts w:eastAsia="PMingLiU"/>
          <w:lang w:eastAsia="zh-TW"/>
        </w:rPr>
      </w:pPr>
      <w:bookmarkStart w:id="65" w:name="_Toc363483892"/>
      <w:r w:rsidRPr="00E430F6">
        <w:rPr>
          <w:rFonts w:hint="eastAsia"/>
        </w:rPr>
        <w:t>时态一致性</w:t>
      </w:r>
      <w:bookmarkEnd w:id="65"/>
    </w:p>
    <w:p w:rsidR="00DD2927" w:rsidRDefault="00E430F6" w:rsidP="00182A90">
      <w:pPr>
        <w:spacing w:after="84"/>
        <w:ind w:firstLine="480"/>
        <w:rPr>
          <w:rFonts w:eastAsia="PMingLiU"/>
          <w:lang w:eastAsia="zh-TW"/>
        </w:rPr>
      </w:pPr>
      <w:r w:rsidRPr="00E430F6">
        <w:rPr>
          <w:rFonts w:eastAsia="宋体" w:hint="eastAsia"/>
        </w:rPr>
        <w:t>一个句子当中如果有两个以上的限定</w:t>
      </w:r>
      <w:r w:rsidR="00BF5096">
        <w:rPr>
          <w:rFonts w:eastAsia="宋体" w:hint="eastAsia"/>
        </w:rPr>
        <w:t>从句</w:t>
      </w:r>
      <w:r w:rsidRPr="00E430F6">
        <w:rPr>
          <w:rFonts w:eastAsia="宋体" w:hint="eastAsia"/>
        </w:rPr>
        <w:t>，就会有两个以上的动词。这些动词在时态方面必须符合一致性：并不表示这些动词的时态必须相同，而是这些动词之间必须符合逻辑关系、并且表达出清楚的意思。例如下面这个句子就有问题：</w:t>
      </w:r>
    </w:p>
    <w:p w:rsidR="00DD2927" w:rsidRDefault="00E430F6" w:rsidP="00182A90">
      <w:pPr>
        <w:spacing w:after="84"/>
        <w:ind w:firstLine="480"/>
        <w:rPr>
          <w:rFonts w:eastAsia="PMingLiU"/>
          <w:lang w:eastAsia="zh-TW"/>
        </w:rPr>
      </w:pPr>
      <w:r w:rsidRPr="00E430F6">
        <w:rPr>
          <w:rFonts w:eastAsia="宋体"/>
        </w:rPr>
        <w:t>Some buildings that were destroyed in the 921 earthquake were poorly constructed.</w:t>
      </w:r>
      <w:r w:rsidRPr="00E430F6">
        <w:rPr>
          <w:rFonts w:eastAsia="宋体" w:hint="eastAsia"/>
        </w:rPr>
        <w:t>（不佳）</w:t>
      </w:r>
    </w:p>
    <w:p w:rsidR="00DD2927" w:rsidRDefault="00E430F6" w:rsidP="00182A90">
      <w:pPr>
        <w:spacing w:after="84"/>
        <w:ind w:firstLine="480"/>
        <w:rPr>
          <w:rFonts w:eastAsia="PMingLiU"/>
          <w:lang w:eastAsia="zh-TW"/>
        </w:rPr>
      </w:pPr>
      <w:r w:rsidRPr="00E430F6">
        <w:rPr>
          <w:rFonts w:eastAsia="宋体" w:hint="eastAsia"/>
        </w:rPr>
        <w:t>这个句子可以分成主要</w:t>
      </w:r>
      <w:r w:rsidR="00BF5096">
        <w:rPr>
          <w:rFonts w:eastAsia="宋体" w:hint="eastAsia"/>
        </w:rPr>
        <w:t>从句</w:t>
      </w:r>
      <w:r w:rsidRPr="00E430F6">
        <w:rPr>
          <w:rFonts w:eastAsia="宋体"/>
        </w:rPr>
        <w:t>some buildings were poorly constructed</w:t>
      </w:r>
      <w:r w:rsidRPr="00E430F6">
        <w:rPr>
          <w:rFonts w:eastAsia="宋体" w:hint="eastAsia"/>
        </w:rPr>
        <w:t>与关系</w:t>
      </w:r>
      <w:r w:rsidR="00BF5096">
        <w:rPr>
          <w:rFonts w:eastAsia="宋体" w:hint="eastAsia"/>
        </w:rPr>
        <w:t>从句</w:t>
      </w:r>
      <w:r w:rsidRPr="00E430F6">
        <w:rPr>
          <w:rFonts w:eastAsia="宋体"/>
        </w:rPr>
        <w:t>that were destroyed in the 921 earthquake</w:t>
      </w:r>
      <w:r w:rsidRPr="00E430F6">
        <w:rPr>
          <w:rFonts w:eastAsia="宋体" w:hint="eastAsia"/>
        </w:rPr>
        <w:t>。时间副词是</w:t>
      </w:r>
      <w:r w:rsidRPr="00E430F6">
        <w:rPr>
          <w:rFonts w:eastAsia="宋体"/>
        </w:rPr>
        <w:t>in the 921 earthquake</w:t>
      </w:r>
      <w:r w:rsidRPr="00E430F6">
        <w:rPr>
          <w:rFonts w:eastAsia="宋体" w:hint="eastAsia"/>
        </w:rPr>
        <w:t>这个介系词词组，它括出一个过去时间的括号，所以它修饰的关系</w:t>
      </w:r>
      <w:r w:rsidR="00BF5096">
        <w:rPr>
          <w:rFonts w:eastAsia="宋体" w:hint="eastAsia"/>
        </w:rPr>
        <w:t>从句</w:t>
      </w:r>
      <w:r w:rsidRPr="00E430F6">
        <w:rPr>
          <w:rFonts w:eastAsia="宋体" w:hint="eastAsia"/>
        </w:rPr>
        <w:t>的动词应采用过去简单式</w:t>
      </w:r>
      <w:r w:rsidRPr="00E430F6">
        <w:rPr>
          <w:rFonts w:eastAsia="宋体"/>
        </w:rPr>
        <w:t>were</w:t>
      </w:r>
      <w:r w:rsidRPr="00E430F6">
        <w:rPr>
          <w:rFonts w:eastAsia="宋体" w:hint="eastAsia"/>
        </w:rPr>
        <w:t>。但是，主要</w:t>
      </w:r>
      <w:r w:rsidR="00BF5096">
        <w:rPr>
          <w:rFonts w:eastAsia="宋体" w:hint="eastAsia"/>
        </w:rPr>
        <w:t>从句</w:t>
      </w:r>
      <w:r w:rsidRPr="00E430F6">
        <w:rPr>
          <w:rFonts w:eastAsia="宋体" w:hint="eastAsia"/>
        </w:rPr>
        <w:t>的时间应该不一样：建筑物被毁的时间是在</w:t>
      </w:r>
      <w:r w:rsidRPr="00E430F6">
        <w:rPr>
          <w:rFonts w:eastAsia="宋体"/>
        </w:rPr>
        <w:t>921</w:t>
      </w:r>
      <w:r w:rsidRPr="00E430F6">
        <w:rPr>
          <w:rFonts w:eastAsia="宋体" w:hint="eastAsia"/>
        </w:rPr>
        <w:t>地震中、是过去时间，但是建筑物建造的时间不可能是在</w:t>
      </w:r>
      <w:r w:rsidRPr="00E430F6">
        <w:rPr>
          <w:rFonts w:eastAsia="宋体"/>
        </w:rPr>
        <w:t>921</w:t>
      </w:r>
      <w:r w:rsidRPr="00E430F6">
        <w:rPr>
          <w:rFonts w:eastAsia="宋体" w:hint="eastAsia"/>
        </w:rPr>
        <w:t>地震中、应该是在之前才对。因此，主要</w:t>
      </w:r>
      <w:r w:rsidR="00BF5096">
        <w:rPr>
          <w:rFonts w:eastAsia="宋体" w:hint="eastAsia"/>
        </w:rPr>
        <w:t>从句</w:t>
      </w:r>
      <w:r w:rsidRPr="00E430F6">
        <w:rPr>
          <w:rFonts w:eastAsia="宋体" w:hint="eastAsia"/>
        </w:rPr>
        <w:t>的动词应该采用过去完成式而非过去简单式，如下：</w:t>
      </w:r>
    </w:p>
    <w:p w:rsidR="00785232" w:rsidRPr="00785232" w:rsidRDefault="00E430F6" w:rsidP="00182A90">
      <w:pPr>
        <w:spacing w:after="84"/>
        <w:ind w:firstLine="480"/>
        <w:rPr>
          <w:rFonts w:eastAsia="PMingLiU"/>
          <w:lang w:eastAsia="zh-TW"/>
        </w:rPr>
      </w:pPr>
      <w:r w:rsidRPr="00E430F6">
        <w:rPr>
          <w:rFonts w:eastAsia="宋体"/>
        </w:rPr>
        <w:t xml:space="preserve">Some buildings that </w:t>
      </w:r>
      <w:r w:rsidRPr="00E430F6">
        <w:rPr>
          <w:rFonts w:eastAsia="宋体"/>
          <w:u w:val="single"/>
        </w:rPr>
        <w:t>were</w:t>
      </w:r>
      <w:r w:rsidRPr="00E430F6">
        <w:rPr>
          <w:rFonts w:eastAsia="宋体"/>
        </w:rPr>
        <w:t xml:space="preserve"> destroyed </w:t>
      </w:r>
      <w:r w:rsidRPr="00E430F6">
        <w:rPr>
          <w:rFonts w:eastAsia="宋体"/>
          <w:u w:val="single"/>
        </w:rPr>
        <w:t>in the 921 earthquake</w:t>
      </w:r>
      <w:r w:rsidRPr="00E430F6">
        <w:rPr>
          <w:rFonts w:eastAsia="宋体"/>
        </w:rPr>
        <w:t xml:space="preserve"> </w:t>
      </w:r>
      <w:r w:rsidRPr="00E430F6">
        <w:rPr>
          <w:rFonts w:eastAsia="宋体"/>
          <w:u w:val="single"/>
        </w:rPr>
        <w:t>had been</w:t>
      </w:r>
      <w:r w:rsidRPr="00E430F6">
        <w:rPr>
          <w:rFonts w:eastAsia="宋体"/>
        </w:rPr>
        <w:t xml:space="preserve"> poorly constructed.</w:t>
      </w:r>
    </w:p>
    <w:p w:rsidR="00DD2927" w:rsidRDefault="00E430F6" w:rsidP="00182A90">
      <w:pPr>
        <w:pStyle w:val="Preface"/>
        <w:spacing w:after="84"/>
        <w:ind w:firstLine="480"/>
        <w:rPr>
          <w:rFonts w:eastAsia="PMingLiU"/>
          <w:lang w:eastAsia="zh-TW"/>
        </w:rPr>
      </w:pPr>
      <w:r w:rsidRPr="00E430F6">
        <w:t>921</w:t>
      </w:r>
      <w:r w:rsidRPr="00E430F6">
        <w:rPr>
          <w:rFonts w:hint="eastAsia"/>
        </w:rPr>
        <w:t>大地震中被毁的房屋，其中有一些当初建造不良。</w:t>
      </w:r>
    </w:p>
    <w:p w:rsidR="00B1490C" w:rsidRDefault="00B1490C" w:rsidP="00182A90">
      <w:pPr>
        <w:spacing w:after="84"/>
        <w:ind w:firstLine="480"/>
        <w:rPr>
          <w:rFonts w:eastAsia="宋体"/>
        </w:rPr>
      </w:pP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B1490C" w:rsidP="00182A90">
      <w:pPr>
        <w:spacing w:after="84"/>
        <w:ind w:firstLine="480"/>
        <w:rPr>
          <w:lang w:eastAsia="zh-TW"/>
        </w:rPr>
      </w:pPr>
      <w:r w:rsidRPr="009352E1">
        <w:rPr>
          <w:noProof/>
        </w:rPr>
        <w:lastRenderedPageBreak/>
        <mc:AlternateContent>
          <mc:Choice Requires="wpg">
            <w:drawing>
              <wp:anchor distT="0" distB="0" distL="114300" distR="114300" simplePos="0" relativeHeight="251801600" behindDoc="0" locked="0" layoutInCell="1" allowOverlap="1" wp14:anchorId="2906D1EA" wp14:editId="05AFCA10">
                <wp:simplePos x="0" y="0"/>
                <wp:positionH relativeFrom="column">
                  <wp:posOffset>539750</wp:posOffset>
                </wp:positionH>
                <wp:positionV relativeFrom="paragraph">
                  <wp:posOffset>226967</wp:posOffset>
                </wp:positionV>
                <wp:extent cx="772795" cy="374650"/>
                <wp:effectExtent l="38100" t="38100" r="103505" b="82550"/>
                <wp:wrapNone/>
                <wp:docPr id="167" name="组合 167"/>
                <wp:cNvGraphicFramePr/>
                <a:graphic xmlns:a="http://schemas.openxmlformats.org/drawingml/2006/main">
                  <a:graphicData uri="http://schemas.microsoft.com/office/word/2010/wordprocessingGroup">
                    <wpg:wgp>
                      <wpg:cNvGrpSpPr/>
                      <wpg:grpSpPr>
                        <a:xfrm>
                          <a:off x="0" y="0"/>
                          <a:ext cx="772795" cy="374650"/>
                          <a:chOff x="0" y="0"/>
                          <a:chExt cx="770467" cy="344805"/>
                        </a:xfrm>
                      </wpg:grpSpPr>
                      <wps:wsp>
                        <wps:cNvPr id="168" name="直接连接符 168"/>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69" name="直接连接符 169"/>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67" o:spid="_x0000_s1026" style="position:absolute;left:0;text-align:left;margin-left:42.5pt;margin-top:17.85pt;width:60.85pt;height:29.5pt;z-index:251801600;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">
                <v:line id="直接连接符 168"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szYsMAAADcAAAADwAAAGRycy9kb3ducmV2LnhtbESPQWvCQBCF70L/wzJCb7qx0CCpq0hA&#10;7LWpoMchO02C2dmQ3ca1v945CL3N8N68981ml1yvJhpD59nAapmBIq697bgxcPo+LNagQkS22Hsm&#10;A3cKsNu+zDZYWH/jL5qq2CgJ4VCggTbGodA61C05DEs/EIv240eHUdax0XbEm4S7Xr9lWa4ddiwN&#10;LQ5UtlRfq19noLyXeXV9PyXr98c82el8uPwdjXmdp/0HqEgp/puf159W8HOhlWdkAr1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rM2LDAAAA3AAAAA8AAAAAAAAAAAAA&#10;AAAAoQIAAGRycy9kb3ducmV2LnhtbFBLBQYAAAAABAAEAPkAAACRAwAAAAA=&#10;" strokecolor="#4f81bd [3204]" strokeweight="2pt">
                  <v:stroke endarrow="block"/>
                  <v:shadow on="t" color="black" opacity="24903f" origin=",.5" offset="0,.55556mm"/>
                </v:line>
                <v:line id="直接连接符 169" o:spid="_x0000_s1028" style="position:absolute;visibility:visible;mso-wrap-style:square" from="0,74" to="76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86j8EAAADcAAAADwAAAGRycy9kb3ducmV2LnhtbESPQYvCMBCF74L/IYywN01dRNbaVFQo&#10;eF1d72MzttVmUpKo9d+bBcHbDO/N+95kq9604k7ON5YVTCcJCOLS6oYrBX+HYvwDwgdkja1lUvAk&#10;D6t8OMgw1fbBv3Tfh0rEEPYpKqhD6FIpfVmTQT+xHXHUztYZDHF1ldQOHzHctPI7SebSYMORUGNH&#10;25rK6/5mIiTZ2E0h/WE2W98Wu+J4aqqLU+pr1K+XIAL14WN+X+90rD9fwP8zcQK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fzqPwQAAANwAAAAPAAAAAAAAAAAAAAAA&#10;AKECAABkcnMvZG93bnJldi54bWxQSwUGAAAAAAQABAD5AAAAjwMAAAAA&#10;" strokecolor="#4f81bd [3204]" strokeweight="2pt">
                  <v:shadow on="t" color="black" opacity="24903f" origin=",.5" offset="0,.55556mm"/>
                </v:line>
              </v:group>
            </w:pict>
          </mc:Fallback>
        </mc:AlternateContent>
      </w:r>
      <w:r w:rsidR="00E430F6" w:rsidRPr="00E430F6">
        <w:rPr>
          <w:rFonts w:eastAsia="宋体"/>
        </w:rPr>
        <w:t xml:space="preserve">              were</w:t>
      </w:r>
    </w:p>
    <w:p w:rsidR="00785232" w:rsidRPr="00785232" w:rsidRDefault="00E430F6" w:rsidP="00182A90">
      <w:pPr>
        <w:spacing w:after="84"/>
        <w:ind w:firstLine="480"/>
        <w:rPr>
          <w:lang w:eastAsia="zh-TW"/>
        </w:rPr>
      </w:pPr>
      <w:r w:rsidRPr="00E430F6">
        <w:rPr>
          <w:rFonts w:eastAsia="宋体"/>
        </w:rPr>
        <w:t xml:space="preserve">   had been</w:t>
      </w:r>
    </w:p>
    <w:p w:rsidR="00785232" w:rsidRPr="00785232" w:rsidRDefault="00B1490C" w:rsidP="00182A90">
      <w:pPr>
        <w:spacing w:after="84"/>
        <w:ind w:firstLine="480"/>
        <w:rPr>
          <w:lang w:eastAsia="zh-TW"/>
        </w:rPr>
      </w:pPr>
      <w:r w:rsidRPr="009352E1">
        <w:rPr>
          <w:noProof/>
        </w:rPr>
        <mc:AlternateContent>
          <mc:Choice Requires="wps">
            <w:drawing>
              <wp:anchor distT="0" distB="0" distL="114300" distR="114300" simplePos="0" relativeHeight="251800576" behindDoc="0" locked="0" layoutInCell="1" allowOverlap="1" wp14:anchorId="32325005" wp14:editId="4F349ADB">
                <wp:simplePos x="0" y="0"/>
                <wp:positionH relativeFrom="column">
                  <wp:posOffset>447040</wp:posOffset>
                </wp:positionH>
                <wp:positionV relativeFrom="paragraph">
                  <wp:posOffset>232773</wp:posOffset>
                </wp:positionV>
                <wp:extent cx="2607945" cy="0"/>
                <wp:effectExtent l="0" t="76200" r="20955" b="95250"/>
                <wp:wrapNone/>
                <wp:docPr id="166" name="直接连接符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66" o:spid="_x0000_s1026" style="position:absolute;left:0;text-align:lef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8.35pt" to="240.5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" strokecolor="#40a7c2 [3048]">
                <v:stroke endarrow="block"/>
              </v:line>
            </w:pict>
          </mc:Fallback>
        </mc:AlternateContent>
      </w:r>
      <w:r w:rsidR="00E430F6" w:rsidRPr="00E430F6">
        <w:rPr>
          <w:rFonts w:eastAsia="宋体"/>
        </w:rPr>
        <w:t xml:space="preserve">              (    )          </w:t>
      </w:r>
      <w:r w:rsidR="009352E1">
        <w:rPr>
          <w:rFonts w:eastAsia="宋体" w:hint="eastAsia"/>
        </w:rPr>
        <w:t xml:space="preserve"> </w:t>
      </w:r>
      <w:r w:rsidR="00E430F6" w:rsidRPr="00E430F6">
        <w:rPr>
          <w:rFonts w:eastAsia="宋体"/>
        </w:rPr>
        <w:t xml:space="preserve">  x</w:t>
      </w:r>
    </w:p>
    <w:p w:rsidR="00DD2927" w:rsidRDefault="00E430F6" w:rsidP="00182A90">
      <w:pPr>
        <w:spacing w:after="84"/>
        <w:ind w:firstLine="480"/>
        <w:rPr>
          <w:lang w:eastAsia="zh-TW"/>
        </w:rPr>
      </w:pPr>
      <w:r w:rsidRPr="00E430F6">
        <w:rPr>
          <w:rFonts w:eastAsia="宋体"/>
        </w:rPr>
        <w:t xml:space="preserve">         in the 921 earthquake    now</w:t>
      </w:r>
    </w:p>
    <w:p w:rsidR="00DD2927" w:rsidRDefault="00E430F6" w:rsidP="00182A90">
      <w:pPr>
        <w:spacing w:after="84"/>
        <w:ind w:firstLine="480"/>
        <w:rPr>
          <w:rFonts w:eastAsia="PMingLiU"/>
          <w:lang w:eastAsia="zh-TW"/>
        </w:rPr>
      </w:pPr>
      <w:r w:rsidRPr="00E430F6">
        <w:rPr>
          <w:rFonts w:eastAsia="宋体" w:hint="eastAsia"/>
        </w:rPr>
        <w:t>建筑物被毁的时间是</w:t>
      </w:r>
      <w:r w:rsidRPr="00E430F6">
        <w:rPr>
          <w:rFonts w:eastAsia="宋体"/>
        </w:rPr>
        <w:t>in the 921 earthquake</w:t>
      </w:r>
      <w:r w:rsidRPr="00E430F6">
        <w:rPr>
          <w:rFonts w:eastAsia="宋体" w:hint="eastAsia"/>
        </w:rPr>
        <w:t>这个过去时间的括号内，因此关系</w:t>
      </w:r>
      <w:r w:rsidR="00BF5096">
        <w:rPr>
          <w:rFonts w:eastAsia="宋体" w:hint="eastAsia"/>
        </w:rPr>
        <w:t>从句</w:t>
      </w:r>
      <w:r w:rsidRPr="00E430F6">
        <w:rPr>
          <w:rFonts w:eastAsia="宋体" w:hint="eastAsia"/>
        </w:rPr>
        <w:t>的动词应采过去简单式</w:t>
      </w:r>
      <w:r w:rsidRPr="00E430F6">
        <w:rPr>
          <w:rFonts w:eastAsia="宋体"/>
        </w:rPr>
        <w:t>were</w:t>
      </w:r>
      <w:r w:rsidRPr="00E430F6">
        <w:rPr>
          <w:rFonts w:eastAsia="宋体" w:hint="eastAsia"/>
        </w:rPr>
        <w:t>，后面用过去分词</w:t>
      </w:r>
      <w:r w:rsidRPr="00E430F6">
        <w:rPr>
          <w:rFonts w:eastAsia="宋体"/>
        </w:rPr>
        <w:t>destroyed</w:t>
      </w:r>
      <w:r w:rsidRPr="00E430F6">
        <w:rPr>
          <w:rFonts w:eastAsia="宋体" w:hint="eastAsia"/>
        </w:rPr>
        <w:t>当形容词补语，表达被动语态、表示「被毁」。主要</w:t>
      </w:r>
      <w:r w:rsidR="00BF5096">
        <w:rPr>
          <w:rFonts w:eastAsia="宋体" w:hint="eastAsia"/>
        </w:rPr>
        <w:t>从句</w:t>
      </w:r>
      <w:r w:rsidRPr="00E430F6">
        <w:rPr>
          <w:rFonts w:eastAsia="宋体" w:hint="eastAsia"/>
        </w:rPr>
        <w:t>的动词则应采用过去完成式</w:t>
      </w:r>
      <w:r w:rsidRPr="00E430F6">
        <w:rPr>
          <w:rFonts w:eastAsia="宋体"/>
        </w:rPr>
        <w:t>had been</w:t>
      </w:r>
      <w:r w:rsidRPr="00E430F6">
        <w:rPr>
          <w:rFonts w:eastAsia="宋体" w:hint="eastAsia"/>
        </w:rPr>
        <w:t>，表示这些建筑物的建造时间是在</w:t>
      </w:r>
      <w:r w:rsidRPr="00E430F6">
        <w:rPr>
          <w:rFonts w:eastAsia="宋体"/>
        </w:rPr>
        <w:t>in the 921 earthquake</w:t>
      </w:r>
      <w:r w:rsidRPr="00E430F6">
        <w:rPr>
          <w:rFonts w:eastAsia="宋体" w:hint="eastAsia"/>
        </w:rPr>
        <w:t>这个截止时间之前。后面用过去分词</w:t>
      </w:r>
      <w:r w:rsidRPr="00E430F6">
        <w:rPr>
          <w:rFonts w:eastAsia="宋体"/>
        </w:rPr>
        <w:t>constructed</w:t>
      </w:r>
      <w:r w:rsidRPr="00E430F6">
        <w:rPr>
          <w:rFonts w:eastAsia="宋体" w:hint="eastAsia"/>
        </w:rPr>
        <w:t>当形容词补语，同样表达被动语态、表示「被建造」。</w:t>
      </w:r>
    </w:p>
    <w:p w:rsidR="00DD2927" w:rsidRDefault="00E430F6" w:rsidP="00182A90">
      <w:pPr>
        <w:spacing w:after="84"/>
        <w:ind w:firstLine="480"/>
        <w:rPr>
          <w:rFonts w:eastAsia="PMingLiU"/>
          <w:lang w:eastAsia="zh-TW"/>
        </w:rPr>
      </w:pPr>
      <w:r w:rsidRPr="00E430F6">
        <w:rPr>
          <w:rFonts w:eastAsia="宋体" w:hint="eastAsia"/>
        </w:rPr>
        <w:t>请观察下面这些例子当中的时态一致性：</w:t>
      </w:r>
    </w:p>
    <w:p w:rsidR="00785232" w:rsidRPr="00785232" w:rsidRDefault="00E430F6" w:rsidP="00182A90">
      <w:pPr>
        <w:spacing w:after="84"/>
        <w:ind w:firstLine="480"/>
        <w:rPr>
          <w:rFonts w:eastAsia="PMingLiU"/>
          <w:lang w:eastAsia="zh-TW"/>
        </w:rPr>
      </w:pPr>
      <w:r w:rsidRPr="00E430F6">
        <w:rPr>
          <w:rFonts w:eastAsia="宋体"/>
          <w:u w:val="single"/>
        </w:rPr>
        <w:t>Never before</w:t>
      </w:r>
      <w:r w:rsidRPr="00E430F6">
        <w:rPr>
          <w:rFonts w:eastAsia="宋体"/>
        </w:rPr>
        <w:t xml:space="preserve"> </w:t>
      </w:r>
      <w:r w:rsidRPr="00E430F6">
        <w:rPr>
          <w:rFonts w:eastAsia="宋体"/>
          <w:u w:val="single"/>
        </w:rPr>
        <w:t>had</w:t>
      </w:r>
      <w:r w:rsidRPr="00E430F6">
        <w:rPr>
          <w:rFonts w:eastAsia="宋体"/>
        </w:rPr>
        <w:t xml:space="preserve"> rescue workers in Taiwan </w:t>
      </w:r>
      <w:r w:rsidRPr="00E430F6">
        <w:rPr>
          <w:rFonts w:eastAsia="宋体"/>
          <w:u w:val="single"/>
        </w:rPr>
        <w:t>handled</w:t>
      </w:r>
      <w:r w:rsidRPr="00E430F6">
        <w:rPr>
          <w:rFonts w:eastAsia="宋体"/>
        </w:rPr>
        <w:t xml:space="preserve"> so many victims as they </w:t>
      </w:r>
      <w:r w:rsidRPr="00E430F6">
        <w:rPr>
          <w:rFonts w:eastAsia="宋体"/>
          <w:u w:val="single"/>
        </w:rPr>
        <w:t>did</w:t>
      </w:r>
      <w:r w:rsidRPr="00E430F6">
        <w:rPr>
          <w:rFonts w:eastAsia="宋体"/>
        </w:rPr>
        <w:t xml:space="preserve"> </w:t>
      </w:r>
      <w:r w:rsidRPr="00E430F6">
        <w:rPr>
          <w:rFonts w:eastAsia="宋体"/>
          <w:u w:val="single"/>
        </w:rPr>
        <w:t>in the aftermath of 921</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台湾的救难人员从来没有像</w:t>
      </w:r>
      <w:r w:rsidRPr="00E430F6">
        <w:t>921</w:t>
      </w:r>
      <w:r w:rsidRPr="00E430F6">
        <w:rPr>
          <w:rFonts w:hint="eastAsia"/>
        </w:rPr>
        <w:t>过后那样处理过那么多的受害者。</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8F401E" w:rsidP="00182A90">
      <w:pPr>
        <w:spacing w:after="84"/>
        <w:ind w:firstLine="480"/>
        <w:rPr>
          <w:lang w:eastAsia="zh-TW"/>
        </w:rPr>
      </w:pPr>
      <w:r w:rsidRPr="001204FE">
        <w:rPr>
          <w:rFonts w:eastAsia="宋体"/>
          <w:noProof/>
        </w:rPr>
        <mc:AlternateContent>
          <mc:Choice Requires="wpg">
            <w:drawing>
              <wp:anchor distT="0" distB="0" distL="114300" distR="114300" simplePos="0" relativeHeight="251804672" behindDoc="0" locked="0" layoutInCell="1" allowOverlap="1" wp14:anchorId="146BF7B7" wp14:editId="0D0AD2A5">
                <wp:simplePos x="0" y="0"/>
                <wp:positionH relativeFrom="column">
                  <wp:posOffset>452755</wp:posOffset>
                </wp:positionH>
                <wp:positionV relativeFrom="paragraph">
                  <wp:posOffset>204742</wp:posOffset>
                </wp:positionV>
                <wp:extent cx="908685" cy="412750"/>
                <wp:effectExtent l="38100" t="38100" r="81915" b="82550"/>
                <wp:wrapNone/>
                <wp:docPr id="175" name="组合 175"/>
                <wp:cNvGraphicFramePr/>
                <a:graphic xmlns:a="http://schemas.openxmlformats.org/drawingml/2006/main">
                  <a:graphicData uri="http://schemas.microsoft.com/office/word/2010/wordprocessingGroup">
                    <wpg:wgp>
                      <wpg:cNvGrpSpPr/>
                      <wpg:grpSpPr>
                        <a:xfrm>
                          <a:off x="0" y="0"/>
                          <a:ext cx="908685" cy="412750"/>
                          <a:chOff x="0" y="0"/>
                          <a:chExt cx="770467" cy="344805"/>
                        </a:xfrm>
                      </wpg:grpSpPr>
                      <wps:wsp>
                        <wps:cNvPr id="176" name="直接连接符 176"/>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77" name="直接连接符 177"/>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75" o:spid="_x0000_s1026" style="position:absolute;left:0;text-align:left;margin-left:35.65pt;margin-top:16.1pt;width:71.55pt;height:32.5pt;z-index:251804672;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">
                <v:line id="直接连接符 176"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GUVsAAAADcAAAADwAAAGRycy9kb3ducmV2LnhtbERPTYvCMBC9L+x/CCN4W1MFq3SNIgXR&#10;q1XQ49DMtsVmUppsjf56IyzsbR7vc1abYFoxUO8aywqmkwQEcWl1w5WC82n3tQThPLLG1jIpeJCD&#10;zfrzY4WZtnc+0lD4SsQQdhkqqL3vMildWZNBN7EdceR+bG/QR9hXUvd4j+GmlbMkSaXBhmNDjR3l&#10;NZW34tcoyB95Wtzm56Dtdp8GPVx21+deqfEobL9BeAr+X/znPug4f5HC+5l4gV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hlFbAAAAA3AAAAA8AAAAAAAAAAAAAAAAA&#10;oQIAAGRycy9kb3ducmV2LnhtbFBLBQYAAAAABAAEAPkAAACOAwAAAAA=&#10;" strokecolor="#4f81bd [3204]" strokeweight="2pt">
                  <v:stroke endarrow="block"/>
                  <v:shadow on="t" color="black" opacity="24903f" origin=",.5" offset="0,.55556mm"/>
                </v:line>
                <v:line id="直接连接符 177" o:spid="_x0000_s1028" style="position:absolute;visibility:visible;mso-wrap-style:square" from="0,74" to="76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Wdu8MAAADcAAAADwAAAGRycy9kb3ducmV2LnhtbESPQW/CMAyF75P4D5GRdhspCA3WEaqC&#10;VIkrsN1N47UdjVMloe3+PZmExM3We37f8yYbTSt6cr6xrGA+S0AQl1Y3XCn4OhdvaxA+IGtsLZOC&#10;P/KQbScvG0y1HfhI/SlUIoawT1FBHUKXSunLmgz6me2Io/ZjncEQV1dJ7XCI4aaViyR5lwYbjoQa&#10;O9rXVF5PNxMhyc7uCunPy2V++zgU35em+nVKvU7H/BNEoDE8zY/rg471Vyv4fyZO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1nbvDAAAA3AAAAA8AAAAAAAAAAAAA&#10;AAAAoQIAAGRycy9kb3ducmV2LnhtbFBLBQYAAAAABAAEAPkAAACRAwAAAAA=&#10;" strokecolor="#4f81bd [3204]" strokeweight="2pt">
                  <v:shadow on="t" color="black" opacity="24903f" origin=",.5" offset="0,.55556mm"/>
                </v:line>
              </v:group>
            </w:pict>
          </mc:Fallback>
        </mc:AlternateContent>
      </w:r>
      <w:r w:rsidR="00E430F6" w:rsidRPr="00E430F6">
        <w:rPr>
          <w:rFonts w:eastAsia="宋体"/>
        </w:rPr>
        <w:t xml:space="preserve">                 did</w:t>
      </w:r>
    </w:p>
    <w:p w:rsidR="00785232" w:rsidRPr="00785232" w:rsidRDefault="001204FE" w:rsidP="00182A90">
      <w:pPr>
        <w:spacing w:after="84"/>
        <w:ind w:firstLine="480"/>
        <w:rPr>
          <w:lang w:eastAsia="zh-TW"/>
        </w:rPr>
      </w:pPr>
      <w:r>
        <w:rPr>
          <w:rFonts w:eastAsia="宋体"/>
        </w:rPr>
        <w:t xml:space="preserve">  </w:t>
      </w:r>
      <w:r w:rsidR="00E430F6" w:rsidRPr="00E430F6">
        <w:rPr>
          <w:rFonts w:eastAsia="宋体"/>
        </w:rPr>
        <w:t>had handled</w:t>
      </w:r>
    </w:p>
    <w:p w:rsidR="00785232" w:rsidRPr="00785232" w:rsidRDefault="001204FE" w:rsidP="00182A90">
      <w:pPr>
        <w:spacing w:after="84"/>
        <w:ind w:firstLine="480"/>
        <w:rPr>
          <w:lang w:eastAsia="zh-TW"/>
        </w:rPr>
      </w:pPr>
      <w:r w:rsidRPr="001204FE">
        <w:rPr>
          <w:rFonts w:eastAsia="宋体"/>
          <w:noProof/>
        </w:rPr>
        <mc:AlternateContent>
          <mc:Choice Requires="wps">
            <w:drawing>
              <wp:anchor distT="0" distB="0" distL="114300" distR="114300" simplePos="0" relativeHeight="251803648" behindDoc="0" locked="0" layoutInCell="1" allowOverlap="1" wp14:anchorId="733FA907" wp14:editId="6C446E5F">
                <wp:simplePos x="0" y="0"/>
                <wp:positionH relativeFrom="column">
                  <wp:posOffset>497840</wp:posOffset>
                </wp:positionH>
                <wp:positionV relativeFrom="paragraph">
                  <wp:posOffset>229598</wp:posOffset>
                </wp:positionV>
                <wp:extent cx="2607945" cy="0"/>
                <wp:effectExtent l="0" t="76200" r="20955" b="95250"/>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74"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18.1pt" to="244.5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" strokecolor="#40a7c2 [3048]">
                <v:stroke endarrow="block"/>
              </v:line>
            </w:pict>
          </mc:Fallback>
        </mc:AlternateContent>
      </w:r>
      <w:r w:rsidR="00E430F6" w:rsidRPr="00E430F6">
        <w:rPr>
          <w:rFonts w:eastAsia="宋体"/>
        </w:rPr>
        <w:t xml:space="preserve">                (    )            x</w:t>
      </w:r>
    </w:p>
    <w:p w:rsidR="00DD2927" w:rsidRDefault="00E430F6" w:rsidP="00182A90">
      <w:pPr>
        <w:spacing w:after="84"/>
        <w:ind w:firstLine="480"/>
        <w:rPr>
          <w:lang w:eastAsia="zh-TW"/>
        </w:rPr>
      </w:pPr>
      <w:r w:rsidRPr="00E430F6">
        <w:rPr>
          <w:rFonts w:eastAsia="宋体"/>
        </w:rPr>
        <w:t xml:space="preserve">        in the aftermath of 921     now</w:t>
      </w:r>
    </w:p>
    <w:p w:rsidR="00DD2927" w:rsidRDefault="00E430F6" w:rsidP="00182A90">
      <w:pPr>
        <w:spacing w:after="84"/>
        <w:ind w:firstLine="480"/>
        <w:rPr>
          <w:rFonts w:eastAsia="PMingLiU"/>
          <w:lang w:eastAsia="zh-TW"/>
        </w:rPr>
      </w:pPr>
      <w:r w:rsidRPr="00E430F6">
        <w:rPr>
          <w:rFonts w:eastAsia="宋体" w:hint="eastAsia"/>
        </w:rPr>
        <w:t>这是一个比较级的句子。从属连接词</w:t>
      </w:r>
      <w:r w:rsidRPr="00E430F6">
        <w:rPr>
          <w:rFonts w:eastAsia="宋体"/>
        </w:rPr>
        <w:t>as</w:t>
      </w:r>
      <w:r w:rsidRPr="00E430F6">
        <w:rPr>
          <w:rFonts w:eastAsia="宋体" w:hint="eastAsia"/>
        </w:rPr>
        <w:t>引导的副词</w:t>
      </w:r>
      <w:r w:rsidR="00BF5096">
        <w:rPr>
          <w:rFonts w:eastAsia="宋体" w:hint="eastAsia"/>
        </w:rPr>
        <w:t>从句</w:t>
      </w:r>
      <w:r w:rsidRPr="00E430F6">
        <w:rPr>
          <w:rFonts w:eastAsia="宋体"/>
        </w:rPr>
        <w:t>as they did in the aftermath of 921</w:t>
      </w:r>
      <w:r w:rsidRPr="00E430F6">
        <w:rPr>
          <w:rFonts w:eastAsia="宋体" w:hint="eastAsia"/>
        </w:rPr>
        <w:t>，里面的时间副词是</w:t>
      </w:r>
      <w:r w:rsidRPr="00E430F6">
        <w:rPr>
          <w:rFonts w:eastAsia="宋体"/>
        </w:rPr>
        <w:t>in the aftermath of 921</w:t>
      </w:r>
      <w:r w:rsidRPr="00E430F6">
        <w:rPr>
          <w:rFonts w:eastAsia="宋体" w:hint="eastAsia"/>
        </w:rPr>
        <w:t>这个介系词词组，它括出一个过去时间的括号，所以动词</w:t>
      </w:r>
      <w:r w:rsidRPr="00E430F6">
        <w:rPr>
          <w:rFonts w:eastAsia="宋体"/>
        </w:rPr>
        <w:t>did</w:t>
      </w:r>
      <w:r w:rsidRPr="00E430F6">
        <w:rPr>
          <w:rFonts w:eastAsia="宋体" w:hint="eastAsia"/>
        </w:rPr>
        <w:t>（代表</w:t>
      </w:r>
      <w:r w:rsidRPr="00E430F6">
        <w:rPr>
          <w:rFonts w:eastAsia="宋体"/>
        </w:rPr>
        <w:t>handled</w:t>
      </w:r>
      <w:r w:rsidRPr="00E430F6">
        <w:rPr>
          <w:rFonts w:eastAsia="宋体" w:hint="eastAsia"/>
        </w:rPr>
        <w:t>）采用的是过去简单式。但是主要</w:t>
      </w:r>
      <w:r w:rsidR="00BF5096">
        <w:rPr>
          <w:rFonts w:eastAsia="宋体" w:hint="eastAsia"/>
        </w:rPr>
        <w:t>从句</w:t>
      </w:r>
      <w:r w:rsidRPr="00E430F6">
        <w:rPr>
          <w:rFonts w:eastAsia="宋体" w:hint="eastAsia"/>
        </w:rPr>
        <w:t>的时间副词</w:t>
      </w:r>
      <w:r w:rsidRPr="00E430F6">
        <w:rPr>
          <w:rFonts w:eastAsia="宋体"/>
        </w:rPr>
        <w:t>never before</w:t>
      </w:r>
      <w:r w:rsidRPr="00E430F6">
        <w:rPr>
          <w:rFonts w:eastAsia="宋体" w:hint="eastAsia"/>
        </w:rPr>
        <w:t>则是画出一个箭头形状、截止时间是过去时间的</w:t>
      </w:r>
      <w:r w:rsidRPr="00E430F6">
        <w:rPr>
          <w:rFonts w:eastAsia="宋体"/>
        </w:rPr>
        <w:t>in the aftermath of 921</w:t>
      </w:r>
      <w:r w:rsidRPr="00E430F6">
        <w:rPr>
          <w:rFonts w:eastAsia="宋体" w:hint="eastAsia"/>
        </w:rPr>
        <w:t>，因此它的动词应该采用过去完成式</w:t>
      </w:r>
      <w:r w:rsidRPr="00E430F6">
        <w:rPr>
          <w:rFonts w:eastAsia="宋体"/>
        </w:rPr>
        <w:t>had handled</w:t>
      </w:r>
      <w:r w:rsidRPr="00E430F6">
        <w:rPr>
          <w:rFonts w:eastAsia="宋体" w:hint="eastAsia"/>
        </w:rPr>
        <w:t>。</w:t>
      </w:r>
    </w:p>
    <w:p w:rsidR="00785232" w:rsidRPr="00785232" w:rsidRDefault="00E430F6" w:rsidP="00182A90">
      <w:pPr>
        <w:spacing w:after="84"/>
        <w:ind w:firstLine="480"/>
        <w:rPr>
          <w:rFonts w:eastAsia="PMingLiU"/>
          <w:lang w:eastAsia="zh-TW"/>
        </w:rPr>
      </w:pPr>
      <w:r w:rsidRPr="00E430F6">
        <w:rPr>
          <w:rFonts w:eastAsia="宋体"/>
        </w:rPr>
        <w:t xml:space="preserve">Under a provision of the law that </w:t>
      </w:r>
      <w:r w:rsidRPr="00E430F6">
        <w:rPr>
          <w:rFonts w:eastAsia="宋体"/>
          <w:u w:val="single"/>
        </w:rPr>
        <w:t>has never been</w:t>
      </w:r>
      <w:r w:rsidRPr="00E430F6">
        <w:rPr>
          <w:rFonts w:eastAsia="宋体"/>
        </w:rPr>
        <w:t xml:space="preserve"> applied, the President </w:t>
      </w:r>
      <w:r w:rsidRPr="00E430F6">
        <w:rPr>
          <w:rFonts w:eastAsia="宋体"/>
          <w:u w:val="single"/>
        </w:rPr>
        <w:t>is</w:t>
      </w:r>
      <w:r w:rsidRPr="00E430F6">
        <w:rPr>
          <w:rFonts w:eastAsia="宋体"/>
        </w:rPr>
        <w:t xml:space="preserve"> required to seek the approval of Congress before leading the country into war.</w:t>
      </w:r>
    </w:p>
    <w:p w:rsidR="00DD2927" w:rsidRDefault="00E430F6" w:rsidP="00182A90">
      <w:pPr>
        <w:pStyle w:val="Preface"/>
        <w:spacing w:after="84"/>
        <w:ind w:firstLine="480"/>
        <w:rPr>
          <w:rFonts w:eastAsia="PMingLiU"/>
          <w:lang w:eastAsia="zh-TW"/>
        </w:rPr>
      </w:pPr>
      <w:r w:rsidRPr="00E430F6">
        <w:rPr>
          <w:rFonts w:hint="eastAsia"/>
        </w:rPr>
        <w:t>依照该法律一项条文的规定（这项条文迄今从未被引用过），总统必须先取得国会的同意才能带领国家参战。</w:t>
      </w:r>
    </w:p>
    <w:p w:rsidR="00785232" w:rsidRPr="00785232" w:rsidRDefault="00E430F6" w:rsidP="00182A90">
      <w:pPr>
        <w:spacing w:after="84"/>
        <w:ind w:firstLine="480"/>
        <w:rPr>
          <w:lang w:eastAsia="zh-TW"/>
        </w:rPr>
      </w:pPr>
      <w:r w:rsidRPr="00E430F6">
        <w:rPr>
          <w:rFonts w:eastAsia="宋体" w:hint="eastAsia"/>
        </w:rPr>
        <w:t>图示：</w:t>
      </w:r>
    </w:p>
    <w:p w:rsidR="00785232" w:rsidRPr="00785232" w:rsidRDefault="00B1490C" w:rsidP="00182A90">
      <w:pPr>
        <w:spacing w:after="84"/>
        <w:ind w:firstLine="480"/>
        <w:rPr>
          <w:lang w:eastAsia="zh-TW"/>
        </w:rPr>
      </w:pPr>
      <w:r w:rsidRPr="00644356">
        <w:rPr>
          <w:noProof/>
        </w:rPr>
        <mc:AlternateContent>
          <mc:Choice Requires="wpg">
            <w:drawing>
              <wp:anchor distT="0" distB="0" distL="114300" distR="114300" simplePos="0" relativeHeight="251807744" behindDoc="0" locked="0" layoutInCell="1" allowOverlap="1" wp14:anchorId="63E57A94" wp14:editId="759C6A16">
                <wp:simplePos x="0" y="0"/>
                <wp:positionH relativeFrom="column">
                  <wp:posOffset>588645</wp:posOffset>
                </wp:positionH>
                <wp:positionV relativeFrom="paragraph">
                  <wp:posOffset>138158</wp:posOffset>
                </wp:positionV>
                <wp:extent cx="1082675" cy="303530"/>
                <wp:effectExtent l="38100" t="38100" r="98425" b="96520"/>
                <wp:wrapNone/>
                <wp:docPr id="179" name="组合 179"/>
                <wp:cNvGraphicFramePr/>
                <a:graphic xmlns:a="http://schemas.openxmlformats.org/drawingml/2006/main">
                  <a:graphicData uri="http://schemas.microsoft.com/office/word/2010/wordprocessingGroup">
                    <wpg:wgp>
                      <wpg:cNvGrpSpPr/>
                      <wpg:grpSpPr>
                        <a:xfrm>
                          <a:off x="0" y="0"/>
                          <a:ext cx="1082675" cy="303530"/>
                          <a:chOff x="0" y="0"/>
                          <a:chExt cx="770467" cy="344805"/>
                        </a:xfrm>
                      </wpg:grpSpPr>
                      <wps:wsp>
                        <wps:cNvPr id="180" name="直接连接符 180"/>
                        <wps:cNvCnPr>
                          <a:cxnSpLocks noChangeShapeType="1"/>
                        </wps:cNvCnPr>
                        <wps:spPr bwMode="auto">
                          <a:xfrm>
                            <a:off x="770467" y="0"/>
                            <a:ext cx="0" cy="344805"/>
                          </a:xfrm>
                          <a:prstGeom prst="line">
                            <a:avLst/>
                          </a:prstGeom>
                          <a:ln>
                            <a:headEnd/>
                            <a:tailEnd type="triangle" w="med" len="med"/>
                          </a:ln>
                          <a:extLst/>
                        </wps:spPr>
                        <wps:style>
                          <a:lnRef idx="2">
                            <a:schemeClr val="accent1"/>
                          </a:lnRef>
                          <a:fillRef idx="0">
                            <a:schemeClr val="accent1"/>
                          </a:fillRef>
                          <a:effectRef idx="1">
                            <a:schemeClr val="accent1"/>
                          </a:effectRef>
                          <a:fontRef idx="minor">
                            <a:schemeClr val="tx1"/>
                          </a:fontRef>
                        </wps:style>
                        <wps:bodyPr/>
                      </wps:wsp>
                      <wps:wsp>
                        <wps:cNvPr id="181" name="直接连接符 181"/>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79" o:spid="_x0000_s1026" style="position:absolute;left:0;text-align:left;margin-left:46.35pt;margin-top:10.9pt;width:85.25pt;height:23.9pt;z-index:251807744;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">
                <v:line id="直接连接符 180" o:spid="_x0000_s1027" style="position:absolute;visibility:visible;mso-wrap-style:square" from="7704,0" to="7704,3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HZnsMAAADcAAAADwAAAGRycy9kb3ducmV2LnhtbESPQWvCQBCF70L/wzKF3nTTQoNEV5GA&#10;2GujoMchO02C2dmQ3ca1v75zELzN8N689816m1yvJhpD59nA+yIDRVx723Fj4HTcz5egQkS22Hsm&#10;A3cKsN28zNZYWH/jb5qq2CgJ4VCggTbGodA61C05DAs/EIv240eHUdax0XbEm4S7Xn9kWa4ddiwN&#10;LQ5UtlRfq19noLyXeXX9PCXrd4c82em8v/wdjHl7TbsVqEgpPs2P6y8r+EvBl2dkAr3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R2Z7DAAAA3AAAAA8AAAAAAAAAAAAA&#10;AAAAoQIAAGRycy9kb3ducmV2LnhtbFBLBQYAAAAABAAEAPkAAACRAwAAAAA=&#10;" strokecolor="#4f81bd [3204]" strokeweight="2pt">
                  <v:stroke endarrow="block"/>
                  <v:shadow on="t" color="black" opacity="24903f" origin=",.5" offset="0,.55556mm"/>
                </v:line>
                <v:line id="直接连接符 181" o:spid="_x0000_s1028" style="position:absolute;visibility:visible;mso-wrap-style:square" from="0,74" to="76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XQc8EAAADcAAAADwAAAGRycy9kb3ducmV2LnhtbESPzarCMBCF9xd8hzCCu9tUEdFqFBUK&#10;bq8/+7EZ22ozKUnU+vbmguBuhnPmfGcWq8404kHO15YVDJMUBHFhdc2lguMh/52C8AFZY2OZFLzI&#10;w2rZ+1lgpu2T/+ixD6WIIewzVFCF0GZS+qIigz6xLXHULtYZDHF1pdQOnzHcNHKUphNpsOZIqLCl&#10;bUXFbX83EZJu7CaX/jAer++zXX461+XVKTXod+s5iEBd+Jo/1zsd60+H8P9MnE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dBzwQAAANwAAAAPAAAAAAAAAAAAAAAA&#10;AKECAABkcnMvZG93bnJldi54bWxQSwUGAAAAAAQABAD5AAAAjwMAAAAA&#10;" strokecolor="#4f81bd [3204]" strokeweight="2pt">
                  <v:shadow on="t" color="black" opacity="24903f" origin=",.5" offset="0,.55556mm"/>
                </v:line>
              </v:group>
            </w:pict>
          </mc:Fallback>
        </mc:AlternateContent>
      </w:r>
      <w:r w:rsidR="00E430F6" w:rsidRPr="00E430F6">
        <w:rPr>
          <w:rFonts w:eastAsia="宋体"/>
        </w:rPr>
        <w:t xml:space="preserve">                  </w:t>
      </w:r>
      <w:r w:rsidR="00644356">
        <w:rPr>
          <w:rFonts w:eastAsia="宋体" w:hint="eastAsia"/>
        </w:rPr>
        <w:t xml:space="preserve">     </w:t>
      </w:r>
      <w:r w:rsidR="00E430F6" w:rsidRPr="00E430F6">
        <w:rPr>
          <w:rFonts w:eastAsia="宋体"/>
        </w:rPr>
        <w:t xml:space="preserve"> is</w:t>
      </w:r>
    </w:p>
    <w:p w:rsidR="00785232" w:rsidRPr="00785232" w:rsidRDefault="00644356"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has never been</w:t>
      </w:r>
    </w:p>
    <w:p w:rsidR="00DD2927" w:rsidRDefault="00644356" w:rsidP="00182A90">
      <w:pPr>
        <w:spacing w:after="84"/>
        <w:ind w:firstLine="480"/>
        <w:rPr>
          <w:lang w:eastAsia="zh-TW"/>
        </w:rPr>
      </w:pPr>
      <w:r w:rsidRPr="00644356">
        <w:rPr>
          <w:noProof/>
        </w:rPr>
        <mc:AlternateContent>
          <mc:Choice Requires="wps">
            <w:drawing>
              <wp:anchor distT="0" distB="0" distL="114300" distR="114300" simplePos="0" relativeHeight="251806720" behindDoc="0" locked="0" layoutInCell="1" allowOverlap="1" wp14:anchorId="0C667315" wp14:editId="515992EB">
                <wp:simplePos x="0" y="0"/>
                <wp:positionH relativeFrom="column">
                  <wp:posOffset>450850</wp:posOffset>
                </wp:positionH>
                <wp:positionV relativeFrom="paragraph">
                  <wp:posOffset>12700</wp:posOffset>
                </wp:positionV>
                <wp:extent cx="2607945" cy="0"/>
                <wp:effectExtent l="0" t="76200" r="20955" b="95250"/>
                <wp:wrapNone/>
                <wp:docPr id="178" name="直接连接符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a:extLst/>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178"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pt" to="240.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" strokecolor="#40a7c2 [3048]">
                <v:stroke endarrow="block"/>
              </v:line>
            </w:pict>
          </mc:Fallback>
        </mc:AlternateContent>
      </w:r>
      <w:r w:rsidR="00785232" w:rsidRPr="00785232">
        <w:rPr>
          <w:rFonts w:hint="eastAsia"/>
          <w:lang w:eastAsia="zh-TW"/>
        </w:rPr>
        <w:t xml:space="preserve">                   </w:t>
      </w:r>
      <w:r>
        <w:rPr>
          <w:rFonts w:hint="eastAsia"/>
        </w:rPr>
        <w:t xml:space="preserve">  </w:t>
      </w:r>
      <w:r w:rsidR="00785232" w:rsidRPr="00785232">
        <w:rPr>
          <w:rFonts w:hint="eastAsia"/>
          <w:lang w:eastAsia="zh-TW"/>
        </w:rPr>
        <w:t xml:space="preserve">  </w:t>
      </w:r>
      <w:r w:rsidR="00E430F6" w:rsidRPr="00E430F6">
        <w:rPr>
          <w:rFonts w:eastAsia="宋体"/>
        </w:rPr>
        <w:t>now</w:t>
      </w:r>
    </w:p>
    <w:p w:rsidR="00EA57E3"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rPr>
        <w:t>that has never been applied</w:t>
      </w:r>
      <w:r w:rsidRPr="00E430F6">
        <w:rPr>
          <w:rFonts w:eastAsia="宋体" w:hint="eastAsia"/>
        </w:rPr>
        <w:t>中，频率副词</w:t>
      </w:r>
      <w:r w:rsidRPr="00E430F6">
        <w:rPr>
          <w:rFonts w:eastAsia="宋体"/>
        </w:rPr>
        <w:t>never</w:t>
      </w:r>
      <w:r w:rsidRPr="00E430F6">
        <w:rPr>
          <w:rFonts w:eastAsia="宋体" w:hint="eastAsia"/>
        </w:rPr>
        <w:t>画出了一个以</w:t>
      </w:r>
      <w:r w:rsidRPr="00E430F6">
        <w:rPr>
          <w:rFonts w:eastAsia="宋体"/>
        </w:rPr>
        <w:t>now</w:t>
      </w:r>
      <w:r w:rsidRPr="00E430F6">
        <w:rPr>
          <w:rFonts w:eastAsia="宋体" w:hint="eastAsia"/>
        </w:rPr>
        <w:t>为截止时间的箭头，所以动词应采用现在完成式</w:t>
      </w:r>
      <w:r w:rsidRPr="00E430F6">
        <w:rPr>
          <w:rFonts w:eastAsia="宋体"/>
        </w:rPr>
        <w:t>has been</w:t>
      </w:r>
      <w:r w:rsidRPr="00E430F6">
        <w:rPr>
          <w:rFonts w:eastAsia="宋体" w:hint="eastAsia"/>
        </w:rPr>
        <w:t>，后面的过去分词</w:t>
      </w:r>
      <w:r w:rsidRPr="00E430F6">
        <w:rPr>
          <w:rFonts w:eastAsia="宋体"/>
        </w:rPr>
        <w:t>applied</w:t>
      </w:r>
      <w:r w:rsidRPr="00E430F6">
        <w:rPr>
          <w:rFonts w:eastAsia="宋体" w:hint="eastAsia"/>
        </w:rPr>
        <w:t>表达被动语态、当形容词补语看待，解释为「被引用」。主要</w:t>
      </w:r>
      <w:r w:rsidR="00BF5096">
        <w:rPr>
          <w:rFonts w:eastAsia="宋体" w:hint="eastAsia"/>
        </w:rPr>
        <w:t>从句</w:t>
      </w:r>
      <w:r w:rsidRPr="00E430F6">
        <w:rPr>
          <w:rFonts w:eastAsia="宋体" w:hint="eastAsia"/>
        </w:rPr>
        <w:t>叙</w:t>
      </w:r>
      <w:r w:rsidRPr="00E430F6">
        <w:rPr>
          <w:rFonts w:eastAsia="宋体" w:hint="eastAsia"/>
        </w:rPr>
        <w:lastRenderedPageBreak/>
        <w:t>述的则是法律条文的规定，属于「事实」的性质，动词应采现在简单式，所以用的是</w:t>
      </w:r>
      <w:r w:rsidRPr="00E430F6">
        <w:rPr>
          <w:rFonts w:eastAsia="宋体"/>
        </w:rPr>
        <w:t>is</w:t>
      </w:r>
      <w:r w:rsidRPr="00E430F6">
        <w:rPr>
          <w:rFonts w:eastAsia="宋体" w:hint="eastAsia"/>
        </w:rPr>
        <w:t>，后面用过去分词</w:t>
      </w:r>
      <w:r w:rsidRPr="00E430F6">
        <w:rPr>
          <w:rFonts w:eastAsia="宋体"/>
        </w:rPr>
        <w:t>required</w:t>
      </w:r>
      <w:r w:rsidRPr="00E430F6">
        <w:rPr>
          <w:rFonts w:eastAsia="宋体" w:hint="eastAsia"/>
        </w:rPr>
        <w:t>来表达被动语态，意思是「被要求」，当形容词补语使用。</w:t>
      </w:r>
    </w:p>
    <w:p w:rsidR="00DD2927" w:rsidRPr="00B11ACD" w:rsidRDefault="00E430F6" w:rsidP="00182A90">
      <w:pPr>
        <w:pStyle w:val="1"/>
        <w:spacing w:after="84"/>
      </w:pPr>
      <w:bookmarkStart w:id="66" w:name="_Toc363483893"/>
      <w:r w:rsidRPr="00E430F6">
        <w:rPr>
          <w:rFonts w:hint="eastAsia"/>
        </w:rPr>
        <w:lastRenderedPageBreak/>
        <w:t>第十章</w:t>
      </w:r>
      <w:r w:rsidRPr="00E430F6">
        <w:t xml:space="preserve"> </w:t>
      </w:r>
      <w:r w:rsidRPr="00E430F6">
        <w:rPr>
          <w:rFonts w:hint="eastAsia"/>
        </w:rPr>
        <w:t>语态</w:t>
      </w:r>
      <w:bookmarkEnd w:id="66"/>
    </w:p>
    <w:p w:rsidR="00DD2927" w:rsidRDefault="00E430F6" w:rsidP="00182A90">
      <w:pPr>
        <w:spacing w:after="84"/>
        <w:ind w:firstLine="480"/>
        <w:rPr>
          <w:rFonts w:eastAsia="PMingLiU"/>
          <w:lang w:eastAsia="zh-TW"/>
        </w:rPr>
      </w:pPr>
      <w:r w:rsidRPr="00E430F6">
        <w:rPr>
          <w:rFonts w:eastAsia="宋体" w:hint="eastAsia"/>
        </w:rPr>
        <w:t>英文的语态（</w:t>
      </w:r>
      <w:r w:rsidRPr="00E430F6">
        <w:rPr>
          <w:rFonts w:eastAsia="宋体"/>
        </w:rPr>
        <w:t>voice</w:t>
      </w:r>
      <w:r w:rsidRPr="00E430F6">
        <w:rPr>
          <w:rFonts w:eastAsia="宋体" w:hint="eastAsia"/>
        </w:rPr>
        <w:t>），可以分为主动（</w:t>
      </w:r>
      <w:r w:rsidRPr="00E430F6">
        <w:rPr>
          <w:rFonts w:eastAsia="宋体"/>
        </w:rPr>
        <w:t>active</w:t>
      </w:r>
      <w:r w:rsidRPr="00E430F6">
        <w:rPr>
          <w:rFonts w:eastAsia="宋体" w:hint="eastAsia"/>
        </w:rPr>
        <w:t>）与被动（</w:t>
      </w:r>
      <w:r w:rsidRPr="00E430F6">
        <w:rPr>
          <w:rFonts w:eastAsia="宋体"/>
        </w:rPr>
        <w:t>passive</w:t>
      </w:r>
      <w:r w:rsidRPr="00E430F6">
        <w:rPr>
          <w:rFonts w:eastAsia="宋体" w:hint="eastAsia"/>
        </w:rPr>
        <w:t>）两种。被动语态需要用到过去分词（</w:t>
      </w:r>
      <w:r w:rsidRPr="00E430F6">
        <w:rPr>
          <w:rFonts w:eastAsia="宋体"/>
        </w:rPr>
        <w:t>Ven</w:t>
      </w:r>
      <w:r w:rsidRPr="00E430F6">
        <w:rPr>
          <w:rFonts w:eastAsia="宋体" w:hint="eastAsia"/>
        </w:rPr>
        <w:t>）来表示，这个过去分词经常是跟在</w:t>
      </w:r>
      <w:r w:rsidRPr="00E430F6">
        <w:rPr>
          <w:rFonts w:eastAsia="宋体"/>
        </w:rPr>
        <w:t xml:space="preserve"> be </w:t>
      </w:r>
      <w:r w:rsidRPr="00E430F6">
        <w:rPr>
          <w:rFonts w:eastAsia="宋体" w:hint="eastAsia"/>
        </w:rPr>
        <w:t>动词后面。但是我们在前面探讨过，不一定要「</w:t>
      </w:r>
      <w:r w:rsidRPr="00E430F6">
        <w:rPr>
          <w:rFonts w:eastAsia="宋体"/>
        </w:rPr>
        <w:t>be + Ven</w:t>
      </w:r>
      <w:r w:rsidRPr="00E430F6">
        <w:rPr>
          <w:rFonts w:eastAsia="宋体" w:hint="eastAsia"/>
        </w:rPr>
        <w:t>」才是被动态；反之，「</w:t>
      </w:r>
      <w:r w:rsidRPr="00E430F6">
        <w:rPr>
          <w:rFonts w:eastAsia="宋体"/>
        </w:rPr>
        <w:t>be + Ven</w:t>
      </w:r>
      <w:r w:rsidRPr="00E430F6">
        <w:rPr>
          <w:rFonts w:eastAsia="宋体" w:hint="eastAsia"/>
        </w:rPr>
        <w:t>」也不一定就是被动态。所以不如分开来理解：过去分词本身可以表达被动语态、但也可以表达完成状态。</w:t>
      </w:r>
    </w:p>
    <w:p w:rsidR="00DD2927" w:rsidRDefault="00E430F6" w:rsidP="00182A90">
      <w:pPr>
        <w:spacing w:after="84"/>
        <w:ind w:firstLine="480"/>
        <w:rPr>
          <w:rFonts w:eastAsia="PMingLiU"/>
          <w:lang w:eastAsia="zh-TW"/>
        </w:rPr>
      </w:pPr>
      <w:r w:rsidRPr="00E430F6">
        <w:rPr>
          <w:rFonts w:eastAsia="宋体" w:hint="eastAsia"/>
        </w:rPr>
        <w:t>所谓被动态的句子，可以这样来理解：把句中的</w:t>
      </w:r>
      <w:r w:rsidR="009D20F5">
        <w:rPr>
          <w:rFonts w:eastAsia="宋体" w:hint="eastAsia"/>
        </w:rPr>
        <w:t>受词（宾语）</w:t>
      </w:r>
      <w:r w:rsidRPr="00E430F6">
        <w:rPr>
          <w:rFonts w:eastAsia="宋体" w:hint="eastAsia"/>
        </w:rPr>
        <w:t>拿出来当主词，句子就要改写为被动态。而在五种基本句型中，有以下三种使用及物动词的句型包含</w:t>
      </w:r>
      <w:r w:rsidR="009D20F5">
        <w:rPr>
          <w:rFonts w:eastAsia="宋体" w:hint="eastAsia"/>
        </w:rPr>
        <w:t>受词（宾语）</w:t>
      </w:r>
      <w:r w:rsidRPr="00E430F6">
        <w:rPr>
          <w:rFonts w:eastAsia="宋体" w:hint="eastAsia"/>
        </w:rPr>
        <w:t>在内：</w:t>
      </w:r>
    </w:p>
    <w:p w:rsidR="00785232" w:rsidRPr="00785232" w:rsidRDefault="00E430F6" w:rsidP="00182A90">
      <w:pPr>
        <w:spacing w:after="84"/>
        <w:ind w:firstLine="480"/>
        <w:rPr>
          <w:rFonts w:eastAsia="PMingLiU"/>
          <w:lang w:eastAsia="zh-TW"/>
        </w:rPr>
      </w:pPr>
      <w:r w:rsidRPr="00E430F6">
        <w:rPr>
          <w:rFonts w:eastAsia="宋体"/>
        </w:rPr>
        <w:t xml:space="preserve">S + V + </w:t>
      </w:r>
      <w:r w:rsidRPr="00E430F6">
        <w:rPr>
          <w:rFonts w:eastAsia="宋体"/>
          <w:u w:val="single"/>
        </w:rPr>
        <w:t>O</w:t>
      </w:r>
    </w:p>
    <w:p w:rsidR="00785232" w:rsidRPr="00785232" w:rsidRDefault="00E430F6" w:rsidP="00182A90">
      <w:pPr>
        <w:spacing w:after="84"/>
        <w:ind w:firstLine="480"/>
        <w:rPr>
          <w:rFonts w:eastAsia="PMingLiU"/>
          <w:lang w:eastAsia="zh-TW"/>
        </w:rPr>
      </w:pPr>
      <w:r w:rsidRPr="00E430F6">
        <w:rPr>
          <w:rFonts w:eastAsia="宋体"/>
        </w:rPr>
        <w:t xml:space="preserve">S + V + </w:t>
      </w:r>
      <w:r w:rsidRPr="00E430F6">
        <w:rPr>
          <w:rFonts w:eastAsia="宋体"/>
          <w:u w:val="single"/>
        </w:rPr>
        <w:t>O1</w:t>
      </w:r>
      <w:r w:rsidRPr="00E430F6">
        <w:rPr>
          <w:rFonts w:eastAsia="宋体"/>
        </w:rPr>
        <w:t xml:space="preserve"> + </w:t>
      </w:r>
      <w:r w:rsidRPr="00E430F6">
        <w:rPr>
          <w:rFonts w:eastAsia="宋体"/>
          <w:u w:val="single"/>
        </w:rPr>
        <w:t>O2</w:t>
      </w:r>
    </w:p>
    <w:p w:rsidR="00DD2927" w:rsidRDefault="00E430F6" w:rsidP="00182A90">
      <w:pPr>
        <w:spacing w:after="84"/>
        <w:ind w:firstLine="480"/>
        <w:rPr>
          <w:rFonts w:eastAsia="PMingLiU"/>
          <w:lang w:eastAsia="zh-TW"/>
        </w:rPr>
      </w:pPr>
      <w:r w:rsidRPr="00E430F6">
        <w:rPr>
          <w:rFonts w:eastAsia="宋体"/>
        </w:rPr>
        <w:t xml:space="preserve">S + V + </w:t>
      </w:r>
      <w:r w:rsidRPr="00E430F6">
        <w:rPr>
          <w:rFonts w:eastAsia="宋体"/>
          <w:u w:val="single"/>
        </w:rPr>
        <w:t>O</w:t>
      </w:r>
      <w:r w:rsidRPr="00E430F6">
        <w:rPr>
          <w:rFonts w:eastAsia="宋体"/>
        </w:rPr>
        <w:t xml:space="preserve"> + C</w:t>
      </w:r>
    </w:p>
    <w:p w:rsidR="00DD2927" w:rsidRDefault="00E430F6" w:rsidP="00182A90">
      <w:pPr>
        <w:spacing w:after="84"/>
        <w:ind w:firstLine="480"/>
        <w:rPr>
          <w:rFonts w:eastAsia="PMingLiU"/>
          <w:lang w:eastAsia="zh-TW"/>
        </w:rPr>
      </w:pPr>
      <w:r w:rsidRPr="00E430F6">
        <w:rPr>
          <w:rFonts w:eastAsia="宋体" w:hint="eastAsia"/>
        </w:rPr>
        <w:t>这三种句型当中有四个</w:t>
      </w:r>
      <w:r w:rsidR="009D20F5">
        <w:rPr>
          <w:rFonts w:eastAsia="宋体" w:hint="eastAsia"/>
        </w:rPr>
        <w:t>受词（宾语）</w:t>
      </w:r>
      <w:r w:rsidRPr="00E430F6">
        <w:rPr>
          <w:rFonts w:eastAsia="宋体" w:hint="eastAsia"/>
        </w:rPr>
        <w:t>的位置，分别都可以拿出来当主词、改写被动态的句子。</w:t>
      </w:r>
    </w:p>
    <w:p w:rsidR="00DD2927" w:rsidRDefault="00B1490C" w:rsidP="00182A90">
      <w:pPr>
        <w:pStyle w:val="4"/>
        <w:spacing w:after="84"/>
        <w:rPr>
          <w:rFonts w:eastAsia="PMingLiU"/>
          <w:lang w:eastAsia="zh-TW"/>
        </w:rPr>
      </w:pPr>
      <w:r>
        <w:rPr>
          <w:rFonts w:hint="eastAsia"/>
        </w:rPr>
        <w:t>(</w:t>
      </w:r>
      <w:r w:rsidR="00E430F6" w:rsidRPr="00E430F6">
        <w:t>1</w:t>
      </w:r>
      <w:r>
        <w:rPr>
          <w:rFonts w:hint="eastAsia"/>
        </w:rPr>
        <w:t>)</w:t>
      </w:r>
      <w:r w:rsidR="00E430F6" w:rsidRPr="00E430F6">
        <w:t xml:space="preserve"> S + V + O</w:t>
      </w:r>
    </w:p>
    <w:p w:rsidR="00785232" w:rsidRPr="00785232" w:rsidRDefault="00E430F6" w:rsidP="00182A90">
      <w:pPr>
        <w:spacing w:after="84"/>
        <w:ind w:firstLine="480"/>
        <w:rPr>
          <w:rFonts w:eastAsia="PMingLiU"/>
          <w:lang w:eastAsia="zh-TW"/>
        </w:rPr>
      </w:pPr>
      <w:r w:rsidRPr="00E430F6">
        <w:rPr>
          <w:rFonts w:eastAsia="宋体" w:hint="eastAsia"/>
        </w:rPr>
        <w:t>例：</w:t>
      </w:r>
      <w:r w:rsidRPr="00E430F6">
        <w:rPr>
          <w:rFonts w:eastAsia="宋体"/>
          <w:u w:val="single"/>
        </w:rPr>
        <w:t>The US</w:t>
      </w:r>
      <w:r w:rsidRPr="00E430F6">
        <w:rPr>
          <w:rFonts w:eastAsia="宋体"/>
        </w:rPr>
        <w:t xml:space="preserve"> </w:t>
      </w:r>
      <w:r w:rsidRPr="00E430F6">
        <w:rPr>
          <w:rFonts w:eastAsia="宋体"/>
          <w:u w:val="single"/>
        </w:rPr>
        <w:t>invaded</w:t>
      </w:r>
      <w:r w:rsidRPr="00E430F6">
        <w:rPr>
          <w:rFonts w:eastAsia="宋体"/>
        </w:rPr>
        <w:t xml:space="preserve"> </w:t>
      </w:r>
      <w:r w:rsidRPr="00E430F6">
        <w:rPr>
          <w:rFonts w:eastAsia="宋体"/>
          <w:u w:val="single"/>
        </w:rPr>
        <w:t>Iraq</w:t>
      </w:r>
      <w:r w:rsidRPr="00E430F6">
        <w:rPr>
          <w:rFonts w:eastAsia="宋体"/>
        </w:rPr>
        <w:t xml:space="preserve"> twice.</w:t>
      </w:r>
    </w:p>
    <w:p w:rsidR="00785232" w:rsidRPr="00785232" w:rsidRDefault="00E430F6" w:rsidP="00182A90">
      <w:pPr>
        <w:pStyle w:val="Preface"/>
        <w:spacing w:after="84"/>
        <w:ind w:firstLineChars="400" w:firstLine="960"/>
        <w:rPr>
          <w:rFonts w:eastAsia="PMingLiU"/>
          <w:lang w:eastAsia="zh-TW"/>
        </w:rPr>
      </w:pPr>
      <w:r w:rsidRPr="00E430F6">
        <w:t xml:space="preserve">   S     V    O</w:t>
      </w:r>
    </w:p>
    <w:p w:rsidR="00DD2927" w:rsidRDefault="00E430F6" w:rsidP="00182A90">
      <w:pPr>
        <w:pStyle w:val="Preface"/>
        <w:spacing w:after="84"/>
        <w:ind w:firstLine="480"/>
        <w:rPr>
          <w:rFonts w:eastAsia="PMingLiU"/>
          <w:lang w:eastAsia="zh-TW"/>
        </w:rPr>
      </w:pPr>
      <w:r w:rsidRPr="00E430F6">
        <w:rPr>
          <w:rFonts w:hint="eastAsia"/>
        </w:rPr>
        <w:t>美国两度入侵伊拉克。</w:t>
      </w:r>
    </w:p>
    <w:p w:rsidR="00DD2927" w:rsidRDefault="00E430F6" w:rsidP="00182A90">
      <w:pPr>
        <w:spacing w:after="84"/>
        <w:ind w:firstLine="480"/>
        <w:rPr>
          <w:rFonts w:eastAsia="PMingLiU"/>
          <w:lang w:eastAsia="zh-TW"/>
        </w:rPr>
      </w:pPr>
      <w:r w:rsidRPr="00E430F6">
        <w:rPr>
          <w:rFonts w:eastAsia="宋体" w:hint="eastAsia"/>
        </w:rPr>
        <w:t>句中的</w:t>
      </w:r>
      <w:r w:rsidR="009D20F5">
        <w:rPr>
          <w:rFonts w:eastAsia="宋体" w:hint="eastAsia"/>
        </w:rPr>
        <w:t>受词（宾语）</w:t>
      </w:r>
      <w:r w:rsidRPr="00E430F6">
        <w:rPr>
          <w:rFonts w:eastAsia="宋体"/>
        </w:rPr>
        <w:t>Iraq</w:t>
      </w:r>
      <w:r w:rsidRPr="00E430F6">
        <w:rPr>
          <w:rFonts w:eastAsia="宋体" w:hint="eastAsia"/>
        </w:rPr>
        <w:t>可以拿出来当主词、改写成被动态的句子如下：</w:t>
      </w:r>
    </w:p>
    <w:p w:rsidR="00785232" w:rsidRPr="00785232" w:rsidRDefault="00E430F6" w:rsidP="00182A90">
      <w:pPr>
        <w:spacing w:after="84"/>
        <w:ind w:firstLine="480"/>
        <w:rPr>
          <w:rFonts w:eastAsia="PMingLiU"/>
          <w:lang w:eastAsia="zh-TW"/>
        </w:rPr>
      </w:pPr>
      <w:r w:rsidRPr="00E430F6">
        <w:rPr>
          <w:rFonts w:eastAsia="宋体"/>
          <w:u w:val="single"/>
        </w:rPr>
        <w:t>Iraq</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invaded</w:t>
      </w:r>
      <w:r w:rsidRPr="00E430F6">
        <w:rPr>
          <w:rFonts w:eastAsia="宋体"/>
        </w:rPr>
        <w:t xml:space="preserve"> twice (by the US).</w:t>
      </w:r>
    </w:p>
    <w:p w:rsidR="00DD2927" w:rsidRDefault="00E430F6" w:rsidP="00182A90">
      <w:pPr>
        <w:pStyle w:val="Preface"/>
        <w:spacing w:after="84"/>
        <w:ind w:firstLine="480"/>
        <w:rPr>
          <w:rFonts w:eastAsia="PMingLiU"/>
          <w:lang w:eastAsia="zh-TW"/>
        </w:rPr>
      </w:pPr>
      <w:r w:rsidRPr="00E430F6">
        <w:t xml:space="preserve"> S  V    C</w:t>
      </w:r>
    </w:p>
    <w:p w:rsidR="00DD2927" w:rsidRDefault="00E430F6" w:rsidP="00182A90">
      <w:pPr>
        <w:spacing w:after="84"/>
        <w:ind w:firstLine="480"/>
        <w:rPr>
          <w:rFonts w:eastAsia="PMingLiU"/>
          <w:lang w:eastAsia="zh-TW"/>
        </w:rPr>
      </w:pPr>
      <w:r w:rsidRPr="00E430F6">
        <w:rPr>
          <w:rFonts w:eastAsia="宋体" w:hint="eastAsia"/>
        </w:rPr>
        <w:t>传统文法是把</w:t>
      </w:r>
      <w:r w:rsidRPr="00E430F6">
        <w:rPr>
          <w:rFonts w:eastAsia="宋体"/>
        </w:rPr>
        <w:t xml:space="preserve"> be + Ven</w:t>
      </w:r>
      <w:r w:rsidRPr="00E430F6">
        <w:rPr>
          <w:rFonts w:eastAsia="宋体" w:hint="eastAsia"/>
        </w:rPr>
        <w:t>（如</w:t>
      </w:r>
      <w:r w:rsidRPr="00E430F6">
        <w:rPr>
          <w:rFonts w:eastAsia="宋体"/>
        </w:rPr>
        <w:t>was invaded</w:t>
      </w:r>
      <w:r w:rsidRPr="00E430F6">
        <w:rPr>
          <w:rFonts w:eastAsia="宋体" w:hint="eastAsia"/>
        </w:rPr>
        <w:t>）当成被动态的动词词组看待，不过比较简单的看法是直接认定</w:t>
      </w:r>
      <w:r w:rsidRPr="00E430F6">
        <w:rPr>
          <w:rFonts w:eastAsia="宋体"/>
        </w:rPr>
        <w:t>be</w:t>
      </w:r>
      <w:r w:rsidRPr="00E430F6">
        <w:rPr>
          <w:rFonts w:eastAsia="宋体" w:hint="eastAsia"/>
        </w:rPr>
        <w:t>为动词、后面的</w:t>
      </w:r>
      <w:r w:rsidRPr="00E430F6">
        <w:rPr>
          <w:rFonts w:eastAsia="宋体"/>
        </w:rPr>
        <w:t>Ven</w:t>
      </w:r>
      <w:r w:rsidRPr="00E430F6">
        <w:rPr>
          <w:rFonts w:eastAsia="宋体" w:hint="eastAsia"/>
        </w:rPr>
        <w:t>为表达被动语态的形容词补语。原来的主词（如</w:t>
      </w:r>
      <w:r w:rsidRPr="00E430F6">
        <w:rPr>
          <w:rFonts w:eastAsia="宋体"/>
        </w:rPr>
        <w:t>the US</w:t>
      </w:r>
      <w:r w:rsidRPr="00E430F6">
        <w:rPr>
          <w:rFonts w:eastAsia="宋体" w:hint="eastAsia"/>
        </w:rPr>
        <w:t>）如果需要交代，可以放在介系词</w:t>
      </w:r>
      <w:r w:rsidRPr="00E430F6">
        <w:rPr>
          <w:rFonts w:eastAsia="宋体"/>
        </w:rPr>
        <w:t>by</w:t>
      </w:r>
      <w:r w:rsidRPr="00E430F6">
        <w:rPr>
          <w:rFonts w:eastAsia="宋体" w:hint="eastAsia"/>
        </w:rPr>
        <w:t>后面当</w:t>
      </w:r>
      <w:r w:rsidR="009D20F5">
        <w:rPr>
          <w:rFonts w:eastAsia="宋体" w:hint="eastAsia"/>
        </w:rPr>
        <w:t>受词（宾语）</w:t>
      </w:r>
      <w:r w:rsidRPr="00E430F6">
        <w:rPr>
          <w:rFonts w:eastAsia="宋体" w:hint="eastAsia"/>
        </w:rPr>
        <w:t>、构成一个介系词词组的修饰语（</w:t>
      </w:r>
      <w:r w:rsidRPr="00E430F6">
        <w:rPr>
          <w:rFonts w:eastAsia="宋体"/>
        </w:rPr>
        <w:t>by the US</w:t>
      </w:r>
      <w:r w:rsidRPr="00E430F6">
        <w:rPr>
          <w:rFonts w:eastAsia="宋体" w:hint="eastAsia"/>
        </w:rPr>
        <w:t>）。这种可有可无的修饰语也可以省略。</w:t>
      </w:r>
    </w:p>
    <w:p w:rsidR="00DD2927" w:rsidRDefault="00B1490C" w:rsidP="00182A90">
      <w:pPr>
        <w:pStyle w:val="4"/>
        <w:spacing w:after="84"/>
        <w:rPr>
          <w:rFonts w:eastAsia="PMingLiU"/>
          <w:lang w:eastAsia="zh-TW"/>
        </w:rPr>
      </w:pPr>
      <w:r>
        <w:rPr>
          <w:rFonts w:hint="eastAsia"/>
        </w:rPr>
        <w:t>(</w:t>
      </w:r>
      <w:r w:rsidR="00E430F6" w:rsidRPr="00E430F6">
        <w:t>2</w:t>
      </w:r>
      <w:r>
        <w:rPr>
          <w:rFonts w:hint="eastAsia"/>
        </w:rPr>
        <w:t>)</w:t>
      </w:r>
      <w:r w:rsidR="00E430F6" w:rsidRPr="00E430F6">
        <w:t xml:space="preserve"> S + V + O1 + O2</w:t>
      </w:r>
    </w:p>
    <w:p w:rsidR="00785232" w:rsidRPr="00785232" w:rsidRDefault="00E430F6" w:rsidP="00182A90">
      <w:pPr>
        <w:spacing w:after="84"/>
        <w:ind w:firstLine="480"/>
        <w:rPr>
          <w:rFonts w:eastAsia="PMingLiU"/>
          <w:lang w:eastAsia="zh-TW"/>
        </w:rPr>
      </w:pPr>
      <w:r w:rsidRPr="00E430F6">
        <w:rPr>
          <w:rFonts w:eastAsia="宋体" w:hint="eastAsia"/>
        </w:rPr>
        <w:t>例：</w:t>
      </w:r>
    </w:p>
    <w:p w:rsidR="00785232" w:rsidRPr="00785232" w:rsidRDefault="00E430F6" w:rsidP="00182A90">
      <w:pPr>
        <w:spacing w:after="84"/>
        <w:ind w:firstLine="480"/>
        <w:rPr>
          <w:rFonts w:eastAsia="PMingLiU"/>
          <w:lang w:eastAsia="zh-TW"/>
        </w:rPr>
      </w:pPr>
      <w:r w:rsidRPr="00E430F6">
        <w:rPr>
          <w:rFonts w:eastAsia="宋体"/>
          <w:u w:val="single"/>
        </w:rPr>
        <w:t>Congress</w:t>
      </w:r>
      <w:r w:rsidRPr="00E430F6">
        <w:rPr>
          <w:rFonts w:eastAsia="宋体"/>
        </w:rPr>
        <w:t xml:space="preserve"> </w:t>
      </w:r>
      <w:r w:rsidRPr="00E430F6">
        <w:rPr>
          <w:rFonts w:eastAsia="宋体"/>
          <w:u w:val="single"/>
        </w:rPr>
        <w:t>gave</w:t>
      </w:r>
      <w:r w:rsidRPr="00E430F6">
        <w:rPr>
          <w:rFonts w:eastAsia="宋体"/>
        </w:rPr>
        <w:t xml:space="preserve"> </w:t>
      </w:r>
      <w:r w:rsidRPr="00E430F6">
        <w:rPr>
          <w:rFonts w:eastAsia="宋体"/>
          <w:u w:val="single"/>
        </w:rPr>
        <w:t>Bush</w:t>
      </w:r>
      <w:r w:rsidRPr="00E430F6">
        <w:rPr>
          <w:rFonts w:eastAsia="宋体"/>
        </w:rPr>
        <w:t xml:space="preserve"> </w:t>
      </w:r>
      <w:r w:rsidRPr="00E430F6">
        <w:rPr>
          <w:rFonts w:eastAsia="宋体"/>
          <w:u w:val="single"/>
        </w:rPr>
        <w:t>permission</w:t>
      </w:r>
      <w:r w:rsidRPr="00E430F6">
        <w:rPr>
          <w:rFonts w:eastAsia="宋体"/>
        </w:rPr>
        <w:t xml:space="preserve"> to launch war.</w:t>
      </w:r>
    </w:p>
    <w:p w:rsidR="00785232" w:rsidRPr="00785232" w:rsidRDefault="00E430F6" w:rsidP="00182A90">
      <w:pPr>
        <w:pStyle w:val="Preface"/>
        <w:spacing w:after="84"/>
        <w:ind w:firstLine="480"/>
        <w:rPr>
          <w:rFonts w:eastAsia="PMingLiU"/>
          <w:lang w:eastAsia="zh-TW"/>
        </w:rPr>
      </w:pPr>
      <w:r w:rsidRPr="00E430F6">
        <w:t xml:space="preserve">   S     V   O1    O2</w:t>
      </w:r>
    </w:p>
    <w:p w:rsidR="00DD2927" w:rsidRDefault="00E430F6" w:rsidP="00182A90">
      <w:pPr>
        <w:pStyle w:val="Preface"/>
        <w:spacing w:after="84"/>
        <w:ind w:firstLine="480"/>
        <w:rPr>
          <w:rFonts w:eastAsia="PMingLiU"/>
          <w:lang w:eastAsia="zh-TW"/>
        </w:rPr>
      </w:pPr>
      <w:r w:rsidRPr="00E430F6">
        <w:rPr>
          <w:rFonts w:hint="eastAsia"/>
        </w:rPr>
        <w:t>国会给布什许可，可以发动战争。</w:t>
      </w:r>
    </w:p>
    <w:p w:rsidR="00DD2927" w:rsidRDefault="00E430F6" w:rsidP="00182A90">
      <w:pPr>
        <w:spacing w:after="84"/>
        <w:ind w:firstLine="480"/>
        <w:rPr>
          <w:rFonts w:eastAsia="PMingLiU"/>
          <w:lang w:eastAsia="zh-TW"/>
        </w:rPr>
      </w:pPr>
      <w:r w:rsidRPr="00E430F6">
        <w:rPr>
          <w:rFonts w:eastAsia="宋体" w:hint="eastAsia"/>
        </w:rPr>
        <w:t>这个句子有两个</w:t>
      </w:r>
      <w:r w:rsidR="009D20F5">
        <w:rPr>
          <w:rFonts w:eastAsia="宋体" w:hint="eastAsia"/>
        </w:rPr>
        <w:t>受词（宾语）</w:t>
      </w:r>
      <w:r w:rsidRPr="00E430F6">
        <w:rPr>
          <w:rFonts w:eastAsia="宋体" w:hint="eastAsia"/>
        </w:rPr>
        <w:t>，可以分别拿出来当主词、改成被动态的句子，</w:t>
      </w:r>
      <w:r w:rsidRPr="00E430F6">
        <w:rPr>
          <w:rFonts w:eastAsia="宋体" w:hint="eastAsia"/>
        </w:rPr>
        <w:lastRenderedPageBreak/>
        <w:t>如下：</w:t>
      </w:r>
    </w:p>
    <w:p w:rsidR="00785232" w:rsidRPr="00785232" w:rsidRDefault="00E430F6" w:rsidP="00182A90">
      <w:pPr>
        <w:spacing w:after="84"/>
        <w:ind w:firstLine="480"/>
        <w:rPr>
          <w:rFonts w:eastAsia="PMingLiU"/>
          <w:lang w:eastAsia="zh-TW"/>
        </w:rPr>
      </w:pPr>
      <w:r w:rsidRPr="00E430F6">
        <w:rPr>
          <w:rFonts w:eastAsia="宋体"/>
        </w:rPr>
        <w:t xml:space="preserve">(A) </w:t>
      </w:r>
      <w:r w:rsidRPr="00E430F6">
        <w:rPr>
          <w:rFonts w:eastAsia="宋体"/>
          <w:u w:val="single"/>
        </w:rPr>
        <w:t>Bush</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given permission</w:t>
      </w:r>
      <w:r w:rsidRPr="00E430F6">
        <w:rPr>
          <w:rFonts w:eastAsia="宋体"/>
        </w:rPr>
        <w:t xml:space="preserve"> to launch war (by Congress).</w:t>
      </w:r>
    </w:p>
    <w:p w:rsidR="00DD2927" w:rsidRDefault="00E430F6" w:rsidP="00182A90">
      <w:pPr>
        <w:pStyle w:val="Preface"/>
        <w:spacing w:after="84"/>
        <w:ind w:firstLine="480"/>
        <w:rPr>
          <w:rFonts w:eastAsia="PMingLiU"/>
          <w:lang w:eastAsia="zh-TW"/>
        </w:rPr>
      </w:pPr>
      <w:r w:rsidRPr="00E430F6">
        <w:t xml:space="preserve">    S   V       C</w:t>
      </w:r>
    </w:p>
    <w:p w:rsidR="00DD2927" w:rsidRDefault="00E430F6" w:rsidP="00182A90">
      <w:pPr>
        <w:spacing w:after="84"/>
        <w:ind w:firstLine="480"/>
        <w:rPr>
          <w:rFonts w:eastAsia="PMingLiU"/>
          <w:lang w:eastAsia="zh-TW"/>
        </w:rPr>
      </w:pPr>
      <w:r w:rsidRPr="00E430F6">
        <w:rPr>
          <w:rFonts w:eastAsia="宋体" w:hint="eastAsia"/>
        </w:rPr>
        <w:t>这是把第一个</w:t>
      </w:r>
      <w:r w:rsidR="009D20F5">
        <w:rPr>
          <w:rFonts w:eastAsia="宋体" w:hint="eastAsia"/>
        </w:rPr>
        <w:t>受词（宾语）</w:t>
      </w:r>
      <w:r w:rsidRPr="00E430F6">
        <w:rPr>
          <w:rFonts w:eastAsia="宋体"/>
        </w:rPr>
        <w:t>Bush</w:t>
      </w:r>
      <w:r w:rsidRPr="00E430F6">
        <w:rPr>
          <w:rFonts w:eastAsia="宋体" w:hint="eastAsia"/>
        </w:rPr>
        <w:t>拿出来当主词。动词变成被动态的</w:t>
      </w:r>
      <w:r w:rsidRPr="00E430F6">
        <w:rPr>
          <w:rFonts w:eastAsia="宋体"/>
        </w:rPr>
        <w:t>was given</w:t>
      </w:r>
      <w:r w:rsidRPr="00E430F6">
        <w:rPr>
          <w:rFonts w:eastAsia="宋体" w:hint="eastAsia"/>
        </w:rPr>
        <w:t>，第二个</w:t>
      </w:r>
      <w:r w:rsidR="009D20F5">
        <w:rPr>
          <w:rFonts w:eastAsia="宋体" w:hint="eastAsia"/>
        </w:rPr>
        <w:t>受词（宾语）</w:t>
      </w:r>
      <w:r w:rsidRPr="00E430F6">
        <w:rPr>
          <w:rFonts w:eastAsia="宋体"/>
        </w:rPr>
        <w:t>permission</w:t>
      </w:r>
      <w:r w:rsidRPr="00E430F6">
        <w:rPr>
          <w:rFonts w:eastAsia="宋体" w:hint="eastAsia"/>
        </w:rPr>
        <w:t>与其余的部分（</w:t>
      </w:r>
      <w:r w:rsidR="00750148">
        <w:rPr>
          <w:rFonts w:eastAsia="宋体" w:hint="eastAsia"/>
        </w:rPr>
        <w:t>动词不定式</w:t>
      </w:r>
      <w:r w:rsidRPr="00E430F6">
        <w:rPr>
          <w:rFonts w:eastAsia="宋体"/>
        </w:rPr>
        <w:t>to launch war</w:t>
      </w:r>
      <w:r w:rsidRPr="00E430F6">
        <w:rPr>
          <w:rFonts w:eastAsia="宋体" w:hint="eastAsia"/>
        </w:rPr>
        <w:t>当形容词使用、修饰</w:t>
      </w:r>
      <w:r w:rsidRPr="00E430F6">
        <w:rPr>
          <w:rFonts w:eastAsia="宋体"/>
        </w:rPr>
        <w:t>permission</w:t>
      </w:r>
      <w:r w:rsidRPr="00E430F6">
        <w:rPr>
          <w:rFonts w:eastAsia="宋体" w:hint="eastAsia"/>
        </w:rPr>
        <w:t>）照抄过来、原来的主词放在介系词</w:t>
      </w:r>
      <w:r w:rsidRPr="00E430F6">
        <w:rPr>
          <w:rFonts w:eastAsia="宋体"/>
        </w:rPr>
        <w:t>by</w:t>
      </w:r>
      <w:r w:rsidRPr="00E430F6">
        <w:rPr>
          <w:rFonts w:eastAsia="宋体" w:hint="eastAsia"/>
        </w:rPr>
        <w:t>后面当</w:t>
      </w:r>
      <w:r w:rsidR="009D20F5">
        <w:rPr>
          <w:rFonts w:eastAsia="宋体" w:hint="eastAsia"/>
        </w:rPr>
        <w:t>受词（宾语）</w:t>
      </w:r>
      <w:r w:rsidRPr="00E430F6">
        <w:rPr>
          <w:rFonts w:eastAsia="宋体" w:hint="eastAsia"/>
        </w:rPr>
        <w:t>，就变成被动态的句子。在诠释句型时，仍然认定</w:t>
      </w:r>
      <w:r w:rsidRPr="00E430F6">
        <w:rPr>
          <w:rFonts w:eastAsia="宋体"/>
        </w:rPr>
        <w:t>be</w:t>
      </w:r>
      <w:r w:rsidRPr="00E430F6">
        <w:rPr>
          <w:rFonts w:eastAsia="宋体" w:hint="eastAsia"/>
        </w:rPr>
        <w:t>动词为动词，后面的</w:t>
      </w:r>
      <w:r w:rsidRPr="00E430F6">
        <w:rPr>
          <w:rFonts w:eastAsia="宋体"/>
        </w:rPr>
        <w:t>given permission</w:t>
      </w:r>
      <w:r w:rsidRPr="00E430F6">
        <w:rPr>
          <w:rFonts w:eastAsia="宋体" w:hint="eastAsia"/>
        </w:rPr>
        <w:t>为过去分词词组、当形容词补语使用。</w:t>
      </w:r>
    </w:p>
    <w:p w:rsidR="00DD2927" w:rsidRDefault="00E430F6" w:rsidP="00182A90">
      <w:pPr>
        <w:spacing w:after="84"/>
        <w:ind w:firstLine="480"/>
        <w:rPr>
          <w:rFonts w:eastAsia="PMingLiU"/>
          <w:lang w:eastAsia="zh-TW"/>
        </w:rPr>
      </w:pPr>
      <w:r w:rsidRPr="00E430F6">
        <w:rPr>
          <w:rFonts w:eastAsia="宋体" w:hint="eastAsia"/>
        </w:rPr>
        <w:t>如果拿第二个</w:t>
      </w:r>
      <w:r w:rsidR="009D20F5">
        <w:rPr>
          <w:rFonts w:eastAsia="宋体" w:hint="eastAsia"/>
        </w:rPr>
        <w:t>受词（宾语）</w:t>
      </w:r>
      <w:r w:rsidRPr="00E430F6">
        <w:rPr>
          <w:rFonts w:eastAsia="宋体"/>
        </w:rPr>
        <w:t>permission</w:t>
      </w:r>
      <w:r w:rsidRPr="00E430F6">
        <w:rPr>
          <w:rFonts w:eastAsia="宋体" w:hint="eastAsia"/>
        </w:rPr>
        <w:t>出来当主词，采同样的改写方法，会得到如下的结果：</w:t>
      </w:r>
    </w:p>
    <w:p w:rsidR="00785232" w:rsidRPr="00785232" w:rsidRDefault="00E430F6" w:rsidP="00182A90">
      <w:pPr>
        <w:spacing w:after="84"/>
        <w:ind w:firstLine="480"/>
        <w:rPr>
          <w:rFonts w:eastAsia="PMingLiU"/>
          <w:lang w:eastAsia="zh-TW"/>
        </w:rPr>
      </w:pPr>
      <w:r w:rsidRPr="00E430F6">
        <w:rPr>
          <w:rFonts w:eastAsia="宋体"/>
        </w:rPr>
        <w:t xml:space="preserve">(B) </w:t>
      </w:r>
      <w:r w:rsidRPr="00E430F6">
        <w:rPr>
          <w:rFonts w:eastAsia="宋体"/>
          <w:u w:val="single"/>
        </w:rPr>
        <w:t>Permission</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given Bush</w:t>
      </w:r>
      <w:r w:rsidRPr="00E430F6">
        <w:rPr>
          <w:rFonts w:eastAsia="宋体"/>
        </w:rPr>
        <w:t xml:space="preserve"> to launch war (by Congress).</w:t>
      </w:r>
    </w:p>
    <w:p w:rsidR="00DD2927" w:rsidRDefault="00E430F6" w:rsidP="00182A90">
      <w:pPr>
        <w:pStyle w:val="Preface"/>
        <w:spacing w:after="84"/>
        <w:ind w:firstLine="480"/>
        <w:rPr>
          <w:rFonts w:eastAsia="PMingLiU"/>
          <w:lang w:eastAsia="zh-TW"/>
        </w:rPr>
      </w:pPr>
      <w:r w:rsidRPr="00E430F6">
        <w:t xml:space="preserve">       S     V     C</w:t>
      </w:r>
    </w:p>
    <w:p w:rsidR="00DD2927" w:rsidRDefault="00E430F6" w:rsidP="00182A90">
      <w:pPr>
        <w:spacing w:after="84"/>
        <w:ind w:firstLine="480"/>
        <w:rPr>
          <w:rFonts w:eastAsia="PMingLiU"/>
          <w:lang w:eastAsia="zh-TW"/>
        </w:rPr>
      </w:pPr>
      <w:r w:rsidRPr="00E430F6">
        <w:rPr>
          <w:rFonts w:eastAsia="宋体" w:hint="eastAsia"/>
        </w:rPr>
        <w:t>不过，如果在</w:t>
      </w:r>
      <w:r w:rsidRPr="00E430F6">
        <w:rPr>
          <w:rFonts w:eastAsia="宋体"/>
        </w:rPr>
        <w:t>given</w:t>
      </w:r>
      <w:r w:rsidRPr="00E430F6">
        <w:rPr>
          <w:rFonts w:eastAsia="宋体" w:hint="eastAsia"/>
        </w:rPr>
        <w:t>后面加个介系词</w:t>
      </w:r>
      <w:r w:rsidRPr="00E430F6">
        <w:rPr>
          <w:rFonts w:eastAsia="宋体"/>
        </w:rPr>
        <w:t>to</w:t>
      </w:r>
      <w:r w:rsidRPr="00E430F6">
        <w:rPr>
          <w:rFonts w:eastAsia="宋体" w:hint="eastAsia"/>
        </w:rPr>
        <w:t>，这个句子也是正确的：</w:t>
      </w:r>
    </w:p>
    <w:p w:rsidR="00DD2927" w:rsidRDefault="00E430F6" w:rsidP="00182A90">
      <w:pPr>
        <w:spacing w:after="84"/>
        <w:ind w:firstLine="480"/>
        <w:rPr>
          <w:rFonts w:eastAsia="PMingLiU"/>
          <w:lang w:eastAsia="zh-TW"/>
        </w:rPr>
      </w:pPr>
      <w:r w:rsidRPr="00E430F6">
        <w:rPr>
          <w:rFonts w:eastAsia="宋体"/>
        </w:rPr>
        <w:t xml:space="preserve">(C) Permission was given </w:t>
      </w:r>
      <w:r w:rsidRPr="00E430F6">
        <w:rPr>
          <w:rFonts w:eastAsia="宋体"/>
          <w:u w:val="single"/>
        </w:rPr>
        <w:t>to</w:t>
      </w:r>
      <w:r w:rsidRPr="00E430F6">
        <w:rPr>
          <w:rFonts w:eastAsia="宋体"/>
        </w:rPr>
        <w:t xml:space="preserve"> Bush to launch war (by Congress).</w:t>
      </w:r>
    </w:p>
    <w:p w:rsidR="00DD2927" w:rsidRDefault="00E430F6" w:rsidP="00182A90">
      <w:pPr>
        <w:spacing w:after="84"/>
        <w:ind w:firstLine="480"/>
        <w:rPr>
          <w:rFonts w:eastAsia="PMingLiU"/>
          <w:lang w:eastAsia="zh-TW"/>
        </w:rPr>
      </w:pPr>
      <w:r w:rsidRPr="00E430F6">
        <w:rPr>
          <w:rFonts w:eastAsia="宋体" w:hint="eastAsia"/>
        </w:rPr>
        <w:t>这也是个被动态的句子，由下面这句改写而来：</w:t>
      </w:r>
    </w:p>
    <w:p w:rsidR="00785232" w:rsidRPr="00785232" w:rsidRDefault="00E430F6" w:rsidP="00182A90">
      <w:pPr>
        <w:spacing w:after="84"/>
        <w:ind w:firstLine="480"/>
        <w:rPr>
          <w:rFonts w:eastAsia="PMingLiU"/>
          <w:lang w:eastAsia="zh-TW"/>
        </w:rPr>
      </w:pPr>
      <w:r w:rsidRPr="00E430F6">
        <w:rPr>
          <w:rFonts w:eastAsia="宋体"/>
        </w:rPr>
        <w:t xml:space="preserve">(D) </w:t>
      </w:r>
      <w:r w:rsidRPr="00E430F6">
        <w:rPr>
          <w:rFonts w:eastAsia="宋体"/>
          <w:u w:val="single"/>
        </w:rPr>
        <w:t>Congress</w:t>
      </w:r>
      <w:r w:rsidRPr="00E430F6">
        <w:rPr>
          <w:rFonts w:eastAsia="宋体"/>
        </w:rPr>
        <w:t xml:space="preserve"> </w:t>
      </w:r>
      <w:r w:rsidRPr="00E430F6">
        <w:rPr>
          <w:rFonts w:eastAsia="宋体"/>
          <w:u w:val="single"/>
        </w:rPr>
        <w:t>gave</w:t>
      </w:r>
      <w:r w:rsidRPr="00E430F6">
        <w:rPr>
          <w:rFonts w:eastAsia="宋体"/>
        </w:rPr>
        <w:t xml:space="preserve"> </w:t>
      </w:r>
      <w:r w:rsidRPr="00E430F6">
        <w:rPr>
          <w:rFonts w:eastAsia="宋体"/>
          <w:u w:val="single"/>
        </w:rPr>
        <w:t>permission</w:t>
      </w:r>
      <w:r w:rsidRPr="00E430F6">
        <w:rPr>
          <w:rFonts w:eastAsia="宋体"/>
        </w:rPr>
        <w:t xml:space="preserve"> to Bush to lauch war.</w:t>
      </w:r>
    </w:p>
    <w:p w:rsidR="00DD2927" w:rsidRDefault="00E430F6" w:rsidP="00182A90">
      <w:pPr>
        <w:pStyle w:val="Preface"/>
        <w:spacing w:after="84"/>
        <w:ind w:firstLine="480"/>
        <w:rPr>
          <w:rFonts w:eastAsia="PMingLiU"/>
          <w:lang w:eastAsia="zh-TW"/>
        </w:rPr>
      </w:pPr>
      <w:r w:rsidRPr="00E430F6">
        <w:t xml:space="preserve">       S     V     O</w:t>
      </w:r>
    </w:p>
    <w:p w:rsidR="00DD2927" w:rsidRDefault="00E430F6" w:rsidP="00182A90">
      <w:pPr>
        <w:spacing w:after="84"/>
        <w:ind w:firstLine="480"/>
        <w:rPr>
          <w:rFonts w:eastAsia="PMingLiU"/>
          <w:lang w:eastAsia="zh-TW"/>
        </w:rPr>
      </w:pPr>
      <w:r w:rsidRPr="00E430F6">
        <w:rPr>
          <w:rFonts w:eastAsia="宋体" w:hint="eastAsia"/>
        </w:rPr>
        <w:t>如果是</w:t>
      </w:r>
      <w:r w:rsidRPr="00E430F6">
        <w:rPr>
          <w:rFonts w:eastAsia="宋体"/>
        </w:rPr>
        <w:t>S + V + O1 + O2</w:t>
      </w:r>
      <w:r w:rsidRPr="00E430F6">
        <w:rPr>
          <w:rFonts w:eastAsia="宋体" w:hint="eastAsia"/>
        </w:rPr>
        <w:t>的句型，那么</w:t>
      </w:r>
      <w:r w:rsidRPr="00E430F6">
        <w:rPr>
          <w:rFonts w:eastAsia="宋体"/>
        </w:rPr>
        <w:t>O1</w:t>
      </w:r>
      <w:r w:rsidRPr="00E430F6">
        <w:rPr>
          <w:rFonts w:eastAsia="宋体" w:hint="eastAsia"/>
        </w:rPr>
        <w:t>的位置必须是给予的对象（如</w:t>
      </w:r>
      <w:r w:rsidRPr="00E430F6">
        <w:rPr>
          <w:rFonts w:eastAsia="宋体"/>
        </w:rPr>
        <w:t>Bush</w:t>
      </w:r>
      <w:r w:rsidRPr="00E430F6">
        <w:rPr>
          <w:rFonts w:eastAsia="宋体" w:hint="eastAsia"/>
        </w:rPr>
        <w:t>）、</w:t>
      </w:r>
      <w:r w:rsidRPr="00E430F6">
        <w:rPr>
          <w:rFonts w:eastAsia="宋体"/>
        </w:rPr>
        <w:t>O2</w:t>
      </w:r>
      <w:r w:rsidRPr="00E430F6">
        <w:rPr>
          <w:rFonts w:eastAsia="宋体" w:hint="eastAsia"/>
        </w:rPr>
        <w:t>的位置则是给他的东西（如</w:t>
      </w:r>
      <w:r w:rsidRPr="00E430F6">
        <w:rPr>
          <w:rFonts w:eastAsia="宋体"/>
        </w:rPr>
        <w:t>permission</w:t>
      </w:r>
      <w:r w:rsidRPr="00E430F6">
        <w:rPr>
          <w:rFonts w:eastAsia="宋体" w:hint="eastAsia"/>
        </w:rPr>
        <w:t>）。假如</w:t>
      </w:r>
      <w:r w:rsidRPr="00E430F6">
        <w:rPr>
          <w:rFonts w:eastAsia="宋体"/>
        </w:rPr>
        <w:t>O1</w:t>
      </w:r>
      <w:r w:rsidRPr="00E430F6">
        <w:rPr>
          <w:rFonts w:eastAsia="宋体" w:hint="eastAsia"/>
        </w:rPr>
        <w:t>的位置从缺，这个句子就会变成只有一个</w:t>
      </w:r>
      <w:r w:rsidR="009D20F5">
        <w:rPr>
          <w:rFonts w:eastAsia="宋体" w:hint="eastAsia"/>
        </w:rPr>
        <w:t>受词（宾语）</w:t>
      </w:r>
      <w:r w:rsidRPr="00E430F6">
        <w:rPr>
          <w:rFonts w:eastAsia="宋体" w:hint="eastAsia"/>
        </w:rPr>
        <w:t>的句型：</w:t>
      </w:r>
      <w:r w:rsidRPr="00E430F6">
        <w:rPr>
          <w:rFonts w:eastAsia="宋体"/>
        </w:rPr>
        <w:t>Congress(S) gave(V) permission(O)</w:t>
      </w:r>
      <w:r w:rsidRPr="00E430F6">
        <w:rPr>
          <w:rFonts w:eastAsia="宋体" w:hint="eastAsia"/>
        </w:rPr>
        <w:t>。另一个</w:t>
      </w:r>
      <w:r w:rsidR="009D20F5">
        <w:rPr>
          <w:rFonts w:eastAsia="宋体" w:hint="eastAsia"/>
        </w:rPr>
        <w:t>受词（宾语）</w:t>
      </w:r>
      <w:r w:rsidRPr="00E430F6">
        <w:rPr>
          <w:rFonts w:eastAsia="宋体"/>
        </w:rPr>
        <w:t>Bush</w:t>
      </w:r>
      <w:r w:rsidRPr="00E430F6">
        <w:rPr>
          <w:rFonts w:eastAsia="宋体" w:hint="eastAsia"/>
        </w:rPr>
        <w:t>这时候必须以介系词词组</w:t>
      </w:r>
      <w:r w:rsidRPr="00E430F6">
        <w:rPr>
          <w:rFonts w:eastAsia="宋体"/>
        </w:rPr>
        <w:t>to Bush</w:t>
      </w:r>
      <w:r w:rsidRPr="00E430F6">
        <w:rPr>
          <w:rFonts w:eastAsia="宋体" w:hint="eastAsia"/>
        </w:rPr>
        <w:t>的方式来处理，结果就是前面的例句</w:t>
      </w:r>
      <w:r w:rsidRPr="00E430F6">
        <w:rPr>
          <w:rFonts w:eastAsia="宋体"/>
        </w:rPr>
        <w:t>(D)</w:t>
      </w:r>
      <w:r w:rsidRPr="00E430F6">
        <w:rPr>
          <w:rFonts w:eastAsia="宋体" w:hint="eastAsia"/>
        </w:rPr>
        <w:t>。而如果拿例句</w:t>
      </w:r>
      <w:r w:rsidRPr="00E430F6">
        <w:rPr>
          <w:rFonts w:eastAsia="宋体"/>
        </w:rPr>
        <w:t>(D)</w:t>
      </w:r>
      <w:r w:rsidRPr="00E430F6">
        <w:rPr>
          <w:rFonts w:eastAsia="宋体" w:hint="eastAsia"/>
        </w:rPr>
        <w:t>来改写被动态，把唯一的</w:t>
      </w:r>
      <w:r w:rsidR="009D20F5">
        <w:rPr>
          <w:rFonts w:eastAsia="宋体" w:hint="eastAsia"/>
        </w:rPr>
        <w:t>受词（宾语）</w:t>
      </w:r>
      <w:r w:rsidRPr="00E430F6">
        <w:rPr>
          <w:rFonts w:eastAsia="宋体"/>
        </w:rPr>
        <w:t>permission</w:t>
      </w:r>
      <w:r w:rsidRPr="00E430F6">
        <w:rPr>
          <w:rFonts w:eastAsia="宋体" w:hint="eastAsia"/>
        </w:rPr>
        <w:t>拿出来当主词、动词变成被动态的</w:t>
      </w:r>
      <w:r w:rsidRPr="00E430F6">
        <w:rPr>
          <w:rFonts w:eastAsia="宋体"/>
        </w:rPr>
        <w:t>was given</w:t>
      </w:r>
      <w:r w:rsidRPr="00E430F6">
        <w:rPr>
          <w:rFonts w:eastAsia="宋体" w:hint="eastAsia"/>
        </w:rPr>
        <w:t>，剩下的部分</w:t>
      </w:r>
      <w:r w:rsidRPr="00E430F6">
        <w:rPr>
          <w:rFonts w:eastAsia="宋体"/>
        </w:rPr>
        <w:t>to Bush to launch war</w:t>
      </w:r>
      <w:r w:rsidRPr="00E430F6">
        <w:rPr>
          <w:rFonts w:eastAsia="宋体" w:hint="eastAsia"/>
        </w:rPr>
        <w:t>照抄，就会变成前面例句</w:t>
      </w:r>
      <w:r w:rsidRPr="00E430F6">
        <w:rPr>
          <w:rFonts w:eastAsia="宋体"/>
        </w:rPr>
        <w:t>(C)</w:t>
      </w:r>
      <w:r w:rsidRPr="00E430F6">
        <w:rPr>
          <w:rFonts w:eastAsia="宋体" w:hint="eastAsia"/>
        </w:rPr>
        <w:t>的结果。</w:t>
      </w:r>
    </w:p>
    <w:p w:rsidR="00DD2927" w:rsidRDefault="00B1490C" w:rsidP="00182A90">
      <w:pPr>
        <w:pStyle w:val="4"/>
        <w:spacing w:after="84"/>
        <w:rPr>
          <w:rFonts w:eastAsia="PMingLiU"/>
          <w:lang w:eastAsia="zh-TW"/>
        </w:rPr>
      </w:pPr>
      <w:r>
        <w:rPr>
          <w:rFonts w:hint="eastAsia"/>
        </w:rPr>
        <w:t>(</w:t>
      </w:r>
      <w:r>
        <w:t>3</w:t>
      </w:r>
      <w:r>
        <w:rPr>
          <w:rFonts w:hint="eastAsia"/>
        </w:rPr>
        <w:t>)</w:t>
      </w:r>
      <w:r w:rsidR="00E430F6" w:rsidRPr="00E430F6">
        <w:t xml:space="preserve"> S + V + O + C</w:t>
      </w:r>
    </w:p>
    <w:p w:rsidR="00785232" w:rsidRPr="00785232" w:rsidRDefault="00E430F6" w:rsidP="00182A90">
      <w:pPr>
        <w:spacing w:after="84"/>
        <w:ind w:firstLine="480"/>
        <w:rPr>
          <w:rFonts w:eastAsia="PMingLiU"/>
          <w:lang w:eastAsia="zh-TW"/>
        </w:rPr>
      </w:pPr>
      <w:r w:rsidRPr="00E430F6">
        <w:rPr>
          <w:rFonts w:eastAsia="宋体" w:hint="eastAsia"/>
        </w:rPr>
        <w:t>例：</w:t>
      </w:r>
    </w:p>
    <w:p w:rsidR="00785232" w:rsidRPr="00785232" w:rsidRDefault="00E430F6" w:rsidP="00182A90">
      <w:pPr>
        <w:spacing w:after="84"/>
        <w:ind w:firstLine="480"/>
        <w:rPr>
          <w:rFonts w:eastAsia="PMingLiU"/>
          <w:lang w:eastAsia="zh-TW"/>
        </w:rPr>
      </w:pPr>
      <w:r w:rsidRPr="00E430F6">
        <w:rPr>
          <w:rFonts w:eastAsia="宋体"/>
          <w:u w:val="single"/>
        </w:rPr>
        <w:t>The two invasions</w:t>
      </w:r>
      <w:r w:rsidRPr="00E430F6">
        <w:rPr>
          <w:rFonts w:eastAsia="宋体"/>
        </w:rPr>
        <w:t xml:space="preserve"> </w:t>
      </w:r>
      <w:r w:rsidRPr="00E430F6">
        <w:rPr>
          <w:rFonts w:eastAsia="宋体"/>
          <w:u w:val="single"/>
        </w:rPr>
        <w:t>made</w:t>
      </w:r>
      <w:r w:rsidRPr="00E430F6">
        <w:rPr>
          <w:rFonts w:eastAsia="宋体"/>
        </w:rPr>
        <w:t xml:space="preserve"> </w:t>
      </w:r>
      <w:r w:rsidRPr="00E430F6">
        <w:rPr>
          <w:rFonts w:eastAsia="宋体"/>
          <w:u w:val="single"/>
        </w:rPr>
        <w:t>the US</w:t>
      </w:r>
      <w:r w:rsidRPr="00E430F6">
        <w:rPr>
          <w:rFonts w:eastAsia="宋体"/>
        </w:rPr>
        <w:t xml:space="preserve"> </w:t>
      </w:r>
      <w:r w:rsidRPr="00E430F6">
        <w:rPr>
          <w:rFonts w:eastAsia="宋体"/>
          <w:u w:val="single"/>
        </w:rPr>
        <w:t>an enemy</w:t>
      </w:r>
      <w:r w:rsidRPr="00E430F6">
        <w:rPr>
          <w:rFonts w:eastAsia="宋体"/>
        </w:rPr>
        <w:t xml:space="preserve"> to many Arabians.</w:t>
      </w:r>
    </w:p>
    <w:p w:rsidR="00785232" w:rsidRPr="00785232" w:rsidRDefault="00E430F6" w:rsidP="00182A90">
      <w:pPr>
        <w:pStyle w:val="Preface"/>
        <w:spacing w:after="84"/>
        <w:ind w:firstLine="480"/>
        <w:rPr>
          <w:rFonts w:eastAsia="PMingLiU"/>
          <w:lang w:eastAsia="zh-TW"/>
        </w:rPr>
      </w:pPr>
      <w:r w:rsidRPr="00E430F6">
        <w:t xml:space="preserve">       S        V      O      C</w:t>
      </w:r>
    </w:p>
    <w:p w:rsidR="00DD2927" w:rsidRDefault="00E430F6" w:rsidP="00182A90">
      <w:pPr>
        <w:spacing w:after="84"/>
        <w:ind w:firstLine="480"/>
        <w:rPr>
          <w:rFonts w:eastAsia="PMingLiU"/>
          <w:lang w:eastAsia="zh-TW"/>
        </w:rPr>
      </w:pPr>
      <w:r w:rsidRPr="00E430F6">
        <w:rPr>
          <w:rFonts w:eastAsia="宋体" w:hint="eastAsia"/>
        </w:rPr>
        <w:t>两次侵略使得美国成为许多阿拉伯人眼中的敌人。</w:t>
      </w:r>
    </w:p>
    <w:p w:rsidR="00DD2927" w:rsidRDefault="00E430F6" w:rsidP="00182A90">
      <w:pPr>
        <w:spacing w:after="84"/>
        <w:ind w:firstLine="480"/>
        <w:rPr>
          <w:rFonts w:eastAsia="PMingLiU"/>
          <w:lang w:eastAsia="zh-TW"/>
        </w:rPr>
      </w:pPr>
      <w:r w:rsidRPr="00E430F6">
        <w:rPr>
          <w:rFonts w:eastAsia="宋体" w:hint="eastAsia"/>
        </w:rPr>
        <w:t>这个句子只有</w:t>
      </w:r>
      <w:r w:rsidRPr="00E430F6">
        <w:rPr>
          <w:rFonts w:eastAsia="宋体"/>
        </w:rPr>
        <w:t>the US</w:t>
      </w:r>
      <w:r w:rsidRPr="00E430F6">
        <w:rPr>
          <w:rFonts w:eastAsia="宋体" w:hint="eastAsia"/>
        </w:rPr>
        <w:t>这一个</w:t>
      </w:r>
      <w:r w:rsidR="009D20F5">
        <w:rPr>
          <w:rFonts w:eastAsia="宋体" w:hint="eastAsia"/>
        </w:rPr>
        <w:t>受词（宾语）</w:t>
      </w:r>
      <w:r w:rsidRPr="00E430F6">
        <w:rPr>
          <w:rFonts w:eastAsia="宋体" w:hint="eastAsia"/>
        </w:rPr>
        <w:t>，因此也只有一种改写被动态的方式，就是把</w:t>
      </w:r>
      <w:r w:rsidRPr="00E430F6">
        <w:rPr>
          <w:rFonts w:eastAsia="宋体"/>
        </w:rPr>
        <w:t>the US</w:t>
      </w:r>
      <w:r w:rsidRPr="00E430F6">
        <w:rPr>
          <w:rFonts w:eastAsia="宋体" w:hint="eastAsia"/>
        </w:rPr>
        <w:t>拿出来当主词、动词</w:t>
      </w:r>
      <w:r w:rsidRPr="00E430F6">
        <w:rPr>
          <w:rFonts w:eastAsia="宋体"/>
        </w:rPr>
        <w:t>made</w:t>
      </w:r>
      <w:r w:rsidRPr="00E430F6">
        <w:rPr>
          <w:rFonts w:eastAsia="宋体" w:hint="eastAsia"/>
        </w:rPr>
        <w:t>改写成被动态的</w:t>
      </w:r>
      <w:r w:rsidRPr="00E430F6">
        <w:rPr>
          <w:rFonts w:eastAsia="宋体"/>
        </w:rPr>
        <w:t>was made</w:t>
      </w:r>
      <w:r w:rsidRPr="00E430F6">
        <w:rPr>
          <w:rFonts w:eastAsia="宋体" w:hint="eastAsia"/>
        </w:rPr>
        <w:t>，其余照抄，成为：</w:t>
      </w:r>
    </w:p>
    <w:p w:rsidR="00785232" w:rsidRPr="00785232" w:rsidRDefault="00E430F6" w:rsidP="00182A90">
      <w:pPr>
        <w:spacing w:after="84"/>
        <w:ind w:firstLine="480"/>
        <w:rPr>
          <w:rFonts w:eastAsia="PMingLiU"/>
          <w:lang w:eastAsia="zh-TW"/>
        </w:rPr>
      </w:pPr>
      <w:r w:rsidRPr="00E430F6">
        <w:rPr>
          <w:rFonts w:eastAsia="宋体"/>
          <w:u w:val="single"/>
        </w:rPr>
        <w:t>The US</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made an enemy</w:t>
      </w:r>
      <w:r w:rsidRPr="00E430F6">
        <w:rPr>
          <w:rFonts w:eastAsia="宋体"/>
        </w:rPr>
        <w:t xml:space="preserve"> to many Arabians by the two invasions.</w:t>
      </w:r>
    </w:p>
    <w:p w:rsidR="00DD2927" w:rsidRDefault="00E430F6" w:rsidP="00182A90">
      <w:pPr>
        <w:pStyle w:val="Preface"/>
        <w:spacing w:after="84"/>
        <w:ind w:firstLine="480"/>
        <w:rPr>
          <w:rFonts w:eastAsia="PMingLiU"/>
          <w:lang w:eastAsia="zh-TW"/>
        </w:rPr>
      </w:pPr>
      <w:r w:rsidRPr="00E430F6">
        <w:t xml:space="preserve">   S   V       C</w:t>
      </w:r>
    </w:p>
    <w:p w:rsidR="00DD2927" w:rsidRDefault="00E430F6" w:rsidP="00182A90">
      <w:pPr>
        <w:spacing w:after="84"/>
        <w:ind w:firstLine="480"/>
        <w:rPr>
          <w:rFonts w:eastAsia="PMingLiU"/>
          <w:lang w:eastAsia="zh-TW"/>
        </w:rPr>
      </w:pPr>
      <w:r w:rsidRPr="00E430F6">
        <w:rPr>
          <w:rFonts w:eastAsia="宋体" w:hint="eastAsia"/>
        </w:rPr>
        <w:lastRenderedPageBreak/>
        <w:t>比较简单的看法仍然是把</w:t>
      </w:r>
      <w:r w:rsidRPr="00E430F6">
        <w:rPr>
          <w:rFonts w:eastAsia="宋体"/>
        </w:rPr>
        <w:t>was</w:t>
      </w:r>
      <w:r w:rsidRPr="00E430F6">
        <w:rPr>
          <w:rFonts w:eastAsia="宋体" w:hint="eastAsia"/>
        </w:rPr>
        <w:t>当动词看，后面的</w:t>
      </w:r>
      <w:r w:rsidRPr="00E430F6">
        <w:rPr>
          <w:rFonts w:eastAsia="宋体"/>
        </w:rPr>
        <w:t>made an enemy</w:t>
      </w:r>
      <w:r w:rsidRPr="00E430F6">
        <w:rPr>
          <w:rFonts w:eastAsia="宋体" w:hint="eastAsia"/>
        </w:rPr>
        <w:t>当过去分词词组看待、作为形容词补语。</w:t>
      </w:r>
    </w:p>
    <w:p w:rsidR="00DD2927" w:rsidRDefault="00E430F6" w:rsidP="00982549">
      <w:pPr>
        <w:pStyle w:val="3"/>
        <w:spacing w:before="126" w:after="126"/>
        <w:rPr>
          <w:rFonts w:eastAsia="PMingLiU"/>
          <w:lang w:eastAsia="zh-TW"/>
        </w:rPr>
      </w:pPr>
      <w:bookmarkStart w:id="67" w:name="_Toc363483894"/>
      <w:r w:rsidRPr="00E430F6">
        <w:rPr>
          <w:rFonts w:hint="eastAsia"/>
        </w:rPr>
        <w:t>完成式的被动态</w:t>
      </w:r>
      <w:bookmarkEnd w:id="67"/>
    </w:p>
    <w:p w:rsidR="00785232" w:rsidRPr="00785232" w:rsidRDefault="00E430F6" w:rsidP="00182A90">
      <w:pPr>
        <w:spacing w:after="84"/>
        <w:ind w:firstLine="480"/>
        <w:rPr>
          <w:rFonts w:eastAsia="PMingLiU"/>
          <w:lang w:eastAsia="zh-TW"/>
        </w:rPr>
      </w:pPr>
      <w:r w:rsidRPr="00E430F6">
        <w:rPr>
          <w:rFonts w:eastAsia="宋体"/>
          <w:u w:val="single"/>
        </w:rPr>
        <w:t>No one</w:t>
      </w:r>
      <w:r w:rsidRPr="00E430F6">
        <w:rPr>
          <w:rFonts w:eastAsia="宋体"/>
        </w:rPr>
        <w:t xml:space="preserve"> </w:t>
      </w:r>
      <w:r w:rsidRPr="00E430F6">
        <w:rPr>
          <w:rFonts w:eastAsia="宋体"/>
          <w:u w:val="single"/>
        </w:rPr>
        <w:t>has ever sat</w:t>
      </w:r>
      <w:r w:rsidRPr="00E430F6">
        <w:rPr>
          <w:rFonts w:eastAsia="宋体"/>
        </w:rPr>
        <w:t xml:space="preserve"> on that chair since he died.</w:t>
      </w:r>
    </w:p>
    <w:p w:rsidR="00785232" w:rsidRPr="00785232" w:rsidRDefault="00E430F6" w:rsidP="00182A90">
      <w:pPr>
        <w:pStyle w:val="Preface"/>
        <w:spacing w:after="84"/>
        <w:ind w:firstLine="480"/>
        <w:rPr>
          <w:rFonts w:eastAsia="PMingLiU"/>
          <w:lang w:eastAsia="zh-TW"/>
        </w:rPr>
      </w:pPr>
      <w:r w:rsidRPr="00E430F6">
        <w:t xml:space="preserve">  S       V</w:t>
      </w:r>
    </w:p>
    <w:p w:rsidR="00DD2927" w:rsidRDefault="00E430F6" w:rsidP="00182A90">
      <w:pPr>
        <w:pStyle w:val="Preface"/>
        <w:spacing w:after="84"/>
        <w:ind w:firstLine="480"/>
        <w:rPr>
          <w:rFonts w:eastAsia="PMingLiU"/>
          <w:lang w:eastAsia="zh-TW"/>
        </w:rPr>
      </w:pPr>
      <w:r w:rsidRPr="00E430F6">
        <w:rPr>
          <w:rFonts w:hint="eastAsia"/>
        </w:rPr>
        <w:t>他过世后，还没有人在那张椅子上坐过。</w:t>
      </w:r>
    </w:p>
    <w:p w:rsidR="00DD2927" w:rsidRDefault="00E430F6" w:rsidP="00182A90">
      <w:pPr>
        <w:spacing w:after="84"/>
        <w:ind w:firstLine="480"/>
        <w:rPr>
          <w:rFonts w:eastAsia="PMingLiU"/>
          <w:lang w:eastAsia="zh-TW"/>
        </w:rPr>
      </w:pPr>
      <w:r w:rsidRPr="00E430F6">
        <w:rPr>
          <w:rFonts w:eastAsia="宋体" w:hint="eastAsia"/>
        </w:rPr>
        <w:t>这个句子的动词是不及物动词</w:t>
      </w:r>
      <w:r w:rsidRPr="00E430F6">
        <w:rPr>
          <w:rFonts w:eastAsia="宋体"/>
        </w:rPr>
        <w:t>sit</w:t>
      </w:r>
      <w:r w:rsidRPr="00E430F6">
        <w:rPr>
          <w:rFonts w:eastAsia="宋体" w:hint="eastAsia"/>
        </w:rPr>
        <w:t>，后面没有</w:t>
      </w:r>
      <w:r w:rsidR="009D20F5">
        <w:rPr>
          <w:rFonts w:eastAsia="宋体" w:hint="eastAsia"/>
        </w:rPr>
        <w:t>受词（宾语）</w:t>
      </w:r>
      <w:r w:rsidRPr="00E430F6">
        <w:rPr>
          <w:rFonts w:eastAsia="宋体" w:hint="eastAsia"/>
        </w:rPr>
        <w:t>，本来是不能改写被动态的。但是在介系词词组</w:t>
      </w:r>
      <w:r w:rsidRPr="00E430F6">
        <w:rPr>
          <w:rFonts w:eastAsia="宋体"/>
        </w:rPr>
        <w:t>on that chair</w:t>
      </w:r>
      <w:r w:rsidRPr="00E430F6">
        <w:rPr>
          <w:rFonts w:eastAsia="宋体" w:hint="eastAsia"/>
        </w:rPr>
        <w:t>当中有个</w:t>
      </w:r>
      <w:r w:rsidR="009D20F5">
        <w:rPr>
          <w:rFonts w:eastAsia="宋体" w:hint="eastAsia"/>
        </w:rPr>
        <w:t>受词（宾语）</w:t>
      </w:r>
      <w:r w:rsidRPr="00E430F6">
        <w:rPr>
          <w:rFonts w:eastAsia="宋体"/>
        </w:rPr>
        <w:t>that chair</w:t>
      </w:r>
      <w:r w:rsidRPr="00E430F6">
        <w:rPr>
          <w:rFonts w:eastAsia="宋体" w:hint="eastAsia"/>
        </w:rPr>
        <w:t>，可以拿出来当主词、改写被动态，如下：</w:t>
      </w:r>
    </w:p>
    <w:p w:rsidR="00785232" w:rsidRPr="00785232" w:rsidRDefault="00E430F6" w:rsidP="00182A90">
      <w:pPr>
        <w:spacing w:after="84"/>
        <w:ind w:firstLine="480"/>
        <w:rPr>
          <w:rFonts w:eastAsia="PMingLiU"/>
          <w:lang w:eastAsia="zh-TW"/>
        </w:rPr>
      </w:pPr>
      <w:r w:rsidRPr="00E430F6">
        <w:rPr>
          <w:rFonts w:eastAsia="宋体"/>
          <w:u w:val="single"/>
        </w:rPr>
        <w:t>That chair</w:t>
      </w:r>
      <w:r w:rsidRPr="00E430F6">
        <w:rPr>
          <w:rFonts w:eastAsia="宋体"/>
        </w:rPr>
        <w:t xml:space="preserve"> </w:t>
      </w:r>
      <w:r w:rsidRPr="00E430F6">
        <w:rPr>
          <w:rFonts w:eastAsia="宋体"/>
          <w:u w:val="single"/>
        </w:rPr>
        <w:t>has never been</w:t>
      </w:r>
      <w:r w:rsidRPr="00E430F6">
        <w:rPr>
          <w:rFonts w:eastAsia="宋体"/>
        </w:rPr>
        <w:t xml:space="preserve"> </w:t>
      </w:r>
      <w:r w:rsidRPr="00E430F6">
        <w:rPr>
          <w:rFonts w:eastAsia="宋体"/>
          <w:u w:val="single"/>
        </w:rPr>
        <w:t>sat on</w:t>
      </w:r>
      <w:r w:rsidRPr="00E430F6">
        <w:rPr>
          <w:rFonts w:eastAsia="宋体"/>
        </w:rPr>
        <w:t xml:space="preserve"> since he died.</w:t>
      </w:r>
    </w:p>
    <w:p w:rsidR="00DD2927" w:rsidRDefault="00E430F6" w:rsidP="00182A90">
      <w:pPr>
        <w:pStyle w:val="Preface"/>
        <w:spacing w:after="84"/>
        <w:ind w:firstLine="480"/>
        <w:rPr>
          <w:rFonts w:eastAsia="PMingLiU"/>
          <w:lang w:eastAsia="zh-TW"/>
        </w:rPr>
      </w:pPr>
      <w:r w:rsidRPr="00E430F6">
        <w:t xml:space="preserve">    S         V       C</w:t>
      </w:r>
    </w:p>
    <w:p w:rsidR="00DD2927" w:rsidRDefault="00E430F6" w:rsidP="00182A90">
      <w:pPr>
        <w:spacing w:after="84"/>
        <w:ind w:firstLine="480"/>
        <w:rPr>
          <w:rFonts w:eastAsia="PMingLiU"/>
          <w:lang w:eastAsia="zh-TW"/>
        </w:rPr>
      </w:pPr>
      <w:r w:rsidRPr="00E430F6">
        <w:rPr>
          <w:rFonts w:eastAsia="宋体" w:hint="eastAsia"/>
        </w:rPr>
        <w:t>这种处理方式，等于是把</w:t>
      </w:r>
      <w:r w:rsidRPr="00E430F6">
        <w:rPr>
          <w:rFonts w:eastAsia="宋体"/>
        </w:rPr>
        <w:t>sit on</w:t>
      </w:r>
      <w:r w:rsidRPr="00E430F6">
        <w:rPr>
          <w:rFonts w:eastAsia="宋体" w:hint="eastAsia"/>
        </w:rPr>
        <w:t>视为一个词组形状的及物动词看待，后面的</w:t>
      </w:r>
      <w:r w:rsidR="009D20F5">
        <w:rPr>
          <w:rFonts w:eastAsia="宋体" w:hint="eastAsia"/>
        </w:rPr>
        <w:t>受词（宾语）</w:t>
      </w:r>
      <w:r w:rsidRPr="00E430F6">
        <w:rPr>
          <w:rFonts w:eastAsia="宋体"/>
        </w:rPr>
        <w:t>that chair</w:t>
      </w:r>
      <w:r w:rsidRPr="00E430F6">
        <w:rPr>
          <w:rFonts w:eastAsia="宋体" w:hint="eastAsia"/>
        </w:rPr>
        <w:t>就可以拿出来改写为被动态了。原句的动词</w:t>
      </w:r>
      <w:r w:rsidRPr="00E430F6">
        <w:rPr>
          <w:rFonts w:eastAsia="宋体"/>
        </w:rPr>
        <w:t>has sat</w:t>
      </w:r>
      <w:r w:rsidRPr="00E430F6">
        <w:rPr>
          <w:rFonts w:eastAsia="宋体" w:hint="eastAsia"/>
        </w:rPr>
        <w:t>是现在完成式，改成被动态后动词仍然是现在完成式</w:t>
      </w:r>
      <w:r w:rsidRPr="00E430F6">
        <w:rPr>
          <w:rFonts w:eastAsia="宋体"/>
        </w:rPr>
        <w:t>has been</w:t>
      </w:r>
      <w:r w:rsidRPr="00E430F6">
        <w:rPr>
          <w:rFonts w:eastAsia="宋体" w:hint="eastAsia"/>
        </w:rPr>
        <w:t>，后面用过去分词</w:t>
      </w:r>
      <w:r w:rsidRPr="00E430F6">
        <w:rPr>
          <w:rFonts w:eastAsia="宋体"/>
        </w:rPr>
        <w:t>sat on</w:t>
      </w:r>
      <w:r w:rsidRPr="00E430F6">
        <w:rPr>
          <w:rFonts w:eastAsia="宋体" w:hint="eastAsia"/>
        </w:rPr>
        <w:t>当补语，表示「被坐在上面」。</w:t>
      </w:r>
    </w:p>
    <w:p w:rsidR="00DD2927" w:rsidRDefault="00E430F6" w:rsidP="00182A90">
      <w:pPr>
        <w:spacing w:after="84"/>
        <w:ind w:firstLine="480"/>
        <w:rPr>
          <w:rFonts w:eastAsia="PMingLiU"/>
          <w:lang w:eastAsia="zh-TW"/>
        </w:rPr>
      </w:pPr>
      <w:r w:rsidRPr="00E430F6">
        <w:rPr>
          <w:rFonts w:eastAsia="宋体" w:hint="eastAsia"/>
        </w:rPr>
        <w:t>有许多及物的词组动词都可以采同样的方式改写为被动态，例如：</w:t>
      </w:r>
    </w:p>
    <w:p w:rsidR="00785232" w:rsidRPr="00785232" w:rsidRDefault="00E430F6" w:rsidP="00182A90">
      <w:pPr>
        <w:spacing w:after="84"/>
        <w:ind w:firstLine="480"/>
        <w:rPr>
          <w:rFonts w:eastAsia="PMingLiU"/>
          <w:lang w:eastAsia="zh-TW"/>
        </w:rPr>
      </w:pPr>
      <w:r w:rsidRPr="00E430F6">
        <w:rPr>
          <w:rFonts w:eastAsia="宋体"/>
          <w:u w:val="single"/>
        </w:rPr>
        <w:t>He</w:t>
      </w:r>
      <w:r w:rsidRPr="00E430F6">
        <w:rPr>
          <w:rFonts w:eastAsia="宋体"/>
        </w:rPr>
        <w:t xml:space="preserve"> </w:t>
      </w:r>
      <w:r w:rsidRPr="00E430F6">
        <w:rPr>
          <w:rFonts w:eastAsia="宋体"/>
          <w:u w:val="single"/>
        </w:rPr>
        <w:t>had turned off</w:t>
      </w:r>
      <w:r w:rsidRPr="00E430F6">
        <w:rPr>
          <w:rFonts w:eastAsia="宋体"/>
        </w:rPr>
        <w:t xml:space="preserve"> </w:t>
      </w:r>
      <w:r w:rsidRPr="00E430F6">
        <w:rPr>
          <w:rFonts w:eastAsia="宋体"/>
          <w:u w:val="single"/>
        </w:rPr>
        <w:t>the light</w:t>
      </w:r>
      <w:r w:rsidRPr="00E430F6">
        <w:rPr>
          <w:rFonts w:eastAsia="宋体"/>
        </w:rPr>
        <w:t xml:space="preserve"> before the accident happened.</w:t>
      </w:r>
    </w:p>
    <w:p w:rsidR="00785232" w:rsidRPr="00785232" w:rsidRDefault="00E430F6" w:rsidP="00182A90">
      <w:pPr>
        <w:pStyle w:val="Preface"/>
        <w:spacing w:after="84"/>
        <w:ind w:firstLine="480"/>
        <w:rPr>
          <w:rFonts w:eastAsia="PMingLiU"/>
          <w:lang w:eastAsia="zh-TW"/>
        </w:rPr>
      </w:pPr>
      <w:r w:rsidRPr="00E430F6">
        <w:t xml:space="preserve"> S     V         O</w:t>
      </w:r>
    </w:p>
    <w:p w:rsidR="00DD2927" w:rsidRDefault="00E430F6" w:rsidP="00182A90">
      <w:pPr>
        <w:pStyle w:val="Preface"/>
        <w:spacing w:after="84"/>
        <w:ind w:firstLine="480"/>
        <w:rPr>
          <w:rFonts w:eastAsia="PMingLiU"/>
          <w:lang w:eastAsia="zh-TW"/>
        </w:rPr>
      </w:pPr>
      <w:r w:rsidRPr="00E430F6">
        <w:rPr>
          <w:rFonts w:hint="eastAsia"/>
        </w:rPr>
        <w:t>他先关掉了灯，然后才发生意外。</w:t>
      </w:r>
    </w:p>
    <w:p w:rsidR="00DD2927" w:rsidRDefault="00E430F6" w:rsidP="00182A90">
      <w:pPr>
        <w:spacing w:after="84"/>
        <w:ind w:firstLine="480"/>
        <w:rPr>
          <w:rFonts w:eastAsia="PMingLiU"/>
          <w:lang w:eastAsia="zh-TW"/>
        </w:rPr>
      </w:pPr>
      <w:r w:rsidRPr="00E430F6">
        <w:rPr>
          <w:rFonts w:eastAsia="宋体" w:hint="eastAsia"/>
        </w:rPr>
        <w:t>因为</w:t>
      </w:r>
      <w:r w:rsidRPr="00E430F6">
        <w:rPr>
          <w:rFonts w:eastAsia="宋体"/>
        </w:rPr>
        <w:t>turn off</w:t>
      </w:r>
      <w:r w:rsidRPr="00E430F6">
        <w:rPr>
          <w:rFonts w:eastAsia="宋体" w:hint="eastAsia"/>
        </w:rPr>
        <w:t>「关掉」构成一个意义单元，可视为一组词组动词看待，所以后面的</w:t>
      </w:r>
      <w:r w:rsidRPr="00E430F6">
        <w:rPr>
          <w:rFonts w:eastAsia="宋体"/>
        </w:rPr>
        <w:t>the light</w:t>
      </w:r>
      <w:r w:rsidRPr="00E430F6">
        <w:rPr>
          <w:rFonts w:eastAsia="宋体" w:hint="eastAsia"/>
        </w:rPr>
        <w:t>就是及物动词</w:t>
      </w:r>
      <w:r w:rsidRPr="00E430F6">
        <w:rPr>
          <w:rFonts w:eastAsia="宋体"/>
        </w:rPr>
        <w:t>turn off</w:t>
      </w:r>
      <w:r w:rsidRPr="00E430F6">
        <w:rPr>
          <w:rFonts w:eastAsia="宋体" w:hint="eastAsia"/>
        </w:rPr>
        <w:t>的</w:t>
      </w:r>
      <w:r w:rsidR="009D20F5">
        <w:rPr>
          <w:rFonts w:eastAsia="宋体" w:hint="eastAsia"/>
        </w:rPr>
        <w:t>受词（宾语）</w:t>
      </w:r>
      <w:r w:rsidRPr="00E430F6">
        <w:rPr>
          <w:rFonts w:eastAsia="宋体" w:hint="eastAsia"/>
        </w:rPr>
        <w:t>，可以改写成被动态如下：</w:t>
      </w:r>
    </w:p>
    <w:p w:rsidR="00785232" w:rsidRPr="00785232" w:rsidRDefault="00E430F6" w:rsidP="00182A90">
      <w:pPr>
        <w:spacing w:after="84"/>
        <w:ind w:firstLine="480"/>
        <w:rPr>
          <w:rFonts w:eastAsia="PMingLiU"/>
          <w:lang w:eastAsia="zh-TW"/>
        </w:rPr>
      </w:pPr>
      <w:r w:rsidRPr="00E430F6">
        <w:rPr>
          <w:rFonts w:eastAsia="宋体"/>
          <w:u w:val="single"/>
        </w:rPr>
        <w:t>The light</w:t>
      </w:r>
      <w:r w:rsidRPr="00E430F6">
        <w:rPr>
          <w:rFonts w:eastAsia="宋体"/>
        </w:rPr>
        <w:t xml:space="preserve"> </w:t>
      </w:r>
      <w:r w:rsidRPr="00E430F6">
        <w:rPr>
          <w:rFonts w:eastAsia="宋体"/>
          <w:u w:val="single"/>
        </w:rPr>
        <w:t>had been</w:t>
      </w:r>
      <w:r w:rsidRPr="00E430F6">
        <w:rPr>
          <w:rFonts w:eastAsia="宋体"/>
        </w:rPr>
        <w:t xml:space="preserve"> </w:t>
      </w:r>
      <w:r w:rsidRPr="00E430F6">
        <w:rPr>
          <w:rFonts w:eastAsia="宋体"/>
          <w:u w:val="single"/>
        </w:rPr>
        <w:t>turned on</w:t>
      </w:r>
      <w:r w:rsidRPr="00E430F6">
        <w:rPr>
          <w:rFonts w:eastAsia="宋体"/>
        </w:rPr>
        <w:t xml:space="preserve"> before he left.</w:t>
      </w:r>
    </w:p>
    <w:p w:rsidR="00DD2927" w:rsidRDefault="00E430F6" w:rsidP="00182A90">
      <w:pPr>
        <w:pStyle w:val="Preface"/>
        <w:spacing w:after="84"/>
        <w:ind w:firstLine="480"/>
        <w:rPr>
          <w:rFonts w:eastAsia="PMingLiU"/>
          <w:lang w:eastAsia="zh-TW"/>
        </w:rPr>
      </w:pPr>
      <w:r w:rsidRPr="00E430F6">
        <w:t xml:space="preserve">   S       V      C</w:t>
      </w:r>
    </w:p>
    <w:p w:rsidR="00DD2927" w:rsidRDefault="00E430F6" w:rsidP="00182A90">
      <w:pPr>
        <w:spacing w:after="84"/>
        <w:ind w:firstLine="480"/>
        <w:rPr>
          <w:rFonts w:eastAsia="PMingLiU"/>
          <w:lang w:eastAsia="zh-TW"/>
        </w:rPr>
      </w:pPr>
      <w:r w:rsidRPr="00E430F6">
        <w:rPr>
          <w:rFonts w:eastAsia="宋体" w:hint="eastAsia"/>
        </w:rPr>
        <w:t>原句的动词</w:t>
      </w:r>
      <w:r w:rsidRPr="00E430F6">
        <w:rPr>
          <w:rFonts w:eastAsia="宋体"/>
        </w:rPr>
        <w:t>had turned off</w:t>
      </w:r>
      <w:r w:rsidRPr="00E430F6">
        <w:rPr>
          <w:rFonts w:eastAsia="宋体" w:hint="eastAsia"/>
        </w:rPr>
        <w:t>是过去完成式，改写被动态时动词仍然采用过去完成式</w:t>
      </w:r>
      <w:r w:rsidRPr="00E430F6">
        <w:rPr>
          <w:rFonts w:eastAsia="宋体"/>
        </w:rPr>
        <w:t>had been</w:t>
      </w:r>
      <w:r w:rsidRPr="00E430F6">
        <w:rPr>
          <w:rFonts w:eastAsia="宋体" w:hint="eastAsia"/>
        </w:rPr>
        <w:t>，后面用过去分词</w:t>
      </w:r>
      <w:r w:rsidRPr="00E430F6">
        <w:rPr>
          <w:rFonts w:eastAsia="宋体"/>
        </w:rPr>
        <w:t>turned off</w:t>
      </w:r>
      <w:r w:rsidRPr="00E430F6">
        <w:rPr>
          <w:rFonts w:eastAsia="宋体" w:hint="eastAsia"/>
        </w:rPr>
        <w:t>当补语、表示「被关掉」。</w:t>
      </w:r>
    </w:p>
    <w:p w:rsidR="00DD2927" w:rsidRDefault="00B70A08" w:rsidP="00982549">
      <w:pPr>
        <w:pStyle w:val="3"/>
        <w:spacing w:before="126" w:after="126"/>
        <w:rPr>
          <w:rFonts w:eastAsia="PMingLiU"/>
          <w:lang w:eastAsia="zh-TW"/>
        </w:rPr>
      </w:pPr>
      <w:bookmarkStart w:id="68" w:name="_Toc363483895"/>
      <w:r>
        <w:rPr>
          <w:rFonts w:hint="eastAsia"/>
        </w:rPr>
        <w:t>进行式</w:t>
      </w:r>
      <w:r w:rsidR="00E430F6" w:rsidRPr="00E430F6">
        <w:rPr>
          <w:rFonts w:hint="eastAsia"/>
        </w:rPr>
        <w:t>的被动态</w:t>
      </w:r>
      <w:bookmarkEnd w:id="68"/>
    </w:p>
    <w:p w:rsidR="00DD2927" w:rsidRDefault="00E430F6" w:rsidP="00182A90">
      <w:pPr>
        <w:spacing w:after="84"/>
        <w:ind w:firstLine="480"/>
        <w:rPr>
          <w:rFonts w:eastAsia="PMingLiU"/>
          <w:lang w:eastAsia="zh-TW"/>
        </w:rPr>
      </w:pPr>
      <w:r w:rsidRPr="00E430F6">
        <w:rPr>
          <w:rFonts w:eastAsia="宋体" w:hint="eastAsia"/>
        </w:rPr>
        <w:t>依照本书的处理方式，并没有所谓的进行式，而是认定</w:t>
      </w:r>
      <w:r w:rsidRPr="00E430F6">
        <w:rPr>
          <w:rFonts w:eastAsia="宋体"/>
        </w:rPr>
        <w:t>be</w:t>
      </w:r>
      <w:r w:rsidRPr="00E430F6">
        <w:rPr>
          <w:rFonts w:eastAsia="宋体" w:hint="eastAsia"/>
        </w:rPr>
        <w:t>为动词，后面的现在分词为形容词补语、表示「进行」状态（也就是「正在」或「一直」）。例如：</w:t>
      </w:r>
    </w:p>
    <w:p w:rsidR="00785232" w:rsidRPr="00785232" w:rsidRDefault="00E430F6" w:rsidP="00182A90">
      <w:pPr>
        <w:spacing w:after="84"/>
        <w:ind w:firstLine="480"/>
        <w:rPr>
          <w:rFonts w:eastAsia="PMingLiU"/>
          <w:lang w:eastAsia="zh-TW"/>
        </w:rPr>
      </w:pPr>
      <w:r w:rsidRPr="00E430F6">
        <w:rPr>
          <w:rFonts w:eastAsia="宋体"/>
          <w:u w:val="single"/>
        </w:rPr>
        <w:t>They</w:t>
      </w:r>
      <w:r w:rsidRPr="00E430F6">
        <w:rPr>
          <w:rFonts w:eastAsia="宋体"/>
        </w:rPr>
        <w:t xml:space="preserve"> </w:t>
      </w:r>
      <w:r w:rsidRPr="00E430F6">
        <w:rPr>
          <w:rFonts w:eastAsia="宋体"/>
          <w:u w:val="single"/>
        </w:rPr>
        <w:t>are</w:t>
      </w:r>
      <w:r w:rsidRPr="00E430F6">
        <w:rPr>
          <w:rFonts w:eastAsia="宋体"/>
        </w:rPr>
        <w:t xml:space="preserve"> </w:t>
      </w:r>
      <w:r w:rsidRPr="00E430F6">
        <w:rPr>
          <w:rFonts w:eastAsia="宋体"/>
          <w:u w:val="single"/>
        </w:rPr>
        <w:t>debating the case</w:t>
      </w:r>
      <w:r w:rsidRPr="00E430F6">
        <w:rPr>
          <w:rFonts w:eastAsia="宋体"/>
        </w:rPr>
        <w:t xml:space="preserve"> in court.</w:t>
      </w:r>
    </w:p>
    <w:p w:rsidR="00785232" w:rsidRPr="00785232" w:rsidRDefault="00E430F6" w:rsidP="00182A90">
      <w:pPr>
        <w:pStyle w:val="Preface"/>
        <w:spacing w:after="84"/>
        <w:ind w:firstLine="480"/>
        <w:rPr>
          <w:rFonts w:eastAsia="PMingLiU"/>
          <w:lang w:eastAsia="zh-TW"/>
        </w:rPr>
      </w:pPr>
      <w:r w:rsidRPr="00E430F6">
        <w:t xml:space="preserve"> S   V       C</w:t>
      </w:r>
    </w:p>
    <w:p w:rsidR="00DD2927" w:rsidRDefault="00E430F6" w:rsidP="00182A90">
      <w:pPr>
        <w:pStyle w:val="Preface"/>
        <w:spacing w:after="84"/>
        <w:ind w:firstLine="480"/>
        <w:rPr>
          <w:rFonts w:eastAsia="PMingLiU"/>
          <w:lang w:eastAsia="zh-TW"/>
        </w:rPr>
      </w:pPr>
      <w:r w:rsidRPr="00E430F6">
        <w:rPr>
          <w:rFonts w:hint="eastAsia"/>
        </w:rPr>
        <w:t>他们正在法院辩论这个案子。</w:t>
      </w:r>
    </w:p>
    <w:p w:rsidR="00DD2927" w:rsidRDefault="00E430F6" w:rsidP="00182A90">
      <w:pPr>
        <w:spacing w:after="84"/>
        <w:ind w:firstLine="480"/>
        <w:rPr>
          <w:rFonts w:eastAsia="PMingLiU"/>
          <w:lang w:eastAsia="zh-TW"/>
        </w:rPr>
      </w:pPr>
      <w:r w:rsidRPr="00E430F6">
        <w:rPr>
          <w:rFonts w:eastAsia="宋体" w:hint="eastAsia"/>
        </w:rPr>
        <w:t>这个句子看起来没有</w:t>
      </w:r>
      <w:r w:rsidR="009D20F5">
        <w:rPr>
          <w:rFonts w:eastAsia="宋体" w:hint="eastAsia"/>
        </w:rPr>
        <w:t>受词（宾语）</w:t>
      </w:r>
      <w:r w:rsidRPr="00E430F6">
        <w:rPr>
          <w:rFonts w:eastAsia="宋体" w:hint="eastAsia"/>
        </w:rPr>
        <w:t>，似乎不能改写为被动态。但是仔细观察</w:t>
      </w:r>
      <w:r w:rsidRPr="00E430F6">
        <w:rPr>
          <w:rFonts w:eastAsia="宋体" w:hint="eastAsia"/>
        </w:rPr>
        <w:lastRenderedPageBreak/>
        <w:t>可以发现：补语部分</w:t>
      </w:r>
      <w:r w:rsidRPr="00E430F6">
        <w:rPr>
          <w:rFonts w:eastAsia="宋体"/>
        </w:rPr>
        <w:t>debating the case</w:t>
      </w:r>
      <w:r w:rsidRPr="00E430F6">
        <w:rPr>
          <w:rFonts w:eastAsia="宋体" w:hint="eastAsia"/>
        </w:rPr>
        <w:t>是由动词</w:t>
      </w:r>
      <w:r w:rsidRPr="00E430F6">
        <w:rPr>
          <w:rFonts w:eastAsia="宋体"/>
        </w:rPr>
        <w:t>debate</w:t>
      </w:r>
      <w:r w:rsidRPr="00E430F6">
        <w:rPr>
          <w:rFonts w:eastAsia="宋体" w:hint="eastAsia"/>
        </w:rPr>
        <w:t>加</w:t>
      </w:r>
      <w:r w:rsidR="009D20F5">
        <w:rPr>
          <w:rFonts w:eastAsia="宋体" w:hint="eastAsia"/>
        </w:rPr>
        <w:t>受词（宾语）</w:t>
      </w:r>
      <w:r w:rsidRPr="00E430F6">
        <w:rPr>
          <w:rFonts w:eastAsia="宋体"/>
        </w:rPr>
        <w:t>the case</w:t>
      </w:r>
      <w:r w:rsidRPr="00E430F6">
        <w:rPr>
          <w:rFonts w:eastAsia="宋体" w:hint="eastAsia"/>
        </w:rPr>
        <w:t>构成的，可以把</w:t>
      </w:r>
      <w:r w:rsidR="009D20F5">
        <w:rPr>
          <w:rFonts w:eastAsia="宋体" w:hint="eastAsia"/>
        </w:rPr>
        <w:t>受词（宾语）</w:t>
      </w:r>
      <w:r w:rsidRPr="00E430F6">
        <w:rPr>
          <w:rFonts w:eastAsia="宋体"/>
        </w:rPr>
        <w:t>the case</w:t>
      </w:r>
      <w:r w:rsidRPr="00E430F6">
        <w:rPr>
          <w:rFonts w:eastAsia="宋体" w:hint="eastAsia"/>
        </w:rPr>
        <w:t>拿出来当主词、改写被动态如下：</w:t>
      </w:r>
    </w:p>
    <w:p w:rsidR="00785232" w:rsidRPr="00785232" w:rsidRDefault="00E430F6" w:rsidP="00182A90">
      <w:pPr>
        <w:spacing w:after="84"/>
        <w:ind w:firstLine="480"/>
        <w:rPr>
          <w:rFonts w:eastAsia="PMingLiU"/>
          <w:lang w:eastAsia="zh-TW"/>
        </w:rPr>
      </w:pPr>
      <w:r w:rsidRPr="00E430F6">
        <w:rPr>
          <w:rFonts w:eastAsia="宋体"/>
          <w:u w:val="single"/>
        </w:rPr>
        <w:t>The case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being debated</w:t>
      </w:r>
      <w:r w:rsidRPr="00E430F6">
        <w:rPr>
          <w:rFonts w:eastAsia="宋体"/>
        </w:rPr>
        <w:t xml:space="preserve"> in court.</w:t>
      </w:r>
    </w:p>
    <w:p w:rsidR="00DD2927" w:rsidRDefault="00E430F6" w:rsidP="00182A90">
      <w:pPr>
        <w:pStyle w:val="Preface"/>
        <w:spacing w:after="84"/>
        <w:ind w:firstLine="480"/>
        <w:rPr>
          <w:rFonts w:eastAsia="PMingLiU"/>
          <w:lang w:eastAsia="zh-TW"/>
        </w:rPr>
      </w:pPr>
      <w:r w:rsidRPr="00E430F6">
        <w:t xml:space="preserve">   S   V      C</w:t>
      </w:r>
    </w:p>
    <w:p w:rsidR="00DD2927" w:rsidRDefault="00E430F6" w:rsidP="00182A90">
      <w:pPr>
        <w:spacing w:after="84"/>
        <w:ind w:firstLine="480"/>
        <w:rPr>
          <w:rFonts w:eastAsia="PMingLiU"/>
          <w:lang w:eastAsia="zh-TW"/>
        </w:rPr>
      </w:pPr>
      <w:r w:rsidRPr="00E430F6">
        <w:rPr>
          <w:rFonts w:eastAsia="宋体" w:hint="eastAsia"/>
        </w:rPr>
        <w:t>依照本书的认定方式，原句的动词是现在简单式的</w:t>
      </w:r>
      <w:r w:rsidRPr="00E430F6">
        <w:rPr>
          <w:rFonts w:eastAsia="宋体"/>
        </w:rPr>
        <w:t>are</w:t>
      </w:r>
      <w:r w:rsidRPr="00E430F6">
        <w:rPr>
          <w:rFonts w:eastAsia="宋体" w:hint="eastAsia"/>
        </w:rPr>
        <w:t>，改写为被动态之后动词仍然是现在简单式（</w:t>
      </w:r>
      <w:r w:rsidRPr="00E430F6">
        <w:rPr>
          <w:rFonts w:eastAsia="宋体"/>
        </w:rPr>
        <w:t>is</w:t>
      </w:r>
      <w:r w:rsidRPr="00E430F6">
        <w:rPr>
          <w:rFonts w:eastAsia="宋体" w:hint="eastAsia"/>
        </w:rPr>
        <w:t>）。后面的补语部分，原句是用现在分词</w:t>
      </w:r>
      <w:r w:rsidRPr="00E430F6">
        <w:rPr>
          <w:rFonts w:eastAsia="宋体"/>
        </w:rPr>
        <w:t>debating</w:t>
      </w:r>
      <w:r w:rsidRPr="00E430F6">
        <w:rPr>
          <w:rFonts w:eastAsia="宋体" w:hint="eastAsia"/>
        </w:rPr>
        <w:t>表示「正在辩论」，改写之后要变成「正在被辩论」，所以要写成</w:t>
      </w:r>
      <w:r w:rsidRPr="00E430F6">
        <w:rPr>
          <w:rFonts w:eastAsia="宋体"/>
        </w:rPr>
        <w:t>being debated</w:t>
      </w:r>
      <w:r w:rsidRPr="00E430F6">
        <w:rPr>
          <w:rFonts w:eastAsia="宋体" w:hint="eastAsia"/>
        </w:rPr>
        <w:t>（以现在分词</w:t>
      </w:r>
      <w:r w:rsidRPr="00E430F6">
        <w:rPr>
          <w:rFonts w:eastAsia="宋体"/>
        </w:rPr>
        <w:t>being</w:t>
      </w:r>
      <w:r w:rsidRPr="00E430F6">
        <w:rPr>
          <w:rFonts w:eastAsia="宋体" w:hint="eastAsia"/>
        </w:rPr>
        <w:t>表示「正在」、过去分词</w:t>
      </w:r>
      <w:r w:rsidRPr="00E430F6">
        <w:rPr>
          <w:rFonts w:eastAsia="宋体"/>
        </w:rPr>
        <w:t>debated</w:t>
      </w:r>
      <w:r w:rsidRPr="00E430F6">
        <w:rPr>
          <w:rFonts w:eastAsia="宋体" w:hint="eastAsia"/>
        </w:rPr>
        <w:t>表示「被辩论」）。</w:t>
      </w:r>
    </w:p>
    <w:p w:rsidR="00DD2927" w:rsidRDefault="00E430F6" w:rsidP="00982549">
      <w:pPr>
        <w:pStyle w:val="3"/>
        <w:spacing w:before="126" w:after="126"/>
        <w:rPr>
          <w:rFonts w:eastAsia="PMingLiU"/>
          <w:lang w:eastAsia="zh-TW"/>
        </w:rPr>
      </w:pPr>
      <w:bookmarkStart w:id="69" w:name="_Toc363483896"/>
      <w:r w:rsidRPr="00E430F6">
        <w:rPr>
          <w:rFonts w:hint="eastAsia"/>
        </w:rPr>
        <w:t>被动态必须师出有名</w:t>
      </w:r>
      <w:bookmarkEnd w:id="69"/>
    </w:p>
    <w:p w:rsidR="00DD2927" w:rsidRDefault="00E430F6" w:rsidP="00182A90">
      <w:pPr>
        <w:spacing w:after="84"/>
        <w:ind w:firstLine="480"/>
        <w:rPr>
          <w:rFonts w:eastAsia="PMingLiU"/>
          <w:lang w:eastAsia="zh-TW"/>
        </w:rPr>
      </w:pPr>
      <w:r w:rsidRPr="00E430F6">
        <w:rPr>
          <w:rFonts w:eastAsia="宋体" w:hint="eastAsia"/>
        </w:rPr>
        <w:t>上节所做的那些改写动作是个基本练习，目的在于熟悉被动态的句型变化。许多具有</w:t>
      </w:r>
      <w:r w:rsidR="009D20F5">
        <w:rPr>
          <w:rFonts w:eastAsia="宋体" w:hint="eastAsia"/>
        </w:rPr>
        <w:t>受词（宾语）</w:t>
      </w:r>
      <w:r w:rsidRPr="00E430F6">
        <w:rPr>
          <w:rFonts w:eastAsia="宋体" w:hint="eastAsia"/>
        </w:rPr>
        <w:t>的句型都可以改写为被动态，但是这并不表示这些句子都应该改写为被动态。以英文的使用习惯而言，一般都是使用主动态。会动用到被动态，必须师出有名。</w:t>
      </w:r>
      <w:r w:rsidRPr="00B70A08">
        <w:rPr>
          <w:rFonts w:hint="eastAsia"/>
        </w:rPr>
        <w:t>亦即：</w:t>
      </w:r>
      <w:r w:rsidRPr="00B70A08">
        <w:rPr>
          <w:rStyle w:val="af1"/>
          <w:rFonts w:hint="eastAsia"/>
        </w:rPr>
        <w:t>如果采用被动态能够增加修辞效果，加强句子的连贯性、清楚性、或者简洁性，才应该采用被动，否则一律使用主动态。</w:t>
      </w:r>
      <w:r w:rsidRPr="00B70A08">
        <w:rPr>
          <w:rFonts w:hint="eastAsia"/>
        </w:rPr>
        <w:t>以下分别说明。</w:t>
      </w:r>
    </w:p>
    <w:p w:rsidR="00DD2927" w:rsidRPr="00B37706" w:rsidRDefault="00B37706" w:rsidP="00182A90">
      <w:pPr>
        <w:pStyle w:val="4"/>
        <w:spacing w:after="84"/>
      </w:pPr>
      <w:r w:rsidRPr="00B37706">
        <w:rPr>
          <w:rFonts w:hint="eastAsia"/>
        </w:rPr>
        <w:t>（</w:t>
      </w:r>
      <w:r w:rsidRPr="00B37706">
        <w:rPr>
          <w:rFonts w:hint="eastAsia"/>
        </w:rPr>
        <w:t>1</w:t>
      </w:r>
      <w:r w:rsidRPr="00B37706">
        <w:rPr>
          <w:rFonts w:hint="eastAsia"/>
        </w:rPr>
        <w:t>）</w:t>
      </w:r>
      <w:r w:rsidR="00E430F6" w:rsidRPr="00B37706">
        <w:rPr>
          <w:rFonts w:hint="eastAsia"/>
        </w:rPr>
        <w:t>连贯性</w:t>
      </w:r>
    </w:p>
    <w:p w:rsidR="00785232" w:rsidRPr="00785232" w:rsidRDefault="00E430F6" w:rsidP="00182A90">
      <w:pPr>
        <w:spacing w:after="84"/>
        <w:ind w:firstLine="480"/>
        <w:rPr>
          <w:rFonts w:eastAsia="PMingLiU"/>
          <w:lang w:eastAsia="zh-TW"/>
        </w:rPr>
      </w:pPr>
      <w:r w:rsidRPr="00E430F6">
        <w:rPr>
          <w:rFonts w:eastAsia="宋体"/>
          <w:u w:val="single"/>
        </w:rPr>
        <w:t>The chairman</w:t>
      </w:r>
      <w:r w:rsidRPr="00E430F6">
        <w:rPr>
          <w:rFonts w:eastAsia="宋体"/>
        </w:rPr>
        <w:t xml:space="preserve"> should step down for now because the court is investigating </w:t>
      </w:r>
      <w:r w:rsidRPr="00E430F6">
        <w:rPr>
          <w:rFonts w:eastAsia="宋体"/>
          <w:u w:val="single"/>
        </w:rPr>
        <w:t>him</w:t>
      </w:r>
      <w:r w:rsidRPr="00E430F6">
        <w:rPr>
          <w:rFonts w:eastAsia="宋体"/>
        </w:rPr>
        <w:t xml:space="preserve"> for a possible crime.</w:t>
      </w:r>
      <w:r w:rsidRPr="00E430F6">
        <w:rPr>
          <w:rFonts w:eastAsia="宋体" w:hint="eastAsia"/>
        </w:rPr>
        <w:t>（不佳）</w:t>
      </w:r>
    </w:p>
    <w:p w:rsidR="00DD2927" w:rsidRDefault="00E430F6" w:rsidP="00182A90">
      <w:pPr>
        <w:pStyle w:val="Preface"/>
        <w:spacing w:after="84"/>
        <w:ind w:firstLine="480"/>
        <w:rPr>
          <w:rFonts w:eastAsia="PMingLiU"/>
          <w:lang w:eastAsia="zh-TW"/>
        </w:rPr>
      </w:pPr>
      <w:r w:rsidRPr="00E430F6">
        <w:rPr>
          <w:rFonts w:hint="eastAsia"/>
        </w:rPr>
        <w:t>董事长应该暂时下台，因为法院正在调查他可能涉及犯罪。</w:t>
      </w:r>
    </w:p>
    <w:p w:rsidR="00DD2927" w:rsidRDefault="00E430F6" w:rsidP="00182A90">
      <w:pPr>
        <w:spacing w:after="84"/>
        <w:ind w:firstLine="480"/>
        <w:rPr>
          <w:rFonts w:eastAsia="PMingLiU"/>
          <w:lang w:eastAsia="zh-TW"/>
        </w:rPr>
      </w:pPr>
      <w:r w:rsidRPr="00E430F6">
        <w:rPr>
          <w:rFonts w:eastAsia="宋体" w:hint="eastAsia"/>
        </w:rPr>
        <w:t>这个句子，主要</w:t>
      </w:r>
      <w:r w:rsidR="00BF5096">
        <w:rPr>
          <w:rFonts w:eastAsia="宋体" w:hint="eastAsia"/>
        </w:rPr>
        <w:t>从句</w:t>
      </w:r>
      <w:r w:rsidRPr="00E430F6">
        <w:rPr>
          <w:rFonts w:eastAsia="宋体" w:hint="eastAsia"/>
        </w:rPr>
        <w:t>的主词是</w:t>
      </w:r>
      <w:r w:rsidRPr="00E430F6">
        <w:rPr>
          <w:rFonts w:eastAsia="宋体"/>
        </w:rPr>
        <w:t>the chairman</w:t>
      </w:r>
      <w:r w:rsidRPr="00E430F6">
        <w:rPr>
          <w:rFonts w:eastAsia="宋体" w:hint="eastAsia"/>
        </w:rPr>
        <w:t>，从属连接词</w:t>
      </w:r>
      <w:r w:rsidRPr="00E430F6">
        <w:rPr>
          <w:rFonts w:eastAsia="宋体"/>
        </w:rPr>
        <w:t>because</w:t>
      </w:r>
      <w:r w:rsidRPr="00E430F6">
        <w:rPr>
          <w:rFonts w:eastAsia="宋体" w:hint="eastAsia"/>
        </w:rPr>
        <w:t>引导的副词</w:t>
      </w:r>
      <w:r w:rsidR="00BF5096">
        <w:rPr>
          <w:rFonts w:eastAsia="宋体" w:hint="eastAsia"/>
        </w:rPr>
        <w:t>从句</w:t>
      </w:r>
      <w:r w:rsidRPr="00E430F6">
        <w:rPr>
          <w:rFonts w:eastAsia="宋体" w:hint="eastAsia"/>
        </w:rPr>
        <w:t>主词却是</w:t>
      </w:r>
      <w:r w:rsidRPr="00E430F6">
        <w:rPr>
          <w:rFonts w:eastAsia="宋体"/>
        </w:rPr>
        <w:t>the court</w:t>
      </w:r>
      <w:r w:rsidRPr="00E430F6">
        <w:rPr>
          <w:rFonts w:eastAsia="宋体" w:hint="eastAsia"/>
        </w:rPr>
        <w:t>。当然，</w:t>
      </w:r>
      <w:r w:rsidRPr="00727380">
        <w:rPr>
          <w:rStyle w:val="af1"/>
          <w:rFonts w:hint="eastAsia"/>
        </w:rPr>
        <w:t>前后两个</w:t>
      </w:r>
      <w:r w:rsidR="00BF5096" w:rsidRPr="00727380">
        <w:rPr>
          <w:rStyle w:val="af1"/>
          <w:rFonts w:hint="eastAsia"/>
        </w:rPr>
        <w:t>从句</w:t>
      </w:r>
      <w:r w:rsidRPr="00727380">
        <w:rPr>
          <w:rStyle w:val="af1"/>
          <w:rFonts w:hint="eastAsia"/>
        </w:rPr>
        <w:t>的主词并不是一定要相同。</w:t>
      </w:r>
      <w:r w:rsidRPr="00E430F6">
        <w:rPr>
          <w:rFonts w:eastAsia="宋体" w:hint="eastAsia"/>
        </w:rPr>
        <w:t>不过，副词</w:t>
      </w:r>
      <w:r w:rsidR="00BF5096">
        <w:rPr>
          <w:rFonts w:eastAsia="宋体" w:hint="eastAsia"/>
        </w:rPr>
        <w:t>从句</w:t>
      </w:r>
      <w:r w:rsidRPr="00E430F6">
        <w:rPr>
          <w:rFonts w:eastAsia="宋体" w:hint="eastAsia"/>
        </w:rPr>
        <w:t>中确实有代名词</w:t>
      </w:r>
      <w:r w:rsidRPr="00E430F6">
        <w:rPr>
          <w:rFonts w:eastAsia="宋体"/>
        </w:rPr>
        <w:t>him</w:t>
      </w:r>
      <w:r w:rsidRPr="00E430F6">
        <w:rPr>
          <w:rFonts w:eastAsia="宋体" w:hint="eastAsia"/>
        </w:rPr>
        <w:t>代表</w:t>
      </w:r>
      <w:r w:rsidRPr="00E430F6">
        <w:rPr>
          <w:rFonts w:eastAsia="宋体"/>
        </w:rPr>
        <w:t>the chairman</w:t>
      </w:r>
      <w:r w:rsidRPr="00E430F6">
        <w:rPr>
          <w:rFonts w:eastAsia="宋体" w:hint="eastAsia"/>
        </w:rPr>
        <w:t>，表示前后两个</w:t>
      </w:r>
      <w:r w:rsidR="00BF5096">
        <w:rPr>
          <w:rFonts w:eastAsia="宋体" w:hint="eastAsia"/>
        </w:rPr>
        <w:t>从句</w:t>
      </w:r>
      <w:r w:rsidRPr="00E430F6">
        <w:rPr>
          <w:rFonts w:eastAsia="宋体" w:hint="eastAsia"/>
        </w:rPr>
        <w:t>中确实有重复的元素。</w:t>
      </w:r>
      <w:r w:rsidRPr="00727380">
        <w:rPr>
          <w:rStyle w:val="af1"/>
          <w:rFonts w:hint="eastAsia"/>
        </w:rPr>
        <w:t>如果能够改成两个</w:t>
      </w:r>
      <w:r w:rsidR="00BF5096" w:rsidRPr="00727380">
        <w:rPr>
          <w:rStyle w:val="af1"/>
          <w:rFonts w:hint="eastAsia"/>
        </w:rPr>
        <w:t>从句</w:t>
      </w:r>
      <w:r w:rsidRPr="00727380">
        <w:rPr>
          <w:rStyle w:val="af1"/>
          <w:rFonts w:hint="eastAsia"/>
        </w:rPr>
        <w:t>的主词相同，那么这个句子的叙述就会感觉比较连贯、修辞效果会加强。</w:t>
      </w:r>
      <w:r w:rsidRPr="00E430F6">
        <w:rPr>
          <w:rFonts w:eastAsia="宋体" w:hint="eastAsia"/>
        </w:rPr>
        <w:t>做法就是把副词</w:t>
      </w:r>
      <w:r w:rsidR="00BF5096">
        <w:rPr>
          <w:rFonts w:eastAsia="宋体" w:hint="eastAsia"/>
        </w:rPr>
        <w:t>从句</w:t>
      </w:r>
      <w:r w:rsidRPr="00E430F6">
        <w:rPr>
          <w:rFonts w:eastAsia="宋体" w:hint="eastAsia"/>
        </w:rPr>
        <w:t>中的</w:t>
      </w:r>
      <w:r w:rsidRPr="00E430F6">
        <w:rPr>
          <w:rFonts w:eastAsia="宋体"/>
        </w:rPr>
        <w:t>him</w:t>
      </w:r>
      <w:r w:rsidRPr="00E430F6">
        <w:rPr>
          <w:rFonts w:eastAsia="宋体" w:hint="eastAsia"/>
        </w:rPr>
        <w:t>拿出来改写成被动态，如下：</w:t>
      </w:r>
    </w:p>
    <w:p w:rsidR="00DD2927" w:rsidRDefault="00E430F6" w:rsidP="00182A90">
      <w:pPr>
        <w:spacing w:after="84"/>
        <w:ind w:firstLine="480"/>
        <w:rPr>
          <w:rFonts w:eastAsia="PMingLiU"/>
          <w:lang w:eastAsia="zh-TW"/>
        </w:rPr>
      </w:pPr>
      <w:r w:rsidRPr="00E430F6">
        <w:rPr>
          <w:rFonts w:eastAsia="宋体"/>
          <w:u w:val="single"/>
        </w:rPr>
        <w:t>The chairman</w:t>
      </w:r>
      <w:r w:rsidRPr="00E430F6">
        <w:rPr>
          <w:rFonts w:eastAsia="宋体"/>
        </w:rPr>
        <w:t xml:space="preserve"> should step down for now because </w:t>
      </w:r>
      <w:r w:rsidRPr="00E430F6">
        <w:rPr>
          <w:rFonts w:eastAsia="宋体"/>
          <w:u w:val="single"/>
        </w:rPr>
        <w:t>he</w:t>
      </w:r>
      <w:r w:rsidRPr="00E430F6">
        <w:rPr>
          <w:rFonts w:eastAsia="宋体"/>
        </w:rPr>
        <w:t xml:space="preserve"> is being investigated for a possible crime.</w:t>
      </w:r>
    </w:p>
    <w:p w:rsidR="00DD2927" w:rsidRDefault="00E430F6" w:rsidP="00182A90">
      <w:pPr>
        <w:spacing w:after="84"/>
        <w:ind w:firstLine="480"/>
        <w:rPr>
          <w:rFonts w:eastAsia="PMingLiU"/>
          <w:lang w:eastAsia="zh-TW"/>
        </w:rPr>
      </w:pPr>
      <w:r w:rsidRPr="00E430F6">
        <w:rPr>
          <w:rFonts w:eastAsia="宋体" w:hint="eastAsia"/>
        </w:rPr>
        <w:t>改成被动态之后，前后两个</w:t>
      </w:r>
      <w:r w:rsidR="00BF5096">
        <w:rPr>
          <w:rFonts w:eastAsia="宋体" w:hint="eastAsia"/>
        </w:rPr>
        <w:t>从句</w:t>
      </w:r>
      <w:r w:rsidRPr="00E430F6">
        <w:rPr>
          <w:rFonts w:eastAsia="宋体" w:hint="eastAsia"/>
        </w:rPr>
        <w:t>都以同一个人（</w:t>
      </w:r>
      <w:r w:rsidRPr="00E430F6">
        <w:rPr>
          <w:rFonts w:eastAsia="宋体"/>
        </w:rPr>
        <w:t>the chairman</w:t>
      </w:r>
      <w:r w:rsidRPr="00E430F6">
        <w:rPr>
          <w:rFonts w:eastAsia="宋体" w:hint="eastAsia"/>
        </w:rPr>
        <w:t>）为主词，连贯性增强、叙事的效果也就变得更好了。因为师出有名，所以这个句子采用被动态是正确的选择。再看一个例子：</w:t>
      </w:r>
    </w:p>
    <w:p w:rsidR="00785232" w:rsidRPr="00785232" w:rsidRDefault="00E430F6" w:rsidP="00182A90">
      <w:pPr>
        <w:spacing w:after="84"/>
        <w:ind w:firstLine="480"/>
        <w:rPr>
          <w:rFonts w:eastAsia="PMingLiU"/>
          <w:lang w:eastAsia="zh-TW"/>
        </w:rPr>
      </w:pPr>
      <w:r w:rsidRPr="00E430F6">
        <w:rPr>
          <w:rFonts w:eastAsia="宋体"/>
          <w:u w:val="single"/>
        </w:rPr>
        <w:t>The chairman</w:t>
      </w:r>
      <w:r w:rsidRPr="00E430F6">
        <w:rPr>
          <w:rFonts w:eastAsia="宋体"/>
        </w:rPr>
        <w:t xml:space="preserve"> is not available now because a meeting is being presided over by </w:t>
      </w:r>
      <w:r w:rsidRPr="00E430F6">
        <w:rPr>
          <w:rFonts w:eastAsia="宋体"/>
          <w:u w:val="single"/>
        </w:rPr>
        <w:t>him</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董事长现在没空，因为一场会议正在被他主持。</w:t>
      </w:r>
    </w:p>
    <w:p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the chairman</w:t>
      </w:r>
      <w:r w:rsidRPr="00E430F6">
        <w:rPr>
          <w:rFonts w:eastAsia="宋体" w:hint="eastAsia"/>
        </w:rPr>
        <w:t>，在</w:t>
      </w:r>
      <w:r w:rsidRPr="00E430F6">
        <w:rPr>
          <w:rFonts w:eastAsia="宋体"/>
        </w:rPr>
        <w:t>because</w:t>
      </w:r>
      <w:r w:rsidRPr="00E430F6">
        <w:rPr>
          <w:rFonts w:eastAsia="宋体" w:hint="eastAsia"/>
        </w:rPr>
        <w:t>引导的副词</w:t>
      </w:r>
      <w:r w:rsidR="00BF5096">
        <w:rPr>
          <w:rFonts w:eastAsia="宋体" w:hint="eastAsia"/>
        </w:rPr>
        <w:t>从句</w:t>
      </w:r>
      <w:r w:rsidRPr="00E430F6">
        <w:rPr>
          <w:rFonts w:eastAsia="宋体" w:hint="eastAsia"/>
        </w:rPr>
        <w:t>中也有出现。但是因为这个副词</w:t>
      </w:r>
      <w:r w:rsidR="00BF5096">
        <w:rPr>
          <w:rFonts w:eastAsia="宋体" w:hint="eastAsia"/>
        </w:rPr>
        <w:t>从句</w:t>
      </w:r>
      <w:r w:rsidRPr="00E430F6">
        <w:rPr>
          <w:rFonts w:eastAsia="宋体" w:hint="eastAsia"/>
        </w:rPr>
        <w:t>采用被动态，所以句中的主词变成了</w:t>
      </w:r>
      <w:r w:rsidRPr="00E430F6">
        <w:rPr>
          <w:rFonts w:eastAsia="宋体"/>
        </w:rPr>
        <w:t>a meeting</w:t>
      </w:r>
      <w:r w:rsidRPr="00E430F6">
        <w:rPr>
          <w:rFonts w:eastAsia="宋体" w:hint="eastAsia"/>
        </w:rPr>
        <w:t>，代表</w:t>
      </w:r>
      <w:r w:rsidRPr="00E430F6">
        <w:rPr>
          <w:rFonts w:eastAsia="宋体"/>
        </w:rPr>
        <w:lastRenderedPageBreak/>
        <w:t>the chairman</w:t>
      </w:r>
      <w:r w:rsidRPr="00E430F6">
        <w:rPr>
          <w:rFonts w:eastAsia="宋体" w:hint="eastAsia"/>
        </w:rPr>
        <w:t>的</w:t>
      </w:r>
      <w:r w:rsidRPr="00E430F6">
        <w:rPr>
          <w:rFonts w:eastAsia="宋体"/>
        </w:rPr>
        <w:t>him</w:t>
      </w:r>
      <w:r w:rsidRPr="00E430F6">
        <w:rPr>
          <w:rFonts w:eastAsia="宋体" w:hint="eastAsia"/>
        </w:rPr>
        <w:t>则变成了</w:t>
      </w:r>
      <w:r w:rsidR="009D20F5">
        <w:rPr>
          <w:rFonts w:eastAsia="宋体" w:hint="eastAsia"/>
        </w:rPr>
        <w:t>受词（宾语）</w:t>
      </w:r>
      <w:r w:rsidRPr="00E430F6">
        <w:rPr>
          <w:rFonts w:eastAsia="宋体" w:hint="eastAsia"/>
        </w:rPr>
        <w:t>。这种情况，采用被动态反而造成主词不连贯，可谓自找麻烦，应该还原为主动态比较通顺：</w:t>
      </w:r>
    </w:p>
    <w:p w:rsidR="00DD2927" w:rsidRDefault="00E430F6" w:rsidP="00182A90">
      <w:pPr>
        <w:spacing w:after="84"/>
        <w:ind w:firstLine="480"/>
        <w:rPr>
          <w:rFonts w:eastAsia="PMingLiU"/>
          <w:lang w:eastAsia="zh-TW"/>
        </w:rPr>
      </w:pPr>
      <w:r w:rsidRPr="00E430F6">
        <w:rPr>
          <w:rFonts w:eastAsia="宋体"/>
          <w:u w:val="single"/>
        </w:rPr>
        <w:t>The chairman</w:t>
      </w:r>
      <w:r w:rsidRPr="00E430F6">
        <w:rPr>
          <w:rFonts w:eastAsia="宋体"/>
        </w:rPr>
        <w:t xml:space="preserve"> is not available now because </w:t>
      </w:r>
      <w:r w:rsidRPr="00E430F6">
        <w:rPr>
          <w:rFonts w:eastAsia="宋体"/>
          <w:u w:val="single"/>
        </w:rPr>
        <w:t>he</w:t>
      </w:r>
      <w:r w:rsidRPr="00E430F6">
        <w:rPr>
          <w:rFonts w:eastAsia="宋体"/>
        </w:rPr>
        <w:t xml:space="preserve"> is presiding over a meeting.</w:t>
      </w:r>
    </w:p>
    <w:p w:rsidR="00DD2927" w:rsidRDefault="00B37706" w:rsidP="00182A90">
      <w:pPr>
        <w:pStyle w:val="4"/>
        <w:spacing w:after="84"/>
        <w:rPr>
          <w:rFonts w:eastAsia="PMingLiU"/>
          <w:lang w:eastAsia="zh-TW"/>
        </w:rPr>
      </w:pPr>
      <w:r w:rsidRPr="00B37706">
        <w:rPr>
          <w:rFonts w:hint="eastAsia"/>
        </w:rPr>
        <w:t>（</w:t>
      </w:r>
      <w:r>
        <w:rPr>
          <w:rFonts w:hint="eastAsia"/>
        </w:rPr>
        <w:t>2</w:t>
      </w:r>
      <w:r w:rsidRPr="00B37706">
        <w:rPr>
          <w:rFonts w:hint="eastAsia"/>
        </w:rPr>
        <w:t>）</w:t>
      </w:r>
      <w:r w:rsidR="00E430F6" w:rsidRPr="00E430F6">
        <w:rPr>
          <w:rFonts w:eastAsia="宋体" w:hint="eastAsia"/>
        </w:rPr>
        <w:t>清楚性</w:t>
      </w:r>
    </w:p>
    <w:p w:rsidR="00785232" w:rsidRPr="00785232" w:rsidRDefault="00E430F6" w:rsidP="00182A90">
      <w:pPr>
        <w:spacing w:after="84"/>
        <w:ind w:firstLine="480"/>
        <w:rPr>
          <w:rFonts w:eastAsia="PMingLiU"/>
          <w:lang w:eastAsia="zh-TW"/>
        </w:rPr>
      </w:pPr>
      <w:r w:rsidRPr="00E430F6">
        <w:rPr>
          <w:rFonts w:eastAsia="宋体"/>
          <w:u w:val="single"/>
        </w:rPr>
        <w:t>They</w:t>
      </w:r>
      <w:r w:rsidRPr="00E430F6">
        <w:rPr>
          <w:rFonts w:eastAsia="宋体"/>
        </w:rPr>
        <w:t xml:space="preserve"> speak Portuguese in Brazil.</w:t>
      </w:r>
    </w:p>
    <w:p w:rsidR="00DD2927" w:rsidRDefault="00E430F6" w:rsidP="00182A90">
      <w:pPr>
        <w:pStyle w:val="Preface"/>
        <w:spacing w:after="84"/>
        <w:ind w:firstLine="480"/>
        <w:rPr>
          <w:rFonts w:eastAsia="PMingLiU"/>
          <w:lang w:eastAsia="zh-TW"/>
        </w:rPr>
      </w:pPr>
      <w:r w:rsidRPr="00E430F6">
        <w:rPr>
          <w:rFonts w:hint="eastAsia"/>
        </w:rPr>
        <w:t>在巴西说的是葡萄牙语。</w:t>
      </w:r>
    </w:p>
    <w:p w:rsidR="00DD2927" w:rsidRDefault="00E430F6" w:rsidP="00182A90">
      <w:pPr>
        <w:spacing w:after="84"/>
        <w:ind w:firstLine="480"/>
        <w:rPr>
          <w:rFonts w:eastAsia="PMingLiU"/>
          <w:lang w:eastAsia="zh-TW"/>
        </w:rPr>
      </w:pPr>
      <w:r w:rsidRPr="00727380">
        <w:rPr>
          <w:rStyle w:val="af1"/>
          <w:rFonts w:hint="eastAsia"/>
        </w:rPr>
        <w:t>这个句子采取主动态来叙述，因此必须用到一个含糊笼统的字如</w:t>
      </w:r>
      <w:r w:rsidRPr="00727380">
        <w:rPr>
          <w:rStyle w:val="af1"/>
        </w:rPr>
        <w:t>they, people</w:t>
      </w:r>
      <w:r w:rsidRPr="00727380">
        <w:rPr>
          <w:rStyle w:val="af1"/>
          <w:rFonts w:hint="eastAsia"/>
        </w:rPr>
        <w:t>之类当主词。这种字本身缺乏精确的内涵，在文章中应该尽量避免使用。</w:t>
      </w:r>
      <w:r w:rsidRPr="00E430F6">
        <w:rPr>
          <w:rFonts w:eastAsia="宋体" w:hint="eastAsia"/>
        </w:rPr>
        <w:t>如果改成被动态，如下：</w:t>
      </w:r>
    </w:p>
    <w:p w:rsidR="00DD2927" w:rsidRDefault="00E430F6" w:rsidP="00182A90">
      <w:pPr>
        <w:spacing w:after="84"/>
        <w:ind w:firstLine="480"/>
        <w:rPr>
          <w:rFonts w:eastAsia="PMingLiU"/>
          <w:lang w:eastAsia="zh-TW"/>
        </w:rPr>
      </w:pPr>
      <w:r w:rsidRPr="00E430F6">
        <w:rPr>
          <w:rFonts w:eastAsia="宋体"/>
        </w:rPr>
        <w:t>Portuguese is spoken in Brazil.</w:t>
      </w:r>
    </w:p>
    <w:p w:rsidR="00DD2927" w:rsidRDefault="00E430F6" w:rsidP="00182A90">
      <w:pPr>
        <w:spacing w:after="84"/>
        <w:ind w:firstLine="480"/>
        <w:rPr>
          <w:rFonts w:eastAsia="PMingLiU"/>
          <w:lang w:eastAsia="zh-TW"/>
        </w:rPr>
      </w:pPr>
      <w:r w:rsidRPr="00E430F6">
        <w:rPr>
          <w:rFonts w:eastAsia="宋体" w:hint="eastAsia"/>
        </w:rPr>
        <w:t>就可以完全避开这种含糊不清的主词、增加句子的清楚性。再看一个例子：</w:t>
      </w:r>
    </w:p>
    <w:p w:rsidR="00785232" w:rsidRPr="00785232" w:rsidRDefault="00E430F6" w:rsidP="00182A90">
      <w:pPr>
        <w:spacing w:after="84"/>
        <w:ind w:firstLine="480"/>
        <w:rPr>
          <w:rFonts w:eastAsia="PMingLiU"/>
          <w:lang w:eastAsia="zh-TW"/>
        </w:rPr>
      </w:pPr>
      <w:r w:rsidRPr="00E430F6">
        <w:rPr>
          <w:rFonts w:eastAsia="宋体"/>
          <w:u w:val="single"/>
        </w:rPr>
        <w:t>Someone</w:t>
      </w:r>
      <w:r w:rsidRPr="00E430F6">
        <w:rPr>
          <w:rFonts w:eastAsia="宋体"/>
        </w:rPr>
        <w:t xml:space="preserve"> stole my wallet.</w:t>
      </w:r>
    </w:p>
    <w:p w:rsidR="00DD2927" w:rsidRDefault="00E430F6" w:rsidP="00182A90">
      <w:pPr>
        <w:pStyle w:val="Preface"/>
        <w:spacing w:after="84"/>
        <w:ind w:firstLine="480"/>
        <w:rPr>
          <w:rFonts w:eastAsia="PMingLiU"/>
          <w:lang w:eastAsia="zh-TW"/>
        </w:rPr>
      </w:pPr>
      <w:r w:rsidRPr="00E430F6">
        <w:rPr>
          <w:rFonts w:hint="eastAsia"/>
        </w:rPr>
        <w:t>有人偷了我的皮夹。</w:t>
      </w:r>
    </w:p>
    <w:p w:rsidR="00DD2927" w:rsidRDefault="00E430F6" w:rsidP="00182A90">
      <w:pPr>
        <w:spacing w:after="84"/>
        <w:ind w:firstLine="480"/>
        <w:rPr>
          <w:rFonts w:eastAsia="PMingLiU"/>
          <w:lang w:eastAsia="zh-TW"/>
        </w:rPr>
      </w:pPr>
      <w:r w:rsidRPr="00E430F6">
        <w:rPr>
          <w:rFonts w:eastAsia="宋体" w:hint="eastAsia"/>
        </w:rPr>
        <w:t>同样的，这个句子采取主动态时，也必须用到像</w:t>
      </w:r>
      <w:r w:rsidRPr="00E430F6">
        <w:rPr>
          <w:rFonts w:eastAsia="宋体"/>
        </w:rPr>
        <w:t>someone, somebody</w:t>
      </w:r>
      <w:r w:rsidRPr="00E430F6">
        <w:rPr>
          <w:rFonts w:eastAsia="宋体" w:hint="eastAsia"/>
        </w:rPr>
        <w:t>这些缺乏明确内容的字来当主词。如果改为被动态就可以避免这种问题，如下：</w:t>
      </w:r>
    </w:p>
    <w:p w:rsidR="00DD2927" w:rsidRDefault="00E430F6" w:rsidP="00182A90">
      <w:pPr>
        <w:spacing w:after="84"/>
        <w:ind w:firstLine="480"/>
        <w:rPr>
          <w:rFonts w:eastAsia="PMingLiU"/>
          <w:lang w:eastAsia="zh-TW"/>
        </w:rPr>
      </w:pPr>
      <w:r w:rsidRPr="00E430F6">
        <w:rPr>
          <w:rFonts w:eastAsia="宋体"/>
        </w:rPr>
        <w:t>My wallet was stolen.</w:t>
      </w:r>
    </w:p>
    <w:p w:rsidR="00DD2927" w:rsidRDefault="00E430F6" w:rsidP="00182A90">
      <w:pPr>
        <w:spacing w:after="84"/>
        <w:ind w:firstLine="480"/>
        <w:rPr>
          <w:rFonts w:eastAsia="PMingLiU"/>
          <w:lang w:eastAsia="zh-TW"/>
        </w:rPr>
      </w:pPr>
      <w:r w:rsidRPr="00E430F6">
        <w:rPr>
          <w:rFonts w:eastAsia="宋体" w:hint="eastAsia"/>
        </w:rPr>
        <w:t>采用被动态能够增加用字的清楚性，就是师出有名。</w:t>
      </w:r>
    </w:p>
    <w:p w:rsidR="00DD2927" w:rsidRDefault="00B37706" w:rsidP="00182A90">
      <w:pPr>
        <w:pStyle w:val="4"/>
        <w:spacing w:after="84"/>
        <w:rPr>
          <w:rFonts w:eastAsia="PMingLiU"/>
          <w:lang w:eastAsia="zh-TW"/>
        </w:rPr>
      </w:pPr>
      <w:r w:rsidRPr="00B37706">
        <w:rPr>
          <w:rFonts w:hint="eastAsia"/>
        </w:rPr>
        <w:t>（</w:t>
      </w:r>
      <w:r>
        <w:rPr>
          <w:rFonts w:hint="eastAsia"/>
        </w:rPr>
        <w:t>3</w:t>
      </w:r>
      <w:r w:rsidRPr="00B37706">
        <w:rPr>
          <w:rFonts w:hint="eastAsia"/>
        </w:rPr>
        <w:t>）</w:t>
      </w:r>
      <w:r w:rsidR="00E430F6" w:rsidRPr="00E430F6">
        <w:rPr>
          <w:rFonts w:eastAsia="宋体" w:hint="eastAsia"/>
        </w:rPr>
        <w:t>简洁性</w:t>
      </w:r>
    </w:p>
    <w:p w:rsidR="00785232" w:rsidRPr="00785232" w:rsidRDefault="00E430F6" w:rsidP="00182A90">
      <w:pPr>
        <w:spacing w:after="84"/>
        <w:ind w:firstLine="480"/>
        <w:rPr>
          <w:rFonts w:eastAsia="PMingLiU"/>
          <w:lang w:eastAsia="zh-TW"/>
        </w:rPr>
      </w:pPr>
      <w:r w:rsidRPr="00E430F6">
        <w:rPr>
          <w:rFonts w:eastAsia="宋体"/>
        </w:rPr>
        <w:t xml:space="preserve">Because the nurse told </w:t>
      </w:r>
      <w:r w:rsidRPr="00E430F6">
        <w:rPr>
          <w:rFonts w:eastAsia="宋体"/>
          <w:u w:val="single"/>
        </w:rPr>
        <w:t>him</w:t>
      </w:r>
      <w:r w:rsidRPr="00E430F6">
        <w:rPr>
          <w:rFonts w:eastAsia="宋体"/>
        </w:rPr>
        <w:t xml:space="preserve"> to wait outside, </w:t>
      </w:r>
      <w:r w:rsidRPr="00E430F6">
        <w:rPr>
          <w:rFonts w:eastAsia="宋体"/>
          <w:u w:val="single"/>
        </w:rPr>
        <w:t>the man</w:t>
      </w:r>
      <w:r w:rsidRPr="00E430F6">
        <w:rPr>
          <w:rFonts w:eastAsia="宋体"/>
        </w:rPr>
        <w:t xml:space="preserve"> found a chair and sat down.</w:t>
      </w:r>
      <w:r w:rsidRPr="00E430F6">
        <w:rPr>
          <w:rFonts w:eastAsia="宋体" w:hint="eastAsia"/>
        </w:rPr>
        <w:t>（不佳）</w:t>
      </w:r>
    </w:p>
    <w:p w:rsidR="00DD2927" w:rsidRDefault="00E430F6" w:rsidP="00182A90">
      <w:pPr>
        <w:pStyle w:val="Preface"/>
        <w:spacing w:after="84"/>
        <w:ind w:firstLine="480"/>
        <w:rPr>
          <w:rFonts w:eastAsia="PMingLiU"/>
          <w:lang w:eastAsia="zh-TW"/>
        </w:rPr>
      </w:pPr>
      <w:r w:rsidRPr="00E430F6">
        <w:rPr>
          <w:rFonts w:hint="eastAsia"/>
        </w:rPr>
        <w:t>因为护士叫他在外面等，这名男子就找了张椅子坐下。</w:t>
      </w:r>
    </w:p>
    <w:p w:rsidR="00DD2927" w:rsidRDefault="00E430F6" w:rsidP="00182A90">
      <w:pPr>
        <w:spacing w:after="84"/>
        <w:ind w:firstLine="480"/>
        <w:rPr>
          <w:rFonts w:eastAsia="PMingLiU"/>
          <w:lang w:eastAsia="zh-TW"/>
        </w:rPr>
      </w:pPr>
      <w:r w:rsidRPr="00E430F6">
        <w:rPr>
          <w:rFonts w:eastAsia="宋体" w:hint="eastAsia"/>
        </w:rPr>
        <w:t>在</w:t>
      </w:r>
      <w:r w:rsidRPr="00E430F6">
        <w:rPr>
          <w:rFonts w:eastAsia="宋体"/>
        </w:rPr>
        <w:t>because</w:t>
      </w:r>
      <w:r w:rsidRPr="00E430F6">
        <w:rPr>
          <w:rFonts w:eastAsia="宋体" w:hint="eastAsia"/>
        </w:rPr>
        <w:t>引导的副词</w:t>
      </w:r>
      <w:r w:rsidR="00BF5096">
        <w:rPr>
          <w:rFonts w:eastAsia="宋体" w:hint="eastAsia"/>
        </w:rPr>
        <w:t>从句</w:t>
      </w:r>
      <w:r w:rsidRPr="00E430F6">
        <w:rPr>
          <w:rFonts w:eastAsia="宋体" w:hint="eastAsia"/>
        </w:rPr>
        <w:t>中，</w:t>
      </w:r>
      <w:r w:rsidRPr="00E430F6">
        <w:rPr>
          <w:rFonts w:eastAsia="宋体"/>
        </w:rPr>
        <w:t>him</w:t>
      </w:r>
      <w:r w:rsidRPr="00E430F6">
        <w:rPr>
          <w:rFonts w:eastAsia="宋体" w:hint="eastAsia"/>
        </w:rPr>
        <w:t>是</w:t>
      </w:r>
      <w:r w:rsidR="009D20F5">
        <w:rPr>
          <w:rFonts w:eastAsia="宋体" w:hint="eastAsia"/>
        </w:rPr>
        <w:t>受词（宾语）</w:t>
      </w:r>
      <w:r w:rsidRPr="00E430F6">
        <w:rPr>
          <w:rFonts w:eastAsia="宋体" w:hint="eastAsia"/>
        </w:rPr>
        <w:t>，但是在主要</w:t>
      </w:r>
      <w:r w:rsidR="00BF5096">
        <w:rPr>
          <w:rFonts w:eastAsia="宋体" w:hint="eastAsia"/>
        </w:rPr>
        <w:t>从句</w:t>
      </w:r>
      <w:r w:rsidRPr="00E430F6">
        <w:rPr>
          <w:rFonts w:eastAsia="宋体" w:hint="eastAsia"/>
        </w:rPr>
        <w:t>中</w:t>
      </w:r>
      <w:r w:rsidRPr="00E430F6">
        <w:rPr>
          <w:rFonts w:eastAsia="宋体"/>
        </w:rPr>
        <w:t>the man</w:t>
      </w:r>
      <w:r w:rsidRPr="00E430F6">
        <w:rPr>
          <w:rFonts w:eastAsia="宋体" w:hint="eastAsia"/>
        </w:rPr>
        <w:t>却是主词。这两个</w:t>
      </w:r>
      <w:r w:rsidR="00BF5096">
        <w:rPr>
          <w:rFonts w:eastAsia="宋体" w:hint="eastAsia"/>
        </w:rPr>
        <w:t>从句</w:t>
      </w:r>
      <w:r w:rsidRPr="00E430F6">
        <w:rPr>
          <w:rFonts w:eastAsia="宋体" w:hint="eastAsia"/>
        </w:rPr>
        <w:t>中的主词不一致，造成叙事不连贯，可以采用被动态改写如下：</w:t>
      </w:r>
    </w:p>
    <w:p w:rsidR="00DD2927" w:rsidRDefault="00E430F6" w:rsidP="00182A90">
      <w:pPr>
        <w:spacing w:after="84"/>
        <w:ind w:firstLine="480"/>
        <w:rPr>
          <w:rFonts w:eastAsia="PMingLiU"/>
          <w:lang w:eastAsia="zh-TW"/>
        </w:rPr>
      </w:pPr>
      <w:r w:rsidRPr="00E430F6">
        <w:rPr>
          <w:rFonts w:eastAsia="宋体"/>
        </w:rPr>
        <w:t xml:space="preserve">Because </w:t>
      </w:r>
      <w:r w:rsidRPr="00E430F6">
        <w:rPr>
          <w:rFonts w:eastAsia="宋体"/>
          <w:u w:val="single"/>
        </w:rPr>
        <w:t>he</w:t>
      </w:r>
      <w:r w:rsidRPr="00E430F6">
        <w:rPr>
          <w:rFonts w:eastAsia="宋体"/>
        </w:rPr>
        <w:t xml:space="preserve"> was told to wait outside, </w:t>
      </w:r>
      <w:r w:rsidRPr="00E430F6">
        <w:rPr>
          <w:rFonts w:eastAsia="宋体"/>
          <w:u w:val="single"/>
        </w:rPr>
        <w:t>the man</w:t>
      </w:r>
      <w:r w:rsidRPr="00E430F6">
        <w:rPr>
          <w:rFonts w:eastAsia="宋体"/>
        </w:rPr>
        <w:t xml:space="preserve"> found a chair and sat down.</w:t>
      </w:r>
    </w:p>
    <w:p w:rsidR="00DD2927" w:rsidRDefault="00E430F6" w:rsidP="00182A90">
      <w:pPr>
        <w:spacing w:after="84"/>
        <w:ind w:firstLine="480"/>
        <w:rPr>
          <w:rFonts w:eastAsia="PMingLiU"/>
          <w:lang w:eastAsia="zh-TW"/>
        </w:rPr>
      </w:pPr>
      <w:r w:rsidRPr="00E430F6">
        <w:rPr>
          <w:rFonts w:eastAsia="宋体" w:hint="eastAsia"/>
        </w:rPr>
        <w:t>两个</w:t>
      </w:r>
      <w:r w:rsidR="00BF5096">
        <w:rPr>
          <w:rFonts w:eastAsia="宋体" w:hint="eastAsia"/>
        </w:rPr>
        <w:t>从句</w:t>
      </w:r>
      <w:r w:rsidRPr="00E430F6">
        <w:rPr>
          <w:rFonts w:eastAsia="宋体" w:hint="eastAsia"/>
        </w:rPr>
        <w:t>改成主词相同之后，连贯性增强了，所以采用被动态是师出有名。不过，被动态的修辞效果还不止于此。一旦主词变成相同，副词</w:t>
      </w:r>
      <w:r w:rsidR="00BF5096">
        <w:rPr>
          <w:rFonts w:eastAsia="宋体" w:hint="eastAsia"/>
        </w:rPr>
        <w:t>从句</w:t>
      </w:r>
      <w:r w:rsidRPr="00E430F6">
        <w:rPr>
          <w:rFonts w:eastAsia="宋体" w:hint="eastAsia"/>
        </w:rPr>
        <w:t>就可以进成减化，如下：</w:t>
      </w:r>
    </w:p>
    <w:p w:rsidR="00DD2927" w:rsidRPr="008E7FAD" w:rsidRDefault="00E430F6" w:rsidP="00182A90">
      <w:pPr>
        <w:spacing w:after="84"/>
        <w:ind w:firstLine="480"/>
        <w:rPr>
          <w:rFonts w:eastAsia="PMingLiU"/>
          <w:lang w:eastAsia="zh-TW"/>
        </w:rPr>
      </w:pPr>
      <w:r w:rsidRPr="008E7FAD">
        <w:rPr>
          <w:rFonts w:eastAsia="宋体"/>
          <w:u w:val="single"/>
        </w:rPr>
        <w:t>Told to wait outside</w:t>
      </w:r>
      <w:r w:rsidRPr="008E7FAD">
        <w:rPr>
          <w:rFonts w:eastAsia="宋体"/>
        </w:rPr>
        <w:t>, the man found a chair and sat down.</w:t>
      </w:r>
    </w:p>
    <w:p w:rsidR="00EA57E3" w:rsidRDefault="00E430F6" w:rsidP="00182A90">
      <w:pPr>
        <w:spacing w:after="84"/>
        <w:ind w:firstLine="480"/>
        <w:rPr>
          <w:rFonts w:eastAsia="PMingLiU"/>
          <w:lang w:eastAsia="zh-TW"/>
        </w:rPr>
      </w:pPr>
      <w:r w:rsidRPr="00E430F6">
        <w:rPr>
          <w:rFonts w:eastAsia="宋体" w:hint="eastAsia"/>
        </w:rPr>
        <w:t>这么一来，句子当中消除掉重复的元素，变得更为简洁、修辞效果就更好了。如果不先采用被动态造成两个</w:t>
      </w:r>
      <w:r w:rsidR="00BF5096">
        <w:rPr>
          <w:rFonts w:eastAsia="宋体" w:hint="eastAsia"/>
        </w:rPr>
        <w:t>从句</w:t>
      </w:r>
      <w:r w:rsidRPr="00E430F6">
        <w:rPr>
          <w:rFonts w:eastAsia="宋体" w:hint="eastAsia"/>
        </w:rPr>
        <w:t>主词相同的结果，就很难进行这样的减化。有关减化</w:t>
      </w:r>
      <w:r w:rsidR="00BF5096">
        <w:rPr>
          <w:rFonts w:eastAsia="宋体" w:hint="eastAsia"/>
        </w:rPr>
        <w:t>从句</w:t>
      </w:r>
      <w:r w:rsidRPr="00E430F6">
        <w:rPr>
          <w:rFonts w:eastAsia="宋体" w:hint="eastAsia"/>
        </w:rPr>
        <w:t>的做法，本书在后面相关的章节将会详述。</w:t>
      </w:r>
    </w:p>
    <w:p w:rsidR="00DD2927" w:rsidRDefault="00E430F6" w:rsidP="00182A90">
      <w:pPr>
        <w:pStyle w:val="1"/>
        <w:spacing w:after="84"/>
        <w:rPr>
          <w:rFonts w:eastAsia="PMingLiU"/>
          <w:lang w:eastAsia="zh-TW"/>
        </w:rPr>
      </w:pPr>
      <w:bookmarkStart w:id="70" w:name="_Toc363483897"/>
      <w:r w:rsidRPr="00E430F6">
        <w:rPr>
          <w:rFonts w:hint="eastAsia"/>
        </w:rPr>
        <w:lastRenderedPageBreak/>
        <w:t>第十一章</w:t>
      </w:r>
      <w:r w:rsidRPr="00E430F6">
        <w:t xml:space="preserve"> </w:t>
      </w:r>
      <w:r w:rsidRPr="00E430F6">
        <w:rPr>
          <w:rFonts w:hint="eastAsia"/>
        </w:rPr>
        <w:t>语气助动词</w:t>
      </w:r>
      <w:bookmarkEnd w:id="70"/>
    </w:p>
    <w:p w:rsidR="00DD2927" w:rsidRDefault="00E430F6" w:rsidP="00182A90">
      <w:pPr>
        <w:spacing w:after="84"/>
        <w:ind w:firstLine="480"/>
        <w:rPr>
          <w:rFonts w:eastAsia="PMingLiU"/>
          <w:lang w:eastAsia="zh-TW"/>
        </w:rPr>
      </w:pPr>
      <w:r w:rsidRPr="00E430F6">
        <w:rPr>
          <w:rFonts w:eastAsia="宋体" w:hint="eastAsia"/>
        </w:rPr>
        <w:t>所谓助动词（</w:t>
      </w:r>
      <w:r w:rsidRPr="00E430F6">
        <w:rPr>
          <w:rFonts w:eastAsia="宋体"/>
        </w:rPr>
        <w:t>auxiliaries</w:t>
      </w:r>
      <w:r w:rsidRPr="00E430F6">
        <w:rPr>
          <w:rFonts w:eastAsia="宋体" w:hint="eastAsia"/>
        </w:rPr>
        <w:t>），指的是一种用来辅助动词、构成动词词组的词类。助动词可粗分为文法助动词与语气助动词两大类。所谓文法助动词，指的是像否定句加上的</w:t>
      </w:r>
      <w:r w:rsidRPr="00E430F6">
        <w:rPr>
          <w:rFonts w:eastAsia="宋体"/>
        </w:rPr>
        <w:t>don’t</w:t>
      </w:r>
      <w:r w:rsidRPr="00E430F6">
        <w:rPr>
          <w:rFonts w:eastAsia="宋体" w:hint="eastAsia"/>
        </w:rPr>
        <w:t>、疑问句加上的</w:t>
      </w:r>
      <w:r w:rsidRPr="00E430F6">
        <w:rPr>
          <w:rFonts w:eastAsia="宋体"/>
        </w:rPr>
        <w:t>do</w:t>
      </w:r>
      <w:r w:rsidRPr="00E430F6">
        <w:rPr>
          <w:rFonts w:eastAsia="宋体" w:hint="eastAsia"/>
        </w:rPr>
        <w:t>、以及完成式加上的</w:t>
      </w:r>
      <w:r w:rsidRPr="00E430F6">
        <w:rPr>
          <w:rFonts w:eastAsia="宋体"/>
        </w:rPr>
        <w:t>have</w:t>
      </w:r>
      <w:r w:rsidRPr="00E430F6">
        <w:rPr>
          <w:rFonts w:eastAsia="宋体" w:hint="eastAsia"/>
        </w:rPr>
        <w:t>之类。</w:t>
      </w:r>
      <w:r w:rsidRPr="00E430F6">
        <w:rPr>
          <w:rFonts w:eastAsia="宋体"/>
        </w:rPr>
        <w:t>Do</w:t>
      </w:r>
      <w:r w:rsidRPr="00E430F6">
        <w:rPr>
          <w:rFonts w:eastAsia="宋体" w:hint="eastAsia"/>
        </w:rPr>
        <w:t>与</w:t>
      </w:r>
      <w:r w:rsidRPr="00E430F6">
        <w:rPr>
          <w:rFonts w:eastAsia="宋体"/>
        </w:rPr>
        <w:t>don’t</w:t>
      </w:r>
      <w:r w:rsidRPr="00E430F6">
        <w:rPr>
          <w:rFonts w:eastAsia="宋体" w:hint="eastAsia"/>
        </w:rPr>
        <w:t>配合原形动词构成动词词组、</w:t>
      </w:r>
      <w:r w:rsidRPr="00E430F6">
        <w:rPr>
          <w:rFonts w:eastAsia="宋体"/>
        </w:rPr>
        <w:t>have</w:t>
      </w:r>
      <w:r w:rsidRPr="00E430F6">
        <w:rPr>
          <w:rFonts w:eastAsia="宋体" w:hint="eastAsia"/>
        </w:rPr>
        <w:t>则配合过去分词构成动词词组。这些文法助动词是非常基本的用语，属于国中英文程度，在此不再赘述。比较需要探讨的是语气助动词（</w:t>
      </w:r>
      <w:r w:rsidRPr="00E430F6">
        <w:rPr>
          <w:rFonts w:eastAsia="宋体"/>
        </w:rPr>
        <w:t>modal auxiliaries</w:t>
      </w:r>
      <w:r w:rsidRPr="00E430F6">
        <w:rPr>
          <w:rFonts w:eastAsia="宋体" w:hint="eastAsia"/>
        </w:rPr>
        <w:t>）。</w:t>
      </w:r>
    </w:p>
    <w:p w:rsidR="00DD2927" w:rsidRDefault="00E430F6" w:rsidP="00182A90">
      <w:pPr>
        <w:spacing w:after="84"/>
        <w:ind w:firstLine="480"/>
        <w:rPr>
          <w:rFonts w:eastAsia="PMingLiU"/>
          <w:lang w:eastAsia="zh-TW"/>
        </w:rPr>
      </w:pPr>
      <w:r w:rsidRPr="008D07DA">
        <w:rPr>
          <w:rStyle w:val="af1"/>
          <w:rFonts w:hint="eastAsia"/>
        </w:rPr>
        <w:t>语气助动词，配合原形动词构成动词词组，用来表达「条件语气」（</w:t>
      </w:r>
      <w:r w:rsidRPr="008D07DA">
        <w:rPr>
          <w:rStyle w:val="af1"/>
        </w:rPr>
        <w:t>conditional mood</w:t>
      </w:r>
      <w:r w:rsidRPr="008D07DA">
        <w:rPr>
          <w:rStyle w:val="af1"/>
          <w:rFonts w:hint="eastAsia"/>
        </w:rPr>
        <w:t>）。这是一种带有「不确定」意味的语气。</w:t>
      </w:r>
      <w:r w:rsidRPr="00E430F6">
        <w:rPr>
          <w:rFonts w:eastAsia="宋体" w:hint="eastAsia"/>
        </w:rPr>
        <w:t>试比较下面两个句子：</w:t>
      </w:r>
    </w:p>
    <w:p w:rsidR="00785232" w:rsidRPr="00785232" w:rsidRDefault="00E430F6" w:rsidP="00182A90">
      <w:pPr>
        <w:pStyle w:val="Preface"/>
        <w:spacing w:after="84"/>
        <w:ind w:firstLine="480"/>
        <w:rPr>
          <w:rFonts w:eastAsia="PMingLiU"/>
          <w:lang w:eastAsia="zh-TW"/>
        </w:rPr>
      </w:pPr>
      <w:r w:rsidRPr="00E430F6">
        <w:t xml:space="preserve">1. It </w:t>
      </w:r>
      <w:r w:rsidRPr="00E430F6">
        <w:rPr>
          <w:u w:val="single"/>
        </w:rPr>
        <w:t>is</w:t>
      </w:r>
      <w:r w:rsidRPr="00E430F6">
        <w:t xml:space="preserve"> raining out there.</w:t>
      </w:r>
      <w:r w:rsidR="008D07DA">
        <w:rPr>
          <w:rFonts w:hint="eastAsia"/>
        </w:rPr>
        <w:tab/>
      </w:r>
      <w:r w:rsidR="008D07DA">
        <w:rPr>
          <w:rFonts w:hint="eastAsia"/>
        </w:rPr>
        <w:tab/>
      </w:r>
      <w:r w:rsidRPr="00E430F6">
        <w:rPr>
          <w:rFonts w:hint="eastAsia"/>
        </w:rPr>
        <w:t>外头在下雨。</w:t>
      </w:r>
    </w:p>
    <w:p w:rsidR="00DD2927" w:rsidRDefault="00E430F6" w:rsidP="00182A90">
      <w:pPr>
        <w:pStyle w:val="Preface"/>
        <w:spacing w:after="84"/>
        <w:ind w:firstLine="480"/>
        <w:rPr>
          <w:rFonts w:eastAsia="PMingLiU"/>
          <w:lang w:eastAsia="zh-TW"/>
        </w:rPr>
      </w:pPr>
      <w:r w:rsidRPr="00E430F6">
        <w:t xml:space="preserve">2. It </w:t>
      </w:r>
      <w:r w:rsidRPr="00E430F6">
        <w:rPr>
          <w:u w:val="single"/>
        </w:rPr>
        <w:t>may be</w:t>
      </w:r>
      <w:r w:rsidRPr="00E430F6">
        <w:t xml:space="preserve"> raining out there.</w:t>
      </w:r>
      <w:r w:rsidR="008D07DA">
        <w:rPr>
          <w:rFonts w:hint="eastAsia"/>
        </w:rPr>
        <w:t xml:space="preserve"> </w:t>
      </w:r>
      <w:r w:rsidR="008D07DA">
        <w:rPr>
          <w:rFonts w:hint="eastAsia"/>
        </w:rPr>
        <w:tab/>
      </w:r>
      <w:r w:rsidR="008D07DA">
        <w:rPr>
          <w:rFonts w:hint="eastAsia"/>
        </w:rPr>
        <w:tab/>
      </w:r>
      <w:r w:rsidRPr="00E430F6">
        <w:rPr>
          <w:rFonts w:hint="eastAsia"/>
        </w:rPr>
        <w:t>外头可能在下雨。</w:t>
      </w:r>
    </w:p>
    <w:p w:rsidR="00DD2927"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句的动词</w:t>
      </w:r>
      <w:r w:rsidRPr="00E430F6">
        <w:rPr>
          <w:rFonts w:eastAsia="宋体"/>
        </w:rPr>
        <w:t>is</w:t>
      </w:r>
      <w:r w:rsidRPr="00E430F6">
        <w:rPr>
          <w:rFonts w:eastAsia="宋体" w:hint="eastAsia"/>
        </w:rPr>
        <w:t>表现出「</w:t>
      </w:r>
      <w:r w:rsidR="00F76F5C">
        <w:rPr>
          <w:rFonts w:eastAsia="宋体" w:hint="eastAsia"/>
        </w:rPr>
        <w:t>陈述语气</w:t>
      </w:r>
      <w:r w:rsidRPr="00E430F6">
        <w:rPr>
          <w:rFonts w:eastAsia="宋体" w:hint="eastAsia"/>
        </w:rPr>
        <w:t>」（</w:t>
      </w:r>
      <w:r w:rsidRPr="00E430F6">
        <w:rPr>
          <w:rFonts w:eastAsia="宋体"/>
        </w:rPr>
        <w:t>indicative mood</w:t>
      </w:r>
      <w:r w:rsidRPr="00E430F6">
        <w:rPr>
          <w:rFonts w:eastAsia="宋体" w:hint="eastAsia"/>
        </w:rPr>
        <w:t>），这是用来叙述事实的语气，亦即：外头「真的」在下雨。第</w:t>
      </w:r>
      <w:r w:rsidRPr="00E430F6">
        <w:rPr>
          <w:rFonts w:eastAsia="宋体"/>
        </w:rPr>
        <w:t>2</w:t>
      </w:r>
      <w:r w:rsidRPr="00E430F6">
        <w:rPr>
          <w:rFonts w:eastAsia="宋体" w:hint="eastAsia"/>
        </w:rPr>
        <w:t>句的动词词组中用上了语气助动词</w:t>
      </w:r>
      <w:r w:rsidRPr="00E430F6">
        <w:rPr>
          <w:rFonts w:eastAsia="宋体"/>
        </w:rPr>
        <w:t>may</w:t>
      </w:r>
      <w:r w:rsidRPr="00E430F6">
        <w:rPr>
          <w:rFonts w:eastAsia="宋体" w:hint="eastAsia"/>
        </w:rPr>
        <w:t>、配合原形动词</w:t>
      </w:r>
      <w:r w:rsidRPr="00E430F6">
        <w:rPr>
          <w:rFonts w:eastAsia="宋体"/>
        </w:rPr>
        <w:t>be</w:t>
      </w:r>
      <w:r w:rsidRPr="00E430F6">
        <w:rPr>
          <w:rFonts w:eastAsia="宋体" w:hint="eastAsia"/>
        </w:rPr>
        <w:t>来表达「条件语气」，亦即：外头「可能」在下雨。在动词词组中加上语气助动词，就可以用来表达这种带有不确定意味的「条件语气」。</w:t>
      </w:r>
    </w:p>
    <w:p w:rsidR="00DD2927" w:rsidRDefault="00E430F6" w:rsidP="00982549">
      <w:pPr>
        <w:pStyle w:val="3"/>
        <w:spacing w:before="126" w:after="126"/>
        <w:rPr>
          <w:lang w:eastAsia="zh-TW"/>
        </w:rPr>
      </w:pPr>
      <w:bookmarkStart w:id="71" w:name="_Toc363483898"/>
      <w:r w:rsidRPr="00E430F6">
        <w:rPr>
          <w:rFonts w:hint="eastAsia"/>
        </w:rPr>
        <w:t>语气助动词有哪些</w:t>
      </w:r>
      <w:bookmarkEnd w:id="71"/>
    </w:p>
    <w:p w:rsidR="00DD2927" w:rsidRDefault="00E430F6" w:rsidP="00182A90">
      <w:pPr>
        <w:spacing w:after="84"/>
        <w:ind w:firstLine="480"/>
        <w:rPr>
          <w:lang w:eastAsia="zh-TW"/>
        </w:rPr>
      </w:pPr>
      <w:r w:rsidRPr="00E430F6">
        <w:rPr>
          <w:rFonts w:eastAsia="宋体" w:hint="eastAsia"/>
        </w:rPr>
        <w:t>主要的语气助动词有下列这几个：</w:t>
      </w:r>
    </w:p>
    <w:p w:rsidR="00785232" w:rsidRPr="00785232" w:rsidRDefault="00E430F6" w:rsidP="00182A90">
      <w:pPr>
        <w:spacing w:after="84"/>
        <w:ind w:firstLine="480"/>
        <w:rPr>
          <w:lang w:eastAsia="zh-TW"/>
        </w:rPr>
      </w:pPr>
      <w:r w:rsidRPr="00E430F6">
        <w:rPr>
          <w:rFonts w:eastAsia="宋体"/>
        </w:rPr>
        <w:t>must</w:t>
      </w:r>
    </w:p>
    <w:p w:rsidR="00785232" w:rsidRPr="00785232" w:rsidRDefault="00E430F6" w:rsidP="00182A90">
      <w:pPr>
        <w:spacing w:after="84"/>
        <w:ind w:firstLine="480"/>
        <w:rPr>
          <w:lang w:eastAsia="zh-TW"/>
        </w:rPr>
      </w:pPr>
      <w:r w:rsidRPr="00E430F6">
        <w:rPr>
          <w:rFonts w:eastAsia="宋体"/>
        </w:rPr>
        <w:t>will/would</w:t>
      </w:r>
    </w:p>
    <w:p w:rsidR="00785232" w:rsidRPr="00785232" w:rsidRDefault="00E430F6" w:rsidP="00182A90">
      <w:pPr>
        <w:spacing w:after="84"/>
        <w:ind w:firstLine="480"/>
        <w:rPr>
          <w:lang w:eastAsia="zh-TW"/>
        </w:rPr>
      </w:pPr>
      <w:r w:rsidRPr="00E430F6">
        <w:rPr>
          <w:rFonts w:eastAsia="宋体"/>
        </w:rPr>
        <w:t>should</w:t>
      </w:r>
    </w:p>
    <w:p w:rsidR="00785232" w:rsidRPr="00785232" w:rsidRDefault="00E430F6" w:rsidP="00182A90">
      <w:pPr>
        <w:spacing w:after="84"/>
        <w:ind w:firstLine="480"/>
        <w:rPr>
          <w:lang w:eastAsia="zh-TW"/>
        </w:rPr>
      </w:pPr>
      <w:r w:rsidRPr="00E430F6">
        <w:rPr>
          <w:rFonts w:eastAsia="宋体"/>
        </w:rPr>
        <w:t>can/could</w:t>
      </w:r>
    </w:p>
    <w:p w:rsidR="00DD2927" w:rsidRDefault="00E430F6" w:rsidP="00182A90">
      <w:pPr>
        <w:spacing w:after="84"/>
        <w:ind w:firstLine="480"/>
        <w:rPr>
          <w:lang w:eastAsia="zh-TW"/>
        </w:rPr>
      </w:pPr>
      <w:r w:rsidRPr="00E430F6">
        <w:rPr>
          <w:rFonts w:eastAsia="宋体"/>
        </w:rPr>
        <w:t>may/might</w:t>
      </w:r>
    </w:p>
    <w:p w:rsidR="00DD2927" w:rsidRDefault="00E430F6" w:rsidP="00182A90">
      <w:pPr>
        <w:spacing w:after="84"/>
        <w:ind w:firstLine="480"/>
        <w:rPr>
          <w:lang w:eastAsia="zh-TW"/>
        </w:rPr>
      </w:pPr>
      <w:r w:rsidRPr="00E430F6">
        <w:rPr>
          <w:rFonts w:eastAsia="宋体" w:hint="eastAsia"/>
        </w:rPr>
        <w:t>另外还有一些使用频率稍低的语气助动词，如下：</w:t>
      </w:r>
    </w:p>
    <w:p w:rsidR="00785232" w:rsidRPr="00785232" w:rsidRDefault="00E430F6" w:rsidP="00182A90">
      <w:pPr>
        <w:spacing w:after="84"/>
        <w:ind w:firstLine="480"/>
        <w:rPr>
          <w:lang w:eastAsia="zh-TW"/>
        </w:rPr>
      </w:pPr>
      <w:r w:rsidRPr="00E430F6">
        <w:rPr>
          <w:rFonts w:eastAsia="宋体"/>
        </w:rPr>
        <w:t>ought to</w:t>
      </w:r>
    </w:p>
    <w:p w:rsidR="00785232" w:rsidRPr="00785232" w:rsidRDefault="00E430F6" w:rsidP="00182A90">
      <w:pPr>
        <w:spacing w:after="84"/>
        <w:ind w:firstLine="480"/>
        <w:rPr>
          <w:lang w:eastAsia="zh-TW"/>
        </w:rPr>
      </w:pPr>
      <w:r w:rsidRPr="00E430F6">
        <w:rPr>
          <w:rFonts w:eastAsia="宋体"/>
        </w:rPr>
        <w:t>have to</w:t>
      </w:r>
    </w:p>
    <w:p w:rsidR="00785232" w:rsidRPr="00785232" w:rsidRDefault="00E430F6" w:rsidP="00182A90">
      <w:pPr>
        <w:spacing w:after="84"/>
        <w:ind w:firstLine="480"/>
        <w:rPr>
          <w:lang w:eastAsia="zh-TW"/>
        </w:rPr>
      </w:pPr>
      <w:r w:rsidRPr="00E430F6">
        <w:rPr>
          <w:rFonts w:eastAsia="宋体"/>
        </w:rPr>
        <w:t>used to</w:t>
      </w:r>
    </w:p>
    <w:p w:rsidR="00785232" w:rsidRPr="00785232" w:rsidRDefault="00E430F6" w:rsidP="00182A90">
      <w:pPr>
        <w:spacing w:after="84"/>
        <w:ind w:firstLine="480"/>
        <w:rPr>
          <w:lang w:eastAsia="zh-TW"/>
        </w:rPr>
      </w:pPr>
      <w:r w:rsidRPr="00E430F6">
        <w:rPr>
          <w:rFonts w:eastAsia="宋体"/>
        </w:rPr>
        <w:t>need</w:t>
      </w:r>
    </w:p>
    <w:p w:rsidR="00785232" w:rsidRPr="00785232" w:rsidRDefault="00E430F6" w:rsidP="00182A90">
      <w:pPr>
        <w:spacing w:after="84"/>
        <w:ind w:firstLine="480"/>
        <w:rPr>
          <w:lang w:eastAsia="zh-TW"/>
        </w:rPr>
      </w:pPr>
      <w:r w:rsidRPr="00E430F6">
        <w:rPr>
          <w:rFonts w:eastAsia="宋体"/>
        </w:rPr>
        <w:t>dare</w:t>
      </w:r>
    </w:p>
    <w:p w:rsidR="00785232" w:rsidRPr="00785232" w:rsidRDefault="00E430F6" w:rsidP="00182A90">
      <w:pPr>
        <w:spacing w:after="84"/>
        <w:ind w:firstLine="480"/>
        <w:rPr>
          <w:lang w:eastAsia="zh-TW"/>
        </w:rPr>
      </w:pPr>
      <w:r w:rsidRPr="00E430F6">
        <w:rPr>
          <w:rFonts w:eastAsia="宋体"/>
        </w:rPr>
        <w:t>had better</w:t>
      </w:r>
    </w:p>
    <w:p w:rsidR="00785232" w:rsidRPr="00785232" w:rsidRDefault="00E430F6" w:rsidP="00182A90">
      <w:pPr>
        <w:spacing w:after="84"/>
        <w:ind w:firstLine="480"/>
        <w:rPr>
          <w:lang w:eastAsia="zh-TW"/>
        </w:rPr>
      </w:pPr>
      <w:r w:rsidRPr="00E430F6">
        <w:rPr>
          <w:rFonts w:eastAsia="宋体"/>
        </w:rPr>
        <w:t>would rather</w:t>
      </w:r>
    </w:p>
    <w:p w:rsidR="00DD2927" w:rsidRDefault="00E430F6" w:rsidP="00182A90">
      <w:pPr>
        <w:spacing w:after="84"/>
        <w:ind w:firstLine="480"/>
        <w:rPr>
          <w:lang w:eastAsia="zh-TW"/>
        </w:rPr>
      </w:pPr>
      <w:r w:rsidRPr="00E430F6">
        <w:rPr>
          <w:rFonts w:eastAsia="宋体"/>
        </w:rPr>
        <w:lastRenderedPageBreak/>
        <w:t>might as well</w:t>
      </w:r>
    </w:p>
    <w:p w:rsidR="00DD2927" w:rsidRDefault="00E430F6" w:rsidP="00182A90">
      <w:pPr>
        <w:spacing w:after="84"/>
        <w:ind w:firstLine="480"/>
        <w:rPr>
          <w:lang w:eastAsia="zh-TW"/>
        </w:rPr>
      </w:pPr>
      <w:r w:rsidRPr="00E430F6">
        <w:rPr>
          <w:rFonts w:eastAsia="宋体" w:hint="eastAsia"/>
        </w:rPr>
        <w:t>各种语气助动词配合原形动词构成动词词组，用来表现各种不同程度的「不确定」语气或态度。</w:t>
      </w:r>
    </w:p>
    <w:p w:rsidR="00DD2927" w:rsidRDefault="00E430F6" w:rsidP="00982549">
      <w:pPr>
        <w:pStyle w:val="3"/>
        <w:spacing w:before="126" w:after="126"/>
        <w:rPr>
          <w:lang w:eastAsia="zh-TW"/>
        </w:rPr>
      </w:pPr>
      <w:bookmarkStart w:id="72" w:name="_Toc363483899"/>
      <w:r w:rsidRPr="00E430F6">
        <w:rPr>
          <w:rFonts w:hint="eastAsia"/>
        </w:rPr>
        <w:t>语气助动词的两种用法</w:t>
      </w:r>
      <w:bookmarkEnd w:id="72"/>
    </w:p>
    <w:p w:rsidR="00DD2927" w:rsidRDefault="00E430F6" w:rsidP="00182A90">
      <w:pPr>
        <w:spacing w:after="84"/>
        <w:ind w:firstLine="480"/>
        <w:rPr>
          <w:lang w:eastAsia="zh-TW"/>
        </w:rPr>
      </w:pPr>
      <w:r w:rsidRPr="00E430F6">
        <w:rPr>
          <w:rFonts w:eastAsia="宋体" w:hint="eastAsia"/>
        </w:rPr>
        <w:t>同样一个语气助动词，可以有两种不同的用法。以下面这两个句子为例：</w:t>
      </w:r>
    </w:p>
    <w:p w:rsidR="00DD2927" w:rsidRDefault="00E430F6" w:rsidP="00182A90">
      <w:pPr>
        <w:pStyle w:val="Preface"/>
        <w:spacing w:after="84"/>
        <w:ind w:firstLine="480"/>
        <w:rPr>
          <w:lang w:eastAsia="zh-TW"/>
        </w:rPr>
      </w:pPr>
      <w:r w:rsidRPr="00E430F6">
        <w:t xml:space="preserve">1. We </w:t>
      </w:r>
      <w:r w:rsidRPr="00E430F6">
        <w:rPr>
          <w:u w:val="single"/>
        </w:rPr>
        <w:t>must be</w:t>
      </w:r>
      <w:r w:rsidRPr="00E430F6">
        <w:t xml:space="preserve"> very careful.</w:t>
      </w:r>
      <w:r w:rsidR="002220E2">
        <w:rPr>
          <w:rFonts w:hint="eastAsia"/>
        </w:rPr>
        <w:t xml:space="preserve"> </w:t>
      </w:r>
      <w:r w:rsidR="002220E2">
        <w:rPr>
          <w:rFonts w:hint="eastAsia"/>
        </w:rPr>
        <w:tab/>
      </w:r>
      <w:r w:rsidR="002220E2">
        <w:rPr>
          <w:rFonts w:hint="eastAsia"/>
        </w:rPr>
        <w:tab/>
      </w:r>
      <w:r w:rsidRPr="00E430F6">
        <w:rPr>
          <w:rFonts w:hint="eastAsia"/>
        </w:rPr>
        <w:t>我们一定要很小心。</w:t>
      </w:r>
    </w:p>
    <w:p w:rsidR="00DD2927" w:rsidRDefault="00E430F6" w:rsidP="00182A90">
      <w:pPr>
        <w:pStyle w:val="Preface"/>
        <w:spacing w:after="84"/>
        <w:ind w:firstLine="480"/>
        <w:rPr>
          <w:lang w:eastAsia="zh-TW"/>
        </w:rPr>
      </w:pPr>
      <w:r w:rsidRPr="00E430F6">
        <w:t xml:space="preserve">2. John </w:t>
      </w:r>
      <w:r w:rsidRPr="00E430F6">
        <w:rPr>
          <w:u w:val="single"/>
        </w:rPr>
        <w:t>must be</w:t>
      </w:r>
      <w:r w:rsidRPr="00E430F6">
        <w:t xml:space="preserve"> very careless.</w:t>
      </w:r>
      <w:r w:rsidR="002220E2">
        <w:rPr>
          <w:rFonts w:hint="eastAsia"/>
        </w:rPr>
        <w:t xml:space="preserve"> </w:t>
      </w:r>
      <w:r w:rsidR="002220E2">
        <w:rPr>
          <w:rFonts w:hint="eastAsia"/>
        </w:rPr>
        <w:tab/>
      </w:r>
      <w:r w:rsidRPr="00E430F6">
        <w:rPr>
          <w:rFonts w:hint="eastAsia"/>
        </w:rPr>
        <w:t>约翰一定是很粗心。</w:t>
      </w:r>
    </w:p>
    <w:p w:rsidR="00DD2927" w:rsidRPr="0064126A" w:rsidRDefault="00E430F6" w:rsidP="00182A90">
      <w:pPr>
        <w:spacing w:after="84"/>
        <w:ind w:firstLine="480"/>
        <w:rPr>
          <w:rStyle w:val="af1"/>
        </w:rPr>
      </w:pPr>
      <w:r w:rsidRPr="00E430F6">
        <w:rPr>
          <w:rFonts w:eastAsia="宋体" w:hint="eastAsia"/>
        </w:rPr>
        <w:t>语气助动词用在第</w:t>
      </w:r>
      <w:r w:rsidRPr="00E430F6">
        <w:rPr>
          <w:rFonts w:eastAsia="宋体"/>
        </w:rPr>
        <w:t>1</w:t>
      </w:r>
      <w:r w:rsidRPr="00E430F6">
        <w:rPr>
          <w:rFonts w:eastAsia="宋体" w:hint="eastAsia"/>
        </w:rPr>
        <w:t>句的这种情况，可以表达义务、意愿、责任、能力、许可等等，也就是一般字典上查得到的助气助动词的翻译。这可以称之为语气助动词的「一般用法」。如果用在第</w:t>
      </w:r>
      <w:r w:rsidRPr="00E430F6">
        <w:rPr>
          <w:rFonts w:eastAsia="宋体"/>
        </w:rPr>
        <w:t>2</w:t>
      </w:r>
      <w:r w:rsidRPr="00E430F6">
        <w:rPr>
          <w:rFonts w:eastAsia="宋体" w:hint="eastAsia"/>
        </w:rPr>
        <w:t>句的情况，则是</w:t>
      </w:r>
      <w:r w:rsidRPr="0064126A">
        <w:rPr>
          <w:rStyle w:val="af1"/>
          <w:rFonts w:hint="eastAsia"/>
        </w:rPr>
        <w:t>用来做猜测，可以称为语气助动词的「猜测用法」。</w:t>
      </w:r>
    </w:p>
    <w:p w:rsidR="00DD2927" w:rsidRDefault="00E430F6" w:rsidP="00982549">
      <w:pPr>
        <w:pStyle w:val="3"/>
        <w:spacing w:before="126" w:after="126"/>
        <w:rPr>
          <w:lang w:eastAsia="zh-TW"/>
        </w:rPr>
      </w:pPr>
      <w:bookmarkStart w:id="73" w:name="_Toc363483900"/>
      <w:r w:rsidRPr="00E430F6">
        <w:rPr>
          <w:rFonts w:hint="eastAsia"/>
        </w:rPr>
        <w:t>主要语气助动词的一般用法</w:t>
      </w:r>
      <w:bookmarkEnd w:id="73"/>
    </w:p>
    <w:p w:rsidR="00785232" w:rsidRPr="00785232" w:rsidRDefault="00E430F6" w:rsidP="00182A90">
      <w:pPr>
        <w:pStyle w:val="4"/>
        <w:spacing w:after="84"/>
        <w:rPr>
          <w:lang w:eastAsia="zh-TW"/>
        </w:rPr>
      </w:pPr>
      <w:r w:rsidRPr="00E430F6">
        <w:t>must</w:t>
      </w:r>
    </w:p>
    <w:p w:rsidR="00DD2927" w:rsidRDefault="00E430F6" w:rsidP="00182A90">
      <w:pPr>
        <w:spacing w:after="84"/>
        <w:ind w:firstLine="480"/>
        <w:rPr>
          <w:lang w:eastAsia="zh-TW"/>
        </w:rPr>
      </w:pPr>
      <w:r w:rsidRPr="00E430F6">
        <w:rPr>
          <w:rFonts w:eastAsia="宋体" w:hint="eastAsia"/>
        </w:rPr>
        <w:t>这个语气助动词在一般用法中表示「义务，非如此不可」，也就是字典上翻译的「必须」。它缺乏时态变化，现在时间和过去时间的写法是一样的，例如：</w:t>
      </w:r>
    </w:p>
    <w:p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must</w:t>
      </w:r>
      <w:r w:rsidRPr="00E430F6">
        <w:rPr>
          <w:rFonts w:eastAsia="宋体"/>
        </w:rPr>
        <w:t xml:space="preserve"> all </w:t>
      </w:r>
      <w:r w:rsidRPr="00E430F6">
        <w:rPr>
          <w:rFonts w:eastAsia="宋体"/>
          <w:u w:val="single"/>
        </w:rPr>
        <w:t>keep</w:t>
      </w:r>
      <w:r w:rsidRPr="00E430F6">
        <w:rPr>
          <w:rFonts w:eastAsia="宋体"/>
        </w:rPr>
        <w:t xml:space="preserve"> together.</w:t>
      </w:r>
    </w:p>
    <w:p w:rsidR="00DD2927" w:rsidRDefault="00E430F6" w:rsidP="00182A90">
      <w:pPr>
        <w:pStyle w:val="Preface"/>
        <w:spacing w:after="84"/>
        <w:ind w:firstLine="480"/>
        <w:rPr>
          <w:lang w:eastAsia="zh-TW"/>
        </w:rPr>
      </w:pPr>
      <w:r w:rsidRPr="00E430F6">
        <w:rPr>
          <w:rFonts w:hint="eastAsia"/>
        </w:rPr>
        <w:t>我们一定不能走散。（现在时间）</w:t>
      </w:r>
    </w:p>
    <w:p w:rsidR="00785232" w:rsidRPr="00785232" w:rsidRDefault="00E430F6" w:rsidP="00182A90">
      <w:pPr>
        <w:spacing w:after="84"/>
        <w:ind w:firstLine="480"/>
        <w:rPr>
          <w:lang w:eastAsia="zh-TW"/>
        </w:rPr>
      </w:pPr>
      <w:r w:rsidRPr="00E430F6">
        <w:rPr>
          <w:rFonts w:eastAsia="宋体"/>
        </w:rPr>
        <w:t xml:space="preserve">He said we </w:t>
      </w:r>
      <w:r w:rsidRPr="00E430F6">
        <w:rPr>
          <w:rFonts w:eastAsia="宋体"/>
          <w:u w:val="single"/>
        </w:rPr>
        <w:t>must</w:t>
      </w:r>
      <w:r w:rsidRPr="00E430F6">
        <w:rPr>
          <w:rFonts w:eastAsia="宋体"/>
        </w:rPr>
        <w:t xml:space="preserve"> all </w:t>
      </w:r>
      <w:r w:rsidRPr="00E430F6">
        <w:rPr>
          <w:rFonts w:eastAsia="宋体"/>
          <w:u w:val="single"/>
        </w:rPr>
        <w:t>keep</w:t>
      </w:r>
      <w:r w:rsidRPr="00E430F6">
        <w:rPr>
          <w:rFonts w:eastAsia="宋体"/>
        </w:rPr>
        <w:t xml:space="preserve"> together.</w:t>
      </w:r>
    </w:p>
    <w:p w:rsidR="00DD2927" w:rsidRDefault="00E430F6" w:rsidP="00182A90">
      <w:pPr>
        <w:pStyle w:val="Preface"/>
        <w:spacing w:after="84"/>
        <w:ind w:firstLine="480"/>
        <w:rPr>
          <w:lang w:eastAsia="zh-TW"/>
        </w:rPr>
      </w:pPr>
      <w:r w:rsidRPr="00E430F6">
        <w:rPr>
          <w:rFonts w:hint="eastAsia"/>
        </w:rPr>
        <w:t>他说我们一定不能走散。（过去时间）</w:t>
      </w:r>
    </w:p>
    <w:p w:rsidR="00785232" w:rsidRPr="00785232" w:rsidRDefault="00E430F6" w:rsidP="00182A90">
      <w:pPr>
        <w:pStyle w:val="4"/>
        <w:spacing w:after="84"/>
        <w:rPr>
          <w:lang w:eastAsia="zh-TW"/>
        </w:rPr>
      </w:pPr>
      <w:r w:rsidRPr="00E430F6">
        <w:t>will/would</w:t>
      </w:r>
    </w:p>
    <w:p w:rsidR="00DD2927" w:rsidRDefault="00E430F6" w:rsidP="00182A90">
      <w:pPr>
        <w:spacing w:after="84"/>
        <w:ind w:firstLine="480"/>
        <w:rPr>
          <w:lang w:eastAsia="zh-TW"/>
        </w:rPr>
      </w:pPr>
      <w:r w:rsidRPr="00E430F6">
        <w:rPr>
          <w:rFonts w:eastAsia="宋体" w:hint="eastAsia"/>
        </w:rPr>
        <w:t>表示「愿意，决心，承诺」时，</w:t>
      </w:r>
      <w:r w:rsidRPr="00E430F6">
        <w:rPr>
          <w:rFonts w:eastAsia="宋体"/>
        </w:rPr>
        <w:t>will/would</w:t>
      </w:r>
      <w:r w:rsidRPr="00E430F6">
        <w:rPr>
          <w:rFonts w:eastAsia="宋体" w:hint="eastAsia"/>
        </w:rPr>
        <w:t>属于语气助动词。这一对语气助动词在一般用法中具有时态的差别，例如：</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will have</w:t>
      </w:r>
      <w:r w:rsidRPr="00E430F6">
        <w:rPr>
          <w:rFonts w:eastAsia="宋体"/>
        </w:rPr>
        <w:t xml:space="preserve"> my own way.</w:t>
      </w:r>
    </w:p>
    <w:p w:rsidR="00DD2927" w:rsidRDefault="00E430F6" w:rsidP="00182A90">
      <w:pPr>
        <w:pStyle w:val="Preface"/>
        <w:spacing w:after="84"/>
        <w:ind w:firstLine="480"/>
        <w:rPr>
          <w:lang w:eastAsia="zh-TW"/>
        </w:rPr>
      </w:pPr>
      <w:r w:rsidRPr="00E430F6">
        <w:rPr>
          <w:rFonts w:hint="eastAsia"/>
        </w:rPr>
        <w:t>我决定照自己的意思做。（现在时间的未来）</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said</w:t>
      </w:r>
      <w:r w:rsidRPr="00E430F6">
        <w:rPr>
          <w:rFonts w:eastAsia="宋体"/>
        </w:rPr>
        <w:t xml:space="preserve"> he </w:t>
      </w:r>
      <w:r w:rsidRPr="00E430F6">
        <w:rPr>
          <w:rFonts w:eastAsia="宋体"/>
          <w:u w:val="single"/>
        </w:rPr>
        <w:t>would have</w:t>
      </w:r>
      <w:r w:rsidRPr="00E430F6">
        <w:rPr>
          <w:rFonts w:eastAsia="宋体"/>
        </w:rPr>
        <w:t xml:space="preserve"> his own way.</w:t>
      </w:r>
    </w:p>
    <w:p w:rsidR="00DD2927" w:rsidRDefault="00E430F6" w:rsidP="00182A90">
      <w:pPr>
        <w:pStyle w:val="Preface"/>
        <w:spacing w:after="84"/>
        <w:ind w:firstLine="480"/>
        <w:rPr>
          <w:lang w:eastAsia="zh-TW"/>
        </w:rPr>
      </w:pPr>
      <w:r w:rsidRPr="00E430F6">
        <w:rPr>
          <w:rFonts w:hint="eastAsia"/>
        </w:rPr>
        <w:t>他说他决定照自己的意思做。（过去时间的未来）</w:t>
      </w:r>
    </w:p>
    <w:p w:rsidR="00DD2927" w:rsidRDefault="00E430F6" w:rsidP="00182A90">
      <w:pPr>
        <w:spacing w:after="84"/>
        <w:ind w:firstLine="480"/>
        <w:rPr>
          <w:lang w:eastAsia="zh-TW"/>
        </w:rPr>
      </w:pPr>
      <w:r w:rsidRPr="00E430F6">
        <w:rPr>
          <w:rFonts w:eastAsia="宋体" w:hint="eastAsia"/>
        </w:rPr>
        <w:t>如果是过去时间，应该采过去拼法的</w:t>
      </w:r>
      <w:r w:rsidRPr="00E430F6">
        <w:rPr>
          <w:rFonts w:eastAsia="宋体"/>
        </w:rPr>
        <w:t>would</w:t>
      </w:r>
      <w:r w:rsidRPr="00E430F6">
        <w:rPr>
          <w:rFonts w:eastAsia="宋体" w:hint="eastAsia"/>
        </w:rPr>
        <w:t>来表示。不过，</w:t>
      </w:r>
      <w:r w:rsidRPr="00E430F6">
        <w:rPr>
          <w:rFonts w:eastAsia="宋体"/>
        </w:rPr>
        <w:t>would</w:t>
      </w:r>
      <w:r w:rsidRPr="00E430F6">
        <w:rPr>
          <w:rFonts w:eastAsia="宋体" w:hint="eastAsia"/>
        </w:rPr>
        <w:t>这种拼法却也可以用在「现在时间」，例如：</w:t>
      </w:r>
    </w:p>
    <w:p w:rsidR="00785232" w:rsidRPr="00785232" w:rsidRDefault="00E430F6" w:rsidP="00182A90">
      <w:pPr>
        <w:spacing w:after="84"/>
        <w:ind w:firstLine="480"/>
        <w:rPr>
          <w:lang w:eastAsia="zh-TW"/>
        </w:rPr>
      </w:pPr>
      <w:r w:rsidRPr="00E430F6">
        <w:rPr>
          <w:rFonts w:eastAsia="宋体"/>
          <w:u w:val="single"/>
        </w:rPr>
        <w:t>Would</w:t>
      </w:r>
      <w:r w:rsidRPr="00E430F6">
        <w:rPr>
          <w:rFonts w:eastAsia="宋体"/>
        </w:rPr>
        <w:t xml:space="preserve"> you </w:t>
      </w:r>
      <w:r w:rsidRPr="00E430F6">
        <w:rPr>
          <w:rFonts w:eastAsia="宋体"/>
          <w:u w:val="single"/>
        </w:rPr>
        <w:t>like</w:t>
      </w:r>
      <w:r w:rsidRPr="00E430F6">
        <w:rPr>
          <w:rFonts w:eastAsia="宋体"/>
        </w:rPr>
        <w:t xml:space="preserve"> a cup of coffee?</w:t>
      </w:r>
    </w:p>
    <w:p w:rsidR="00DD2927" w:rsidRDefault="00E430F6" w:rsidP="00182A90">
      <w:pPr>
        <w:pStyle w:val="Preface"/>
        <w:spacing w:after="84"/>
        <w:ind w:firstLine="480"/>
        <w:rPr>
          <w:lang w:eastAsia="zh-TW"/>
        </w:rPr>
      </w:pPr>
      <w:r w:rsidRPr="00E430F6">
        <w:rPr>
          <w:rFonts w:hint="eastAsia"/>
        </w:rPr>
        <w:t>要来杯咖啡吗？</w:t>
      </w:r>
    </w:p>
    <w:p w:rsidR="00DD2927" w:rsidRDefault="00E430F6" w:rsidP="00182A90">
      <w:pPr>
        <w:spacing w:after="84"/>
        <w:ind w:firstLine="480"/>
        <w:rPr>
          <w:lang w:eastAsia="zh-TW"/>
        </w:rPr>
      </w:pPr>
      <w:r w:rsidRPr="00E430F6">
        <w:rPr>
          <w:rFonts w:eastAsia="宋体" w:hint="eastAsia"/>
        </w:rPr>
        <w:t>这时候采用</w:t>
      </w:r>
      <w:r w:rsidRPr="00E430F6">
        <w:rPr>
          <w:rFonts w:eastAsia="宋体"/>
        </w:rPr>
        <w:t>would</w:t>
      </w:r>
      <w:r w:rsidRPr="00E430F6">
        <w:rPr>
          <w:rFonts w:eastAsia="宋体" w:hint="eastAsia"/>
        </w:rPr>
        <w:t>的拼法并不是表示过去时间，而是用这种拼法很「客气」</w:t>
      </w:r>
      <w:r w:rsidRPr="00E430F6">
        <w:rPr>
          <w:rFonts w:eastAsia="宋体" w:hint="eastAsia"/>
        </w:rPr>
        <w:lastRenderedPageBreak/>
        <w:t>地询问对方的意愿，时间就是现在。</w:t>
      </w:r>
    </w:p>
    <w:p w:rsidR="00785232" w:rsidRPr="00785232" w:rsidRDefault="00E430F6" w:rsidP="00182A90">
      <w:pPr>
        <w:pStyle w:val="4"/>
        <w:spacing w:after="84"/>
        <w:rPr>
          <w:lang w:eastAsia="zh-TW"/>
        </w:rPr>
      </w:pPr>
      <w:r w:rsidRPr="00E430F6">
        <w:t>shall/should</w:t>
      </w:r>
    </w:p>
    <w:p w:rsidR="00DD2927" w:rsidRDefault="00E430F6" w:rsidP="00182A90">
      <w:pPr>
        <w:spacing w:after="84"/>
        <w:ind w:firstLine="480"/>
        <w:rPr>
          <w:lang w:eastAsia="zh-TW"/>
        </w:rPr>
      </w:pPr>
      <w:r w:rsidRPr="00E430F6">
        <w:rPr>
          <w:rFonts w:eastAsia="宋体"/>
        </w:rPr>
        <w:t>Shall</w:t>
      </w:r>
      <w:r w:rsidRPr="00E430F6">
        <w:rPr>
          <w:rFonts w:eastAsia="宋体" w:hint="eastAsia"/>
        </w:rPr>
        <w:t>这个语气助动词在现代英文中并不常用，通常只见于</w:t>
      </w:r>
      <w:r w:rsidRPr="00E430F6">
        <w:rPr>
          <w:rFonts w:eastAsia="宋体"/>
        </w:rPr>
        <w:t>shall I, shall we</w:t>
      </w:r>
      <w:r w:rsidRPr="00E430F6">
        <w:rPr>
          <w:rFonts w:eastAsia="宋体" w:hint="eastAsia"/>
        </w:rPr>
        <w:t>这种以第一人称「询问对方意愿」的讲法，例如：</w:t>
      </w:r>
    </w:p>
    <w:p w:rsidR="00785232" w:rsidRPr="00785232" w:rsidRDefault="00E430F6" w:rsidP="00182A90">
      <w:pPr>
        <w:spacing w:after="84"/>
        <w:ind w:firstLine="480"/>
        <w:rPr>
          <w:lang w:eastAsia="zh-TW"/>
        </w:rPr>
      </w:pPr>
      <w:r w:rsidRPr="00E430F6">
        <w:rPr>
          <w:rFonts w:eastAsia="宋体"/>
          <w:u w:val="single"/>
        </w:rPr>
        <w:t>Shall</w:t>
      </w:r>
      <w:r w:rsidRPr="00E430F6">
        <w:rPr>
          <w:rFonts w:eastAsia="宋体"/>
        </w:rPr>
        <w:t xml:space="preserve"> we </w:t>
      </w:r>
      <w:r w:rsidRPr="00E430F6">
        <w:rPr>
          <w:rFonts w:eastAsia="宋体"/>
          <w:u w:val="single"/>
        </w:rPr>
        <w:t>go</w:t>
      </w:r>
      <w:r w:rsidRPr="00E430F6">
        <w:rPr>
          <w:rFonts w:eastAsia="宋体"/>
        </w:rPr>
        <w:t xml:space="preserve"> now?</w:t>
      </w:r>
    </w:p>
    <w:p w:rsidR="00DD2927" w:rsidRDefault="00E430F6" w:rsidP="00182A90">
      <w:pPr>
        <w:pStyle w:val="Preface"/>
        <w:spacing w:after="84"/>
        <w:ind w:firstLine="480"/>
        <w:rPr>
          <w:lang w:eastAsia="zh-TW"/>
        </w:rPr>
      </w:pPr>
      <w:r w:rsidRPr="00E430F6">
        <w:rPr>
          <w:rFonts w:hint="eastAsia"/>
        </w:rPr>
        <w:t>你看我们是不是该动身了？</w:t>
      </w:r>
    </w:p>
    <w:p w:rsidR="00DD2927" w:rsidRDefault="00E430F6" w:rsidP="00182A90">
      <w:pPr>
        <w:spacing w:after="84"/>
        <w:ind w:firstLine="480"/>
        <w:rPr>
          <w:lang w:eastAsia="zh-TW"/>
        </w:rPr>
      </w:pPr>
      <w:r w:rsidRPr="00E430F6">
        <w:rPr>
          <w:rFonts w:eastAsia="宋体" w:hint="eastAsia"/>
        </w:rPr>
        <w:t>另外，</w:t>
      </w:r>
      <w:r w:rsidRPr="002220E2">
        <w:rPr>
          <w:rStyle w:val="af1"/>
        </w:rPr>
        <w:t>shall</w:t>
      </w:r>
      <w:r w:rsidRPr="002220E2">
        <w:rPr>
          <w:rStyle w:val="af1"/>
          <w:rFonts w:hint="eastAsia"/>
        </w:rPr>
        <w:t>也可以用相当正式的语气表达说话者强烈的决心。这种用法不仅相当正式，而且有点古老，在现代英文中很少用。</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The enemy </w:t>
      </w:r>
      <w:r w:rsidRPr="00E430F6">
        <w:rPr>
          <w:rFonts w:eastAsia="宋体"/>
          <w:u w:val="single"/>
        </w:rPr>
        <w:t>shall</w:t>
      </w:r>
      <w:r w:rsidRPr="00E430F6">
        <w:rPr>
          <w:rFonts w:eastAsia="宋体"/>
        </w:rPr>
        <w:t xml:space="preserve"> not </w:t>
      </w:r>
      <w:r w:rsidRPr="00E430F6">
        <w:rPr>
          <w:rFonts w:eastAsia="宋体"/>
          <w:u w:val="single"/>
        </w:rPr>
        <w:t>pass</w:t>
      </w:r>
      <w:r w:rsidRPr="00E430F6">
        <w:rPr>
          <w:rFonts w:eastAsia="宋体"/>
        </w:rPr>
        <w:t>!</w:t>
      </w:r>
    </w:p>
    <w:p w:rsidR="00DD2927" w:rsidRDefault="00E430F6" w:rsidP="00182A90">
      <w:pPr>
        <w:pStyle w:val="Preface"/>
        <w:spacing w:after="84"/>
        <w:ind w:firstLine="480"/>
        <w:rPr>
          <w:lang w:eastAsia="zh-TW"/>
        </w:rPr>
      </w:pPr>
      <w:r w:rsidRPr="00E430F6">
        <w:rPr>
          <w:rFonts w:hint="eastAsia"/>
        </w:rPr>
        <w:t>绝对不容敌人通过！（我绝不会让敌人通过）</w:t>
      </w:r>
    </w:p>
    <w:p w:rsidR="00DD2927" w:rsidRDefault="00E430F6" w:rsidP="00182A90">
      <w:pPr>
        <w:spacing w:after="84"/>
        <w:ind w:firstLine="480"/>
        <w:rPr>
          <w:lang w:eastAsia="zh-TW"/>
        </w:rPr>
      </w:pPr>
      <w:r w:rsidRPr="00E430F6">
        <w:rPr>
          <w:rFonts w:eastAsia="宋体" w:hint="eastAsia"/>
        </w:rPr>
        <w:t>除了上述两种情况，一般都只会用到</w:t>
      </w:r>
      <w:r w:rsidRPr="00E430F6">
        <w:rPr>
          <w:rFonts w:eastAsia="宋体"/>
        </w:rPr>
        <w:t>should</w:t>
      </w:r>
      <w:r w:rsidRPr="00E430F6">
        <w:rPr>
          <w:rFonts w:eastAsia="宋体" w:hint="eastAsia"/>
        </w:rPr>
        <w:t>，不论是现在时间还是过去时间。</w:t>
      </w:r>
      <w:r w:rsidRPr="00E430F6">
        <w:rPr>
          <w:rFonts w:eastAsia="宋体"/>
        </w:rPr>
        <w:t>Should</w:t>
      </w:r>
      <w:r w:rsidRPr="00E430F6">
        <w:rPr>
          <w:rFonts w:eastAsia="宋体" w:hint="eastAsia"/>
        </w:rPr>
        <w:t>这个语气助动词，一般用法是表示「责任，义务，不这样做不对」，例如：</w:t>
      </w:r>
    </w:p>
    <w:p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should</w:t>
      </w:r>
      <w:r w:rsidRPr="00E430F6">
        <w:rPr>
          <w:rFonts w:eastAsia="宋体"/>
        </w:rPr>
        <w:t xml:space="preserve"> always </w:t>
      </w:r>
      <w:r w:rsidRPr="00E430F6">
        <w:rPr>
          <w:rFonts w:eastAsia="宋体"/>
          <w:u w:val="single"/>
        </w:rPr>
        <w:t>be</w:t>
      </w:r>
      <w:r w:rsidRPr="00E430F6">
        <w:rPr>
          <w:rFonts w:eastAsia="宋体"/>
        </w:rPr>
        <w:t xml:space="preserve"> on time.</w:t>
      </w:r>
    </w:p>
    <w:p w:rsidR="00DD2927" w:rsidRDefault="00E430F6" w:rsidP="00182A90">
      <w:pPr>
        <w:pStyle w:val="Preface"/>
        <w:spacing w:after="84"/>
        <w:ind w:firstLine="480"/>
        <w:rPr>
          <w:lang w:eastAsia="zh-TW"/>
        </w:rPr>
      </w:pPr>
      <w:r w:rsidRPr="00E430F6">
        <w:rPr>
          <w:rFonts w:hint="eastAsia"/>
        </w:rPr>
        <w:t>我们应该一直保持准时的习惯。（现在时间）</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said</w:t>
      </w:r>
      <w:r w:rsidRPr="00E430F6">
        <w:rPr>
          <w:rFonts w:eastAsia="宋体"/>
        </w:rPr>
        <w:t xml:space="preserve"> we </w:t>
      </w:r>
      <w:r w:rsidRPr="00E430F6">
        <w:rPr>
          <w:rFonts w:eastAsia="宋体"/>
          <w:u w:val="single"/>
        </w:rPr>
        <w:t>should leave</w:t>
      </w:r>
      <w:r w:rsidRPr="00E430F6">
        <w:rPr>
          <w:rFonts w:eastAsia="宋体"/>
        </w:rPr>
        <w:t xml:space="preserve"> early, and we did.</w:t>
      </w:r>
    </w:p>
    <w:p w:rsidR="00DD2927" w:rsidRDefault="00E430F6" w:rsidP="00182A90">
      <w:pPr>
        <w:pStyle w:val="Preface"/>
        <w:spacing w:after="84"/>
        <w:ind w:firstLine="480"/>
        <w:rPr>
          <w:lang w:eastAsia="zh-TW"/>
        </w:rPr>
      </w:pPr>
      <w:r w:rsidRPr="00E430F6">
        <w:rPr>
          <w:rFonts w:hint="eastAsia"/>
        </w:rPr>
        <w:t>他说我们应该早点动身，我们也照办了。（过去时间）</w:t>
      </w:r>
    </w:p>
    <w:p w:rsidR="00785232" w:rsidRPr="00785232" w:rsidRDefault="00E430F6" w:rsidP="00182A90">
      <w:pPr>
        <w:pStyle w:val="4"/>
        <w:spacing w:after="84"/>
        <w:rPr>
          <w:lang w:eastAsia="zh-TW"/>
        </w:rPr>
      </w:pPr>
      <w:r w:rsidRPr="00E430F6">
        <w:t>can/could</w:t>
      </w:r>
    </w:p>
    <w:p w:rsidR="00DD2927" w:rsidRDefault="00E430F6" w:rsidP="00182A90">
      <w:pPr>
        <w:spacing w:after="84"/>
        <w:ind w:firstLine="480"/>
        <w:rPr>
          <w:lang w:eastAsia="zh-TW"/>
        </w:rPr>
      </w:pPr>
      <w:r w:rsidRPr="00E430F6">
        <w:rPr>
          <w:rFonts w:eastAsia="宋体" w:hint="eastAsia"/>
        </w:rPr>
        <w:t>这一对语气助动词，在一般用法中表示「有能力，有权利」。它具有现在时间与过去时间的差别，例如：</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can drink</w:t>
      </w:r>
      <w:r w:rsidRPr="00E430F6">
        <w:rPr>
          <w:rFonts w:eastAsia="宋体"/>
        </w:rPr>
        <w:t xml:space="preserve"> a dozen beers in an hour.</w:t>
      </w:r>
    </w:p>
    <w:p w:rsidR="00DD2927" w:rsidRDefault="00E430F6" w:rsidP="00182A90">
      <w:pPr>
        <w:pStyle w:val="Preface"/>
        <w:spacing w:after="84"/>
        <w:ind w:firstLine="480"/>
        <w:rPr>
          <w:lang w:eastAsia="zh-TW"/>
        </w:rPr>
      </w:pPr>
      <w:r w:rsidRPr="00E430F6">
        <w:rPr>
          <w:rFonts w:hint="eastAsia"/>
        </w:rPr>
        <w:t>我一小时可以喝得下一打啤酒。（现在时间）</w:t>
      </w:r>
    </w:p>
    <w:p w:rsidR="00785232" w:rsidRPr="00785232" w:rsidRDefault="00E430F6" w:rsidP="00182A90">
      <w:pPr>
        <w:spacing w:after="84"/>
        <w:ind w:firstLine="480"/>
        <w:rPr>
          <w:lang w:eastAsia="zh-TW"/>
        </w:rPr>
      </w:pPr>
      <w:r w:rsidRPr="00E430F6">
        <w:rPr>
          <w:rFonts w:eastAsia="宋体"/>
          <w:u w:val="single"/>
        </w:rPr>
        <w:t>Last night</w:t>
      </w:r>
      <w:r w:rsidRPr="00E430F6">
        <w:rPr>
          <w:rFonts w:eastAsia="宋体"/>
        </w:rPr>
        <w:t xml:space="preserve"> there was something wrong with my stomach, and I </w:t>
      </w:r>
      <w:r w:rsidRPr="00E430F6">
        <w:rPr>
          <w:rFonts w:eastAsia="宋体"/>
          <w:u w:val="single"/>
        </w:rPr>
        <w:t>couldn’t</w:t>
      </w:r>
      <w:r w:rsidRPr="00E430F6">
        <w:rPr>
          <w:rFonts w:eastAsia="宋体"/>
        </w:rPr>
        <w:t xml:space="preserve"> even </w:t>
      </w:r>
      <w:r w:rsidRPr="00E430F6">
        <w:rPr>
          <w:rFonts w:eastAsia="宋体"/>
          <w:u w:val="single"/>
        </w:rPr>
        <w:t>finish</w:t>
      </w:r>
      <w:r w:rsidRPr="00E430F6">
        <w:rPr>
          <w:rFonts w:eastAsia="宋体"/>
        </w:rPr>
        <w:t xml:space="preserve"> one beer.</w:t>
      </w:r>
    </w:p>
    <w:p w:rsidR="00DD2927" w:rsidRDefault="00E430F6" w:rsidP="00182A90">
      <w:pPr>
        <w:pStyle w:val="Preface"/>
        <w:spacing w:after="84"/>
        <w:ind w:firstLine="480"/>
        <w:rPr>
          <w:lang w:eastAsia="zh-TW"/>
        </w:rPr>
      </w:pPr>
      <w:r w:rsidRPr="00E430F6">
        <w:rPr>
          <w:rFonts w:hint="eastAsia"/>
        </w:rPr>
        <w:t>昨天晚上我肚子有毛病，连一瓶啤酒都喝不完。（过去时间）</w:t>
      </w:r>
    </w:p>
    <w:p w:rsidR="00785232" w:rsidRPr="00785232" w:rsidRDefault="00E430F6" w:rsidP="00182A90">
      <w:pPr>
        <w:spacing w:after="84"/>
        <w:ind w:firstLine="480"/>
        <w:rPr>
          <w:lang w:eastAsia="zh-TW"/>
        </w:rPr>
      </w:pPr>
      <w:r w:rsidRPr="00E430F6">
        <w:rPr>
          <w:rFonts w:eastAsia="宋体" w:hint="eastAsia"/>
        </w:rPr>
        <w:t>但是，</w:t>
      </w:r>
      <w:r w:rsidRPr="00E430F6">
        <w:rPr>
          <w:rFonts w:eastAsia="宋体"/>
        </w:rPr>
        <w:t>could</w:t>
      </w:r>
      <w:r w:rsidRPr="00E430F6">
        <w:rPr>
          <w:rFonts w:eastAsia="宋体" w:hint="eastAsia"/>
        </w:rPr>
        <w:t>也可以用在现在时间，例如：</w:t>
      </w:r>
    </w:p>
    <w:p w:rsidR="00785232" w:rsidRPr="00785232" w:rsidRDefault="00E430F6" w:rsidP="00182A90">
      <w:pPr>
        <w:spacing w:after="84"/>
        <w:ind w:firstLine="480"/>
        <w:rPr>
          <w:lang w:eastAsia="zh-TW"/>
        </w:rPr>
      </w:pPr>
      <w:r w:rsidRPr="00E430F6">
        <w:rPr>
          <w:rFonts w:eastAsia="宋体"/>
          <w:u w:val="single"/>
        </w:rPr>
        <w:t>Could</w:t>
      </w:r>
      <w:r w:rsidRPr="00E430F6">
        <w:rPr>
          <w:rFonts w:eastAsia="宋体"/>
        </w:rPr>
        <w:t xml:space="preserve"> you please </w:t>
      </w:r>
      <w:r w:rsidRPr="00E430F6">
        <w:rPr>
          <w:rFonts w:eastAsia="宋体"/>
          <w:u w:val="single"/>
        </w:rPr>
        <w:t>help</w:t>
      </w:r>
      <w:r w:rsidRPr="00E430F6">
        <w:rPr>
          <w:rFonts w:eastAsia="宋体"/>
        </w:rPr>
        <w:t xml:space="preserve"> me with my homework?</w:t>
      </w:r>
    </w:p>
    <w:p w:rsidR="00DD2927" w:rsidRDefault="00E430F6" w:rsidP="00182A90">
      <w:pPr>
        <w:pStyle w:val="Preface"/>
        <w:spacing w:after="84"/>
        <w:ind w:firstLine="480"/>
        <w:rPr>
          <w:lang w:eastAsia="zh-TW"/>
        </w:rPr>
      </w:pPr>
      <w:r w:rsidRPr="00E430F6">
        <w:rPr>
          <w:rFonts w:hint="eastAsia"/>
        </w:rPr>
        <w:t>能不能拜托你教我做功课？</w:t>
      </w:r>
    </w:p>
    <w:p w:rsidR="00DD2927" w:rsidRDefault="00E430F6" w:rsidP="00182A90">
      <w:pPr>
        <w:spacing w:after="84"/>
        <w:ind w:firstLine="480"/>
        <w:rPr>
          <w:lang w:eastAsia="zh-TW"/>
        </w:rPr>
      </w:pPr>
      <w:r w:rsidRPr="00E430F6">
        <w:rPr>
          <w:rFonts w:eastAsia="宋体" w:hint="eastAsia"/>
        </w:rPr>
        <w:t>时间就是现在，采用</w:t>
      </w:r>
      <w:r w:rsidRPr="00E430F6">
        <w:rPr>
          <w:rFonts w:eastAsia="宋体"/>
        </w:rPr>
        <w:t>could</w:t>
      </w:r>
      <w:r w:rsidRPr="00E430F6">
        <w:rPr>
          <w:rFonts w:eastAsia="宋体" w:hint="eastAsia"/>
        </w:rPr>
        <w:t>的拼法并非表示过去时间，而是要表现特别「客气」的语气。</w:t>
      </w:r>
    </w:p>
    <w:p w:rsidR="00785232" w:rsidRPr="00785232" w:rsidRDefault="00E430F6" w:rsidP="00182A90">
      <w:pPr>
        <w:pStyle w:val="4"/>
        <w:spacing w:after="84"/>
        <w:rPr>
          <w:lang w:eastAsia="zh-TW"/>
        </w:rPr>
      </w:pPr>
      <w:r w:rsidRPr="00E430F6">
        <w:t>may/might</w:t>
      </w:r>
    </w:p>
    <w:p w:rsidR="00DD2927" w:rsidRDefault="00E430F6" w:rsidP="00182A90">
      <w:pPr>
        <w:spacing w:after="84"/>
        <w:ind w:firstLine="480"/>
        <w:rPr>
          <w:lang w:eastAsia="zh-TW"/>
        </w:rPr>
      </w:pPr>
      <w:r w:rsidRPr="00E430F6">
        <w:rPr>
          <w:rFonts w:eastAsia="宋体" w:hint="eastAsia"/>
        </w:rPr>
        <w:t>这一对语气助动词，一般用法是用来表示「准许，许可」，有时态的差别，</w:t>
      </w:r>
      <w:r w:rsidRPr="00E430F6">
        <w:rPr>
          <w:rFonts w:eastAsia="宋体" w:hint="eastAsia"/>
        </w:rPr>
        <w:lastRenderedPageBreak/>
        <w:t>例如：</w:t>
      </w:r>
    </w:p>
    <w:p w:rsidR="00DD2927" w:rsidRDefault="00E430F6" w:rsidP="00182A90">
      <w:pPr>
        <w:pStyle w:val="Preface"/>
        <w:spacing w:after="84"/>
        <w:ind w:firstLine="480"/>
        <w:rPr>
          <w:lang w:eastAsia="zh-TW"/>
        </w:rPr>
      </w:pPr>
      <w:r w:rsidRPr="00E430F6">
        <w:t xml:space="preserve">You </w:t>
      </w:r>
      <w:r w:rsidRPr="00E430F6">
        <w:rPr>
          <w:u w:val="single"/>
        </w:rPr>
        <w:t>may go</w:t>
      </w:r>
      <w:r w:rsidRPr="00E430F6">
        <w:t xml:space="preserve"> now.</w:t>
      </w:r>
      <w:r w:rsidR="002220E2">
        <w:rPr>
          <w:rFonts w:hint="eastAsia"/>
        </w:rPr>
        <w:t xml:space="preserve"> </w:t>
      </w:r>
      <w:r w:rsidR="002220E2">
        <w:rPr>
          <w:rFonts w:hint="eastAsia"/>
        </w:rPr>
        <w:tab/>
      </w:r>
      <w:r w:rsidRPr="00E430F6">
        <w:rPr>
          <w:rFonts w:hint="eastAsia"/>
        </w:rPr>
        <w:t>你们现在可以走了。（现在时间）</w:t>
      </w:r>
    </w:p>
    <w:p w:rsidR="00DD2927" w:rsidRDefault="00E430F6" w:rsidP="00182A90">
      <w:pPr>
        <w:pStyle w:val="Preface"/>
        <w:spacing w:after="84"/>
        <w:ind w:firstLine="480"/>
        <w:rPr>
          <w:lang w:eastAsia="zh-TW"/>
        </w:rPr>
      </w:pPr>
      <w:r w:rsidRPr="00E430F6">
        <w:rPr>
          <w:rFonts w:eastAsia="宋体"/>
        </w:rPr>
        <w:t xml:space="preserve">He </w:t>
      </w:r>
      <w:r w:rsidRPr="00E430F6">
        <w:rPr>
          <w:rFonts w:eastAsia="宋体"/>
          <w:u w:val="single"/>
        </w:rPr>
        <w:t>said</w:t>
      </w:r>
      <w:r w:rsidRPr="00E430F6">
        <w:rPr>
          <w:rFonts w:eastAsia="宋体"/>
        </w:rPr>
        <w:t xml:space="preserve"> we </w:t>
      </w:r>
      <w:r w:rsidRPr="00E430F6">
        <w:rPr>
          <w:rFonts w:eastAsia="宋体"/>
          <w:u w:val="single"/>
        </w:rPr>
        <w:t>might go</w:t>
      </w:r>
      <w:r w:rsidRPr="00E430F6">
        <w:rPr>
          <w:rFonts w:eastAsia="宋体"/>
        </w:rPr>
        <w:t>.</w:t>
      </w:r>
      <w:r w:rsidR="002220E2">
        <w:rPr>
          <w:rFonts w:eastAsia="宋体" w:hint="eastAsia"/>
        </w:rPr>
        <w:t xml:space="preserve">  </w:t>
      </w:r>
      <w:r w:rsidR="002220E2">
        <w:rPr>
          <w:rFonts w:eastAsia="宋体" w:hint="eastAsia"/>
        </w:rPr>
        <w:tab/>
      </w:r>
      <w:r w:rsidRPr="00E430F6">
        <w:rPr>
          <w:rFonts w:hint="eastAsia"/>
        </w:rPr>
        <w:t>他说我们可以走了。（过去时间）</w:t>
      </w:r>
    </w:p>
    <w:p w:rsidR="00DD2927" w:rsidRDefault="00E430F6" w:rsidP="00182A90">
      <w:pPr>
        <w:spacing w:after="84"/>
        <w:ind w:firstLine="480"/>
        <w:rPr>
          <w:lang w:eastAsia="zh-TW"/>
        </w:rPr>
      </w:pPr>
      <w:r w:rsidRPr="00E430F6">
        <w:rPr>
          <w:rFonts w:eastAsia="宋体" w:hint="eastAsia"/>
        </w:rPr>
        <w:t>但是，</w:t>
      </w:r>
      <w:r w:rsidRPr="00E430F6">
        <w:rPr>
          <w:rFonts w:eastAsia="宋体"/>
        </w:rPr>
        <w:t>might</w:t>
      </w:r>
      <w:r w:rsidRPr="00E430F6">
        <w:rPr>
          <w:rFonts w:eastAsia="宋体" w:hint="eastAsia"/>
        </w:rPr>
        <w:t>仍然可以用在现在时间，例如：</w:t>
      </w:r>
    </w:p>
    <w:p w:rsidR="00785232" w:rsidRPr="00785232" w:rsidRDefault="00E430F6" w:rsidP="00182A90">
      <w:pPr>
        <w:spacing w:after="84"/>
        <w:ind w:firstLine="480"/>
        <w:rPr>
          <w:lang w:eastAsia="zh-TW"/>
        </w:rPr>
      </w:pPr>
      <w:r w:rsidRPr="00E430F6">
        <w:rPr>
          <w:rFonts w:eastAsia="宋体"/>
          <w:u w:val="single"/>
        </w:rPr>
        <w:t>Might</w:t>
      </w:r>
      <w:r w:rsidRPr="00E430F6">
        <w:rPr>
          <w:rFonts w:eastAsia="宋体"/>
        </w:rPr>
        <w:t xml:space="preserve"> I </w:t>
      </w:r>
      <w:r w:rsidRPr="00E430F6">
        <w:rPr>
          <w:rFonts w:eastAsia="宋体"/>
          <w:u w:val="single"/>
        </w:rPr>
        <w:t>ask</w:t>
      </w:r>
      <w:r w:rsidRPr="00E430F6">
        <w:rPr>
          <w:rFonts w:eastAsia="宋体"/>
        </w:rPr>
        <w:t xml:space="preserve"> a big favor of you?</w:t>
      </w:r>
    </w:p>
    <w:p w:rsidR="00DD2927" w:rsidRDefault="00E430F6" w:rsidP="00182A90">
      <w:pPr>
        <w:pStyle w:val="Preface"/>
        <w:spacing w:after="84"/>
        <w:ind w:firstLine="480"/>
        <w:rPr>
          <w:lang w:eastAsia="zh-TW"/>
        </w:rPr>
      </w:pPr>
      <w:r w:rsidRPr="00E430F6">
        <w:rPr>
          <w:rFonts w:hint="eastAsia"/>
        </w:rPr>
        <w:t>不知道可不可以请您帮个大忙？</w:t>
      </w:r>
    </w:p>
    <w:p w:rsidR="00DD2927" w:rsidRDefault="00E430F6" w:rsidP="00182A90">
      <w:pPr>
        <w:spacing w:after="84"/>
        <w:ind w:firstLine="480"/>
        <w:rPr>
          <w:lang w:eastAsia="zh-TW"/>
        </w:rPr>
      </w:pPr>
      <w:r w:rsidRPr="00E430F6">
        <w:rPr>
          <w:rFonts w:eastAsia="宋体" w:hint="eastAsia"/>
        </w:rPr>
        <w:t>时间就是现在，</w:t>
      </w:r>
      <w:r w:rsidRPr="00C64961">
        <w:rPr>
          <w:rStyle w:val="af1"/>
          <w:rFonts w:hint="eastAsia"/>
        </w:rPr>
        <w:t>选择用</w:t>
      </w:r>
      <w:r w:rsidRPr="00C64961">
        <w:rPr>
          <w:rStyle w:val="af1"/>
        </w:rPr>
        <w:t>might</w:t>
      </w:r>
      <w:r w:rsidRPr="00C64961">
        <w:rPr>
          <w:rStyle w:val="af1"/>
          <w:rFonts w:hint="eastAsia"/>
        </w:rPr>
        <w:t>的拼法并不表示过去，而是语气上特别的「客气」。</w:t>
      </w:r>
    </w:p>
    <w:p w:rsidR="00DD2927" w:rsidRDefault="00E430F6" w:rsidP="00982549">
      <w:pPr>
        <w:pStyle w:val="3"/>
        <w:spacing w:before="126" w:after="126"/>
        <w:rPr>
          <w:lang w:eastAsia="zh-TW"/>
        </w:rPr>
      </w:pPr>
      <w:bookmarkStart w:id="74" w:name="_Toc363483901"/>
      <w:r w:rsidRPr="00E430F6">
        <w:rPr>
          <w:rFonts w:hint="eastAsia"/>
        </w:rPr>
        <w:t>一般用法的过去拼法配合完成式</w:t>
      </w:r>
      <w:bookmarkEnd w:id="74"/>
    </w:p>
    <w:p w:rsidR="00DD2927" w:rsidRDefault="00E430F6" w:rsidP="00182A90">
      <w:pPr>
        <w:spacing w:after="84"/>
        <w:ind w:firstLine="480"/>
        <w:rPr>
          <w:lang w:eastAsia="zh-TW"/>
        </w:rPr>
      </w:pPr>
      <w:r w:rsidRPr="00E430F6">
        <w:rPr>
          <w:rFonts w:eastAsia="宋体" w:hint="eastAsia"/>
        </w:rPr>
        <w:t>在主要语气助动词中，作「过去」拼法的有</w:t>
      </w:r>
      <w:r w:rsidRPr="00E430F6">
        <w:rPr>
          <w:rFonts w:eastAsia="宋体"/>
        </w:rPr>
        <w:t>would, should, could, might</w:t>
      </w:r>
      <w:r w:rsidRPr="00E430F6">
        <w:rPr>
          <w:rFonts w:eastAsia="宋体" w:hint="eastAsia"/>
        </w:rPr>
        <w:t>这四个。如果这四个语气助动词后面配合动词完成式（</w:t>
      </w:r>
      <w:r w:rsidRPr="00E430F6">
        <w:rPr>
          <w:rFonts w:eastAsia="宋体"/>
        </w:rPr>
        <w:t>have Ven</w:t>
      </w:r>
      <w:r w:rsidRPr="00E430F6">
        <w:rPr>
          <w:rFonts w:eastAsia="宋体" w:hint="eastAsia"/>
        </w:rPr>
        <w:t>），通常表示：一、相对过去的时间；二、非事实语气。例如：</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would have left</w:t>
      </w:r>
      <w:r w:rsidRPr="00E430F6">
        <w:rPr>
          <w:rFonts w:eastAsia="宋体"/>
        </w:rPr>
        <w:t xml:space="preserve"> the country if I had known what was going to happen.</w:t>
      </w:r>
    </w:p>
    <w:p w:rsidR="00DD2927" w:rsidRDefault="00E430F6" w:rsidP="00182A90">
      <w:pPr>
        <w:pStyle w:val="Preface"/>
        <w:spacing w:after="84"/>
        <w:ind w:firstLine="480"/>
        <w:rPr>
          <w:lang w:eastAsia="zh-TW"/>
        </w:rPr>
      </w:pPr>
      <w:r w:rsidRPr="00E430F6">
        <w:rPr>
          <w:rFonts w:hint="eastAsia"/>
        </w:rPr>
        <w:t>如果早知道会出什么事，我早就避出国了。</w:t>
      </w:r>
    </w:p>
    <w:p w:rsidR="00DD2927" w:rsidRPr="0064126A" w:rsidRDefault="00E430F6" w:rsidP="00182A90">
      <w:pPr>
        <w:spacing w:after="84"/>
        <w:ind w:firstLine="480"/>
        <w:rPr>
          <w:rStyle w:val="af1"/>
        </w:rPr>
      </w:pPr>
      <w:r w:rsidRPr="0064126A">
        <w:rPr>
          <w:rStyle w:val="af1"/>
          <w:rFonts w:hint="eastAsia"/>
        </w:rPr>
        <w:t>以过去拼法的</w:t>
      </w:r>
      <w:r w:rsidRPr="0064126A">
        <w:rPr>
          <w:rStyle w:val="af1"/>
        </w:rPr>
        <w:t>would</w:t>
      </w:r>
      <w:r w:rsidRPr="0064126A">
        <w:rPr>
          <w:rStyle w:val="af1"/>
          <w:rFonts w:hint="eastAsia"/>
        </w:rPr>
        <w:t>配合完成式</w:t>
      </w:r>
      <w:r w:rsidRPr="0064126A">
        <w:rPr>
          <w:rStyle w:val="af1"/>
        </w:rPr>
        <w:t>have left</w:t>
      </w:r>
      <w:r w:rsidRPr="0064126A">
        <w:rPr>
          <w:rStyle w:val="af1"/>
          <w:rFonts w:hint="eastAsia"/>
        </w:rPr>
        <w:t>，表示这是「从前」的事，而且「事实上并没有离开」。</w:t>
      </w:r>
    </w:p>
    <w:p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should have attended</w:t>
      </w:r>
      <w:r w:rsidRPr="00E430F6">
        <w:rPr>
          <w:rFonts w:eastAsia="宋体"/>
        </w:rPr>
        <w:t xml:space="preserve"> the meeting last week; why didn’t you?</w:t>
      </w:r>
    </w:p>
    <w:p w:rsidR="00DD2927" w:rsidRDefault="00E430F6" w:rsidP="00182A90">
      <w:pPr>
        <w:pStyle w:val="Preface"/>
        <w:spacing w:after="84"/>
        <w:ind w:firstLine="480"/>
        <w:rPr>
          <w:lang w:eastAsia="zh-TW"/>
        </w:rPr>
      </w:pPr>
      <w:r w:rsidRPr="00E430F6">
        <w:rPr>
          <w:rFonts w:hint="eastAsia"/>
        </w:rPr>
        <w:t>你上个礼拜应该参加会议才对，为什么没去？</w:t>
      </w:r>
    </w:p>
    <w:p w:rsidR="00DD2927" w:rsidRDefault="00E430F6" w:rsidP="00182A90">
      <w:pPr>
        <w:spacing w:after="84"/>
        <w:ind w:firstLine="480"/>
        <w:rPr>
          <w:lang w:eastAsia="zh-TW"/>
        </w:rPr>
      </w:pPr>
      <w:r w:rsidRPr="00E430F6">
        <w:rPr>
          <w:rFonts w:eastAsia="宋体" w:hint="eastAsia"/>
        </w:rPr>
        <w:t>过去拼法的</w:t>
      </w:r>
      <w:r w:rsidRPr="00E430F6">
        <w:rPr>
          <w:rFonts w:eastAsia="宋体"/>
        </w:rPr>
        <w:t>should</w:t>
      </w:r>
      <w:r w:rsidRPr="00E430F6">
        <w:rPr>
          <w:rFonts w:eastAsia="宋体" w:hint="eastAsia"/>
        </w:rPr>
        <w:t>配合完成式</w:t>
      </w:r>
      <w:r w:rsidRPr="00E430F6">
        <w:rPr>
          <w:rFonts w:eastAsia="宋体"/>
        </w:rPr>
        <w:t>have attended</w:t>
      </w:r>
      <w:r w:rsidRPr="00E430F6">
        <w:rPr>
          <w:rFonts w:eastAsia="宋体" w:hint="eastAsia"/>
        </w:rPr>
        <w:t>，除了表示这是「从前」的事，还表示「事实上并没有参加」。</w:t>
      </w:r>
    </w:p>
    <w:p w:rsidR="00785232" w:rsidRPr="00785232" w:rsidRDefault="00E430F6" w:rsidP="00182A90">
      <w:pPr>
        <w:spacing w:after="84"/>
        <w:ind w:firstLine="480"/>
        <w:rPr>
          <w:lang w:eastAsia="zh-TW"/>
        </w:rPr>
      </w:pPr>
      <w:r w:rsidRPr="00E430F6">
        <w:rPr>
          <w:rFonts w:eastAsia="宋体"/>
        </w:rPr>
        <w:t xml:space="preserve">With a little help, I </w:t>
      </w:r>
      <w:r w:rsidRPr="00E430F6">
        <w:rPr>
          <w:rFonts w:eastAsia="宋体"/>
          <w:u w:val="single"/>
        </w:rPr>
        <w:t>could have finished</w:t>
      </w:r>
      <w:r w:rsidRPr="00E430F6">
        <w:rPr>
          <w:rFonts w:eastAsia="宋体"/>
        </w:rPr>
        <w:t xml:space="preserve"> a lot sooner.</w:t>
      </w:r>
    </w:p>
    <w:p w:rsidR="00DD2927" w:rsidRDefault="00E430F6" w:rsidP="00182A90">
      <w:pPr>
        <w:pStyle w:val="Preface"/>
        <w:spacing w:after="84"/>
        <w:ind w:firstLine="480"/>
        <w:rPr>
          <w:lang w:eastAsia="zh-TW"/>
        </w:rPr>
      </w:pPr>
      <w:r w:rsidRPr="00E430F6">
        <w:rPr>
          <w:rFonts w:hint="eastAsia"/>
        </w:rPr>
        <w:t>如果获得一点点帮助，我本来可以早得多就做完的。</w:t>
      </w:r>
    </w:p>
    <w:p w:rsidR="00DD2927" w:rsidRDefault="00E430F6" w:rsidP="00182A90">
      <w:pPr>
        <w:spacing w:after="84"/>
        <w:ind w:firstLine="480"/>
        <w:rPr>
          <w:lang w:eastAsia="zh-TW"/>
        </w:rPr>
      </w:pPr>
      <w:r w:rsidRPr="00E430F6">
        <w:rPr>
          <w:rFonts w:eastAsia="宋体" w:hint="eastAsia"/>
        </w:rPr>
        <w:t>过去拼法的</w:t>
      </w:r>
      <w:r w:rsidRPr="00E430F6">
        <w:rPr>
          <w:rFonts w:eastAsia="宋体"/>
        </w:rPr>
        <w:t>could</w:t>
      </w:r>
      <w:r w:rsidRPr="00E430F6">
        <w:rPr>
          <w:rFonts w:eastAsia="宋体" w:hint="eastAsia"/>
        </w:rPr>
        <w:t>配合完成式</w:t>
      </w:r>
      <w:r w:rsidRPr="00E430F6">
        <w:rPr>
          <w:rFonts w:eastAsia="宋体"/>
        </w:rPr>
        <w:t>have finished</w:t>
      </w:r>
      <w:r w:rsidRPr="00E430F6">
        <w:rPr>
          <w:rFonts w:eastAsia="宋体" w:hint="eastAsia"/>
        </w:rPr>
        <w:t>，表示这是「从前」的事，而且「事实上并没有能够早做完」。</w:t>
      </w:r>
    </w:p>
    <w:p w:rsidR="00785232" w:rsidRPr="00785232" w:rsidRDefault="00E430F6" w:rsidP="00182A90">
      <w:pPr>
        <w:spacing w:after="84"/>
        <w:ind w:firstLine="480"/>
        <w:rPr>
          <w:lang w:eastAsia="zh-TW"/>
        </w:rPr>
      </w:pPr>
      <w:r w:rsidRPr="00E430F6">
        <w:rPr>
          <w:rFonts w:eastAsia="宋体"/>
        </w:rPr>
        <w:t xml:space="preserve">Under a more reasonable boss, I </w:t>
      </w:r>
      <w:r w:rsidRPr="00E430F6">
        <w:rPr>
          <w:rFonts w:eastAsia="宋体"/>
          <w:u w:val="single"/>
        </w:rPr>
        <w:t>might have done</w:t>
      </w:r>
      <w:r w:rsidRPr="00E430F6">
        <w:rPr>
          <w:rFonts w:eastAsia="宋体"/>
        </w:rPr>
        <w:t xml:space="preserve"> a much better job.</w:t>
      </w:r>
    </w:p>
    <w:p w:rsidR="00DD2927" w:rsidRDefault="00E430F6" w:rsidP="00182A90">
      <w:pPr>
        <w:pStyle w:val="Preface"/>
        <w:spacing w:after="84"/>
        <w:ind w:firstLine="480"/>
        <w:rPr>
          <w:lang w:eastAsia="zh-TW"/>
        </w:rPr>
      </w:pPr>
      <w:r w:rsidRPr="00E430F6">
        <w:rPr>
          <w:rFonts w:hint="eastAsia"/>
        </w:rPr>
        <w:t>换一个比较讲理的老板的话，我本来可以表现得好得多的。</w:t>
      </w:r>
    </w:p>
    <w:p w:rsidR="00DD2927" w:rsidRDefault="00E430F6" w:rsidP="00182A90">
      <w:pPr>
        <w:spacing w:after="84"/>
        <w:ind w:firstLine="480"/>
        <w:rPr>
          <w:lang w:eastAsia="zh-TW"/>
        </w:rPr>
      </w:pPr>
      <w:r w:rsidRPr="00E430F6">
        <w:rPr>
          <w:rFonts w:eastAsia="宋体" w:hint="eastAsia"/>
        </w:rPr>
        <w:t>过去拼法的</w:t>
      </w:r>
      <w:r w:rsidRPr="00E430F6">
        <w:rPr>
          <w:rFonts w:eastAsia="宋体"/>
        </w:rPr>
        <w:t>might</w:t>
      </w:r>
      <w:r w:rsidRPr="00E430F6">
        <w:rPr>
          <w:rFonts w:eastAsia="宋体" w:hint="eastAsia"/>
        </w:rPr>
        <w:t>配合完成式</w:t>
      </w:r>
      <w:r w:rsidRPr="00E430F6">
        <w:rPr>
          <w:rFonts w:eastAsia="宋体"/>
        </w:rPr>
        <w:t>have done</w:t>
      </w:r>
      <w:r w:rsidRPr="00E430F6">
        <w:rPr>
          <w:rFonts w:eastAsia="宋体" w:hint="eastAsia"/>
        </w:rPr>
        <w:t>，表示这是「从前」的事，而且「事实上表现并不好」。</w:t>
      </w:r>
    </w:p>
    <w:p w:rsidR="00DD2927" w:rsidRDefault="00E430F6" w:rsidP="00982549">
      <w:pPr>
        <w:pStyle w:val="3"/>
        <w:spacing w:before="126" w:after="126"/>
        <w:rPr>
          <w:lang w:eastAsia="zh-TW"/>
        </w:rPr>
      </w:pPr>
      <w:bookmarkStart w:id="75" w:name="_Toc363483902"/>
      <w:r w:rsidRPr="00E430F6">
        <w:rPr>
          <w:rFonts w:hint="eastAsia"/>
        </w:rPr>
        <w:t>主要语气助动词的猜测用法</w:t>
      </w:r>
      <w:bookmarkEnd w:id="75"/>
    </w:p>
    <w:p w:rsidR="00DD2927" w:rsidRPr="0012503E" w:rsidRDefault="00E430F6" w:rsidP="00182A90">
      <w:pPr>
        <w:spacing w:after="84"/>
        <w:ind w:firstLine="480"/>
        <w:rPr>
          <w:rStyle w:val="af1"/>
        </w:rPr>
      </w:pPr>
      <w:r w:rsidRPr="00E430F6">
        <w:rPr>
          <w:rFonts w:eastAsia="宋体" w:hint="eastAsia"/>
        </w:rPr>
        <w:t>除了上述的一般用法，这些主要语气助动词也都可以用于「猜测」。用于猜测时，</w:t>
      </w:r>
      <w:r w:rsidRPr="00E430F6">
        <w:rPr>
          <w:rFonts w:eastAsia="宋体"/>
        </w:rPr>
        <w:t>will/would, can/could, may/might</w:t>
      </w:r>
      <w:r w:rsidRPr="00E430F6">
        <w:rPr>
          <w:rFonts w:eastAsia="宋体" w:hint="eastAsia"/>
        </w:rPr>
        <w:t>这三对已经完全没有表达「时态」的功能、只用来表现「语气」的轻重：</w:t>
      </w:r>
      <w:r w:rsidRPr="0012503E">
        <w:rPr>
          <w:rStyle w:val="af1"/>
        </w:rPr>
        <w:t>will, can, may</w:t>
      </w:r>
      <w:r w:rsidRPr="0012503E">
        <w:rPr>
          <w:rStyle w:val="af1"/>
          <w:rFonts w:hint="eastAsia"/>
        </w:rPr>
        <w:t>用于相对比较「有把握」的猜测，</w:t>
      </w:r>
      <w:r w:rsidRPr="0012503E">
        <w:rPr>
          <w:rStyle w:val="af1"/>
        </w:rPr>
        <w:t>would, could, might</w:t>
      </w:r>
      <w:r w:rsidRPr="0012503E">
        <w:rPr>
          <w:rStyle w:val="af1"/>
          <w:rFonts w:hint="eastAsia"/>
        </w:rPr>
        <w:t>则是比较「没把握」的猜测。</w:t>
      </w:r>
    </w:p>
    <w:p w:rsidR="00DD2927" w:rsidRDefault="00E430F6" w:rsidP="00182A90">
      <w:pPr>
        <w:spacing w:after="84"/>
        <w:ind w:firstLine="480"/>
        <w:rPr>
          <w:lang w:eastAsia="zh-TW"/>
        </w:rPr>
      </w:pPr>
      <w:r w:rsidRPr="00E430F6">
        <w:rPr>
          <w:rFonts w:eastAsia="宋体" w:hint="eastAsia"/>
        </w:rPr>
        <w:lastRenderedPageBreak/>
        <w:t>而且，所有的主要语气助动词，不论现在拼法还是过去拼法，只要配合完成式动词（</w:t>
      </w:r>
      <w:r w:rsidRPr="00E430F6">
        <w:rPr>
          <w:rFonts w:eastAsia="宋体"/>
        </w:rPr>
        <w:t>have Ven</w:t>
      </w:r>
      <w:r w:rsidRPr="00E430F6">
        <w:rPr>
          <w:rFonts w:eastAsia="宋体" w:hint="eastAsia"/>
        </w:rPr>
        <w:t>）使用，意思就是「猜测过去的事情」。以下按照语气轻重的顺序逐一介绍，从「最有把握」的</w:t>
      </w:r>
      <w:r w:rsidRPr="00E430F6">
        <w:rPr>
          <w:rFonts w:eastAsia="宋体"/>
        </w:rPr>
        <w:t>must</w:t>
      </w:r>
      <w:r w:rsidRPr="00E430F6">
        <w:rPr>
          <w:rFonts w:eastAsia="宋体" w:hint="eastAsia"/>
        </w:rPr>
        <w:t>到「最无把握」的</w:t>
      </w:r>
      <w:r w:rsidRPr="00E430F6">
        <w:rPr>
          <w:rFonts w:eastAsia="宋体"/>
        </w:rPr>
        <w:t>might</w:t>
      </w:r>
      <w:r w:rsidRPr="00E430F6">
        <w:rPr>
          <w:rFonts w:eastAsia="宋体" w:hint="eastAsia"/>
        </w:rPr>
        <w:t>。</w:t>
      </w:r>
    </w:p>
    <w:p w:rsidR="00785232" w:rsidRPr="00785232" w:rsidRDefault="00E430F6" w:rsidP="00182A90">
      <w:pPr>
        <w:pStyle w:val="4"/>
        <w:spacing w:after="84"/>
        <w:rPr>
          <w:lang w:eastAsia="zh-TW"/>
        </w:rPr>
      </w:pPr>
      <w:r w:rsidRPr="00E430F6">
        <w:t>must</w:t>
      </w:r>
    </w:p>
    <w:p w:rsidR="00785232" w:rsidRPr="00785232" w:rsidRDefault="00E430F6" w:rsidP="00182A90">
      <w:pPr>
        <w:spacing w:after="84"/>
        <w:ind w:firstLine="480"/>
        <w:rPr>
          <w:lang w:eastAsia="zh-TW"/>
        </w:rPr>
      </w:pPr>
      <w:r w:rsidRPr="00E430F6">
        <w:rPr>
          <w:rFonts w:eastAsia="宋体"/>
        </w:rPr>
        <w:t xml:space="preserve">Listen! It </w:t>
      </w:r>
      <w:r w:rsidRPr="00E430F6">
        <w:rPr>
          <w:rFonts w:eastAsia="宋体"/>
          <w:u w:val="single"/>
        </w:rPr>
        <w:t>must be</w:t>
      </w:r>
      <w:r w:rsidRPr="00E430F6">
        <w:rPr>
          <w:rFonts w:eastAsia="宋体"/>
        </w:rPr>
        <w:t xml:space="preserve"> raining hard outside.</w:t>
      </w:r>
    </w:p>
    <w:p w:rsidR="00DD2927" w:rsidRDefault="00E430F6" w:rsidP="00182A90">
      <w:pPr>
        <w:pStyle w:val="Preface"/>
        <w:spacing w:after="84"/>
        <w:ind w:firstLine="480"/>
        <w:rPr>
          <w:lang w:eastAsia="zh-TW"/>
        </w:rPr>
      </w:pPr>
      <w:r w:rsidRPr="00E430F6">
        <w:rPr>
          <w:rFonts w:hint="eastAsia"/>
        </w:rPr>
        <w:t>你听，外头一定在下大雨。（猜现在）</w:t>
      </w:r>
    </w:p>
    <w:p w:rsidR="00785232" w:rsidRPr="00785232" w:rsidRDefault="00E430F6" w:rsidP="00182A90">
      <w:pPr>
        <w:spacing w:after="84"/>
        <w:ind w:firstLine="480"/>
        <w:rPr>
          <w:lang w:eastAsia="zh-TW"/>
        </w:rPr>
      </w:pPr>
      <w:r w:rsidRPr="00E430F6">
        <w:rPr>
          <w:rFonts w:eastAsia="宋体"/>
        </w:rPr>
        <w:t xml:space="preserve">It </w:t>
      </w:r>
      <w:r w:rsidRPr="00E430F6">
        <w:rPr>
          <w:rFonts w:eastAsia="宋体"/>
          <w:u w:val="single"/>
        </w:rPr>
        <w:t>must have rained</w:t>
      </w:r>
      <w:r w:rsidRPr="00E430F6">
        <w:rPr>
          <w:rFonts w:eastAsia="宋体"/>
        </w:rPr>
        <w:t xml:space="preserve"> last night—the ground is still wet.</w:t>
      </w:r>
    </w:p>
    <w:p w:rsidR="00DD2927" w:rsidRDefault="00E430F6" w:rsidP="00182A90">
      <w:pPr>
        <w:pStyle w:val="Preface"/>
        <w:spacing w:after="84"/>
        <w:ind w:firstLine="480"/>
        <w:rPr>
          <w:lang w:eastAsia="zh-TW"/>
        </w:rPr>
      </w:pPr>
      <w:r w:rsidRPr="00E430F6">
        <w:rPr>
          <w:rFonts w:hint="eastAsia"/>
        </w:rPr>
        <w:t>昨天晚上一定下过雨了——地上还是湿的。（猜过去）</w:t>
      </w:r>
    </w:p>
    <w:p w:rsidR="00785232" w:rsidRPr="00785232" w:rsidRDefault="00E430F6" w:rsidP="00182A90">
      <w:pPr>
        <w:pStyle w:val="4"/>
        <w:spacing w:after="84"/>
        <w:rPr>
          <w:lang w:eastAsia="zh-TW"/>
        </w:rPr>
      </w:pPr>
      <w:r w:rsidRPr="00E430F6">
        <w:t>will</w:t>
      </w:r>
    </w:p>
    <w:p w:rsidR="00785232" w:rsidRPr="00785232" w:rsidRDefault="00E430F6" w:rsidP="00182A90">
      <w:pPr>
        <w:spacing w:after="84"/>
        <w:ind w:firstLine="480"/>
        <w:rPr>
          <w:lang w:eastAsia="zh-TW"/>
        </w:rPr>
      </w:pPr>
      <w:r w:rsidRPr="00E430F6">
        <w:rPr>
          <w:rFonts w:eastAsia="宋体"/>
        </w:rPr>
        <w:t xml:space="preserve">That </w:t>
      </w:r>
      <w:r w:rsidRPr="00E430F6">
        <w:rPr>
          <w:rFonts w:eastAsia="宋体"/>
          <w:u w:val="single"/>
        </w:rPr>
        <w:t>will be</w:t>
      </w:r>
      <w:r w:rsidRPr="00E430F6">
        <w:rPr>
          <w:rFonts w:eastAsia="宋体"/>
        </w:rPr>
        <w:t xml:space="preserve"> George at the door, I expect.</w:t>
      </w:r>
    </w:p>
    <w:p w:rsidR="00DD2927" w:rsidRDefault="00E430F6" w:rsidP="00182A90">
      <w:pPr>
        <w:pStyle w:val="Preface"/>
        <w:spacing w:after="84"/>
        <w:ind w:firstLine="480"/>
        <w:rPr>
          <w:lang w:eastAsia="zh-TW"/>
        </w:rPr>
      </w:pPr>
      <w:r w:rsidRPr="00E430F6">
        <w:rPr>
          <w:rFonts w:hint="eastAsia"/>
        </w:rPr>
        <w:t>我看在门口的一定是乔治。（猜现在）</w:t>
      </w:r>
    </w:p>
    <w:p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will all have heard</w:t>
      </w:r>
      <w:r w:rsidRPr="00E430F6">
        <w:rPr>
          <w:rFonts w:eastAsia="宋体"/>
        </w:rPr>
        <w:t xml:space="preserve"> the news last night.</w:t>
      </w:r>
    </w:p>
    <w:p w:rsidR="00DD2927" w:rsidRDefault="00E430F6" w:rsidP="00182A90">
      <w:pPr>
        <w:pStyle w:val="Preface"/>
        <w:spacing w:after="84"/>
        <w:ind w:firstLine="480"/>
        <w:rPr>
          <w:lang w:eastAsia="zh-TW"/>
        </w:rPr>
      </w:pPr>
      <w:r w:rsidRPr="00E430F6">
        <w:rPr>
          <w:rFonts w:hint="eastAsia"/>
        </w:rPr>
        <w:t>你们昨天晚上一定都听到消息了。（猜过去）</w:t>
      </w:r>
    </w:p>
    <w:p w:rsidR="00785232" w:rsidRPr="00785232" w:rsidRDefault="00E430F6" w:rsidP="00182A90">
      <w:pPr>
        <w:pStyle w:val="4"/>
        <w:spacing w:after="84"/>
        <w:rPr>
          <w:lang w:eastAsia="zh-TW"/>
        </w:rPr>
      </w:pPr>
      <w:r w:rsidRPr="00E430F6">
        <w:t>would</w:t>
      </w:r>
    </w:p>
    <w:p w:rsidR="00785232" w:rsidRPr="00785232" w:rsidRDefault="00E430F6" w:rsidP="00182A90">
      <w:pPr>
        <w:spacing w:after="84"/>
        <w:ind w:firstLine="480"/>
        <w:rPr>
          <w:lang w:eastAsia="zh-TW"/>
        </w:rPr>
      </w:pPr>
      <w:r w:rsidRPr="00E430F6">
        <w:rPr>
          <w:rFonts w:eastAsia="宋体"/>
        </w:rPr>
        <w:t xml:space="preserve">This seat </w:t>
      </w:r>
      <w:r w:rsidRPr="00E430F6">
        <w:rPr>
          <w:rFonts w:eastAsia="宋体"/>
          <w:u w:val="single"/>
        </w:rPr>
        <w:t>would be</w:t>
      </w:r>
      <w:r w:rsidRPr="00E430F6">
        <w:rPr>
          <w:rFonts w:eastAsia="宋体"/>
        </w:rPr>
        <w:t xml:space="preserve"> mine, right?</w:t>
      </w:r>
      <w:r w:rsidRPr="00E430F6">
        <w:rPr>
          <w:rFonts w:eastAsia="宋体" w:hint="eastAsia"/>
        </w:rPr>
        <w:t>（猜现在）</w:t>
      </w:r>
    </w:p>
    <w:p w:rsidR="00DD2927" w:rsidRDefault="00E430F6" w:rsidP="00182A90">
      <w:pPr>
        <w:pStyle w:val="Preface"/>
        <w:spacing w:after="84"/>
        <w:ind w:firstLine="480"/>
        <w:rPr>
          <w:lang w:eastAsia="zh-TW"/>
        </w:rPr>
      </w:pPr>
      <w:r w:rsidRPr="00E430F6">
        <w:rPr>
          <w:rFonts w:hint="eastAsia"/>
        </w:rPr>
        <w:t>这个位子应该是我的吧，是吗？</w:t>
      </w:r>
    </w:p>
    <w:p w:rsidR="00785232" w:rsidRPr="00785232" w:rsidRDefault="00E430F6" w:rsidP="00182A90">
      <w:pPr>
        <w:spacing w:after="84"/>
        <w:ind w:firstLine="480"/>
        <w:rPr>
          <w:lang w:eastAsia="zh-TW"/>
        </w:rPr>
      </w:pPr>
      <w:r w:rsidRPr="00E430F6">
        <w:rPr>
          <w:rFonts w:eastAsia="宋体"/>
        </w:rPr>
        <w:t xml:space="preserve">That </w:t>
      </w:r>
      <w:r w:rsidRPr="00E430F6">
        <w:rPr>
          <w:rFonts w:eastAsia="宋体"/>
          <w:u w:val="single"/>
        </w:rPr>
        <w:t>would have been</w:t>
      </w:r>
      <w:r w:rsidRPr="00E430F6">
        <w:rPr>
          <w:rFonts w:eastAsia="宋体"/>
        </w:rPr>
        <w:t xml:space="preserve"> the mailman just now; I found some new mail in the box.</w:t>
      </w:r>
    </w:p>
    <w:p w:rsidR="00DD2927" w:rsidRDefault="00E430F6" w:rsidP="00182A90">
      <w:pPr>
        <w:pStyle w:val="Preface"/>
        <w:spacing w:after="84"/>
        <w:ind w:firstLine="480"/>
        <w:rPr>
          <w:lang w:eastAsia="zh-TW"/>
        </w:rPr>
      </w:pPr>
      <w:r w:rsidRPr="00E430F6">
        <w:rPr>
          <w:rFonts w:hint="eastAsia"/>
        </w:rPr>
        <w:t>刚刚应该是邮差，我看到信箱里有新邮件。（猜过去）</w:t>
      </w:r>
    </w:p>
    <w:p w:rsidR="00785232" w:rsidRPr="00785232" w:rsidRDefault="00E430F6" w:rsidP="00182A90">
      <w:pPr>
        <w:pStyle w:val="4"/>
        <w:spacing w:after="84"/>
        <w:rPr>
          <w:lang w:eastAsia="zh-TW"/>
        </w:rPr>
      </w:pPr>
      <w:r w:rsidRPr="00E430F6">
        <w:t>should</w:t>
      </w:r>
    </w:p>
    <w:p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should be</w:t>
      </w:r>
      <w:r w:rsidRPr="00E430F6">
        <w:rPr>
          <w:rFonts w:eastAsia="宋体"/>
        </w:rPr>
        <w:t xml:space="preserve"> on the right track.</w:t>
      </w:r>
    </w:p>
    <w:p w:rsidR="00DD2927" w:rsidRDefault="00E430F6" w:rsidP="00182A90">
      <w:pPr>
        <w:pStyle w:val="Preface"/>
        <w:spacing w:after="84"/>
        <w:ind w:firstLine="480"/>
        <w:rPr>
          <w:lang w:eastAsia="zh-TW"/>
        </w:rPr>
      </w:pPr>
      <w:r w:rsidRPr="00E430F6">
        <w:rPr>
          <w:rFonts w:hint="eastAsia"/>
        </w:rPr>
        <w:t>我们走的路应该没错。（猜现在）</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should have left</w:t>
      </w:r>
      <w:r w:rsidRPr="00E430F6">
        <w:rPr>
          <w:rFonts w:eastAsia="宋体"/>
        </w:rPr>
        <w:t>; his car is gone.</w:t>
      </w:r>
    </w:p>
    <w:p w:rsidR="00DD2927" w:rsidRDefault="00E430F6" w:rsidP="00182A90">
      <w:pPr>
        <w:pStyle w:val="Preface"/>
        <w:spacing w:after="84"/>
        <w:ind w:firstLine="480"/>
        <w:rPr>
          <w:lang w:eastAsia="zh-TW"/>
        </w:rPr>
      </w:pPr>
      <w:r w:rsidRPr="00E430F6">
        <w:rPr>
          <w:rFonts w:hint="eastAsia"/>
        </w:rPr>
        <w:t>他应该已经出门了；他的车子不在。（猜过去）</w:t>
      </w:r>
    </w:p>
    <w:p w:rsidR="00785232" w:rsidRPr="00785232" w:rsidRDefault="00E430F6" w:rsidP="00182A90">
      <w:pPr>
        <w:pStyle w:val="4"/>
        <w:spacing w:after="84"/>
        <w:rPr>
          <w:lang w:eastAsia="zh-TW"/>
        </w:rPr>
      </w:pPr>
      <w:r w:rsidRPr="00E430F6">
        <w:t>can</w:t>
      </w:r>
    </w:p>
    <w:p w:rsidR="00785232" w:rsidRPr="00785232" w:rsidRDefault="00E430F6" w:rsidP="00182A90">
      <w:pPr>
        <w:spacing w:after="84"/>
        <w:ind w:firstLine="480"/>
        <w:rPr>
          <w:lang w:eastAsia="zh-TW"/>
        </w:rPr>
      </w:pPr>
      <w:r w:rsidRPr="00E430F6">
        <w:rPr>
          <w:rFonts w:eastAsia="宋体"/>
        </w:rPr>
        <w:t xml:space="preserve">Where </w:t>
      </w:r>
      <w:r w:rsidRPr="00E430F6">
        <w:rPr>
          <w:rFonts w:eastAsia="宋体"/>
          <w:u w:val="single"/>
        </w:rPr>
        <w:t>can</w:t>
      </w:r>
      <w:r w:rsidRPr="00E430F6">
        <w:rPr>
          <w:rFonts w:eastAsia="宋体"/>
        </w:rPr>
        <w:t xml:space="preserve"> he </w:t>
      </w:r>
      <w:r w:rsidRPr="00E430F6">
        <w:rPr>
          <w:rFonts w:eastAsia="宋体"/>
          <w:u w:val="single"/>
        </w:rPr>
        <w:t>be</w:t>
      </w:r>
      <w:r w:rsidRPr="00E430F6">
        <w:rPr>
          <w:rFonts w:eastAsia="宋体"/>
        </w:rPr>
        <w:t xml:space="preserve"> at this hour?</w:t>
      </w:r>
    </w:p>
    <w:p w:rsidR="00DD2927" w:rsidRDefault="00E430F6" w:rsidP="00182A90">
      <w:pPr>
        <w:pStyle w:val="Preface"/>
        <w:spacing w:after="84"/>
        <w:ind w:firstLine="480"/>
        <w:rPr>
          <w:lang w:eastAsia="zh-TW"/>
        </w:rPr>
      </w:pPr>
      <w:r w:rsidRPr="00E430F6">
        <w:rPr>
          <w:rFonts w:hint="eastAsia"/>
        </w:rPr>
        <w:t>这种时间他会在哪里呢？（猜现在）</w:t>
      </w:r>
    </w:p>
    <w:p w:rsidR="00785232" w:rsidRPr="00785232" w:rsidRDefault="00E430F6" w:rsidP="00182A90">
      <w:pPr>
        <w:spacing w:after="84"/>
        <w:ind w:firstLine="480"/>
        <w:rPr>
          <w:lang w:eastAsia="zh-TW"/>
        </w:rPr>
      </w:pPr>
      <w:r w:rsidRPr="00E430F6">
        <w:rPr>
          <w:rFonts w:eastAsia="宋体"/>
        </w:rPr>
        <w:t xml:space="preserve">Where </w:t>
      </w:r>
      <w:r w:rsidRPr="00E430F6">
        <w:rPr>
          <w:rFonts w:eastAsia="宋体"/>
          <w:u w:val="single"/>
        </w:rPr>
        <w:t>can</w:t>
      </w:r>
      <w:r w:rsidRPr="00E430F6">
        <w:rPr>
          <w:rFonts w:eastAsia="宋体"/>
        </w:rPr>
        <w:t xml:space="preserve"> he </w:t>
      </w:r>
      <w:r w:rsidRPr="00E430F6">
        <w:rPr>
          <w:rFonts w:eastAsia="宋体"/>
          <w:u w:val="single"/>
        </w:rPr>
        <w:t>have gone</w:t>
      </w:r>
      <w:r w:rsidRPr="00E430F6">
        <w:rPr>
          <w:rFonts w:eastAsia="宋体" w:hint="eastAsia"/>
        </w:rPr>
        <w:t>？</w:t>
      </w:r>
    </w:p>
    <w:p w:rsidR="00DD2927" w:rsidRDefault="00E430F6" w:rsidP="00182A90">
      <w:pPr>
        <w:pStyle w:val="Preface"/>
        <w:spacing w:after="84"/>
        <w:ind w:firstLine="480"/>
        <w:rPr>
          <w:lang w:eastAsia="zh-TW"/>
        </w:rPr>
      </w:pPr>
      <w:r w:rsidRPr="00E430F6">
        <w:rPr>
          <w:rFonts w:hint="eastAsia"/>
        </w:rPr>
        <w:t>他会跑到哪里去了呢？（猜过去）</w:t>
      </w:r>
    </w:p>
    <w:p w:rsidR="00785232" w:rsidRPr="00785232" w:rsidRDefault="00E430F6" w:rsidP="00182A90">
      <w:pPr>
        <w:pStyle w:val="4"/>
        <w:spacing w:after="84"/>
        <w:rPr>
          <w:lang w:eastAsia="zh-TW"/>
        </w:rPr>
      </w:pPr>
      <w:r w:rsidRPr="00E430F6">
        <w:lastRenderedPageBreak/>
        <w:t>could</w:t>
      </w:r>
    </w:p>
    <w:p w:rsidR="00785232" w:rsidRPr="00785232" w:rsidRDefault="00E430F6" w:rsidP="00182A90">
      <w:pPr>
        <w:spacing w:after="84"/>
        <w:ind w:firstLine="480"/>
        <w:rPr>
          <w:lang w:eastAsia="zh-TW"/>
        </w:rPr>
      </w:pPr>
      <w:r w:rsidRPr="00E430F6">
        <w:rPr>
          <w:rFonts w:eastAsia="宋体"/>
        </w:rPr>
        <w:t xml:space="preserve">Of course, I </w:t>
      </w:r>
      <w:r w:rsidRPr="00E430F6">
        <w:rPr>
          <w:rFonts w:eastAsia="宋体"/>
          <w:u w:val="single"/>
        </w:rPr>
        <w:t>could be</w:t>
      </w:r>
      <w:r w:rsidRPr="00E430F6">
        <w:rPr>
          <w:rFonts w:eastAsia="宋体"/>
        </w:rPr>
        <w:t xml:space="preserve"> wrong.</w:t>
      </w:r>
    </w:p>
    <w:p w:rsidR="00DD2927" w:rsidRDefault="00E430F6" w:rsidP="00182A90">
      <w:pPr>
        <w:pStyle w:val="Preface"/>
        <w:spacing w:after="84"/>
        <w:ind w:firstLine="480"/>
        <w:rPr>
          <w:lang w:eastAsia="zh-TW"/>
        </w:rPr>
      </w:pPr>
      <w:r w:rsidRPr="00E430F6">
        <w:rPr>
          <w:rFonts w:hint="eastAsia"/>
        </w:rPr>
        <w:t>当然，也有可能是我搞错了。（猜现在）</w:t>
      </w:r>
    </w:p>
    <w:p w:rsidR="00785232" w:rsidRPr="00785232" w:rsidRDefault="00E430F6" w:rsidP="00182A90">
      <w:pPr>
        <w:spacing w:after="84"/>
        <w:ind w:firstLine="480"/>
        <w:rPr>
          <w:lang w:eastAsia="zh-TW"/>
        </w:rPr>
      </w:pPr>
      <w:r w:rsidRPr="00E430F6">
        <w:rPr>
          <w:rFonts w:eastAsia="宋体"/>
        </w:rPr>
        <w:t xml:space="preserve">The police is here; something </w:t>
      </w:r>
      <w:r w:rsidRPr="00E430F6">
        <w:rPr>
          <w:rFonts w:eastAsia="宋体"/>
          <w:u w:val="single"/>
        </w:rPr>
        <w:t>could have gone</w:t>
      </w:r>
      <w:r w:rsidRPr="00E430F6">
        <w:rPr>
          <w:rFonts w:eastAsia="宋体"/>
        </w:rPr>
        <w:t xml:space="preserve"> wrong.</w:t>
      </w:r>
    </w:p>
    <w:p w:rsidR="00DD2927" w:rsidRDefault="00E430F6" w:rsidP="00182A90">
      <w:pPr>
        <w:pStyle w:val="Preface"/>
        <w:spacing w:after="84"/>
        <w:ind w:firstLine="480"/>
        <w:rPr>
          <w:lang w:eastAsia="zh-TW"/>
        </w:rPr>
      </w:pPr>
      <w:r w:rsidRPr="00E430F6">
        <w:rPr>
          <w:rFonts w:hint="eastAsia"/>
        </w:rPr>
        <w:t>警察来了；可能出了岔子。（猜过去）</w:t>
      </w:r>
    </w:p>
    <w:p w:rsidR="00785232" w:rsidRPr="00785232" w:rsidRDefault="00E430F6" w:rsidP="00182A90">
      <w:pPr>
        <w:pStyle w:val="4"/>
        <w:spacing w:after="84"/>
        <w:rPr>
          <w:lang w:eastAsia="zh-TW"/>
        </w:rPr>
      </w:pPr>
      <w:r w:rsidRPr="00E430F6">
        <w:t>may</w:t>
      </w:r>
    </w:p>
    <w:p w:rsidR="00785232" w:rsidRPr="00785232" w:rsidRDefault="00E430F6" w:rsidP="00182A90">
      <w:pPr>
        <w:spacing w:after="84"/>
        <w:ind w:firstLine="480"/>
        <w:rPr>
          <w:lang w:eastAsia="zh-TW"/>
        </w:rPr>
      </w:pPr>
      <w:r w:rsidRPr="00E430F6">
        <w:rPr>
          <w:rFonts w:eastAsia="宋体"/>
        </w:rPr>
        <w:t xml:space="preserve">Don’t go near that snake; it </w:t>
      </w:r>
      <w:r w:rsidRPr="00E430F6">
        <w:rPr>
          <w:rFonts w:eastAsia="宋体"/>
          <w:u w:val="single"/>
        </w:rPr>
        <w:t>may be</w:t>
      </w:r>
      <w:r w:rsidRPr="00E430F6">
        <w:rPr>
          <w:rFonts w:eastAsia="宋体"/>
        </w:rPr>
        <w:t xml:space="preserve"> dangerous.</w:t>
      </w:r>
    </w:p>
    <w:p w:rsidR="00DD2927" w:rsidRDefault="00E430F6" w:rsidP="00182A90">
      <w:pPr>
        <w:pStyle w:val="Preface"/>
        <w:spacing w:after="84"/>
        <w:ind w:firstLine="480"/>
        <w:rPr>
          <w:lang w:eastAsia="zh-TW"/>
        </w:rPr>
      </w:pPr>
      <w:r w:rsidRPr="00E430F6">
        <w:rPr>
          <w:rFonts w:hint="eastAsia"/>
        </w:rPr>
        <w:t>别靠近那条蛇，可能有危险。（猜现在）</w:t>
      </w:r>
    </w:p>
    <w:p w:rsidR="00785232" w:rsidRPr="00785232" w:rsidRDefault="00E430F6" w:rsidP="00182A90">
      <w:pPr>
        <w:spacing w:after="84"/>
        <w:ind w:firstLine="480"/>
        <w:rPr>
          <w:lang w:eastAsia="zh-TW"/>
        </w:rPr>
      </w:pPr>
      <w:r w:rsidRPr="00E430F6">
        <w:rPr>
          <w:rFonts w:eastAsia="宋体"/>
        </w:rPr>
        <w:t xml:space="preserve">It </w:t>
      </w:r>
      <w:r w:rsidRPr="00E430F6">
        <w:rPr>
          <w:rFonts w:eastAsia="宋体"/>
          <w:u w:val="single"/>
        </w:rPr>
        <w:t>may have been</w:t>
      </w:r>
      <w:r w:rsidRPr="00E430F6">
        <w:rPr>
          <w:rFonts w:eastAsia="宋体"/>
        </w:rPr>
        <w:t xml:space="preserve"> dangerous, but now it’s gone.</w:t>
      </w:r>
    </w:p>
    <w:p w:rsidR="00DD2927" w:rsidRDefault="00E430F6" w:rsidP="00182A90">
      <w:pPr>
        <w:pStyle w:val="Preface"/>
        <w:spacing w:after="84"/>
        <w:ind w:firstLine="480"/>
        <w:rPr>
          <w:lang w:eastAsia="zh-TW"/>
        </w:rPr>
      </w:pPr>
      <w:r w:rsidRPr="00E430F6">
        <w:rPr>
          <w:rFonts w:hint="eastAsia"/>
        </w:rPr>
        <w:t>刚才可能有危险，但是现在已经跑掉了。（猜过去）</w:t>
      </w:r>
    </w:p>
    <w:p w:rsidR="00785232" w:rsidRPr="00785232" w:rsidRDefault="00E430F6" w:rsidP="00182A90">
      <w:pPr>
        <w:pStyle w:val="4"/>
        <w:spacing w:after="84"/>
        <w:rPr>
          <w:lang w:eastAsia="zh-TW"/>
        </w:rPr>
      </w:pPr>
      <w:r w:rsidRPr="00E430F6">
        <w:t>might</w:t>
      </w:r>
    </w:p>
    <w:p w:rsidR="00785232" w:rsidRPr="00785232" w:rsidRDefault="00E430F6" w:rsidP="00182A90">
      <w:pPr>
        <w:spacing w:after="84"/>
        <w:ind w:firstLine="480"/>
        <w:rPr>
          <w:lang w:eastAsia="zh-TW"/>
        </w:rPr>
      </w:pPr>
      <w:r w:rsidRPr="00E430F6">
        <w:rPr>
          <w:rFonts w:eastAsia="宋体"/>
        </w:rPr>
        <w:t xml:space="preserve">Bring a compass; you </w:t>
      </w:r>
      <w:r w:rsidRPr="00E430F6">
        <w:rPr>
          <w:rFonts w:eastAsia="宋体"/>
          <w:u w:val="single"/>
        </w:rPr>
        <w:t>might get</w:t>
      </w:r>
      <w:r w:rsidRPr="00E430F6">
        <w:rPr>
          <w:rFonts w:eastAsia="宋体"/>
        </w:rPr>
        <w:t xml:space="preserve"> lost in the woods.</w:t>
      </w:r>
    </w:p>
    <w:p w:rsidR="00DD2927" w:rsidRDefault="00E430F6" w:rsidP="00182A90">
      <w:pPr>
        <w:pStyle w:val="Preface"/>
        <w:spacing w:after="84"/>
        <w:ind w:firstLine="480"/>
        <w:rPr>
          <w:lang w:eastAsia="zh-TW"/>
        </w:rPr>
      </w:pPr>
      <w:r w:rsidRPr="00E430F6">
        <w:rPr>
          <w:rFonts w:hint="eastAsia"/>
        </w:rPr>
        <w:t>带个指北针去吧，你在森林里说不定会迷路。（猜未来）</w:t>
      </w:r>
    </w:p>
    <w:p w:rsidR="00785232" w:rsidRPr="00785232" w:rsidRDefault="00E430F6" w:rsidP="00182A90">
      <w:pPr>
        <w:spacing w:after="84"/>
        <w:ind w:firstLine="480"/>
        <w:rPr>
          <w:lang w:eastAsia="zh-TW"/>
        </w:rPr>
      </w:pPr>
      <w:r w:rsidRPr="00E430F6">
        <w:rPr>
          <w:rFonts w:eastAsia="宋体"/>
        </w:rPr>
        <w:t xml:space="preserve">Check the answering machine; he </w:t>
      </w:r>
      <w:r w:rsidRPr="00E430F6">
        <w:rPr>
          <w:rFonts w:eastAsia="宋体"/>
          <w:u w:val="single"/>
        </w:rPr>
        <w:t>might have left</w:t>
      </w:r>
      <w:r w:rsidRPr="00E430F6">
        <w:rPr>
          <w:rFonts w:eastAsia="宋体"/>
        </w:rPr>
        <w:t xml:space="preserve"> a message for you.</w:t>
      </w:r>
    </w:p>
    <w:p w:rsidR="00DD2927" w:rsidRDefault="00E430F6" w:rsidP="00182A90">
      <w:pPr>
        <w:pStyle w:val="Preface"/>
        <w:spacing w:after="84"/>
        <w:ind w:firstLine="480"/>
        <w:rPr>
          <w:lang w:eastAsia="zh-TW"/>
        </w:rPr>
      </w:pPr>
      <w:r w:rsidRPr="00E430F6">
        <w:rPr>
          <w:rFonts w:hint="eastAsia"/>
        </w:rPr>
        <w:t>听听录音机吧，他说不定给你留了话。（猜过去）</w:t>
      </w:r>
    </w:p>
    <w:p w:rsidR="00DD2927" w:rsidRDefault="00E430F6" w:rsidP="00982549">
      <w:pPr>
        <w:pStyle w:val="3"/>
        <w:spacing w:before="126" w:after="126"/>
        <w:rPr>
          <w:lang w:eastAsia="zh-TW"/>
        </w:rPr>
      </w:pPr>
      <w:bookmarkStart w:id="76" w:name="_Toc363483903"/>
      <w:r w:rsidRPr="00E430F6">
        <w:rPr>
          <w:rFonts w:hint="eastAsia"/>
        </w:rPr>
        <w:t>其他语气助动词</w:t>
      </w:r>
      <w:bookmarkEnd w:id="76"/>
    </w:p>
    <w:p w:rsidR="00DD2927" w:rsidRDefault="00E430F6" w:rsidP="00182A90">
      <w:pPr>
        <w:spacing w:after="84"/>
        <w:ind w:firstLine="480"/>
        <w:rPr>
          <w:lang w:eastAsia="zh-TW"/>
        </w:rPr>
      </w:pPr>
      <w:r w:rsidRPr="00E430F6">
        <w:rPr>
          <w:rFonts w:eastAsia="宋体" w:hint="eastAsia"/>
        </w:rPr>
        <w:t>除了上述那些，另外还有一些次要的语气助动词，逐一介绍如下。这些次要的语气助动词，大多仅限于一般用法，只有</w:t>
      </w:r>
      <w:r w:rsidRPr="00E430F6">
        <w:rPr>
          <w:rFonts w:eastAsia="宋体"/>
        </w:rPr>
        <w:t>ought to</w:t>
      </w:r>
      <w:r w:rsidRPr="00E430F6">
        <w:rPr>
          <w:rFonts w:eastAsia="宋体" w:hint="eastAsia"/>
        </w:rPr>
        <w:t>（类似</w:t>
      </w:r>
      <w:r w:rsidRPr="00E430F6">
        <w:rPr>
          <w:rFonts w:eastAsia="宋体"/>
        </w:rPr>
        <w:t>should</w:t>
      </w:r>
      <w:r w:rsidRPr="00E430F6">
        <w:rPr>
          <w:rFonts w:eastAsia="宋体" w:hint="eastAsia"/>
        </w:rPr>
        <w:t>）和</w:t>
      </w:r>
      <w:r w:rsidRPr="00E430F6">
        <w:rPr>
          <w:rFonts w:eastAsia="宋体"/>
        </w:rPr>
        <w:t>have to</w:t>
      </w:r>
      <w:r w:rsidRPr="00E430F6">
        <w:rPr>
          <w:rFonts w:eastAsia="宋体" w:hint="eastAsia"/>
        </w:rPr>
        <w:t>（类似</w:t>
      </w:r>
      <w:r w:rsidRPr="00E430F6">
        <w:rPr>
          <w:rFonts w:eastAsia="宋体"/>
        </w:rPr>
        <w:t>must</w:t>
      </w:r>
      <w:r w:rsidRPr="00E430F6">
        <w:rPr>
          <w:rFonts w:eastAsia="宋体" w:hint="eastAsia"/>
        </w:rPr>
        <w:t>）可用于猜测用法。</w:t>
      </w:r>
    </w:p>
    <w:p w:rsidR="00785232" w:rsidRPr="00785232" w:rsidRDefault="00E430F6" w:rsidP="00182A90">
      <w:pPr>
        <w:pStyle w:val="4"/>
        <w:spacing w:after="84"/>
        <w:rPr>
          <w:lang w:eastAsia="zh-TW"/>
        </w:rPr>
      </w:pPr>
      <w:r w:rsidRPr="00E430F6">
        <w:t>ought to</w:t>
      </w:r>
    </w:p>
    <w:p w:rsidR="00785232" w:rsidRPr="00785232" w:rsidRDefault="00E430F6" w:rsidP="00182A90">
      <w:pPr>
        <w:spacing w:after="84"/>
        <w:ind w:firstLine="480"/>
        <w:rPr>
          <w:lang w:eastAsia="zh-TW"/>
        </w:rPr>
      </w:pPr>
      <w:r w:rsidRPr="00E430F6">
        <w:rPr>
          <w:rFonts w:eastAsia="宋体"/>
        </w:rPr>
        <w:t xml:space="preserve">I think you </w:t>
      </w:r>
      <w:r w:rsidRPr="00E430F6">
        <w:rPr>
          <w:rFonts w:eastAsia="宋体"/>
          <w:u w:val="single"/>
        </w:rPr>
        <w:t>ought to apologize</w:t>
      </w:r>
      <w:r w:rsidRPr="00E430F6">
        <w:rPr>
          <w:rFonts w:eastAsia="宋体"/>
        </w:rPr>
        <w:t xml:space="preserve"> to him.</w:t>
      </w:r>
    </w:p>
    <w:p w:rsidR="00DD2927" w:rsidRDefault="00E430F6" w:rsidP="00182A90">
      <w:pPr>
        <w:pStyle w:val="Preface"/>
        <w:spacing w:after="84"/>
        <w:ind w:firstLine="480"/>
        <w:rPr>
          <w:lang w:eastAsia="zh-TW"/>
        </w:rPr>
      </w:pPr>
      <w:r w:rsidRPr="00E430F6">
        <w:rPr>
          <w:rFonts w:hint="eastAsia"/>
        </w:rPr>
        <w:t>我想你应该向他道歉。（一般用法）</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ought to be</w:t>
      </w:r>
      <w:r w:rsidRPr="00E430F6">
        <w:rPr>
          <w:rFonts w:eastAsia="宋体"/>
        </w:rPr>
        <w:t xml:space="preserve"> home now.</w:t>
      </w:r>
      <w:r w:rsidR="00785232" w:rsidRPr="00785232">
        <w:rPr>
          <w:rFonts w:hint="eastAsia"/>
          <w:lang w:eastAsia="zh-TW"/>
        </w:rPr>
        <w:t xml:space="preserve"> </w:t>
      </w:r>
    </w:p>
    <w:p w:rsidR="00DD2927" w:rsidRDefault="00E430F6" w:rsidP="00182A90">
      <w:pPr>
        <w:pStyle w:val="Preface"/>
        <w:spacing w:after="84"/>
        <w:ind w:firstLine="480"/>
        <w:rPr>
          <w:lang w:eastAsia="zh-TW"/>
        </w:rPr>
      </w:pPr>
      <w:r w:rsidRPr="00E430F6">
        <w:rPr>
          <w:rFonts w:hint="eastAsia"/>
        </w:rPr>
        <w:t>他现在应该会在家。（猜测用法）</w:t>
      </w:r>
    </w:p>
    <w:p w:rsidR="00785232" w:rsidRPr="00785232" w:rsidRDefault="00E430F6" w:rsidP="00182A90">
      <w:pPr>
        <w:spacing w:after="84"/>
        <w:ind w:firstLine="480"/>
        <w:rPr>
          <w:lang w:eastAsia="zh-TW"/>
        </w:rPr>
      </w:pPr>
      <w:r w:rsidRPr="00E430F6">
        <w:rPr>
          <w:rFonts w:eastAsia="宋体"/>
          <w:u w:val="single"/>
        </w:rPr>
        <w:t>Ought</w:t>
      </w:r>
      <w:r w:rsidRPr="00E430F6">
        <w:rPr>
          <w:rFonts w:eastAsia="宋体"/>
        </w:rPr>
        <w:t xml:space="preserve"> we </w:t>
      </w:r>
      <w:r w:rsidRPr="00E430F6">
        <w:rPr>
          <w:rFonts w:eastAsia="宋体"/>
          <w:u w:val="single"/>
        </w:rPr>
        <w:t>to go</w:t>
      </w:r>
      <w:r w:rsidRPr="00E430F6">
        <w:rPr>
          <w:rFonts w:eastAsia="宋体"/>
        </w:rPr>
        <w:t>?</w:t>
      </w:r>
      <w:r w:rsidRPr="00E430F6">
        <w:rPr>
          <w:rFonts w:eastAsia="宋体" w:hint="eastAsia"/>
        </w:rPr>
        <w:t>（一般用法）</w:t>
      </w:r>
    </w:p>
    <w:p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oughtn’t to have done</w:t>
      </w:r>
      <w:r w:rsidRPr="00E430F6">
        <w:rPr>
          <w:rFonts w:eastAsia="宋体"/>
        </w:rPr>
        <w:t xml:space="preserve"> that.</w:t>
      </w:r>
    </w:p>
    <w:p w:rsidR="00DD2927" w:rsidRDefault="00E430F6" w:rsidP="00182A90">
      <w:pPr>
        <w:pStyle w:val="Preface"/>
        <w:spacing w:after="84"/>
        <w:ind w:firstLine="480"/>
        <w:rPr>
          <w:lang w:eastAsia="zh-TW"/>
        </w:rPr>
      </w:pPr>
      <w:r w:rsidRPr="00E430F6">
        <w:rPr>
          <w:rFonts w:hint="eastAsia"/>
        </w:rPr>
        <w:t>那件事你当初实在不该做的。（一般用法，过去时间非事实语气）</w:t>
      </w:r>
    </w:p>
    <w:p w:rsidR="00785232" w:rsidRPr="00785232" w:rsidRDefault="00E430F6" w:rsidP="00182A90">
      <w:pPr>
        <w:pStyle w:val="4"/>
        <w:spacing w:after="84"/>
        <w:rPr>
          <w:lang w:eastAsia="zh-TW"/>
        </w:rPr>
      </w:pPr>
      <w:r w:rsidRPr="00E430F6">
        <w:t>have to</w:t>
      </w:r>
    </w:p>
    <w:p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have to tell</w:t>
      </w:r>
      <w:r w:rsidRPr="00E430F6">
        <w:rPr>
          <w:rFonts w:eastAsia="宋体"/>
        </w:rPr>
        <w:t xml:space="preserve"> your father.</w:t>
      </w:r>
      <w:r w:rsidRPr="00E430F6">
        <w:rPr>
          <w:rFonts w:eastAsia="宋体" w:hint="eastAsia"/>
        </w:rPr>
        <w:t>（一般用法）</w:t>
      </w:r>
    </w:p>
    <w:p w:rsidR="00785232" w:rsidRPr="00785232" w:rsidRDefault="00E430F6" w:rsidP="00182A90">
      <w:pPr>
        <w:spacing w:after="84"/>
        <w:ind w:firstLine="480"/>
        <w:rPr>
          <w:lang w:eastAsia="zh-TW"/>
        </w:rPr>
      </w:pPr>
      <w:r w:rsidRPr="00E430F6">
        <w:rPr>
          <w:rFonts w:eastAsia="宋体"/>
        </w:rPr>
        <w:lastRenderedPageBreak/>
        <w:t xml:space="preserve">That </w:t>
      </w:r>
      <w:r w:rsidRPr="00E430F6">
        <w:rPr>
          <w:rFonts w:eastAsia="宋体"/>
          <w:u w:val="single"/>
        </w:rPr>
        <w:t>has to be</w:t>
      </w:r>
      <w:r w:rsidRPr="00E430F6">
        <w:rPr>
          <w:rFonts w:eastAsia="宋体"/>
        </w:rPr>
        <w:t xml:space="preserve"> the pizza man at the door.</w:t>
      </w:r>
      <w:r w:rsidR="00785232" w:rsidRPr="00785232">
        <w:rPr>
          <w:rFonts w:hint="eastAsia"/>
          <w:lang w:eastAsia="zh-TW"/>
        </w:rPr>
        <w:t xml:space="preserve"> </w:t>
      </w:r>
    </w:p>
    <w:p w:rsidR="00DD2927" w:rsidRDefault="00E430F6" w:rsidP="00182A90">
      <w:pPr>
        <w:pStyle w:val="Preface"/>
        <w:spacing w:after="84"/>
        <w:ind w:firstLine="480"/>
        <w:rPr>
          <w:lang w:eastAsia="zh-TW"/>
        </w:rPr>
      </w:pPr>
      <w:r w:rsidRPr="00E430F6">
        <w:rPr>
          <w:rFonts w:hint="eastAsia"/>
        </w:rPr>
        <w:t>门口来的一定是送披萨的。（猜测用法）</w:t>
      </w:r>
    </w:p>
    <w:p w:rsidR="00785232" w:rsidRPr="00785232" w:rsidRDefault="00E430F6" w:rsidP="00182A90">
      <w:pPr>
        <w:spacing w:after="84"/>
        <w:ind w:firstLine="480"/>
        <w:rPr>
          <w:lang w:eastAsia="zh-TW"/>
        </w:rPr>
      </w:pPr>
      <w:r w:rsidRPr="00E430F6">
        <w:rPr>
          <w:rFonts w:eastAsia="宋体"/>
        </w:rPr>
        <w:t xml:space="preserve">Do you </w:t>
      </w:r>
      <w:r w:rsidRPr="00E430F6">
        <w:rPr>
          <w:rFonts w:eastAsia="宋体"/>
          <w:u w:val="single"/>
        </w:rPr>
        <w:t>have to leave</w:t>
      </w:r>
      <w:r w:rsidRPr="00E430F6">
        <w:rPr>
          <w:rFonts w:eastAsia="宋体"/>
        </w:rPr>
        <w:t xml:space="preserve"> now?</w:t>
      </w:r>
    </w:p>
    <w:p w:rsidR="00DD2927" w:rsidRDefault="00E430F6" w:rsidP="00182A90">
      <w:pPr>
        <w:pStyle w:val="Preface"/>
        <w:spacing w:after="84"/>
        <w:ind w:firstLine="480"/>
        <w:rPr>
          <w:lang w:eastAsia="zh-TW"/>
        </w:rPr>
      </w:pPr>
      <w:r w:rsidRPr="00E430F6">
        <w:rPr>
          <w:rFonts w:hint="eastAsia"/>
        </w:rPr>
        <w:t>你现在非走不可吗？（一般用法）</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don’t have to leave</w:t>
      </w:r>
      <w:r w:rsidRPr="00E430F6">
        <w:rPr>
          <w:rFonts w:eastAsia="宋体"/>
        </w:rPr>
        <w:t xml:space="preserve"> now.</w:t>
      </w:r>
    </w:p>
    <w:p w:rsidR="00DD2927" w:rsidRDefault="00E430F6" w:rsidP="00182A90">
      <w:pPr>
        <w:pStyle w:val="Preface"/>
        <w:spacing w:after="84"/>
        <w:ind w:firstLine="480"/>
        <w:rPr>
          <w:lang w:eastAsia="zh-TW"/>
        </w:rPr>
      </w:pPr>
      <w:r w:rsidRPr="00E430F6">
        <w:rPr>
          <w:rFonts w:hint="eastAsia"/>
        </w:rPr>
        <w:t>我现在不是非走不可。（一般用法）</w:t>
      </w:r>
    </w:p>
    <w:p w:rsidR="00785232" w:rsidRPr="00785232" w:rsidRDefault="00E430F6" w:rsidP="00182A90">
      <w:pPr>
        <w:pStyle w:val="4"/>
        <w:spacing w:after="84"/>
        <w:rPr>
          <w:lang w:eastAsia="zh-TW"/>
        </w:rPr>
      </w:pPr>
      <w:r w:rsidRPr="00E430F6">
        <w:t>used to</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used to smoke</w:t>
      </w:r>
      <w:r w:rsidRPr="00E430F6">
        <w:rPr>
          <w:rFonts w:eastAsia="宋体"/>
        </w:rPr>
        <w:t xml:space="preserve"> a pipe.</w:t>
      </w:r>
      <w:r w:rsidR="00785232" w:rsidRPr="00785232">
        <w:rPr>
          <w:rFonts w:hint="eastAsia"/>
          <w:lang w:eastAsia="zh-TW"/>
        </w:rPr>
        <w:t xml:space="preserve"> </w:t>
      </w:r>
    </w:p>
    <w:p w:rsidR="00DD2927" w:rsidRDefault="00E430F6" w:rsidP="00182A90">
      <w:pPr>
        <w:pStyle w:val="Preface"/>
        <w:spacing w:after="84"/>
        <w:ind w:firstLine="480"/>
        <w:rPr>
          <w:lang w:eastAsia="zh-TW"/>
        </w:rPr>
      </w:pPr>
      <w:r w:rsidRPr="00E430F6">
        <w:rPr>
          <w:rFonts w:hint="eastAsia"/>
        </w:rPr>
        <w:t>他从前有抽烟斗的习惯。</w:t>
      </w:r>
    </w:p>
    <w:p w:rsidR="00785232" w:rsidRPr="00785232" w:rsidRDefault="00E430F6" w:rsidP="00182A90">
      <w:pPr>
        <w:spacing w:after="84"/>
        <w:ind w:firstLine="480"/>
        <w:rPr>
          <w:lang w:eastAsia="zh-TW"/>
        </w:rPr>
      </w:pPr>
      <w:r w:rsidRPr="00E430F6">
        <w:rPr>
          <w:rFonts w:eastAsia="宋体"/>
          <w:u w:val="single"/>
        </w:rPr>
        <w:t>Used</w:t>
      </w:r>
      <w:r w:rsidRPr="00E430F6">
        <w:rPr>
          <w:rFonts w:eastAsia="宋体"/>
        </w:rPr>
        <w:t xml:space="preserve"> he </w:t>
      </w:r>
      <w:r w:rsidRPr="00E430F6">
        <w:rPr>
          <w:rFonts w:eastAsia="宋体"/>
          <w:u w:val="single"/>
        </w:rPr>
        <w:t>to smoke</w:t>
      </w:r>
      <w:r w:rsidRPr="00E430F6">
        <w:rPr>
          <w:rFonts w:eastAsia="宋体"/>
        </w:rPr>
        <w:t xml:space="preserve"> a pipe?</w:t>
      </w:r>
    </w:p>
    <w:p w:rsidR="00DD2927" w:rsidRDefault="00E430F6" w:rsidP="00182A90">
      <w:pPr>
        <w:spacing w:after="84"/>
        <w:ind w:firstLine="480"/>
        <w:rPr>
          <w:lang w:eastAsia="zh-TW"/>
        </w:rPr>
      </w:pPr>
      <w:r w:rsidRPr="00E430F6">
        <w:rPr>
          <w:rFonts w:eastAsia="宋体"/>
          <w:u w:val="single"/>
        </w:rPr>
        <w:t>Did</w:t>
      </w:r>
      <w:r w:rsidRPr="00E430F6">
        <w:rPr>
          <w:rFonts w:eastAsia="宋体"/>
        </w:rPr>
        <w:t xml:space="preserve"> he </w:t>
      </w:r>
      <w:r w:rsidRPr="00E430F6">
        <w:rPr>
          <w:rFonts w:eastAsia="宋体"/>
          <w:u w:val="single"/>
        </w:rPr>
        <w:t>use(or used) to smoke</w:t>
      </w:r>
      <w:r w:rsidRPr="00E430F6">
        <w:rPr>
          <w:rFonts w:eastAsia="宋体"/>
        </w:rPr>
        <w:t xml:space="preserve"> a pipe?</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used not to smoke</w:t>
      </w:r>
      <w:r w:rsidRPr="00E430F6">
        <w:rPr>
          <w:rFonts w:eastAsia="宋体"/>
        </w:rPr>
        <w:t xml:space="preserve"> a pipe.</w:t>
      </w:r>
    </w:p>
    <w:p w:rsidR="00DD2927" w:rsidRDefault="00E430F6" w:rsidP="00182A90">
      <w:pPr>
        <w:spacing w:after="84"/>
        <w:ind w:firstLine="480"/>
        <w:rPr>
          <w:lang w:eastAsia="zh-TW"/>
        </w:rPr>
      </w:pPr>
      <w:r w:rsidRPr="00E430F6">
        <w:rPr>
          <w:rFonts w:eastAsia="宋体"/>
        </w:rPr>
        <w:t xml:space="preserve">He </w:t>
      </w:r>
      <w:r w:rsidRPr="00E430F6">
        <w:rPr>
          <w:rFonts w:eastAsia="宋体"/>
          <w:u w:val="single"/>
        </w:rPr>
        <w:t>didn’t use(or used) to smoke</w:t>
      </w:r>
      <w:r w:rsidRPr="00E430F6">
        <w:rPr>
          <w:rFonts w:eastAsia="宋体"/>
        </w:rPr>
        <w:t xml:space="preserve"> a pipe.</w:t>
      </w:r>
      <w:r w:rsidR="00785232" w:rsidRPr="00785232">
        <w:rPr>
          <w:rFonts w:hint="eastAsia"/>
          <w:lang w:eastAsia="zh-TW"/>
        </w:rPr>
        <w:t xml:space="preserve"> </w:t>
      </w:r>
    </w:p>
    <w:p w:rsidR="00785232" w:rsidRPr="00785232" w:rsidRDefault="00E430F6" w:rsidP="00182A90">
      <w:pPr>
        <w:pStyle w:val="4"/>
        <w:spacing w:after="84"/>
        <w:rPr>
          <w:lang w:eastAsia="zh-TW"/>
        </w:rPr>
      </w:pPr>
      <w:r w:rsidRPr="00E430F6">
        <w:t>need</w:t>
      </w:r>
    </w:p>
    <w:p w:rsidR="00785232" w:rsidRPr="00785232" w:rsidRDefault="00E430F6" w:rsidP="00182A90">
      <w:pPr>
        <w:spacing w:after="84"/>
        <w:ind w:firstLine="480"/>
        <w:rPr>
          <w:lang w:eastAsia="zh-TW"/>
        </w:rPr>
      </w:pPr>
      <w:r w:rsidRPr="00E430F6">
        <w:rPr>
          <w:rFonts w:eastAsia="宋体"/>
        </w:rPr>
        <w:t xml:space="preserve">I don’t think you </w:t>
      </w:r>
      <w:r w:rsidRPr="00E430F6">
        <w:rPr>
          <w:rFonts w:eastAsia="宋体"/>
          <w:u w:val="single"/>
        </w:rPr>
        <w:t>need go</w:t>
      </w:r>
      <w:r w:rsidRPr="00E430F6">
        <w:rPr>
          <w:rFonts w:eastAsia="宋体"/>
        </w:rPr>
        <w:t>.</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u w:val="single"/>
        </w:rPr>
        <w:t>Need</w:t>
      </w:r>
      <w:r w:rsidRPr="00E430F6">
        <w:rPr>
          <w:rFonts w:eastAsia="宋体"/>
        </w:rPr>
        <w:t xml:space="preserve"> I </w:t>
      </w:r>
      <w:r w:rsidRPr="00E430F6">
        <w:rPr>
          <w:rFonts w:eastAsia="宋体"/>
          <w:u w:val="single"/>
        </w:rPr>
        <w:t>remind</w:t>
      </w:r>
      <w:r w:rsidRPr="00E430F6">
        <w:rPr>
          <w:rFonts w:eastAsia="宋体"/>
        </w:rPr>
        <w:t xml:space="preserve"> you of the consequences?</w:t>
      </w:r>
      <w:r w:rsidR="00785232" w:rsidRPr="00785232">
        <w:rPr>
          <w:rFonts w:hint="eastAsia"/>
          <w:lang w:eastAsia="zh-TW"/>
        </w:rPr>
        <w:t xml:space="preserve"> </w:t>
      </w:r>
    </w:p>
    <w:p w:rsidR="00DD2927" w:rsidRDefault="00E430F6" w:rsidP="00182A90">
      <w:pPr>
        <w:pStyle w:val="Preface"/>
        <w:spacing w:after="84"/>
        <w:ind w:firstLine="480"/>
        <w:rPr>
          <w:lang w:eastAsia="zh-TW"/>
        </w:rPr>
      </w:pPr>
      <w:r w:rsidRPr="00E430F6">
        <w:rPr>
          <w:rFonts w:hint="eastAsia"/>
        </w:rPr>
        <w:t>需要我提醒你后果有多严重吗？</w:t>
      </w:r>
    </w:p>
    <w:p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needn’t do</w:t>
      </w:r>
      <w:r w:rsidRPr="00E430F6">
        <w:rPr>
          <w:rFonts w:eastAsia="宋体"/>
        </w:rPr>
        <w:t xml:space="preserve"> that.</w:t>
      </w:r>
      <w:r w:rsidR="00785232" w:rsidRPr="00785232">
        <w:rPr>
          <w:rFonts w:hint="eastAsia"/>
          <w:lang w:eastAsia="zh-TW"/>
        </w:rPr>
        <w:t xml:space="preserve"> </w:t>
      </w:r>
    </w:p>
    <w:p w:rsidR="00DD2927" w:rsidRDefault="00E430F6" w:rsidP="00182A90">
      <w:pPr>
        <w:spacing w:after="84"/>
        <w:ind w:firstLine="480"/>
        <w:rPr>
          <w:lang w:eastAsia="zh-TW"/>
        </w:rPr>
      </w:pPr>
      <w:r w:rsidRPr="00E430F6">
        <w:rPr>
          <w:rFonts w:eastAsia="宋体"/>
        </w:rPr>
        <w:t>Need</w:t>
      </w:r>
      <w:r w:rsidRPr="00E430F6">
        <w:rPr>
          <w:rFonts w:eastAsia="宋体" w:hint="eastAsia"/>
        </w:rPr>
        <w:t>除了当助动词，也可以当做动词使用。例如：</w:t>
      </w:r>
    </w:p>
    <w:p w:rsidR="00785232" w:rsidRPr="00785232" w:rsidRDefault="00E430F6" w:rsidP="00182A90">
      <w:pPr>
        <w:spacing w:after="84"/>
        <w:ind w:firstLine="480"/>
        <w:rPr>
          <w:lang w:eastAsia="zh-TW"/>
        </w:rPr>
      </w:pPr>
      <w:r w:rsidRPr="00E430F6">
        <w:rPr>
          <w:rFonts w:eastAsia="宋体"/>
        </w:rPr>
        <w:t xml:space="preserve">I don’t think you </w:t>
      </w:r>
      <w:r w:rsidRPr="00E430F6">
        <w:rPr>
          <w:rFonts w:eastAsia="宋体"/>
          <w:u w:val="single"/>
        </w:rPr>
        <w:t>need to go</w:t>
      </w:r>
      <w:r w:rsidRPr="00E430F6">
        <w:rPr>
          <w:rFonts w:eastAsia="宋体"/>
        </w:rPr>
        <w:t>.</w:t>
      </w:r>
    </w:p>
    <w:p w:rsidR="00785232" w:rsidRPr="00785232" w:rsidRDefault="00E430F6" w:rsidP="00182A90">
      <w:pPr>
        <w:spacing w:after="84"/>
        <w:ind w:firstLine="480"/>
        <w:rPr>
          <w:lang w:eastAsia="zh-TW"/>
        </w:rPr>
      </w:pPr>
      <w:r w:rsidRPr="00E430F6">
        <w:rPr>
          <w:rFonts w:eastAsia="宋体"/>
          <w:u w:val="single"/>
        </w:rPr>
        <w:t>Do</w:t>
      </w:r>
      <w:r w:rsidRPr="00E430F6">
        <w:rPr>
          <w:rFonts w:eastAsia="宋体"/>
        </w:rPr>
        <w:t xml:space="preserve"> I </w:t>
      </w:r>
      <w:r w:rsidRPr="00E430F6">
        <w:rPr>
          <w:rFonts w:eastAsia="宋体"/>
          <w:u w:val="single"/>
        </w:rPr>
        <w:t>need to remind</w:t>
      </w:r>
      <w:r w:rsidRPr="00E430F6">
        <w:rPr>
          <w:rFonts w:eastAsia="宋体"/>
        </w:rPr>
        <w:t xml:space="preserve"> you of the consequences?</w:t>
      </w:r>
    </w:p>
    <w:p w:rsidR="00DD2927" w:rsidRDefault="00E430F6" w:rsidP="00182A90">
      <w:pPr>
        <w:spacing w:after="84"/>
        <w:ind w:firstLine="480"/>
        <w:rPr>
          <w:lang w:eastAsia="zh-TW"/>
        </w:rPr>
      </w:pPr>
      <w:r w:rsidRPr="00E430F6">
        <w:rPr>
          <w:rFonts w:eastAsia="宋体"/>
        </w:rPr>
        <w:t xml:space="preserve">You </w:t>
      </w:r>
      <w:r w:rsidRPr="00E430F6">
        <w:rPr>
          <w:rFonts w:eastAsia="宋体"/>
          <w:u w:val="single"/>
        </w:rPr>
        <w:t>don’t need to do</w:t>
      </w:r>
      <w:r w:rsidRPr="00E430F6">
        <w:rPr>
          <w:rFonts w:eastAsia="宋体"/>
        </w:rPr>
        <w:t xml:space="preserve"> that.</w:t>
      </w:r>
    </w:p>
    <w:p w:rsidR="00785232" w:rsidRPr="00785232" w:rsidRDefault="00E430F6" w:rsidP="00182A90">
      <w:pPr>
        <w:pStyle w:val="4"/>
        <w:spacing w:after="84"/>
        <w:rPr>
          <w:lang w:eastAsia="zh-TW"/>
        </w:rPr>
      </w:pPr>
      <w:r w:rsidRPr="00E430F6">
        <w:t>dare</w:t>
      </w:r>
    </w:p>
    <w:p w:rsidR="00785232" w:rsidRPr="00785232" w:rsidRDefault="00E430F6" w:rsidP="00182A90">
      <w:pPr>
        <w:spacing w:after="84"/>
        <w:ind w:firstLine="480"/>
        <w:rPr>
          <w:lang w:eastAsia="zh-TW"/>
        </w:rPr>
      </w:pPr>
      <w:r w:rsidRPr="00E430F6">
        <w:rPr>
          <w:rFonts w:eastAsia="宋体"/>
        </w:rPr>
        <w:t xml:space="preserve">I’m not sure I </w:t>
      </w:r>
      <w:r w:rsidRPr="00E430F6">
        <w:rPr>
          <w:rFonts w:eastAsia="宋体"/>
          <w:u w:val="single"/>
        </w:rPr>
        <w:t>dare touch</w:t>
      </w:r>
      <w:r w:rsidRPr="00E430F6">
        <w:rPr>
          <w:rFonts w:eastAsia="宋体"/>
        </w:rPr>
        <w:t xml:space="preserve"> that snake.</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u w:val="single"/>
        </w:rPr>
        <w:t>Dare</w:t>
      </w:r>
      <w:r w:rsidRPr="00E430F6">
        <w:rPr>
          <w:rFonts w:eastAsia="宋体"/>
        </w:rPr>
        <w:t xml:space="preserve"> you </w:t>
      </w:r>
      <w:r w:rsidRPr="00E430F6">
        <w:rPr>
          <w:rFonts w:eastAsia="宋体"/>
          <w:u w:val="single"/>
        </w:rPr>
        <w:t>sleep</w:t>
      </w:r>
      <w:r w:rsidRPr="00E430F6">
        <w:rPr>
          <w:rFonts w:eastAsia="宋体"/>
        </w:rPr>
        <w:t xml:space="preserve"> in that haunted house alone?</w:t>
      </w:r>
      <w:r w:rsidR="00785232" w:rsidRPr="00785232">
        <w:rPr>
          <w:rFonts w:hint="eastAsia"/>
          <w:lang w:eastAsia="zh-TW"/>
        </w:rPr>
        <w:t xml:space="preserve"> </w:t>
      </w:r>
    </w:p>
    <w:p w:rsidR="00DD2927" w:rsidRDefault="00E430F6" w:rsidP="00182A90">
      <w:pPr>
        <w:pStyle w:val="Preface"/>
        <w:spacing w:after="84"/>
        <w:ind w:firstLine="480"/>
        <w:rPr>
          <w:lang w:eastAsia="zh-TW"/>
        </w:rPr>
      </w:pPr>
      <w:r w:rsidRPr="00E430F6">
        <w:rPr>
          <w:rFonts w:hint="eastAsia"/>
        </w:rPr>
        <w:t>你敢一个人睡那间鬼屋吗？</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dare not tell</w:t>
      </w:r>
      <w:r w:rsidRPr="00E430F6">
        <w:rPr>
          <w:rFonts w:eastAsia="宋体"/>
        </w:rPr>
        <w:t xml:space="preserve"> my wife the truth.</w:t>
      </w:r>
      <w:r w:rsidR="00785232" w:rsidRPr="00785232">
        <w:rPr>
          <w:rFonts w:hint="eastAsia"/>
          <w:lang w:eastAsia="zh-TW"/>
        </w:rPr>
        <w:t xml:space="preserve"> </w:t>
      </w:r>
    </w:p>
    <w:p w:rsidR="00DD2927" w:rsidRDefault="00E430F6" w:rsidP="00182A90">
      <w:pPr>
        <w:pStyle w:val="Preface"/>
        <w:spacing w:after="84"/>
        <w:ind w:firstLine="480"/>
        <w:rPr>
          <w:lang w:eastAsia="zh-TW"/>
        </w:rPr>
      </w:pPr>
      <w:r w:rsidRPr="00E430F6">
        <w:rPr>
          <w:rFonts w:hint="eastAsia"/>
        </w:rPr>
        <w:t>我不敢告诉我太太真相。</w:t>
      </w:r>
    </w:p>
    <w:p w:rsidR="00DD2927" w:rsidRDefault="00E430F6" w:rsidP="00182A90">
      <w:pPr>
        <w:spacing w:after="84"/>
        <w:ind w:firstLine="480"/>
        <w:rPr>
          <w:lang w:eastAsia="zh-TW"/>
        </w:rPr>
      </w:pPr>
      <w:r w:rsidRPr="00E430F6">
        <w:rPr>
          <w:rFonts w:eastAsia="宋体" w:hint="eastAsia"/>
        </w:rPr>
        <w:t>另外，</w:t>
      </w:r>
      <w:r w:rsidRPr="00E430F6">
        <w:rPr>
          <w:rFonts w:eastAsia="宋体"/>
        </w:rPr>
        <w:t>dare</w:t>
      </w:r>
      <w:r w:rsidRPr="00E430F6">
        <w:rPr>
          <w:rFonts w:eastAsia="宋体" w:hint="eastAsia"/>
        </w:rPr>
        <w:t>也可以当动词使用，例如：</w:t>
      </w:r>
    </w:p>
    <w:p w:rsidR="00785232" w:rsidRPr="00785232" w:rsidRDefault="00E430F6" w:rsidP="00182A90">
      <w:pPr>
        <w:spacing w:after="84"/>
        <w:ind w:firstLine="480"/>
        <w:rPr>
          <w:lang w:eastAsia="zh-TW"/>
        </w:rPr>
      </w:pPr>
      <w:r w:rsidRPr="00E430F6">
        <w:rPr>
          <w:rFonts w:eastAsia="宋体"/>
        </w:rPr>
        <w:t xml:space="preserve">I’m not sure I </w:t>
      </w:r>
      <w:r w:rsidRPr="00E430F6">
        <w:rPr>
          <w:rFonts w:eastAsia="宋体"/>
          <w:u w:val="single"/>
        </w:rPr>
        <w:t>dare to touch</w:t>
      </w:r>
      <w:r w:rsidRPr="00E430F6">
        <w:rPr>
          <w:rFonts w:eastAsia="宋体"/>
        </w:rPr>
        <w:t xml:space="preserve"> that snake.</w:t>
      </w:r>
    </w:p>
    <w:p w:rsidR="00785232" w:rsidRPr="00785232" w:rsidRDefault="00E430F6" w:rsidP="00182A90">
      <w:pPr>
        <w:spacing w:after="84"/>
        <w:ind w:firstLine="480"/>
        <w:rPr>
          <w:lang w:eastAsia="zh-TW"/>
        </w:rPr>
      </w:pPr>
      <w:r w:rsidRPr="00E430F6">
        <w:rPr>
          <w:rFonts w:eastAsia="宋体"/>
          <w:u w:val="single"/>
        </w:rPr>
        <w:lastRenderedPageBreak/>
        <w:t>Do</w:t>
      </w:r>
      <w:r w:rsidRPr="00E430F6">
        <w:rPr>
          <w:rFonts w:eastAsia="宋体"/>
        </w:rPr>
        <w:t xml:space="preserve"> you </w:t>
      </w:r>
      <w:r w:rsidRPr="00E430F6">
        <w:rPr>
          <w:rFonts w:eastAsia="宋体"/>
          <w:u w:val="single"/>
        </w:rPr>
        <w:t>dare to sleep</w:t>
      </w:r>
      <w:r w:rsidRPr="00E430F6">
        <w:rPr>
          <w:rFonts w:eastAsia="宋体"/>
        </w:rPr>
        <w:t xml:space="preserve"> in that haunted house alone?</w:t>
      </w:r>
    </w:p>
    <w:p w:rsidR="00DD2927" w:rsidRDefault="00E430F6" w:rsidP="00182A90">
      <w:pPr>
        <w:spacing w:after="84"/>
        <w:ind w:firstLine="480"/>
        <w:rPr>
          <w:lang w:eastAsia="zh-TW"/>
        </w:rPr>
      </w:pPr>
      <w:r w:rsidRPr="00E430F6">
        <w:rPr>
          <w:rFonts w:eastAsia="宋体"/>
        </w:rPr>
        <w:t xml:space="preserve">I </w:t>
      </w:r>
      <w:r w:rsidRPr="00E430F6">
        <w:rPr>
          <w:rFonts w:eastAsia="宋体"/>
          <w:u w:val="single"/>
        </w:rPr>
        <w:t>don’t dare to tell</w:t>
      </w:r>
      <w:r w:rsidRPr="00E430F6">
        <w:rPr>
          <w:rFonts w:eastAsia="宋体"/>
        </w:rPr>
        <w:t xml:space="preserve"> my wife the truth.</w:t>
      </w:r>
    </w:p>
    <w:p w:rsidR="00785232" w:rsidRPr="00785232" w:rsidRDefault="00E430F6" w:rsidP="00182A90">
      <w:pPr>
        <w:pStyle w:val="4"/>
        <w:spacing w:after="84"/>
        <w:rPr>
          <w:lang w:eastAsia="zh-TW"/>
        </w:rPr>
      </w:pPr>
      <w:r w:rsidRPr="00E430F6">
        <w:t>had better</w:t>
      </w:r>
    </w:p>
    <w:p w:rsidR="00785232" w:rsidRPr="00785232" w:rsidRDefault="00E430F6" w:rsidP="00182A90">
      <w:pPr>
        <w:spacing w:after="84"/>
        <w:ind w:firstLine="480"/>
        <w:rPr>
          <w:lang w:eastAsia="zh-TW"/>
        </w:rPr>
      </w:pPr>
      <w:r w:rsidRPr="00E430F6">
        <w:rPr>
          <w:rFonts w:eastAsia="宋体"/>
        </w:rPr>
        <w:t xml:space="preserve">I think we </w:t>
      </w:r>
      <w:r w:rsidRPr="00E430F6">
        <w:rPr>
          <w:rFonts w:eastAsia="宋体"/>
          <w:u w:val="single"/>
        </w:rPr>
        <w:t>had better leave</w:t>
      </w:r>
      <w:r w:rsidRPr="00E430F6">
        <w:rPr>
          <w:rFonts w:eastAsia="宋体"/>
        </w:rPr>
        <w:t xml:space="preserve"> now.</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u w:val="single"/>
        </w:rPr>
        <w:t>Hadn’t</w:t>
      </w:r>
      <w:r w:rsidRPr="00E430F6">
        <w:rPr>
          <w:rFonts w:eastAsia="宋体"/>
        </w:rPr>
        <w:t xml:space="preserve"> we </w:t>
      </w:r>
      <w:r w:rsidRPr="00E430F6">
        <w:rPr>
          <w:rFonts w:eastAsia="宋体"/>
          <w:u w:val="single"/>
        </w:rPr>
        <w:t>better be</w:t>
      </w:r>
      <w:r w:rsidRPr="00E430F6">
        <w:rPr>
          <w:rFonts w:eastAsia="宋体"/>
        </w:rPr>
        <w:t xml:space="preserve"> leaving now?</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had better not lie</w:t>
      </w:r>
      <w:r w:rsidRPr="00E430F6">
        <w:rPr>
          <w:rFonts w:eastAsia="宋体"/>
        </w:rPr>
        <w:t xml:space="preserve"> to me.</w:t>
      </w:r>
      <w:r w:rsidR="00785232" w:rsidRPr="00785232">
        <w:rPr>
          <w:rFonts w:hint="eastAsia"/>
          <w:lang w:eastAsia="zh-TW"/>
        </w:rPr>
        <w:t xml:space="preserve"> </w:t>
      </w:r>
    </w:p>
    <w:p w:rsidR="00785232" w:rsidRPr="00785232" w:rsidRDefault="00E430F6" w:rsidP="00182A90">
      <w:pPr>
        <w:pStyle w:val="4"/>
        <w:spacing w:after="84"/>
        <w:rPr>
          <w:lang w:eastAsia="zh-TW"/>
        </w:rPr>
      </w:pPr>
      <w:r w:rsidRPr="00E430F6">
        <w:t>would rather</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would rather go</w:t>
      </w:r>
      <w:r w:rsidRPr="00E430F6">
        <w:rPr>
          <w:rFonts w:eastAsia="宋体"/>
        </w:rPr>
        <w:t xml:space="preserve"> abroad </w:t>
      </w:r>
      <w:r w:rsidRPr="00E430F6">
        <w:rPr>
          <w:rFonts w:eastAsia="宋体"/>
          <w:u w:val="single"/>
        </w:rPr>
        <w:t>than study</w:t>
      </w:r>
      <w:r w:rsidRPr="00E430F6">
        <w:rPr>
          <w:rFonts w:eastAsia="宋体"/>
        </w:rPr>
        <w:t xml:space="preserve"> at a local graduate school.</w:t>
      </w:r>
    </w:p>
    <w:p w:rsidR="00DD2927" w:rsidRDefault="00E430F6" w:rsidP="00182A90">
      <w:pPr>
        <w:pStyle w:val="Preface"/>
        <w:spacing w:after="84"/>
        <w:ind w:firstLine="480"/>
        <w:rPr>
          <w:lang w:eastAsia="zh-TW"/>
        </w:rPr>
      </w:pPr>
      <w:r w:rsidRPr="00E430F6">
        <w:rPr>
          <w:rFonts w:hint="eastAsia"/>
        </w:rPr>
        <w:t>我宁愿出国，不想念本地的研究所。</w:t>
      </w:r>
    </w:p>
    <w:p w:rsidR="00DD2927" w:rsidRDefault="00E430F6" w:rsidP="00182A90">
      <w:pPr>
        <w:spacing w:after="84"/>
        <w:ind w:firstLine="480"/>
        <w:rPr>
          <w:lang w:eastAsia="zh-TW"/>
        </w:rPr>
      </w:pPr>
      <w:r w:rsidRPr="00E430F6">
        <w:rPr>
          <w:rFonts w:eastAsia="宋体" w:hint="eastAsia"/>
        </w:rPr>
        <w:t>如果</w:t>
      </w:r>
      <w:r w:rsidRPr="00E430F6">
        <w:rPr>
          <w:rFonts w:eastAsia="宋体"/>
        </w:rPr>
        <w:t>would rather</w:t>
      </w:r>
      <w:r w:rsidRPr="00E430F6">
        <w:rPr>
          <w:rFonts w:eastAsia="宋体" w:hint="eastAsia"/>
        </w:rPr>
        <w:t>后面有</w:t>
      </w:r>
      <w:r w:rsidRPr="00E430F6">
        <w:rPr>
          <w:rFonts w:eastAsia="宋体"/>
        </w:rPr>
        <w:t>than</w:t>
      </w:r>
      <w:r w:rsidRPr="00E430F6">
        <w:rPr>
          <w:rFonts w:eastAsia="宋体" w:hint="eastAsia"/>
        </w:rPr>
        <w:t>，因为这个</w:t>
      </w:r>
      <w:r w:rsidRPr="00E430F6">
        <w:rPr>
          <w:rFonts w:eastAsia="宋体"/>
        </w:rPr>
        <w:t>than</w:t>
      </w:r>
      <w:r w:rsidRPr="00E430F6">
        <w:rPr>
          <w:rFonts w:eastAsia="宋体" w:hint="eastAsia"/>
        </w:rPr>
        <w:t>是比较用法的连接词、要求前后对称，所以前面如果有原形动词（如</w:t>
      </w:r>
      <w:r w:rsidRPr="00E430F6">
        <w:rPr>
          <w:rFonts w:eastAsia="宋体"/>
        </w:rPr>
        <w:t xml:space="preserve"> go</w:t>
      </w:r>
      <w:r w:rsidRPr="00E430F6">
        <w:rPr>
          <w:rFonts w:eastAsia="宋体" w:hint="eastAsia"/>
        </w:rPr>
        <w:t>），后面就应该用原形动词和它对称（如</w:t>
      </w:r>
      <w:r w:rsidRPr="00E430F6">
        <w:rPr>
          <w:rFonts w:eastAsia="宋体"/>
        </w:rPr>
        <w:t xml:space="preserve"> study</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Would</w:t>
      </w:r>
      <w:r w:rsidRPr="00E430F6">
        <w:rPr>
          <w:rFonts w:eastAsia="宋体"/>
        </w:rPr>
        <w:t xml:space="preserve"> you </w:t>
      </w:r>
      <w:r w:rsidRPr="00E430F6">
        <w:rPr>
          <w:rFonts w:eastAsia="宋体"/>
          <w:u w:val="single"/>
        </w:rPr>
        <w:t>rather stay</w:t>
      </w:r>
      <w:r w:rsidRPr="00E430F6">
        <w:rPr>
          <w:rFonts w:eastAsia="宋体"/>
        </w:rPr>
        <w:t xml:space="preserve"> here?</w:t>
      </w:r>
    </w:p>
    <w:p w:rsidR="00DD2927" w:rsidRDefault="00E430F6" w:rsidP="00182A90">
      <w:pPr>
        <w:pStyle w:val="Preface"/>
        <w:spacing w:after="84"/>
        <w:ind w:firstLine="480"/>
        <w:rPr>
          <w:lang w:eastAsia="zh-TW"/>
        </w:rPr>
      </w:pPr>
      <w:r w:rsidRPr="00E430F6">
        <w:rPr>
          <w:rFonts w:hint="eastAsia"/>
        </w:rPr>
        <w:t>你是不是宁愿留下来？</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would rather not talk</w:t>
      </w:r>
      <w:r w:rsidRPr="00E430F6">
        <w:rPr>
          <w:rFonts w:eastAsia="宋体"/>
        </w:rPr>
        <w:t xml:space="preserve"> about it.</w:t>
      </w:r>
    </w:p>
    <w:p w:rsidR="00DD2927" w:rsidRDefault="00E430F6" w:rsidP="00182A90">
      <w:pPr>
        <w:pStyle w:val="Preface"/>
        <w:spacing w:after="84"/>
        <w:ind w:firstLine="480"/>
        <w:rPr>
          <w:lang w:eastAsia="zh-TW"/>
        </w:rPr>
      </w:pPr>
      <w:r w:rsidRPr="00E430F6">
        <w:rPr>
          <w:rFonts w:hint="eastAsia"/>
        </w:rPr>
        <w:t>这件事情我不想谈。</w:t>
      </w:r>
    </w:p>
    <w:p w:rsidR="00785232" w:rsidRPr="00785232" w:rsidRDefault="00E430F6" w:rsidP="00182A90">
      <w:pPr>
        <w:pStyle w:val="4"/>
        <w:spacing w:after="84"/>
        <w:rPr>
          <w:lang w:eastAsia="zh-TW"/>
        </w:rPr>
      </w:pPr>
      <w:r w:rsidRPr="00E430F6">
        <w:t>might as well</w:t>
      </w:r>
    </w:p>
    <w:p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might as well walk</w:t>
      </w:r>
      <w:r w:rsidRPr="00E430F6">
        <w:rPr>
          <w:rFonts w:eastAsia="宋体"/>
        </w:rPr>
        <w:t>, with so much traffic on the road.</w:t>
      </w:r>
    </w:p>
    <w:p w:rsidR="00DD2927" w:rsidRDefault="00E430F6" w:rsidP="00182A90">
      <w:pPr>
        <w:pStyle w:val="Preface"/>
        <w:spacing w:after="84"/>
        <w:ind w:firstLine="480"/>
        <w:rPr>
          <w:lang w:eastAsia="zh-TW"/>
        </w:rPr>
      </w:pPr>
      <w:r w:rsidRPr="00E430F6">
        <w:rPr>
          <w:rFonts w:hint="eastAsia"/>
        </w:rPr>
        <w:t>路上车子那么多，我们还不如走路算了。</w:t>
      </w:r>
    </w:p>
    <w:p w:rsidR="00DD2927" w:rsidRDefault="00E430F6" w:rsidP="00182A90">
      <w:pPr>
        <w:spacing w:after="84"/>
        <w:ind w:firstLine="480"/>
        <w:rPr>
          <w:lang w:eastAsia="zh-TW"/>
        </w:rPr>
      </w:pPr>
      <w:r w:rsidRPr="00E430F6">
        <w:rPr>
          <w:rFonts w:eastAsia="宋体" w:hint="eastAsia"/>
        </w:rPr>
        <w:t>这个助动词没有疑问句的形态，它的否定可以这样表示：</w:t>
      </w:r>
    </w:p>
    <w:p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might as well not drive</w:t>
      </w:r>
      <w:r w:rsidRPr="00E430F6">
        <w:rPr>
          <w:rFonts w:eastAsia="宋体"/>
        </w:rPr>
        <w:t xml:space="preserve"> at all.</w:t>
      </w:r>
    </w:p>
    <w:p w:rsidR="00DD2927" w:rsidRDefault="00E430F6" w:rsidP="00182A90">
      <w:pPr>
        <w:pStyle w:val="Preface"/>
        <w:spacing w:after="84"/>
        <w:ind w:firstLine="480"/>
        <w:rPr>
          <w:lang w:eastAsia="zh-TW"/>
        </w:rPr>
      </w:pPr>
      <w:r w:rsidRPr="00E430F6">
        <w:rPr>
          <w:rFonts w:hint="eastAsia"/>
        </w:rPr>
        <w:t>我们不如干脆不要开车。</w:t>
      </w:r>
    </w:p>
    <w:p w:rsidR="00DD2927" w:rsidRDefault="00E430F6" w:rsidP="00982549">
      <w:pPr>
        <w:pStyle w:val="3"/>
        <w:spacing w:before="126" w:after="126"/>
        <w:rPr>
          <w:lang w:eastAsia="zh-TW"/>
        </w:rPr>
      </w:pPr>
      <w:bookmarkStart w:id="77" w:name="_Toc363483904"/>
      <w:r w:rsidRPr="00E430F6">
        <w:rPr>
          <w:rFonts w:hint="eastAsia"/>
        </w:rPr>
        <w:t>结语</w:t>
      </w:r>
      <w:bookmarkEnd w:id="77"/>
    </w:p>
    <w:p w:rsidR="00785232" w:rsidRPr="00265876" w:rsidRDefault="00E430F6" w:rsidP="00182A90">
      <w:pPr>
        <w:spacing w:after="84"/>
        <w:ind w:firstLine="480"/>
        <w:rPr>
          <w:rStyle w:val="af1"/>
        </w:rPr>
      </w:pPr>
      <w:r w:rsidRPr="00265876">
        <w:rPr>
          <w:rStyle w:val="af1"/>
          <w:rFonts w:hint="eastAsia"/>
        </w:rPr>
        <w:t>语气助动词有两项特点需要注意：</w:t>
      </w:r>
    </w:p>
    <w:p w:rsidR="00785232" w:rsidRPr="00265876" w:rsidRDefault="00E430F6" w:rsidP="00182A90">
      <w:pPr>
        <w:spacing w:after="84"/>
        <w:ind w:firstLine="480"/>
        <w:rPr>
          <w:rStyle w:val="af1"/>
        </w:rPr>
      </w:pPr>
      <w:r w:rsidRPr="00265876">
        <w:rPr>
          <w:rStyle w:val="af1"/>
          <w:rFonts w:hint="eastAsia"/>
        </w:rPr>
        <w:t>一、表达时间的功能不完整。</w:t>
      </w:r>
      <w:r w:rsidRPr="00265876">
        <w:rPr>
          <w:rStyle w:val="af1"/>
        </w:rPr>
        <w:t>Would, should, could</w:t>
      </w:r>
      <w:r w:rsidRPr="00265876">
        <w:rPr>
          <w:rStyle w:val="af1"/>
          <w:rFonts w:hint="eastAsia"/>
        </w:rPr>
        <w:t>和</w:t>
      </w:r>
      <w:r w:rsidRPr="00265876">
        <w:rPr>
          <w:rStyle w:val="af1"/>
        </w:rPr>
        <w:t>might</w:t>
      </w:r>
      <w:r w:rsidRPr="00265876">
        <w:rPr>
          <w:rStyle w:val="af1"/>
          <w:rFonts w:hint="eastAsia"/>
        </w:rPr>
        <w:t>这些看似过去拼法的语气助动词却也都可以用在现在时间或未来时间。</w:t>
      </w:r>
    </w:p>
    <w:p w:rsidR="00EA57E3" w:rsidRPr="00265876" w:rsidRDefault="00E430F6" w:rsidP="00182A90">
      <w:pPr>
        <w:spacing w:after="84"/>
        <w:ind w:firstLine="480"/>
        <w:rPr>
          <w:rStyle w:val="af1"/>
        </w:rPr>
      </w:pPr>
      <w:r w:rsidRPr="00265876">
        <w:rPr>
          <w:rStyle w:val="af1"/>
          <w:rFonts w:hint="eastAsia"/>
        </w:rPr>
        <w:t>二、语气助动词如果配合完成式，表示的是「相对过去的时间」。</w:t>
      </w:r>
    </w:p>
    <w:p w:rsidR="00DD2927" w:rsidRDefault="00E430F6" w:rsidP="00182A90">
      <w:pPr>
        <w:pStyle w:val="1"/>
        <w:spacing w:after="84"/>
        <w:rPr>
          <w:lang w:eastAsia="zh-TW"/>
        </w:rPr>
      </w:pPr>
      <w:bookmarkStart w:id="78" w:name="_Toc363483905"/>
      <w:r w:rsidRPr="00E430F6">
        <w:rPr>
          <w:rFonts w:hint="eastAsia"/>
        </w:rPr>
        <w:lastRenderedPageBreak/>
        <w:t>第十二章</w:t>
      </w:r>
      <w:r w:rsidRPr="00E430F6">
        <w:t xml:space="preserve"> </w:t>
      </w:r>
      <w:r w:rsidRPr="00E430F6">
        <w:rPr>
          <w:rFonts w:hint="eastAsia"/>
        </w:rPr>
        <w:t>语气</w:t>
      </w:r>
      <w:bookmarkEnd w:id="78"/>
    </w:p>
    <w:p w:rsidR="00DD2927" w:rsidRDefault="00E430F6" w:rsidP="00182A90">
      <w:pPr>
        <w:spacing w:after="84"/>
        <w:ind w:firstLine="480"/>
        <w:rPr>
          <w:lang w:eastAsia="zh-TW"/>
        </w:rPr>
      </w:pPr>
      <w:r w:rsidRPr="00E430F6">
        <w:rPr>
          <w:rFonts w:eastAsia="宋体" w:hint="eastAsia"/>
        </w:rPr>
        <w:t>所谓「语气」（</w:t>
      </w:r>
      <w:r w:rsidRPr="00E430F6">
        <w:rPr>
          <w:rFonts w:eastAsia="宋体"/>
        </w:rPr>
        <w:t>moods</w:t>
      </w:r>
      <w:r w:rsidRPr="00E430F6">
        <w:rPr>
          <w:rFonts w:eastAsia="宋体" w:hint="eastAsia"/>
        </w:rPr>
        <w:t>），基本上是一种「真、假」的表达，靠动词的变化来表示。语气基本上可分成四种。除了上一章提过的</w:t>
      </w:r>
      <w:r w:rsidR="00F76F5C">
        <w:rPr>
          <w:rFonts w:eastAsia="宋体" w:hint="eastAsia"/>
        </w:rPr>
        <w:t>陈述语气</w:t>
      </w:r>
      <w:r w:rsidRPr="00E430F6">
        <w:rPr>
          <w:rFonts w:eastAsia="宋体" w:hint="eastAsia"/>
        </w:rPr>
        <w:t>和条件语气之外，还有</w:t>
      </w:r>
      <w:r w:rsidR="00C30513">
        <w:rPr>
          <w:rFonts w:eastAsia="宋体" w:hint="eastAsia"/>
        </w:rPr>
        <w:t>虚拟语气</w:t>
      </w:r>
      <w:r w:rsidRPr="00E430F6">
        <w:rPr>
          <w:rFonts w:eastAsia="宋体" w:hint="eastAsia"/>
        </w:rPr>
        <w:t>和命令语气，分别介绍如下。</w:t>
      </w:r>
    </w:p>
    <w:p w:rsidR="00DD2927" w:rsidRDefault="00F76F5C" w:rsidP="00982549">
      <w:pPr>
        <w:pStyle w:val="3"/>
        <w:spacing w:before="126" w:after="126"/>
        <w:rPr>
          <w:lang w:eastAsia="zh-TW"/>
        </w:rPr>
      </w:pPr>
      <w:bookmarkStart w:id="79" w:name="_Toc363483906"/>
      <w:r>
        <w:rPr>
          <w:rFonts w:hint="eastAsia"/>
        </w:rPr>
        <w:t>陈述语气</w:t>
      </w:r>
      <w:r w:rsidR="00E430F6" w:rsidRPr="00E430F6">
        <w:rPr>
          <w:rFonts w:hint="eastAsia"/>
        </w:rPr>
        <w:t>（</w:t>
      </w:r>
      <w:r w:rsidR="00E430F6" w:rsidRPr="00E430F6">
        <w:t>indicative mood</w:t>
      </w:r>
      <w:r w:rsidR="00E430F6" w:rsidRPr="00E430F6">
        <w:rPr>
          <w:rFonts w:hint="eastAsia"/>
        </w:rPr>
        <w:t>）</w:t>
      </w:r>
      <w:bookmarkEnd w:id="79"/>
    </w:p>
    <w:p w:rsidR="00DD2927" w:rsidRDefault="00E430F6" w:rsidP="00182A90">
      <w:pPr>
        <w:spacing w:after="84"/>
        <w:ind w:firstLine="480"/>
        <w:rPr>
          <w:lang w:eastAsia="zh-TW"/>
        </w:rPr>
      </w:pPr>
      <w:r w:rsidRPr="00E430F6">
        <w:rPr>
          <w:rFonts w:eastAsia="宋体" w:hint="eastAsia"/>
        </w:rPr>
        <w:t>这是一种「叙述事实」的语气，用来表示「说的这件事是真的」。一般情况下，动词按照正常的时态变化、并且不加语气助动词（也不使用未来式的</w:t>
      </w:r>
      <w:r w:rsidRPr="00E430F6">
        <w:rPr>
          <w:rFonts w:eastAsia="宋体"/>
        </w:rPr>
        <w:t>will</w:t>
      </w:r>
      <w:r w:rsidRPr="00E430F6">
        <w:rPr>
          <w:rFonts w:eastAsia="宋体" w:hint="eastAsia"/>
        </w:rPr>
        <w:t>），所表达出来的语气都属于</w:t>
      </w:r>
      <w:r w:rsidR="00F76F5C">
        <w:rPr>
          <w:rFonts w:eastAsia="宋体" w:hint="eastAsia"/>
        </w:rPr>
        <w:t>陈述语气</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1. Many years ago Bill Gates </w:t>
      </w:r>
      <w:r w:rsidRPr="00E430F6">
        <w:rPr>
          <w:rFonts w:eastAsia="宋体"/>
          <w:u w:val="single"/>
        </w:rPr>
        <w:t>quit</w:t>
      </w:r>
      <w:r w:rsidRPr="00E430F6">
        <w:rPr>
          <w:rFonts w:eastAsia="宋体"/>
        </w:rPr>
        <w:t xml:space="preserve"> college to start his own company.</w:t>
      </w:r>
    </w:p>
    <w:p w:rsidR="00785232" w:rsidRPr="00785232" w:rsidRDefault="00E430F6" w:rsidP="00182A90">
      <w:pPr>
        <w:pStyle w:val="Preface"/>
        <w:spacing w:after="84"/>
        <w:ind w:firstLine="480"/>
        <w:rPr>
          <w:lang w:eastAsia="zh-TW"/>
        </w:rPr>
      </w:pPr>
      <w:r w:rsidRPr="00E430F6">
        <w:rPr>
          <w:rFonts w:hint="eastAsia"/>
        </w:rPr>
        <w:t>多年前比尔盖兹从大学辍学以便开办自己的公司。</w:t>
      </w:r>
    </w:p>
    <w:p w:rsidR="00785232" w:rsidRPr="00785232" w:rsidRDefault="00E430F6" w:rsidP="00182A90">
      <w:pPr>
        <w:spacing w:after="84"/>
        <w:ind w:firstLine="480"/>
        <w:rPr>
          <w:lang w:eastAsia="zh-TW"/>
        </w:rPr>
      </w:pPr>
      <w:r w:rsidRPr="00E430F6">
        <w:rPr>
          <w:rFonts w:eastAsia="宋体"/>
        </w:rPr>
        <w:t xml:space="preserve">2. By now he </w:t>
      </w:r>
      <w:r w:rsidRPr="00E430F6">
        <w:rPr>
          <w:rFonts w:eastAsia="宋体"/>
          <w:u w:val="single"/>
        </w:rPr>
        <w:t>has built</w:t>
      </w:r>
      <w:r w:rsidRPr="00E430F6">
        <w:rPr>
          <w:rFonts w:eastAsia="宋体"/>
        </w:rPr>
        <w:t xml:space="preserve"> that company into the largest of its kind.</w:t>
      </w:r>
    </w:p>
    <w:p w:rsidR="00785232" w:rsidRPr="00785232" w:rsidRDefault="00E430F6" w:rsidP="00182A90">
      <w:pPr>
        <w:pStyle w:val="Preface"/>
        <w:spacing w:after="84"/>
        <w:ind w:firstLine="480"/>
        <w:rPr>
          <w:lang w:eastAsia="zh-TW"/>
        </w:rPr>
      </w:pPr>
      <w:r w:rsidRPr="00E430F6">
        <w:rPr>
          <w:rFonts w:hint="eastAsia"/>
        </w:rPr>
        <w:t>到现在他已经打造那家公司成为同类中最大的一家。</w:t>
      </w:r>
    </w:p>
    <w:p w:rsidR="00785232" w:rsidRPr="00785232" w:rsidRDefault="00E430F6" w:rsidP="00182A90">
      <w:pPr>
        <w:spacing w:after="84"/>
        <w:ind w:firstLine="480"/>
        <w:rPr>
          <w:lang w:eastAsia="zh-TW"/>
        </w:rPr>
      </w:pPr>
      <w:r w:rsidRPr="00E430F6">
        <w:rPr>
          <w:rFonts w:eastAsia="宋体"/>
        </w:rPr>
        <w:t xml:space="preserve">3. In the future he </w:t>
      </w:r>
      <w:r w:rsidRPr="00E430F6">
        <w:rPr>
          <w:rFonts w:eastAsia="宋体"/>
          <w:u w:val="single"/>
        </w:rPr>
        <w:t>is going to devote</w:t>
      </w:r>
      <w:r w:rsidRPr="00E430F6">
        <w:rPr>
          <w:rFonts w:eastAsia="宋体"/>
        </w:rPr>
        <w:t xml:space="preserve"> most of his time to charity.</w:t>
      </w:r>
    </w:p>
    <w:p w:rsidR="00DD2927" w:rsidRDefault="00E430F6" w:rsidP="00182A90">
      <w:pPr>
        <w:pStyle w:val="Preface"/>
        <w:spacing w:after="84"/>
        <w:ind w:firstLine="480"/>
        <w:rPr>
          <w:lang w:eastAsia="zh-TW"/>
        </w:rPr>
      </w:pPr>
      <w:r w:rsidRPr="00E430F6">
        <w:rPr>
          <w:rFonts w:hint="eastAsia"/>
        </w:rPr>
        <w:t>未来他将投入大部分时间于慈善事业。</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句的时间副词</w:t>
      </w:r>
      <w:r w:rsidRPr="00E430F6">
        <w:rPr>
          <w:rFonts w:eastAsia="宋体"/>
        </w:rPr>
        <w:t>many years ago</w:t>
      </w:r>
      <w:r w:rsidRPr="00E430F6">
        <w:rPr>
          <w:rFonts w:eastAsia="宋体" w:hint="eastAsia"/>
        </w:rPr>
        <w:t>是个过去时间的括号，动词</w:t>
      </w:r>
      <w:r w:rsidRPr="00E430F6">
        <w:rPr>
          <w:rFonts w:eastAsia="宋体"/>
        </w:rPr>
        <w:t>quit</w:t>
      </w:r>
      <w:r w:rsidRPr="00E430F6">
        <w:rPr>
          <w:rFonts w:eastAsia="宋体" w:hint="eastAsia"/>
        </w:rPr>
        <w:t>采用过去简单式。第</w:t>
      </w:r>
      <w:r w:rsidRPr="00E430F6">
        <w:rPr>
          <w:rFonts w:eastAsia="宋体"/>
        </w:rPr>
        <w:t>2</w:t>
      </w:r>
      <w:r w:rsidRPr="00E430F6">
        <w:rPr>
          <w:rFonts w:eastAsia="宋体" w:hint="eastAsia"/>
        </w:rPr>
        <w:t>句的时间副词</w:t>
      </w:r>
      <w:r w:rsidRPr="00E430F6">
        <w:rPr>
          <w:rFonts w:eastAsia="宋体"/>
        </w:rPr>
        <w:t>by now</w:t>
      </w:r>
      <w:r w:rsidRPr="00E430F6">
        <w:rPr>
          <w:rFonts w:eastAsia="宋体" w:hint="eastAsia"/>
        </w:rPr>
        <w:t>是个「到现在为止」的截止箭头形状，动词</w:t>
      </w:r>
      <w:r w:rsidRPr="00E430F6">
        <w:rPr>
          <w:rFonts w:eastAsia="宋体"/>
        </w:rPr>
        <w:t>has built</w:t>
      </w:r>
      <w:r w:rsidRPr="00E430F6">
        <w:rPr>
          <w:rFonts w:eastAsia="宋体" w:hint="eastAsia"/>
        </w:rPr>
        <w:t>采用现在完成式。这两个句子的动词遵照一般的时态变化，都属于直说法「叙述事实」的语气。「过去」的事情和「现在」的事情都很容易判断真伪，可以采用直说法语气来叙述。但是「未来」的事情尚未发生，真伪尚无法分辨，所以并不适合采用</w:t>
      </w:r>
      <w:r w:rsidR="00F76F5C">
        <w:rPr>
          <w:rFonts w:eastAsia="宋体" w:hint="eastAsia"/>
        </w:rPr>
        <w:t>陈述语气</w:t>
      </w:r>
      <w:r w:rsidRPr="00E430F6">
        <w:rPr>
          <w:rFonts w:eastAsia="宋体" w:hint="eastAsia"/>
        </w:rPr>
        <w:t>来叙述，而需要借助于语气助动词如</w:t>
      </w:r>
      <w:r w:rsidRPr="00E430F6">
        <w:rPr>
          <w:rFonts w:eastAsia="宋体"/>
        </w:rPr>
        <w:t>will</w:t>
      </w:r>
      <w:r w:rsidRPr="00E430F6">
        <w:rPr>
          <w:rFonts w:eastAsia="宋体" w:hint="eastAsia"/>
        </w:rPr>
        <w:t>之类来表达尚未实现的「计划」或「可能性」。而一旦动用到语气助动词（包括</w:t>
      </w:r>
      <w:r w:rsidRPr="00E430F6">
        <w:rPr>
          <w:rFonts w:eastAsia="宋体"/>
        </w:rPr>
        <w:t>will</w:t>
      </w:r>
      <w:r w:rsidRPr="00E430F6">
        <w:rPr>
          <w:rFonts w:eastAsia="宋体" w:hint="eastAsia"/>
        </w:rPr>
        <w:t>），句子的语气就从</w:t>
      </w:r>
      <w:r w:rsidR="00F76F5C">
        <w:rPr>
          <w:rFonts w:eastAsia="宋体" w:hint="eastAsia"/>
        </w:rPr>
        <w:t>陈述语气</w:t>
      </w:r>
      <w:r w:rsidRPr="00E430F6">
        <w:rPr>
          <w:rFonts w:eastAsia="宋体" w:hint="eastAsia"/>
        </w:rPr>
        <w:t>转变为带有不确定意味的「条件语气」。为了避免这种不确定语气，未来的事情可以选择如上列第</w:t>
      </w:r>
      <w:r w:rsidRPr="00E430F6">
        <w:rPr>
          <w:rFonts w:eastAsia="宋体"/>
        </w:rPr>
        <w:t>3</w:t>
      </w:r>
      <w:r w:rsidRPr="00E430F6">
        <w:rPr>
          <w:rFonts w:eastAsia="宋体" w:hint="eastAsia"/>
        </w:rPr>
        <w:t>句的情况、以</w:t>
      </w:r>
      <w:r w:rsidRPr="00E430F6">
        <w:rPr>
          <w:rFonts w:eastAsia="宋体"/>
        </w:rPr>
        <w:t>be going to</w:t>
      </w:r>
      <w:r w:rsidRPr="00E430F6">
        <w:rPr>
          <w:rFonts w:eastAsia="宋体" w:hint="eastAsia"/>
        </w:rPr>
        <w:t>的方式来叙述。</w:t>
      </w:r>
    </w:p>
    <w:p w:rsidR="00DD2927" w:rsidRDefault="00E430F6" w:rsidP="00182A90">
      <w:pPr>
        <w:spacing w:after="84"/>
        <w:ind w:firstLine="480"/>
        <w:rPr>
          <w:lang w:eastAsia="zh-TW"/>
        </w:rPr>
      </w:pPr>
      <w:r w:rsidRPr="00E430F6">
        <w:rPr>
          <w:rFonts w:eastAsia="宋体" w:hint="eastAsia"/>
        </w:rPr>
        <w:t>例如，</w:t>
      </w:r>
      <w:r w:rsidRPr="008A7C6A">
        <w:rPr>
          <w:rStyle w:val="af1"/>
          <w:rFonts w:hint="eastAsia"/>
        </w:rPr>
        <w:t>像</w:t>
      </w:r>
      <w:r w:rsidRPr="008A7C6A">
        <w:rPr>
          <w:rStyle w:val="af1"/>
        </w:rPr>
        <w:t>I will go to the U.S. next year</w:t>
      </w:r>
      <w:r w:rsidRPr="008A7C6A">
        <w:rPr>
          <w:rStyle w:val="af1"/>
          <w:rFonts w:hint="eastAsia"/>
        </w:rPr>
        <w:t>这样的句子，谈的是未来的事、用到助动词</w:t>
      </w:r>
      <w:r w:rsidRPr="008A7C6A">
        <w:rPr>
          <w:rStyle w:val="af1"/>
        </w:rPr>
        <w:t>will</w:t>
      </w:r>
      <w:r w:rsidRPr="008A7C6A">
        <w:rPr>
          <w:rStyle w:val="af1"/>
          <w:rFonts w:hint="eastAsia"/>
        </w:rPr>
        <w:t>，这都表示「尚不确定」。</w:t>
      </w:r>
      <w:r w:rsidRPr="00E430F6">
        <w:rPr>
          <w:rFonts w:eastAsia="宋体" w:hint="eastAsia"/>
        </w:rPr>
        <w:t>这种情况和</w:t>
      </w:r>
      <w:r w:rsidR="00F76F5C">
        <w:rPr>
          <w:rFonts w:eastAsia="宋体" w:hint="eastAsia"/>
        </w:rPr>
        <w:t>陈述语气</w:t>
      </w:r>
      <w:r w:rsidRPr="00E430F6">
        <w:rPr>
          <w:rFonts w:eastAsia="宋体" w:hint="eastAsia"/>
        </w:rPr>
        <w:t>的</w:t>
      </w:r>
      <w:r w:rsidRPr="00E430F6">
        <w:rPr>
          <w:rFonts w:eastAsia="宋体"/>
        </w:rPr>
        <w:t>He went to the U.S. last year.</w:t>
      </w:r>
      <w:r w:rsidRPr="00E430F6">
        <w:rPr>
          <w:rFonts w:eastAsia="宋体" w:hint="eastAsia"/>
        </w:rPr>
        <w:t>不同；过去的事情已经发生，可以确定，所以能够采用叙述事实的</w:t>
      </w:r>
      <w:r w:rsidR="00F76F5C">
        <w:rPr>
          <w:rFonts w:eastAsia="宋体" w:hint="eastAsia"/>
        </w:rPr>
        <w:t>陈述语气</w:t>
      </w:r>
      <w:r w:rsidRPr="00E430F6">
        <w:rPr>
          <w:rFonts w:eastAsia="宋体" w:hint="eastAsia"/>
        </w:rPr>
        <w:t>。如果要采用比较确定的语气来表达未来的事情，就应该避免使用语气助动词、改成下面这几种讲法：</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 going to go</w:t>
      </w:r>
      <w:r w:rsidRPr="00E430F6">
        <w:rPr>
          <w:rFonts w:eastAsia="宋体"/>
        </w:rPr>
        <w:t xml:space="preserve"> to the U.S. next year.</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 to go</w:t>
      </w:r>
      <w:r w:rsidRPr="00E430F6">
        <w:rPr>
          <w:rFonts w:eastAsia="宋体"/>
        </w:rPr>
        <w:t xml:space="preserve"> to the U.S. next year.</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 going</w:t>
      </w:r>
      <w:r w:rsidRPr="00E430F6">
        <w:rPr>
          <w:rFonts w:eastAsia="宋体"/>
        </w:rPr>
        <w:t xml:space="preserve"> to the U.S. next year.</w:t>
      </w:r>
    </w:p>
    <w:p w:rsidR="00DD2927" w:rsidRDefault="00E430F6" w:rsidP="00182A90">
      <w:pPr>
        <w:spacing w:after="84"/>
        <w:ind w:firstLine="480"/>
        <w:rPr>
          <w:lang w:eastAsia="zh-TW"/>
        </w:rPr>
      </w:pPr>
      <w:r w:rsidRPr="00E430F6">
        <w:rPr>
          <w:rFonts w:eastAsia="宋体"/>
        </w:rPr>
        <w:t xml:space="preserve">I </w:t>
      </w:r>
      <w:r w:rsidRPr="00E430F6">
        <w:rPr>
          <w:rFonts w:eastAsia="宋体"/>
          <w:u w:val="single"/>
        </w:rPr>
        <w:t>go</w:t>
      </w:r>
      <w:r w:rsidRPr="00E430F6">
        <w:rPr>
          <w:rFonts w:eastAsia="宋体"/>
        </w:rPr>
        <w:t xml:space="preserve"> to the U.S. next year.</w:t>
      </w:r>
    </w:p>
    <w:p w:rsidR="00DD2927" w:rsidRDefault="00E430F6" w:rsidP="00182A90">
      <w:pPr>
        <w:spacing w:after="84"/>
        <w:ind w:firstLine="480"/>
        <w:rPr>
          <w:lang w:eastAsia="zh-TW"/>
        </w:rPr>
      </w:pPr>
      <w:r w:rsidRPr="00E430F6">
        <w:rPr>
          <w:rFonts w:eastAsia="宋体" w:hint="eastAsia"/>
        </w:rPr>
        <w:lastRenderedPageBreak/>
        <w:t>这几种讲法都避免用到助动词、维持了叙述事实的</w:t>
      </w:r>
      <w:r w:rsidR="00F76F5C">
        <w:rPr>
          <w:rFonts w:eastAsia="宋体" w:hint="eastAsia"/>
        </w:rPr>
        <w:t>陈述语气</w:t>
      </w:r>
      <w:r w:rsidRPr="00E430F6">
        <w:rPr>
          <w:rFonts w:eastAsia="宋体" w:hint="eastAsia"/>
        </w:rPr>
        <w:t>。以这些讲法来叙述未来的事情，语气相对会比较确定。其中又以最后一种</w:t>
      </w:r>
      <w:r w:rsidRPr="00E430F6">
        <w:rPr>
          <w:rFonts w:eastAsia="宋体"/>
        </w:rPr>
        <w:t>I go to the U.S. next year</w:t>
      </w:r>
      <w:r w:rsidRPr="00E430F6">
        <w:rPr>
          <w:rFonts w:eastAsia="宋体" w:hint="eastAsia"/>
        </w:rPr>
        <w:t>，完全采用叙述事实的现在简单式，表达「事实」的语气最为明确。</w:t>
      </w:r>
    </w:p>
    <w:p w:rsidR="00DD2927" w:rsidRDefault="00E430F6" w:rsidP="00182A90">
      <w:pPr>
        <w:spacing w:after="84"/>
        <w:ind w:firstLine="480"/>
        <w:rPr>
          <w:lang w:eastAsia="zh-TW"/>
        </w:rPr>
      </w:pPr>
      <w:r w:rsidRPr="00E430F6">
        <w:rPr>
          <w:rFonts w:eastAsia="宋体" w:hint="eastAsia"/>
        </w:rPr>
        <w:t>本书在第九章「动词时态」中曾提到传统文法的一条规则：「表示时间与表示条件的副词</w:t>
      </w:r>
      <w:r w:rsidR="00BF5096">
        <w:rPr>
          <w:rFonts w:eastAsia="宋体" w:hint="eastAsia"/>
        </w:rPr>
        <w:t>从句</w:t>
      </w:r>
      <w:r w:rsidRPr="00E430F6">
        <w:rPr>
          <w:rFonts w:eastAsia="宋体" w:hint="eastAsia"/>
        </w:rPr>
        <w:t>，要用现在式代替未来式」，究其原因其实不是时态的问题，而是语气的问题。</w:t>
      </w:r>
      <w:r w:rsidR="00F76F5C">
        <w:rPr>
          <w:rFonts w:eastAsia="宋体" w:hint="eastAsia"/>
        </w:rPr>
        <w:t>陈述语气</w:t>
      </w:r>
      <w:r w:rsidRPr="00E430F6">
        <w:rPr>
          <w:rFonts w:eastAsia="宋体" w:hint="eastAsia"/>
        </w:rPr>
        <w:t>，除了用来叙述事实，还可以用来表示「虽无法确定、但是当作是事实」的情况。例如：</w:t>
      </w:r>
    </w:p>
    <w:p w:rsidR="00785232" w:rsidRPr="00785232" w:rsidRDefault="00E430F6" w:rsidP="00182A90">
      <w:pPr>
        <w:spacing w:after="84"/>
        <w:ind w:firstLine="480"/>
        <w:rPr>
          <w:lang w:eastAsia="zh-TW"/>
        </w:rPr>
      </w:pPr>
      <w:r w:rsidRPr="00E430F6">
        <w:rPr>
          <w:rFonts w:eastAsia="宋体"/>
        </w:rPr>
        <w:t xml:space="preserve">His story </w:t>
      </w:r>
      <w:r w:rsidRPr="00E430F6">
        <w:rPr>
          <w:rFonts w:eastAsia="宋体"/>
          <w:u w:val="single"/>
        </w:rPr>
        <w:t>may be</w:t>
      </w:r>
      <w:r w:rsidRPr="00E430F6">
        <w:rPr>
          <w:rFonts w:eastAsia="宋体"/>
        </w:rPr>
        <w:t xml:space="preserve"> true.</w:t>
      </w:r>
    </w:p>
    <w:p w:rsidR="00DD2927" w:rsidRDefault="00E430F6" w:rsidP="00182A90">
      <w:pPr>
        <w:pStyle w:val="Preface"/>
        <w:spacing w:after="84"/>
        <w:ind w:firstLine="480"/>
        <w:rPr>
          <w:lang w:eastAsia="zh-TW"/>
        </w:rPr>
      </w:pPr>
      <w:r w:rsidRPr="00E430F6">
        <w:rPr>
          <w:rFonts w:hint="eastAsia"/>
        </w:rPr>
        <w:t>他说的事有可能是真的。</w:t>
      </w:r>
    </w:p>
    <w:p w:rsidR="00DD2927" w:rsidRDefault="00E430F6" w:rsidP="00182A90">
      <w:pPr>
        <w:spacing w:after="84"/>
        <w:ind w:firstLine="480"/>
        <w:rPr>
          <w:lang w:eastAsia="zh-TW"/>
        </w:rPr>
      </w:pPr>
      <w:r w:rsidRPr="00E430F6">
        <w:rPr>
          <w:rFonts w:eastAsia="宋体" w:hint="eastAsia"/>
        </w:rPr>
        <w:t>动词词组</w:t>
      </w:r>
      <w:r w:rsidRPr="00E430F6">
        <w:rPr>
          <w:rFonts w:eastAsia="宋体"/>
        </w:rPr>
        <w:t>may be</w:t>
      </w:r>
      <w:r w:rsidRPr="00E430F6">
        <w:rPr>
          <w:rFonts w:eastAsia="宋体" w:hint="eastAsia"/>
        </w:rPr>
        <w:t>因为有语气助动词</w:t>
      </w:r>
      <w:r w:rsidRPr="00E430F6">
        <w:rPr>
          <w:rFonts w:eastAsia="宋体"/>
        </w:rPr>
        <w:t>may</w:t>
      </w:r>
      <w:r w:rsidRPr="00E430F6">
        <w:rPr>
          <w:rFonts w:eastAsia="宋体" w:hint="eastAsia"/>
        </w:rPr>
        <w:t>在内，表达的是不确定的「条件语气」。</w:t>
      </w:r>
    </w:p>
    <w:p w:rsidR="00785232" w:rsidRPr="00785232" w:rsidRDefault="00E430F6" w:rsidP="00182A90">
      <w:pPr>
        <w:spacing w:after="84"/>
        <w:ind w:firstLine="480"/>
        <w:rPr>
          <w:lang w:eastAsia="zh-TW"/>
        </w:rPr>
      </w:pPr>
      <w:r w:rsidRPr="00E430F6">
        <w:rPr>
          <w:rFonts w:eastAsia="宋体"/>
        </w:rPr>
        <w:t xml:space="preserve">I guess his story </w:t>
      </w:r>
      <w:r w:rsidRPr="00E430F6">
        <w:rPr>
          <w:rFonts w:eastAsia="宋体"/>
          <w:u w:val="single"/>
        </w:rPr>
        <w:t>is</w:t>
      </w:r>
      <w:r w:rsidRPr="00E430F6">
        <w:rPr>
          <w:rFonts w:eastAsia="宋体"/>
        </w:rPr>
        <w:t xml:space="preserve"> true.</w:t>
      </w:r>
    </w:p>
    <w:p w:rsidR="00DD2927" w:rsidRDefault="00E430F6" w:rsidP="00182A90">
      <w:pPr>
        <w:pStyle w:val="Preface"/>
        <w:spacing w:after="84"/>
        <w:ind w:firstLine="480"/>
        <w:rPr>
          <w:lang w:eastAsia="zh-TW"/>
        </w:rPr>
      </w:pPr>
      <w:r w:rsidRPr="00E430F6">
        <w:rPr>
          <w:rFonts w:hint="eastAsia"/>
        </w:rPr>
        <w:t>我猜他说的事是真的。</w:t>
      </w:r>
    </w:p>
    <w:p w:rsidR="00DD2927" w:rsidRDefault="00E430F6" w:rsidP="00182A90">
      <w:pPr>
        <w:spacing w:after="84"/>
        <w:ind w:firstLine="480"/>
        <w:rPr>
          <w:lang w:eastAsia="zh-TW"/>
        </w:rPr>
      </w:pPr>
      <w:r w:rsidRPr="00E430F6">
        <w:rPr>
          <w:rFonts w:eastAsia="宋体" w:hint="eastAsia"/>
        </w:rPr>
        <w:t>从上文「我猜」判断，「他说的事」其实并无法确定是不是真的。但是，即使是无法确定的事实，如果「当作是」真的，也可以采用</w:t>
      </w:r>
      <w:r w:rsidR="00F76F5C">
        <w:rPr>
          <w:rFonts w:eastAsia="宋体" w:hint="eastAsia"/>
        </w:rPr>
        <w:t>陈述语气</w:t>
      </w:r>
      <w:r w:rsidRPr="00E430F6">
        <w:rPr>
          <w:rFonts w:eastAsia="宋体" w:hint="eastAsia"/>
        </w:rPr>
        <w:t>来表达，所以</w:t>
      </w:r>
      <w:r w:rsidRPr="00E430F6">
        <w:rPr>
          <w:rFonts w:eastAsia="宋体"/>
        </w:rPr>
        <w:t>his story is true</w:t>
      </w:r>
      <w:r w:rsidRPr="00E430F6">
        <w:rPr>
          <w:rFonts w:eastAsia="宋体" w:hint="eastAsia"/>
        </w:rPr>
        <w:t>这个名词</w:t>
      </w:r>
      <w:r w:rsidR="00BF5096">
        <w:rPr>
          <w:rFonts w:eastAsia="宋体" w:hint="eastAsia"/>
        </w:rPr>
        <w:t>从句</w:t>
      </w:r>
      <w:r w:rsidRPr="00E430F6">
        <w:rPr>
          <w:rFonts w:eastAsia="宋体" w:hint="eastAsia"/>
        </w:rPr>
        <w:t>中的动词才会采用</w:t>
      </w:r>
      <w:r w:rsidR="00F76F5C">
        <w:rPr>
          <w:rFonts w:eastAsia="宋体" w:hint="eastAsia"/>
        </w:rPr>
        <w:t>陈述语气</w:t>
      </w:r>
      <w:r w:rsidRPr="00E430F6">
        <w:rPr>
          <w:rFonts w:eastAsia="宋体" w:hint="eastAsia"/>
        </w:rPr>
        <w:t>叙述事实的</w:t>
      </w:r>
      <w:r w:rsidRPr="00E430F6">
        <w:rPr>
          <w:rFonts w:eastAsia="宋体"/>
        </w:rPr>
        <w:t>is</w:t>
      </w:r>
      <w:r w:rsidRPr="00E430F6">
        <w:rPr>
          <w:rFonts w:eastAsia="宋体" w:hint="eastAsia"/>
        </w:rPr>
        <w:t>来表示。</w:t>
      </w:r>
    </w:p>
    <w:p w:rsidR="00785232" w:rsidRPr="00785232" w:rsidRDefault="00E430F6" w:rsidP="00182A90">
      <w:pPr>
        <w:spacing w:after="84"/>
        <w:ind w:firstLine="480"/>
        <w:rPr>
          <w:lang w:eastAsia="zh-TW"/>
        </w:rPr>
      </w:pPr>
      <w:r w:rsidRPr="00E430F6">
        <w:rPr>
          <w:rFonts w:eastAsia="宋体"/>
        </w:rPr>
        <w:t xml:space="preserve">If his story </w:t>
      </w:r>
      <w:r w:rsidRPr="00E430F6">
        <w:rPr>
          <w:rFonts w:eastAsia="宋体"/>
          <w:u w:val="single"/>
        </w:rPr>
        <w:t>is</w:t>
      </w:r>
      <w:r w:rsidRPr="00E430F6">
        <w:rPr>
          <w:rFonts w:eastAsia="宋体"/>
        </w:rPr>
        <w:t xml:space="preserve"> true, I’m going to help him.</w:t>
      </w:r>
    </w:p>
    <w:p w:rsidR="00DD2927" w:rsidRDefault="00E430F6" w:rsidP="00182A90">
      <w:pPr>
        <w:pStyle w:val="Preface"/>
        <w:spacing w:after="84"/>
        <w:ind w:firstLine="480"/>
        <w:rPr>
          <w:lang w:eastAsia="zh-TW"/>
        </w:rPr>
      </w:pPr>
      <w:r w:rsidRPr="00E430F6">
        <w:rPr>
          <w:rFonts w:hint="eastAsia"/>
        </w:rPr>
        <w:t>如果他说的事是真的，那么我打算帮他一把。</w:t>
      </w:r>
    </w:p>
    <w:p w:rsidR="00DD2927" w:rsidRDefault="00E430F6" w:rsidP="00182A90">
      <w:pPr>
        <w:spacing w:after="84"/>
        <w:ind w:firstLine="480"/>
        <w:rPr>
          <w:lang w:eastAsia="zh-TW"/>
        </w:rPr>
      </w:pPr>
      <w:r w:rsidRPr="00E430F6">
        <w:rPr>
          <w:rFonts w:eastAsia="宋体" w:hint="eastAsia"/>
        </w:rPr>
        <w:t>同样的，在解释为「如果」的</w:t>
      </w:r>
      <w:r w:rsidRPr="00E430F6">
        <w:rPr>
          <w:rFonts w:eastAsia="宋体"/>
        </w:rPr>
        <w:t>if</w:t>
      </w:r>
      <w:r w:rsidRPr="00E430F6">
        <w:rPr>
          <w:rFonts w:eastAsia="宋体" w:hint="eastAsia"/>
        </w:rPr>
        <w:t>引导的副词</w:t>
      </w:r>
      <w:r w:rsidR="00BF5096">
        <w:rPr>
          <w:rFonts w:eastAsia="宋体" w:hint="eastAsia"/>
        </w:rPr>
        <w:t>从句</w:t>
      </w:r>
      <w:r w:rsidRPr="00E430F6">
        <w:rPr>
          <w:rFonts w:eastAsia="宋体" w:hint="eastAsia"/>
        </w:rPr>
        <w:t>中，本来无法确定是不是事实。但是，</w:t>
      </w:r>
      <w:r w:rsidRPr="00E430F6">
        <w:rPr>
          <w:rFonts w:eastAsia="宋体"/>
        </w:rPr>
        <w:t>if his story is true</w:t>
      </w:r>
      <w:r w:rsidRPr="00E430F6">
        <w:rPr>
          <w:rFonts w:eastAsia="宋体" w:hint="eastAsia"/>
        </w:rPr>
        <w:t>这种说法就是把这件事「当作是」真的，所以动词采用的是「</w:t>
      </w:r>
      <w:r w:rsidR="00F76F5C">
        <w:rPr>
          <w:rFonts w:eastAsia="宋体" w:hint="eastAsia"/>
        </w:rPr>
        <w:t>陈述语气</w:t>
      </w:r>
      <w:r w:rsidRPr="00E430F6">
        <w:rPr>
          <w:rFonts w:eastAsia="宋体" w:hint="eastAsia"/>
        </w:rPr>
        <w:t>」叙述事实的</w:t>
      </w:r>
      <w:r w:rsidRPr="00E430F6">
        <w:rPr>
          <w:rFonts w:eastAsia="宋体"/>
        </w:rPr>
        <w:t>is</w:t>
      </w:r>
      <w:r w:rsidRPr="00E430F6">
        <w:rPr>
          <w:rFonts w:eastAsia="宋体" w:hint="eastAsia"/>
        </w:rPr>
        <w:t>。传统文法那条规则「表示条件的副词</w:t>
      </w:r>
      <w:r w:rsidR="00BF5096">
        <w:rPr>
          <w:rFonts w:eastAsia="宋体" w:hint="eastAsia"/>
        </w:rPr>
        <w:t>从句</w:t>
      </w:r>
      <w:r w:rsidRPr="00E430F6">
        <w:rPr>
          <w:rFonts w:eastAsia="宋体" w:hint="eastAsia"/>
        </w:rPr>
        <w:t>用现在式代替未来式」，其实就是</w:t>
      </w:r>
      <w:r w:rsidRPr="008A7C6A">
        <w:rPr>
          <w:rStyle w:val="af1"/>
          <w:rFonts w:hint="eastAsia"/>
        </w:rPr>
        <w:t>「未来尚无法确定的事情先当作是真的，应采</w:t>
      </w:r>
      <w:r w:rsidR="00F76F5C" w:rsidRPr="008A7C6A">
        <w:rPr>
          <w:rStyle w:val="af1"/>
          <w:rFonts w:hint="eastAsia"/>
        </w:rPr>
        <w:t>陈述语气</w:t>
      </w:r>
      <w:r w:rsidRPr="008A7C6A">
        <w:rPr>
          <w:rStyle w:val="af1"/>
          <w:rFonts w:hint="eastAsia"/>
        </w:rPr>
        <w:t>表示」。</w:t>
      </w:r>
      <w:r w:rsidR="00F76F5C">
        <w:rPr>
          <w:rFonts w:eastAsia="宋体" w:hint="eastAsia"/>
        </w:rPr>
        <w:t>陈述语气</w:t>
      </w:r>
      <w:r w:rsidRPr="00E430F6">
        <w:rPr>
          <w:rFonts w:eastAsia="宋体" w:hint="eastAsia"/>
        </w:rPr>
        <w:t>当中不能使用带有不确定意味的语气助动词（包括</w:t>
      </w:r>
      <w:r w:rsidRPr="00E430F6">
        <w:rPr>
          <w:rFonts w:eastAsia="宋体"/>
        </w:rPr>
        <w:t>will</w:t>
      </w:r>
      <w:r w:rsidRPr="00E430F6">
        <w:rPr>
          <w:rFonts w:eastAsia="宋体" w:hint="eastAsia"/>
        </w:rPr>
        <w:t>），所以包括未来时间都不能用</w:t>
      </w:r>
      <w:r w:rsidRPr="00E430F6">
        <w:rPr>
          <w:rFonts w:eastAsia="宋体"/>
        </w:rPr>
        <w:t>will</w:t>
      </w:r>
      <w:r w:rsidRPr="00E430F6">
        <w:rPr>
          <w:rFonts w:eastAsia="宋体" w:hint="eastAsia"/>
        </w:rPr>
        <w:t>，而必须用现在式来表示。再看一个例子：</w:t>
      </w:r>
    </w:p>
    <w:p w:rsidR="00785232" w:rsidRPr="00785232" w:rsidRDefault="00E430F6" w:rsidP="00182A90">
      <w:pPr>
        <w:spacing w:after="84"/>
        <w:ind w:firstLine="480"/>
        <w:rPr>
          <w:lang w:eastAsia="zh-TW"/>
        </w:rPr>
      </w:pPr>
      <w:r w:rsidRPr="00E430F6">
        <w:rPr>
          <w:rFonts w:eastAsia="宋体"/>
        </w:rPr>
        <w:t xml:space="preserve">He says he </w:t>
      </w:r>
      <w:r w:rsidRPr="00E430F6">
        <w:rPr>
          <w:rFonts w:eastAsia="宋体"/>
          <w:u w:val="single"/>
        </w:rPr>
        <w:t>will come</w:t>
      </w:r>
      <w:r w:rsidRPr="00E430F6">
        <w:rPr>
          <w:rFonts w:eastAsia="宋体"/>
        </w:rPr>
        <w:t xml:space="preserve"> to pick you up tonight.</w:t>
      </w:r>
    </w:p>
    <w:p w:rsidR="00DD2927" w:rsidRDefault="00E430F6" w:rsidP="00182A90">
      <w:pPr>
        <w:pStyle w:val="Preface"/>
        <w:spacing w:after="84"/>
        <w:ind w:firstLine="480"/>
        <w:rPr>
          <w:lang w:eastAsia="zh-TW"/>
        </w:rPr>
      </w:pPr>
      <w:r w:rsidRPr="00E430F6">
        <w:rPr>
          <w:rFonts w:hint="eastAsia"/>
        </w:rPr>
        <w:t>他说他今晚要来接你。</w:t>
      </w:r>
    </w:p>
    <w:p w:rsidR="00DD2927" w:rsidRDefault="00E430F6" w:rsidP="00182A90">
      <w:pPr>
        <w:spacing w:after="84"/>
        <w:ind w:firstLine="480"/>
        <w:rPr>
          <w:lang w:eastAsia="zh-TW"/>
        </w:rPr>
      </w:pPr>
      <w:r w:rsidRPr="00E430F6">
        <w:rPr>
          <w:rFonts w:eastAsia="宋体" w:hint="eastAsia"/>
        </w:rPr>
        <w:t>时间副词</w:t>
      </w:r>
      <w:r w:rsidRPr="00E430F6">
        <w:rPr>
          <w:rFonts w:eastAsia="宋体"/>
        </w:rPr>
        <w:t>tonight</w:t>
      </w:r>
      <w:r w:rsidRPr="00E430F6">
        <w:rPr>
          <w:rFonts w:eastAsia="宋体" w:hint="eastAsia"/>
        </w:rPr>
        <w:t>表示「来接你」这个动作的时间在未来、尚未发生。这种情况应该加上助动词</w:t>
      </w:r>
      <w:r w:rsidRPr="00E430F6">
        <w:rPr>
          <w:rFonts w:eastAsia="宋体"/>
        </w:rPr>
        <w:t>will</w:t>
      </w:r>
      <w:r w:rsidRPr="00E430F6">
        <w:rPr>
          <w:rFonts w:eastAsia="宋体" w:hint="eastAsia"/>
        </w:rPr>
        <w:t>，成为</w:t>
      </w:r>
      <w:r w:rsidRPr="00E430F6">
        <w:rPr>
          <w:rFonts w:eastAsia="宋体"/>
        </w:rPr>
        <w:t>will come</w:t>
      </w:r>
      <w:r w:rsidRPr="00E430F6">
        <w:rPr>
          <w:rFonts w:eastAsia="宋体" w:hint="eastAsia"/>
        </w:rPr>
        <w:t>这个动词词组（表示「将会来」）。未来的事情都还没有发生，所以实际上都尚未确定，因此需要加上表示不确定语气的助动词，典型的是加上</w:t>
      </w:r>
      <w:r w:rsidRPr="00E430F6">
        <w:rPr>
          <w:rFonts w:eastAsia="宋体"/>
        </w:rPr>
        <w:t>will</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When he comes, you’d better be ready.</w:t>
      </w:r>
    </w:p>
    <w:p w:rsidR="00DD2927" w:rsidRDefault="00E430F6" w:rsidP="00182A90">
      <w:pPr>
        <w:pStyle w:val="Preface"/>
        <w:spacing w:after="84"/>
        <w:ind w:firstLine="480"/>
        <w:rPr>
          <w:lang w:eastAsia="zh-TW"/>
        </w:rPr>
      </w:pPr>
      <w:r w:rsidRPr="00E430F6">
        <w:rPr>
          <w:rFonts w:hint="eastAsia"/>
        </w:rPr>
        <w:t>当他来的时候，你最好已经准备好了。</w:t>
      </w:r>
    </w:p>
    <w:p w:rsidR="00DD2927" w:rsidRDefault="00E430F6" w:rsidP="00182A90">
      <w:pPr>
        <w:spacing w:after="84"/>
        <w:ind w:firstLine="480"/>
        <w:rPr>
          <w:lang w:eastAsia="zh-TW"/>
        </w:rPr>
      </w:pPr>
      <w:r w:rsidRPr="00E430F6">
        <w:rPr>
          <w:rFonts w:eastAsia="宋体" w:hint="eastAsia"/>
        </w:rPr>
        <w:t>时间副词</w:t>
      </w:r>
      <w:r w:rsidR="00BF5096">
        <w:rPr>
          <w:rFonts w:eastAsia="宋体" w:hint="eastAsia"/>
        </w:rPr>
        <w:t>从句</w:t>
      </w:r>
      <w:r w:rsidRPr="00E430F6">
        <w:rPr>
          <w:rFonts w:eastAsia="宋体"/>
        </w:rPr>
        <w:t>when he comes</w:t>
      </w:r>
      <w:r w:rsidRPr="00E430F6">
        <w:rPr>
          <w:rFonts w:eastAsia="宋体" w:hint="eastAsia"/>
        </w:rPr>
        <w:t>意思是「当他来的时候」，也就是「当作『他来的时候』已经到了」，所以「他来」这件事情虽然事实上尚未发生，但是应该</w:t>
      </w:r>
      <w:r w:rsidRPr="00E430F6">
        <w:rPr>
          <w:rFonts w:eastAsia="宋体" w:hint="eastAsia"/>
        </w:rPr>
        <w:lastRenderedPageBreak/>
        <w:t>采用叙述事实的「</w:t>
      </w:r>
      <w:r w:rsidR="00F76F5C">
        <w:rPr>
          <w:rFonts w:eastAsia="宋体" w:hint="eastAsia"/>
        </w:rPr>
        <w:t>陈述语气</w:t>
      </w:r>
      <w:r w:rsidRPr="00E430F6">
        <w:rPr>
          <w:rFonts w:eastAsia="宋体" w:hint="eastAsia"/>
        </w:rPr>
        <w:t>」来表达，也就是不再使用表示「未来时间、不确定语气」的</w:t>
      </w:r>
      <w:r w:rsidRPr="00E430F6">
        <w:rPr>
          <w:rFonts w:eastAsia="宋体"/>
        </w:rPr>
        <w:t>will</w:t>
      </w:r>
      <w:r w:rsidRPr="00E430F6">
        <w:rPr>
          <w:rFonts w:eastAsia="宋体" w:hint="eastAsia"/>
        </w:rPr>
        <w:t>，而是直接用</w:t>
      </w:r>
      <w:r w:rsidRPr="00E430F6">
        <w:rPr>
          <w:rFonts w:eastAsia="宋体"/>
        </w:rPr>
        <w:t>he comes</w:t>
      </w:r>
      <w:r w:rsidRPr="00E430F6">
        <w:rPr>
          <w:rFonts w:eastAsia="宋体" w:hint="eastAsia"/>
        </w:rPr>
        <w:t>来表示。传统文法那条规则说「表示时间的副词</w:t>
      </w:r>
      <w:r w:rsidR="00BF5096">
        <w:rPr>
          <w:rFonts w:eastAsia="宋体" w:hint="eastAsia"/>
        </w:rPr>
        <w:t>从句</w:t>
      </w:r>
      <w:r w:rsidRPr="00E430F6">
        <w:rPr>
          <w:rFonts w:eastAsia="宋体" w:hint="eastAsia"/>
        </w:rPr>
        <w:t>用现在式代替未来式」，其实就是「把未来时间当作已经到了」，所以要采用</w:t>
      </w:r>
      <w:r w:rsidR="00F76F5C">
        <w:rPr>
          <w:rFonts w:eastAsia="宋体" w:hint="eastAsia"/>
        </w:rPr>
        <w:t>陈述语气</w:t>
      </w:r>
      <w:r w:rsidRPr="00E430F6">
        <w:rPr>
          <w:rFonts w:eastAsia="宋体" w:hint="eastAsia"/>
        </w:rPr>
        <w:t>来表示、不能用</w:t>
      </w:r>
      <w:r w:rsidRPr="00E430F6">
        <w:rPr>
          <w:rFonts w:eastAsia="宋体"/>
        </w:rPr>
        <w:t>will</w:t>
      </w:r>
      <w:r w:rsidRPr="00E430F6">
        <w:rPr>
          <w:rFonts w:eastAsia="宋体" w:hint="eastAsia"/>
        </w:rPr>
        <w:t>。</w:t>
      </w:r>
    </w:p>
    <w:p w:rsidR="00DD2927" w:rsidRDefault="00E430F6" w:rsidP="00982549">
      <w:pPr>
        <w:pStyle w:val="3"/>
        <w:spacing w:before="126" w:after="126"/>
        <w:rPr>
          <w:lang w:eastAsia="zh-TW"/>
        </w:rPr>
      </w:pPr>
      <w:bookmarkStart w:id="80" w:name="_Toc363483907"/>
      <w:r w:rsidRPr="00E430F6">
        <w:rPr>
          <w:rFonts w:hint="eastAsia"/>
        </w:rPr>
        <w:t>条件语气（</w:t>
      </w:r>
      <w:r w:rsidRPr="00E430F6">
        <w:t>conditional mood</w:t>
      </w:r>
      <w:r w:rsidRPr="00E430F6">
        <w:rPr>
          <w:rFonts w:hint="eastAsia"/>
        </w:rPr>
        <w:t>）</w:t>
      </w:r>
      <w:bookmarkEnd w:id="80"/>
    </w:p>
    <w:p w:rsidR="00DD2927" w:rsidRDefault="00E430F6" w:rsidP="00182A90">
      <w:pPr>
        <w:spacing w:after="84"/>
        <w:ind w:firstLine="480"/>
        <w:rPr>
          <w:lang w:eastAsia="zh-TW"/>
        </w:rPr>
      </w:pPr>
      <w:r w:rsidRPr="00E430F6">
        <w:rPr>
          <w:rFonts w:eastAsia="宋体" w:hint="eastAsia"/>
        </w:rPr>
        <w:t>条件语气表达的是「真假并不确定」的语气，采用「语气助动词</w:t>
      </w:r>
      <w:r w:rsidRPr="00E430F6">
        <w:rPr>
          <w:rFonts w:eastAsia="宋体"/>
        </w:rPr>
        <w:t xml:space="preserve"> + </w:t>
      </w:r>
      <w:r w:rsidRPr="00E430F6">
        <w:rPr>
          <w:rFonts w:eastAsia="宋体" w:hint="eastAsia"/>
        </w:rPr>
        <w:t>原形动词」的方式来表达。如上章所述，语气助动词本身即具有不确定语气。</w:t>
      </w:r>
      <w:r w:rsidRPr="008A7C6A">
        <w:rPr>
          <w:rStyle w:val="af1"/>
          <w:rFonts w:hint="eastAsia"/>
        </w:rPr>
        <w:t>用「语气助动词</w:t>
      </w:r>
      <w:r w:rsidRPr="008A7C6A">
        <w:rPr>
          <w:rStyle w:val="af1"/>
        </w:rPr>
        <w:t xml:space="preserve"> + </w:t>
      </w:r>
      <w:r w:rsidRPr="008A7C6A">
        <w:rPr>
          <w:rStyle w:val="af1"/>
          <w:rFonts w:hint="eastAsia"/>
        </w:rPr>
        <w:t>原形动词」的方式可以表达各种「不确定」的情况。</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Students </w:t>
      </w:r>
      <w:r w:rsidRPr="00E430F6">
        <w:rPr>
          <w:rFonts w:eastAsia="宋体"/>
          <w:u w:val="single"/>
        </w:rPr>
        <w:t>should study</w:t>
      </w:r>
      <w:r w:rsidRPr="00E430F6">
        <w:rPr>
          <w:rFonts w:eastAsia="宋体"/>
        </w:rPr>
        <w:t xml:space="preserve"> every day.</w:t>
      </w:r>
    </w:p>
    <w:p w:rsidR="00DD2927" w:rsidRDefault="00E430F6" w:rsidP="00182A90">
      <w:pPr>
        <w:pStyle w:val="Preface"/>
        <w:spacing w:after="84"/>
        <w:ind w:firstLine="480"/>
        <w:rPr>
          <w:lang w:eastAsia="zh-TW"/>
        </w:rPr>
      </w:pPr>
      <w:r w:rsidRPr="00E430F6">
        <w:rPr>
          <w:rFonts w:hint="eastAsia"/>
        </w:rPr>
        <w:t>学生每天都应该要读书。</w:t>
      </w:r>
    </w:p>
    <w:p w:rsidR="00DD2927" w:rsidRDefault="00E430F6" w:rsidP="00182A90">
      <w:pPr>
        <w:spacing w:after="84"/>
        <w:ind w:firstLine="480"/>
        <w:rPr>
          <w:lang w:eastAsia="zh-TW"/>
        </w:rPr>
      </w:pPr>
      <w:r w:rsidRPr="00E430F6">
        <w:rPr>
          <w:rFonts w:eastAsia="宋体" w:hint="eastAsia"/>
        </w:rPr>
        <w:t>语气助动词</w:t>
      </w:r>
      <w:r w:rsidRPr="00E430F6">
        <w:rPr>
          <w:rFonts w:eastAsia="宋体"/>
        </w:rPr>
        <w:t>should</w:t>
      </w:r>
      <w:r w:rsidRPr="00E430F6">
        <w:rPr>
          <w:rFonts w:eastAsia="宋体" w:hint="eastAsia"/>
        </w:rPr>
        <w:t>加上原形动词</w:t>
      </w:r>
      <w:r w:rsidRPr="00E430F6">
        <w:rPr>
          <w:rFonts w:eastAsia="宋体"/>
        </w:rPr>
        <w:t>study</w:t>
      </w:r>
      <w:r w:rsidRPr="00E430F6">
        <w:rPr>
          <w:rFonts w:eastAsia="宋体" w:hint="eastAsia"/>
        </w:rPr>
        <w:t>，表示「应该读书」，属于条件语气，表达的是「不确定」的情况：「应该要读书」并不等于「真的有读书」。这个例子属于上章所述的语气助动词「一般用法」。</w:t>
      </w:r>
    </w:p>
    <w:p w:rsidR="00785232" w:rsidRPr="00785232" w:rsidRDefault="00E430F6" w:rsidP="00182A90">
      <w:pPr>
        <w:spacing w:after="84"/>
        <w:ind w:firstLine="480"/>
        <w:rPr>
          <w:lang w:eastAsia="zh-TW"/>
        </w:rPr>
      </w:pPr>
      <w:r w:rsidRPr="00E430F6">
        <w:rPr>
          <w:rFonts w:eastAsia="宋体"/>
        </w:rPr>
        <w:t xml:space="preserve">I have no idea where he </w:t>
      </w:r>
      <w:r w:rsidRPr="00E430F6">
        <w:rPr>
          <w:rFonts w:eastAsia="宋体"/>
          <w:u w:val="single"/>
        </w:rPr>
        <w:t>should be</w:t>
      </w:r>
      <w:r w:rsidRPr="00E430F6">
        <w:rPr>
          <w:rFonts w:eastAsia="宋体"/>
        </w:rPr>
        <w:t xml:space="preserve"> right now.</w:t>
      </w:r>
    </w:p>
    <w:p w:rsidR="00DD2927" w:rsidRDefault="00E430F6" w:rsidP="00182A90">
      <w:pPr>
        <w:pStyle w:val="Preface"/>
        <w:spacing w:after="84"/>
        <w:ind w:firstLine="480"/>
        <w:rPr>
          <w:lang w:eastAsia="zh-TW"/>
        </w:rPr>
      </w:pPr>
      <w:r w:rsidRPr="00E430F6">
        <w:rPr>
          <w:rFonts w:hint="eastAsia"/>
        </w:rPr>
        <w:t>我毫无概念他现在会在什么地方。</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rPr>
        <w:t>where he should be right now</w:t>
      </w:r>
      <w:r w:rsidRPr="00E430F6">
        <w:rPr>
          <w:rFonts w:eastAsia="宋体" w:hint="eastAsia"/>
        </w:rPr>
        <w:t>的动词词组</w:t>
      </w:r>
      <w:r w:rsidRPr="00E430F6">
        <w:rPr>
          <w:rFonts w:eastAsia="宋体"/>
        </w:rPr>
        <w:t>should be</w:t>
      </w:r>
      <w:r w:rsidRPr="00E430F6">
        <w:rPr>
          <w:rFonts w:eastAsia="宋体" w:hint="eastAsia"/>
        </w:rPr>
        <w:t>包含语气助动词、带有不确定的「条件语气」，表示「猜不出来他会在什么地方」。这个例子属于上章所述的语气助动词「猜测用法」。</w:t>
      </w:r>
    </w:p>
    <w:p w:rsidR="00DD2927" w:rsidRDefault="00E430F6" w:rsidP="00182A90">
      <w:pPr>
        <w:spacing w:after="84"/>
        <w:ind w:firstLine="480"/>
        <w:rPr>
          <w:lang w:eastAsia="zh-TW"/>
        </w:rPr>
      </w:pPr>
      <w:r w:rsidRPr="00E430F6">
        <w:rPr>
          <w:rFonts w:eastAsia="宋体" w:hint="eastAsia"/>
        </w:rPr>
        <w:t>不论是一般用法还是猜测用法，只要动用到语气助动词加原形动词，都可以用来表示「不确定」意味的「条件语气」。</w:t>
      </w:r>
    </w:p>
    <w:p w:rsidR="00DD2927" w:rsidRDefault="00C30513" w:rsidP="00982549">
      <w:pPr>
        <w:pStyle w:val="3"/>
        <w:spacing w:before="126" w:after="126"/>
        <w:rPr>
          <w:lang w:eastAsia="zh-TW"/>
        </w:rPr>
      </w:pPr>
      <w:bookmarkStart w:id="81" w:name="_Toc363483908"/>
      <w:r>
        <w:rPr>
          <w:rFonts w:hint="eastAsia"/>
        </w:rPr>
        <w:t>虚拟语气</w:t>
      </w:r>
      <w:r w:rsidR="00E430F6" w:rsidRPr="00E430F6">
        <w:rPr>
          <w:rFonts w:hint="eastAsia"/>
        </w:rPr>
        <w:t>（</w:t>
      </w:r>
      <w:r w:rsidR="00E430F6" w:rsidRPr="00E430F6">
        <w:t>subjunctive mood</w:t>
      </w:r>
      <w:r w:rsidR="00E430F6" w:rsidRPr="00E430F6">
        <w:rPr>
          <w:rFonts w:hint="eastAsia"/>
        </w:rPr>
        <w:t>）</w:t>
      </w:r>
      <w:r>
        <w:rPr>
          <w:rFonts w:hint="eastAsia"/>
        </w:rPr>
        <w:t>(</w:t>
      </w:r>
      <w:r>
        <w:rPr>
          <w:rFonts w:hint="eastAsia"/>
        </w:rPr>
        <w:t>假设语气</w:t>
      </w:r>
      <w:r>
        <w:rPr>
          <w:rFonts w:hint="eastAsia"/>
        </w:rPr>
        <w:t>)</w:t>
      </w:r>
      <w:bookmarkEnd w:id="81"/>
    </w:p>
    <w:p w:rsidR="00DD2927" w:rsidRDefault="00C30513" w:rsidP="00182A90">
      <w:pPr>
        <w:spacing w:after="84"/>
        <w:ind w:firstLine="480"/>
        <w:rPr>
          <w:lang w:eastAsia="zh-TW"/>
        </w:rPr>
      </w:pPr>
      <w:r w:rsidRPr="00AF5F3C">
        <w:rPr>
          <w:rStyle w:val="af1"/>
          <w:rFonts w:hint="eastAsia"/>
        </w:rPr>
        <w:t>虚拟语气</w:t>
      </w:r>
      <w:r w:rsidR="00E430F6" w:rsidRPr="00AF5F3C">
        <w:rPr>
          <w:rStyle w:val="af1"/>
          <w:rFonts w:hint="eastAsia"/>
        </w:rPr>
        <w:t>表达的是「非事实」的情况，也就是「说假的、讲反话」，采用「过去」为表达方式。亦即：现在时间，动词却采用「过去式」；过去时间，动词却采用过去的过去，即「过去完成式」。</w:t>
      </w:r>
      <w:r w:rsidR="00E430F6" w:rsidRPr="00E430F6">
        <w:rPr>
          <w:rFonts w:eastAsia="宋体" w:hint="eastAsia"/>
        </w:rPr>
        <w:t>以下分成现在、过去、未来三种时间分别说明。</w:t>
      </w:r>
    </w:p>
    <w:p w:rsidR="00DD2927" w:rsidRDefault="00E430F6" w:rsidP="00182A90">
      <w:pPr>
        <w:pStyle w:val="4"/>
        <w:spacing w:after="84"/>
        <w:rPr>
          <w:lang w:eastAsia="zh-TW"/>
        </w:rPr>
      </w:pPr>
      <w:r w:rsidRPr="00E430F6">
        <w:rPr>
          <w:rFonts w:hint="eastAsia"/>
        </w:rPr>
        <w:t>现在时间</w:t>
      </w:r>
    </w:p>
    <w:p w:rsidR="00785232" w:rsidRPr="00785232" w:rsidRDefault="00E430F6" w:rsidP="00182A90">
      <w:pPr>
        <w:spacing w:after="84"/>
        <w:ind w:firstLine="480"/>
        <w:rPr>
          <w:lang w:eastAsia="zh-TW"/>
        </w:rPr>
      </w:pPr>
      <w:r w:rsidRPr="00E430F6">
        <w:rPr>
          <w:rFonts w:eastAsia="宋体"/>
        </w:rPr>
        <w:t xml:space="preserve">If I </w:t>
      </w:r>
      <w:r w:rsidRPr="00E430F6">
        <w:rPr>
          <w:rFonts w:eastAsia="宋体"/>
          <w:u w:val="single"/>
        </w:rPr>
        <w:t>were</w:t>
      </w:r>
      <w:r w:rsidRPr="00E430F6">
        <w:rPr>
          <w:rFonts w:eastAsia="宋体"/>
        </w:rPr>
        <w:t xml:space="preserve"> you, I </w:t>
      </w:r>
      <w:r w:rsidRPr="00E430F6">
        <w:rPr>
          <w:rFonts w:eastAsia="宋体"/>
          <w:u w:val="single"/>
        </w:rPr>
        <w:t>would accept</w:t>
      </w:r>
      <w:r w:rsidRPr="00E430F6">
        <w:rPr>
          <w:rFonts w:eastAsia="宋体"/>
        </w:rPr>
        <w:t xml:space="preserve"> the offer.</w:t>
      </w:r>
    </w:p>
    <w:p w:rsidR="00DD2927" w:rsidRDefault="00E430F6" w:rsidP="00182A90">
      <w:pPr>
        <w:pStyle w:val="Preface"/>
        <w:spacing w:after="84"/>
        <w:ind w:firstLine="480"/>
        <w:rPr>
          <w:lang w:eastAsia="zh-TW"/>
        </w:rPr>
      </w:pPr>
      <w:r w:rsidRPr="00E430F6">
        <w:rPr>
          <w:rFonts w:hint="eastAsia"/>
        </w:rPr>
        <w:t>换作是我，我就会接受这个条件。</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if I were you</w:t>
      </w:r>
      <w:r w:rsidRPr="00E430F6">
        <w:rPr>
          <w:rFonts w:eastAsia="宋体" w:hint="eastAsia"/>
        </w:rPr>
        <w:t>是个表示条件的副词</w:t>
      </w:r>
      <w:r w:rsidR="00BF5096">
        <w:rPr>
          <w:rFonts w:eastAsia="宋体" w:hint="eastAsia"/>
        </w:rPr>
        <w:t>从句</w:t>
      </w:r>
      <w:r w:rsidRPr="00E430F6">
        <w:rPr>
          <w:rFonts w:eastAsia="宋体" w:hint="eastAsia"/>
        </w:rPr>
        <w:t>，但是这个</w:t>
      </w:r>
      <w:r w:rsidR="00BF5096">
        <w:rPr>
          <w:rFonts w:eastAsia="宋体" w:hint="eastAsia"/>
        </w:rPr>
        <w:t>从句</w:t>
      </w:r>
      <w:r w:rsidRPr="00E430F6">
        <w:rPr>
          <w:rFonts w:eastAsia="宋体" w:hint="eastAsia"/>
        </w:rPr>
        <w:t>中表达的是一种「与事实相反」的情况：「假如我是你」。这种「非事实」的假设应该采用「</w:t>
      </w:r>
      <w:r w:rsidR="00C30513">
        <w:rPr>
          <w:rFonts w:eastAsia="宋体" w:hint="eastAsia"/>
        </w:rPr>
        <w:t>虚拟语气</w:t>
      </w:r>
      <w:r w:rsidRPr="00E430F6">
        <w:rPr>
          <w:rFonts w:eastAsia="宋体" w:hint="eastAsia"/>
        </w:rPr>
        <w:t>」来表达，也就是把动词变成「过去」。</w:t>
      </w:r>
      <w:r w:rsidR="00BF5096">
        <w:rPr>
          <w:rFonts w:eastAsia="宋体" w:hint="eastAsia"/>
        </w:rPr>
        <w:t>从句</w:t>
      </w:r>
      <w:r w:rsidRPr="00E430F6">
        <w:rPr>
          <w:rFonts w:eastAsia="宋体" w:hint="eastAsia"/>
        </w:rPr>
        <w:t>中的主词是</w:t>
      </w:r>
      <w:r w:rsidRPr="00E430F6">
        <w:rPr>
          <w:rFonts w:eastAsia="宋体"/>
        </w:rPr>
        <w:t>I</w:t>
      </w:r>
      <w:r w:rsidRPr="00E430F6">
        <w:rPr>
          <w:rFonts w:eastAsia="宋体" w:hint="eastAsia"/>
        </w:rPr>
        <w:t>，时间是现在。</w:t>
      </w:r>
      <w:r w:rsidRPr="00E430F6">
        <w:rPr>
          <w:rFonts w:eastAsia="宋体"/>
        </w:rPr>
        <w:t>be</w:t>
      </w:r>
      <w:r w:rsidRPr="00E430F6">
        <w:rPr>
          <w:rFonts w:eastAsia="宋体" w:hint="eastAsia"/>
        </w:rPr>
        <w:t>动词变成过去来表示</w:t>
      </w:r>
      <w:r w:rsidR="00C30513">
        <w:rPr>
          <w:rFonts w:eastAsia="宋体" w:hint="eastAsia"/>
        </w:rPr>
        <w:t>虚拟语气</w:t>
      </w:r>
      <w:r w:rsidRPr="00E430F6">
        <w:rPr>
          <w:rFonts w:eastAsia="宋体" w:hint="eastAsia"/>
        </w:rPr>
        <w:t>时，正式的用法一律采用</w:t>
      </w:r>
      <w:r w:rsidRPr="00E430F6">
        <w:rPr>
          <w:rFonts w:eastAsia="宋体"/>
        </w:rPr>
        <w:t>were</w:t>
      </w:r>
      <w:r w:rsidRPr="00E430F6">
        <w:rPr>
          <w:rFonts w:eastAsia="宋体" w:hint="eastAsia"/>
        </w:rPr>
        <w:t>而不用</w:t>
      </w:r>
      <w:r w:rsidRPr="00E430F6">
        <w:rPr>
          <w:rFonts w:eastAsia="宋体"/>
        </w:rPr>
        <w:t>was</w:t>
      </w:r>
      <w:r w:rsidRPr="00E430F6">
        <w:rPr>
          <w:rFonts w:eastAsia="宋体" w:hint="eastAsia"/>
        </w:rPr>
        <w:t>。如果说</w:t>
      </w:r>
      <w:r w:rsidRPr="00E430F6">
        <w:rPr>
          <w:rFonts w:eastAsia="宋体"/>
        </w:rPr>
        <w:t>If I was you</w:t>
      </w:r>
      <w:r w:rsidRPr="00E430F6">
        <w:rPr>
          <w:rFonts w:eastAsia="宋体" w:hint="eastAsia"/>
        </w:rPr>
        <w:t>，这种说法并不能算错，但是属于比较不正式的讲法。</w:t>
      </w:r>
    </w:p>
    <w:p w:rsidR="00DD2927" w:rsidRDefault="00E430F6" w:rsidP="00182A90">
      <w:pPr>
        <w:spacing w:after="84"/>
        <w:ind w:firstLine="480"/>
        <w:rPr>
          <w:lang w:eastAsia="zh-TW"/>
        </w:rPr>
      </w:pPr>
      <w:r w:rsidRPr="00E430F6">
        <w:rPr>
          <w:rFonts w:eastAsia="宋体" w:hint="eastAsia"/>
        </w:rPr>
        <w:t>接下来的</w:t>
      </w:r>
      <w:r w:rsidRPr="00E430F6">
        <w:rPr>
          <w:rFonts w:eastAsia="宋体"/>
        </w:rPr>
        <w:t>I would accept the offer</w:t>
      </w:r>
      <w:r w:rsidRPr="00E430F6">
        <w:rPr>
          <w:rFonts w:eastAsia="宋体" w:hint="eastAsia"/>
        </w:rPr>
        <w:t>是主要</w:t>
      </w:r>
      <w:r w:rsidR="00BF5096">
        <w:rPr>
          <w:rFonts w:eastAsia="宋体" w:hint="eastAsia"/>
        </w:rPr>
        <w:t>从句</w:t>
      </w:r>
      <w:r w:rsidRPr="00E430F6">
        <w:rPr>
          <w:rFonts w:eastAsia="宋体" w:hint="eastAsia"/>
        </w:rPr>
        <w:t>。这个</w:t>
      </w:r>
      <w:r w:rsidR="00BF5096">
        <w:rPr>
          <w:rFonts w:eastAsia="宋体" w:hint="eastAsia"/>
        </w:rPr>
        <w:t>从句</w:t>
      </w:r>
      <w:r w:rsidRPr="00E430F6">
        <w:rPr>
          <w:rFonts w:eastAsia="宋体" w:hint="eastAsia"/>
        </w:rPr>
        <w:t>表达的是假设情</w:t>
      </w:r>
      <w:r w:rsidRPr="00E430F6">
        <w:rPr>
          <w:rFonts w:eastAsia="宋体" w:hint="eastAsia"/>
        </w:rPr>
        <w:lastRenderedPageBreak/>
        <w:t>况之下的结果：如果如何，「就会」如何。</w:t>
      </w:r>
      <w:r w:rsidRPr="00AF5F3C">
        <w:rPr>
          <w:rStyle w:val="af1"/>
          <w:rFonts w:hint="eastAsia"/>
        </w:rPr>
        <w:t>这个</w:t>
      </w:r>
      <w:r w:rsidR="00BF5096" w:rsidRPr="00AF5F3C">
        <w:rPr>
          <w:rStyle w:val="af1"/>
          <w:rFonts w:hint="eastAsia"/>
        </w:rPr>
        <w:t>从句</w:t>
      </w:r>
      <w:r w:rsidRPr="00AF5F3C">
        <w:rPr>
          <w:rStyle w:val="af1"/>
          <w:rFonts w:hint="eastAsia"/>
        </w:rPr>
        <w:t>也必须采用动词的「过去」来表达</w:t>
      </w:r>
      <w:r w:rsidR="00C30513" w:rsidRPr="00AF5F3C">
        <w:rPr>
          <w:rStyle w:val="af1"/>
          <w:rFonts w:hint="eastAsia"/>
        </w:rPr>
        <w:t>虚拟语气</w:t>
      </w:r>
      <w:r w:rsidRPr="00AF5F3C">
        <w:rPr>
          <w:rStyle w:val="af1"/>
          <w:rFonts w:hint="eastAsia"/>
        </w:rPr>
        <w:t>，这时候必须动用到上一章提过的四个过去</w:t>
      </w:r>
      <w:r w:rsidR="0022324F">
        <w:rPr>
          <w:rStyle w:val="af1"/>
          <w:rFonts w:hint="eastAsia"/>
        </w:rPr>
        <w:t>拼法</w:t>
      </w:r>
      <w:r w:rsidRPr="00AF5F3C">
        <w:rPr>
          <w:rStyle w:val="af1"/>
          <w:rFonts w:hint="eastAsia"/>
        </w:rPr>
        <w:t>的语气助动词之一：</w:t>
      </w:r>
      <w:r w:rsidRPr="00AF5F3C">
        <w:rPr>
          <w:rStyle w:val="af1"/>
        </w:rPr>
        <w:t>would, should, could, might</w:t>
      </w:r>
      <w:r w:rsidRPr="00AF5F3C">
        <w:rPr>
          <w:rStyle w:val="af1"/>
          <w:rFonts w:hint="eastAsia"/>
        </w:rPr>
        <w:t>，</w:t>
      </w:r>
      <w:r w:rsidRPr="00E430F6">
        <w:rPr>
          <w:rFonts w:eastAsia="宋体" w:hint="eastAsia"/>
        </w:rPr>
        <w:t>分别表示「就会、就应、就能、就可」。以过去</w:t>
      </w:r>
      <w:r w:rsidR="0022324F">
        <w:rPr>
          <w:rFonts w:eastAsia="宋体" w:hint="eastAsia"/>
        </w:rPr>
        <w:t>拼法</w:t>
      </w:r>
      <w:r w:rsidRPr="00E430F6">
        <w:rPr>
          <w:rFonts w:eastAsia="宋体" w:hint="eastAsia"/>
        </w:rPr>
        <w:t>的语气助动词来表达「非事实」的</w:t>
      </w:r>
      <w:r w:rsidR="00C30513">
        <w:rPr>
          <w:rFonts w:eastAsia="宋体" w:hint="eastAsia"/>
        </w:rPr>
        <w:t>虚拟语气</w:t>
      </w:r>
      <w:r w:rsidRPr="00E430F6">
        <w:rPr>
          <w:rFonts w:eastAsia="宋体" w:hint="eastAsia"/>
        </w:rPr>
        <w:t>，后面接的仍然是原形动词。</w:t>
      </w:r>
    </w:p>
    <w:p w:rsidR="00DD2927" w:rsidRDefault="00E430F6" w:rsidP="00182A90">
      <w:pPr>
        <w:spacing w:after="84"/>
        <w:ind w:firstLine="480"/>
        <w:rPr>
          <w:lang w:eastAsia="zh-TW"/>
        </w:rPr>
      </w:pPr>
      <w:r w:rsidRPr="00E430F6">
        <w:rPr>
          <w:rFonts w:eastAsia="宋体" w:hint="eastAsia"/>
        </w:rPr>
        <w:t>不采用最常见的</w:t>
      </w:r>
      <w:r w:rsidR="00F76F5C">
        <w:rPr>
          <w:rFonts w:eastAsia="宋体" w:hint="eastAsia"/>
        </w:rPr>
        <w:t>陈述语气</w:t>
      </w:r>
      <w:r w:rsidRPr="00E430F6">
        <w:rPr>
          <w:rFonts w:eastAsia="宋体" w:hint="eastAsia"/>
        </w:rPr>
        <w:t>来叙述事实，反而采用「非事实」的</w:t>
      </w:r>
      <w:r w:rsidR="00C30513">
        <w:rPr>
          <w:rFonts w:eastAsia="宋体" w:hint="eastAsia"/>
        </w:rPr>
        <w:t>虚拟语气</w:t>
      </w:r>
      <w:r w:rsidRPr="00E430F6">
        <w:rPr>
          <w:rFonts w:eastAsia="宋体" w:hint="eastAsia"/>
        </w:rPr>
        <w:t>，拿上面这个例子来说是为了在劝说别人时表达出比较「委婉」的语气。</w:t>
      </w:r>
    </w:p>
    <w:p w:rsidR="00DD2927" w:rsidRDefault="00E430F6" w:rsidP="00182A90">
      <w:pPr>
        <w:spacing w:after="84"/>
        <w:ind w:firstLine="480"/>
        <w:rPr>
          <w:lang w:eastAsia="zh-TW"/>
        </w:rPr>
      </w:pPr>
      <w:r w:rsidRPr="00E430F6">
        <w:rPr>
          <w:rFonts w:eastAsia="宋体" w:hint="eastAsia"/>
        </w:rPr>
        <w:t>上面这个例子也可以采用倒装的形式，如下：</w:t>
      </w:r>
    </w:p>
    <w:p w:rsidR="00DD2927" w:rsidRDefault="00E430F6" w:rsidP="00182A90">
      <w:pPr>
        <w:spacing w:after="84"/>
        <w:ind w:firstLine="480"/>
        <w:rPr>
          <w:lang w:eastAsia="zh-TW"/>
        </w:rPr>
      </w:pPr>
      <w:r w:rsidRPr="00E430F6">
        <w:rPr>
          <w:rFonts w:eastAsia="宋体"/>
          <w:u w:val="single"/>
        </w:rPr>
        <w:t>Were I</w:t>
      </w:r>
      <w:r w:rsidRPr="00E430F6">
        <w:rPr>
          <w:rFonts w:eastAsia="宋体"/>
        </w:rPr>
        <w:t xml:space="preserve"> you, I would accept the offer.</w:t>
      </w:r>
    </w:p>
    <w:p w:rsidR="00DD2927" w:rsidRDefault="00E430F6" w:rsidP="00182A90">
      <w:pPr>
        <w:spacing w:after="84"/>
        <w:ind w:firstLine="480"/>
        <w:rPr>
          <w:lang w:eastAsia="zh-TW"/>
        </w:rPr>
      </w:pPr>
      <w:r w:rsidRPr="00E430F6">
        <w:rPr>
          <w:rFonts w:eastAsia="宋体" w:hint="eastAsia"/>
        </w:rPr>
        <w:t>采</w:t>
      </w:r>
      <w:r w:rsidR="00C30513">
        <w:rPr>
          <w:rFonts w:eastAsia="宋体" w:hint="eastAsia"/>
        </w:rPr>
        <w:t>虚拟语气</w:t>
      </w:r>
      <w:r w:rsidRPr="00E430F6">
        <w:rPr>
          <w:rFonts w:eastAsia="宋体" w:hint="eastAsia"/>
        </w:rPr>
        <w:t>的条件副词</w:t>
      </w:r>
      <w:r w:rsidR="00BF5096">
        <w:rPr>
          <w:rFonts w:eastAsia="宋体" w:hint="eastAsia"/>
        </w:rPr>
        <w:t>从句</w:t>
      </w:r>
      <w:r w:rsidRPr="00E430F6">
        <w:rPr>
          <w:rFonts w:eastAsia="宋体" w:hint="eastAsia"/>
        </w:rPr>
        <w:t>，如果</w:t>
      </w:r>
      <w:r w:rsidR="00BF5096">
        <w:rPr>
          <w:rFonts w:eastAsia="宋体" w:hint="eastAsia"/>
        </w:rPr>
        <w:t>从句</w:t>
      </w:r>
      <w:r w:rsidRPr="00E430F6">
        <w:rPr>
          <w:rFonts w:eastAsia="宋体" w:hint="eastAsia"/>
        </w:rPr>
        <w:t>中有</w:t>
      </w:r>
      <w:r w:rsidRPr="00E430F6">
        <w:rPr>
          <w:rFonts w:eastAsia="宋体"/>
        </w:rPr>
        <w:t>be</w:t>
      </w:r>
      <w:r w:rsidRPr="00E430F6">
        <w:rPr>
          <w:rFonts w:eastAsia="宋体" w:hint="eastAsia"/>
        </w:rPr>
        <w:t>动词或助动词（例如完成式的</w:t>
      </w:r>
      <w:r w:rsidRPr="00E430F6">
        <w:rPr>
          <w:rFonts w:eastAsia="宋体"/>
        </w:rPr>
        <w:t>have</w:t>
      </w:r>
      <w:r w:rsidRPr="00E430F6">
        <w:rPr>
          <w:rFonts w:eastAsia="宋体" w:hint="eastAsia"/>
        </w:rPr>
        <w:t>），可以选择把从属连接词（如</w:t>
      </w:r>
      <w:r w:rsidRPr="00E430F6">
        <w:rPr>
          <w:rFonts w:eastAsia="宋体"/>
        </w:rPr>
        <w:t>if</w:t>
      </w:r>
      <w:r w:rsidRPr="00E430F6">
        <w:rPr>
          <w:rFonts w:eastAsia="宋体" w:hint="eastAsia"/>
        </w:rPr>
        <w:t>）省略掉，而把</w:t>
      </w:r>
      <w:r w:rsidRPr="00E430F6">
        <w:rPr>
          <w:rFonts w:eastAsia="宋体"/>
        </w:rPr>
        <w:t>be</w:t>
      </w:r>
      <w:r w:rsidRPr="00E430F6">
        <w:rPr>
          <w:rFonts w:eastAsia="宋体" w:hint="eastAsia"/>
        </w:rPr>
        <w:t>动词或助动词倒装到句首来取代从属连接词。再看一个例子：</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should like</w:t>
      </w:r>
      <w:r w:rsidRPr="00E430F6">
        <w:rPr>
          <w:rFonts w:eastAsia="宋体"/>
        </w:rPr>
        <w:t xml:space="preserve"> to give it a try, if I </w:t>
      </w:r>
      <w:r w:rsidRPr="00E430F6">
        <w:rPr>
          <w:rFonts w:eastAsia="宋体"/>
          <w:u w:val="single"/>
        </w:rPr>
        <w:t>knew</w:t>
      </w:r>
      <w:r w:rsidRPr="00E430F6">
        <w:rPr>
          <w:rFonts w:eastAsia="宋体"/>
        </w:rPr>
        <w:t xml:space="preserve"> how.</w:t>
      </w:r>
    </w:p>
    <w:p w:rsidR="00DD2927" w:rsidRDefault="00E430F6" w:rsidP="00182A90">
      <w:pPr>
        <w:pStyle w:val="Preface"/>
        <w:spacing w:after="84"/>
        <w:ind w:firstLine="480"/>
        <w:rPr>
          <w:lang w:eastAsia="zh-TW"/>
        </w:rPr>
      </w:pPr>
      <w:r w:rsidRPr="00E430F6">
        <w:rPr>
          <w:rFonts w:hint="eastAsia"/>
        </w:rPr>
        <w:t>我会想要试一试，只可惜我不懂。</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rPr>
        <w:t>I should like to give it a try</w:t>
      </w:r>
      <w:r w:rsidRPr="00E430F6">
        <w:rPr>
          <w:rFonts w:eastAsia="宋体" w:hint="eastAsia"/>
        </w:rPr>
        <w:t>时间是现在，采用过去</w:t>
      </w:r>
      <w:r w:rsidR="0022324F">
        <w:rPr>
          <w:rFonts w:eastAsia="宋体" w:hint="eastAsia"/>
        </w:rPr>
        <w:t>拼法</w:t>
      </w:r>
      <w:r w:rsidRPr="00E430F6">
        <w:rPr>
          <w:rFonts w:eastAsia="宋体" w:hint="eastAsia"/>
        </w:rPr>
        <w:t>的语气助动词</w:t>
      </w:r>
      <w:r w:rsidRPr="00E430F6">
        <w:rPr>
          <w:rFonts w:eastAsia="宋体"/>
        </w:rPr>
        <w:t>should</w:t>
      </w:r>
      <w:r w:rsidRPr="00E430F6">
        <w:rPr>
          <w:rFonts w:eastAsia="宋体" w:hint="eastAsia"/>
        </w:rPr>
        <w:t>来表达「非事实」语气。如前所述，</w:t>
      </w:r>
      <w:r w:rsidR="00C30513">
        <w:rPr>
          <w:rFonts w:eastAsia="宋体" w:hint="eastAsia"/>
        </w:rPr>
        <w:t>虚拟语气</w:t>
      </w:r>
      <w:r w:rsidRPr="00E430F6">
        <w:rPr>
          <w:rFonts w:eastAsia="宋体" w:hint="eastAsia"/>
        </w:rPr>
        <w:t>的主要</w:t>
      </w:r>
      <w:r w:rsidR="00BF5096">
        <w:rPr>
          <w:rFonts w:eastAsia="宋体" w:hint="eastAsia"/>
        </w:rPr>
        <w:t>从句</w:t>
      </w:r>
      <w:r w:rsidRPr="00E430F6">
        <w:rPr>
          <w:rFonts w:eastAsia="宋体" w:hint="eastAsia"/>
        </w:rPr>
        <w:t>中一定会有一个过去</w:t>
      </w:r>
      <w:r w:rsidR="0022324F">
        <w:rPr>
          <w:rFonts w:eastAsia="宋体" w:hint="eastAsia"/>
        </w:rPr>
        <w:t>拼法</w:t>
      </w:r>
      <w:r w:rsidRPr="00E430F6">
        <w:rPr>
          <w:rFonts w:eastAsia="宋体" w:hint="eastAsia"/>
        </w:rPr>
        <w:t>的语气助动词。条件副词</w:t>
      </w:r>
      <w:r w:rsidR="00BF5096">
        <w:rPr>
          <w:rFonts w:eastAsia="宋体" w:hint="eastAsia"/>
        </w:rPr>
        <w:t>从句</w:t>
      </w:r>
      <w:r w:rsidRPr="00E430F6">
        <w:rPr>
          <w:rFonts w:eastAsia="宋体"/>
        </w:rPr>
        <w:t>if I knew how</w:t>
      </w:r>
      <w:r w:rsidRPr="00E430F6">
        <w:rPr>
          <w:rFonts w:eastAsia="宋体" w:hint="eastAsia"/>
        </w:rPr>
        <w:t>中则是采用过去</w:t>
      </w:r>
      <w:r w:rsidR="0022324F">
        <w:rPr>
          <w:rFonts w:eastAsia="宋体" w:hint="eastAsia"/>
        </w:rPr>
        <w:t>拼法</w:t>
      </w:r>
      <w:r w:rsidRPr="00E430F6">
        <w:rPr>
          <w:rFonts w:eastAsia="宋体" w:hint="eastAsia"/>
        </w:rPr>
        <w:t>的动词</w:t>
      </w:r>
      <w:r w:rsidRPr="00E430F6">
        <w:rPr>
          <w:rFonts w:eastAsia="宋体"/>
        </w:rPr>
        <w:t>knew</w:t>
      </w:r>
      <w:r w:rsidRPr="00E430F6">
        <w:rPr>
          <w:rFonts w:eastAsia="宋体" w:hint="eastAsia"/>
        </w:rPr>
        <w:t>来表达「非事实」语气。因此，听到这句话的人可以体会出：事实上此人是因为不懂，才无法尝试（</w:t>
      </w:r>
      <w:r w:rsidRPr="00E430F6">
        <w:rPr>
          <w:rFonts w:eastAsia="宋体"/>
        </w:rPr>
        <w:t>I can’t give it a try because I don’t know how</w:t>
      </w:r>
      <w:r w:rsidRPr="00E430F6">
        <w:rPr>
          <w:rFonts w:eastAsia="宋体" w:hint="eastAsia"/>
        </w:rPr>
        <w:t>）。这个条件副词</w:t>
      </w:r>
      <w:r w:rsidR="00BF5096">
        <w:rPr>
          <w:rFonts w:eastAsia="宋体" w:hint="eastAsia"/>
        </w:rPr>
        <w:t>从句</w:t>
      </w:r>
      <w:r w:rsidRPr="00E430F6">
        <w:rPr>
          <w:rFonts w:eastAsia="宋体" w:hint="eastAsia"/>
        </w:rPr>
        <w:t>，里面并没有</w:t>
      </w:r>
      <w:r w:rsidRPr="00E430F6">
        <w:rPr>
          <w:rFonts w:eastAsia="宋体"/>
        </w:rPr>
        <w:t>be</w:t>
      </w:r>
      <w:r w:rsidRPr="00E430F6">
        <w:rPr>
          <w:rFonts w:eastAsia="宋体" w:hint="eastAsia"/>
        </w:rPr>
        <w:t>动词或助动词，因此不能用倒装的方式来省略连接词。</w:t>
      </w:r>
    </w:p>
    <w:p w:rsidR="00785232" w:rsidRPr="00785232" w:rsidRDefault="00E430F6" w:rsidP="00182A90">
      <w:pPr>
        <w:spacing w:after="84"/>
        <w:ind w:firstLine="480"/>
        <w:rPr>
          <w:lang w:eastAsia="zh-TW"/>
        </w:rPr>
      </w:pPr>
      <w:r w:rsidRPr="00E430F6">
        <w:rPr>
          <w:rFonts w:eastAsia="宋体"/>
        </w:rPr>
        <w:t xml:space="preserve">If I </w:t>
      </w:r>
      <w:r w:rsidRPr="00E430F6">
        <w:rPr>
          <w:rFonts w:eastAsia="宋体"/>
          <w:u w:val="single"/>
        </w:rPr>
        <w:t>had</w:t>
      </w:r>
      <w:r w:rsidRPr="00E430F6">
        <w:rPr>
          <w:rFonts w:eastAsia="宋体"/>
        </w:rPr>
        <w:t xml:space="preserve"> wings, I </w:t>
      </w:r>
      <w:r w:rsidRPr="00E430F6">
        <w:rPr>
          <w:rFonts w:eastAsia="宋体"/>
          <w:u w:val="single"/>
        </w:rPr>
        <w:t>could fly</w:t>
      </w:r>
      <w:r w:rsidRPr="00E430F6">
        <w:rPr>
          <w:rFonts w:eastAsia="宋体"/>
        </w:rPr>
        <w:t xml:space="preserve"> to your side.</w:t>
      </w:r>
    </w:p>
    <w:p w:rsidR="00DD2927" w:rsidRDefault="00E430F6" w:rsidP="00182A90">
      <w:pPr>
        <w:pStyle w:val="Preface"/>
        <w:spacing w:after="84"/>
        <w:ind w:firstLine="480"/>
        <w:rPr>
          <w:lang w:eastAsia="zh-TW"/>
        </w:rPr>
      </w:pPr>
      <w:r w:rsidRPr="00E430F6">
        <w:rPr>
          <w:rFonts w:hint="eastAsia"/>
        </w:rPr>
        <w:t>要是有翅膀，我就能飞到你的身边。</w:t>
      </w:r>
    </w:p>
    <w:p w:rsidR="00DD2927" w:rsidRDefault="00E430F6" w:rsidP="00182A90">
      <w:pPr>
        <w:spacing w:after="84"/>
        <w:ind w:firstLine="480"/>
        <w:rPr>
          <w:lang w:eastAsia="zh-TW"/>
        </w:rPr>
      </w:pPr>
      <w:r w:rsidRPr="00E430F6">
        <w:rPr>
          <w:rFonts w:eastAsia="宋体" w:hint="eastAsia"/>
        </w:rPr>
        <w:t>这种说法是为了表达「恨不得如何」的渴切语气。条件副词</w:t>
      </w:r>
      <w:r w:rsidR="00BF5096">
        <w:rPr>
          <w:rFonts w:eastAsia="宋体" w:hint="eastAsia"/>
        </w:rPr>
        <w:t>从句</w:t>
      </w:r>
      <w:r w:rsidRPr="00E430F6">
        <w:rPr>
          <w:rFonts w:eastAsia="宋体"/>
        </w:rPr>
        <w:t>if I had wings</w:t>
      </w:r>
      <w:r w:rsidRPr="00E430F6">
        <w:rPr>
          <w:rFonts w:eastAsia="宋体" w:hint="eastAsia"/>
        </w:rPr>
        <w:t>时间是现在，采用过去式的动词</w:t>
      </w:r>
      <w:r w:rsidRPr="00E430F6">
        <w:rPr>
          <w:rFonts w:eastAsia="宋体"/>
        </w:rPr>
        <w:t>had</w:t>
      </w:r>
      <w:r w:rsidRPr="00E430F6">
        <w:rPr>
          <w:rFonts w:eastAsia="宋体" w:hint="eastAsia"/>
        </w:rPr>
        <w:t>来表达「非事实」语气。主要</w:t>
      </w:r>
      <w:r w:rsidR="00BF5096">
        <w:rPr>
          <w:rFonts w:eastAsia="宋体" w:hint="eastAsia"/>
        </w:rPr>
        <w:t>从句</w:t>
      </w:r>
      <w:r w:rsidRPr="00E430F6">
        <w:rPr>
          <w:rFonts w:eastAsia="宋体"/>
        </w:rPr>
        <w:t>I could fly to your side</w:t>
      </w:r>
      <w:r w:rsidRPr="00E430F6">
        <w:rPr>
          <w:rFonts w:eastAsia="宋体" w:hint="eastAsia"/>
        </w:rPr>
        <w:t>仍然有一个过去</w:t>
      </w:r>
      <w:r w:rsidR="0022324F">
        <w:rPr>
          <w:rFonts w:eastAsia="宋体" w:hint="eastAsia"/>
        </w:rPr>
        <w:t>拼法</w:t>
      </w:r>
      <w:r w:rsidRPr="00E430F6">
        <w:rPr>
          <w:rFonts w:eastAsia="宋体" w:hint="eastAsia"/>
        </w:rPr>
        <w:t>的语气助动词（</w:t>
      </w:r>
      <w:r w:rsidRPr="00E430F6">
        <w:rPr>
          <w:rFonts w:eastAsia="宋体"/>
        </w:rPr>
        <w:t>could</w:t>
      </w:r>
      <w:r w:rsidRPr="00E430F6">
        <w:rPr>
          <w:rFonts w:eastAsia="宋体" w:hint="eastAsia"/>
        </w:rPr>
        <w:t>），才能够表达「非事实」语气。</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might be</w:t>
      </w:r>
      <w:r w:rsidRPr="00E430F6">
        <w:rPr>
          <w:rFonts w:eastAsia="宋体"/>
        </w:rPr>
        <w:t xml:space="preserve"> able to help if he </w:t>
      </w:r>
      <w:r w:rsidRPr="00E430F6">
        <w:rPr>
          <w:rFonts w:eastAsia="宋体"/>
          <w:u w:val="single"/>
        </w:rPr>
        <w:t>were</w:t>
      </w:r>
      <w:r w:rsidRPr="00E430F6">
        <w:rPr>
          <w:rFonts w:eastAsia="宋体"/>
        </w:rPr>
        <w:t xml:space="preserve"> here.</w:t>
      </w:r>
    </w:p>
    <w:p w:rsidR="00DD2927" w:rsidRDefault="00E430F6" w:rsidP="00182A90">
      <w:pPr>
        <w:pStyle w:val="Preface"/>
        <w:spacing w:after="84"/>
        <w:ind w:firstLine="480"/>
        <w:rPr>
          <w:lang w:eastAsia="zh-TW"/>
        </w:rPr>
      </w:pPr>
      <w:r w:rsidRPr="00E430F6">
        <w:rPr>
          <w:rFonts w:hint="eastAsia"/>
        </w:rPr>
        <w:t>要是有他在，说不定他能帮得上忙。</w:t>
      </w:r>
    </w:p>
    <w:p w:rsidR="00DD2927" w:rsidRDefault="00E430F6" w:rsidP="00182A90">
      <w:pPr>
        <w:spacing w:after="84"/>
        <w:ind w:firstLine="480"/>
        <w:rPr>
          <w:lang w:eastAsia="zh-TW"/>
        </w:rPr>
      </w:pPr>
      <w:r w:rsidRPr="00E430F6">
        <w:rPr>
          <w:rFonts w:eastAsia="宋体" w:hint="eastAsia"/>
        </w:rPr>
        <w:t>这是采用假设法语气来表示「惋惜」：事实上他不在、也无法帮忙（</w:t>
      </w:r>
      <w:r w:rsidRPr="00E430F6">
        <w:rPr>
          <w:rFonts w:eastAsia="宋体"/>
        </w:rPr>
        <w:t>He’s not here, and he can’t help.</w:t>
      </w:r>
      <w:r w:rsidRPr="00E430F6">
        <w:rPr>
          <w:rFonts w:eastAsia="宋体" w:hint="eastAsia"/>
        </w:rPr>
        <w:t>）。时间是现在，条件副词</w:t>
      </w:r>
      <w:r w:rsidR="00BF5096">
        <w:rPr>
          <w:rFonts w:eastAsia="宋体" w:hint="eastAsia"/>
        </w:rPr>
        <w:t>从句</w:t>
      </w:r>
      <w:r w:rsidRPr="00E430F6">
        <w:rPr>
          <w:rFonts w:eastAsia="宋体"/>
        </w:rPr>
        <w:t>if he were here</w:t>
      </w:r>
      <w:r w:rsidRPr="00E430F6">
        <w:rPr>
          <w:rFonts w:eastAsia="宋体" w:hint="eastAsia"/>
        </w:rPr>
        <w:t>中采用过去式动词</w:t>
      </w:r>
      <w:r w:rsidRPr="00E430F6">
        <w:rPr>
          <w:rFonts w:eastAsia="宋体"/>
        </w:rPr>
        <w:t>were</w:t>
      </w:r>
      <w:r w:rsidRPr="00E430F6">
        <w:rPr>
          <w:rFonts w:eastAsia="宋体" w:hint="eastAsia"/>
        </w:rPr>
        <w:t>来表达「非事实」语气。主要</w:t>
      </w:r>
      <w:r w:rsidR="00BF5096">
        <w:rPr>
          <w:rFonts w:eastAsia="宋体" w:hint="eastAsia"/>
        </w:rPr>
        <w:t>从句</w:t>
      </w:r>
      <w:r w:rsidRPr="00E430F6">
        <w:rPr>
          <w:rFonts w:eastAsia="宋体"/>
        </w:rPr>
        <w:t>He might be able to help</w:t>
      </w:r>
      <w:r w:rsidRPr="00E430F6">
        <w:rPr>
          <w:rFonts w:eastAsia="宋体" w:hint="eastAsia"/>
        </w:rPr>
        <w:t>中依旧有一个过去</w:t>
      </w:r>
      <w:r w:rsidR="0022324F">
        <w:rPr>
          <w:rFonts w:eastAsia="宋体" w:hint="eastAsia"/>
        </w:rPr>
        <w:t>拼法</w:t>
      </w:r>
      <w:r w:rsidRPr="00E430F6">
        <w:rPr>
          <w:rFonts w:eastAsia="宋体" w:hint="eastAsia"/>
        </w:rPr>
        <w:t>的语气助动词（</w:t>
      </w:r>
      <w:r w:rsidRPr="00E430F6">
        <w:rPr>
          <w:rFonts w:eastAsia="宋体"/>
        </w:rPr>
        <w:t>might</w:t>
      </w:r>
      <w:r w:rsidRPr="00E430F6">
        <w:rPr>
          <w:rFonts w:eastAsia="宋体" w:hint="eastAsia"/>
        </w:rPr>
        <w:t>），来表达「就可能如何」的结果。这个句子，因为在条件副词</w:t>
      </w:r>
      <w:r w:rsidR="00BF5096">
        <w:rPr>
          <w:rFonts w:eastAsia="宋体" w:hint="eastAsia"/>
        </w:rPr>
        <w:t>从句</w:t>
      </w:r>
      <w:r w:rsidRPr="00E430F6">
        <w:rPr>
          <w:rFonts w:eastAsia="宋体" w:hint="eastAsia"/>
        </w:rPr>
        <w:t>中有</w:t>
      </w:r>
      <w:r w:rsidRPr="00E430F6">
        <w:rPr>
          <w:rFonts w:eastAsia="宋体"/>
        </w:rPr>
        <w:t>be</w:t>
      </w:r>
      <w:r w:rsidRPr="00E430F6">
        <w:rPr>
          <w:rFonts w:eastAsia="宋体" w:hint="eastAsia"/>
        </w:rPr>
        <w:t>动词，所以可以用倒装来取代连接词，如下：</w:t>
      </w:r>
    </w:p>
    <w:p w:rsidR="00DD2927" w:rsidRDefault="00E430F6" w:rsidP="00182A90">
      <w:pPr>
        <w:spacing w:after="84"/>
        <w:ind w:firstLine="480"/>
        <w:rPr>
          <w:lang w:eastAsia="zh-TW"/>
        </w:rPr>
      </w:pPr>
      <w:r w:rsidRPr="00E430F6">
        <w:rPr>
          <w:rFonts w:eastAsia="宋体"/>
          <w:u w:val="single"/>
        </w:rPr>
        <w:t>Were he</w:t>
      </w:r>
      <w:r w:rsidRPr="00E430F6">
        <w:rPr>
          <w:rFonts w:eastAsia="宋体"/>
        </w:rPr>
        <w:t xml:space="preserve"> here, he might be able to help.</w:t>
      </w:r>
    </w:p>
    <w:p w:rsidR="00DD2927" w:rsidRDefault="00E430F6" w:rsidP="00182A90">
      <w:pPr>
        <w:spacing w:after="84"/>
        <w:ind w:firstLine="480"/>
        <w:rPr>
          <w:lang w:eastAsia="zh-TW"/>
        </w:rPr>
      </w:pPr>
      <w:r w:rsidRPr="00E430F6">
        <w:rPr>
          <w:rFonts w:eastAsia="宋体" w:hint="eastAsia"/>
        </w:rPr>
        <w:t>可以先做一个小归纳：</w:t>
      </w:r>
      <w:r w:rsidRPr="0022324F">
        <w:rPr>
          <w:rStyle w:val="af1"/>
          <w:rFonts w:hint="eastAsia"/>
        </w:rPr>
        <w:t>表示「非事实」的</w:t>
      </w:r>
      <w:r w:rsidR="00C30513" w:rsidRPr="0022324F">
        <w:rPr>
          <w:rStyle w:val="af1"/>
          <w:rFonts w:hint="eastAsia"/>
        </w:rPr>
        <w:t>虚拟语气</w:t>
      </w:r>
      <w:r w:rsidRPr="0022324F">
        <w:rPr>
          <w:rStyle w:val="af1"/>
          <w:rFonts w:hint="eastAsia"/>
        </w:rPr>
        <w:t>的句子，如果采用一个</w:t>
      </w:r>
      <w:r w:rsidRPr="0022324F">
        <w:rPr>
          <w:rStyle w:val="af1"/>
          <w:rFonts w:hint="eastAsia"/>
        </w:rPr>
        <w:lastRenderedPageBreak/>
        <w:t>条件副词</w:t>
      </w:r>
      <w:r w:rsidR="00BF5096" w:rsidRPr="0022324F">
        <w:rPr>
          <w:rStyle w:val="af1"/>
          <w:rFonts w:hint="eastAsia"/>
        </w:rPr>
        <w:t>从句</w:t>
      </w:r>
      <w:r w:rsidRPr="0022324F">
        <w:rPr>
          <w:rStyle w:val="af1"/>
          <w:rFonts w:hint="eastAsia"/>
        </w:rPr>
        <w:t>配合一个主要</w:t>
      </w:r>
      <w:r w:rsidR="00BF5096" w:rsidRPr="0022324F">
        <w:rPr>
          <w:rStyle w:val="af1"/>
          <w:rFonts w:hint="eastAsia"/>
        </w:rPr>
        <w:t>从句</w:t>
      </w:r>
      <w:r w:rsidRPr="0022324F">
        <w:rPr>
          <w:rStyle w:val="af1"/>
          <w:rFonts w:hint="eastAsia"/>
        </w:rPr>
        <w:t>的形式来表达，那么在表示结果的主要</w:t>
      </w:r>
      <w:r w:rsidR="00BF5096" w:rsidRPr="0022324F">
        <w:rPr>
          <w:rStyle w:val="af1"/>
          <w:rFonts w:hint="eastAsia"/>
        </w:rPr>
        <w:t>从句</w:t>
      </w:r>
      <w:r w:rsidRPr="0022324F">
        <w:rPr>
          <w:rStyle w:val="af1"/>
          <w:rFonts w:hint="eastAsia"/>
        </w:rPr>
        <w:t>当中一定会有四个过去</w:t>
      </w:r>
      <w:r w:rsidR="0022324F">
        <w:rPr>
          <w:rStyle w:val="af1"/>
          <w:rFonts w:hint="eastAsia"/>
        </w:rPr>
        <w:t>拼法</w:t>
      </w:r>
      <w:r w:rsidRPr="0022324F">
        <w:rPr>
          <w:rStyle w:val="af1"/>
          <w:rFonts w:hint="eastAsia"/>
        </w:rPr>
        <w:t>的语气助动词之一（</w:t>
      </w:r>
      <w:r w:rsidRPr="0022324F">
        <w:rPr>
          <w:rStyle w:val="af1"/>
        </w:rPr>
        <w:t>would, should, could, might</w:t>
      </w:r>
      <w:r w:rsidRPr="0022324F">
        <w:rPr>
          <w:rStyle w:val="af1"/>
          <w:rFonts w:hint="eastAsia"/>
        </w:rPr>
        <w:t>）来表示「就会、就应、就能、就可」。</w:t>
      </w:r>
      <w:r w:rsidRPr="00E430F6">
        <w:rPr>
          <w:rFonts w:eastAsia="宋体" w:hint="eastAsia"/>
        </w:rPr>
        <w:t>这些语气助动词一定是过去</w:t>
      </w:r>
      <w:r w:rsidR="0022324F">
        <w:rPr>
          <w:rFonts w:eastAsia="宋体" w:hint="eastAsia"/>
        </w:rPr>
        <w:t>拼法</w:t>
      </w:r>
      <w:r w:rsidRPr="00E430F6">
        <w:rPr>
          <w:rFonts w:eastAsia="宋体" w:hint="eastAsia"/>
        </w:rPr>
        <w:t>，因为必需用过去</w:t>
      </w:r>
      <w:r w:rsidR="0022324F">
        <w:rPr>
          <w:rFonts w:eastAsia="宋体" w:hint="eastAsia"/>
        </w:rPr>
        <w:t>拼法</w:t>
      </w:r>
      <w:r w:rsidRPr="00E430F6">
        <w:rPr>
          <w:rFonts w:eastAsia="宋体" w:hint="eastAsia"/>
        </w:rPr>
        <w:t>才能表达「非事实」的</w:t>
      </w:r>
      <w:r w:rsidR="00C30513">
        <w:rPr>
          <w:rFonts w:eastAsia="宋体" w:hint="eastAsia"/>
        </w:rPr>
        <w:t>虚拟语气</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不过，</w:t>
      </w:r>
      <w:r w:rsidR="00C30513">
        <w:rPr>
          <w:rFonts w:eastAsia="宋体" w:hint="eastAsia"/>
        </w:rPr>
        <w:t>虚拟语气</w:t>
      </w:r>
      <w:r w:rsidRPr="00E430F6">
        <w:rPr>
          <w:rFonts w:eastAsia="宋体" w:hint="eastAsia"/>
        </w:rPr>
        <w:t>的句子有许多种包装方式，不见得一定要采用「条件副词</w:t>
      </w:r>
      <w:r w:rsidR="00BF5096">
        <w:rPr>
          <w:rFonts w:eastAsia="宋体" w:hint="eastAsia"/>
        </w:rPr>
        <w:t>从句</w:t>
      </w:r>
      <w:r w:rsidRPr="00E430F6">
        <w:rPr>
          <w:rFonts w:eastAsia="宋体"/>
        </w:rPr>
        <w:t xml:space="preserve"> + </w:t>
      </w:r>
      <w:r w:rsidRPr="00E430F6">
        <w:rPr>
          <w:rFonts w:eastAsia="宋体" w:hint="eastAsia"/>
        </w:rPr>
        <w:t>主要</w:t>
      </w:r>
      <w:r w:rsidR="00BF5096">
        <w:rPr>
          <w:rFonts w:eastAsia="宋体" w:hint="eastAsia"/>
        </w:rPr>
        <w:t>从句</w:t>
      </w:r>
      <w:r w:rsidRPr="00E430F6">
        <w:rPr>
          <w:rFonts w:eastAsia="宋体" w:hint="eastAsia"/>
        </w:rPr>
        <w:t>」的方式，也不见得都是用</w:t>
      </w:r>
      <w:r w:rsidRPr="00E430F6">
        <w:rPr>
          <w:rFonts w:eastAsia="宋体"/>
        </w:rPr>
        <w:t>if</w:t>
      </w:r>
      <w:r w:rsidRPr="00E430F6">
        <w:rPr>
          <w:rFonts w:eastAsia="宋体" w:hint="eastAsia"/>
        </w:rPr>
        <w:t>来连接。例如：</w:t>
      </w:r>
    </w:p>
    <w:p w:rsidR="00785232" w:rsidRPr="00785232" w:rsidRDefault="00E430F6" w:rsidP="00182A90">
      <w:pPr>
        <w:spacing w:after="84"/>
        <w:ind w:firstLine="480"/>
        <w:rPr>
          <w:lang w:eastAsia="zh-TW"/>
        </w:rPr>
      </w:pPr>
      <w:r w:rsidRPr="00E430F6">
        <w:rPr>
          <w:rFonts w:eastAsia="宋体"/>
          <w:u w:val="single"/>
        </w:rPr>
        <w:t>Suppose</w:t>
      </w:r>
      <w:r w:rsidRPr="00E430F6">
        <w:rPr>
          <w:rFonts w:eastAsia="宋体"/>
        </w:rPr>
        <w:t xml:space="preserve"> you had three wishes, what would you wish for?</w:t>
      </w:r>
    </w:p>
    <w:p w:rsidR="00DD2927" w:rsidRDefault="00E430F6" w:rsidP="00182A90">
      <w:pPr>
        <w:pStyle w:val="Preface"/>
        <w:spacing w:after="84"/>
        <w:ind w:firstLine="480"/>
        <w:rPr>
          <w:lang w:eastAsia="zh-TW"/>
        </w:rPr>
      </w:pPr>
      <w:r w:rsidRPr="00E430F6">
        <w:rPr>
          <w:rFonts w:hint="eastAsia"/>
        </w:rPr>
        <w:t>假如你有三个愿望，你会许什么愿？</w:t>
      </w:r>
    </w:p>
    <w:p w:rsidR="00DD2927" w:rsidRDefault="00E430F6" w:rsidP="00182A90">
      <w:pPr>
        <w:spacing w:after="84"/>
        <w:ind w:firstLine="480"/>
        <w:rPr>
          <w:lang w:eastAsia="zh-TW"/>
        </w:rPr>
      </w:pPr>
      <w:r w:rsidRPr="00E430F6">
        <w:rPr>
          <w:rFonts w:eastAsia="宋体" w:hint="eastAsia"/>
        </w:rPr>
        <w:t>这个句子中，</w:t>
      </w:r>
      <w:r w:rsidRPr="00E430F6">
        <w:rPr>
          <w:rFonts w:eastAsia="宋体"/>
        </w:rPr>
        <w:t>suppose</w:t>
      </w:r>
      <w:r w:rsidRPr="00E430F6">
        <w:rPr>
          <w:rFonts w:eastAsia="宋体" w:hint="eastAsia"/>
        </w:rPr>
        <w:t>就是从属连接词，功能和</w:t>
      </w:r>
      <w:r w:rsidRPr="00E430F6">
        <w:rPr>
          <w:rFonts w:eastAsia="宋体"/>
        </w:rPr>
        <w:t>if</w:t>
      </w:r>
      <w:r w:rsidRPr="00E430F6">
        <w:rPr>
          <w:rFonts w:eastAsia="宋体" w:hint="eastAsia"/>
        </w:rPr>
        <w:t>相同，引导条件副词</w:t>
      </w:r>
      <w:r w:rsidR="00BF5096">
        <w:rPr>
          <w:rFonts w:eastAsia="宋体" w:hint="eastAsia"/>
        </w:rPr>
        <w:t>从句</w:t>
      </w:r>
      <w:r w:rsidRPr="00E430F6">
        <w:rPr>
          <w:rFonts w:eastAsia="宋体"/>
        </w:rPr>
        <w:t>suppose you had three wishes</w:t>
      </w:r>
      <w:r w:rsidRPr="00E430F6">
        <w:rPr>
          <w:rFonts w:eastAsia="宋体" w:hint="eastAsia"/>
        </w:rPr>
        <w:t>，句中以过去式的动词</w:t>
      </w:r>
      <w:r w:rsidRPr="00E430F6">
        <w:rPr>
          <w:rFonts w:eastAsia="宋体"/>
        </w:rPr>
        <w:t>had</w:t>
      </w:r>
      <w:r w:rsidRPr="00E430F6">
        <w:rPr>
          <w:rFonts w:eastAsia="宋体" w:hint="eastAsia"/>
        </w:rPr>
        <w:t>来表达「非事实」语气。后面的</w:t>
      </w:r>
      <w:r w:rsidRPr="00E430F6">
        <w:rPr>
          <w:rFonts w:eastAsia="宋体"/>
        </w:rPr>
        <w:t>what would you wish for</w:t>
      </w:r>
      <w:r w:rsidRPr="00E430F6">
        <w:rPr>
          <w:rFonts w:eastAsia="宋体" w:hint="eastAsia"/>
        </w:rPr>
        <w:t>是主要</w:t>
      </w:r>
      <w:r w:rsidR="00BF5096">
        <w:rPr>
          <w:rFonts w:eastAsia="宋体" w:hint="eastAsia"/>
        </w:rPr>
        <w:t>从句</w:t>
      </w:r>
      <w:r w:rsidRPr="00E430F6">
        <w:rPr>
          <w:rFonts w:eastAsia="宋体" w:hint="eastAsia"/>
        </w:rPr>
        <w:t>，采用过去</w:t>
      </w:r>
      <w:r w:rsidR="0022324F">
        <w:rPr>
          <w:rFonts w:eastAsia="宋体" w:hint="eastAsia"/>
        </w:rPr>
        <w:t>拼法</w:t>
      </w:r>
      <w:r w:rsidRPr="00E430F6">
        <w:rPr>
          <w:rFonts w:eastAsia="宋体" w:hint="eastAsia"/>
        </w:rPr>
        <w:t>的语气助动词</w:t>
      </w:r>
      <w:r w:rsidRPr="00E430F6">
        <w:rPr>
          <w:rFonts w:eastAsia="宋体"/>
        </w:rPr>
        <w:t>would</w:t>
      </w:r>
      <w:r w:rsidRPr="00E430F6">
        <w:rPr>
          <w:rFonts w:eastAsia="宋体" w:hint="eastAsia"/>
        </w:rPr>
        <w:t>配合原形动词</w:t>
      </w:r>
      <w:r w:rsidRPr="00E430F6">
        <w:rPr>
          <w:rFonts w:eastAsia="宋体"/>
        </w:rPr>
        <w:t>wish for</w:t>
      </w:r>
      <w:r w:rsidRPr="00E430F6">
        <w:rPr>
          <w:rFonts w:eastAsia="宋体" w:hint="eastAsia"/>
        </w:rPr>
        <w:t>来表达「非事实」的</w:t>
      </w:r>
      <w:r w:rsidR="00C30513">
        <w:rPr>
          <w:rFonts w:eastAsia="宋体" w:hint="eastAsia"/>
        </w:rPr>
        <w:t>虚拟语气</w:t>
      </w:r>
      <w:r w:rsidRPr="00E430F6">
        <w:rPr>
          <w:rFonts w:eastAsia="宋体" w:hint="eastAsia"/>
        </w:rPr>
        <w:t>。请注意：</w:t>
      </w:r>
      <w:r w:rsidRPr="0022324F">
        <w:rPr>
          <w:rStyle w:val="af1"/>
          <w:rFonts w:hint="eastAsia"/>
        </w:rPr>
        <w:t>这个主要</w:t>
      </w:r>
      <w:r w:rsidR="00BF5096" w:rsidRPr="0022324F">
        <w:rPr>
          <w:rStyle w:val="af1"/>
          <w:rFonts w:hint="eastAsia"/>
        </w:rPr>
        <w:t>从句</w:t>
      </w:r>
      <w:r w:rsidRPr="0022324F">
        <w:rPr>
          <w:rStyle w:val="af1"/>
          <w:rFonts w:hint="eastAsia"/>
        </w:rPr>
        <w:t>中仍然有一个过去</w:t>
      </w:r>
      <w:r w:rsidR="0022324F" w:rsidRPr="0022324F">
        <w:rPr>
          <w:rStyle w:val="af1"/>
          <w:rFonts w:hint="eastAsia"/>
        </w:rPr>
        <w:t>拼法</w:t>
      </w:r>
      <w:r w:rsidRPr="0022324F">
        <w:rPr>
          <w:rStyle w:val="af1"/>
          <w:rFonts w:hint="eastAsia"/>
        </w:rPr>
        <w:t>的语气助动词（</w:t>
      </w:r>
      <w:r w:rsidRPr="0022324F">
        <w:rPr>
          <w:rStyle w:val="af1"/>
        </w:rPr>
        <w:t>would</w:t>
      </w:r>
      <w:r w:rsidRPr="0022324F">
        <w:rPr>
          <w:rStyle w:val="af1"/>
          <w:rFonts w:hint="eastAsia"/>
        </w:rPr>
        <w:t>），这是所有「非事实」</w:t>
      </w:r>
      <w:r w:rsidR="00C30513" w:rsidRPr="0022324F">
        <w:rPr>
          <w:rStyle w:val="af1"/>
          <w:rFonts w:hint="eastAsia"/>
        </w:rPr>
        <w:t>虚拟语气</w:t>
      </w:r>
      <w:r w:rsidRPr="0022324F">
        <w:rPr>
          <w:rStyle w:val="af1"/>
          <w:rFonts w:hint="eastAsia"/>
        </w:rPr>
        <w:t>主要</w:t>
      </w:r>
      <w:r w:rsidR="00BF5096" w:rsidRPr="0022324F">
        <w:rPr>
          <w:rStyle w:val="af1"/>
          <w:rFonts w:hint="eastAsia"/>
        </w:rPr>
        <w:t>从句</w:t>
      </w:r>
      <w:r w:rsidRPr="0022324F">
        <w:rPr>
          <w:rStyle w:val="af1"/>
          <w:rFonts w:hint="eastAsia"/>
        </w:rPr>
        <w:t>的共同点。</w:t>
      </w:r>
      <w:r w:rsidRPr="00E430F6">
        <w:rPr>
          <w:rFonts w:eastAsia="宋体" w:hint="eastAsia"/>
        </w:rPr>
        <w:t>下面这个句子的情况就不一样了：</w:t>
      </w:r>
    </w:p>
    <w:p w:rsidR="00785232" w:rsidRPr="00785232" w:rsidRDefault="00E430F6" w:rsidP="00182A90">
      <w:pPr>
        <w:spacing w:after="84"/>
        <w:ind w:firstLine="480"/>
        <w:rPr>
          <w:lang w:eastAsia="zh-TW"/>
        </w:rPr>
      </w:pPr>
      <w:r w:rsidRPr="00E430F6">
        <w:rPr>
          <w:rFonts w:eastAsia="宋体"/>
        </w:rPr>
        <w:t>If only she loved me, too!</w:t>
      </w:r>
    </w:p>
    <w:p w:rsidR="00DD2927" w:rsidRDefault="00E430F6" w:rsidP="00182A90">
      <w:pPr>
        <w:pStyle w:val="Preface"/>
        <w:spacing w:after="84"/>
        <w:ind w:firstLine="480"/>
        <w:rPr>
          <w:lang w:eastAsia="zh-TW"/>
        </w:rPr>
      </w:pPr>
      <w:r w:rsidRPr="00E430F6">
        <w:rPr>
          <w:rFonts w:hint="eastAsia"/>
        </w:rPr>
        <w:t>要是她也爱我就好了！</w:t>
      </w:r>
    </w:p>
    <w:p w:rsidR="00DD2927" w:rsidRDefault="00E430F6" w:rsidP="00182A90">
      <w:pPr>
        <w:spacing w:after="84"/>
        <w:ind w:firstLine="480"/>
        <w:rPr>
          <w:lang w:eastAsia="zh-TW"/>
        </w:rPr>
      </w:pPr>
      <w:r w:rsidRPr="00E430F6">
        <w:rPr>
          <w:rFonts w:eastAsia="宋体" w:hint="eastAsia"/>
        </w:rPr>
        <w:t>这个句子其实并不完整，有经过省略。在从属连接词</w:t>
      </w:r>
      <w:r w:rsidRPr="00E430F6">
        <w:rPr>
          <w:rFonts w:eastAsia="宋体"/>
        </w:rPr>
        <w:t>if</w:t>
      </w:r>
      <w:r w:rsidRPr="00E430F6">
        <w:rPr>
          <w:rFonts w:eastAsia="宋体" w:hint="eastAsia"/>
        </w:rPr>
        <w:t>后面加上</w:t>
      </w:r>
      <w:r w:rsidRPr="00E430F6">
        <w:rPr>
          <w:rFonts w:eastAsia="宋体"/>
        </w:rPr>
        <w:t>only</w:t>
      </w:r>
      <w:r w:rsidRPr="00E430F6">
        <w:rPr>
          <w:rFonts w:eastAsia="宋体" w:hint="eastAsia"/>
        </w:rPr>
        <w:t>，往往就只看得到条件副词</w:t>
      </w:r>
      <w:r w:rsidR="00BF5096">
        <w:rPr>
          <w:rFonts w:eastAsia="宋体" w:hint="eastAsia"/>
        </w:rPr>
        <w:t>从句</w:t>
      </w:r>
      <w:r w:rsidRPr="00E430F6">
        <w:rPr>
          <w:rFonts w:eastAsia="宋体" w:hint="eastAsia"/>
        </w:rPr>
        <w:t>而缺乏主要</w:t>
      </w:r>
      <w:r w:rsidR="00BF5096">
        <w:rPr>
          <w:rFonts w:eastAsia="宋体" w:hint="eastAsia"/>
        </w:rPr>
        <w:t>从句</w:t>
      </w:r>
      <w:r w:rsidRPr="00E430F6">
        <w:rPr>
          <w:rFonts w:eastAsia="宋体" w:hint="eastAsia"/>
        </w:rPr>
        <w:t>，表示「如果…就好了！」。一般在表示「如果…」的副词</w:t>
      </w:r>
      <w:r w:rsidR="00BF5096">
        <w:rPr>
          <w:rFonts w:eastAsia="宋体" w:hint="eastAsia"/>
        </w:rPr>
        <w:t>从句</w:t>
      </w:r>
      <w:r w:rsidRPr="00E430F6">
        <w:rPr>
          <w:rFonts w:eastAsia="宋体" w:hint="eastAsia"/>
        </w:rPr>
        <w:t>后面应该有个主要</w:t>
      </w:r>
      <w:r w:rsidR="00BF5096">
        <w:rPr>
          <w:rFonts w:eastAsia="宋体" w:hint="eastAsia"/>
        </w:rPr>
        <w:t>从句</w:t>
      </w:r>
      <w:r w:rsidRPr="00E430F6">
        <w:rPr>
          <w:rFonts w:eastAsia="宋体" w:hint="eastAsia"/>
        </w:rPr>
        <w:t>来表示「就如何」，这样才算完整。但是采用</w:t>
      </w:r>
      <w:r w:rsidRPr="00E430F6">
        <w:rPr>
          <w:rFonts w:eastAsia="宋体"/>
        </w:rPr>
        <w:t>if only</w:t>
      </w:r>
      <w:r w:rsidRPr="00E430F6">
        <w:rPr>
          <w:rFonts w:eastAsia="宋体" w:hint="eastAsia"/>
        </w:rPr>
        <w:t>来引导条件副词</w:t>
      </w:r>
      <w:r w:rsidR="00BF5096">
        <w:rPr>
          <w:rFonts w:eastAsia="宋体" w:hint="eastAsia"/>
        </w:rPr>
        <w:t>从句</w:t>
      </w:r>
      <w:r w:rsidRPr="00E430F6">
        <w:rPr>
          <w:rFonts w:eastAsia="宋体" w:hint="eastAsia"/>
        </w:rPr>
        <w:t>的话，后面的主要</w:t>
      </w:r>
      <w:r w:rsidR="00BF5096">
        <w:rPr>
          <w:rFonts w:eastAsia="宋体" w:hint="eastAsia"/>
        </w:rPr>
        <w:t>从句</w:t>
      </w:r>
      <w:r w:rsidRPr="00E430F6">
        <w:rPr>
          <w:rFonts w:eastAsia="宋体" w:hint="eastAsia"/>
        </w:rPr>
        <w:t>通常会省略掉。所以，</w:t>
      </w:r>
      <w:r w:rsidRPr="00E430F6">
        <w:rPr>
          <w:rFonts w:eastAsia="宋体"/>
        </w:rPr>
        <w:t>If only she loved me, too!</w:t>
      </w:r>
      <w:r w:rsidRPr="00E430F6">
        <w:rPr>
          <w:rFonts w:eastAsia="宋体" w:hint="eastAsia"/>
        </w:rPr>
        <w:t>这个条件副词</w:t>
      </w:r>
      <w:r w:rsidR="00BF5096">
        <w:rPr>
          <w:rFonts w:eastAsia="宋体" w:hint="eastAsia"/>
        </w:rPr>
        <w:t>从句</w:t>
      </w:r>
      <w:r w:rsidRPr="00E430F6">
        <w:rPr>
          <w:rFonts w:eastAsia="宋体" w:hint="eastAsia"/>
        </w:rPr>
        <w:t>后面并没有主要</w:t>
      </w:r>
      <w:r w:rsidR="00BF5096">
        <w:rPr>
          <w:rFonts w:eastAsia="宋体" w:hint="eastAsia"/>
        </w:rPr>
        <w:t>从句</w:t>
      </w:r>
      <w:r w:rsidRPr="00E430F6">
        <w:rPr>
          <w:rFonts w:eastAsia="宋体" w:hint="eastAsia"/>
        </w:rPr>
        <w:t>来交代「就如何」，因为被省略掉了。再看一种变化：</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wish</w:t>
      </w:r>
      <w:r w:rsidRPr="00E430F6">
        <w:rPr>
          <w:rFonts w:eastAsia="宋体"/>
        </w:rPr>
        <w:t xml:space="preserve"> </w:t>
      </w:r>
      <w:r w:rsidRPr="00E430F6">
        <w:rPr>
          <w:rFonts w:eastAsia="宋体"/>
          <w:u w:val="single"/>
        </w:rPr>
        <w:t>I had the money</w:t>
      </w:r>
      <w:r w:rsidRPr="00E430F6">
        <w:rPr>
          <w:rFonts w:eastAsia="宋体"/>
        </w:rPr>
        <w:t>!</w:t>
      </w:r>
    </w:p>
    <w:p w:rsidR="00785232" w:rsidRPr="00785232" w:rsidRDefault="00E430F6" w:rsidP="00182A90">
      <w:pPr>
        <w:spacing w:after="84"/>
        <w:ind w:firstLine="480"/>
        <w:rPr>
          <w:lang w:eastAsia="zh-TW"/>
        </w:rPr>
      </w:pPr>
      <w:r w:rsidRPr="00E430F6">
        <w:rPr>
          <w:rFonts w:eastAsia="宋体"/>
        </w:rPr>
        <w:t>S  V     O</w:t>
      </w:r>
      <w:r w:rsidRPr="00E430F6">
        <w:rPr>
          <w:rFonts w:eastAsia="宋体" w:hint="eastAsia"/>
        </w:rPr>
        <w:t>（名词</w:t>
      </w:r>
      <w:r w:rsidR="00BF5096">
        <w:rPr>
          <w:rFonts w:eastAsia="宋体" w:hint="eastAsia"/>
        </w:rPr>
        <w:t>从句</w:t>
      </w:r>
      <w:r w:rsidRPr="00E430F6">
        <w:rPr>
          <w:rFonts w:eastAsia="宋体" w:hint="eastAsia"/>
        </w:rPr>
        <w:t>）</w:t>
      </w:r>
    </w:p>
    <w:p w:rsidR="00DD2927" w:rsidRDefault="00E430F6" w:rsidP="00182A90">
      <w:pPr>
        <w:pStyle w:val="Preface"/>
        <w:spacing w:after="84"/>
        <w:ind w:firstLine="480"/>
        <w:rPr>
          <w:lang w:eastAsia="zh-TW"/>
        </w:rPr>
      </w:pPr>
      <w:r w:rsidRPr="00E430F6">
        <w:rPr>
          <w:rFonts w:hint="eastAsia"/>
        </w:rPr>
        <w:t>要是我有那笔钱该有多好！</w:t>
      </w:r>
    </w:p>
    <w:p w:rsidR="00DD2927" w:rsidRDefault="00E430F6" w:rsidP="00182A90">
      <w:pPr>
        <w:spacing w:after="84"/>
        <w:ind w:firstLine="480"/>
        <w:rPr>
          <w:lang w:eastAsia="zh-TW"/>
        </w:rPr>
      </w:pPr>
      <w:r w:rsidRPr="00E430F6">
        <w:rPr>
          <w:rFonts w:eastAsia="宋体" w:hint="eastAsia"/>
        </w:rPr>
        <w:t>你看到一件很想买的东西，偏偏没有钱，就可以用这个句子来表达惋惜的语气。这是个复句，但是并没有条件副词</w:t>
      </w:r>
      <w:r w:rsidR="00BF5096">
        <w:rPr>
          <w:rFonts w:eastAsia="宋体" w:hint="eastAsia"/>
        </w:rPr>
        <w:t>从句</w:t>
      </w:r>
      <w:r w:rsidRPr="00E430F6">
        <w:rPr>
          <w:rFonts w:eastAsia="宋体" w:hint="eastAsia"/>
        </w:rPr>
        <w:t>在内。主要</w:t>
      </w:r>
      <w:r w:rsidR="00BF5096">
        <w:rPr>
          <w:rFonts w:eastAsia="宋体" w:hint="eastAsia"/>
        </w:rPr>
        <w:t>从句</w:t>
      </w:r>
      <w:r w:rsidRPr="00E430F6">
        <w:rPr>
          <w:rFonts w:eastAsia="宋体" w:hint="eastAsia"/>
        </w:rPr>
        <w:t>的主词是</w:t>
      </w:r>
      <w:r w:rsidRPr="00E430F6">
        <w:rPr>
          <w:rFonts w:eastAsia="宋体"/>
        </w:rPr>
        <w:t>I</w:t>
      </w:r>
      <w:r w:rsidRPr="00E430F6">
        <w:rPr>
          <w:rFonts w:eastAsia="宋体" w:hint="eastAsia"/>
        </w:rPr>
        <w:t>、动词是</w:t>
      </w:r>
      <w:r w:rsidRPr="00E430F6">
        <w:rPr>
          <w:rFonts w:eastAsia="宋体"/>
        </w:rPr>
        <w:t>wish</w:t>
      </w:r>
      <w:r w:rsidRPr="00E430F6">
        <w:rPr>
          <w:rFonts w:eastAsia="宋体" w:hint="eastAsia"/>
        </w:rPr>
        <w:t>，后面用名词</w:t>
      </w:r>
      <w:r w:rsidR="00BF5096">
        <w:rPr>
          <w:rFonts w:eastAsia="宋体" w:hint="eastAsia"/>
        </w:rPr>
        <w:t>从句</w:t>
      </w:r>
      <w:r w:rsidRPr="00E430F6">
        <w:rPr>
          <w:rFonts w:eastAsia="宋体"/>
        </w:rPr>
        <w:t>I had the money</w:t>
      </w:r>
      <w:r w:rsidRPr="00E430F6">
        <w:rPr>
          <w:rFonts w:eastAsia="宋体" w:hint="eastAsia"/>
        </w:rPr>
        <w:t>当</w:t>
      </w:r>
      <w:r w:rsidRPr="00E430F6">
        <w:rPr>
          <w:rFonts w:eastAsia="宋体"/>
        </w:rPr>
        <w:t>wish</w:t>
      </w:r>
      <w:r w:rsidRPr="00E430F6">
        <w:rPr>
          <w:rFonts w:eastAsia="宋体" w:hint="eastAsia"/>
        </w:rPr>
        <w:t>的</w:t>
      </w:r>
      <w:r w:rsidR="009D20F5">
        <w:rPr>
          <w:rFonts w:eastAsia="宋体" w:hint="eastAsia"/>
        </w:rPr>
        <w:t>受词（宾语）</w:t>
      </w:r>
      <w:r w:rsidRPr="00E430F6">
        <w:rPr>
          <w:rFonts w:eastAsia="宋体" w:hint="eastAsia"/>
        </w:rPr>
        <w:t>。</w:t>
      </w:r>
    </w:p>
    <w:p w:rsidR="00DD2927" w:rsidRDefault="00E430F6" w:rsidP="00182A90">
      <w:pPr>
        <w:spacing w:after="84"/>
        <w:ind w:firstLine="480"/>
        <w:rPr>
          <w:lang w:eastAsia="zh-TW"/>
        </w:rPr>
      </w:pPr>
      <w:r w:rsidRPr="005D4A09">
        <w:rPr>
          <w:rStyle w:val="af1"/>
        </w:rPr>
        <w:t>Wish</w:t>
      </w:r>
      <w:r w:rsidRPr="005D4A09">
        <w:rPr>
          <w:rStyle w:val="af1"/>
          <w:rFonts w:hint="eastAsia"/>
        </w:rPr>
        <w:t>这个动词，通常用来表示「与事实相反的愿望」，所以它后面的</w:t>
      </w:r>
      <w:r w:rsidR="009D20F5">
        <w:rPr>
          <w:rStyle w:val="af1"/>
          <w:rFonts w:hint="eastAsia"/>
        </w:rPr>
        <w:t>受词（宾语）</w:t>
      </w:r>
      <w:r w:rsidR="00BF5096" w:rsidRPr="005D4A09">
        <w:rPr>
          <w:rStyle w:val="af1"/>
          <w:rFonts w:hint="eastAsia"/>
        </w:rPr>
        <w:t>从句</w:t>
      </w:r>
      <w:r w:rsidRPr="005D4A09">
        <w:rPr>
          <w:rStyle w:val="af1"/>
          <w:rFonts w:hint="eastAsia"/>
        </w:rPr>
        <w:t>应该采用「非事实」的</w:t>
      </w:r>
      <w:r w:rsidR="00C30513" w:rsidRPr="005D4A09">
        <w:rPr>
          <w:rStyle w:val="af1"/>
          <w:rFonts w:hint="eastAsia"/>
        </w:rPr>
        <w:t>虚拟语气</w:t>
      </w:r>
      <w:r w:rsidRPr="005D4A09">
        <w:rPr>
          <w:rStyle w:val="af1"/>
          <w:rFonts w:hint="eastAsia"/>
        </w:rPr>
        <w:t>，也就是用「过去」来表示（如</w:t>
      </w:r>
      <w:r w:rsidRPr="005D4A09">
        <w:rPr>
          <w:rStyle w:val="af1"/>
        </w:rPr>
        <w:t>had</w:t>
      </w:r>
      <w:r w:rsidRPr="005D4A09">
        <w:rPr>
          <w:rStyle w:val="af1"/>
          <w:rFonts w:hint="eastAsia"/>
        </w:rPr>
        <w:t>）。</w:t>
      </w:r>
      <w:r w:rsidRPr="00E430F6">
        <w:rPr>
          <w:rFonts w:eastAsia="宋体" w:hint="eastAsia"/>
        </w:rPr>
        <w:t>下面这个句子的情况又不一样：</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w:t>
      </w:r>
      <w:r w:rsidRPr="00E430F6">
        <w:rPr>
          <w:rFonts w:eastAsia="宋体"/>
          <w:u w:val="single"/>
        </w:rPr>
        <w:t>s</w:t>
      </w:r>
      <w:r w:rsidRPr="00E430F6">
        <w:rPr>
          <w:rFonts w:eastAsia="宋体"/>
        </w:rPr>
        <w:t xml:space="preserve"> </w:t>
      </w:r>
      <w:r w:rsidRPr="00E430F6">
        <w:rPr>
          <w:rFonts w:eastAsia="宋体"/>
          <w:u w:val="single"/>
        </w:rPr>
        <w:t>time</w:t>
      </w:r>
      <w:r w:rsidRPr="00E430F6">
        <w:rPr>
          <w:rFonts w:eastAsia="宋体"/>
        </w:rPr>
        <w:t xml:space="preserve"> </w:t>
      </w:r>
      <w:r w:rsidRPr="00E430F6">
        <w:rPr>
          <w:rFonts w:eastAsia="宋体"/>
          <w:u w:val="single"/>
        </w:rPr>
        <w:t>you started living on your own</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S  V   C            </w:t>
      </w:r>
      <w:r w:rsidRPr="00E430F6">
        <w:rPr>
          <w:rFonts w:eastAsia="宋体" w:hint="eastAsia"/>
        </w:rPr>
        <w:t>名词</w:t>
      </w:r>
      <w:r w:rsidR="00BF5096">
        <w:rPr>
          <w:rFonts w:eastAsia="宋体" w:hint="eastAsia"/>
        </w:rPr>
        <w:t>从句</w:t>
      </w:r>
    </w:p>
    <w:p w:rsidR="00DD2927" w:rsidRDefault="00E430F6" w:rsidP="00182A90">
      <w:pPr>
        <w:pStyle w:val="Preface"/>
        <w:spacing w:after="84"/>
        <w:ind w:firstLine="480"/>
        <w:rPr>
          <w:lang w:eastAsia="zh-TW"/>
        </w:rPr>
      </w:pPr>
      <w:r w:rsidRPr="00E430F6">
        <w:rPr>
          <w:rFonts w:hint="eastAsia"/>
        </w:rPr>
        <w:t>你开始独立生活的时间已经到了。</w:t>
      </w:r>
    </w:p>
    <w:p w:rsidR="00DD2927" w:rsidRDefault="00E430F6" w:rsidP="00182A90">
      <w:pPr>
        <w:spacing w:after="84"/>
        <w:ind w:firstLine="480"/>
        <w:rPr>
          <w:lang w:eastAsia="zh-TW"/>
        </w:rPr>
      </w:pPr>
      <w:r w:rsidRPr="00E430F6">
        <w:rPr>
          <w:rFonts w:eastAsia="宋体" w:hint="eastAsia"/>
        </w:rPr>
        <w:t>如果子女已经大学毕业却还在家和父母同住，这种情况在美国相当少见。这时候家长可能会和子女说这句话。主要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是个虚字、假主词。动</w:t>
      </w:r>
      <w:r w:rsidRPr="00E430F6">
        <w:rPr>
          <w:rFonts w:eastAsia="宋体" w:hint="eastAsia"/>
        </w:rPr>
        <w:lastRenderedPageBreak/>
        <w:t>词是</w:t>
      </w:r>
      <w:r w:rsidRPr="00E430F6">
        <w:rPr>
          <w:rFonts w:eastAsia="宋体"/>
        </w:rPr>
        <w:t>is</w:t>
      </w:r>
      <w:r w:rsidRPr="00E430F6">
        <w:rPr>
          <w:rFonts w:eastAsia="宋体" w:hint="eastAsia"/>
        </w:rPr>
        <w:t>，后面的</w:t>
      </w:r>
      <w:r w:rsidRPr="00E430F6">
        <w:rPr>
          <w:rFonts w:eastAsia="宋体"/>
        </w:rPr>
        <w:t>time</w:t>
      </w:r>
      <w:r w:rsidRPr="00E430F6">
        <w:rPr>
          <w:rFonts w:eastAsia="宋体" w:hint="eastAsia"/>
        </w:rPr>
        <w:t>是主词补语。接下来</w:t>
      </w:r>
      <w:r w:rsidRPr="00E430F6">
        <w:rPr>
          <w:rFonts w:eastAsia="宋体"/>
        </w:rPr>
        <w:t>you started living on your own</w:t>
      </w:r>
      <w:r w:rsidRPr="00E430F6">
        <w:rPr>
          <w:rFonts w:eastAsia="宋体" w:hint="eastAsia"/>
        </w:rPr>
        <w:t>是个名词</w:t>
      </w:r>
      <w:r w:rsidR="00BF5096">
        <w:rPr>
          <w:rFonts w:eastAsia="宋体" w:hint="eastAsia"/>
        </w:rPr>
        <w:t>从句</w:t>
      </w:r>
      <w:r w:rsidRPr="00E430F6">
        <w:rPr>
          <w:rFonts w:eastAsia="宋体" w:hint="eastAsia"/>
        </w:rPr>
        <w:t>，可以说就是主要</w:t>
      </w:r>
      <w:r w:rsidR="00BF5096">
        <w:rPr>
          <w:rFonts w:eastAsia="宋体" w:hint="eastAsia"/>
        </w:rPr>
        <w:t>从句</w:t>
      </w:r>
      <w:r w:rsidRPr="00E430F6">
        <w:rPr>
          <w:rFonts w:eastAsia="宋体" w:hint="eastAsia"/>
        </w:rPr>
        <w:t>真正的主词，但是向后挪、用虚字</w:t>
      </w:r>
      <w:r w:rsidRPr="00E430F6">
        <w:rPr>
          <w:rFonts w:eastAsia="宋体"/>
        </w:rPr>
        <w:t>it</w:t>
      </w:r>
      <w:r w:rsidRPr="00E430F6">
        <w:rPr>
          <w:rFonts w:eastAsia="宋体" w:hint="eastAsia"/>
        </w:rPr>
        <w:t>暂代主词位置。主要</w:t>
      </w:r>
      <w:r w:rsidR="00BF5096">
        <w:rPr>
          <w:rFonts w:eastAsia="宋体" w:hint="eastAsia"/>
        </w:rPr>
        <w:t>从句</w:t>
      </w:r>
      <w:r w:rsidRPr="00E430F6">
        <w:rPr>
          <w:rFonts w:eastAsia="宋体" w:hint="eastAsia"/>
        </w:rPr>
        <w:t>的时间是现在，动词采现在简单式的</w:t>
      </w:r>
      <w:r w:rsidRPr="00E430F6">
        <w:rPr>
          <w:rFonts w:eastAsia="宋体"/>
        </w:rPr>
        <w:t>is</w:t>
      </w:r>
      <w:r w:rsidRPr="00E430F6">
        <w:rPr>
          <w:rFonts w:eastAsia="宋体" w:hint="eastAsia"/>
        </w:rPr>
        <w:t>，这是叙述事实的语气（时间真的已经到了）。名词</w:t>
      </w:r>
      <w:r w:rsidR="00BF5096">
        <w:rPr>
          <w:rFonts w:eastAsia="宋体" w:hint="eastAsia"/>
        </w:rPr>
        <w:t>从句</w:t>
      </w:r>
      <w:r w:rsidRPr="00E430F6">
        <w:rPr>
          <w:rFonts w:eastAsia="宋体" w:hint="eastAsia"/>
        </w:rPr>
        <w:t>中表达的情况（你开始独立生活）却是非事实（因为并没有开始），所以要用过去式</w:t>
      </w:r>
      <w:r w:rsidRPr="00E430F6">
        <w:rPr>
          <w:rFonts w:eastAsia="宋体"/>
        </w:rPr>
        <w:t>started</w:t>
      </w:r>
      <w:r w:rsidRPr="00E430F6">
        <w:rPr>
          <w:rFonts w:eastAsia="宋体" w:hint="eastAsia"/>
        </w:rPr>
        <w:t>来表达</w:t>
      </w:r>
      <w:r w:rsidR="00C30513">
        <w:rPr>
          <w:rFonts w:eastAsia="宋体" w:hint="eastAsia"/>
        </w:rPr>
        <w:t>虚拟语气</w:t>
      </w:r>
      <w:r w:rsidRPr="00E430F6">
        <w:rPr>
          <w:rFonts w:eastAsia="宋体" w:hint="eastAsia"/>
        </w:rPr>
        <w:t>。</w:t>
      </w:r>
    </w:p>
    <w:p w:rsidR="00DD2927" w:rsidRDefault="00E430F6" w:rsidP="00182A90">
      <w:pPr>
        <w:pStyle w:val="4"/>
        <w:spacing w:after="84"/>
        <w:rPr>
          <w:lang w:eastAsia="zh-TW"/>
        </w:rPr>
      </w:pPr>
      <w:r w:rsidRPr="00E430F6">
        <w:rPr>
          <w:rFonts w:hint="eastAsia"/>
        </w:rPr>
        <w:t>过去时间</w:t>
      </w:r>
    </w:p>
    <w:p w:rsidR="00DD2927" w:rsidRDefault="00E430F6" w:rsidP="00182A90">
      <w:pPr>
        <w:spacing w:after="84"/>
        <w:ind w:firstLine="480"/>
        <w:rPr>
          <w:lang w:eastAsia="zh-TW"/>
        </w:rPr>
      </w:pPr>
      <w:r w:rsidRPr="00E430F6">
        <w:rPr>
          <w:rFonts w:eastAsia="宋体" w:hint="eastAsia"/>
        </w:rPr>
        <w:t>如果句子的时间本来就是在过去，动词又要采用过去来表达「非事实」的</w:t>
      </w:r>
      <w:r w:rsidR="00C30513">
        <w:rPr>
          <w:rFonts w:eastAsia="宋体" w:hint="eastAsia"/>
        </w:rPr>
        <w:t>虚拟语气</w:t>
      </w:r>
      <w:r w:rsidRPr="00E430F6">
        <w:rPr>
          <w:rFonts w:eastAsia="宋体" w:hint="eastAsia"/>
        </w:rPr>
        <w:t>，那么「过去的过去」就是「过去完成」，所以过去时间的</w:t>
      </w:r>
      <w:r w:rsidR="00C30513">
        <w:rPr>
          <w:rFonts w:eastAsia="宋体" w:hint="eastAsia"/>
        </w:rPr>
        <w:t>虚拟语气</w:t>
      </w:r>
      <w:r w:rsidRPr="00E430F6">
        <w:rPr>
          <w:rFonts w:eastAsia="宋体" w:hint="eastAsia"/>
        </w:rPr>
        <w:t>应采用「过去完成」来表示。</w:t>
      </w:r>
    </w:p>
    <w:p w:rsidR="00DD2927" w:rsidRDefault="00E430F6" w:rsidP="00182A90">
      <w:pPr>
        <w:spacing w:after="84"/>
        <w:ind w:firstLine="480"/>
        <w:rPr>
          <w:lang w:eastAsia="zh-TW"/>
        </w:rPr>
      </w:pPr>
      <w:r w:rsidRPr="00A43EA9">
        <w:rPr>
          <w:rStyle w:val="af1"/>
          <w:rFonts w:hint="eastAsia"/>
        </w:rPr>
        <w:t>过去时间的</w:t>
      </w:r>
      <w:r w:rsidR="00C30513" w:rsidRPr="00A43EA9">
        <w:rPr>
          <w:rStyle w:val="af1"/>
          <w:rFonts w:hint="eastAsia"/>
        </w:rPr>
        <w:t>虚拟语气</w:t>
      </w:r>
      <w:r w:rsidRPr="00A43EA9">
        <w:rPr>
          <w:rStyle w:val="af1"/>
          <w:rFonts w:hint="eastAsia"/>
        </w:rPr>
        <w:t>，如果采用标准的「条件副词</w:t>
      </w:r>
      <w:r w:rsidR="00BF5096" w:rsidRPr="00A43EA9">
        <w:rPr>
          <w:rStyle w:val="af1"/>
          <w:rFonts w:hint="eastAsia"/>
        </w:rPr>
        <w:t>从句</w:t>
      </w:r>
      <w:r w:rsidRPr="00A43EA9">
        <w:rPr>
          <w:rStyle w:val="af1"/>
        </w:rPr>
        <w:t xml:space="preserve"> + </w:t>
      </w:r>
      <w:r w:rsidRPr="00A43EA9">
        <w:rPr>
          <w:rStyle w:val="af1"/>
          <w:rFonts w:hint="eastAsia"/>
        </w:rPr>
        <w:t>主要</w:t>
      </w:r>
      <w:r w:rsidR="00BF5096" w:rsidRPr="00A43EA9">
        <w:rPr>
          <w:rStyle w:val="af1"/>
          <w:rFonts w:hint="eastAsia"/>
        </w:rPr>
        <w:t>从句</w:t>
      </w:r>
      <w:r w:rsidRPr="00A43EA9">
        <w:rPr>
          <w:rStyle w:val="af1"/>
          <w:rFonts w:hint="eastAsia"/>
        </w:rPr>
        <w:t>」的句型来包装，那么条件副词</w:t>
      </w:r>
      <w:r w:rsidR="00BF5096" w:rsidRPr="00A43EA9">
        <w:rPr>
          <w:rStyle w:val="af1"/>
          <w:rFonts w:hint="eastAsia"/>
        </w:rPr>
        <w:t>从句</w:t>
      </w:r>
      <w:r w:rsidRPr="00A43EA9">
        <w:rPr>
          <w:rStyle w:val="af1"/>
          <w:rFonts w:hint="eastAsia"/>
        </w:rPr>
        <w:t>中的动词应该用过去完成式（</w:t>
      </w:r>
      <w:r w:rsidRPr="00A43EA9">
        <w:rPr>
          <w:rStyle w:val="af1"/>
        </w:rPr>
        <w:t>had + Ven</w:t>
      </w:r>
      <w:r w:rsidRPr="00A43EA9">
        <w:rPr>
          <w:rStyle w:val="af1"/>
          <w:rFonts w:hint="eastAsia"/>
        </w:rPr>
        <w:t>），主要</w:t>
      </w:r>
      <w:r w:rsidR="00BF5096" w:rsidRPr="00A43EA9">
        <w:rPr>
          <w:rStyle w:val="af1"/>
          <w:rFonts w:hint="eastAsia"/>
        </w:rPr>
        <w:t>从句</w:t>
      </w:r>
      <w:r w:rsidRPr="00A43EA9">
        <w:rPr>
          <w:rStyle w:val="af1"/>
          <w:rFonts w:hint="eastAsia"/>
        </w:rPr>
        <w:t>中的动词则是采用语气助动词的过去</w:t>
      </w:r>
      <w:r w:rsidR="0022324F" w:rsidRPr="00A43EA9">
        <w:rPr>
          <w:rStyle w:val="af1"/>
          <w:rFonts w:hint="eastAsia"/>
        </w:rPr>
        <w:t>拼法</w:t>
      </w:r>
      <w:r w:rsidRPr="00A43EA9">
        <w:rPr>
          <w:rStyle w:val="af1"/>
          <w:rFonts w:hint="eastAsia"/>
        </w:rPr>
        <w:t>（</w:t>
      </w:r>
      <w:r w:rsidRPr="00A43EA9">
        <w:rPr>
          <w:rStyle w:val="af1"/>
        </w:rPr>
        <w:t>would, should, could, might</w:t>
      </w:r>
      <w:r w:rsidRPr="00A43EA9">
        <w:rPr>
          <w:rStyle w:val="af1"/>
          <w:rFonts w:hint="eastAsia"/>
        </w:rPr>
        <w:t>）、后面接原形动词的完成式（</w:t>
      </w:r>
      <w:r w:rsidRPr="00A43EA9">
        <w:rPr>
          <w:rStyle w:val="af1"/>
        </w:rPr>
        <w:t>have + Ven</w:t>
      </w:r>
      <w:r w:rsidRPr="00A43EA9">
        <w:rPr>
          <w:rStyle w:val="af1"/>
          <w:rFonts w:hint="eastAsia"/>
        </w:rPr>
        <w:t>）。</w:t>
      </w:r>
      <w:r w:rsidRPr="00E430F6">
        <w:rPr>
          <w:rFonts w:eastAsia="宋体" w:hint="eastAsia"/>
        </w:rPr>
        <w:t>因为，这种情况的主要</w:t>
      </w:r>
      <w:r w:rsidR="00BF5096">
        <w:rPr>
          <w:rFonts w:eastAsia="宋体" w:hint="eastAsia"/>
        </w:rPr>
        <w:t>从句</w:t>
      </w:r>
      <w:r w:rsidRPr="00E430F6">
        <w:rPr>
          <w:rFonts w:eastAsia="宋体" w:hint="eastAsia"/>
        </w:rPr>
        <w:t>仍然要表达「就会、就应、就能、就可」的「非事实」结果，所以里面还是会有一个过去</w:t>
      </w:r>
      <w:r w:rsidR="0022324F">
        <w:rPr>
          <w:rFonts w:eastAsia="宋体" w:hint="eastAsia"/>
        </w:rPr>
        <w:t>拼法</w:t>
      </w:r>
      <w:r w:rsidRPr="00E430F6">
        <w:rPr>
          <w:rFonts w:eastAsia="宋体" w:hint="eastAsia"/>
        </w:rPr>
        <w:t>的语气助动词，这和现在时间的</w:t>
      </w:r>
      <w:r w:rsidR="00C30513">
        <w:rPr>
          <w:rFonts w:eastAsia="宋体" w:hint="eastAsia"/>
        </w:rPr>
        <w:t>虚拟语气</w:t>
      </w:r>
      <w:r w:rsidRPr="00E430F6">
        <w:rPr>
          <w:rFonts w:eastAsia="宋体" w:hint="eastAsia"/>
        </w:rPr>
        <w:t>是完全一样的。例如：</w:t>
      </w:r>
    </w:p>
    <w:p w:rsidR="00785232" w:rsidRPr="00785232" w:rsidRDefault="00E430F6" w:rsidP="00182A90">
      <w:pPr>
        <w:spacing w:after="84"/>
        <w:ind w:firstLine="480"/>
        <w:rPr>
          <w:lang w:eastAsia="zh-TW"/>
        </w:rPr>
      </w:pPr>
      <w:r w:rsidRPr="00E430F6">
        <w:rPr>
          <w:rFonts w:eastAsia="宋体"/>
        </w:rPr>
        <w:t xml:space="preserve">If the landslide </w:t>
      </w:r>
      <w:r w:rsidRPr="00E430F6">
        <w:rPr>
          <w:rFonts w:eastAsia="宋体"/>
          <w:u w:val="single"/>
        </w:rPr>
        <w:t>had occurred</w:t>
      </w:r>
      <w:r w:rsidRPr="00E430F6">
        <w:rPr>
          <w:rFonts w:eastAsia="宋体"/>
        </w:rPr>
        <w:t xml:space="preserve"> a few seconds later, the bus </w:t>
      </w:r>
      <w:r w:rsidRPr="00E430F6">
        <w:rPr>
          <w:rFonts w:eastAsia="宋体"/>
          <w:u w:val="single"/>
        </w:rPr>
        <w:t>could have passed through</w:t>
      </w:r>
      <w:r w:rsidRPr="00E430F6">
        <w:rPr>
          <w:rFonts w:eastAsia="宋体"/>
        </w:rPr>
        <w:t xml:space="preserve"> safely.</w:t>
      </w:r>
    </w:p>
    <w:p w:rsidR="00DD2927" w:rsidRDefault="00E430F6" w:rsidP="00182A90">
      <w:pPr>
        <w:pStyle w:val="Preface"/>
        <w:spacing w:after="84"/>
        <w:ind w:firstLine="480"/>
        <w:rPr>
          <w:lang w:eastAsia="zh-TW"/>
        </w:rPr>
      </w:pPr>
      <w:r w:rsidRPr="00E430F6">
        <w:rPr>
          <w:rFonts w:hint="eastAsia"/>
        </w:rPr>
        <w:t>土石流要是晚几秒发生，巴士就可以安全通过了。</w:t>
      </w:r>
    </w:p>
    <w:p w:rsidR="00DD2927" w:rsidRDefault="00E430F6" w:rsidP="00182A90">
      <w:pPr>
        <w:spacing w:after="84"/>
        <w:ind w:firstLine="480"/>
        <w:rPr>
          <w:lang w:eastAsia="zh-TW"/>
        </w:rPr>
      </w:pPr>
      <w:r w:rsidRPr="00E430F6">
        <w:rPr>
          <w:rFonts w:eastAsia="宋体" w:hint="eastAsia"/>
        </w:rPr>
        <w:t>这句话背后的事实是：土石流就是早了那几秒，造成巴士遭到掩埋。因为，这个句子叙述过去的事情，却采用过去完成来表示非事实：</w:t>
      </w:r>
      <w:r w:rsidRPr="00E430F6">
        <w:rPr>
          <w:rFonts w:eastAsia="宋体"/>
        </w:rPr>
        <w:t>if</w:t>
      </w:r>
      <w:r w:rsidRPr="00E430F6">
        <w:rPr>
          <w:rFonts w:eastAsia="宋体" w:hint="eastAsia"/>
        </w:rPr>
        <w:t>引导的条件副词</w:t>
      </w:r>
      <w:r w:rsidR="00BF5096">
        <w:rPr>
          <w:rFonts w:eastAsia="宋体" w:hint="eastAsia"/>
        </w:rPr>
        <w:t>从句</w:t>
      </w:r>
      <w:r w:rsidRPr="00E430F6">
        <w:rPr>
          <w:rFonts w:eastAsia="宋体" w:hint="eastAsia"/>
        </w:rPr>
        <w:t>中用过去完成式</w:t>
      </w:r>
      <w:r w:rsidRPr="00E430F6">
        <w:rPr>
          <w:rFonts w:eastAsia="宋体"/>
        </w:rPr>
        <w:t>had occurred</w:t>
      </w:r>
      <w:r w:rsidRPr="00E430F6">
        <w:rPr>
          <w:rFonts w:eastAsia="宋体" w:hint="eastAsia"/>
        </w:rPr>
        <w:t>，主要</w:t>
      </w:r>
      <w:r w:rsidR="00BF5096">
        <w:rPr>
          <w:rFonts w:eastAsia="宋体" w:hint="eastAsia"/>
        </w:rPr>
        <w:t>从句</w:t>
      </w:r>
      <w:r w:rsidRPr="00E430F6">
        <w:rPr>
          <w:rFonts w:eastAsia="宋体" w:hint="eastAsia"/>
        </w:rPr>
        <w:t>中也是采用过去完成式，但是分成语气助动词的过去（</w:t>
      </w:r>
      <w:r w:rsidRPr="00E430F6">
        <w:rPr>
          <w:rFonts w:eastAsia="宋体"/>
        </w:rPr>
        <w:t>could</w:t>
      </w:r>
      <w:r w:rsidRPr="00E430F6">
        <w:rPr>
          <w:rFonts w:eastAsia="宋体" w:hint="eastAsia"/>
        </w:rPr>
        <w:t>，表示「就可」）、以及原形动词的完成（</w:t>
      </w:r>
      <w:r w:rsidRPr="00E430F6">
        <w:rPr>
          <w:rFonts w:eastAsia="宋体"/>
        </w:rPr>
        <w:t>have passed through</w:t>
      </w:r>
      <w:r w:rsidRPr="00E430F6">
        <w:rPr>
          <w:rFonts w:eastAsia="宋体" w:hint="eastAsia"/>
        </w:rPr>
        <w:t>）。这个句子，因为条件副词</w:t>
      </w:r>
      <w:r w:rsidR="00BF5096">
        <w:rPr>
          <w:rFonts w:eastAsia="宋体" w:hint="eastAsia"/>
        </w:rPr>
        <w:t>从句</w:t>
      </w:r>
      <w:r w:rsidRPr="00E430F6">
        <w:rPr>
          <w:rFonts w:eastAsia="宋体" w:hint="eastAsia"/>
        </w:rPr>
        <w:t>中有助动词</w:t>
      </w:r>
      <w:r w:rsidRPr="00E430F6">
        <w:rPr>
          <w:rFonts w:eastAsia="宋体"/>
        </w:rPr>
        <w:t>had</w:t>
      </w:r>
      <w:r w:rsidRPr="00E430F6">
        <w:rPr>
          <w:rFonts w:eastAsia="宋体" w:hint="eastAsia"/>
        </w:rPr>
        <w:t>，所以可以选择用倒装的方式来省略从属连接词</w:t>
      </w:r>
      <w:r w:rsidRPr="00E430F6">
        <w:rPr>
          <w:rFonts w:eastAsia="宋体"/>
        </w:rPr>
        <w:t>if</w:t>
      </w:r>
      <w:r w:rsidRPr="00E430F6">
        <w:rPr>
          <w:rFonts w:eastAsia="宋体" w:hint="eastAsia"/>
        </w:rPr>
        <w:t>，如下：</w:t>
      </w:r>
    </w:p>
    <w:p w:rsidR="00DD2927" w:rsidRDefault="00E430F6" w:rsidP="00182A90">
      <w:pPr>
        <w:spacing w:after="84"/>
        <w:ind w:firstLine="480"/>
        <w:rPr>
          <w:lang w:eastAsia="zh-TW"/>
        </w:rPr>
      </w:pPr>
      <w:r w:rsidRPr="00E430F6">
        <w:rPr>
          <w:rFonts w:eastAsia="宋体"/>
          <w:u w:val="single"/>
        </w:rPr>
        <w:t>Had the landslide</w:t>
      </w:r>
      <w:r w:rsidRPr="00E430F6">
        <w:rPr>
          <w:rFonts w:eastAsia="宋体"/>
        </w:rPr>
        <w:t xml:space="preserve"> occurred a few seconds later, the bus could have passed through safely.</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A. The accident </w:t>
      </w:r>
      <w:r w:rsidRPr="00E430F6">
        <w:rPr>
          <w:rFonts w:eastAsia="宋体"/>
          <w:u w:val="single"/>
        </w:rPr>
        <w:t>could have been</w:t>
      </w:r>
      <w:r w:rsidRPr="00E430F6">
        <w:rPr>
          <w:rFonts w:eastAsia="宋体"/>
        </w:rPr>
        <w:t xml:space="preserve"> prevented if the driver </w:t>
      </w:r>
      <w:r w:rsidRPr="00E430F6">
        <w:rPr>
          <w:rFonts w:eastAsia="宋体"/>
          <w:u w:val="single"/>
        </w:rPr>
        <w:t>had been</w:t>
      </w:r>
      <w:r w:rsidRPr="00E430F6">
        <w:rPr>
          <w:rFonts w:eastAsia="宋体"/>
        </w:rPr>
        <w:t xml:space="preserve"> more</w:t>
      </w:r>
    </w:p>
    <w:p w:rsidR="00785232" w:rsidRPr="00785232" w:rsidRDefault="00E430F6" w:rsidP="00182A90">
      <w:pPr>
        <w:spacing w:after="84"/>
        <w:ind w:firstLine="480"/>
        <w:rPr>
          <w:lang w:eastAsia="zh-TW"/>
        </w:rPr>
      </w:pPr>
      <w:r w:rsidRPr="00E430F6">
        <w:rPr>
          <w:rFonts w:eastAsia="宋体"/>
        </w:rPr>
        <w:t>careful.</w:t>
      </w:r>
    </w:p>
    <w:p w:rsidR="00DD2927" w:rsidRDefault="00E430F6" w:rsidP="00182A90">
      <w:pPr>
        <w:pStyle w:val="Preface"/>
        <w:spacing w:after="84"/>
        <w:ind w:firstLine="480"/>
        <w:rPr>
          <w:lang w:eastAsia="zh-TW"/>
        </w:rPr>
      </w:pPr>
      <w:r w:rsidRPr="00E430F6">
        <w:rPr>
          <w:rFonts w:hint="eastAsia"/>
        </w:rPr>
        <w:t>那场意外本来是可以避免的，只要驾驶更小心一点。</w:t>
      </w:r>
    </w:p>
    <w:p w:rsidR="00DD2927" w:rsidRDefault="00E430F6" w:rsidP="00182A90">
      <w:pPr>
        <w:spacing w:after="84"/>
        <w:ind w:firstLine="480"/>
        <w:rPr>
          <w:lang w:eastAsia="zh-TW"/>
        </w:rPr>
      </w:pPr>
      <w:r w:rsidRPr="00E430F6">
        <w:rPr>
          <w:rFonts w:eastAsia="宋体" w:hint="eastAsia"/>
        </w:rPr>
        <w:t>若采取</w:t>
      </w:r>
      <w:r w:rsidR="00F76F5C">
        <w:rPr>
          <w:rFonts w:eastAsia="宋体" w:hint="eastAsia"/>
        </w:rPr>
        <w:t>陈述语气</w:t>
      </w:r>
      <w:r w:rsidRPr="00E430F6">
        <w:rPr>
          <w:rFonts w:eastAsia="宋体" w:hint="eastAsia"/>
        </w:rPr>
        <w:t>叙述，事实是这样的：</w:t>
      </w:r>
    </w:p>
    <w:p w:rsidR="00785232" w:rsidRPr="00785232" w:rsidRDefault="00E430F6" w:rsidP="00182A90">
      <w:pPr>
        <w:spacing w:after="84"/>
        <w:ind w:firstLine="480"/>
        <w:rPr>
          <w:lang w:eastAsia="zh-TW"/>
        </w:rPr>
      </w:pPr>
      <w:r w:rsidRPr="00E430F6">
        <w:rPr>
          <w:rFonts w:eastAsia="宋体"/>
        </w:rPr>
        <w:t xml:space="preserve">B. The accident </w:t>
      </w:r>
      <w:r w:rsidRPr="00E430F6">
        <w:rPr>
          <w:rFonts w:eastAsia="宋体"/>
          <w:u w:val="single"/>
        </w:rPr>
        <w:t>happened</w:t>
      </w:r>
      <w:r w:rsidRPr="00E430F6">
        <w:rPr>
          <w:rFonts w:eastAsia="宋体"/>
        </w:rPr>
        <w:t xml:space="preserve"> because the driver </w:t>
      </w:r>
      <w:r w:rsidRPr="00E430F6">
        <w:rPr>
          <w:rFonts w:eastAsia="宋体"/>
          <w:u w:val="single"/>
        </w:rPr>
        <w:t>was</w:t>
      </w:r>
      <w:r w:rsidRPr="00E430F6">
        <w:rPr>
          <w:rFonts w:eastAsia="宋体"/>
        </w:rPr>
        <w:t xml:space="preserve"> not careful.</w:t>
      </w:r>
    </w:p>
    <w:p w:rsidR="00DD2927" w:rsidRDefault="00E430F6" w:rsidP="00182A90">
      <w:pPr>
        <w:pStyle w:val="Preface"/>
        <w:spacing w:after="84"/>
        <w:ind w:firstLine="480"/>
        <w:rPr>
          <w:lang w:eastAsia="zh-TW"/>
        </w:rPr>
      </w:pPr>
      <w:r w:rsidRPr="00E430F6">
        <w:rPr>
          <w:rFonts w:hint="eastAsia"/>
        </w:rPr>
        <w:t>意外发生了，因为驾驶不够小心。</w:t>
      </w:r>
    </w:p>
    <w:p w:rsidR="00DD2927" w:rsidRDefault="00E430F6" w:rsidP="00182A90">
      <w:pPr>
        <w:spacing w:after="84"/>
        <w:ind w:firstLine="480"/>
        <w:rPr>
          <w:lang w:eastAsia="zh-TW"/>
        </w:rPr>
      </w:pPr>
      <w:r w:rsidRPr="00E430F6">
        <w:rPr>
          <w:rFonts w:eastAsia="宋体" w:hint="eastAsia"/>
        </w:rPr>
        <w:t>这是发生在过去的事情，主要</w:t>
      </w:r>
      <w:r w:rsidR="00BF5096">
        <w:rPr>
          <w:rFonts w:eastAsia="宋体" w:hint="eastAsia"/>
        </w:rPr>
        <w:t>从句</w:t>
      </w:r>
      <w:r w:rsidRPr="00E430F6">
        <w:rPr>
          <w:rFonts w:eastAsia="宋体" w:hint="eastAsia"/>
        </w:rPr>
        <w:t>的动词（</w:t>
      </w:r>
      <w:r w:rsidRPr="00E430F6">
        <w:rPr>
          <w:rFonts w:eastAsia="宋体"/>
        </w:rPr>
        <w:t>happened</w:t>
      </w:r>
      <w:r w:rsidRPr="00E430F6">
        <w:rPr>
          <w:rFonts w:eastAsia="宋体" w:hint="eastAsia"/>
        </w:rPr>
        <w:t>）与原因副词</w:t>
      </w:r>
      <w:r w:rsidR="00BF5096">
        <w:rPr>
          <w:rFonts w:eastAsia="宋体" w:hint="eastAsia"/>
        </w:rPr>
        <w:t>从句</w:t>
      </w:r>
      <w:r w:rsidRPr="00E430F6">
        <w:rPr>
          <w:rFonts w:eastAsia="宋体" w:hint="eastAsia"/>
        </w:rPr>
        <w:t>的动词（</w:t>
      </w:r>
      <w:r w:rsidRPr="00E430F6">
        <w:rPr>
          <w:rFonts w:eastAsia="宋体"/>
        </w:rPr>
        <w:t>was</w:t>
      </w:r>
      <w:r w:rsidRPr="00E430F6">
        <w:rPr>
          <w:rFonts w:eastAsia="宋体" w:hint="eastAsia"/>
        </w:rPr>
        <w:t>）都用过去简单式，表示这是叙述事实。反之，采用「非事实」的</w:t>
      </w:r>
      <w:r w:rsidR="00C30513">
        <w:rPr>
          <w:rFonts w:eastAsia="宋体" w:hint="eastAsia"/>
        </w:rPr>
        <w:t>虚拟语气</w:t>
      </w:r>
      <w:r w:rsidRPr="00E430F6">
        <w:rPr>
          <w:rFonts w:eastAsia="宋体" w:hint="eastAsia"/>
        </w:rPr>
        <w:t>，那么条件副词</w:t>
      </w:r>
      <w:r w:rsidR="00BF5096">
        <w:rPr>
          <w:rFonts w:eastAsia="宋体" w:hint="eastAsia"/>
        </w:rPr>
        <w:t>从句</w:t>
      </w:r>
      <w:r w:rsidRPr="00E430F6">
        <w:rPr>
          <w:rFonts w:eastAsia="宋体" w:hint="eastAsia"/>
        </w:rPr>
        <w:t>的动词就要再变成过去（过去完成式</w:t>
      </w:r>
      <w:r w:rsidRPr="00E430F6">
        <w:rPr>
          <w:rFonts w:eastAsia="宋体"/>
        </w:rPr>
        <w:t>had been</w:t>
      </w:r>
      <w:r w:rsidRPr="00E430F6">
        <w:rPr>
          <w:rFonts w:eastAsia="宋体" w:hint="eastAsia"/>
        </w:rPr>
        <w:t>）；</w:t>
      </w:r>
      <w:r w:rsidRPr="00E430F6">
        <w:rPr>
          <w:rFonts w:eastAsia="宋体" w:hint="eastAsia"/>
        </w:rPr>
        <w:lastRenderedPageBreak/>
        <w:t>表示结果的主要</w:t>
      </w:r>
      <w:r w:rsidR="00BF5096">
        <w:rPr>
          <w:rFonts w:eastAsia="宋体" w:hint="eastAsia"/>
        </w:rPr>
        <w:t>从句</w:t>
      </w:r>
      <w:r w:rsidRPr="00E430F6">
        <w:rPr>
          <w:rFonts w:eastAsia="宋体" w:hint="eastAsia"/>
        </w:rPr>
        <w:t>中则要采用过去</w:t>
      </w:r>
      <w:r w:rsidR="0022324F">
        <w:rPr>
          <w:rFonts w:eastAsia="宋体" w:hint="eastAsia"/>
        </w:rPr>
        <w:t>拼法</w:t>
      </w:r>
      <w:r w:rsidRPr="00E430F6">
        <w:rPr>
          <w:rFonts w:eastAsia="宋体" w:hint="eastAsia"/>
        </w:rPr>
        <w:t>的语气助动词（这是所有</w:t>
      </w:r>
      <w:r w:rsidR="00C30513">
        <w:rPr>
          <w:rFonts w:eastAsia="宋体" w:hint="eastAsia"/>
        </w:rPr>
        <w:t>虚拟语气</w:t>
      </w:r>
      <w:r w:rsidRPr="00E430F6">
        <w:rPr>
          <w:rFonts w:eastAsia="宋体" w:hint="eastAsia"/>
        </w:rPr>
        <w:t>的共同点）加上原形动词的完成式（</w:t>
      </w:r>
      <w:r w:rsidRPr="00E430F6">
        <w:rPr>
          <w:rFonts w:eastAsia="宋体"/>
        </w:rPr>
        <w:t>could have been</w:t>
      </w:r>
      <w:r w:rsidRPr="00E430F6">
        <w:rPr>
          <w:rFonts w:eastAsia="宋体" w:hint="eastAsia"/>
        </w:rPr>
        <w:t>），也就是上述</w:t>
      </w:r>
      <w:r w:rsidRPr="00E430F6">
        <w:rPr>
          <w:rFonts w:eastAsia="宋体"/>
        </w:rPr>
        <w:t>A</w:t>
      </w:r>
      <w:r w:rsidRPr="00E430F6">
        <w:rPr>
          <w:rFonts w:eastAsia="宋体" w:hint="eastAsia"/>
        </w:rPr>
        <w:t>句的情况。这个句子，因为条件副词</w:t>
      </w:r>
      <w:r w:rsidR="00BF5096">
        <w:rPr>
          <w:rFonts w:eastAsia="宋体" w:hint="eastAsia"/>
        </w:rPr>
        <w:t>从句</w:t>
      </w:r>
      <w:r w:rsidRPr="00E430F6">
        <w:rPr>
          <w:rFonts w:eastAsia="宋体" w:hint="eastAsia"/>
        </w:rPr>
        <w:t>中有助动词</w:t>
      </w:r>
      <w:r w:rsidRPr="00E430F6">
        <w:rPr>
          <w:rFonts w:eastAsia="宋体"/>
        </w:rPr>
        <w:t>had</w:t>
      </w:r>
      <w:r w:rsidRPr="00E430F6">
        <w:rPr>
          <w:rFonts w:eastAsia="宋体" w:hint="eastAsia"/>
        </w:rPr>
        <w:t>，所以也可以选择以倒装的方式来省略从属连接词，如下：</w:t>
      </w:r>
    </w:p>
    <w:p w:rsidR="00785232" w:rsidRPr="00785232" w:rsidRDefault="00E430F6" w:rsidP="00182A90">
      <w:pPr>
        <w:spacing w:after="84"/>
        <w:ind w:firstLine="480"/>
        <w:rPr>
          <w:lang w:eastAsia="zh-TW"/>
        </w:rPr>
      </w:pPr>
      <w:r w:rsidRPr="00E430F6">
        <w:rPr>
          <w:rFonts w:eastAsia="宋体"/>
        </w:rPr>
        <w:t xml:space="preserve">C. </w:t>
      </w:r>
      <w:r w:rsidRPr="00E430F6">
        <w:rPr>
          <w:rFonts w:eastAsia="宋体"/>
          <w:u w:val="single"/>
        </w:rPr>
        <w:t>Had the driver</w:t>
      </w:r>
      <w:r w:rsidRPr="00E430F6">
        <w:rPr>
          <w:rFonts w:eastAsia="宋体"/>
        </w:rPr>
        <w:t xml:space="preserve"> been more careful, the accident could have been</w:t>
      </w:r>
    </w:p>
    <w:p w:rsidR="00DD2927" w:rsidRDefault="00E430F6" w:rsidP="00182A90">
      <w:pPr>
        <w:spacing w:after="84"/>
        <w:ind w:firstLine="480"/>
        <w:rPr>
          <w:lang w:eastAsia="zh-TW"/>
        </w:rPr>
      </w:pPr>
      <w:r w:rsidRPr="00E430F6">
        <w:rPr>
          <w:rFonts w:eastAsia="宋体"/>
        </w:rPr>
        <w:t>prevented.</w:t>
      </w:r>
    </w:p>
    <w:p w:rsidR="00DD2927" w:rsidRDefault="00E430F6" w:rsidP="00182A90">
      <w:pPr>
        <w:pStyle w:val="4"/>
        <w:spacing w:after="84"/>
        <w:rPr>
          <w:lang w:eastAsia="zh-TW"/>
        </w:rPr>
      </w:pPr>
      <w:r w:rsidRPr="00E430F6">
        <w:rPr>
          <w:rFonts w:hint="eastAsia"/>
        </w:rPr>
        <w:t>未来时间</w:t>
      </w:r>
    </w:p>
    <w:p w:rsidR="00DD2927" w:rsidRDefault="00E430F6" w:rsidP="00182A90">
      <w:pPr>
        <w:spacing w:after="84"/>
        <w:ind w:firstLine="480"/>
        <w:rPr>
          <w:lang w:eastAsia="zh-TW"/>
        </w:rPr>
      </w:pPr>
      <w:r w:rsidRPr="00E430F6">
        <w:rPr>
          <w:rFonts w:eastAsia="宋体" w:hint="eastAsia"/>
        </w:rPr>
        <w:t>未来的事情尚未发生，所以大致都属于「不确定」的范围，一般会采用「条件语气」来表示，例如：</w:t>
      </w:r>
    </w:p>
    <w:p w:rsidR="00785232" w:rsidRPr="00785232" w:rsidRDefault="00E430F6" w:rsidP="00182A90">
      <w:pPr>
        <w:spacing w:after="84"/>
        <w:ind w:firstLine="480"/>
        <w:rPr>
          <w:lang w:eastAsia="zh-TW"/>
        </w:rPr>
      </w:pPr>
      <w:r w:rsidRPr="00E430F6">
        <w:rPr>
          <w:rFonts w:eastAsia="宋体"/>
        </w:rPr>
        <w:t xml:space="preserve">The weatherman says it </w:t>
      </w:r>
      <w:r w:rsidRPr="00E430F6">
        <w:rPr>
          <w:rFonts w:eastAsia="宋体"/>
          <w:u w:val="single"/>
        </w:rPr>
        <w:t>will rain</w:t>
      </w:r>
      <w:r w:rsidRPr="00E430F6">
        <w:rPr>
          <w:rFonts w:eastAsia="宋体"/>
        </w:rPr>
        <w:t xml:space="preserve"> tomorrow.</w:t>
      </w:r>
    </w:p>
    <w:p w:rsidR="00DD2927" w:rsidRDefault="00E430F6" w:rsidP="00182A90">
      <w:pPr>
        <w:pStyle w:val="Preface"/>
        <w:spacing w:after="84"/>
        <w:ind w:firstLine="480"/>
        <w:rPr>
          <w:lang w:eastAsia="zh-TW"/>
        </w:rPr>
      </w:pPr>
      <w:r w:rsidRPr="00E430F6">
        <w:rPr>
          <w:rFonts w:hint="eastAsia"/>
        </w:rPr>
        <w:t>气象报告说明天会下雨。</w:t>
      </w:r>
    </w:p>
    <w:p w:rsidR="00DD2927" w:rsidRDefault="00E430F6" w:rsidP="00182A90">
      <w:pPr>
        <w:spacing w:after="84"/>
        <w:ind w:firstLine="480"/>
        <w:rPr>
          <w:lang w:eastAsia="zh-TW"/>
        </w:rPr>
      </w:pPr>
      <w:r w:rsidRPr="00E430F6">
        <w:rPr>
          <w:rFonts w:eastAsia="宋体" w:hint="eastAsia"/>
        </w:rPr>
        <w:t>如果把句中的</w:t>
      </w:r>
      <w:r w:rsidRPr="00E430F6">
        <w:rPr>
          <w:rFonts w:eastAsia="宋体"/>
        </w:rPr>
        <w:t>will</w:t>
      </w:r>
      <w:r w:rsidRPr="00E430F6">
        <w:rPr>
          <w:rFonts w:eastAsia="宋体" w:hint="eastAsia"/>
        </w:rPr>
        <w:t>视为表达时态的「文法助动词」看待，那么</w:t>
      </w:r>
      <w:r w:rsidRPr="00E430F6">
        <w:rPr>
          <w:rFonts w:eastAsia="宋体"/>
        </w:rPr>
        <w:t>will rain</w:t>
      </w:r>
      <w:r w:rsidRPr="00E430F6">
        <w:rPr>
          <w:rFonts w:eastAsia="宋体" w:hint="eastAsia"/>
        </w:rPr>
        <w:t>就是一般所谓的「未来式」。不过，这个上下文如果采用</w:t>
      </w:r>
      <w:r w:rsidRPr="00E430F6">
        <w:rPr>
          <w:rFonts w:eastAsia="宋体"/>
        </w:rPr>
        <w:t>may rain, might rain, could rain, should rain</w:t>
      </w:r>
      <w:r w:rsidRPr="00E430F6">
        <w:rPr>
          <w:rFonts w:eastAsia="宋体" w:hint="eastAsia"/>
        </w:rPr>
        <w:t>等等任何一个「猜测用法」的语气助动词也都可以，这表示</w:t>
      </w:r>
      <w:r w:rsidRPr="00E430F6">
        <w:rPr>
          <w:rFonts w:eastAsia="宋体"/>
        </w:rPr>
        <w:t>will rain</w:t>
      </w:r>
      <w:r w:rsidRPr="00E430F6">
        <w:rPr>
          <w:rFonts w:eastAsia="宋体" w:hint="eastAsia"/>
        </w:rPr>
        <w:t>当中的</w:t>
      </w:r>
      <w:r w:rsidRPr="00E430F6">
        <w:rPr>
          <w:rFonts w:eastAsia="宋体"/>
        </w:rPr>
        <w:t>will</w:t>
      </w:r>
      <w:r w:rsidRPr="00E430F6">
        <w:rPr>
          <w:rFonts w:eastAsia="宋体" w:hint="eastAsia"/>
        </w:rPr>
        <w:t>也可以视为「猜测用法」的语气助动词。</w:t>
      </w:r>
    </w:p>
    <w:p w:rsidR="00DD2927" w:rsidRDefault="00E430F6" w:rsidP="00182A90">
      <w:pPr>
        <w:spacing w:after="84"/>
        <w:ind w:firstLine="480"/>
        <w:rPr>
          <w:lang w:eastAsia="zh-TW"/>
        </w:rPr>
      </w:pPr>
      <w:r w:rsidRPr="00E430F6">
        <w:rPr>
          <w:rFonts w:eastAsia="宋体" w:hint="eastAsia"/>
        </w:rPr>
        <w:t>如果把未来式中的</w:t>
      </w:r>
      <w:r w:rsidRPr="00E430F6">
        <w:rPr>
          <w:rFonts w:eastAsia="宋体"/>
        </w:rPr>
        <w:t>will</w:t>
      </w:r>
      <w:r w:rsidRPr="00E430F6">
        <w:rPr>
          <w:rFonts w:eastAsia="宋体" w:hint="eastAsia"/>
        </w:rPr>
        <w:t>视为「猜测用法」的语气助动词、表示某件事情未来发生的可能性，那么「未来式」这个名称就可以从动词时态中取消，只剩下现在式与过去式。发生在现在的动作采用现在式、发生在过去的动作采用过去式，这两种都是属于叙述事实的「</w:t>
      </w:r>
      <w:r w:rsidR="00F76F5C">
        <w:rPr>
          <w:rFonts w:eastAsia="宋体" w:hint="eastAsia"/>
        </w:rPr>
        <w:t>陈述语气</w:t>
      </w:r>
      <w:r w:rsidRPr="00E430F6">
        <w:rPr>
          <w:rFonts w:eastAsia="宋体" w:hint="eastAsia"/>
        </w:rPr>
        <w:t>」。未来才会发生的事情尚不确定，需要用到包括</w:t>
      </w:r>
      <w:r w:rsidRPr="00E430F6">
        <w:rPr>
          <w:rFonts w:eastAsia="宋体"/>
        </w:rPr>
        <w:t>will</w:t>
      </w:r>
      <w:r w:rsidRPr="00E430F6">
        <w:rPr>
          <w:rFonts w:eastAsia="宋体" w:hint="eastAsia"/>
        </w:rPr>
        <w:t>在内的语气助动词来做猜测，属于猜测用法的「条件语气」。</w:t>
      </w:r>
    </w:p>
    <w:p w:rsidR="00DD2927" w:rsidRDefault="00E430F6" w:rsidP="00182A90">
      <w:pPr>
        <w:spacing w:after="84"/>
        <w:ind w:firstLine="480"/>
        <w:rPr>
          <w:lang w:eastAsia="zh-TW"/>
        </w:rPr>
      </w:pPr>
      <w:r w:rsidRPr="00E430F6">
        <w:rPr>
          <w:rFonts w:eastAsia="宋体" w:hint="eastAsia"/>
        </w:rPr>
        <w:t>如果一件事情在未来有可能发生，那么在时间副词</w:t>
      </w:r>
      <w:r w:rsidR="00BF5096">
        <w:rPr>
          <w:rFonts w:eastAsia="宋体" w:hint="eastAsia"/>
        </w:rPr>
        <w:t>从句</w:t>
      </w:r>
      <w:r w:rsidRPr="00E430F6">
        <w:rPr>
          <w:rFonts w:eastAsia="宋体" w:hint="eastAsia"/>
        </w:rPr>
        <w:t>或条件副词</w:t>
      </w:r>
      <w:r w:rsidR="00BF5096">
        <w:rPr>
          <w:rFonts w:eastAsia="宋体" w:hint="eastAsia"/>
        </w:rPr>
        <w:t>从句</w:t>
      </w:r>
      <w:r w:rsidRPr="00E430F6">
        <w:rPr>
          <w:rFonts w:eastAsia="宋体" w:hint="eastAsia"/>
        </w:rPr>
        <w:t>中可以当作「已经来到」或「真正发生」了，也就是采用叙述确定事实的「</w:t>
      </w:r>
      <w:r w:rsidR="00F76F5C">
        <w:rPr>
          <w:rFonts w:eastAsia="宋体" w:hint="eastAsia"/>
        </w:rPr>
        <w:t>陈述语气</w:t>
      </w:r>
      <w:r w:rsidRPr="00E430F6">
        <w:rPr>
          <w:rFonts w:eastAsia="宋体" w:hint="eastAsia"/>
        </w:rPr>
        <w:t>」来叙述，这时候就不能使用带有不确定语气的助气助动词了。传统文法那条规则「表示时间或表示条件的副词</w:t>
      </w:r>
      <w:r w:rsidR="00BF5096">
        <w:rPr>
          <w:rFonts w:eastAsia="宋体" w:hint="eastAsia"/>
        </w:rPr>
        <w:t>从句</w:t>
      </w:r>
      <w:r w:rsidRPr="00E430F6">
        <w:rPr>
          <w:rFonts w:eastAsia="宋体" w:hint="eastAsia"/>
        </w:rPr>
        <w:t>，用现在式代替未来式」，就是用在这种场合。例如：</w:t>
      </w:r>
    </w:p>
    <w:p w:rsidR="00785232" w:rsidRPr="00785232" w:rsidRDefault="00E430F6" w:rsidP="00182A90">
      <w:pPr>
        <w:spacing w:after="84"/>
        <w:ind w:firstLine="480"/>
        <w:rPr>
          <w:lang w:eastAsia="zh-TW"/>
        </w:rPr>
      </w:pPr>
      <w:r w:rsidRPr="00E430F6">
        <w:rPr>
          <w:rFonts w:eastAsia="宋体"/>
          <w:u w:val="single"/>
        </w:rPr>
        <w:t>When you graduate</w:t>
      </w:r>
      <w:r w:rsidRPr="00E430F6">
        <w:rPr>
          <w:rFonts w:eastAsia="宋体"/>
        </w:rPr>
        <w:t>, there will be several jobs waiting for you.</w:t>
      </w:r>
    </w:p>
    <w:p w:rsidR="00DD2927" w:rsidRDefault="00E430F6" w:rsidP="00182A90">
      <w:pPr>
        <w:pStyle w:val="Preface"/>
        <w:spacing w:after="84"/>
        <w:ind w:firstLine="480"/>
        <w:rPr>
          <w:lang w:eastAsia="zh-TW"/>
        </w:rPr>
      </w:pPr>
      <w:r w:rsidRPr="00E430F6">
        <w:rPr>
          <w:rFonts w:hint="eastAsia"/>
        </w:rPr>
        <w:t>当你毕业时，将有好几个工作在等着你。</w:t>
      </w:r>
    </w:p>
    <w:p w:rsidR="00DD2927" w:rsidRDefault="00E430F6" w:rsidP="00182A90">
      <w:pPr>
        <w:spacing w:after="84"/>
        <w:ind w:firstLine="480"/>
        <w:rPr>
          <w:lang w:eastAsia="zh-TW"/>
        </w:rPr>
      </w:pPr>
      <w:r w:rsidRPr="00E430F6">
        <w:rPr>
          <w:rFonts w:eastAsia="宋体" w:hint="eastAsia"/>
        </w:rPr>
        <w:t>虽然对方目前尚未毕业，但是时间副词</w:t>
      </w:r>
      <w:r w:rsidR="00BF5096">
        <w:rPr>
          <w:rFonts w:eastAsia="宋体" w:hint="eastAsia"/>
        </w:rPr>
        <w:t>从句</w:t>
      </w:r>
      <w:r w:rsidRPr="00E430F6">
        <w:rPr>
          <w:rFonts w:eastAsia="宋体"/>
        </w:rPr>
        <w:t>when you graduate</w:t>
      </w:r>
      <w:r w:rsidRPr="00E430F6">
        <w:rPr>
          <w:rFonts w:eastAsia="宋体" w:hint="eastAsia"/>
        </w:rPr>
        <w:t>「当你毕业时」是把时间「当作」已经来到毕业的时候，也就是把未来的时间当作就是现在，所以应该采用叙述事实的「</w:t>
      </w:r>
      <w:r w:rsidR="00F76F5C">
        <w:rPr>
          <w:rFonts w:eastAsia="宋体" w:hint="eastAsia"/>
        </w:rPr>
        <w:t>陈述语气</w:t>
      </w:r>
      <w:r w:rsidRPr="00E430F6">
        <w:rPr>
          <w:rFonts w:eastAsia="宋体" w:hint="eastAsia"/>
        </w:rPr>
        <w:t>」现在式来叙述、不再能使用不确定语气的语气助动词</w:t>
      </w:r>
      <w:r w:rsidRPr="00E430F6">
        <w:rPr>
          <w:rFonts w:eastAsia="宋体"/>
        </w:rPr>
        <w:t>will</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If you graduate without trouble</w:t>
      </w:r>
      <w:r w:rsidRPr="00E430F6">
        <w:rPr>
          <w:rFonts w:eastAsia="宋体"/>
        </w:rPr>
        <w:t>, I’ll buy you a new car.</w:t>
      </w:r>
    </w:p>
    <w:p w:rsidR="00DD2927" w:rsidRDefault="00E430F6" w:rsidP="00182A90">
      <w:pPr>
        <w:pStyle w:val="Preface"/>
        <w:spacing w:after="84"/>
        <w:ind w:firstLine="480"/>
        <w:rPr>
          <w:lang w:eastAsia="zh-TW"/>
        </w:rPr>
      </w:pPr>
      <w:r w:rsidRPr="00E430F6">
        <w:rPr>
          <w:rFonts w:hint="eastAsia"/>
        </w:rPr>
        <w:t>如果你顺利毕业，我会买辆新车送你。</w:t>
      </w:r>
    </w:p>
    <w:p w:rsidR="00DD2927" w:rsidRDefault="00E430F6" w:rsidP="00182A90">
      <w:pPr>
        <w:spacing w:after="84"/>
        <w:ind w:firstLine="480"/>
        <w:rPr>
          <w:lang w:eastAsia="zh-TW"/>
        </w:rPr>
      </w:pPr>
      <w:r w:rsidRPr="00E430F6">
        <w:rPr>
          <w:rFonts w:eastAsia="宋体" w:hint="eastAsia"/>
        </w:rPr>
        <w:t>目前还不知道对方能不能够顺利毕业，但是条件副词</w:t>
      </w:r>
      <w:r w:rsidR="00BF5096">
        <w:rPr>
          <w:rFonts w:eastAsia="宋体" w:hint="eastAsia"/>
        </w:rPr>
        <w:t>从句</w:t>
      </w:r>
      <w:r w:rsidRPr="00E430F6">
        <w:rPr>
          <w:rFonts w:eastAsia="宋体"/>
        </w:rPr>
        <w:t>if you graduate without trouble</w:t>
      </w:r>
      <w:r w:rsidRPr="00E430F6">
        <w:rPr>
          <w:rFonts w:eastAsia="宋体" w:hint="eastAsia"/>
        </w:rPr>
        <w:t>「如果你顺利毕业」直接假设对方是顺利毕业了，所以应该采用叙述事实的「</w:t>
      </w:r>
      <w:r w:rsidR="00F76F5C">
        <w:rPr>
          <w:rFonts w:eastAsia="宋体" w:hint="eastAsia"/>
        </w:rPr>
        <w:t>陈述语气</w:t>
      </w:r>
      <w:r w:rsidRPr="00E430F6">
        <w:rPr>
          <w:rFonts w:eastAsia="宋体" w:hint="eastAsia"/>
        </w:rPr>
        <w:t>」现在式来叙述，不再能够使用不确定语气的语气助</w:t>
      </w:r>
      <w:r w:rsidRPr="00E430F6">
        <w:rPr>
          <w:rFonts w:eastAsia="宋体" w:hint="eastAsia"/>
        </w:rPr>
        <w:lastRenderedPageBreak/>
        <w:t>动词</w:t>
      </w:r>
      <w:r w:rsidRPr="00E430F6">
        <w:rPr>
          <w:rFonts w:eastAsia="宋体"/>
        </w:rPr>
        <w:t>will</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上述的两种情况，都是把「未来有可能发生的事情」当作真正发生了，因而采用「</w:t>
      </w:r>
      <w:r w:rsidR="00F76F5C">
        <w:rPr>
          <w:rFonts w:eastAsia="宋体" w:hint="eastAsia"/>
        </w:rPr>
        <w:t>陈述语气</w:t>
      </w:r>
      <w:r w:rsidRPr="00E430F6">
        <w:rPr>
          <w:rFonts w:eastAsia="宋体" w:hint="eastAsia"/>
        </w:rPr>
        <w:t>」当作事实来叙述。「</w:t>
      </w:r>
      <w:r w:rsidR="00C30513">
        <w:rPr>
          <w:rFonts w:eastAsia="宋体" w:hint="eastAsia"/>
        </w:rPr>
        <w:t>虚拟语气</w:t>
      </w:r>
      <w:r w:rsidRPr="00E430F6">
        <w:rPr>
          <w:rFonts w:eastAsia="宋体" w:hint="eastAsia"/>
        </w:rPr>
        <w:t>」的未来时间则不相同。</w:t>
      </w:r>
      <w:r w:rsidR="00C30513">
        <w:rPr>
          <w:rFonts w:eastAsia="宋体" w:hint="eastAsia"/>
        </w:rPr>
        <w:t>虚拟语气</w:t>
      </w:r>
      <w:r w:rsidRPr="00E430F6">
        <w:rPr>
          <w:rFonts w:eastAsia="宋体" w:hint="eastAsia"/>
        </w:rPr>
        <w:t>表达的是「非事实」。用在未来时间，表达的也是「与事实相反、绝无可能发生」的情况，仍旧采用「过去」作为表达方式。例如：</w:t>
      </w:r>
    </w:p>
    <w:p w:rsidR="00785232" w:rsidRPr="00785232" w:rsidRDefault="00E430F6" w:rsidP="00182A90">
      <w:pPr>
        <w:spacing w:after="84"/>
        <w:ind w:firstLine="480"/>
        <w:rPr>
          <w:lang w:eastAsia="zh-TW"/>
        </w:rPr>
      </w:pPr>
      <w:r w:rsidRPr="00E430F6">
        <w:rPr>
          <w:rFonts w:eastAsia="宋体"/>
        </w:rPr>
        <w:t xml:space="preserve">If I </w:t>
      </w:r>
      <w:r w:rsidRPr="00E430F6">
        <w:rPr>
          <w:rFonts w:eastAsia="宋体"/>
          <w:u w:val="single"/>
        </w:rPr>
        <w:t>were to tell</w:t>
      </w:r>
      <w:r w:rsidRPr="00E430F6">
        <w:rPr>
          <w:rFonts w:eastAsia="宋体"/>
        </w:rPr>
        <w:t xml:space="preserve"> the truth to my boyfriend, he </w:t>
      </w:r>
      <w:r w:rsidRPr="00E430F6">
        <w:rPr>
          <w:rFonts w:eastAsia="宋体"/>
          <w:u w:val="single"/>
        </w:rPr>
        <w:t>would kill</w:t>
      </w:r>
      <w:r w:rsidRPr="00E430F6">
        <w:rPr>
          <w:rFonts w:eastAsia="宋体"/>
        </w:rPr>
        <w:t xml:space="preserve"> me!</w:t>
      </w:r>
    </w:p>
    <w:p w:rsidR="00785232" w:rsidRPr="00785232" w:rsidRDefault="00E430F6" w:rsidP="00182A90">
      <w:pPr>
        <w:spacing w:after="84"/>
        <w:ind w:firstLine="480"/>
        <w:rPr>
          <w:u w:val="single"/>
          <w:lang w:eastAsia="zh-TW"/>
        </w:rPr>
      </w:pPr>
      <w:r w:rsidRPr="00E430F6">
        <w:rPr>
          <w:rFonts w:eastAsia="宋体"/>
          <w:u w:val="single"/>
        </w:rPr>
        <w:t>Were I to tell</w:t>
      </w:r>
      <w:r w:rsidRPr="00E430F6">
        <w:rPr>
          <w:rFonts w:eastAsia="宋体"/>
        </w:rPr>
        <w:t xml:space="preserve"> the truth to my boyfriend, he </w:t>
      </w:r>
      <w:r w:rsidRPr="00E430F6">
        <w:rPr>
          <w:rFonts w:eastAsia="宋体"/>
          <w:u w:val="single"/>
        </w:rPr>
        <w:t>would kill</w:t>
      </w:r>
      <w:r w:rsidRPr="00E430F6">
        <w:rPr>
          <w:rFonts w:eastAsia="宋体"/>
        </w:rPr>
        <w:t xml:space="preserve"> me!</w:t>
      </w:r>
    </w:p>
    <w:p w:rsidR="00DD2927" w:rsidRDefault="00E430F6" w:rsidP="00182A90">
      <w:pPr>
        <w:pStyle w:val="Preface"/>
        <w:spacing w:after="84"/>
        <w:ind w:firstLine="480"/>
        <w:rPr>
          <w:lang w:eastAsia="zh-TW"/>
        </w:rPr>
      </w:pPr>
      <w:r w:rsidRPr="00E430F6">
        <w:rPr>
          <w:rFonts w:hint="eastAsia"/>
        </w:rPr>
        <w:t>我要是跟我男朋友说真话，他会把我宰了！</w:t>
      </w:r>
    </w:p>
    <w:p w:rsidR="00DD2927" w:rsidRDefault="00E430F6" w:rsidP="00182A90">
      <w:pPr>
        <w:spacing w:after="84"/>
        <w:ind w:firstLine="480"/>
        <w:rPr>
          <w:lang w:eastAsia="zh-TW"/>
        </w:rPr>
      </w:pPr>
      <w:r w:rsidRPr="00E430F6">
        <w:rPr>
          <w:rFonts w:eastAsia="宋体" w:hint="eastAsia"/>
        </w:rPr>
        <w:t>女生如果劈腿，这种事情对男朋友当然要守口如瓶，再过一万年也不会说。上面这个句子，时间设定在未来，表达的是一种「绝无可能发生」的事情：就是「和男朋友说真话」。这时候应该采用「非事实」专用的「</w:t>
      </w:r>
      <w:r w:rsidR="00C30513">
        <w:rPr>
          <w:rFonts w:eastAsia="宋体" w:hint="eastAsia"/>
        </w:rPr>
        <w:t>虚拟语气</w:t>
      </w:r>
      <w:r w:rsidRPr="00E430F6">
        <w:rPr>
          <w:rFonts w:eastAsia="宋体" w:hint="eastAsia"/>
        </w:rPr>
        <w:t>」来叙述。</w:t>
      </w:r>
    </w:p>
    <w:p w:rsidR="00DD2927" w:rsidRDefault="00E430F6" w:rsidP="00182A90">
      <w:pPr>
        <w:spacing w:after="84"/>
        <w:ind w:firstLine="480"/>
        <w:rPr>
          <w:lang w:eastAsia="zh-TW"/>
        </w:rPr>
      </w:pPr>
      <w:r w:rsidRPr="00606266">
        <w:rPr>
          <w:rStyle w:val="af1"/>
          <w:rFonts w:hint="eastAsia"/>
        </w:rPr>
        <w:t>未来时间的</w:t>
      </w:r>
      <w:r w:rsidR="00C30513" w:rsidRPr="00606266">
        <w:rPr>
          <w:rStyle w:val="af1"/>
          <w:rFonts w:hint="eastAsia"/>
        </w:rPr>
        <w:t>虚拟语气</w:t>
      </w:r>
      <w:r w:rsidRPr="00606266">
        <w:rPr>
          <w:rStyle w:val="af1"/>
          <w:rFonts w:hint="eastAsia"/>
        </w:rPr>
        <w:t>，在条件</w:t>
      </w:r>
      <w:r w:rsidR="00BF5096" w:rsidRPr="00606266">
        <w:rPr>
          <w:rStyle w:val="af1"/>
          <w:rFonts w:hint="eastAsia"/>
        </w:rPr>
        <w:t>从句</w:t>
      </w:r>
      <w:r w:rsidRPr="00606266">
        <w:rPr>
          <w:rStyle w:val="af1"/>
          <w:rFonts w:hint="eastAsia"/>
        </w:rPr>
        <w:t>中的动词通常是采用</w:t>
      </w:r>
      <w:r w:rsidRPr="00606266">
        <w:rPr>
          <w:rStyle w:val="af1"/>
        </w:rPr>
        <w:t>were to + V</w:t>
      </w:r>
      <w:r w:rsidRPr="00606266">
        <w:rPr>
          <w:rStyle w:val="af1"/>
          <w:rFonts w:hint="eastAsia"/>
        </w:rPr>
        <w:t>的形式来表示。这是</w:t>
      </w:r>
      <w:r w:rsidRPr="00606266">
        <w:rPr>
          <w:rStyle w:val="af1"/>
        </w:rPr>
        <w:t>be going to</w:t>
      </w:r>
      <w:r w:rsidRPr="00606266">
        <w:rPr>
          <w:rStyle w:val="af1"/>
          <w:rFonts w:hint="eastAsia"/>
        </w:rPr>
        <w:t>的一种变化：依「</w:t>
      </w:r>
      <w:r w:rsidR="00C30513" w:rsidRPr="00606266">
        <w:rPr>
          <w:rStyle w:val="af1"/>
          <w:rFonts w:hint="eastAsia"/>
        </w:rPr>
        <w:t>虚拟语气</w:t>
      </w:r>
      <w:r w:rsidRPr="00606266">
        <w:rPr>
          <w:rStyle w:val="af1"/>
          <w:rFonts w:hint="eastAsia"/>
        </w:rPr>
        <w:t>」的惯例，采用「过去」作为表达「非事实」的手段，因而变成过去</w:t>
      </w:r>
      <w:r w:rsidR="0022324F" w:rsidRPr="00606266">
        <w:rPr>
          <w:rStyle w:val="af1"/>
          <w:rFonts w:hint="eastAsia"/>
        </w:rPr>
        <w:t>拼法</w:t>
      </w:r>
      <w:r w:rsidRPr="00606266">
        <w:rPr>
          <w:rStyle w:val="af1"/>
          <w:rFonts w:hint="eastAsia"/>
        </w:rPr>
        <w:t>的</w:t>
      </w:r>
      <w:r w:rsidRPr="00606266">
        <w:rPr>
          <w:rStyle w:val="af1"/>
        </w:rPr>
        <w:t>were to</w:t>
      </w:r>
      <w:r w:rsidRPr="00606266">
        <w:rPr>
          <w:rStyle w:val="af1"/>
          <w:rFonts w:hint="eastAsia"/>
        </w:rPr>
        <w:t>（正式用法中不论人称，一律拼成</w:t>
      </w:r>
      <w:r w:rsidRPr="00606266">
        <w:rPr>
          <w:rStyle w:val="af1"/>
        </w:rPr>
        <w:t>were</w:t>
      </w:r>
      <w:r w:rsidRPr="00606266">
        <w:rPr>
          <w:rStyle w:val="af1"/>
          <w:rFonts w:hint="eastAsia"/>
        </w:rPr>
        <w:t>。若拼成</w:t>
      </w:r>
      <w:r w:rsidRPr="00606266">
        <w:rPr>
          <w:rStyle w:val="af1"/>
        </w:rPr>
        <w:t>was to</w:t>
      </w:r>
      <w:r w:rsidRPr="00606266">
        <w:rPr>
          <w:rStyle w:val="af1"/>
          <w:rFonts w:hint="eastAsia"/>
        </w:rPr>
        <w:t>则是比较不正式、口语化的用法）。</w:t>
      </w:r>
      <w:r w:rsidRPr="00E430F6">
        <w:rPr>
          <w:rFonts w:eastAsia="宋体" w:hint="eastAsia"/>
        </w:rPr>
        <w:t>在主要</w:t>
      </w:r>
      <w:r w:rsidR="00BF5096">
        <w:rPr>
          <w:rFonts w:eastAsia="宋体" w:hint="eastAsia"/>
        </w:rPr>
        <w:t>从句</w:t>
      </w:r>
      <w:r w:rsidRPr="00E430F6">
        <w:rPr>
          <w:rFonts w:eastAsia="宋体" w:hint="eastAsia"/>
        </w:rPr>
        <w:t>中，仍然是四种「过去」</w:t>
      </w:r>
      <w:r w:rsidR="0022324F">
        <w:rPr>
          <w:rFonts w:eastAsia="宋体" w:hint="eastAsia"/>
        </w:rPr>
        <w:t>拼法</w:t>
      </w:r>
      <w:r w:rsidRPr="00E430F6">
        <w:rPr>
          <w:rFonts w:eastAsia="宋体" w:hint="eastAsia"/>
        </w:rPr>
        <w:t>的语气助动词（</w:t>
      </w:r>
      <w:r w:rsidRPr="00E430F6">
        <w:rPr>
          <w:rFonts w:eastAsia="宋体"/>
        </w:rPr>
        <w:t>would, should, could, might</w:t>
      </w:r>
      <w:r w:rsidRPr="00E430F6">
        <w:rPr>
          <w:rFonts w:eastAsia="宋体" w:hint="eastAsia"/>
        </w:rPr>
        <w:t>）配合原形动词，用来表达「非事实」。再看一个例子：</w:t>
      </w:r>
    </w:p>
    <w:p w:rsidR="00785232" w:rsidRPr="00785232" w:rsidRDefault="00E430F6" w:rsidP="00182A90">
      <w:pPr>
        <w:spacing w:after="84"/>
        <w:ind w:firstLine="480"/>
        <w:rPr>
          <w:lang w:eastAsia="zh-TW"/>
        </w:rPr>
      </w:pPr>
      <w:r w:rsidRPr="00E430F6">
        <w:rPr>
          <w:rFonts w:eastAsia="宋体"/>
        </w:rPr>
        <w:t xml:space="preserve">If he </w:t>
      </w:r>
      <w:r w:rsidRPr="00E430F6">
        <w:rPr>
          <w:rFonts w:eastAsia="宋体"/>
          <w:u w:val="single"/>
        </w:rPr>
        <w:t>were to graduate</w:t>
      </w:r>
      <w:r w:rsidRPr="00E430F6">
        <w:rPr>
          <w:rFonts w:eastAsia="宋体"/>
        </w:rPr>
        <w:t xml:space="preserve"> on schedule, you </w:t>
      </w:r>
      <w:r w:rsidRPr="00E430F6">
        <w:rPr>
          <w:rFonts w:eastAsia="宋体"/>
          <w:u w:val="single"/>
        </w:rPr>
        <w:t>could call</w:t>
      </w:r>
      <w:r w:rsidRPr="00E430F6">
        <w:rPr>
          <w:rFonts w:eastAsia="宋体"/>
        </w:rPr>
        <w:t xml:space="preserve"> me blind.</w:t>
      </w:r>
    </w:p>
    <w:p w:rsidR="00785232" w:rsidRPr="00785232" w:rsidRDefault="00E430F6" w:rsidP="00182A90">
      <w:pPr>
        <w:spacing w:after="84"/>
        <w:ind w:firstLine="480"/>
        <w:rPr>
          <w:lang w:eastAsia="zh-TW"/>
        </w:rPr>
      </w:pPr>
      <w:r w:rsidRPr="00E430F6">
        <w:rPr>
          <w:rFonts w:eastAsia="宋体"/>
          <w:u w:val="single"/>
        </w:rPr>
        <w:t>Were he to graduate</w:t>
      </w:r>
      <w:r w:rsidRPr="00E430F6">
        <w:rPr>
          <w:rFonts w:eastAsia="宋体"/>
        </w:rPr>
        <w:t xml:space="preserve"> on schedule, you </w:t>
      </w:r>
      <w:r w:rsidRPr="00E430F6">
        <w:rPr>
          <w:rFonts w:eastAsia="宋体"/>
          <w:u w:val="single"/>
        </w:rPr>
        <w:t>could call</w:t>
      </w:r>
      <w:r w:rsidRPr="00E430F6">
        <w:rPr>
          <w:rFonts w:eastAsia="宋体"/>
        </w:rPr>
        <w:t xml:space="preserve"> me blind.</w:t>
      </w:r>
    </w:p>
    <w:p w:rsidR="00DD2927" w:rsidRDefault="00E430F6" w:rsidP="00182A90">
      <w:pPr>
        <w:pStyle w:val="Preface"/>
        <w:spacing w:after="84"/>
        <w:ind w:firstLine="480"/>
        <w:rPr>
          <w:lang w:eastAsia="zh-TW"/>
        </w:rPr>
      </w:pPr>
      <w:r w:rsidRPr="00E430F6">
        <w:rPr>
          <w:rFonts w:hint="eastAsia"/>
        </w:rPr>
        <w:t>他要是也能够顺利毕业，你可以说我眼睛瞎了。</w:t>
      </w:r>
    </w:p>
    <w:p w:rsidR="00DD2927" w:rsidRDefault="00E430F6" w:rsidP="00182A90">
      <w:pPr>
        <w:spacing w:after="84"/>
        <w:ind w:firstLine="480"/>
        <w:rPr>
          <w:lang w:eastAsia="zh-TW"/>
        </w:rPr>
      </w:pPr>
      <w:r w:rsidRPr="00E430F6">
        <w:rPr>
          <w:rFonts w:eastAsia="宋体" w:hint="eastAsia"/>
        </w:rPr>
        <w:t>这句语是料定了此人绝无可能准时毕业。未来时间也绝无可能发生的事情，应该采用「非事实」的「</w:t>
      </w:r>
      <w:r w:rsidR="00C30513">
        <w:rPr>
          <w:rFonts w:eastAsia="宋体" w:hint="eastAsia"/>
        </w:rPr>
        <w:t>虚拟语气</w:t>
      </w:r>
      <w:r w:rsidRPr="00E430F6">
        <w:rPr>
          <w:rFonts w:eastAsia="宋体" w:hint="eastAsia"/>
        </w:rPr>
        <w:t>」，也就是条件</w:t>
      </w:r>
      <w:r w:rsidR="00BF5096">
        <w:rPr>
          <w:rFonts w:eastAsia="宋体" w:hint="eastAsia"/>
        </w:rPr>
        <w:t>从句</w:t>
      </w:r>
      <w:r w:rsidRPr="00E430F6">
        <w:rPr>
          <w:rFonts w:eastAsia="宋体" w:hint="eastAsia"/>
        </w:rPr>
        <w:t>中用过去</w:t>
      </w:r>
      <w:r w:rsidR="0022324F">
        <w:rPr>
          <w:rFonts w:eastAsia="宋体" w:hint="eastAsia"/>
        </w:rPr>
        <w:t>拼法</w:t>
      </w:r>
      <w:r w:rsidRPr="00E430F6">
        <w:rPr>
          <w:rFonts w:eastAsia="宋体" w:hint="eastAsia"/>
        </w:rPr>
        <w:t>的</w:t>
      </w:r>
      <w:r w:rsidRPr="00E430F6">
        <w:rPr>
          <w:rFonts w:eastAsia="宋体"/>
        </w:rPr>
        <w:t>were to graduate</w:t>
      </w:r>
      <w:r w:rsidRPr="00E430F6">
        <w:rPr>
          <w:rFonts w:eastAsia="宋体" w:hint="eastAsia"/>
        </w:rPr>
        <w:t>、主要</w:t>
      </w:r>
      <w:r w:rsidR="00BF5096">
        <w:rPr>
          <w:rFonts w:eastAsia="宋体" w:hint="eastAsia"/>
        </w:rPr>
        <w:t>从句</w:t>
      </w:r>
      <w:r w:rsidRPr="00E430F6">
        <w:rPr>
          <w:rFonts w:eastAsia="宋体" w:hint="eastAsia"/>
        </w:rPr>
        <w:t>中也采用过去</w:t>
      </w:r>
      <w:r w:rsidR="0022324F">
        <w:rPr>
          <w:rFonts w:eastAsia="宋体" w:hint="eastAsia"/>
        </w:rPr>
        <w:t>拼法</w:t>
      </w:r>
      <w:r w:rsidRPr="00E430F6">
        <w:rPr>
          <w:rFonts w:eastAsia="宋体" w:hint="eastAsia"/>
        </w:rPr>
        <w:t>的</w:t>
      </w:r>
      <w:r w:rsidRPr="00E430F6">
        <w:rPr>
          <w:rFonts w:eastAsia="宋体"/>
        </w:rPr>
        <w:t>could call</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未来的事情因为尚未发生，所以比较无法确定。如果是绝无可能发生的事情，应该采用叙述非事实的「</w:t>
      </w:r>
      <w:r w:rsidR="00C30513">
        <w:rPr>
          <w:rFonts w:eastAsia="宋体" w:hint="eastAsia"/>
        </w:rPr>
        <w:t>虚拟语气</w:t>
      </w:r>
      <w:r w:rsidRPr="00E430F6">
        <w:rPr>
          <w:rFonts w:eastAsia="宋体" w:hint="eastAsia"/>
        </w:rPr>
        <w:t>」来叙述。但是，如果是发生的可能性甚低、但是并不排除「万一」，这种界乎「事实」与「非事实」之间的情况，可以采用下列的方式来叙述：</w:t>
      </w:r>
    </w:p>
    <w:p w:rsidR="00785232" w:rsidRPr="00785232" w:rsidRDefault="00E430F6" w:rsidP="00182A90">
      <w:pPr>
        <w:spacing w:after="84"/>
        <w:ind w:firstLine="480"/>
        <w:rPr>
          <w:lang w:eastAsia="zh-TW"/>
        </w:rPr>
      </w:pPr>
      <w:r w:rsidRPr="00E430F6">
        <w:rPr>
          <w:rFonts w:eastAsia="宋体"/>
        </w:rPr>
        <w:t xml:space="preserve">If the man </w:t>
      </w:r>
      <w:r w:rsidRPr="00E430F6">
        <w:rPr>
          <w:rFonts w:eastAsia="宋体"/>
          <w:u w:val="single"/>
        </w:rPr>
        <w:t>should prove</w:t>
      </w:r>
      <w:r w:rsidRPr="00E430F6">
        <w:rPr>
          <w:rFonts w:eastAsia="宋体"/>
        </w:rPr>
        <w:t xml:space="preserve"> innocent, I </w:t>
      </w:r>
      <w:r w:rsidRPr="00E430F6">
        <w:rPr>
          <w:rFonts w:eastAsia="宋体"/>
          <w:u w:val="single"/>
        </w:rPr>
        <w:t>will apologize</w:t>
      </w:r>
      <w:r w:rsidRPr="00E430F6">
        <w:rPr>
          <w:rFonts w:eastAsia="宋体"/>
        </w:rPr>
        <w:t xml:space="preserve"> openly.</w:t>
      </w:r>
    </w:p>
    <w:p w:rsidR="00785232" w:rsidRPr="00785232" w:rsidRDefault="00E430F6" w:rsidP="00182A90">
      <w:pPr>
        <w:spacing w:after="84"/>
        <w:ind w:firstLine="480"/>
        <w:rPr>
          <w:lang w:eastAsia="zh-TW"/>
        </w:rPr>
      </w:pPr>
      <w:r w:rsidRPr="00E430F6">
        <w:rPr>
          <w:rFonts w:eastAsia="宋体"/>
          <w:u w:val="single"/>
        </w:rPr>
        <w:t>Should the man prove</w:t>
      </w:r>
      <w:r w:rsidRPr="00E430F6">
        <w:rPr>
          <w:rFonts w:eastAsia="宋体"/>
        </w:rPr>
        <w:t xml:space="preserve"> innocent, I </w:t>
      </w:r>
      <w:r w:rsidRPr="00E430F6">
        <w:rPr>
          <w:rFonts w:eastAsia="宋体"/>
          <w:u w:val="single"/>
        </w:rPr>
        <w:t>will apologize</w:t>
      </w:r>
      <w:r w:rsidRPr="00E430F6">
        <w:rPr>
          <w:rFonts w:eastAsia="宋体"/>
        </w:rPr>
        <w:t xml:space="preserve"> openly.</w:t>
      </w:r>
    </w:p>
    <w:p w:rsidR="00DD2927" w:rsidRDefault="00E430F6" w:rsidP="00182A90">
      <w:pPr>
        <w:pStyle w:val="Preface"/>
        <w:spacing w:after="84"/>
        <w:ind w:firstLine="480"/>
        <w:rPr>
          <w:lang w:eastAsia="zh-TW"/>
        </w:rPr>
      </w:pPr>
      <w:r w:rsidRPr="00E430F6">
        <w:rPr>
          <w:rFonts w:hint="eastAsia"/>
        </w:rPr>
        <w:t>万一此人证实是无辜的，我会公开道歉。</w:t>
      </w:r>
    </w:p>
    <w:p w:rsidR="00DD2927" w:rsidRDefault="00E430F6" w:rsidP="00182A90">
      <w:pPr>
        <w:spacing w:after="84"/>
        <w:ind w:firstLine="480"/>
        <w:rPr>
          <w:lang w:eastAsia="zh-TW"/>
        </w:rPr>
      </w:pPr>
      <w:r w:rsidRPr="00606266">
        <w:rPr>
          <w:rStyle w:val="af1"/>
          <w:rFonts w:hint="eastAsia"/>
        </w:rPr>
        <w:t>在表示条件的副词</w:t>
      </w:r>
      <w:r w:rsidR="00BF5096" w:rsidRPr="00606266">
        <w:rPr>
          <w:rStyle w:val="af1"/>
          <w:rFonts w:hint="eastAsia"/>
        </w:rPr>
        <w:t>从句</w:t>
      </w:r>
      <w:r w:rsidRPr="00606266">
        <w:rPr>
          <w:rStyle w:val="af1"/>
          <w:rFonts w:hint="eastAsia"/>
        </w:rPr>
        <w:t>中用</w:t>
      </w:r>
      <w:r w:rsidRPr="00606266">
        <w:rPr>
          <w:rStyle w:val="af1"/>
        </w:rPr>
        <w:t>should prove</w:t>
      </w:r>
      <w:r w:rsidRPr="00606266">
        <w:rPr>
          <w:rStyle w:val="af1"/>
          <w:rFonts w:hint="eastAsia"/>
        </w:rPr>
        <w:t>，意思是「万一证实如何」，表达一种「可能性甚低、但并非绝无可能」的情况。</w:t>
      </w:r>
      <w:r w:rsidRPr="00E430F6">
        <w:rPr>
          <w:rFonts w:eastAsia="宋体" w:hint="eastAsia"/>
        </w:rPr>
        <w:t>在这个前提之下，主要</w:t>
      </w:r>
      <w:r w:rsidR="00BF5096">
        <w:rPr>
          <w:rFonts w:eastAsia="宋体" w:hint="eastAsia"/>
        </w:rPr>
        <w:t>从句</w:t>
      </w:r>
      <w:r w:rsidRPr="00E430F6">
        <w:rPr>
          <w:rFonts w:eastAsia="宋体" w:hint="eastAsia"/>
        </w:rPr>
        <w:t>可以采用像</w:t>
      </w:r>
      <w:r w:rsidRPr="00E430F6">
        <w:rPr>
          <w:rFonts w:eastAsia="宋体"/>
        </w:rPr>
        <w:t>will apologize</w:t>
      </w:r>
      <w:r w:rsidRPr="00E430F6">
        <w:rPr>
          <w:rFonts w:eastAsia="宋体" w:hint="eastAsia"/>
        </w:rPr>
        <w:t>之类，表示「真的有可能要道歉」。这种情况，严格讲起来并不属于「</w:t>
      </w:r>
      <w:r w:rsidR="00C30513">
        <w:rPr>
          <w:rFonts w:eastAsia="宋体" w:hint="eastAsia"/>
        </w:rPr>
        <w:t>虚拟语气</w:t>
      </w:r>
      <w:r w:rsidRPr="00E430F6">
        <w:rPr>
          <w:rFonts w:eastAsia="宋体" w:hint="eastAsia"/>
        </w:rPr>
        <w:t>」的范围，因为它叙述的是有可能发生的事情，并不是「非事实」。但是，主要</w:t>
      </w:r>
      <w:r w:rsidR="00BF5096">
        <w:rPr>
          <w:rFonts w:eastAsia="宋体" w:hint="eastAsia"/>
        </w:rPr>
        <w:t>从句</w:t>
      </w:r>
      <w:r w:rsidRPr="00E430F6">
        <w:rPr>
          <w:rFonts w:eastAsia="宋体" w:hint="eastAsia"/>
        </w:rPr>
        <w:t>的动词如果改成过去</w:t>
      </w:r>
      <w:r w:rsidR="0022324F">
        <w:rPr>
          <w:rFonts w:eastAsia="宋体" w:hint="eastAsia"/>
        </w:rPr>
        <w:t>拼法</w:t>
      </w:r>
      <w:r w:rsidRPr="00E430F6">
        <w:rPr>
          <w:rFonts w:eastAsia="宋体" w:hint="eastAsia"/>
        </w:rPr>
        <w:t>的</w:t>
      </w:r>
      <w:r w:rsidRPr="00E430F6">
        <w:rPr>
          <w:rFonts w:eastAsia="宋体"/>
        </w:rPr>
        <w:t>would apologize</w:t>
      </w:r>
      <w:r w:rsidRPr="00E430F6">
        <w:rPr>
          <w:rFonts w:eastAsia="宋体" w:hint="eastAsia"/>
        </w:rPr>
        <w:t>，那是采用了叙述「非事实」的「</w:t>
      </w:r>
      <w:r w:rsidR="00C30513">
        <w:rPr>
          <w:rFonts w:eastAsia="宋体" w:hint="eastAsia"/>
        </w:rPr>
        <w:t>虚拟语气</w:t>
      </w:r>
      <w:r w:rsidRPr="00E430F6">
        <w:rPr>
          <w:rFonts w:eastAsia="宋体" w:hint="eastAsia"/>
        </w:rPr>
        <w:t>」，这时的口吻则是「他应该有罪，所以我没有必要道歉」。再看一个例子：</w:t>
      </w:r>
    </w:p>
    <w:p w:rsidR="00785232" w:rsidRPr="00785232" w:rsidRDefault="00E430F6" w:rsidP="00182A90">
      <w:pPr>
        <w:spacing w:after="84"/>
        <w:ind w:firstLine="480"/>
        <w:rPr>
          <w:lang w:eastAsia="zh-TW"/>
        </w:rPr>
      </w:pPr>
      <w:r w:rsidRPr="00E430F6">
        <w:rPr>
          <w:rFonts w:eastAsia="宋体"/>
        </w:rPr>
        <w:lastRenderedPageBreak/>
        <w:t xml:space="preserve">If an asteroid </w:t>
      </w:r>
      <w:r w:rsidRPr="00E430F6">
        <w:rPr>
          <w:rFonts w:eastAsia="宋体"/>
          <w:u w:val="single"/>
        </w:rPr>
        <w:t>should strike</w:t>
      </w:r>
      <w:r w:rsidRPr="00E430F6">
        <w:rPr>
          <w:rFonts w:eastAsia="宋体"/>
        </w:rPr>
        <w:t xml:space="preserve"> Earth in an hour, humans </w:t>
      </w:r>
      <w:r w:rsidRPr="00E430F6">
        <w:rPr>
          <w:rFonts w:eastAsia="宋体"/>
          <w:u w:val="single"/>
        </w:rPr>
        <w:t>could become</w:t>
      </w:r>
      <w:r w:rsidRPr="00E430F6">
        <w:rPr>
          <w:rFonts w:eastAsia="宋体"/>
        </w:rPr>
        <w:t xml:space="preserve"> extinct in a short time.</w:t>
      </w:r>
    </w:p>
    <w:p w:rsidR="00785232" w:rsidRPr="00785232" w:rsidRDefault="00E430F6" w:rsidP="00182A90">
      <w:pPr>
        <w:spacing w:after="84"/>
        <w:ind w:firstLine="480"/>
        <w:rPr>
          <w:lang w:eastAsia="zh-TW"/>
        </w:rPr>
      </w:pPr>
      <w:r w:rsidRPr="00E430F6">
        <w:rPr>
          <w:rFonts w:eastAsia="宋体"/>
          <w:u w:val="single"/>
        </w:rPr>
        <w:t>Should an asteroid strike</w:t>
      </w:r>
      <w:r w:rsidRPr="00E430F6">
        <w:rPr>
          <w:rFonts w:eastAsia="宋体"/>
        </w:rPr>
        <w:t xml:space="preserve"> Earth in an hour, humans </w:t>
      </w:r>
      <w:r w:rsidRPr="00E430F6">
        <w:rPr>
          <w:rFonts w:eastAsia="宋体"/>
          <w:u w:val="single"/>
        </w:rPr>
        <w:t>could become</w:t>
      </w:r>
      <w:r w:rsidRPr="00E430F6">
        <w:rPr>
          <w:rFonts w:eastAsia="宋体"/>
        </w:rPr>
        <w:t xml:space="preserve"> extinct in a short time.</w:t>
      </w:r>
    </w:p>
    <w:p w:rsidR="00DD2927" w:rsidRDefault="00E430F6" w:rsidP="00182A90">
      <w:pPr>
        <w:pStyle w:val="Preface"/>
        <w:spacing w:after="84"/>
        <w:ind w:firstLine="480"/>
        <w:rPr>
          <w:lang w:eastAsia="zh-TW"/>
        </w:rPr>
      </w:pPr>
      <w:r w:rsidRPr="00E430F6">
        <w:rPr>
          <w:rFonts w:hint="eastAsia"/>
        </w:rPr>
        <w:t>如果一小时后有小行星撞上地球，人类可能会在短期内绝种。</w:t>
      </w:r>
    </w:p>
    <w:p w:rsidR="00DD2927" w:rsidRDefault="00E430F6" w:rsidP="00182A90">
      <w:pPr>
        <w:spacing w:after="84"/>
        <w:ind w:firstLine="480"/>
        <w:rPr>
          <w:lang w:eastAsia="zh-TW"/>
        </w:rPr>
      </w:pPr>
      <w:r w:rsidRPr="002362AB">
        <w:rPr>
          <w:rStyle w:val="af1"/>
          <w:rFonts w:hint="eastAsia"/>
        </w:rPr>
        <w:t>条件</w:t>
      </w:r>
      <w:r w:rsidR="00BF5096" w:rsidRPr="002362AB">
        <w:rPr>
          <w:rStyle w:val="af1"/>
          <w:rFonts w:hint="eastAsia"/>
        </w:rPr>
        <w:t>从句</w:t>
      </w:r>
      <w:r w:rsidRPr="002362AB">
        <w:rPr>
          <w:rStyle w:val="af1"/>
          <w:rFonts w:hint="eastAsia"/>
        </w:rPr>
        <w:t>中采用</w:t>
      </w:r>
      <w:r w:rsidRPr="002362AB">
        <w:rPr>
          <w:rStyle w:val="af1"/>
        </w:rPr>
        <w:t>should strike</w:t>
      </w:r>
      <w:r w:rsidRPr="002362AB">
        <w:rPr>
          <w:rStyle w:val="af1"/>
          <w:rFonts w:hint="eastAsia"/>
        </w:rPr>
        <w:t>这种动词，表示「不排除万一」。主要</w:t>
      </w:r>
      <w:r w:rsidR="00BF5096" w:rsidRPr="002362AB">
        <w:rPr>
          <w:rStyle w:val="af1"/>
          <w:rFonts w:hint="eastAsia"/>
        </w:rPr>
        <w:t>从句</w:t>
      </w:r>
      <w:r w:rsidRPr="002362AB">
        <w:rPr>
          <w:rStyle w:val="af1"/>
          <w:rFonts w:hint="eastAsia"/>
        </w:rPr>
        <w:t>中的动词采用过去</w:t>
      </w:r>
      <w:r w:rsidR="0022324F" w:rsidRPr="002362AB">
        <w:rPr>
          <w:rStyle w:val="af1"/>
          <w:rFonts w:hint="eastAsia"/>
        </w:rPr>
        <w:t>拼法</w:t>
      </w:r>
      <w:r w:rsidRPr="002362AB">
        <w:rPr>
          <w:rStyle w:val="af1"/>
          <w:rFonts w:hint="eastAsia"/>
        </w:rPr>
        <w:t>的</w:t>
      </w:r>
      <w:r w:rsidRPr="002362AB">
        <w:rPr>
          <w:rStyle w:val="af1"/>
        </w:rPr>
        <w:t>could become</w:t>
      </w:r>
      <w:r w:rsidRPr="002362AB">
        <w:rPr>
          <w:rStyle w:val="af1"/>
          <w:rFonts w:hint="eastAsia"/>
        </w:rPr>
        <w:t>，表示这是「非事实」的「</w:t>
      </w:r>
      <w:r w:rsidR="00C30513" w:rsidRPr="002362AB">
        <w:rPr>
          <w:rStyle w:val="af1"/>
          <w:rFonts w:hint="eastAsia"/>
        </w:rPr>
        <w:t>虚拟语气</w:t>
      </w:r>
      <w:r w:rsidRPr="002362AB">
        <w:rPr>
          <w:rStyle w:val="af1"/>
          <w:rFonts w:hint="eastAsia"/>
        </w:rPr>
        <w:t>」，也就是「应该不会真的发生」。</w:t>
      </w:r>
      <w:r w:rsidRPr="00E430F6">
        <w:rPr>
          <w:rFonts w:eastAsia="宋体" w:hint="eastAsia"/>
        </w:rPr>
        <w:t>但如果主要</w:t>
      </w:r>
      <w:r w:rsidR="00BF5096">
        <w:rPr>
          <w:rFonts w:eastAsia="宋体" w:hint="eastAsia"/>
        </w:rPr>
        <w:t>从句</w:t>
      </w:r>
      <w:r w:rsidRPr="00E430F6">
        <w:rPr>
          <w:rFonts w:eastAsia="宋体" w:hint="eastAsia"/>
        </w:rPr>
        <w:t>动词改为现在</w:t>
      </w:r>
      <w:r w:rsidR="0022324F">
        <w:rPr>
          <w:rFonts w:eastAsia="宋体" w:hint="eastAsia"/>
        </w:rPr>
        <w:t>拼法</w:t>
      </w:r>
      <w:r w:rsidRPr="00E430F6">
        <w:rPr>
          <w:rFonts w:eastAsia="宋体" w:hint="eastAsia"/>
        </w:rPr>
        <w:t>的</w:t>
      </w:r>
      <w:r w:rsidRPr="00E430F6">
        <w:rPr>
          <w:rFonts w:eastAsia="宋体"/>
        </w:rPr>
        <w:t>can become</w:t>
      </w:r>
      <w:r w:rsidRPr="00E430F6">
        <w:rPr>
          <w:rFonts w:eastAsia="宋体" w:hint="eastAsia"/>
        </w:rPr>
        <w:t>，就不再是「非事实」的叙述，而是「真的有可能发生」。</w:t>
      </w:r>
    </w:p>
    <w:p w:rsidR="00DD2927" w:rsidRDefault="00E430F6" w:rsidP="00182A90">
      <w:pPr>
        <w:spacing w:after="84"/>
        <w:ind w:firstLine="480"/>
        <w:rPr>
          <w:lang w:eastAsia="zh-TW"/>
        </w:rPr>
      </w:pPr>
      <w:r w:rsidRPr="00E430F6">
        <w:rPr>
          <w:rFonts w:eastAsia="宋体" w:hint="eastAsia"/>
        </w:rPr>
        <w:t>做个小归纳：</w:t>
      </w:r>
      <w:r w:rsidRPr="00A43EA9">
        <w:rPr>
          <w:rStyle w:val="af1"/>
          <w:rFonts w:hint="eastAsia"/>
        </w:rPr>
        <w:t>未来时间，如果在条件副词</w:t>
      </w:r>
      <w:r w:rsidR="00BF5096" w:rsidRPr="00A43EA9">
        <w:rPr>
          <w:rStyle w:val="af1"/>
          <w:rFonts w:hint="eastAsia"/>
        </w:rPr>
        <w:t>从句</w:t>
      </w:r>
      <w:r w:rsidRPr="00A43EA9">
        <w:rPr>
          <w:rStyle w:val="af1"/>
          <w:rFonts w:hint="eastAsia"/>
        </w:rPr>
        <w:t>中采用「</w:t>
      </w:r>
      <w:r w:rsidRPr="00A43EA9">
        <w:rPr>
          <w:rStyle w:val="af1"/>
        </w:rPr>
        <w:t xml:space="preserve">should + </w:t>
      </w:r>
      <w:r w:rsidRPr="00A43EA9">
        <w:rPr>
          <w:rStyle w:val="af1"/>
          <w:rFonts w:hint="eastAsia"/>
        </w:rPr>
        <w:t>原形动词」，意思是「不排除万一」。主要</w:t>
      </w:r>
      <w:r w:rsidR="00BF5096" w:rsidRPr="00A43EA9">
        <w:rPr>
          <w:rStyle w:val="af1"/>
          <w:rFonts w:hint="eastAsia"/>
        </w:rPr>
        <w:t>从句</w:t>
      </w:r>
      <w:r w:rsidRPr="00A43EA9">
        <w:rPr>
          <w:rStyle w:val="af1"/>
          <w:rFonts w:hint="eastAsia"/>
        </w:rPr>
        <w:t>如果采用现在</w:t>
      </w:r>
      <w:r w:rsidR="0022324F" w:rsidRPr="00A43EA9">
        <w:rPr>
          <w:rStyle w:val="af1"/>
          <w:rFonts w:hint="eastAsia"/>
        </w:rPr>
        <w:t>拼法</w:t>
      </w:r>
      <w:r w:rsidRPr="00A43EA9">
        <w:rPr>
          <w:rStyle w:val="af1"/>
          <w:rFonts w:hint="eastAsia"/>
        </w:rPr>
        <w:t>的语气助动词如「</w:t>
      </w:r>
      <w:r w:rsidRPr="00A43EA9">
        <w:rPr>
          <w:rStyle w:val="af1"/>
        </w:rPr>
        <w:t xml:space="preserve">will + </w:t>
      </w:r>
      <w:r w:rsidRPr="00A43EA9">
        <w:rPr>
          <w:rStyle w:val="af1"/>
          <w:rFonts w:hint="eastAsia"/>
        </w:rPr>
        <w:t>原形动词」来配合，意思是「真的有可能发生」，这时候这个句子属于表达「不确定」情况的「条件语气」。</w:t>
      </w:r>
      <w:r w:rsidRPr="00E430F6">
        <w:rPr>
          <w:rFonts w:eastAsia="宋体" w:hint="eastAsia"/>
        </w:rPr>
        <w:t>反之，</w:t>
      </w:r>
      <w:r w:rsidRPr="00A43EA9">
        <w:rPr>
          <w:rStyle w:val="af1"/>
          <w:rFonts w:hint="eastAsia"/>
        </w:rPr>
        <w:t>如果主要</w:t>
      </w:r>
      <w:r w:rsidR="00BF5096" w:rsidRPr="00A43EA9">
        <w:rPr>
          <w:rStyle w:val="af1"/>
          <w:rFonts w:hint="eastAsia"/>
        </w:rPr>
        <w:t>从句</w:t>
      </w:r>
      <w:r w:rsidRPr="00A43EA9">
        <w:rPr>
          <w:rStyle w:val="af1"/>
          <w:rFonts w:hint="eastAsia"/>
        </w:rPr>
        <w:t>采用过去</w:t>
      </w:r>
      <w:r w:rsidR="0022324F" w:rsidRPr="00A43EA9">
        <w:rPr>
          <w:rStyle w:val="af1"/>
          <w:rFonts w:hint="eastAsia"/>
        </w:rPr>
        <w:t>拼法</w:t>
      </w:r>
      <w:r w:rsidRPr="00A43EA9">
        <w:rPr>
          <w:rStyle w:val="af1"/>
          <w:rFonts w:hint="eastAsia"/>
        </w:rPr>
        <w:t>的语气助动词如「</w:t>
      </w:r>
      <w:r w:rsidRPr="00A43EA9">
        <w:rPr>
          <w:rStyle w:val="af1"/>
        </w:rPr>
        <w:t xml:space="preserve">would + </w:t>
      </w:r>
      <w:r w:rsidRPr="00A43EA9">
        <w:rPr>
          <w:rStyle w:val="af1"/>
          <w:rFonts w:hint="eastAsia"/>
        </w:rPr>
        <w:t>原形动词」，这个句子则属于表达「非事实」的「</w:t>
      </w:r>
      <w:r w:rsidR="00C30513" w:rsidRPr="00A43EA9">
        <w:rPr>
          <w:rStyle w:val="af1"/>
          <w:rFonts w:hint="eastAsia"/>
        </w:rPr>
        <w:t>虚拟语气</w:t>
      </w:r>
      <w:r w:rsidRPr="00A43EA9">
        <w:rPr>
          <w:rStyle w:val="af1"/>
          <w:rFonts w:hint="eastAsia"/>
        </w:rPr>
        <w:t>」。</w:t>
      </w:r>
    </w:p>
    <w:p w:rsidR="00DD2927" w:rsidRDefault="00E430F6" w:rsidP="00982549">
      <w:pPr>
        <w:pStyle w:val="3"/>
        <w:spacing w:before="126" w:after="126"/>
        <w:rPr>
          <w:lang w:eastAsia="zh-TW"/>
        </w:rPr>
      </w:pPr>
      <w:bookmarkStart w:id="82" w:name="_Toc363483909"/>
      <w:r w:rsidRPr="00E430F6">
        <w:rPr>
          <w:rFonts w:hint="eastAsia"/>
        </w:rPr>
        <w:t>混杂时间或语气</w:t>
      </w:r>
      <w:bookmarkEnd w:id="82"/>
    </w:p>
    <w:p w:rsidR="00DD2927" w:rsidRDefault="00E430F6" w:rsidP="00182A90">
      <w:pPr>
        <w:spacing w:after="84"/>
        <w:ind w:firstLine="480"/>
        <w:rPr>
          <w:lang w:eastAsia="zh-TW"/>
        </w:rPr>
      </w:pPr>
      <w:r w:rsidRPr="00E430F6">
        <w:rPr>
          <w:rFonts w:eastAsia="宋体" w:hint="eastAsia"/>
        </w:rPr>
        <w:t>条件</w:t>
      </w:r>
      <w:r w:rsidR="00BF5096">
        <w:rPr>
          <w:rFonts w:eastAsia="宋体" w:hint="eastAsia"/>
        </w:rPr>
        <w:t>从句</w:t>
      </w:r>
      <w:r w:rsidRPr="00E430F6">
        <w:rPr>
          <w:rFonts w:eastAsia="宋体" w:hint="eastAsia"/>
        </w:rPr>
        <w:t>与主要</w:t>
      </w:r>
      <w:r w:rsidR="00BF5096">
        <w:rPr>
          <w:rFonts w:eastAsia="宋体" w:hint="eastAsia"/>
        </w:rPr>
        <w:t>从句</w:t>
      </w:r>
      <w:r w:rsidRPr="00E430F6">
        <w:rPr>
          <w:rFonts w:eastAsia="宋体" w:hint="eastAsia"/>
        </w:rPr>
        <w:t>，这两个</w:t>
      </w:r>
      <w:r w:rsidR="00BF5096">
        <w:rPr>
          <w:rFonts w:eastAsia="宋体" w:hint="eastAsia"/>
        </w:rPr>
        <w:t>从句</w:t>
      </w:r>
      <w:r w:rsidRPr="00E430F6">
        <w:rPr>
          <w:rFonts w:eastAsia="宋体" w:hint="eastAsia"/>
        </w:rPr>
        <w:t>的时间可能不一样、语气也可能不一样，必须依情况判断，不可死记公式。例如：</w:t>
      </w:r>
    </w:p>
    <w:p w:rsidR="00785232" w:rsidRPr="00785232" w:rsidRDefault="00E430F6" w:rsidP="00182A90">
      <w:pPr>
        <w:spacing w:after="84"/>
        <w:ind w:firstLine="480"/>
        <w:rPr>
          <w:lang w:eastAsia="zh-TW"/>
        </w:rPr>
      </w:pPr>
      <w:r w:rsidRPr="00E430F6">
        <w:rPr>
          <w:rFonts w:eastAsia="宋体"/>
        </w:rPr>
        <w:t xml:space="preserve">If I </w:t>
      </w:r>
      <w:r w:rsidRPr="00E430F6">
        <w:rPr>
          <w:rFonts w:eastAsia="宋体"/>
          <w:u w:val="single"/>
        </w:rPr>
        <w:t>had married</w:t>
      </w:r>
      <w:r w:rsidRPr="00E430F6">
        <w:rPr>
          <w:rFonts w:eastAsia="宋体"/>
        </w:rPr>
        <w:t xml:space="preserve"> much younger, I </w:t>
      </w:r>
      <w:r w:rsidRPr="00E430F6">
        <w:rPr>
          <w:rFonts w:eastAsia="宋体"/>
          <w:u w:val="single"/>
        </w:rPr>
        <w:t>might have</w:t>
      </w:r>
      <w:r w:rsidRPr="00E430F6">
        <w:rPr>
          <w:rFonts w:eastAsia="宋体"/>
        </w:rPr>
        <w:t xml:space="preserve"> my own grandchildren now.</w:t>
      </w:r>
    </w:p>
    <w:p w:rsidR="00785232" w:rsidRPr="00785232" w:rsidRDefault="00E430F6" w:rsidP="00182A90">
      <w:pPr>
        <w:spacing w:after="84"/>
        <w:ind w:firstLine="480"/>
        <w:rPr>
          <w:lang w:eastAsia="zh-TW"/>
        </w:rPr>
      </w:pPr>
      <w:r w:rsidRPr="00E430F6">
        <w:rPr>
          <w:rFonts w:eastAsia="宋体"/>
          <w:u w:val="single"/>
        </w:rPr>
        <w:t>Had I married</w:t>
      </w:r>
      <w:r w:rsidRPr="00E430F6">
        <w:rPr>
          <w:rFonts w:eastAsia="宋体"/>
        </w:rPr>
        <w:t xml:space="preserve"> much younger, I </w:t>
      </w:r>
      <w:r w:rsidRPr="00E430F6">
        <w:rPr>
          <w:rFonts w:eastAsia="宋体"/>
          <w:u w:val="single"/>
        </w:rPr>
        <w:t>might have</w:t>
      </w:r>
      <w:r w:rsidRPr="00E430F6">
        <w:rPr>
          <w:rFonts w:eastAsia="宋体"/>
        </w:rPr>
        <w:t xml:space="preserve"> my own grandchildren now.</w:t>
      </w:r>
    </w:p>
    <w:p w:rsidR="00DD2927" w:rsidRDefault="00E430F6" w:rsidP="00182A90">
      <w:pPr>
        <w:pStyle w:val="Preface"/>
        <w:spacing w:after="84"/>
        <w:ind w:firstLine="480"/>
        <w:rPr>
          <w:lang w:eastAsia="zh-TW"/>
        </w:rPr>
      </w:pPr>
      <w:r w:rsidRPr="00E430F6">
        <w:rPr>
          <w:rFonts w:hint="eastAsia"/>
        </w:rPr>
        <w:t>我要是年轻得多就结婚，现在可能自己有孙子了。</w:t>
      </w:r>
    </w:p>
    <w:p w:rsidR="00DD2927" w:rsidRDefault="00E430F6" w:rsidP="00182A90">
      <w:pPr>
        <w:spacing w:after="84"/>
        <w:ind w:firstLine="480"/>
        <w:rPr>
          <w:lang w:eastAsia="zh-TW"/>
        </w:rPr>
      </w:pPr>
      <w:r w:rsidRPr="00E430F6">
        <w:rPr>
          <w:rFonts w:eastAsia="宋体" w:hint="eastAsia"/>
        </w:rPr>
        <w:t>条件</w:t>
      </w:r>
      <w:r w:rsidR="00BF5096">
        <w:rPr>
          <w:rFonts w:eastAsia="宋体" w:hint="eastAsia"/>
        </w:rPr>
        <w:t>从句</w:t>
      </w:r>
      <w:r w:rsidRPr="00E430F6">
        <w:rPr>
          <w:rFonts w:eastAsia="宋体" w:hint="eastAsia"/>
        </w:rPr>
        <w:t>设定的时间是「年轻得多的时候」，也就是「过去时间」；叙述的是「非事实」（实际上并没有那么早结婚），要采用「过去」为表达「</w:t>
      </w:r>
      <w:r w:rsidR="00C30513">
        <w:rPr>
          <w:rFonts w:eastAsia="宋体" w:hint="eastAsia"/>
        </w:rPr>
        <w:t>虚拟语气</w:t>
      </w:r>
      <w:r w:rsidRPr="00E430F6">
        <w:rPr>
          <w:rFonts w:eastAsia="宋体" w:hint="eastAsia"/>
        </w:rPr>
        <w:t>」的手段。而「过去的过去」就是过去完成式，因此条件</w:t>
      </w:r>
      <w:r w:rsidR="00BF5096">
        <w:rPr>
          <w:rFonts w:eastAsia="宋体" w:hint="eastAsia"/>
        </w:rPr>
        <w:t>从句</w:t>
      </w:r>
      <w:r w:rsidRPr="00E430F6">
        <w:rPr>
          <w:rFonts w:eastAsia="宋体" w:hint="eastAsia"/>
        </w:rPr>
        <w:t>的动词是</w:t>
      </w:r>
      <w:r w:rsidRPr="00E430F6">
        <w:rPr>
          <w:rFonts w:eastAsia="宋体"/>
        </w:rPr>
        <w:t>had married</w:t>
      </w:r>
      <w:r w:rsidRPr="00E430F6">
        <w:rPr>
          <w:rFonts w:eastAsia="宋体" w:hint="eastAsia"/>
        </w:rPr>
        <w:t>。但是主要</w:t>
      </w:r>
      <w:r w:rsidR="00BF5096">
        <w:rPr>
          <w:rFonts w:eastAsia="宋体" w:hint="eastAsia"/>
        </w:rPr>
        <w:t>从句</w:t>
      </w:r>
      <w:r w:rsidRPr="00E430F6">
        <w:rPr>
          <w:rFonts w:eastAsia="宋体" w:hint="eastAsia"/>
        </w:rPr>
        <w:t>设定的时间是「现在」（时间副词是</w:t>
      </w:r>
      <w:r w:rsidRPr="00E430F6">
        <w:rPr>
          <w:rFonts w:eastAsia="宋体"/>
        </w:rPr>
        <w:t>now</w:t>
      </w:r>
      <w:r w:rsidRPr="00E430F6">
        <w:rPr>
          <w:rFonts w:eastAsia="宋体" w:hint="eastAsia"/>
        </w:rPr>
        <w:t>）；叙述的也是「非事实」（实际的情况是现在自己并没有孙子），要采用「过去」来表达「</w:t>
      </w:r>
      <w:r w:rsidR="00C30513">
        <w:rPr>
          <w:rFonts w:eastAsia="宋体" w:hint="eastAsia"/>
        </w:rPr>
        <w:t>虚拟语气</w:t>
      </w:r>
      <w:r w:rsidRPr="00E430F6">
        <w:rPr>
          <w:rFonts w:eastAsia="宋体" w:hint="eastAsia"/>
        </w:rPr>
        <w:t>」。这时候只要用过去</w:t>
      </w:r>
      <w:r w:rsidR="0022324F">
        <w:rPr>
          <w:rFonts w:eastAsia="宋体" w:hint="eastAsia"/>
        </w:rPr>
        <w:t>拼法</w:t>
      </w:r>
      <w:r w:rsidRPr="00E430F6">
        <w:rPr>
          <w:rFonts w:eastAsia="宋体" w:hint="eastAsia"/>
        </w:rPr>
        <w:t>的</w:t>
      </w:r>
      <w:r w:rsidRPr="00E430F6">
        <w:rPr>
          <w:rFonts w:eastAsia="宋体"/>
        </w:rPr>
        <w:t>might have</w:t>
      </w:r>
      <w:r w:rsidRPr="00E430F6">
        <w:rPr>
          <w:rFonts w:eastAsia="宋体" w:hint="eastAsia"/>
        </w:rPr>
        <w:t>就行了。</w:t>
      </w:r>
    </w:p>
    <w:p w:rsidR="00DD2927" w:rsidRDefault="00E430F6" w:rsidP="00182A90">
      <w:pPr>
        <w:spacing w:after="84"/>
        <w:ind w:firstLine="480"/>
        <w:rPr>
          <w:lang w:eastAsia="zh-TW"/>
        </w:rPr>
      </w:pPr>
      <w:r w:rsidRPr="00E430F6">
        <w:rPr>
          <w:rFonts w:eastAsia="宋体" w:hint="eastAsia"/>
        </w:rPr>
        <w:t>另外，两个</w:t>
      </w:r>
      <w:r w:rsidR="00BF5096">
        <w:rPr>
          <w:rFonts w:eastAsia="宋体" w:hint="eastAsia"/>
        </w:rPr>
        <w:t>从句</w:t>
      </w:r>
      <w:r w:rsidRPr="00E430F6">
        <w:rPr>
          <w:rFonts w:eastAsia="宋体" w:hint="eastAsia"/>
        </w:rPr>
        <w:t>采用的语气也可能不一样，例如：</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should have ignored</w:t>
      </w:r>
      <w:r w:rsidRPr="00E430F6">
        <w:rPr>
          <w:rFonts w:eastAsia="宋体"/>
        </w:rPr>
        <w:t xml:space="preserve"> the insult then, only that I </w:t>
      </w:r>
      <w:r w:rsidRPr="00E430F6">
        <w:rPr>
          <w:rFonts w:eastAsia="宋体"/>
          <w:u w:val="single"/>
        </w:rPr>
        <w:t>was</w:t>
      </w:r>
      <w:r w:rsidRPr="00E430F6">
        <w:rPr>
          <w:rFonts w:eastAsia="宋体"/>
        </w:rPr>
        <w:t xml:space="preserve"> too angry.</w:t>
      </w:r>
    </w:p>
    <w:p w:rsidR="00DD2927" w:rsidRDefault="00E430F6" w:rsidP="00182A90">
      <w:pPr>
        <w:pStyle w:val="Preface"/>
        <w:spacing w:after="84"/>
        <w:ind w:firstLine="480"/>
        <w:rPr>
          <w:lang w:eastAsia="zh-TW"/>
        </w:rPr>
      </w:pPr>
      <w:r w:rsidRPr="00E430F6">
        <w:rPr>
          <w:rFonts w:hint="eastAsia"/>
        </w:rPr>
        <w:t>当时我应该不理会那个侮辱才对，只不过我太生气了。</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动词采用过去</w:t>
      </w:r>
      <w:r w:rsidR="0022324F">
        <w:rPr>
          <w:rFonts w:eastAsia="宋体" w:hint="eastAsia"/>
        </w:rPr>
        <w:t>拼法</w:t>
      </w:r>
      <w:r w:rsidRPr="00E430F6">
        <w:rPr>
          <w:rFonts w:eastAsia="宋体" w:hint="eastAsia"/>
        </w:rPr>
        <w:t>的语气助动词</w:t>
      </w:r>
      <w:r w:rsidRPr="00E430F6">
        <w:rPr>
          <w:rFonts w:eastAsia="宋体"/>
        </w:rPr>
        <w:t>should</w:t>
      </w:r>
      <w:r w:rsidRPr="00E430F6">
        <w:rPr>
          <w:rFonts w:eastAsia="宋体" w:hint="eastAsia"/>
        </w:rPr>
        <w:t>配合完成式的动词</w:t>
      </w:r>
      <w:r w:rsidRPr="00E430F6">
        <w:rPr>
          <w:rFonts w:eastAsia="宋体"/>
        </w:rPr>
        <w:t>have ignored</w:t>
      </w:r>
      <w:r w:rsidRPr="00E430F6">
        <w:rPr>
          <w:rFonts w:eastAsia="宋体" w:hint="eastAsia"/>
        </w:rPr>
        <w:t>，用这种「过去完成」的组合来表示「过去时间非事实」的「</w:t>
      </w:r>
      <w:r w:rsidR="00C30513">
        <w:rPr>
          <w:rFonts w:eastAsia="宋体" w:hint="eastAsia"/>
        </w:rPr>
        <w:t>虚拟语气</w:t>
      </w:r>
      <w:r w:rsidRPr="00E430F6">
        <w:rPr>
          <w:rFonts w:eastAsia="宋体" w:hint="eastAsia"/>
        </w:rPr>
        <w:t>」（事情发生在过去，而且当时自己并没有选择不理会它）。但是连接词</w:t>
      </w:r>
      <w:r w:rsidRPr="00E430F6">
        <w:rPr>
          <w:rFonts w:eastAsia="宋体"/>
        </w:rPr>
        <w:t>only that</w:t>
      </w:r>
      <w:r w:rsidRPr="00E430F6">
        <w:rPr>
          <w:rFonts w:eastAsia="宋体" w:hint="eastAsia"/>
        </w:rPr>
        <w:t>（意思是「只不过」）把语气扭转过来：</w:t>
      </w:r>
      <w:r w:rsidRPr="00E430F6">
        <w:rPr>
          <w:rFonts w:eastAsia="宋体"/>
        </w:rPr>
        <w:t>only that</w:t>
      </w:r>
      <w:r w:rsidRPr="00E430F6">
        <w:rPr>
          <w:rFonts w:eastAsia="宋体" w:hint="eastAsia"/>
        </w:rPr>
        <w:t>后面的从属</w:t>
      </w:r>
      <w:r w:rsidR="00BF5096">
        <w:rPr>
          <w:rFonts w:eastAsia="宋体" w:hint="eastAsia"/>
        </w:rPr>
        <w:t>从句</w:t>
      </w:r>
      <w:r w:rsidRPr="00E430F6">
        <w:rPr>
          <w:rFonts w:eastAsia="宋体" w:hint="eastAsia"/>
        </w:rPr>
        <w:t>叙述的是「事实」，采用「</w:t>
      </w:r>
      <w:r w:rsidR="00F76F5C">
        <w:rPr>
          <w:rFonts w:eastAsia="宋体" w:hint="eastAsia"/>
        </w:rPr>
        <w:t>陈述语气</w:t>
      </w:r>
      <w:r w:rsidRPr="00E430F6">
        <w:rPr>
          <w:rFonts w:eastAsia="宋体" w:hint="eastAsia"/>
        </w:rPr>
        <w:t>」。时间仍然在「过去」，采用「</w:t>
      </w:r>
      <w:r w:rsidR="00F76F5C">
        <w:rPr>
          <w:rFonts w:eastAsia="宋体" w:hint="eastAsia"/>
        </w:rPr>
        <w:t>陈述语气</w:t>
      </w:r>
      <w:r w:rsidRPr="00E430F6">
        <w:rPr>
          <w:rFonts w:eastAsia="宋体" w:hint="eastAsia"/>
        </w:rPr>
        <w:t>」来叙述的话就应该使用「过去简单式」，所以动词用的是</w:t>
      </w:r>
      <w:r w:rsidRPr="00E430F6">
        <w:rPr>
          <w:rFonts w:eastAsia="宋体"/>
        </w:rPr>
        <w:t>was</w:t>
      </w:r>
      <w:r w:rsidRPr="00E430F6">
        <w:rPr>
          <w:rFonts w:eastAsia="宋体" w:hint="eastAsia"/>
        </w:rPr>
        <w:t>。</w:t>
      </w:r>
    </w:p>
    <w:p w:rsidR="00DD2927" w:rsidRDefault="00E430F6" w:rsidP="00982549">
      <w:pPr>
        <w:pStyle w:val="3"/>
        <w:spacing w:before="126" w:after="126"/>
        <w:rPr>
          <w:lang w:eastAsia="zh-TW"/>
        </w:rPr>
      </w:pPr>
      <w:bookmarkStart w:id="83" w:name="_Toc363483910"/>
      <w:r w:rsidRPr="00E430F6">
        <w:rPr>
          <w:rFonts w:hint="eastAsia"/>
        </w:rPr>
        <w:lastRenderedPageBreak/>
        <w:t>命令语气（</w:t>
      </w:r>
      <w:r w:rsidRPr="00E430F6">
        <w:t>imperative mood</w:t>
      </w:r>
      <w:r w:rsidRPr="00E430F6">
        <w:rPr>
          <w:rFonts w:hint="eastAsia"/>
        </w:rPr>
        <w:t>）</w:t>
      </w:r>
      <w:bookmarkEnd w:id="83"/>
    </w:p>
    <w:p w:rsidR="00DD2927" w:rsidRDefault="00E430F6" w:rsidP="00182A90">
      <w:pPr>
        <w:spacing w:after="84"/>
        <w:ind w:firstLine="480"/>
        <w:rPr>
          <w:lang w:eastAsia="zh-TW"/>
        </w:rPr>
      </w:pPr>
      <w:r w:rsidRPr="00E430F6">
        <w:rPr>
          <w:rFonts w:eastAsia="宋体" w:hint="eastAsia"/>
        </w:rPr>
        <w:t>命令句，又称为祈使句，表达的是「希望成真」的语气，采用原形动词来表示。</w:t>
      </w:r>
    </w:p>
    <w:p w:rsidR="00DD2927" w:rsidRDefault="00E430F6" w:rsidP="00182A90">
      <w:pPr>
        <w:pStyle w:val="4"/>
        <w:spacing w:after="84"/>
        <w:rPr>
          <w:lang w:eastAsia="zh-TW"/>
        </w:rPr>
      </w:pPr>
      <w:r w:rsidRPr="00E430F6">
        <w:rPr>
          <w:rFonts w:hint="eastAsia"/>
        </w:rPr>
        <w:t>直接命令句</w:t>
      </w:r>
    </w:p>
    <w:p w:rsidR="00DD2927" w:rsidRDefault="00E430F6" w:rsidP="00182A90">
      <w:pPr>
        <w:spacing w:after="84"/>
        <w:ind w:firstLine="480"/>
        <w:rPr>
          <w:lang w:eastAsia="zh-TW"/>
        </w:rPr>
      </w:pPr>
      <w:r w:rsidRPr="00E430F6">
        <w:rPr>
          <w:rFonts w:eastAsia="宋体" w:hint="eastAsia"/>
        </w:rPr>
        <w:t>如果是直接命令句，通常会省略主词（</w:t>
      </w:r>
      <w:r w:rsidRPr="00E430F6">
        <w:rPr>
          <w:rFonts w:eastAsia="宋体"/>
        </w:rPr>
        <w:t>you</w:t>
      </w:r>
      <w:r w:rsidRPr="00E430F6">
        <w:rPr>
          <w:rFonts w:eastAsia="宋体" w:hint="eastAsia"/>
        </w:rPr>
        <w:t>）、直接以原形动词开头来表达命令或祈求。例如：</w:t>
      </w:r>
    </w:p>
    <w:p w:rsidR="00785232" w:rsidRPr="00785232" w:rsidRDefault="00E430F6" w:rsidP="00182A90">
      <w:pPr>
        <w:spacing w:after="84"/>
        <w:ind w:firstLine="480"/>
        <w:rPr>
          <w:lang w:eastAsia="zh-TW"/>
        </w:rPr>
      </w:pPr>
      <w:r w:rsidRPr="00E430F6">
        <w:rPr>
          <w:rFonts w:eastAsia="宋体"/>
          <w:u w:val="single"/>
        </w:rPr>
        <w:t>Watch</w:t>
      </w:r>
      <w:r w:rsidRPr="00E430F6">
        <w:rPr>
          <w:rFonts w:eastAsia="宋体"/>
        </w:rPr>
        <w:t xml:space="preserve"> </w:t>
      </w:r>
      <w:r w:rsidRPr="00E430F6">
        <w:rPr>
          <w:rFonts w:eastAsia="宋体"/>
          <w:u w:val="single"/>
        </w:rPr>
        <w:t>your step</w:t>
      </w:r>
      <w:r w:rsidRPr="00E430F6">
        <w:rPr>
          <w:rFonts w:eastAsia="宋体"/>
        </w:rPr>
        <w:t>!</w:t>
      </w:r>
    </w:p>
    <w:p w:rsidR="00785232" w:rsidRPr="00785232" w:rsidRDefault="00E430F6" w:rsidP="00AE753B">
      <w:pPr>
        <w:pStyle w:val="Preface"/>
        <w:spacing w:after="84"/>
        <w:ind w:firstLine="480"/>
        <w:rPr>
          <w:lang w:eastAsia="zh-TW"/>
        </w:rPr>
      </w:pPr>
      <w:r w:rsidRPr="00E430F6">
        <w:t xml:space="preserve">  V       O</w:t>
      </w:r>
    </w:p>
    <w:p w:rsidR="00DD2927" w:rsidRDefault="00E430F6" w:rsidP="00182A90">
      <w:pPr>
        <w:spacing w:after="84"/>
        <w:ind w:firstLine="480"/>
        <w:rPr>
          <w:lang w:eastAsia="zh-TW"/>
        </w:rPr>
      </w:pPr>
      <w:r w:rsidRPr="00E430F6">
        <w:rPr>
          <w:rFonts w:eastAsia="宋体" w:hint="eastAsia"/>
        </w:rPr>
        <w:t>这是提醒对方走路要小心，并非叙述事实的「</w:t>
      </w:r>
      <w:r w:rsidR="00F76F5C">
        <w:rPr>
          <w:rFonts w:eastAsia="宋体" w:hint="eastAsia"/>
        </w:rPr>
        <w:t>陈述语气</w:t>
      </w:r>
      <w:r w:rsidRPr="00E430F6">
        <w:rPr>
          <w:rFonts w:eastAsia="宋体" w:hint="eastAsia"/>
        </w:rPr>
        <w:t>」、也不是「非事实」的「</w:t>
      </w:r>
      <w:r w:rsidR="00C30513">
        <w:rPr>
          <w:rFonts w:eastAsia="宋体" w:hint="eastAsia"/>
        </w:rPr>
        <w:t>虚拟语气</w:t>
      </w:r>
      <w:r w:rsidRPr="00E430F6">
        <w:rPr>
          <w:rFonts w:eastAsia="宋体" w:hint="eastAsia"/>
        </w:rPr>
        <w:t>」，而是「希望成为事实」，属于命令或祈使语气，采用原形动词（</w:t>
      </w:r>
      <w:r w:rsidRPr="00E430F6">
        <w:rPr>
          <w:rFonts w:eastAsia="宋体"/>
        </w:rPr>
        <w:t>watch</w:t>
      </w:r>
      <w:r w:rsidRPr="00E430F6">
        <w:rPr>
          <w:rFonts w:eastAsia="宋体" w:hint="eastAsia"/>
        </w:rPr>
        <w:t>）来表示。乍看之下没有主词，是因为在直接命令句中，主词</w:t>
      </w:r>
      <w:r w:rsidRPr="00E430F6">
        <w:rPr>
          <w:rFonts w:eastAsia="宋体"/>
        </w:rPr>
        <w:t>you</w:t>
      </w:r>
      <w:r w:rsidRPr="00E430F6">
        <w:rPr>
          <w:rFonts w:eastAsia="宋体" w:hint="eastAsia"/>
        </w:rPr>
        <w:t>通常会省略掉。</w:t>
      </w:r>
    </w:p>
    <w:p w:rsidR="00DD2927" w:rsidRDefault="00E430F6" w:rsidP="00182A90">
      <w:pPr>
        <w:spacing w:after="84"/>
        <w:ind w:firstLine="480"/>
        <w:rPr>
          <w:lang w:eastAsia="zh-TW"/>
        </w:rPr>
      </w:pPr>
      <w:r w:rsidRPr="00E430F6">
        <w:rPr>
          <w:rFonts w:eastAsia="宋体" w:hint="eastAsia"/>
        </w:rPr>
        <w:t>许多文法书主张：</w:t>
      </w:r>
      <w:r w:rsidRPr="00E430F6">
        <w:rPr>
          <w:rFonts w:eastAsia="宋体"/>
        </w:rPr>
        <w:t>Watch your step</w:t>
      </w:r>
      <w:r w:rsidRPr="00E430F6">
        <w:rPr>
          <w:rFonts w:eastAsia="宋体" w:hint="eastAsia"/>
        </w:rPr>
        <w:t>这种说法等于</w:t>
      </w:r>
      <w:r w:rsidRPr="00E430F6">
        <w:rPr>
          <w:rFonts w:eastAsia="宋体"/>
        </w:rPr>
        <w:t>You should watch your step</w:t>
      </w:r>
      <w:r w:rsidRPr="00E430F6">
        <w:rPr>
          <w:rFonts w:eastAsia="宋体" w:hint="eastAsia"/>
        </w:rPr>
        <w:t>，笔者从前也接纳这种说法。不过，严格讲起来，这两种说法的语气其实并不相同。</w:t>
      </w:r>
      <w:r w:rsidRPr="00E430F6">
        <w:rPr>
          <w:rFonts w:eastAsia="宋体"/>
        </w:rPr>
        <w:t>You should watch your step</w:t>
      </w:r>
      <w:r w:rsidRPr="00E430F6">
        <w:rPr>
          <w:rFonts w:eastAsia="宋体" w:hint="eastAsia"/>
        </w:rPr>
        <w:t>的动词词组是</w:t>
      </w:r>
      <w:r w:rsidRPr="00E430F6">
        <w:rPr>
          <w:rFonts w:eastAsia="宋体"/>
        </w:rPr>
        <w:t>should watch</w:t>
      </w:r>
      <w:r w:rsidRPr="00E430F6">
        <w:rPr>
          <w:rFonts w:eastAsia="宋体" w:hint="eastAsia"/>
        </w:rPr>
        <w:t>，用上了语气助动词</w:t>
      </w:r>
      <w:r w:rsidRPr="00E430F6">
        <w:rPr>
          <w:rFonts w:eastAsia="宋体"/>
        </w:rPr>
        <w:t>should</w:t>
      </w:r>
      <w:r w:rsidRPr="00E430F6">
        <w:rPr>
          <w:rFonts w:eastAsia="宋体" w:hint="eastAsia"/>
        </w:rPr>
        <w:t>。而一旦用到了语气助动词，这个动词词组就属于表达「不确定」情况的「条件语气」：「你走路应该小心」，意思是说对方「有责任、有义务」要小心，这是对方的事，和说话的人无关。而</w:t>
      </w:r>
      <w:r w:rsidRPr="00E430F6">
        <w:rPr>
          <w:rFonts w:eastAsia="宋体"/>
        </w:rPr>
        <w:t>Watch your step</w:t>
      </w:r>
      <w:r w:rsidRPr="00E430F6">
        <w:rPr>
          <w:rFonts w:eastAsia="宋体" w:hint="eastAsia"/>
        </w:rPr>
        <w:t>则是属于「命令语气」，表示「我要你小心」。仔细玩味会发现，这两种语气是不一样的。只有「命令语气」才能够表达说话者的主观意愿。再比较一组例子：</w:t>
      </w:r>
    </w:p>
    <w:p w:rsidR="00785232" w:rsidRPr="00785232" w:rsidRDefault="00E430F6" w:rsidP="00182A90">
      <w:pPr>
        <w:spacing w:after="84"/>
        <w:ind w:firstLine="480"/>
        <w:rPr>
          <w:lang w:eastAsia="zh-TW"/>
        </w:rPr>
      </w:pPr>
      <w:r w:rsidRPr="00E430F6">
        <w:rPr>
          <w:rFonts w:eastAsia="宋体"/>
        </w:rPr>
        <w:t>You may come in.</w:t>
      </w:r>
    </w:p>
    <w:p w:rsidR="00DD2927" w:rsidRDefault="00E430F6" w:rsidP="00182A90">
      <w:pPr>
        <w:spacing w:after="84"/>
        <w:ind w:firstLine="480"/>
        <w:rPr>
          <w:lang w:eastAsia="zh-TW"/>
        </w:rPr>
      </w:pPr>
      <w:r w:rsidRPr="00E430F6">
        <w:rPr>
          <w:rFonts w:eastAsia="宋体"/>
        </w:rPr>
        <w:t>Come in!</w:t>
      </w:r>
    </w:p>
    <w:p w:rsidR="00DD2927" w:rsidRDefault="00E430F6" w:rsidP="00182A90">
      <w:pPr>
        <w:spacing w:after="84"/>
        <w:ind w:firstLine="480"/>
        <w:rPr>
          <w:lang w:eastAsia="zh-TW"/>
        </w:rPr>
      </w:pPr>
      <w:r w:rsidRPr="00E430F6">
        <w:rPr>
          <w:rFonts w:eastAsia="宋体" w:hint="eastAsia"/>
        </w:rPr>
        <w:t>前者用到语气助动词</w:t>
      </w:r>
      <w:r w:rsidRPr="00E430F6">
        <w:rPr>
          <w:rFonts w:eastAsia="宋体"/>
        </w:rPr>
        <w:t>may</w:t>
      </w:r>
      <w:r w:rsidRPr="00E430F6">
        <w:rPr>
          <w:rFonts w:eastAsia="宋体" w:hint="eastAsia"/>
        </w:rPr>
        <w:t>，属于表达「不确定」的「条件语气」，意思是「你想进来的话就可以进来」，这纯粹是对方的事，与说话者无关。后者则直接采用原形动词</w:t>
      </w:r>
      <w:r w:rsidRPr="00E430F6">
        <w:rPr>
          <w:rFonts w:eastAsia="宋体"/>
        </w:rPr>
        <w:t>come in</w:t>
      </w:r>
      <w:r w:rsidRPr="00E430F6">
        <w:rPr>
          <w:rFonts w:eastAsia="宋体" w:hint="eastAsia"/>
        </w:rPr>
        <w:t>，属于表达「希望成真」的「命令语气」，这种语气的意思是「我要你进来」，表现的是说话者的主观意志，和</w:t>
      </w:r>
      <w:r w:rsidRPr="00E430F6">
        <w:rPr>
          <w:rFonts w:eastAsia="宋体"/>
        </w:rPr>
        <w:t>You may come in</w:t>
      </w:r>
      <w:r w:rsidRPr="00E430F6">
        <w:rPr>
          <w:rFonts w:eastAsia="宋体" w:hint="eastAsia"/>
        </w:rPr>
        <w:t>的「条件语气」并不相同。</w:t>
      </w:r>
    </w:p>
    <w:p w:rsidR="00DD2927" w:rsidRDefault="00E430F6" w:rsidP="00182A90">
      <w:pPr>
        <w:pStyle w:val="4"/>
        <w:spacing w:after="84"/>
        <w:rPr>
          <w:lang w:eastAsia="zh-TW"/>
        </w:rPr>
      </w:pPr>
      <w:r w:rsidRPr="00E430F6">
        <w:rPr>
          <w:rFonts w:hint="eastAsia"/>
        </w:rPr>
        <w:t>间接命令句</w:t>
      </w:r>
    </w:p>
    <w:p w:rsidR="00DD2927" w:rsidRDefault="00E430F6" w:rsidP="00182A90">
      <w:pPr>
        <w:spacing w:after="84"/>
        <w:ind w:firstLine="480"/>
        <w:rPr>
          <w:lang w:eastAsia="zh-TW"/>
        </w:rPr>
      </w:pPr>
      <w:r w:rsidRPr="00E430F6">
        <w:rPr>
          <w:rFonts w:eastAsia="宋体" w:hint="eastAsia"/>
        </w:rPr>
        <w:t>比较不容易理解的是「间接命令句」。这种命令句，特色是它的主词并不省略，而动词则和直接命令句相同、同样采用原形动词。这种间接命令句通常都出现在由连接词</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中，主要</w:t>
      </w:r>
      <w:r w:rsidR="00BF5096">
        <w:rPr>
          <w:rFonts w:eastAsia="宋体" w:hint="eastAsia"/>
        </w:rPr>
        <w:t>从句</w:t>
      </w:r>
      <w:r w:rsidRPr="00E430F6">
        <w:rPr>
          <w:rFonts w:eastAsia="宋体" w:hint="eastAsia"/>
        </w:rPr>
        <w:t>则从内容上暗示后面的</w:t>
      </w:r>
      <w:r w:rsidRPr="00E430F6">
        <w:rPr>
          <w:rFonts w:eastAsia="宋体"/>
        </w:rPr>
        <w:t>that</w:t>
      </w:r>
      <w:r w:rsidR="00BF5096">
        <w:rPr>
          <w:rFonts w:eastAsia="宋体" w:hint="eastAsia"/>
        </w:rPr>
        <w:t>从句</w:t>
      </w:r>
      <w:r w:rsidRPr="00E430F6">
        <w:rPr>
          <w:rFonts w:eastAsia="宋体" w:hint="eastAsia"/>
        </w:rPr>
        <w:t>表达的是个命令。例如：</w:t>
      </w:r>
    </w:p>
    <w:p w:rsidR="00785232" w:rsidRPr="00785232" w:rsidRDefault="00E430F6" w:rsidP="00182A90">
      <w:pPr>
        <w:spacing w:after="84"/>
        <w:ind w:firstLine="480"/>
        <w:rPr>
          <w:lang w:eastAsia="zh-TW"/>
        </w:rPr>
      </w:pPr>
      <w:r w:rsidRPr="00E430F6">
        <w:rPr>
          <w:rFonts w:eastAsia="宋体"/>
        </w:rPr>
        <w:t xml:space="preserve">It is necessary that the letter </w:t>
      </w:r>
      <w:r w:rsidRPr="00E430F6">
        <w:rPr>
          <w:rFonts w:eastAsia="宋体"/>
          <w:u w:val="single"/>
        </w:rPr>
        <w:t>be</w:t>
      </w:r>
      <w:r w:rsidRPr="00E430F6">
        <w:rPr>
          <w:rFonts w:eastAsia="宋体"/>
        </w:rPr>
        <w:t xml:space="preserve"> sent out before noon.</w:t>
      </w:r>
    </w:p>
    <w:p w:rsidR="00DD2927" w:rsidRDefault="00E430F6" w:rsidP="00182A90">
      <w:pPr>
        <w:pStyle w:val="Preface"/>
        <w:spacing w:after="84"/>
        <w:ind w:firstLine="480"/>
        <w:rPr>
          <w:lang w:eastAsia="zh-TW"/>
        </w:rPr>
      </w:pPr>
      <w:r w:rsidRPr="00E430F6">
        <w:rPr>
          <w:rFonts w:hint="eastAsia"/>
        </w:rPr>
        <w:t>这封信有必要在中午之前寄出。</w:t>
      </w:r>
    </w:p>
    <w:p w:rsidR="00DD2927" w:rsidRDefault="00E430F6" w:rsidP="00182A90">
      <w:pPr>
        <w:spacing w:after="84"/>
        <w:ind w:firstLine="480"/>
        <w:rPr>
          <w:lang w:eastAsia="zh-TW"/>
        </w:rPr>
      </w:pPr>
      <w:r w:rsidRPr="00E430F6">
        <w:rPr>
          <w:rFonts w:eastAsia="宋体" w:hint="eastAsia"/>
        </w:rPr>
        <w:lastRenderedPageBreak/>
        <w:t>从</w:t>
      </w:r>
      <w:r w:rsidRPr="00E430F6">
        <w:rPr>
          <w:rFonts w:eastAsia="宋体"/>
        </w:rPr>
        <w:t>it is necessary</w:t>
      </w:r>
      <w:r w:rsidRPr="00E430F6">
        <w:rPr>
          <w:rFonts w:eastAsia="宋体" w:hint="eastAsia"/>
        </w:rPr>
        <w:t>来看，可以看出后面那个</w:t>
      </w:r>
      <w:r w:rsidR="00BF5096">
        <w:rPr>
          <w:rFonts w:eastAsia="宋体" w:hint="eastAsia"/>
        </w:rPr>
        <w:t>从句</w:t>
      </w:r>
      <w:r w:rsidRPr="00E430F6">
        <w:rPr>
          <w:rFonts w:eastAsia="宋体" w:hint="eastAsia"/>
        </w:rPr>
        <w:t>中的叙述尚未成为事实，只是一件说话者要求「必须要做」的工作。换言之，那是属于命令句的语气，应该采用原形动词</w:t>
      </w:r>
      <w:r w:rsidRPr="00E430F6">
        <w:rPr>
          <w:rFonts w:eastAsia="宋体"/>
        </w:rPr>
        <w:t>be</w:t>
      </w:r>
      <w:r w:rsidRPr="00E430F6">
        <w:rPr>
          <w:rFonts w:eastAsia="宋体" w:hint="eastAsia"/>
        </w:rPr>
        <w:t>来表示。如果是直接命令句，应该省略主词</w:t>
      </w:r>
      <w:r w:rsidRPr="00E430F6">
        <w:rPr>
          <w:rFonts w:eastAsia="宋体"/>
        </w:rPr>
        <w:t>you</w:t>
      </w:r>
      <w:r w:rsidRPr="00E430F6">
        <w:rPr>
          <w:rFonts w:eastAsia="宋体" w:hint="eastAsia"/>
        </w:rPr>
        <w:t>、直接用原形动词开头，如下：</w:t>
      </w:r>
    </w:p>
    <w:p w:rsidR="00DD2927" w:rsidRDefault="00E430F6" w:rsidP="00182A90">
      <w:pPr>
        <w:spacing w:after="84"/>
        <w:ind w:firstLine="480"/>
        <w:rPr>
          <w:lang w:eastAsia="zh-TW"/>
        </w:rPr>
      </w:pPr>
      <w:r w:rsidRPr="00E430F6">
        <w:rPr>
          <w:rFonts w:eastAsia="宋体"/>
          <w:u w:val="single"/>
        </w:rPr>
        <w:t>Send</w:t>
      </w:r>
      <w:r w:rsidRPr="00E430F6">
        <w:rPr>
          <w:rFonts w:eastAsia="宋体"/>
        </w:rPr>
        <w:t xml:space="preserve"> the letter out before noon.</w:t>
      </w:r>
    </w:p>
    <w:p w:rsidR="00DD2927" w:rsidRDefault="00E430F6" w:rsidP="00182A90">
      <w:pPr>
        <w:spacing w:after="84"/>
        <w:ind w:firstLine="480"/>
        <w:rPr>
          <w:lang w:eastAsia="zh-TW"/>
        </w:rPr>
      </w:pPr>
      <w:r w:rsidRPr="00E430F6">
        <w:rPr>
          <w:rFonts w:eastAsia="宋体" w:hint="eastAsia"/>
        </w:rPr>
        <w:t>但是，上面那个间接命令句的主词并非</w:t>
      </w:r>
      <w:r w:rsidRPr="00E430F6">
        <w:rPr>
          <w:rFonts w:eastAsia="宋体"/>
        </w:rPr>
        <w:t>you</w:t>
      </w:r>
      <w:r w:rsidRPr="00E430F6">
        <w:rPr>
          <w:rFonts w:eastAsia="宋体" w:hint="eastAsia"/>
        </w:rPr>
        <w:t>，而是</w:t>
      </w:r>
      <w:r w:rsidRPr="00E430F6">
        <w:rPr>
          <w:rFonts w:eastAsia="宋体"/>
        </w:rPr>
        <w:t>the letter</w:t>
      </w:r>
      <w:r w:rsidRPr="00E430F6">
        <w:rPr>
          <w:rFonts w:eastAsia="宋体" w:hint="eastAsia"/>
        </w:rPr>
        <w:t>，所以主词并不省略。动词则仍旧采用原形动词，才能表达命令的语气。再看一个例子：</w:t>
      </w:r>
    </w:p>
    <w:p w:rsidR="00785232" w:rsidRPr="00785232" w:rsidRDefault="00E430F6" w:rsidP="00182A90">
      <w:pPr>
        <w:spacing w:after="84"/>
        <w:ind w:firstLine="480"/>
        <w:rPr>
          <w:lang w:eastAsia="zh-TW"/>
        </w:rPr>
      </w:pPr>
      <w:r w:rsidRPr="00E430F6">
        <w:rPr>
          <w:rFonts w:eastAsia="宋体"/>
        </w:rPr>
        <w:t xml:space="preserve">I insist that the letter </w:t>
      </w:r>
      <w:r w:rsidRPr="00E430F6">
        <w:rPr>
          <w:rFonts w:eastAsia="宋体"/>
          <w:u w:val="single"/>
        </w:rPr>
        <w:t>be</w:t>
      </w:r>
      <w:r w:rsidRPr="00E430F6">
        <w:rPr>
          <w:rFonts w:eastAsia="宋体"/>
        </w:rPr>
        <w:t xml:space="preserve"> sent out before noon.</w:t>
      </w:r>
    </w:p>
    <w:p w:rsidR="00DD2927" w:rsidRDefault="00E430F6" w:rsidP="00182A90">
      <w:pPr>
        <w:spacing w:after="84"/>
        <w:ind w:firstLine="480"/>
        <w:rPr>
          <w:lang w:eastAsia="zh-TW"/>
        </w:rPr>
      </w:pPr>
      <w:r w:rsidRPr="00E430F6">
        <w:rPr>
          <w:rFonts w:eastAsia="宋体" w:hint="eastAsia"/>
        </w:rPr>
        <w:t>我坚持这封信一定要在中午之前寄出。</w:t>
      </w:r>
    </w:p>
    <w:p w:rsidR="00DD2927" w:rsidRDefault="00E430F6" w:rsidP="00182A90">
      <w:pPr>
        <w:spacing w:after="84"/>
        <w:ind w:firstLine="480"/>
        <w:rPr>
          <w:lang w:eastAsia="zh-TW"/>
        </w:rPr>
      </w:pPr>
      <w:r w:rsidRPr="00E430F6">
        <w:rPr>
          <w:rFonts w:eastAsia="宋体" w:hint="eastAsia"/>
        </w:rPr>
        <w:t>这个句子，前面用</w:t>
      </w:r>
      <w:r w:rsidRPr="00E430F6">
        <w:rPr>
          <w:rFonts w:eastAsia="宋体"/>
        </w:rPr>
        <w:t>I insist</w:t>
      </w:r>
      <w:r w:rsidRPr="00E430F6">
        <w:rPr>
          <w:rFonts w:eastAsia="宋体" w:hint="eastAsia"/>
        </w:rPr>
        <w:t>表示这是「要求成真」，后面则采用原形动词</w:t>
      </w:r>
      <w:r w:rsidRPr="00E430F6">
        <w:rPr>
          <w:rFonts w:eastAsia="宋体"/>
        </w:rPr>
        <w:t>be</w:t>
      </w:r>
      <w:r w:rsidRPr="00E430F6">
        <w:rPr>
          <w:rFonts w:eastAsia="宋体" w:hint="eastAsia"/>
        </w:rPr>
        <w:t>来表现命令句语气，表示「信在中午之前寄出」尚未成为事实，只是个「祈使、命令」。比较一下底下这个句子：</w:t>
      </w:r>
    </w:p>
    <w:p w:rsidR="00785232" w:rsidRPr="00785232" w:rsidRDefault="00E430F6" w:rsidP="00182A90">
      <w:pPr>
        <w:spacing w:after="84"/>
        <w:ind w:firstLine="480"/>
        <w:rPr>
          <w:lang w:eastAsia="zh-TW"/>
        </w:rPr>
      </w:pPr>
      <w:r w:rsidRPr="00E430F6">
        <w:rPr>
          <w:rFonts w:eastAsia="宋体"/>
        </w:rPr>
        <w:t xml:space="preserve">I insist that the letter </w:t>
      </w:r>
      <w:r w:rsidRPr="00E430F6">
        <w:rPr>
          <w:rFonts w:eastAsia="宋体"/>
          <w:u w:val="single"/>
        </w:rPr>
        <w:t>was</w:t>
      </w:r>
      <w:r w:rsidRPr="00E430F6">
        <w:rPr>
          <w:rFonts w:eastAsia="宋体"/>
        </w:rPr>
        <w:t xml:space="preserve"> sent out before noon.</w:t>
      </w:r>
    </w:p>
    <w:p w:rsidR="00DD2927" w:rsidRDefault="00E430F6" w:rsidP="00182A90">
      <w:pPr>
        <w:pStyle w:val="Preface"/>
        <w:spacing w:after="84"/>
        <w:ind w:firstLine="480"/>
        <w:rPr>
          <w:lang w:eastAsia="zh-TW"/>
        </w:rPr>
      </w:pPr>
      <w:r w:rsidRPr="00E430F6">
        <w:rPr>
          <w:rFonts w:hint="eastAsia"/>
        </w:rPr>
        <w:t>我跟你讲真的：这封信真的是在中午之前就寄出去了。</w:t>
      </w:r>
    </w:p>
    <w:p w:rsidR="00DD2927" w:rsidRDefault="00E430F6" w:rsidP="00182A90">
      <w:pPr>
        <w:spacing w:after="84"/>
        <w:ind w:firstLine="480"/>
        <w:rPr>
          <w:lang w:eastAsia="zh-TW"/>
        </w:rPr>
      </w:pPr>
      <w:r w:rsidRPr="00E430F6">
        <w:rPr>
          <w:rFonts w:eastAsia="宋体" w:hint="eastAsia"/>
        </w:rPr>
        <w:t>这个句型看起来和上一句相同，但是意思不一样：时间是过去（</w:t>
      </w:r>
      <w:r w:rsidRPr="00E430F6">
        <w:rPr>
          <w:rFonts w:eastAsia="宋体"/>
        </w:rPr>
        <w:t>before noon</w:t>
      </w:r>
      <w:r w:rsidRPr="00E430F6">
        <w:rPr>
          <w:rFonts w:eastAsia="宋体" w:hint="eastAsia"/>
        </w:rPr>
        <w:t>），动词采用过去简单式</w:t>
      </w:r>
      <w:r w:rsidRPr="00E430F6">
        <w:rPr>
          <w:rFonts w:eastAsia="宋体"/>
        </w:rPr>
        <w:t>was</w:t>
      </w:r>
      <w:r w:rsidRPr="00E430F6">
        <w:rPr>
          <w:rFonts w:eastAsia="宋体" w:hint="eastAsia"/>
        </w:rPr>
        <w:t>，表示这里是采用叙述事实的「直语气」来叙述过去真正发生的一件事：信真的寄掉了。</w:t>
      </w:r>
    </w:p>
    <w:p w:rsidR="00DD2927" w:rsidRDefault="00E430F6" w:rsidP="00182A90">
      <w:pPr>
        <w:spacing w:after="84"/>
        <w:ind w:firstLine="480"/>
        <w:rPr>
          <w:lang w:eastAsia="zh-TW"/>
        </w:rPr>
      </w:pPr>
      <w:r w:rsidRPr="001F3C51">
        <w:rPr>
          <w:rStyle w:val="af1"/>
          <w:rFonts w:hint="eastAsia"/>
        </w:rPr>
        <w:t>间接命令句要注意：它要用原形动词来表达，而原形动词没有人称变化、也没有时态的差别。</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The coach suggests that the player </w:t>
      </w:r>
      <w:r w:rsidRPr="00E430F6">
        <w:rPr>
          <w:rFonts w:eastAsia="宋体"/>
          <w:u w:val="single"/>
        </w:rPr>
        <w:t>stay</w:t>
      </w:r>
      <w:r w:rsidRPr="00E430F6">
        <w:rPr>
          <w:rFonts w:eastAsia="宋体"/>
        </w:rPr>
        <w:t xml:space="preserve"> at school.</w:t>
      </w:r>
    </w:p>
    <w:p w:rsidR="00DD2927" w:rsidRDefault="00E430F6" w:rsidP="00182A90">
      <w:pPr>
        <w:pStyle w:val="Preface"/>
        <w:spacing w:after="84"/>
        <w:ind w:firstLine="480"/>
        <w:rPr>
          <w:lang w:eastAsia="zh-TW"/>
        </w:rPr>
      </w:pPr>
      <w:r w:rsidRPr="00E430F6">
        <w:rPr>
          <w:rFonts w:hint="eastAsia"/>
        </w:rPr>
        <w:t>教练建议这名球员就住在学校好了。</w:t>
      </w:r>
    </w:p>
    <w:p w:rsidR="00DD2927" w:rsidRDefault="00E430F6" w:rsidP="00182A90">
      <w:pPr>
        <w:spacing w:after="84"/>
        <w:ind w:firstLine="480"/>
        <w:rPr>
          <w:lang w:eastAsia="zh-TW"/>
        </w:rPr>
      </w:pPr>
      <w:r w:rsidRPr="00E430F6">
        <w:rPr>
          <w:rFonts w:eastAsia="宋体" w:hint="eastAsia"/>
        </w:rPr>
        <w:t>前面的</w:t>
      </w:r>
      <w:r w:rsidRPr="00E430F6">
        <w:rPr>
          <w:rFonts w:eastAsia="宋体"/>
        </w:rPr>
        <w:t>the coach suggests</w:t>
      </w:r>
      <w:r w:rsidRPr="00E430F6">
        <w:rPr>
          <w:rFonts w:eastAsia="宋体" w:hint="eastAsia"/>
        </w:rPr>
        <w:t>表示这是「希望成真」，所以后面的叙述采用「间接命令语气」，也就是用原形动词来呈现。这时候虽然主词是第三人称单数的</w:t>
      </w:r>
      <w:r w:rsidRPr="00E430F6">
        <w:rPr>
          <w:rFonts w:eastAsia="宋体"/>
        </w:rPr>
        <w:t>the player</w:t>
      </w:r>
      <w:r w:rsidRPr="00E430F6">
        <w:rPr>
          <w:rFonts w:eastAsia="宋体" w:hint="eastAsia"/>
        </w:rPr>
        <w:t>，动词仍然要用原形的</w:t>
      </w:r>
      <w:r w:rsidRPr="00E430F6">
        <w:rPr>
          <w:rFonts w:eastAsia="宋体"/>
        </w:rPr>
        <w:t>stay</w:t>
      </w:r>
      <w:r w:rsidRPr="00E430F6">
        <w:rPr>
          <w:rFonts w:eastAsia="宋体" w:hint="eastAsia"/>
        </w:rPr>
        <w:t>，不加</w:t>
      </w:r>
      <w:r w:rsidRPr="00E430F6">
        <w:rPr>
          <w:rFonts w:eastAsia="宋体"/>
        </w:rPr>
        <w:t>-s</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The boss demanded that everybody </w:t>
      </w:r>
      <w:r w:rsidRPr="00E430F6">
        <w:rPr>
          <w:rFonts w:eastAsia="宋体"/>
          <w:u w:val="single"/>
        </w:rPr>
        <w:t>work</w:t>
      </w:r>
      <w:r w:rsidRPr="00E430F6">
        <w:rPr>
          <w:rFonts w:eastAsia="宋体"/>
        </w:rPr>
        <w:t xml:space="preserve"> overtime.</w:t>
      </w:r>
    </w:p>
    <w:p w:rsidR="00DD2927" w:rsidRDefault="00E430F6" w:rsidP="00182A90">
      <w:pPr>
        <w:pStyle w:val="Preface"/>
        <w:spacing w:after="84"/>
        <w:ind w:firstLine="480"/>
        <w:rPr>
          <w:lang w:eastAsia="zh-TW"/>
        </w:rPr>
      </w:pPr>
      <w:r w:rsidRPr="00E430F6">
        <w:rPr>
          <w:rFonts w:hint="eastAsia"/>
        </w:rPr>
        <w:t>老板要求大家都要加班。</w:t>
      </w:r>
    </w:p>
    <w:p w:rsidR="00EA57E3" w:rsidRDefault="00E430F6" w:rsidP="00182A90">
      <w:pPr>
        <w:spacing w:after="84"/>
        <w:ind w:firstLine="480"/>
        <w:rPr>
          <w:lang w:eastAsia="zh-TW"/>
        </w:rPr>
      </w:pPr>
      <w:r w:rsidRPr="00E430F6">
        <w:rPr>
          <w:rFonts w:eastAsia="宋体" w:hint="eastAsia"/>
        </w:rPr>
        <w:t>前面的</w:t>
      </w:r>
      <w:r w:rsidRPr="00E430F6">
        <w:rPr>
          <w:rFonts w:eastAsia="宋体"/>
        </w:rPr>
        <w:t>the boss demanded</w:t>
      </w:r>
      <w:r w:rsidRPr="00E430F6">
        <w:rPr>
          <w:rFonts w:eastAsia="宋体" w:hint="eastAsia"/>
        </w:rPr>
        <w:t>表示这是「希望成真」，所以后面要配合「间接命令语气」，采用原形动词。这时候，虽然主要</w:t>
      </w:r>
      <w:r w:rsidR="00BF5096">
        <w:rPr>
          <w:rFonts w:eastAsia="宋体" w:hint="eastAsia"/>
        </w:rPr>
        <w:t>从句</w:t>
      </w:r>
      <w:r w:rsidRPr="00E430F6">
        <w:rPr>
          <w:rFonts w:eastAsia="宋体" w:hint="eastAsia"/>
        </w:rPr>
        <w:t>动词</w:t>
      </w:r>
      <w:r w:rsidRPr="00E430F6">
        <w:rPr>
          <w:rFonts w:eastAsia="宋体"/>
        </w:rPr>
        <w:t>demanded</w:t>
      </w:r>
      <w:r w:rsidRPr="00E430F6">
        <w:rPr>
          <w:rFonts w:eastAsia="宋体" w:hint="eastAsia"/>
        </w:rPr>
        <w:t>是过去式，但是后面还是用原形动词的</w:t>
      </w:r>
      <w:r w:rsidRPr="00E430F6">
        <w:rPr>
          <w:rFonts w:eastAsia="宋体"/>
        </w:rPr>
        <w:t>work</w:t>
      </w:r>
      <w:r w:rsidRPr="00E430F6">
        <w:rPr>
          <w:rFonts w:eastAsia="宋体" w:hint="eastAsia"/>
        </w:rPr>
        <w:t>，并没有时态的差别。</w:t>
      </w:r>
    </w:p>
    <w:p w:rsidR="00DD2927" w:rsidRDefault="00E430F6" w:rsidP="00182A90">
      <w:pPr>
        <w:pStyle w:val="1"/>
        <w:spacing w:after="84"/>
        <w:rPr>
          <w:lang w:eastAsia="zh-TW"/>
        </w:rPr>
      </w:pPr>
      <w:bookmarkStart w:id="84" w:name="_Toc363483911"/>
      <w:r w:rsidRPr="00E430F6">
        <w:rPr>
          <w:rFonts w:hint="eastAsia"/>
        </w:rPr>
        <w:lastRenderedPageBreak/>
        <w:t>第十三章</w:t>
      </w:r>
      <w:r w:rsidRPr="00E430F6">
        <w:t xml:space="preserve"> </w:t>
      </w:r>
      <w:r w:rsidRPr="00E430F6">
        <w:rPr>
          <w:rFonts w:hint="eastAsia"/>
        </w:rPr>
        <w:t>动名词</w:t>
      </w:r>
      <w:bookmarkEnd w:id="84"/>
    </w:p>
    <w:p w:rsidR="00DD2927" w:rsidRDefault="00E430F6" w:rsidP="00182A90">
      <w:pPr>
        <w:spacing w:after="84"/>
        <w:ind w:firstLine="480"/>
        <w:rPr>
          <w:lang w:eastAsia="zh-TW"/>
        </w:rPr>
      </w:pPr>
      <w:r w:rsidRPr="00E430F6">
        <w:rPr>
          <w:rFonts w:eastAsia="宋体" w:hint="eastAsia"/>
        </w:rPr>
        <w:t>动名词（</w:t>
      </w:r>
      <w:r w:rsidRPr="00E430F6">
        <w:rPr>
          <w:rFonts w:eastAsia="宋体"/>
        </w:rPr>
        <w:t>Ving</w:t>
      </w:r>
      <w:r w:rsidRPr="00E430F6">
        <w:rPr>
          <w:rFonts w:eastAsia="宋体" w:hint="eastAsia"/>
        </w:rPr>
        <w:t>），形状看起来和现在分词完全一样。差别在于：现在分词当形容词使用、动名词则要当名词使用。</w:t>
      </w:r>
    </w:p>
    <w:p w:rsidR="00EA57E3" w:rsidRDefault="00E430F6" w:rsidP="00182A90">
      <w:pPr>
        <w:spacing w:after="84"/>
        <w:ind w:firstLine="480"/>
        <w:rPr>
          <w:lang w:eastAsia="zh-TW"/>
        </w:rPr>
      </w:pPr>
      <w:r w:rsidRPr="00E430F6">
        <w:rPr>
          <w:rFonts w:eastAsia="宋体" w:hint="eastAsia"/>
        </w:rPr>
        <w:t>包括现在分词、过去分词、动名词、</w:t>
      </w:r>
      <w:r w:rsidR="00750148">
        <w:rPr>
          <w:rFonts w:eastAsia="宋体" w:hint="eastAsia"/>
        </w:rPr>
        <w:t>动词不定式</w:t>
      </w:r>
      <w:r w:rsidRPr="00E430F6">
        <w:rPr>
          <w:rFonts w:eastAsia="宋体" w:hint="eastAsia"/>
        </w:rPr>
        <w:t>（以及原形动词）在内，所有这些由动词衍生出来的构造在传统文法中统称为「动状词」（</w:t>
      </w:r>
      <w:r w:rsidRPr="00E430F6">
        <w:rPr>
          <w:rFonts w:eastAsia="宋体"/>
        </w:rPr>
        <w:t>verbals</w:t>
      </w:r>
      <w:r w:rsidRPr="00E430F6">
        <w:rPr>
          <w:rFonts w:eastAsia="宋体" w:hint="eastAsia"/>
        </w:rPr>
        <w:t>），亦称「非限定动词」（</w:t>
      </w:r>
      <w:r w:rsidRPr="00E430F6">
        <w:rPr>
          <w:rFonts w:eastAsia="宋体"/>
        </w:rPr>
        <w:t>nonfinite verbs</w:t>
      </w:r>
      <w:r w:rsidRPr="00E430F6">
        <w:rPr>
          <w:rFonts w:eastAsia="宋体" w:hint="eastAsia"/>
        </w:rPr>
        <w:t>）。不论采用什么名称，这些东西如果构造比较简单，可以直接视为动词的词类变化看待（把动词变成其他词类使用）；如果构造比较复杂，最好视为减化名词</w:t>
      </w:r>
      <w:r w:rsidR="00BF5096">
        <w:rPr>
          <w:rFonts w:eastAsia="宋体" w:hint="eastAsia"/>
        </w:rPr>
        <w:t>从句</w:t>
      </w:r>
      <w:r w:rsidRPr="00E430F6">
        <w:rPr>
          <w:rFonts w:eastAsia="宋体" w:hint="eastAsia"/>
        </w:rPr>
        <w:t>来看待会比较清楚。减化</w:t>
      </w:r>
      <w:r w:rsidR="00BF5096">
        <w:rPr>
          <w:rFonts w:eastAsia="宋体" w:hint="eastAsia"/>
        </w:rPr>
        <w:t>从句</w:t>
      </w:r>
      <w:r w:rsidRPr="00E430F6">
        <w:rPr>
          <w:rFonts w:eastAsia="宋体" w:hint="eastAsia"/>
        </w:rPr>
        <w:t>在本书后段才会提到，目前先采用比较单纯的认定：动名词，就是在动词后面加上</w:t>
      </w:r>
      <w:r w:rsidRPr="00E430F6">
        <w:rPr>
          <w:rFonts w:eastAsia="宋体"/>
        </w:rPr>
        <w:t>-ing</w:t>
      </w:r>
      <w:r w:rsidRPr="00E430F6">
        <w:rPr>
          <w:rFonts w:eastAsia="宋体" w:hint="eastAsia"/>
        </w:rPr>
        <w:t>当作名词使用。这个动词后面可能还有</w:t>
      </w:r>
      <w:r w:rsidR="009D20F5">
        <w:rPr>
          <w:rFonts w:eastAsia="宋体" w:hint="eastAsia"/>
        </w:rPr>
        <w:t>受词（宾语）</w:t>
      </w:r>
      <w:r w:rsidRPr="00E430F6">
        <w:rPr>
          <w:rFonts w:eastAsia="宋体" w:hint="eastAsia"/>
        </w:rPr>
        <w:t>、补语、修饰语之类，但是在动词加上</w:t>
      </w:r>
      <w:r w:rsidRPr="00E430F6">
        <w:rPr>
          <w:rFonts w:eastAsia="宋体"/>
        </w:rPr>
        <w:t>-ing</w:t>
      </w:r>
      <w:r w:rsidRPr="00E430F6">
        <w:rPr>
          <w:rFonts w:eastAsia="宋体" w:hint="eastAsia"/>
        </w:rPr>
        <w:t>之后，整个都随着动名词转变成动名词词组使用。</w:t>
      </w:r>
    </w:p>
    <w:p w:rsidR="00DD2927" w:rsidRDefault="00E430F6" w:rsidP="00982549">
      <w:pPr>
        <w:pStyle w:val="3"/>
        <w:spacing w:before="126" w:after="126"/>
        <w:rPr>
          <w:lang w:eastAsia="zh-TW"/>
        </w:rPr>
      </w:pPr>
      <w:bookmarkStart w:id="85" w:name="_Toc363483912"/>
      <w:r w:rsidRPr="00E430F6">
        <w:rPr>
          <w:rFonts w:hint="eastAsia"/>
        </w:rPr>
        <w:t>单纯的动名词与减化名词</w:t>
      </w:r>
      <w:r w:rsidR="00BF5096">
        <w:rPr>
          <w:rFonts w:hint="eastAsia"/>
        </w:rPr>
        <w:t>从句</w:t>
      </w:r>
      <w:r w:rsidRPr="00E430F6">
        <w:rPr>
          <w:rFonts w:hint="eastAsia"/>
        </w:rPr>
        <w:t>比较</w:t>
      </w:r>
      <w:bookmarkEnd w:id="85"/>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Smoking</w:t>
      </w:r>
      <w:r w:rsidRPr="00E430F6">
        <w:rPr>
          <w:rFonts w:eastAsia="宋体"/>
        </w:rPr>
        <w:t xml:space="preserve"> is a bad habit.</w:t>
      </w:r>
    </w:p>
    <w:p w:rsidR="00DD2927" w:rsidRDefault="00E430F6" w:rsidP="00182A90">
      <w:pPr>
        <w:pStyle w:val="Preface"/>
        <w:spacing w:after="84"/>
        <w:ind w:firstLine="480"/>
        <w:rPr>
          <w:lang w:eastAsia="zh-TW"/>
        </w:rPr>
      </w:pPr>
      <w:r w:rsidRPr="00E430F6">
        <w:rPr>
          <w:rFonts w:hint="eastAsia"/>
        </w:rPr>
        <w:t>抽烟是个坏习惯。</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John’s smoking three packs of cigarettes a day</w:t>
      </w:r>
      <w:r w:rsidRPr="00E430F6">
        <w:rPr>
          <w:rFonts w:eastAsia="宋体"/>
        </w:rPr>
        <w:t xml:space="preserve"> ruined his lungs.</w:t>
      </w:r>
    </w:p>
    <w:p w:rsidR="00DD2927" w:rsidRDefault="00E430F6" w:rsidP="00182A90">
      <w:pPr>
        <w:pStyle w:val="Preface"/>
        <w:spacing w:after="84"/>
        <w:ind w:firstLine="480"/>
        <w:rPr>
          <w:lang w:eastAsia="zh-TW"/>
        </w:rPr>
      </w:pPr>
      <w:r w:rsidRPr="00E430F6">
        <w:t>John</w:t>
      </w:r>
      <w:r w:rsidRPr="00E430F6">
        <w:rPr>
          <w:rFonts w:hint="eastAsia"/>
        </w:rPr>
        <w:t>每天抽三包烟，把肺都搞坏了。</w:t>
      </w:r>
    </w:p>
    <w:p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这个句子，主词</w:t>
      </w:r>
      <w:r w:rsidRPr="00E430F6">
        <w:rPr>
          <w:rFonts w:eastAsia="宋体"/>
        </w:rPr>
        <w:t>smoking</w:t>
      </w:r>
      <w:r w:rsidRPr="00E430F6">
        <w:rPr>
          <w:rFonts w:eastAsia="宋体" w:hint="eastAsia"/>
        </w:rPr>
        <w:t>是个动名词。像这种单纯的情况（只有一个单字），可以直接把</w:t>
      </w:r>
      <w:r w:rsidRPr="00E430F6">
        <w:rPr>
          <w:rFonts w:eastAsia="宋体"/>
        </w:rPr>
        <w:t>smoking</w:t>
      </w:r>
      <w:r w:rsidRPr="00E430F6">
        <w:rPr>
          <w:rFonts w:eastAsia="宋体" w:hint="eastAsia"/>
        </w:rPr>
        <w:t>视为动词</w:t>
      </w:r>
      <w:r w:rsidRPr="00E430F6">
        <w:rPr>
          <w:rFonts w:eastAsia="宋体"/>
        </w:rPr>
        <w:t>smoke</w:t>
      </w:r>
      <w:r w:rsidRPr="00E430F6">
        <w:rPr>
          <w:rFonts w:eastAsia="宋体" w:hint="eastAsia"/>
        </w:rPr>
        <w:t>的词类变化：字尾加上</w:t>
      </w:r>
      <w:r w:rsidRPr="00E430F6">
        <w:rPr>
          <w:rFonts w:eastAsia="宋体"/>
        </w:rPr>
        <w:t>-ing</w:t>
      </w:r>
      <w:r w:rsidRPr="00E430F6">
        <w:rPr>
          <w:rFonts w:eastAsia="宋体" w:hint="eastAsia"/>
        </w:rPr>
        <w:t>转变成名词类使用，</w:t>
      </w:r>
      <w:r w:rsidRPr="00E430F6">
        <w:rPr>
          <w:rFonts w:eastAsia="宋体"/>
        </w:rPr>
        <w:t>smoking</w:t>
      </w:r>
      <w:r w:rsidRPr="00E430F6">
        <w:rPr>
          <w:rFonts w:eastAsia="宋体" w:hint="eastAsia"/>
        </w:rPr>
        <w:t>就是一个不可数的抽象名词，前面采用零冠词。在例</w:t>
      </w:r>
      <w:r w:rsidRPr="00E430F6">
        <w:rPr>
          <w:rFonts w:eastAsia="宋体"/>
        </w:rPr>
        <w:t>2</w:t>
      </w:r>
      <w:r w:rsidRPr="00E430F6">
        <w:rPr>
          <w:rFonts w:eastAsia="宋体" w:hint="eastAsia"/>
        </w:rPr>
        <w:t>中，主词</w:t>
      </w:r>
      <w:r w:rsidRPr="00E430F6">
        <w:rPr>
          <w:rFonts w:eastAsia="宋体"/>
        </w:rPr>
        <w:t>John’s smoking three packs of cigarettes a day</w:t>
      </w:r>
      <w:r w:rsidRPr="00E430F6">
        <w:rPr>
          <w:rFonts w:eastAsia="宋体" w:hint="eastAsia"/>
        </w:rPr>
        <w:t>虽然也是动名词，但是情况显然比较复杂。若还原为以下的复句会比较清楚：</w:t>
      </w:r>
    </w:p>
    <w:p w:rsidR="00DD2927" w:rsidRDefault="00E430F6" w:rsidP="00182A90">
      <w:pPr>
        <w:spacing w:after="84"/>
        <w:ind w:firstLine="480"/>
        <w:rPr>
          <w:lang w:eastAsia="zh-TW"/>
        </w:rPr>
      </w:pPr>
      <w:r w:rsidRPr="00E430F6">
        <w:rPr>
          <w:rFonts w:eastAsia="宋体"/>
          <w:u w:val="single"/>
        </w:rPr>
        <w:t>That John smoked three packs of cigarettes a day</w:t>
      </w:r>
      <w:r w:rsidRPr="00E430F6">
        <w:rPr>
          <w:rFonts w:eastAsia="宋体"/>
        </w:rPr>
        <w:t xml:space="preserve"> ruined his health.</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的主词（画底线部分）是个名词</w:t>
      </w:r>
      <w:r w:rsidR="00BF5096">
        <w:rPr>
          <w:rFonts w:eastAsia="宋体" w:hint="eastAsia"/>
        </w:rPr>
        <w:t>从句</w:t>
      </w:r>
      <w:r w:rsidRPr="00E430F6">
        <w:rPr>
          <w:rFonts w:eastAsia="宋体" w:hint="eastAsia"/>
        </w:rPr>
        <w:t>，前面有从属连接词</w:t>
      </w:r>
      <w:r w:rsidRPr="00E430F6">
        <w:rPr>
          <w:rFonts w:eastAsia="宋体"/>
        </w:rPr>
        <w:t>that</w:t>
      </w:r>
      <w:r w:rsidRPr="00E430F6">
        <w:rPr>
          <w:rFonts w:eastAsia="宋体" w:hint="eastAsia"/>
        </w:rPr>
        <w:t>引导。这个名词</w:t>
      </w:r>
      <w:r w:rsidR="00BF5096">
        <w:rPr>
          <w:rFonts w:eastAsia="宋体" w:hint="eastAsia"/>
        </w:rPr>
        <w:t>从句</w:t>
      </w:r>
      <w:r w:rsidRPr="00E430F6">
        <w:rPr>
          <w:rFonts w:eastAsia="宋体" w:hint="eastAsia"/>
        </w:rPr>
        <w:t>中，主词是</w:t>
      </w:r>
      <w:r w:rsidRPr="00E430F6">
        <w:rPr>
          <w:rFonts w:eastAsia="宋体"/>
        </w:rPr>
        <w:t>John</w:t>
      </w:r>
      <w:r w:rsidRPr="00E430F6">
        <w:rPr>
          <w:rFonts w:eastAsia="宋体" w:hint="eastAsia"/>
        </w:rPr>
        <w:t>，动词是</w:t>
      </w:r>
      <w:r w:rsidRPr="00E430F6">
        <w:rPr>
          <w:rFonts w:eastAsia="宋体"/>
        </w:rPr>
        <w:t>smoked</w:t>
      </w:r>
      <w:r w:rsidRPr="00E430F6">
        <w:rPr>
          <w:rFonts w:eastAsia="宋体" w:hint="eastAsia"/>
        </w:rPr>
        <w:t>，后面的</w:t>
      </w:r>
      <w:r w:rsidRPr="00E430F6">
        <w:rPr>
          <w:rFonts w:eastAsia="宋体"/>
        </w:rPr>
        <w:t>three packs of cigarettes</w:t>
      </w:r>
      <w:r w:rsidRPr="00E430F6">
        <w:rPr>
          <w:rFonts w:eastAsia="宋体" w:hint="eastAsia"/>
        </w:rPr>
        <w:t>是</w:t>
      </w:r>
      <w:r w:rsidR="009D20F5">
        <w:rPr>
          <w:rFonts w:eastAsia="宋体" w:hint="eastAsia"/>
        </w:rPr>
        <w:t>受词（宾语）</w:t>
      </w:r>
      <w:r w:rsidRPr="00E430F6">
        <w:rPr>
          <w:rFonts w:eastAsia="宋体" w:hint="eastAsia"/>
        </w:rPr>
        <w:t>，接下来还有时间副词</w:t>
      </w:r>
      <w:r w:rsidRPr="00E430F6">
        <w:rPr>
          <w:rFonts w:eastAsia="宋体"/>
        </w:rPr>
        <w:t>a day</w:t>
      </w:r>
      <w:r w:rsidRPr="00E430F6">
        <w:rPr>
          <w:rFonts w:eastAsia="宋体" w:hint="eastAsia"/>
        </w:rPr>
        <w:t>。这个名词</w:t>
      </w:r>
      <w:r w:rsidR="00BF5096">
        <w:rPr>
          <w:rFonts w:eastAsia="宋体" w:hint="eastAsia"/>
        </w:rPr>
        <w:t>从句</w:t>
      </w:r>
      <w:r w:rsidRPr="00E430F6">
        <w:rPr>
          <w:rFonts w:eastAsia="宋体" w:hint="eastAsia"/>
        </w:rPr>
        <w:t>进行减化，在动词</w:t>
      </w:r>
      <w:r w:rsidRPr="00E430F6">
        <w:rPr>
          <w:rFonts w:eastAsia="宋体"/>
        </w:rPr>
        <w:t>smoke</w:t>
      </w:r>
      <w:r w:rsidRPr="00E430F6">
        <w:rPr>
          <w:rFonts w:eastAsia="宋体" w:hint="eastAsia"/>
        </w:rPr>
        <w:t>后面加上</w:t>
      </w:r>
      <w:r w:rsidRPr="00E430F6">
        <w:rPr>
          <w:rFonts w:eastAsia="宋体"/>
        </w:rPr>
        <w:t>-ing</w:t>
      </w:r>
      <w:r w:rsidRPr="00E430F6">
        <w:rPr>
          <w:rFonts w:eastAsia="宋体" w:hint="eastAsia"/>
        </w:rPr>
        <w:t>变成动名词，原本的</w:t>
      </w:r>
      <w:r w:rsidR="009D20F5">
        <w:rPr>
          <w:rFonts w:eastAsia="宋体" w:hint="eastAsia"/>
        </w:rPr>
        <w:t>受词（宾语）</w:t>
      </w:r>
      <w:r w:rsidRPr="00E430F6">
        <w:rPr>
          <w:rFonts w:eastAsia="宋体" w:hint="eastAsia"/>
        </w:rPr>
        <w:t>（</w:t>
      </w:r>
      <w:r w:rsidRPr="00E430F6">
        <w:rPr>
          <w:rFonts w:eastAsia="宋体"/>
        </w:rPr>
        <w:t>three packs of cigarettes</w:t>
      </w:r>
      <w:r w:rsidRPr="00E430F6">
        <w:rPr>
          <w:rFonts w:eastAsia="宋体" w:hint="eastAsia"/>
        </w:rPr>
        <w:t>）与时间副词（</w:t>
      </w:r>
      <w:r w:rsidRPr="00E430F6">
        <w:rPr>
          <w:rFonts w:eastAsia="宋体"/>
        </w:rPr>
        <w:t>a day</w:t>
      </w:r>
      <w:r w:rsidRPr="00E430F6">
        <w:rPr>
          <w:rFonts w:eastAsia="宋体" w:hint="eastAsia"/>
        </w:rPr>
        <w:t>）仍然保留下来、整个</w:t>
      </w:r>
      <w:r w:rsidRPr="00E430F6">
        <w:rPr>
          <w:rFonts w:eastAsia="宋体"/>
        </w:rPr>
        <w:t>smoking three packs of cigarettes a day</w:t>
      </w:r>
      <w:r w:rsidRPr="00E430F6">
        <w:rPr>
          <w:rFonts w:eastAsia="宋体" w:hint="eastAsia"/>
        </w:rPr>
        <w:t>一起都转变为动名词词组，原来的主词</w:t>
      </w:r>
      <w:r w:rsidRPr="00E430F6">
        <w:rPr>
          <w:rFonts w:eastAsia="宋体"/>
        </w:rPr>
        <w:t>John</w:t>
      </w:r>
      <w:r w:rsidRPr="00E430F6">
        <w:rPr>
          <w:rFonts w:eastAsia="宋体" w:hint="eastAsia"/>
        </w:rPr>
        <w:t>以所有格</w:t>
      </w:r>
      <w:r w:rsidRPr="00E430F6">
        <w:rPr>
          <w:rFonts w:eastAsia="宋体"/>
        </w:rPr>
        <w:t>John’s</w:t>
      </w:r>
      <w:r w:rsidRPr="00E430F6">
        <w:rPr>
          <w:rFonts w:eastAsia="宋体" w:hint="eastAsia"/>
        </w:rPr>
        <w:t>的形式保留下来、放在动名词</w:t>
      </w:r>
      <w:r w:rsidRPr="00E430F6">
        <w:rPr>
          <w:rFonts w:eastAsia="宋体"/>
        </w:rPr>
        <w:t>smoking</w:t>
      </w:r>
      <w:r w:rsidRPr="00E430F6">
        <w:rPr>
          <w:rFonts w:eastAsia="宋体" w:hint="eastAsia"/>
        </w:rPr>
        <w:t>前面当限定符。</w:t>
      </w:r>
    </w:p>
    <w:p w:rsidR="00DD2927" w:rsidRDefault="00E430F6" w:rsidP="00982549">
      <w:pPr>
        <w:pStyle w:val="3"/>
        <w:spacing w:before="126" w:after="126"/>
        <w:rPr>
          <w:lang w:eastAsia="zh-TW"/>
        </w:rPr>
      </w:pPr>
      <w:bookmarkStart w:id="86" w:name="_Toc363483913"/>
      <w:r w:rsidRPr="00E430F6">
        <w:rPr>
          <w:rFonts w:hint="eastAsia"/>
        </w:rPr>
        <w:t>动名词与普通名词比较</w:t>
      </w:r>
      <w:bookmarkEnd w:id="86"/>
    </w:p>
    <w:p w:rsidR="00DD2927" w:rsidRDefault="00E430F6" w:rsidP="00182A90">
      <w:pPr>
        <w:spacing w:after="84"/>
        <w:ind w:firstLine="480"/>
        <w:rPr>
          <w:lang w:eastAsia="zh-TW"/>
        </w:rPr>
      </w:pPr>
      <w:r w:rsidRPr="00424684">
        <w:rPr>
          <w:rStyle w:val="af1"/>
          <w:rFonts w:hint="eastAsia"/>
        </w:rPr>
        <w:t>普通名词，是「人、地、事、物」的名称。动名词，则是指一种动作或习惯。</w:t>
      </w:r>
      <w:r w:rsidRPr="00E430F6">
        <w:rPr>
          <w:rFonts w:eastAsia="宋体" w:hint="eastAsia"/>
        </w:rPr>
        <w:t>因此，有些动作和习惯只能用动名词来表达、找不到相对的普通名词可用。例如：</w:t>
      </w:r>
    </w:p>
    <w:p w:rsidR="00785232" w:rsidRPr="00785232" w:rsidRDefault="00E430F6" w:rsidP="00182A90">
      <w:pPr>
        <w:spacing w:after="84"/>
        <w:ind w:firstLine="480"/>
        <w:rPr>
          <w:lang w:eastAsia="zh-TW"/>
        </w:rPr>
      </w:pPr>
      <w:r w:rsidRPr="00E430F6">
        <w:rPr>
          <w:rFonts w:eastAsia="宋体"/>
        </w:rPr>
        <w:lastRenderedPageBreak/>
        <w:t xml:space="preserve">She became overweight through </w:t>
      </w:r>
      <w:r w:rsidRPr="00E430F6">
        <w:rPr>
          <w:rFonts w:eastAsia="宋体"/>
          <w:u w:val="single"/>
        </w:rPr>
        <w:t>overeating</w:t>
      </w:r>
      <w:r w:rsidRPr="00E430F6">
        <w:rPr>
          <w:rFonts w:eastAsia="宋体"/>
        </w:rPr>
        <w:t>.</w:t>
      </w:r>
    </w:p>
    <w:p w:rsidR="00DD2927" w:rsidRDefault="00E430F6" w:rsidP="00182A90">
      <w:pPr>
        <w:pStyle w:val="Preface"/>
        <w:spacing w:after="84"/>
        <w:ind w:firstLine="480"/>
        <w:rPr>
          <w:lang w:eastAsia="zh-TW"/>
        </w:rPr>
      </w:pPr>
      <w:r w:rsidRPr="00E430F6">
        <w:rPr>
          <w:rFonts w:hint="eastAsia"/>
        </w:rPr>
        <w:t>她体重过重，是暴饮暴食的结果。</w:t>
      </w:r>
    </w:p>
    <w:p w:rsidR="00DD2927" w:rsidRDefault="00E430F6" w:rsidP="00182A90">
      <w:pPr>
        <w:spacing w:after="84"/>
        <w:ind w:firstLine="480"/>
        <w:rPr>
          <w:lang w:eastAsia="zh-TW"/>
        </w:rPr>
      </w:pPr>
      <w:r w:rsidRPr="00E430F6">
        <w:rPr>
          <w:rFonts w:eastAsia="宋体" w:hint="eastAsia"/>
        </w:rPr>
        <w:t>像</w:t>
      </w:r>
      <w:r w:rsidRPr="00E430F6">
        <w:rPr>
          <w:rFonts w:eastAsia="宋体"/>
        </w:rPr>
        <w:t>overeating</w:t>
      </w:r>
      <w:r w:rsidRPr="00E430F6">
        <w:rPr>
          <w:rFonts w:eastAsia="宋体" w:hint="eastAsia"/>
        </w:rPr>
        <w:t>这种动名词，代表一种动作或习惯，并没有一个相对应的普通名词可用，这时候就别无选择、只能采用动名词。再看一个例子：</w:t>
      </w:r>
    </w:p>
    <w:p w:rsidR="00785232" w:rsidRPr="00785232" w:rsidRDefault="00E430F6" w:rsidP="00182A90">
      <w:pPr>
        <w:spacing w:after="84"/>
        <w:ind w:firstLine="480"/>
        <w:rPr>
          <w:lang w:eastAsia="zh-TW"/>
        </w:rPr>
      </w:pPr>
      <w:r w:rsidRPr="00E430F6">
        <w:rPr>
          <w:rFonts w:eastAsia="宋体"/>
          <w:u w:val="single"/>
        </w:rPr>
        <w:t>Fishing</w:t>
      </w:r>
      <w:r w:rsidRPr="00E430F6">
        <w:rPr>
          <w:rFonts w:eastAsia="宋体"/>
        </w:rPr>
        <w:t xml:space="preserve"> requires a lot of patience.</w:t>
      </w:r>
    </w:p>
    <w:p w:rsidR="00DD2927" w:rsidRDefault="00E430F6" w:rsidP="00182A90">
      <w:pPr>
        <w:pStyle w:val="Preface"/>
        <w:spacing w:after="84"/>
        <w:ind w:firstLine="480"/>
        <w:rPr>
          <w:lang w:eastAsia="zh-TW"/>
        </w:rPr>
      </w:pPr>
      <w:r w:rsidRPr="00E430F6">
        <w:rPr>
          <w:rFonts w:hint="eastAsia"/>
        </w:rPr>
        <w:t>钓鱼得很有耐心。</w:t>
      </w:r>
    </w:p>
    <w:p w:rsidR="00DD2927" w:rsidRDefault="00E430F6" w:rsidP="00182A90">
      <w:pPr>
        <w:spacing w:after="84"/>
        <w:ind w:firstLine="480"/>
        <w:rPr>
          <w:lang w:eastAsia="zh-TW"/>
        </w:rPr>
      </w:pPr>
      <w:r w:rsidRPr="00E430F6">
        <w:rPr>
          <w:rFonts w:eastAsia="宋体" w:hint="eastAsia"/>
        </w:rPr>
        <w:t>「钓鱼」这种活动，只有用动名词</w:t>
      </w:r>
      <w:r w:rsidRPr="00E430F6">
        <w:rPr>
          <w:rFonts w:eastAsia="宋体"/>
        </w:rPr>
        <w:t>fishing</w:t>
      </w:r>
      <w:r w:rsidRPr="00E430F6">
        <w:rPr>
          <w:rFonts w:eastAsia="宋体" w:hint="eastAsia"/>
        </w:rPr>
        <w:t>来表示，普通名词</w:t>
      </w:r>
      <w:r w:rsidRPr="00E430F6">
        <w:rPr>
          <w:rFonts w:eastAsia="宋体"/>
        </w:rPr>
        <w:t>fish</w:t>
      </w:r>
      <w:r w:rsidRPr="00E430F6">
        <w:rPr>
          <w:rFonts w:eastAsia="宋体" w:hint="eastAsia"/>
        </w:rPr>
        <w:t>是「鱼」，意思不同。许多运动或活动通常都用动名词来表示，例如</w:t>
      </w:r>
      <w:r w:rsidRPr="00E430F6">
        <w:rPr>
          <w:rFonts w:eastAsia="宋体"/>
        </w:rPr>
        <w:t>swimming</w:t>
      </w:r>
      <w:r w:rsidRPr="00E430F6">
        <w:rPr>
          <w:rFonts w:eastAsia="宋体" w:hint="eastAsia"/>
        </w:rPr>
        <w:t>「游泳」、</w:t>
      </w:r>
      <w:r w:rsidRPr="00E430F6">
        <w:rPr>
          <w:rFonts w:eastAsia="宋体"/>
        </w:rPr>
        <w:t>jogging</w:t>
      </w:r>
      <w:r w:rsidRPr="00E430F6">
        <w:rPr>
          <w:rFonts w:eastAsia="宋体" w:hint="eastAsia"/>
        </w:rPr>
        <w:t>「慢跑」、</w:t>
      </w:r>
      <w:r w:rsidRPr="00E430F6">
        <w:rPr>
          <w:rFonts w:eastAsia="宋体"/>
        </w:rPr>
        <w:t>mountain-climbing</w:t>
      </w:r>
      <w:r w:rsidRPr="00E430F6">
        <w:rPr>
          <w:rFonts w:eastAsia="宋体" w:hint="eastAsia"/>
        </w:rPr>
        <w:t>「登山」、</w:t>
      </w:r>
      <w:r w:rsidRPr="00E430F6">
        <w:rPr>
          <w:rFonts w:eastAsia="宋体"/>
        </w:rPr>
        <w:t>cycling</w:t>
      </w:r>
      <w:r w:rsidRPr="00E430F6">
        <w:rPr>
          <w:rFonts w:eastAsia="宋体" w:hint="eastAsia"/>
        </w:rPr>
        <w:t>「骑自行车」等等。</w:t>
      </w:r>
    </w:p>
    <w:p w:rsidR="00DD2927" w:rsidRDefault="00E430F6" w:rsidP="00182A90">
      <w:pPr>
        <w:spacing w:after="84"/>
        <w:ind w:firstLine="480"/>
        <w:rPr>
          <w:lang w:eastAsia="zh-TW"/>
        </w:rPr>
      </w:pPr>
      <w:r w:rsidRPr="00E430F6">
        <w:rPr>
          <w:rFonts w:eastAsia="宋体" w:hint="eastAsia"/>
        </w:rPr>
        <w:t>有些情况，可以用动名词也可以用普通名词来表示，意思稍有不同。例如：</w:t>
      </w:r>
    </w:p>
    <w:p w:rsidR="00DD2927" w:rsidRDefault="00E430F6" w:rsidP="00182A90">
      <w:pPr>
        <w:spacing w:after="84"/>
        <w:ind w:firstLine="480"/>
      </w:pPr>
      <w:r w:rsidRPr="00E430F6">
        <w:rPr>
          <w:rFonts w:eastAsia="宋体"/>
        </w:rPr>
        <w:t xml:space="preserve">I love </w:t>
      </w:r>
      <w:r w:rsidRPr="00E430F6">
        <w:rPr>
          <w:rFonts w:eastAsia="宋体"/>
          <w:u w:val="single"/>
        </w:rPr>
        <w:t>swimming</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It’s time for </w:t>
      </w:r>
      <w:r w:rsidRPr="00E430F6">
        <w:rPr>
          <w:rFonts w:eastAsia="宋体"/>
          <w:u w:val="single"/>
        </w:rPr>
        <w:t>a swim</w:t>
      </w:r>
      <w:r w:rsidRPr="00E430F6">
        <w:rPr>
          <w:rFonts w:eastAsia="宋体"/>
        </w:rPr>
        <w:t>.</w:t>
      </w:r>
    </w:p>
    <w:p w:rsidR="00DD2927" w:rsidRDefault="00E430F6" w:rsidP="00182A90">
      <w:pPr>
        <w:pStyle w:val="Preface"/>
        <w:spacing w:after="84"/>
        <w:ind w:firstLine="480"/>
        <w:rPr>
          <w:lang w:eastAsia="zh-TW"/>
        </w:rPr>
      </w:pPr>
      <w:r w:rsidRPr="00E430F6">
        <w:rPr>
          <w:rFonts w:hint="eastAsia"/>
        </w:rPr>
        <w:t>该去游一趟了。</w:t>
      </w:r>
    </w:p>
    <w:p w:rsidR="00DD2927" w:rsidRDefault="00E430F6" w:rsidP="00182A90">
      <w:pPr>
        <w:spacing w:after="84"/>
        <w:ind w:firstLine="480"/>
        <w:rPr>
          <w:lang w:eastAsia="zh-TW"/>
        </w:rPr>
      </w:pPr>
      <w:r w:rsidRPr="00E430F6">
        <w:rPr>
          <w:rFonts w:eastAsia="宋体" w:hint="eastAsia"/>
        </w:rPr>
        <w:t>前者的</w:t>
      </w:r>
      <w:r w:rsidRPr="00E430F6">
        <w:rPr>
          <w:rFonts w:eastAsia="宋体"/>
        </w:rPr>
        <w:t>swimming</w:t>
      </w:r>
      <w:r w:rsidRPr="00E430F6">
        <w:rPr>
          <w:rFonts w:eastAsia="宋体" w:hint="eastAsia"/>
        </w:rPr>
        <w:t>是动名词、代表「游泳运动」。这时候它是抽象名词、前面采用零冠词。后者的</w:t>
      </w:r>
      <w:r w:rsidRPr="00E430F6">
        <w:rPr>
          <w:rFonts w:eastAsia="宋体"/>
        </w:rPr>
        <w:t>a swim</w:t>
      </w:r>
      <w:r w:rsidRPr="00E430F6">
        <w:rPr>
          <w:rFonts w:eastAsia="宋体" w:hint="eastAsia"/>
        </w:rPr>
        <w:t>是普通名词，代表「游一趟」。这时候它是可数名词，前面采用不定冠词</w:t>
      </w:r>
      <w:r w:rsidRPr="00E430F6">
        <w:rPr>
          <w:rFonts w:eastAsia="宋体"/>
        </w:rPr>
        <w:t>a</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接下来这几个例子，请仔细区分：</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Rising costs</w:t>
      </w:r>
      <w:r w:rsidRPr="00E430F6">
        <w:rPr>
          <w:rFonts w:eastAsia="宋体"/>
        </w:rPr>
        <w:t xml:space="preserve"> have finally forced the company to fold.</w:t>
      </w:r>
    </w:p>
    <w:p w:rsidR="00DD2927" w:rsidRDefault="00E430F6" w:rsidP="00182A90">
      <w:pPr>
        <w:pStyle w:val="Preface"/>
        <w:spacing w:after="84"/>
        <w:ind w:firstLine="480"/>
        <w:rPr>
          <w:lang w:eastAsia="zh-TW"/>
        </w:rPr>
      </w:pPr>
      <w:r w:rsidRPr="00E430F6">
        <w:t xml:space="preserve">  </w:t>
      </w:r>
      <w:r w:rsidRPr="00E430F6">
        <w:rPr>
          <w:rFonts w:hint="eastAsia"/>
        </w:rPr>
        <w:t>不断上涨的成本终于迫使这家公司结束营业。</w:t>
      </w:r>
    </w:p>
    <w:p w:rsidR="00DD2927" w:rsidRDefault="00E430F6" w:rsidP="00182A90">
      <w:pPr>
        <w:spacing w:after="84"/>
        <w:ind w:firstLine="480"/>
        <w:rPr>
          <w:lang w:eastAsia="zh-TW"/>
        </w:rPr>
      </w:pPr>
      <w:r w:rsidRPr="00E430F6">
        <w:rPr>
          <w:rFonts w:eastAsia="宋体" w:hint="eastAsia"/>
        </w:rPr>
        <w:t>主词</w:t>
      </w:r>
      <w:r w:rsidRPr="00E430F6">
        <w:rPr>
          <w:rFonts w:eastAsia="宋体"/>
        </w:rPr>
        <w:t>rising costs</w:t>
      </w:r>
      <w:r w:rsidRPr="00E430F6">
        <w:rPr>
          <w:rFonts w:eastAsia="宋体" w:hint="eastAsia"/>
        </w:rPr>
        <w:t>是个名词词组：</w:t>
      </w:r>
      <w:r w:rsidRPr="00E430F6">
        <w:rPr>
          <w:rFonts w:eastAsia="宋体"/>
        </w:rPr>
        <w:t>rising</w:t>
      </w:r>
      <w:r w:rsidRPr="00E430F6">
        <w:rPr>
          <w:rFonts w:eastAsia="宋体" w:hint="eastAsia"/>
        </w:rPr>
        <w:t>是现在分词，当形容词使用，意思是「不断上涨的」，后面的</w:t>
      </w:r>
      <w:r w:rsidRPr="00E430F6">
        <w:rPr>
          <w:rFonts w:eastAsia="宋体"/>
        </w:rPr>
        <w:t>costs</w:t>
      </w:r>
      <w:r w:rsidRPr="00E430F6">
        <w:rPr>
          <w:rFonts w:eastAsia="宋体" w:hint="eastAsia"/>
        </w:rPr>
        <w:t>是复数名词，所以</w:t>
      </w:r>
      <w:r w:rsidRPr="00E430F6">
        <w:rPr>
          <w:rFonts w:eastAsia="宋体"/>
        </w:rPr>
        <w:t>rising costs</w:t>
      </w:r>
      <w:r w:rsidRPr="00E430F6">
        <w:rPr>
          <w:rFonts w:eastAsia="宋体" w:hint="eastAsia"/>
        </w:rPr>
        <w:t>这个名词词组前面采用了零冠词。因为</w:t>
      </w:r>
      <w:r w:rsidRPr="00E430F6">
        <w:rPr>
          <w:rFonts w:eastAsia="宋体"/>
        </w:rPr>
        <w:t>rising costs</w:t>
      </w:r>
      <w:r w:rsidRPr="00E430F6">
        <w:rPr>
          <w:rFonts w:eastAsia="宋体" w:hint="eastAsia"/>
        </w:rPr>
        <w:t>是个复数的名词词组，所以后面要用复数动词</w:t>
      </w:r>
      <w:r w:rsidRPr="00E430F6">
        <w:rPr>
          <w:rFonts w:eastAsia="宋体"/>
        </w:rPr>
        <w:t>have</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Raising prices</w:t>
      </w:r>
      <w:r w:rsidRPr="00E430F6">
        <w:rPr>
          <w:rFonts w:eastAsia="宋体"/>
        </w:rPr>
        <w:t xml:space="preserve"> is the only way to make ends meet.</w:t>
      </w:r>
      <w:r w:rsidR="00785232" w:rsidRPr="00785232">
        <w:rPr>
          <w:rFonts w:hint="eastAsia"/>
          <w:lang w:eastAsia="zh-TW"/>
        </w:rPr>
        <w:t xml:space="preserve"> </w:t>
      </w:r>
    </w:p>
    <w:p w:rsidR="00DD2927" w:rsidRDefault="00E430F6" w:rsidP="00182A90">
      <w:pPr>
        <w:pStyle w:val="Preface"/>
        <w:spacing w:after="84"/>
        <w:ind w:firstLine="480"/>
        <w:rPr>
          <w:lang w:eastAsia="zh-TW"/>
        </w:rPr>
      </w:pPr>
      <w:r w:rsidRPr="00E430F6">
        <w:t xml:space="preserve">  </w:t>
      </w:r>
      <w:r w:rsidRPr="00E430F6">
        <w:rPr>
          <w:rFonts w:hint="eastAsia"/>
        </w:rPr>
        <w:t>调涨价格，是想要收支平衡的唯一办法。</w:t>
      </w:r>
    </w:p>
    <w:p w:rsidR="00DD2927" w:rsidRDefault="00E430F6" w:rsidP="00182A90">
      <w:pPr>
        <w:spacing w:after="84"/>
        <w:ind w:firstLine="480"/>
        <w:rPr>
          <w:lang w:eastAsia="zh-TW"/>
        </w:rPr>
      </w:pPr>
      <w:r w:rsidRPr="00E430F6">
        <w:rPr>
          <w:rFonts w:eastAsia="宋体" w:hint="eastAsia"/>
        </w:rPr>
        <w:t>主词</w:t>
      </w:r>
      <w:r w:rsidRPr="00E430F6">
        <w:rPr>
          <w:rFonts w:eastAsia="宋体"/>
        </w:rPr>
        <w:t>raising prices</w:t>
      </w:r>
      <w:r w:rsidRPr="00E430F6">
        <w:rPr>
          <w:rFonts w:eastAsia="宋体" w:hint="eastAsia"/>
        </w:rPr>
        <w:t>是</w:t>
      </w:r>
      <w:r w:rsidRPr="00E430F6">
        <w:rPr>
          <w:rFonts w:eastAsia="宋体"/>
        </w:rPr>
        <w:t>V + O</w:t>
      </w:r>
      <w:r w:rsidRPr="00E430F6">
        <w:rPr>
          <w:rFonts w:eastAsia="宋体" w:hint="eastAsia"/>
        </w:rPr>
        <w:t>的构造：及物动词</w:t>
      </w:r>
      <w:r w:rsidRPr="00E430F6">
        <w:rPr>
          <w:rFonts w:eastAsia="宋体"/>
        </w:rPr>
        <w:t>raise</w:t>
      </w:r>
      <w:r w:rsidRPr="00E430F6">
        <w:rPr>
          <w:rFonts w:eastAsia="宋体" w:hint="eastAsia"/>
        </w:rPr>
        <w:t>「调涨」加上</w:t>
      </w:r>
      <w:r w:rsidR="009D20F5">
        <w:rPr>
          <w:rFonts w:eastAsia="宋体" w:hint="eastAsia"/>
        </w:rPr>
        <w:t>受词（宾语）</w:t>
      </w:r>
      <w:r w:rsidRPr="00E430F6">
        <w:rPr>
          <w:rFonts w:eastAsia="宋体"/>
        </w:rPr>
        <w:t>prices</w:t>
      </w:r>
      <w:r w:rsidRPr="00E430F6">
        <w:rPr>
          <w:rFonts w:eastAsia="宋体" w:hint="eastAsia"/>
        </w:rPr>
        <w:t>，这时候</w:t>
      </w:r>
      <w:r w:rsidRPr="00E430F6">
        <w:rPr>
          <w:rFonts w:eastAsia="宋体"/>
        </w:rPr>
        <w:t>prices</w:t>
      </w:r>
      <w:r w:rsidRPr="00E430F6">
        <w:rPr>
          <w:rFonts w:eastAsia="宋体" w:hint="eastAsia"/>
        </w:rPr>
        <w:t>本身就是一个名词词组（因为复数所以采用了零冠词）。在动词</w:t>
      </w:r>
      <w:r w:rsidRPr="00E430F6">
        <w:rPr>
          <w:rFonts w:eastAsia="宋体"/>
        </w:rPr>
        <w:t>raise</w:t>
      </w:r>
      <w:r w:rsidRPr="00E430F6">
        <w:rPr>
          <w:rFonts w:eastAsia="宋体" w:hint="eastAsia"/>
        </w:rPr>
        <w:t>后面加上</w:t>
      </w:r>
      <w:r w:rsidRPr="00E430F6">
        <w:rPr>
          <w:rFonts w:eastAsia="宋体"/>
        </w:rPr>
        <w:t>-ing</w:t>
      </w:r>
      <w:r w:rsidRPr="00E430F6">
        <w:rPr>
          <w:rFonts w:eastAsia="宋体" w:hint="eastAsia"/>
        </w:rPr>
        <w:t>变成动名词、原来的</w:t>
      </w:r>
      <w:r w:rsidR="009D20F5">
        <w:rPr>
          <w:rFonts w:eastAsia="宋体" w:hint="eastAsia"/>
        </w:rPr>
        <w:t>受词（宾语）</w:t>
      </w:r>
      <w:r w:rsidRPr="00E430F6">
        <w:rPr>
          <w:rFonts w:eastAsia="宋体"/>
        </w:rPr>
        <w:t>prices</w:t>
      </w:r>
      <w:r w:rsidRPr="00E430F6">
        <w:rPr>
          <w:rFonts w:eastAsia="宋体" w:hint="eastAsia"/>
        </w:rPr>
        <w:t>保留，成为</w:t>
      </w:r>
      <w:r w:rsidRPr="00E430F6">
        <w:rPr>
          <w:rFonts w:eastAsia="宋体"/>
        </w:rPr>
        <w:t>raising prices</w:t>
      </w:r>
      <w:r w:rsidRPr="00E430F6">
        <w:rPr>
          <w:rFonts w:eastAsia="宋体" w:hint="eastAsia"/>
        </w:rPr>
        <w:t>这个动名词词组，表示「调涨价格」的这个「动作」。因为是动名词词组当主词，而动名词</w:t>
      </w:r>
      <w:r w:rsidRPr="00E430F6">
        <w:rPr>
          <w:rFonts w:eastAsia="宋体"/>
        </w:rPr>
        <w:t>raising</w:t>
      </w:r>
      <w:r w:rsidRPr="00E430F6">
        <w:rPr>
          <w:rFonts w:eastAsia="宋体" w:hint="eastAsia"/>
        </w:rPr>
        <w:t>是单数，所以后面的动词要采用单数形的</w:t>
      </w:r>
      <w:r w:rsidRPr="00E430F6">
        <w:rPr>
          <w:rFonts w:eastAsia="宋体"/>
        </w:rPr>
        <w:t>is</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The rise in costs</w:t>
      </w:r>
      <w:r w:rsidRPr="00E430F6">
        <w:rPr>
          <w:rFonts w:eastAsia="宋体"/>
        </w:rPr>
        <w:t xml:space="preserve"> has caught the company off guard.</w:t>
      </w:r>
    </w:p>
    <w:p w:rsidR="00DD2927" w:rsidRDefault="00E430F6" w:rsidP="00182A90">
      <w:pPr>
        <w:pStyle w:val="Preface"/>
        <w:spacing w:after="84"/>
        <w:ind w:firstLine="480"/>
        <w:rPr>
          <w:lang w:eastAsia="zh-TW"/>
        </w:rPr>
      </w:pPr>
      <w:r w:rsidRPr="00E430F6">
        <w:t xml:space="preserve">  </w:t>
      </w:r>
      <w:r w:rsidRPr="00E430F6">
        <w:rPr>
          <w:rFonts w:hint="eastAsia"/>
        </w:rPr>
        <w:t>成本的上涨令这家公司措手不及。</w:t>
      </w:r>
    </w:p>
    <w:p w:rsidR="00DD2927" w:rsidRDefault="00E430F6" w:rsidP="00182A90">
      <w:pPr>
        <w:spacing w:after="84"/>
        <w:ind w:firstLine="480"/>
        <w:rPr>
          <w:lang w:eastAsia="zh-TW"/>
        </w:rPr>
      </w:pPr>
      <w:r w:rsidRPr="00E430F6">
        <w:rPr>
          <w:rFonts w:eastAsia="宋体" w:hint="eastAsia"/>
        </w:rPr>
        <w:t>主词是</w:t>
      </w:r>
      <w:r w:rsidRPr="00E430F6">
        <w:rPr>
          <w:rFonts w:eastAsia="宋体"/>
        </w:rPr>
        <w:t>the rise</w:t>
      </w:r>
      <w:r w:rsidRPr="00E430F6">
        <w:rPr>
          <w:rFonts w:eastAsia="宋体" w:hint="eastAsia"/>
        </w:rPr>
        <w:t>，表示「上涨」这件「事情」。当中</w:t>
      </w:r>
      <w:r w:rsidRPr="00E430F6">
        <w:rPr>
          <w:rFonts w:eastAsia="宋体"/>
        </w:rPr>
        <w:t>rise</w:t>
      </w:r>
      <w:r w:rsidRPr="00E430F6">
        <w:rPr>
          <w:rFonts w:eastAsia="宋体" w:hint="eastAsia"/>
        </w:rPr>
        <w:t>直接当名词使用，前面加上定冠词</w:t>
      </w:r>
      <w:r w:rsidRPr="00E430F6">
        <w:rPr>
          <w:rFonts w:eastAsia="宋体"/>
        </w:rPr>
        <w:t>the</w:t>
      </w:r>
      <w:r w:rsidRPr="00E430F6">
        <w:rPr>
          <w:rFonts w:eastAsia="宋体" w:hint="eastAsia"/>
        </w:rPr>
        <w:t>当限定符。后面用介系词词组</w:t>
      </w:r>
      <w:r w:rsidRPr="00E430F6">
        <w:rPr>
          <w:rFonts w:eastAsia="宋体"/>
        </w:rPr>
        <w:t>in costs</w:t>
      </w:r>
      <w:r w:rsidRPr="00E430F6">
        <w:rPr>
          <w:rFonts w:eastAsia="宋体" w:hint="eastAsia"/>
        </w:rPr>
        <w:t>来修饰名词</w:t>
      </w:r>
      <w:r w:rsidRPr="00E430F6">
        <w:rPr>
          <w:rFonts w:eastAsia="宋体"/>
        </w:rPr>
        <w:t>the rise</w:t>
      </w:r>
      <w:r w:rsidRPr="00E430F6">
        <w:rPr>
          <w:rFonts w:eastAsia="宋体" w:hint="eastAsia"/>
        </w:rPr>
        <w:t>。</w:t>
      </w:r>
      <w:r w:rsidRPr="00E430F6">
        <w:rPr>
          <w:rFonts w:eastAsia="宋体" w:hint="eastAsia"/>
        </w:rPr>
        <w:lastRenderedPageBreak/>
        <w:t>因为主词</w:t>
      </w:r>
      <w:r w:rsidRPr="00E430F6">
        <w:rPr>
          <w:rFonts w:eastAsia="宋体"/>
        </w:rPr>
        <w:t>the rise</w:t>
      </w:r>
      <w:r w:rsidRPr="00E430F6">
        <w:rPr>
          <w:rFonts w:eastAsia="宋体" w:hint="eastAsia"/>
        </w:rPr>
        <w:t>是单数名词，所以动词采用单数的</w:t>
      </w:r>
      <w:r w:rsidRPr="00E430F6">
        <w:rPr>
          <w:rFonts w:eastAsia="宋体"/>
        </w:rPr>
        <w:t>has</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4. </w:t>
      </w:r>
      <w:r w:rsidRPr="00E430F6">
        <w:rPr>
          <w:rFonts w:eastAsia="宋体"/>
          <w:u w:val="single"/>
        </w:rPr>
        <w:t>The raising of prices</w:t>
      </w:r>
      <w:r w:rsidRPr="00E430F6">
        <w:rPr>
          <w:rFonts w:eastAsia="宋体"/>
        </w:rPr>
        <w:t xml:space="preserve"> is going to scare off some customers.</w:t>
      </w:r>
    </w:p>
    <w:p w:rsidR="00DD2927" w:rsidRDefault="00E430F6" w:rsidP="00182A90">
      <w:pPr>
        <w:pStyle w:val="Preface"/>
        <w:spacing w:after="84"/>
        <w:ind w:firstLine="480"/>
        <w:rPr>
          <w:lang w:eastAsia="zh-TW"/>
        </w:rPr>
      </w:pPr>
      <w:r w:rsidRPr="00E430F6">
        <w:t xml:space="preserve">  </w:t>
      </w:r>
      <w:r w:rsidRPr="00E430F6">
        <w:rPr>
          <w:rFonts w:hint="eastAsia"/>
        </w:rPr>
        <w:t>价格的调涨将会吓跑一些客户。</w:t>
      </w:r>
    </w:p>
    <w:p w:rsidR="00DD2927" w:rsidRDefault="00E430F6" w:rsidP="00182A90">
      <w:pPr>
        <w:spacing w:after="84"/>
        <w:ind w:firstLine="480"/>
        <w:rPr>
          <w:lang w:eastAsia="zh-TW"/>
        </w:rPr>
      </w:pPr>
      <w:r w:rsidRPr="00E430F6">
        <w:rPr>
          <w:rFonts w:eastAsia="宋体" w:hint="eastAsia"/>
        </w:rPr>
        <w:t>主词是</w:t>
      </w:r>
      <w:r w:rsidRPr="00E430F6">
        <w:rPr>
          <w:rFonts w:eastAsia="宋体"/>
        </w:rPr>
        <w:t>the raising</w:t>
      </w:r>
      <w:r w:rsidRPr="00E430F6">
        <w:rPr>
          <w:rFonts w:eastAsia="宋体" w:hint="eastAsia"/>
        </w:rPr>
        <w:t>这个名词词组，其中</w:t>
      </w:r>
      <w:r w:rsidRPr="00E430F6">
        <w:rPr>
          <w:rFonts w:eastAsia="宋体"/>
        </w:rPr>
        <w:t>raising</w:t>
      </w:r>
      <w:r w:rsidRPr="00E430F6">
        <w:rPr>
          <w:rFonts w:eastAsia="宋体" w:hint="eastAsia"/>
        </w:rPr>
        <w:t>是个动名词、当名词使用，前面加上了限定符</w:t>
      </w:r>
      <w:r w:rsidRPr="00E430F6">
        <w:rPr>
          <w:rFonts w:eastAsia="宋体"/>
        </w:rPr>
        <w:t>the</w:t>
      </w:r>
      <w:r w:rsidRPr="00E430F6">
        <w:rPr>
          <w:rFonts w:eastAsia="宋体" w:hint="eastAsia"/>
        </w:rPr>
        <w:t>。一旦加上了限定符，</w:t>
      </w:r>
      <w:r w:rsidRPr="00E430F6">
        <w:rPr>
          <w:rFonts w:eastAsia="宋体"/>
        </w:rPr>
        <w:t>the raising</w:t>
      </w:r>
      <w:r w:rsidRPr="00E430F6">
        <w:rPr>
          <w:rFonts w:eastAsia="宋体" w:hint="eastAsia"/>
        </w:rPr>
        <w:t>就变成一个名词词组，后面因此就不再能够有</w:t>
      </w:r>
      <w:r w:rsidR="009D20F5">
        <w:rPr>
          <w:rFonts w:eastAsia="宋体" w:hint="eastAsia"/>
        </w:rPr>
        <w:t>受词（宾语）</w:t>
      </w:r>
      <w:r w:rsidRPr="00E430F6">
        <w:rPr>
          <w:rFonts w:eastAsia="宋体" w:hint="eastAsia"/>
        </w:rPr>
        <w:t>。请比较例</w:t>
      </w:r>
      <w:r w:rsidRPr="00E430F6">
        <w:rPr>
          <w:rFonts w:eastAsia="宋体"/>
        </w:rPr>
        <w:t>2</w:t>
      </w:r>
      <w:r w:rsidRPr="00E430F6">
        <w:rPr>
          <w:rFonts w:eastAsia="宋体" w:hint="eastAsia"/>
        </w:rPr>
        <w:t>的主词</w:t>
      </w:r>
      <w:r w:rsidRPr="00E430F6">
        <w:rPr>
          <w:rFonts w:eastAsia="宋体"/>
        </w:rPr>
        <w:t>raising prices</w:t>
      </w:r>
      <w:r w:rsidRPr="00E430F6">
        <w:rPr>
          <w:rFonts w:eastAsia="宋体" w:hint="eastAsia"/>
        </w:rPr>
        <w:t>：这个动名词词组是动词</w:t>
      </w:r>
      <w:r w:rsidRPr="00E430F6">
        <w:rPr>
          <w:rFonts w:eastAsia="宋体"/>
        </w:rPr>
        <w:t>raise</w:t>
      </w:r>
      <w:r w:rsidRPr="00E430F6">
        <w:rPr>
          <w:rFonts w:eastAsia="宋体" w:hint="eastAsia"/>
        </w:rPr>
        <w:t>加</w:t>
      </w:r>
      <w:r w:rsidR="009D20F5">
        <w:rPr>
          <w:rFonts w:eastAsia="宋体" w:hint="eastAsia"/>
        </w:rPr>
        <w:t>受词（宾语）</w:t>
      </w:r>
      <w:r w:rsidRPr="00E430F6">
        <w:rPr>
          <w:rFonts w:eastAsia="宋体"/>
        </w:rPr>
        <w:t>prices</w:t>
      </w:r>
      <w:r w:rsidRPr="00E430F6">
        <w:rPr>
          <w:rFonts w:eastAsia="宋体" w:hint="eastAsia"/>
        </w:rPr>
        <w:t>的组合，变成动名词</w:t>
      </w:r>
      <w:r w:rsidRPr="00E430F6">
        <w:rPr>
          <w:rFonts w:eastAsia="宋体"/>
        </w:rPr>
        <w:t>raising</w:t>
      </w:r>
      <w:r w:rsidRPr="00E430F6">
        <w:rPr>
          <w:rFonts w:eastAsia="宋体" w:hint="eastAsia"/>
        </w:rPr>
        <w:t>之后仍然可以有</w:t>
      </w:r>
      <w:r w:rsidR="009D20F5">
        <w:rPr>
          <w:rFonts w:eastAsia="宋体" w:hint="eastAsia"/>
        </w:rPr>
        <w:t>受词（宾语）</w:t>
      </w:r>
      <w:r w:rsidRPr="00E430F6">
        <w:rPr>
          <w:rFonts w:eastAsia="宋体"/>
        </w:rPr>
        <w:t>prices</w:t>
      </w:r>
      <w:r w:rsidRPr="00E430F6">
        <w:rPr>
          <w:rFonts w:eastAsia="宋体" w:hint="eastAsia"/>
        </w:rPr>
        <w:t>、整个称为动名词词组。但是一旦加上限定符</w:t>
      </w:r>
      <w:r w:rsidRPr="00E430F6">
        <w:rPr>
          <w:rFonts w:eastAsia="宋体"/>
        </w:rPr>
        <w:t>the</w:t>
      </w:r>
      <w:r w:rsidRPr="00E430F6">
        <w:rPr>
          <w:rFonts w:eastAsia="宋体" w:hint="eastAsia"/>
        </w:rPr>
        <w:t>成为</w:t>
      </w:r>
      <w:r w:rsidRPr="00E430F6">
        <w:rPr>
          <w:rFonts w:eastAsia="宋体"/>
        </w:rPr>
        <w:t>the raising</w:t>
      </w:r>
      <w:r w:rsidRPr="00E430F6">
        <w:rPr>
          <w:rFonts w:eastAsia="宋体" w:hint="eastAsia"/>
        </w:rPr>
        <w:t>，那就是一个名词词组，后面不再能够有</w:t>
      </w:r>
      <w:r w:rsidR="009D20F5">
        <w:rPr>
          <w:rFonts w:eastAsia="宋体" w:hint="eastAsia"/>
        </w:rPr>
        <w:t>受词（宾语）</w:t>
      </w:r>
      <w:r w:rsidRPr="00E430F6">
        <w:rPr>
          <w:rFonts w:eastAsia="宋体" w:hint="eastAsia"/>
        </w:rPr>
        <w:t>。因此，原本的</w:t>
      </w:r>
      <w:r w:rsidR="009D20F5">
        <w:rPr>
          <w:rFonts w:eastAsia="宋体" w:hint="eastAsia"/>
        </w:rPr>
        <w:t>受词（宾语）</w:t>
      </w:r>
      <w:r w:rsidRPr="00E430F6">
        <w:rPr>
          <w:rFonts w:eastAsia="宋体"/>
        </w:rPr>
        <w:t>prices</w:t>
      </w:r>
      <w:r w:rsidRPr="00E430F6">
        <w:rPr>
          <w:rFonts w:eastAsia="宋体" w:hint="eastAsia"/>
        </w:rPr>
        <w:t>现在要放在介系词</w:t>
      </w:r>
      <w:r w:rsidRPr="00E430F6">
        <w:rPr>
          <w:rFonts w:eastAsia="宋体"/>
        </w:rPr>
        <w:t>of</w:t>
      </w:r>
      <w:r w:rsidRPr="00E430F6">
        <w:rPr>
          <w:rFonts w:eastAsia="宋体" w:hint="eastAsia"/>
        </w:rPr>
        <w:t>后面当介系词的</w:t>
      </w:r>
      <w:r w:rsidR="009D20F5">
        <w:rPr>
          <w:rFonts w:eastAsia="宋体" w:hint="eastAsia"/>
        </w:rPr>
        <w:t>受词（宾语）</w:t>
      </w:r>
      <w:r w:rsidRPr="00E430F6">
        <w:rPr>
          <w:rFonts w:eastAsia="宋体" w:hint="eastAsia"/>
        </w:rPr>
        <w:t>、成为介系词词组</w:t>
      </w:r>
      <w:r w:rsidRPr="00E430F6">
        <w:rPr>
          <w:rFonts w:eastAsia="宋体"/>
        </w:rPr>
        <w:t>of prices</w:t>
      </w:r>
      <w:r w:rsidRPr="00E430F6">
        <w:rPr>
          <w:rFonts w:eastAsia="宋体" w:hint="eastAsia"/>
        </w:rPr>
        <w:t>，用来修饰名词词组</w:t>
      </w:r>
      <w:r w:rsidRPr="00E430F6">
        <w:rPr>
          <w:rFonts w:eastAsia="宋体"/>
        </w:rPr>
        <w:t>the raising</w:t>
      </w:r>
      <w:r w:rsidRPr="00E430F6">
        <w:rPr>
          <w:rFonts w:eastAsia="宋体" w:hint="eastAsia"/>
        </w:rPr>
        <w:t>。</w:t>
      </w:r>
    </w:p>
    <w:p w:rsidR="00DD2927" w:rsidRDefault="00E430F6" w:rsidP="00982549">
      <w:pPr>
        <w:pStyle w:val="3"/>
        <w:spacing w:before="126" w:after="126"/>
        <w:rPr>
          <w:lang w:eastAsia="zh-TW"/>
        </w:rPr>
      </w:pPr>
      <w:bookmarkStart w:id="87" w:name="_Toc363483914"/>
      <w:r w:rsidRPr="00E430F6">
        <w:rPr>
          <w:rFonts w:hint="eastAsia"/>
        </w:rPr>
        <w:t>动名词与现在分词比较</w:t>
      </w:r>
      <w:bookmarkEnd w:id="87"/>
    </w:p>
    <w:p w:rsidR="00DD2927" w:rsidRDefault="00E430F6" w:rsidP="00182A90">
      <w:pPr>
        <w:spacing w:after="84"/>
        <w:ind w:firstLine="480"/>
        <w:rPr>
          <w:lang w:eastAsia="zh-TW"/>
        </w:rPr>
      </w:pPr>
      <w:r w:rsidRPr="00E430F6">
        <w:rPr>
          <w:rFonts w:eastAsia="宋体" w:hint="eastAsia"/>
        </w:rPr>
        <w:t>动名词写成</w:t>
      </w:r>
      <w:r w:rsidRPr="00E430F6">
        <w:rPr>
          <w:rFonts w:eastAsia="宋体"/>
        </w:rPr>
        <w:t>Ving</w:t>
      </w:r>
      <w:r w:rsidRPr="00E430F6">
        <w:rPr>
          <w:rFonts w:eastAsia="宋体" w:hint="eastAsia"/>
        </w:rPr>
        <w:t>，现在分词也写成</w:t>
      </w:r>
      <w:r w:rsidRPr="00E430F6">
        <w:rPr>
          <w:rFonts w:eastAsia="宋体"/>
        </w:rPr>
        <w:t>Ving</w:t>
      </w:r>
      <w:r w:rsidRPr="00E430F6">
        <w:rPr>
          <w:rFonts w:eastAsia="宋体" w:hint="eastAsia"/>
        </w:rPr>
        <w:t>，外观看起来完全相同，所以不大容易区分。主要差别在于词类：</w:t>
      </w:r>
      <w:r w:rsidRPr="00176B25">
        <w:rPr>
          <w:rStyle w:val="af1"/>
          <w:rFonts w:hint="eastAsia"/>
        </w:rPr>
        <w:t>动名词当名词使用、现在分词当形容词使用。而且，现在分词的</w:t>
      </w:r>
      <w:r w:rsidRPr="00176B25">
        <w:rPr>
          <w:rStyle w:val="af1"/>
        </w:rPr>
        <w:t>-ing</w:t>
      </w:r>
      <w:r w:rsidRPr="00176B25">
        <w:rPr>
          <w:rStyle w:val="af1"/>
          <w:rFonts w:hint="eastAsia"/>
        </w:rPr>
        <w:t>字尾具有「进行」的暗示，通常要解释为「正在」或「一直」。动名词则缺乏这种暗示。</w:t>
      </w:r>
    </w:p>
    <w:p w:rsidR="00DD2927" w:rsidRDefault="00E430F6" w:rsidP="00182A90">
      <w:pPr>
        <w:spacing w:after="84"/>
        <w:ind w:firstLine="480"/>
        <w:rPr>
          <w:lang w:eastAsia="zh-TW"/>
        </w:rPr>
      </w:pPr>
      <w:r w:rsidRPr="00E430F6">
        <w:rPr>
          <w:rFonts w:eastAsia="宋体" w:hint="eastAsia"/>
        </w:rPr>
        <w:t>如第四章所述，形容词有两种位置：名词词组中、以及补语位置。这两个位置都可以放现在分词当形容词，但是也都可以放进动名词。以下分别比较：</w:t>
      </w:r>
    </w:p>
    <w:p w:rsidR="00DD2927" w:rsidRDefault="00E430F6" w:rsidP="00182A90">
      <w:pPr>
        <w:pStyle w:val="4"/>
        <w:spacing w:after="84"/>
        <w:rPr>
          <w:lang w:eastAsia="zh-TW"/>
        </w:rPr>
      </w:pPr>
      <w:r w:rsidRPr="00E430F6">
        <w:rPr>
          <w:rFonts w:hint="eastAsia"/>
        </w:rPr>
        <w:t>补语位置</w:t>
      </w:r>
    </w:p>
    <w:p w:rsidR="00785232" w:rsidRPr="00785232" w:rsidRDefault="00E430F6" w:rsidP="00182A90">
      <w:pPr>
        <w:spacing w:after="84"/>
        <w:ind w:firstLine="480"/>
        <w:rPr>
          <w:lang w:eastAsia="zh-TW"/>
        </w:rPr>
      </w:pPr>
      <w:r w:rsidRPr="00E430F6">
        <w:rPr>
          <w:rFonts w:eastAsia="宋体"/>
        </w:rPr>
        <w:t xml:space="preserve">1. The most important industry in Macao is </w:t>
      </w:r>
      <w:r w:rsidRPr="00E430F6">
        <w:rPr>
          <w:rFonts w:eastAsia="宋体"/>
          <w:u w:val="single"/>
        </w:rPr>
        <w:t>gambling</w:t>
      </w:r>
      <w:r w:rsidRPr="00E430F6">
        <w:rPr>
          <w:rFonts w:eastAsia="宋体"/>
        </w:rPr>
        <w:t>.</w:t>
      </w:r>
    </w:p>
    <w:p w:rsidR="00DD2927" w:rsidRDefault="00E430F6" w:rsidP="00182A90">
      <w:pPr>
        <w:pStyle w:val="Preface"/>
        <w:spacing w:after="84"/>
        <w:ind w:left="360" w:firstLineChars="50" w:firstLine="120"/>
        <w:rPr>
          <w:lang w:eastAsia="zh-TW"/>
        </w:rPr>
      </w:pPr>
      <w:r w:rsidRPr="00E430F6">
        <w:rPr>
          <w:rFonts w:hint="eastAsia"/>
        </w:rPr>
        <w:t>澳门首要的工业是赌博业。</w:t>
      </w:r>
    </w:p>
    <w:p w:rsidR="00785232" w:rsidRPr="00785232" w:rsidRDefault="00E430F6" w:rsidP="00182A90">
      <w:pPr>
        <w:spacing w:after="84"/>
        <w:ind w:firstLine="480"/>
        <w:rPr>
          <w:lang w:eastAsia="zh-TW"/>
        </w:rPr>
      </w:pPr>
      <w:r w:rsidRPr="00E430F6">
        <w:rPr>
          <w:rFonts w:eastAsia="宋体"/>
        </w:rPr>
        <w:t xml:space="preserve">2. Many customers were </w:t>
      </w:r>
      <w:r w:rsidRPr="00E430F6">
        <w:rPr>
          <w:rFonts w:eastAsia="宋体"/>
          <w:u w:val="single"/>
        </w:rPr>
        <w:t>gambling</w:t>
      </w:r>
      <w:r w:rsidRPr="00E430F6">
        <w:rPr>
          <w:rFonts w:eastAsia="宋体"/>
        </w:rPr>
        <w:t xml:space="preserve"> in the casino at the time.</w:t>
      </w:r>
    </w:p>
    <w:p w:rsidR="00DD2927" w:rsidRDefault="00E430F6" w:rsidP="00182A90">
      <w:pPr>
        <w:pStyle w:val="Preface"/>
        <w:spacing w:after="84"/>
        <w:ind w:firstLine="480"/>
        <w:rPr>
          <w:lang w:eastAsia="zh-TW"/>
        </w:rPr>
      </w:pPr>
      <w:r w:rsidRPr="00E430F6">
        <w:rPr>
          <w:rFonts w:hint="eastAsia"/>
        </w:rPr>
        <w:t>当时有许多客户正在那家赌场赌博。</w:t>
      </w:r>
    </w:p>
    <w:p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的</w:t>
      </w:r>
      <w:r w:rsidRPr="00E430F6">
        <w:rPr>
          <w:rFonts w:eastAsia="宋体"/>
        </w:rPr>
        <w:t>gambling</w:t>
      </w:r>
      <w:r w:rsidRPr="00E430F6">
        <w:rPr>
          <w:rFonts w:eastAsia="宋体" w:hint="eastAsia"/>
        </w:rPr>
        <w:t>是动名词（因为是抽象名词所以采用零冠词），放在</w:t>
      </w:r>
      <w:r w:rsidRPr="00E430F6">
        <w:rPr>
          <w:rFonts w:eastAsia="宋体"/>
        </w:rPr>
        <w:t>be</w:t>
      </w:r>
      <w:r w:rsidRPr="00E430F6">
        <w:rPr>
          <w:rFonts w:eastAsia="宋体" w:hint="eastAsia"/>
        </w:rPr>
        <w:t>动词后面当主词补语。这是个名词补语，表示它和主词</w:t>
      </w:r>
      <w:r w:rsidRPr="00E430F6">
        <w:rPr>
          <w:rFonts w:eastAsia="宋体"/>
        </w:rPr>
        <w:t>the most important industry</w:t>
      </w:r>
      <w:r w:rsidRPr="00E430F6">
        <w:rPr>
          <w:rFonts w:eastAsia="宋体" w:hint="eastAsia"/>
        </w:rPr>
        <w:t>全等：澳门「首要的工业」就是「赌博业」。动名词</w:t>
      </w:r>
      <w:r w:rsidRPr="00E430F6">
        <w:rPr>
          <w:rFonts w:eastAsia="宋体"/>
        </w:rPr>
        <w:t>gambling</w:t>
      </w:r>
      <w:r w:rsidRPr="00E430F6">
        <w:rPr>
          <w:rFonts w:eastAsia="宋体" w:hint="eastAsia"/>
        </w:rPr>
        <w:t>就是「赌博业」，字尾的</w:t>
      </w:r>
      <w:r w:rsidRPr="00E430F6">
        <w:rPr>
          <w:rFonts w:eastAsia="宋体"/>
        </w:rPr>
        <w:t>-ing</w:t>
      </w:r>
      <w:r w:rsidRPr="00E430F6">
        <w:rPr>
          <w:rFonts w:eastAsia="宋体" w:hint="eastAsia"/>
        </w:rPr>
        <w:t>只是词类变化加上去的，并没有「正在…」的暗示。</w:t>
      </w:r>
    </w:p>
    <w:p w:rsidR="00DD2927" w:rsidRDefault="00E430F6" w:rsidP="00182A90">
      <w:pPr>
        <w:spacing w:after="84"/>
        <w:ind w:firstLine="480"/>
        <w:rPr>
          <w:lang w:eastAsia="zh-TW"/>
        </w:rPr>
      </w:pPr>
      <w:r w:rsidRPr="00E430F6">
        <w:rPr>
          <w:rFonts w:eastAsia="宋体" w:hint="eastAsia"/>
        </w:rPr>
        <w:t>例</w:t>
      </w:r>
      <w:r w:rsidRPr="00E430F6">
        <w:rPr>
          <w:rFonts w:eastAsia="宋体"/>
        </w:rPr>
        <w:t>2</w:t>
      </w:r>
      <w:r w:rsidRPr="00E430F6">
        <w:rPr>
          <w:rFonts w:eastAsia="宋体" w:hint="eastAsia"/>
        </w:rPr>
        <w:t>的</w:t>
      </w:r>
      <w:r w:rsidRPr="00E430F6">
        <w:rPr>
          <w:rFonts w:eastAsia="宋体"/>
        </w:rPr>
        <w:t>gambling</w:t>
      </w:r>
      <w:r w:rsidRPr="00E430F6">
        <w:rPr>
          <w:rFonts w:eastAsia="宋体" w:hint="eastAsia"/>
        </w:rPr>
        <w:t>则是现在分词，放在</w:t>
      </w:r>
      <w:r w:rsidRPr="00E430F6">
        <w:rPr>
          <w:rFonts w:eastAsia="宋体"/>
        </w:rPr>
        <w:t>be</w:t>
      </w:r>
      <w:r w:rsidRPr="00E430F6">
        <w:rPr>
          <w:rFonts w:eastAsia="宋体" w:hint="eastAsia"/>
        </w:rPr>
        <w:t>动词后面当形容词补语使用，字尾的</w:t>
      </w:r>
      <w:r w:rsidRPr="00E430F6">
        <w:rPr>
          <w:rFonts w:eastAsia="宋体"/>
        </w:rPr>
        <w:t>-ing</w:t>
      </w:r>
      <w:r w:rsidRPr="00E430F6">
        <w:rPr>
          <w:rFonts w:eastAsia="宋体" w:hint="eastAsia"/>
        </w:rPr>
        <w:t>有进行暗示，表示这些客户「正在」赌博。这也就是一般文法书所谓的「进行式」。</w:t>
      </w:r>
    </w:p>
    <w:p w:rsidR="00DD2927" w:rsidRDefault="00E430F6" w:rsidP="00182A90">
      <w:pPr>
        <w:pStyle w:val="4"/>
        <w:spacing w:after="84"/>
        <w:rPr>
          <w:lang w:eastAsia="zh-TW"/>
        </w:rPr>
      </w:pPr>
      <w:r w:rsidRPr="00E430F6">
        <w:rPr>
          <w:rFonts w:hint="eastAsia"/>
        </w:rPr>
        <w:t>名词词组中</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Those swimming swans</w:t>
      </w:r>
      <w:r w:rsidRPr="00E430F6">
        <w:rPr>
          <w:rFonts w:eastAsia="宋体"/>
        </w:rPr>
        <w:t xml:space="preserve"> came from Siberia.</w:t>
      </w:r>
    </w:p>
    <w:p w:rsidR="00DD2927" w:rsidRDefault="00E430F6" w:rsidP="00182A90">
      <w:pPr>
        <w:pStyle w:val="Preface"/>
        <w:spacing w:after="84"/>
        <w:ind w:firstLine="480"/>
        <w:rPr>
          <w:lang w:eastAsia="zh-TW"/>
        </w:rPr>
      </w:pPr>
      <w:r w:rsidRPr="00E430F6">
        <w:t xml:space="preserve">  </w:t>
      </w:r>
      <w:r w:rsidRPr="00E430F6">
        <w:rPr>
          <w:rFonts w:hint="eastAsia"/>
        </w:rPr>
        <w:t>那些在游泳的天鹅来自西伯利亚。</w:t>
      </w:r>
    </w:p>
    <w:p w:rsidR="00785232" w:rsidRPr="00785232" w:rsidRDefault="00E430F6" w:rsidP="00182A90">
      <w:pPr>
        <w:spacing w:after="84"/>
        <w:ind w:firstLine="480"/>
        <w:rPr>
          <w:lang w:eastAsia="zh-TW"/>
        </w:rPr>
      </w:pPr>
      <w:r w:rsidRPr="00E430F6">
        <w:rPr>
          <w:rFonts w:eastAsia="宋体"/>
        </w:rPr>
        <w:lastRenderedPageBreak/>
        <w:t xml:space="preserve">2. </w:t>
      </w:r>
      <w:r w:rsidRPr="00E430F6">
        <w:rPr>
          <w:rFonts w:eastAsia="宋体"/>
          <w:u w:val="single"/>
        </w:rPr>
        <w:t>That swimming pool</w:t>
      </w:r>
      <w:r w:rsidRPr="00E430F6">
        <w:rPr>
          <w:rFonts w:eastAsia="宋体"/>
        </w:rPr>
        <w:t xml:space="preserve"> is always crowded.</w:t>
      </w:r>
    </w:p>
    <w:p w:rsidR="00DD2927" w:rsidRDefault="00E430F6" w:rsidP="00182A90">
      <w:pPr>
        <w:pStyle w:val="Preface"/>
        <w:spacing w:after="84"/>
        <w:ind w:firstLine="480"/>
        <w:rPr>
          <w:lang w:eastAsia="zh-TW"/>
        </w:rPr>
      </w:pPr>
      <w:r w:rsidRPr="00E430F6">
        <w:t xml:space="preserve">  </w:t>
      </w:r>
      <w:r w:rsidRPr="00E430F6">
        <w:rPr>
          <w:rFonts w:hint="eastAsia"/>
        </w:rPr>
        <w:t>那座游泳池一直是人满为患。</w:t>
      </w:r>
    </w:p>
    <w:p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的主词</w:t>
      </w:r>
      <w:r w:rsidRPr="00E430F6">
        <w:rPr>
          <w:rFonts w:eastAsia="宋体"/>
        </w:rPr>
        <w:t>those swimming swans</w:t>
      </w:r>
      <w:r w:rsidRPr="00E430F6">
        <w:rPr>
          <w:rFonts w:eastAsia="宋体" w:hint="eastAsia"/>
        </w:rPr>
        <w:t>是个名词词组，中间形容词位置放的是</w:t>
      </w:r>
      <w:r w:rsidRPr="00E430F6">
        <w:rPr>
          <w:rFonts w:eastAsia="宋体"/>
        </w:rPr>
        <w:t>swimming</w:t>
      </w:r>
      <w:r w:rsidRPr="00E430F6">
        <w:rPr>
          <w:rFonts w:eastAsia="宋体" w:hint="eastAsia"/>
        </w:rPr>
        <w:t>这个现在分词，字尾</w:t>
      </w:r>
      <w:r w:rsidRPr="00E430F6">
        <w:rPr>
          <w:rFonts w:eastAsia="宋体"/>
        </w:rPr>
        <w:t>-ing</w:t>
      </w:r>
      <w:r w:rsidRPr="00E430F6">
        <w:rPr>
          <w:rFonts w:eastAsia="宋体" w:hint="eastAsia"/>
        </w:rPr>
        <w:t>有「进行」暗示，表示「正在游泳的」。要检验这个</w:t>
      </w:r>
      <w:r w:rsidRPr="00E430F6">
        <w:rPr>
          <w:rFonts w:eastAsia="宋体"/>
        </w:rPr>
        <w:t>swimming</w:t>
      </w:r>
      <w:r w:rsidRPr="00E430F6">
        <w:rPr>
          <w:rFonts w:eastAsia="宋体" w:hint="eastAsia"/>
        </w:rPr>
        <w:t>是否为现在分词，可以放到形容词的另一个位置──补语位置──测试一下：</w:t>
      </w:r>
    </w:p>
    <w:p w:rsidR="00DD2927" w:rsidRDefault="00E430F6" w:rsidP="00182A90">
      <w:pPr>
        <w:spacing w:after="84"/>
        <w:ind w:firstLine="480"/>
        <w:rPr>
          <w:lang w:eastAsia="zh-TW"/>
        </w:rPr>
      </w:pPr>
      <w:r w:rsidRPr="00E430F6">
        <w:rPr>
          <w:rFonts w:eastAsia="宋体"/>
        </w:rPr>
        <w:t xml:space="preserve">Those swans were </w:t>
      </w:r>
      <w:r w:rsidRPr="00E430F6">
        <w:rPr>
          <w:rFonts w:eastAsia="宋体"/>
          <w:u w:val="single"/>
        </w:rPr>
        <w:t>swimming</w:t>
      </w:r>
      <w:r w:rsidRPr="00E430F6">
        <w:rPr>
          <w:rFonts w:eastAsia="宋体"/>
        </w:rPr>
        <w:t>.</w:t>
      </w:r>
    </w:p>
    <w:p w:rsidR="00DD2927" w:rsidRDefault="00E430F6" w:rsidP="00182A90">
      <w:pPr>
        <w:spacing w:after="84"/>
        <w:ind w:firstLine="480"/>
        <w:rPr>
          <w:lang w:eastAsia="zh-TW"/>
        </w:rPr>
      </w:pPr>
      <w:r w:rsidRPr="00E430F6">
        <w:rPr>
          <w:rFonts w:eastAsia="宋体" w:hint="eastAsia"/>
        </w:rPr>
        <w:t>放在补语位置检验之下，发觉意思差不多，就可以断定这个</w:t>
      </w:r>
      <w:r w:rsidRPr="00E430F6">
        <w:rPr>
          <w:rFonts w:eastAsia="宋体"/>
        </w:rPr>
        <w:t>swimming</w:t>
      </w:r>
      <w:r w:rsidRPr="00E430F6">
        <w:rPr>
          <w:rFonts w:eastAsia="宋体" w:hint="eastAsia"/>
        </w:rPr>
        <w:t>是形容词，也就是现在分词。</w:t>
      </w:r>
    </w:p>
    <w:p w:rsidR="00DD2927" w:rsidRDefault="00E430F6" w:rsidP="00182A90">
      <w:pPr>
        <w:spacing w:after="84"/>
        <w:ind w:firstLine="480"/>
        <w:rPr>
          <w:lang w:eastAsia="zh-TW"/>
        </w:rPr>
      </w:pPr>
      <w:r w:rsidRPr="00E430F6">
        <w:rPr>
          <w:rFonts w:eastAsia="宋体" w:hint="eastAsia"/>
        </w:rPr>
        <w:t>例</w:t>
      </w:r>
      <w:r w:rsidRPr="00E430F6">
        <w:rPr>
          <w:rFonts w:eastAsia="宋体"/>
        </w:rPr>
        <w:t>2</w:t>
      </w:r>
      <w:r w:rsidRPr="00E430F6">
        <w:rPr>
          <w:rFonts w:eastAsia="宋体" w:hint="eastAsia"/>
        </w:rPr>
        <w:t>的主词</w:t>
      </w:r>
      <w:r w:rsidRPr="00E430F6">
        <w:rPr>
          <w:rFonts w:eastAsia="宋体"/>
        </w:rPr>
        <w:t>that swimming pool</w:t>
      </w:r>
      <w:r w:rsidRPr="00E430F6">
        <w:rPr>
          <w:rFonts w:eastAsia="宋体" w:hint="eastAsia"/>
        </w:rPr>
        <w:t>也是名词词组，中间形容词位置放的</w:t>
      </w:r>
      <w:r w:rsidRPr="00E430F6">
        <w:rPr>
          <w:rFonts w:eastAsia="宋体"/>
        </w:rPr>
        <w:t>swimming</w:t>
      </w:r>
      <w:r w:rsidRPr="00E430F6">
        <w:rPr>
          <w:rFonts w:eastAsia="宋体" w:hint="eastAsia"/>
        </w:rPr>
        <w:t>则是个动名词。这时候</w:t>
      </w:r>
      <w:r w:rsidRPr="00E430F6">
        <w:rPr>
          <w:rFonts w:eastAsia="宋体"/>
        </w:rPr>
        <w:t>-ing</w:t>
      </w:r>
      <w:r w:rsidRPr="00E430F6">
        <w:rPr>
          <w:rFonts w:eastAsia="宋体" w:hint="eastAsia"/>
        </w:rPr>
        <w:t>字尾只表示动名词的词类、并无「进行」暗示。要检验这个</w:t>
      </w:r>
      <w:r w:rsidRPr="00E430F6">
        <w:rPr>
          <w:rFonts w:eastAsia="宋体"/>
        </w:rPr>
        <w:t>swimming</w:t>
      </w:r>
      <w:r w:rsidRPr="00E430F6">
        <w:rPr>
          <w:rFonts w:eastAsia="宋体" w:hint="eastAsia"/>
        </w:rPr>
        <w:t>是否为动名词，可以把它放到介系词后面的名词位置试试看：</w:t>
      </w:r>
    </w:p>
    <w:p w:rsidR="00DD2927" w:rsidRDefault="00E430F6" w:rsidP="00182A90">
      <w:pPr>
        <w:spacing w:after="84"/>
        <w:ind w:firstLine="480"/>
        <w:rPr>
          <w:lang w:eastAsia="zh-TW"/>
        </w:rPr>
      </w:pPr>
      <w:r w:rsidRPr="00E430F6">
        <w:rPr>
          <w:rFonts w:eastAsia="宋体"/>
        </w:rPr>
        <w:t xml:space="preserve">a pool </w:t>
      </w:r>
      <w:r w:rsidRPr="00E430F6">
        <w:rPr>
          <w:rFonts w:eastAsia="宋体"/>
          <w:u w:val="single"/>
        </w:rPr>
        <w:t>for swimming</w:t>
      </w:r>
    </w:p>
    <w:p w:rsidR="00DD2927" w:rsidRDefault="00E430F6" w:rsidP="00182A90">
      <w:pPr>
        <w:spacing w:after="84"/>
        <w:ind w:firstLine="480"/>
        <w:rPr>
          <w:lang w:eastAsia="zh-TW"/>
        </w:rPr>
      </w:pPr>
      <w:r w:rsidRPr="00E430F6">
        <w:rPr>
          <w:rFonts w:eastAsia="宋体" w:hint="eastAsia"/>
        </w:rPr>
        <w:t>所谓</w:t>
      </w:r>
      <w:r w:rsidRPr="00E430F6">
        <w:rPr>
          <w:rFonts w:eastAsia="宋体"/>
        </w:rPr>
        <w:t>a swimming pool</w:t>
      </w:r>
      <w:r w:rsidRPr="00E430F6">
        <w:rPr>
          <w:rFonts w:eastAsia="宋体" w:hint="eastAsia"/>
        </w:rPr>
        <w:t>「一座游泳池」，就是</w:t>
      </w:r>
      <w:r w:rsidRPr="00E430F6">
        <w:rPr>
          <w:rFonts w:eastAsia="宋体"/>
        </w:rPr>
        <w:t>a pool for swimming</w:t>
      </w:r>
      <w:r w:rsidRPr="00E430F6">
        <w:rPr>
          <w:rFonts w:eastAsia="宋体" w:hint="eastAsia"/>
        </w:rPr>
        <w:t>「一座供游泳使用的池子」，这时候</w:t>
      </w:r>
      <w:r w:rsidRPr="00E430F6">
        <w:rPr>
          <w:rFonts w:eastAsia="宋体"/>
        </w:rPr>
        <w:t>swimming</w:t>
      </w:r>
      <w:r w:rsidRPr="00E430F6">
        <w:rPr>
          <w:rFonts w:eastAsia="宋体" w:hint="eastAsia"/>
        </w:rPr>
        <w:t>显然是个名词，所以它就是动名词而非现在分词。</w:t>
      </w:r>
    </w:p>
    <w:p w:rsidR="00DD2927" w:rsidRDefault="00E430F6" w:rsidP="00182A90">
      <w:pPr>
        <w:pStyle w:val="4"/>
        <w:spacing w:after="84"/>
        <w:rPr>
          <w:lang w:eastAsia="zh-TW"/>
        </w:rPr>
      </w:pPr>
      <w:r w:rsidRPr="00E430F6">
        <w:rPr>
          <w:rFonts w:hint="eastAsia"/>
        </w:rPr>
        <w:t>复合字</w:t>
      </w:r>
    </w:p>
    <w:p w:rsidR="00DD2927" w:rsidRDefault="00E430F6" w:rsidP="00182A90">
      <w:pPr>
        <w:spacing w:after="84"/>
        <w:ind w:firstLine="480"/>
        <w:rPr>
          <w:lang w:eastAsia="zh-TW"/>
        </w:rPr>
      </w:pPr>
      <w:r w:rsidRPr="00E430F6">
        <w:rPr>
          <w:rFonts w:eastAsia="宋体" w:hint="eastAsia"/>
        </w:rPr>
        <w:t>有些动名词以复合字的形态出现，最常见的是像下面这种情况：</w:t>
      </w:r>
    </w:p>
    <w:p w:rsidR="00785232" w:rsidRPr="00785232" w:rsidRDefault="00E430F6" w:rsidP="00182A90">
      <w:pPr>
        <w:spacing w:after="84"/>
        <w:ind w:firstLine="480"/>
        <w:rPr>
          <w:lang w:eastAsia="zh-TW"/>
        </w:rPr>
      </w:pPr>
      <w:r w:rsidRPr="00E430F6">
        <w:rPr>
          <w:rFonts w:eastAsia="宋体"/>
          <w:u w:val="single"/>
        </w:rPr>
        <w:t>Mountain-climbing</w:t>
      </w:r>
      <w:r w:rsidRPr="00E430F6">
        <w:rPr>
          <w:rFonts w:eastAsia="宋体"/>
        </w:rPr>
        <w:t xml:space="preserve"> is primarily a winter sport.</w:t>
      </w:r>
    </w:p>
    <w:p w:rsidR="00DD2927" w:rsidRDefault="00E430F6" w:rsidP="00182A90">
      <w:pPr>
        <w:pStyle w:val="Preface"/>
        <w:spacing w:after="84"/>
        <w:ind w:firstLine="480"/>
        <w:rPr>
          <w:lang w:eastAsia="zh-TW"/>
        </w:rPr>
      </w:pPr>
      <w:r w:rsidRPr="00E430F6">
        <w:rPr>
          <w:rFonts w:hint="eastAsia"/>
        </w:rPr>
        <w:t>登山主要是冬季的运动。</w:t>
      </w:r>
    </w:p>
    <w:p w:rsidR="00DD2927" w:rsidRDefault="00E430F6" w:rsidP="00182A90">
      <w:pPr>
        <w:spacing w:after="84"/>
        <w:ind w:firstLine="480"/>
        <w:rPr>
          <w:lang w:eastAsia="zh-TW"/>
        </w:rPr>
      </w:pPr>
      <w:r w:rsidRPr="00E430F6">
        <w:rPr>
          <w:rFonts w:eastAsia="宋体" w:hint="eastAsia"/>
        </w:rPr>
        <w:t>主词</w:t>
      </w:r>
      <w:r w:rsidRPr="00E430F6">
        <w:rPr>
          <w:rFonts w:eastAsia="宋体"/>
        </w:rPr>
        <w:t>mountain-climbing</w:t>
      </w:r>
      <w:r w:rsidRPr="00E430F6">
        <w:rPr>
          <w:rFonts w:eastAsia="宋体" w:hint="eastAsia"/>
        </w:rPr>
        <w:t>是个复合字，来自</w:t>
      </w:r>
      <w:r w:rsidRPr="00E430F6">
        <w:rPr>
          <w:rFonts w:eastAsia="宋体"/>
        </w:rPr>
        <w:t>V + O</w:t>
      </w:r>
      <w:r w:rsidRPr="00E430F6">
        <w:rPr>
          <w:rFonts w:eastAsia="宋体" w:hint="eastAsia"/>
        </w:rPr>
        <w:t>的构造：</w:t>
      </w:r>
      <w:r w:rsidRPr="00E430F6">
        <w:rPr>
          <w:rFonts w:eastAsia="宋体"/>
        </w:rPr>
        <w:t>climb mountains</w:t>
      </w:r>
      <w:r w:rsidRPr="00E430F6">
        <w:rPr>
          <w:rFonts w:eastAsia="宋体" w:hint="eastAsia"/>
        </w:rPr>
        <w:t>。要变成「登山运动」，应该采用动名词</w:t>
      </w:r>
      <w:r w:rsidRPr="00E430F6">
        <w:rPr>
          <w:rFonts w:eastAsia="宋体"/>
        </w:rPr>
        <w:t>climbing</w:t>
      </w:r>
      <w:r w:rsidRPr="00E430F6">
        <w:rPr>
          <w:rFonts w:eastAsia="宋体" w:hint="eastAsia"/>
        </w:rPr>
        <w:t>来表达。原本的</w:t>
      </w:r>
      <w:r w:rsidR="009D20F5">
        <w:rPr>
          <w:rFonts w:eastAsia="宋体" w:hint="eastAsia"/>
        </w:rPr>
        <w:t>受词（宾语）</w:t>
      </w:r>
      <w:r w:rsidRPr="00E430F6">
        <w:rPr>
          <w:rFonts w:eastAsia="宋体"/>
        </w:rPr>
        <w:t>mountains</w:t>
      </w:r>
      <w:r w:rsidRPr="00E430F6">
        <w:rPr>
          <w:rFonts w:eastAsia="宋体" w:hint="eastAsia"/>
        </w:rPr>
        <w:t>这时候反而要转变为修饰语，做法是把它拿到</w:t>
      </w:r>
      <w:r w:rsidRPr="00E430F6">
        <w:rPr>
          <w:rFonts w:eastAsia="宋体"/>
        </w:rPr>
        <w:t>climbing</w:t>
      </w:r>
      <w:r w:rsidRPr="00E430F6">
        <w:rPr>
          <w:rFonts w:eastAsia="宋体" w:hint="eastAsia"/>
        </w:rPr>
        <w:t>前面当作形容词使用（所以不能用复数的</w:t>
      </w:r>
      <w:r w:rsidRPr="00E430F6">
        <w:rPr>
          <w:rFonts w:eastAsia="宋体"/>
        </w:rPr>
        <w:t>mountains</w:t>
      </w:r>
      <w:r w:rsidRPr="00E430F6">
        <w:rPr>
          <w:rFonts w:eastAsia="宋体" w:hint="eastAsia"/>
        </w:rPr>
        <w:t>而要改为单数</w:t>
      </w:r>
      <w:r w:rsidRPr="00E430F6">
        <w:rPr>
          <w:rFonts w:eastAsia="宋体"/>
        </w:rPr>
        <w:t>mountain</w:t>
      </w:r>
      <w:r w:rsidRPr="00E430F6">
        <w:rPr>
          <w:rFonts w:eastAsia="宋体" w:hint="eastAsia"/>
        </w:rPr>
        <w:t>）、并且用</w:t>
      </w:r>
      <w:r w:rsidRPr="00E430F6">
        <w:rPr>
          <w:rFonts w:eastAsia="宋体"/>
        </w:rPr>
        <w:t>hyphen</w:t>
      </w:r>
      <w:r w:rsidRPr="00E430F6">
        <w:rPr>
          <w:rFonts w:eastAsia="宋体" w:hint="eastAsia"/>
        </w:rPr>
        <w:t>连接起来成为复合字</w:t>
      </w:r>
      <w:r w:rsidRPr="00E430F6">
        <w:rPr>
          <w:rFonts w:eastAsia="宋体"/>
        </w:rPr>
        <w:t>mountain-climbing</w:t>
      </w:r>
      <w:r w:rsidRPr="00E430F6">
        <w:rPr>
          <w:rFonts w:eastAsia="宋体" w:hint="eastAsia"/>
        </w:rPr>
        <w:t>。当然，也可以保持下面这种讲法：</w:t>
      </w:r>
    </w:p>
    <w:p w:rsidR="00DD2927" w:rsidRDefault="00E430F6" w:rsidP="00182A90">
      <w:pPr>
        <w:spacing w:after="84"/>
        <w:ind w:firstLine="480"/>
        <w:rPr>
          <w:lang w:eastAsia="zh-TW"/>
        </w:rPr>
      </w:pPr>
      <w:r w:rsidRPr="00E430F6">
        <w:rPr>
          <w:rFonts w:eastAsia="宋体"/>
          <w:u w:val="single"/>
        </w:rPr>
        <w:t>Climbing mountains</w:t>
      </w:r>
      <w:r w:rsidRPr="00E430F6">
        <w:rPr>
          <w:rFonts w:eastAsia="宋体"/>
        </w:rPr>
        <w:t xml:space="preserve"> is primarily a winter sport.</w:t>
      </w:r>
    </w:p>
    <w:p w:rsidR="00DD2927" w:rsidRDefault="00E430F6" w:rsidP="00182A90">
      <w:pPr>
        <w:spacing w:after="84"/>
        <w:ind w:firstLine="480"/>
        <w:rPr>
          <w:lang w:eastAsia="zh-TW"/>
        </w:rPr>
      </w:pPr>
      <w:r w:rsidRPr="00E430F6">
        <w:rPr>
          <w:rFonts w:eastAsia="宋体" w:hint="eastAsia"/>
        </w:rPr>
        <w:t>直接用动名词词组</w:t>
      </w:r>
      <w:r w:rsidRPr="00E430F6">
        <w:rPr>
          <w:rFonts w:eastAsia="宋体"/>
        </w:rPr>
        <w:t>climbing mountains</w:t>
      </w:r>
      <w:r w:rsidRPr="00E430F6">
        <w:rPr>
          <w:rFonts w:eastAsia="宋体" w:hint="eastAsia"/>
        </w:rPr>
        <w:t>当主词，就不必再作进一步的处理了。</w:t>
      </w:r>
    </w:p>
    <w:p w:rsidR="00DD2927" w:rsidRDefault="00E430F6" w:rsidP="00182A90">
      <w:pPr>
        <w:pStyle w:val="4"/>
        <w:spacing w:after="84"/>
        <w:rPr>
          <w:lang w:eastAsia="zh-TW"/>
        </w:rPr>
      </w:pPr>
      <w:r w:rsidRPr="00E430F6">
        <w:rPr>
          <w:rFonts w:hint="eastAsia"/>
        </w:rPr>
        <w:t>动名词与</w:t>
      </w:r>
      <w:r w:rsidR="00750148">
        <w:rPr>
          <w:rFonts w:hint="eastAsia"/>
        </w:rPr>
        <w:t>动词不定式</w:t>
      </w:r>
      <w:r w:rsidRPr="00E430F6">
        <w:rPr>
          <w:rFonts w:hint="eastAsia"/>
        </w:rPr>
        <w:t>的选择</w:t>
      </w:r>
    </w:p>
    <w:p w:rsidR="00DD2927" w:rsidRDefault="00E430F6" w:rsidP="00182A90">
      <w:pPr>
        <w:spacing w:after="84"/>
        <w:ind w:firstLine="480"/>
        <w:rPr>
          <w:lang w:eastAsia="zh-TW"/>
        </w:rPr>
      </w:pPr>
      <w:r w:rsidRPr="00E430F6">
        <w:rPr>
          <w:rFonts w:eastAsia="宋体" w:hint="eastAsia"/>
        </w:rPr>
        <w:t>动名词和</w:t>
      </w:r>
      <w:r w:rsidR="00750148">
        <w:rPr>
          <w:rFonts w:eastAsia="宋体" w:hint="eastAsia"/>
        </w:rPr>
        <w:t>动词不定式</w:t>
      </w:r>
      <w:r w:rsidRPr="00E430F6">
        <w:rPr>
          <w:rFonts w:eastAsia="宋体" w:hint="eastAsia"/>
        </w:rPr>
        <w:t>都可以当名词使用，所以什么时候该用动名词、什么时候该用</w:t>
      </w:r>
      <w:r w:rsidR="00750148">
        <w:rPr>
          <w:rFonts w:eastAsia="宋体" w:hint="eastAsia"/>
        </w:rPr>
        <w:t>动词不定式</w:t>
      </w:r>
      <w:r w:rsidRPr="00E430F6">
        <w:rPr>
          <w:rFonts w:eastAsia="宋体" w:hint="eastAsia"/>
        </w:rPr>
        <w:t>，往往会造成困扰。尤其是在句子中的</w:t>
      </w:r>
      <w:r w:rsidR="009D20F5">
        <w:rPr>
          <w:rFonts w:eastAsia="宋体" w:hint="eastAsia"/>
        </w:rPr>
        <w:t>受词（宾语）</w:t>
      </w:r>
      <w:r w:rsidRPr="00E430F6">
        <w:rPr>
          <w:rFonts w:eastAsia="宋体" w:hint="eastAsia"/>
        </w:rPr>
        <w:t>位置，该用动名词还是该用</w:t>
      </w:r>
      <w:r w:rsidR="00750148">
        <w:rPr>
          <w:rFonts w:eastAsia="宋体" w:hint="eastAsia"/>
        </w:rPr>
        <w:t>动词不定式</w:t>
      </w:r>
      <w:r w:rsidRPr="00E430F6">
        <w:rPr>
          <w:rFonts w:eastAsia="宋体" w:hint="eastAsia"/>
        </w:rPr>
        <w:t>，有时并不容易判断。一般文法书处理这个问题，只是做归纳整理的工作：列出四张动词表，告诉读者第一类动词后面只能</w:t>
      </w:r>
      <w:r w:rsidRPr="00E430F6">
        <w:rPr>
          <w:rFonts w:eastAsia="宋体" w:hint="eastAsia"/>
        </w:rPr>
        <w:lastRenderedPageBreak/>
        <w:t>接动名词当</w:t>
      </w:r>
      <w:r w:rsidR="009D20F5">
        <w:rPr>
          <w:rFonts w:eastAsia="宋体" w:hint="eastAsia"/>
        </w:rPr>
        <w:t>受词（宾语）</w:t>
      </w:r>
      <w:r w:rsidRPr="00E430F6">
        <w:rPr>
          <w:rFonts w:eastAsia="宋体" w:hint="eastAsia"/>
        </w:rPr>
        <w:t>、第二类动词后面只能接</w:t>
      </w:r>
      <w:r w:rsidR="00750148">
        <w:rPr>
          <w:rFonts w:eastAsia="宋体" w:hint="eastAsia"/>
        </w:rPr>
        <w:t>动词不定式</w:t>
      </w:r>
      <w:r w:rsidRPr="00E430F6">
        <w:rPr>
          <w:rFonts w:eastAsia="宋体" w:hint="eastAsia"/>
        </w:rPr>
        <w:t>当</w:t>
      </w:r>
      <w:r w:rsidR="009D20F5">
        <w:rPr>
          <w:rFonts w:eastAsia="宋体" w:hint="eastAsia"/>
        </w:rPr>
        <w:t>受词（宾语）</w:t>
      </w:r>
      <w:r w:rsidRPr="00E430F6">
        <w:rPr>
          <w:rFonts w:eastAsia="宋体" w:hint="eastAsia"/>
        </w:rPr>
        <w:t>、第三类动词后面接动名词与</w:t>
      </w:r>
      <w:r w:rsidR="00750148">
        <w:rPr>
          <w:rFonts w:eastAsia="宋体" w:hint="eastAsia"/>
        </w:rPr>
        <w:t>动词不定式</w:t>
      </w:r>
      <w:r w:rsidRPr="00E430F6">
        <w:rPr>
          <w:rFonts w:eastAsia="宋体" w:hint="eastAsia"/>
        </w:rPr>
        <w:t>皆可而且意思相同、第四类动词后面接动名词与</w:t>
      </w:r>
      <w:r w:rsidR="00750148">
        <w:rPr>
          <w:rFonts w:eastAsia="宋体" w:hint="eastAsia"/>
        </w:rPr>
        <w:t>动词不定式</w:t>
      </w:r>
      <w:r w:rsidRPr="00E430F6">
        <w:rPr>
          <w:rFonts w:eastAsia="宋体" w:hint="eastAsia"/>
        </w:rPr>
        <w:t>皆可但意思不同。这种整理方式，一方面太死板、一方面也很难记得起来，对学习者的帮助不大。</w:t>
      </w:r>
    </w:p>
    <w:p w:rsidR="00DD2927" w:rsidRDefault="00E430F6" w:rsidP="00182A90">
      <w:pPr>
        <w:spacing w:after="84"/>
        <w:ind w:firstLine="480"/>
        <w:rPr>
          <w:lang w:eastAsia="zh-TW"/>
        </w:rPr>
      </w:pPr>
      <w:r w:rsidRPr="00E430F6">
        <w:rPr>
          <w:rFonts w:eastAsia="宋体" w:hint="eastAsia"/>
        </w:rPr>
        <w:t>比较有效率的方式不是去记那四张动词表，而是要真正搞清楚动名词和</w:t>
      </w:r>
      <w:r w:rsidR="00750148">
        <w:rPr>
          <w:rFonts w:eastAsia="宋体" w:hint="eastAsia"/>
        </w:rPr>
        <w:t>动词不定式</w:t>
      </w:r>
      <w:r w:rsidRPr="00E430F6">
        <w:rPr>
          <w:rFonts w:eastAsia="宋体" w:hint="eastAsia"/>
        </w:rPr>
        <w:t>的差别。</w:t>
      </w:r>
      <w:r w:rsidR="007F24EC">
        <w:rPr>
          <w:rFonts w:eastAsia="宋体" w:hint="eastAsia"/>
        </w:rPr>
        <w:t>不定式</w:t>
      </w:r>
      <w:r w:rsidRPr="00E430F6">
        <w:rPr>
          <w:rFonts w:eastAsia="宋体" w:hint="eastAsia"/>
        </w:rPr>
        <w:t>的特色，本书在下一章将会详细处理。目前先要掌握住动名词的特色。</w:t>
      </w:r>
    </w:p>
    <w:p w:rsidR="00DD2927" w:rsidRPr="000A1CFA" w:rsidRDefault="00E430F6" w:rsidP="00182A90">
      <w:pPr>
        <w:spacing w:after="84"/>
        <w:ind w:firstLine="480"/>
        <w:rPr>
          <w:rStyle w:val="af1"/>
        </w:rPr>
      </w:pPr>
      <w:r w:rsidRPr="000A1CFA">
        <w:rPr>
          <w:rStyle w:val="af1"/>
          <w:rFonts w:hint="eastAsia"/>
        </w:rPr>
        <w:t>动名词，指的是一种动作或习惯，这种动作或习惯往往具有持续性。动名词和普通名词非常接近，可以代表一件「事情」，而且甚至可以有限定符。</w:t>
      </w:r>
    </w:p>
    <w:p w:rsidR="00DD2927" w:rsidRDefault="00E430F6" w:rsidP="00182A90">
      <w:pPr>
        <w:pStyle w:val="5"/>
        <w:spacing w:after="84"/>
        <w:rPr>
          <w:lang w:eastAsia="zh-TW"/>
        </w:rPr>
      </w:pPr>
      <w:r w:rsidRPr="00E430F6">
        <w:rPr>
          <w:rFonts w:hint="eastAsia"/>
        </w:rPr>
        <w:t>介系词的</w:t>
      </w:r>
      <w:r w:rsidR="009D20F5">
        <w:rPr>
          <w:rFonts w:hint="eastAsia"/>
        </w:rPr>
        <w:t>受词（宾语）</w:t>
      </w:r>
    </w:p>
    <w:p w:rsidR="00DD2927" w:rsidRDefault="00E430F6" w:rsidP="00182A90">
      <w:pPr>
        <w:spacing w:after="84"/>
        <w:ind w:firstLine="480"/>
        <w:rPr>
          <w:lang w:eastAsia="zh-TW"/>
        </w:rPr>
      </w:pPr>
      <w:r w:rsidRPr="00E430F6">
        <w:rPr>
          <w:rFonts w:eastAsia="宋体" w:hint="eastAsia"/>
        </w:rPr>
        <w:t>如果是介系词后面的</w:t>
      </w:r>
      <w:r w:rsidR="009D20F5">
        <w:rPr>
          <w:rFonts w:eastAsia="宋体" w:hint="eastAsia"/>
        </w:rPr>
        <w:t>受词（宾语）</w:t>
      </w:r>
      <w:r w:rsidRPr="00E430F6">
        <w:rPr>
          <w:rFonts w:eastAsia="宋体" w:hint="eastAsia"/>
        </w:rPr>
        <w:t>位置，这个位置不能使用</w:t>
      </w:r>
      <w:r w:rsidR="007F24EC">
        <w:rPr>
          <w:rFonts w:eastAsia="宋体" w:hint="eastAsia"/>
        </w:rPr>
        <w:t>不定式</w:t>
      </w:r>
      <w:r w:rsidRPr="00E430F6">
        <w:rPr>
          <w:rFonts w:eastAsia="宋体" w:hint="eastAsia"/>
        </w:rPr>
        <w:t>，但是可以用动名词。例如：</w:t>
      </w:r>
    </w:p>
    <w:p w:rsidR="00785232" w:rsidRPr="00785232" w:rsidRDefault="00E430F6" w:rsidP="00182A90">
      <w:pPr>
        <w:spacing w:after="84"/>
        <w:ind w:firstLine="480"/>
        <w:rPr>
          <w:lang w:eastAsia="zh-TW"/>
        </w:rPr>
      </w:pPr>
      <w:r w:rsidRPr="00E430F6">
        <w:rPr>
          <w:rFonts w:eastAsia="宋体"/>
        </w:rPr>
        <w:t xml:space="preserve">He gave up </w:t>
      </w:r>
      <w:r w:rsidRPr="00E430F6">
        <w:rPr>
          <w:rFonts w:eastAsia="宋体"/>
          <w:u w:val="single"/>
        </w:rPr>
        <w:t>without trying</w:t>
      </w:r>
      <w:r w:rsidRPr="00E430F6">
        <w:rPr>
          <w:rFonts w:eastAsia="宋体"/>
        </w:rPr>
        <w:t>.</w:t>
      </w:r>
    </w:p>
    <w:p w:rsidR="00DD2927" w:rsidRDefault="00E430F6" w:rsidP="00182A90">
      <w:pPr>
        <w:pStyle w:val="Preface"/>
        <w:spacing w:after="84"/>
        <w:ind w:firstLine="480"/>
        <w:rPr>
          <w:lang w:eastAsia="zh-TW"/>
        </w:rPr>
      </w:pPr>
      <w:r w:rsidRPr="00E430F6">
        <w:rPr>
          <w:rFonts w:hint="eastAsia"/>
        </w:rPr>
        <w:t>他试也不试一下就放弃了。</w:t>
      </w:r>
    </w:p>
    <w:p w:rsidR="00DD2927" w:rsidRDefault="00E430F6" w:rsidP="00182A90">
      <w:pPr>
        <w:spacing w:after="84"/>
        <w:ind w:firstLine="480"/>
        <w:rPr>
          <w:lang w:eastAsia="zh-TW"/>
        </w:rPr>
      </w:pPr>
      <w:r w:rsidRPr="00E430F6">
        <w:rPr>
          <w:rFonts w:eastAsia="宋体" w:hint="eastAsia"/>
        </w:rPr>
        <w:t>介系词</w:t>
      </w:r>
      <w:r w:rsidRPr="00E430F6">
        <w:rPr>
          <w:rFonts w:eastAsia="宋体"/>
        </w:rPr>
        <w:t>without</w:t>
      </w:r>
      <w:r w:rsidRPr="00E430F6">
        <w:rPr>
          <w:rFonts w:eastAsia="宋体" w:hint="eastAsia"/>
        </w:rPr>
        <w:t>后面不能放</w:t>
      </w:r>
      <w:r w:rsidR="00750148">
        <w:rPr>
          <w:rFonts w:eastAsia="宋体" w:hint="eastAsia"/>
        </w:rPr>
        <w:t>动词不定式</w:t>
      </w:r>
      <w:r w:rsidRPr="00E430F6">
        <w:rPr>
          <w:rFonts w:eastAsia="宋体" w:hint="eastAsia"/>
        </w:rPr>
        <w:t>（</w:t>
      </w:r>
      <w:r w:rsidRPr="00E430F6">
        <w:rPr>
          <w:rFonts w:eastAsia="宋体"/>
        </w:rPr>
        <w:t>without to try</w:t>
      </w:r>
      <w:r w:rsidRPr="00E430F6">
        <w:rPr>
          <w:rFonts w:eastAsia="宋体" w:hint="eastAsia"/>
        </w:rPr>
        <w:t>是个错误），但是可以放动名词如</w:t>
      </w:r>
      <w:r w:rsidRPr="00E430F6">
        <w:rPr>
          <w:rFonts w:eastAsia="宋体"/>
        </w:rPr>
        <w:t>trying</w:t>
      </w:r>
      <w:r w:rsidRPr="00E430F6">
        <w:rPr>
          <w:rFonts w:eastAsia="宋体" w:hint="eastAsia"/>
        </w:rPr>
        <w:t>。当然，介系词后面放普通名词也行，例如</w:t>
      </w:r>
      <w:r w:rsidRPr="00E430F6">
        <w:rPr>
          <w:rFonts w:eastAsia="宋体"/>
        </w:rPr>
        <w:t>without a try</w:t>
      </w:r>
      <w:r w:rsidRPr="00E430F6">
        <w:rPr>
          <w:rFonts w:eastAsia="宋体" w:hint="eastAsia"/>
        </w:rPr>
        <w:t>。</w:t>
      </w:r>
    </w:p>
    <w:p w:rsidR="00DD2927" w:rsidRDefault="00E430F6" w:rsidP="00182A90">
      <w:pPr>
        <w:pStyle w:val="5"/>
        <w:spacing w:after="84"/>
        <w:rPr>
          <w:lang w:eastAsia="zh-TW"/>
        </w:rPr>
      </w:pPr>
      <w:r w:rsidRPr="00E430F6">
        <w:rPr>
          <w:rFonts w:hint="eastAsia"/>
        </w:rPr>
        <w:t>几个经常使用动名词为</w:t>
      </w:r>
      <w:r w:rsidR="009D20F5">
        <w:rPr>
          <w:rFonts w:hint="eastAsia"/>
        </w:rPr>
        <w:t>受词（宾语）</w:t>
      </w:r>
      <w:r w:rsidRPr="00E430F6">
        <w:rPr>
          <w:rFonts w:hint="eastAsia"/>
        </w:rPr>
        <w:t>的例子</w:t>
      </w:r>
    </w:p>
    <w:p w:rsidR="00DD2927" w:rsidRDefault="00E430F6" w:rsidP="00182A90">
      <w:pPr>
        <w:spacing w:after="84"/>
        <w:ind w:firstLine="480"/>
        <w:rPr>
          <w:lang w:eastAsia="zh-TW"/>
        </w:rPr>
      </w:pPr>
      <w:r w:rsidRPr="00E430F6">
        <w:rPr>
          <w:rFonts w:eastAsia="宋体" w:hint="eastAsia"/>
        </w:rPr>
        <w:t>在某些动词后面，经常是用动名词当</w:t>
      </w:r>
      <w:r w:rsidR="009D20F5">
        <w:rPr>
          <w:rFonts w:eastAsia="宋体" w:hint="eastAsia"/>
        </w:rPr>
        <w:t>受词（宾语）</w:t>
      </w:r>
      <w:r w:rsidRPr="00E430F6">
        <w:rPr>
          <w:rFonts w:eastAsia="宋体" w:hint="eastAsia"/>
        </w:rPr>
        <w:t>而不用</w:t>
      </w:r>
      <w:r w:rsidR="00750148">
        <w:rPr>
          <w:rFonts w:eastAsia="宋体" w:hint="eastAsia"/>
        </w:rPr>
        <w:t>动词不定式</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enjoy eating icecream</w:t>
      </w:r>
      <w:r w:rsidRPr="00E430F6">
        <w:rPr>
          <w:rFonts w:eastAsia="宋体"/>
        </w:rPr>
        <w:t>.</w:t>
      </w:r>
    </w:p>
    <w:p w:rsidR="00DD2927" w:rsidRDefault="00E430F6" w:rsidP="00182A90">
      <w:pPr>
        <w:spacing w:after="84"/>
        <w:ind w:firstLine="480"/>
        <w:rPr>
          <w:lang w:eastAsia="zh-TW"/>
        </w:rPr>
      </w:pPr>
      <w:r w:rsidRPr="00E430F6">
        <w:rPr>
          <w:rFonts w:eastAsia="宋体" w:hint="eastAsia"/>
        </w:rPr>
        <w:t>动词</w:t>
      </w:r>
      <w:r w:rsidRPr="00E430F6">
        <w:rPr>
          <w:rFonts w:eastAsia="宋体"/>
        </w:rPr>
        <w:t>enjoy</w:t>
      </w:r>
      <w:r w:rsidRPr="00E430F6">
        <w:rPr>
          <w:rFonts w:eastAsia="宋体" w:hint="eastAsia"/>
        </w:rPr>
        <w:t>字面上的意思是「享受」，后面的</w:t>
      </w:r>
      <w:r w:rsidR="009D20F5">
        <w:rPr>
          <w:rFonts w:eastAsia="宋体" w:hint="eastAsia"/>
        </w:rPr>
        <w:t>受词（宾语）</w:t>
      </w:r>
      <w:r w:rsidRPr="00E430F6">
        <w:rPr>
          <w:rFonts w:eastAsia="宋体" w:hint="eastAsia"/>
        </w:rPr>
        <w:t>应该是那件在享受的「事情」，而且这件事情必须是「持续进行」，这种情况适合用动名词如</w:t>
      </w:r>
      <w:r w:rsidRPr="00E430F6">
        <w:rPr>
          <w:rFonts w:eastAsia="宋体"/>
        </w:rPr>
        <w:t>eating icecream</w:t>
      </w:r>
      <w:r w:rsidRPr="00E430F6">
        <w:rPr>
          <w:rFonts w:eastAsia="宋体" w:hint="eastAsia"/>
        </w:rPr>
        <w:t>来表示。</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practiced playing the violin</w:t>
      </w:r>
      <w:r w:rsidRPr="00E430F6">
        <w:rPr>
          <w:rFonts w:eastAsia="宋体"/>
        </w:rPr>
        <w:t xml:space="preserve"> every afternoon.</w:t>
      </w:r>
    </w:p>
    <w:p w:rsidR="00DD2927" w:rsidRDefault="00E430F6" w:rsidP="00182A90">
      <w:pPr>
        <w:spacing w:after="84"/>
        <w:ind w:firstLine="480"/>
        <w:rPr>
          <w:lang w:eastAsia="zh-TW"/>
        </w:rPr>
      </w:pPr>
      <w:r w:rsidRPr="00E430F6">
        <w:rPr>
          <w:rFonts w:eastAsia="宋体" w:hint="eastAsia"/>
        </w:rPr>
        <w:t>动词</w:t>
      </w:r>
      <w:r w:rsidRPr="00E430F6">
        <w:rPr>
          <w:rFonts w:eastAsia="宋体"/>
        </w:rPr>
        <w:t>practice</w:t>
      </w:r>
      <w:r w:rsidRPr="00E430F6">
        <w:rPr>
          <w:rFonts w:eastAsia="宋体" w:hint="eastAsia"/>
        </w:rPr>
        <w:t>后面的</w:t>
      </w:r>
      <w:r w:rsidR="009D20F5">
        <w:rPr>
          <w:rFonts w:eastAsia="宋体" w:hint="eastAsia"/>
        </w:rPr>
        <w:t>受词（宾语）</w:t>
      </w:r>
      <w:r w:rsidRPr="00E430F6">
        <w:rPr>
          <w:rFonts w:eastAsia="宋体" w:hint="eastAsia"/>
        </w:rPr>
        <w:t>应该是在练习的那件「事情」，而且是一件要「持续做」的事，所以应该用动名词如</w:t>
      </w:r>
      <w:r w:rsidRPr="00E430F6">
        <w:rPr>
          <w:rFonts w:eastAsia="宋体"/>
        </w:rPr>
        <w:t>playing</w:t>
      </w:r>
      <w:r w:rsidRPr="00E430F6">
        <w:rPr>
          <w:rFonts w:eastAsia="宋体" w:hint="eastAsia"/>
        </w:rPr>
        <w:t>当</w:t>
      </w:r>
      <w:r w:rsidR="009D20F5">
        <w:rPr>
          <w:rFonts w:eastAsia="宋体" w:hint="eastAsia"/>
        </w:rPr>
        <w:t>受词（宾语）</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dislike having to carry a lot of books</w:t>
      </w:r>
      <w:r w:rsidRPr="00E430F6">
        <w:rPr>
          <w:rFonts w:eastAsia="宋体"/>
        </w:rPr>
        <w:t xml:space="preserve"> with me.</w:t>
      </w:r>
    </w:p>
    <w:p w:rsidR="00DD2927" w:rsidRDefault="00E430F6" w:rsidP="00182A90">
      <w:pPr>
        <w:pStyle w:val="Preface"/>
        <w:spacing w:after="84"/>
        <w:ind w:firstLine="480"/>
        <w:rPr>
          <w:lang w:eastAsia="zh-TW"/>
        </w:rPr>
      </w:pPr>
      <w:r w:rsidRPr="00E430F6">
        <w:rPr>
          <w:rFonts w:hint="eastAsia"/>
        </w:rPr>
        <w:t>我很讨厌必须带着一堆书跑来跑去。</w:t>
      </w:r>
    </w:p>
    <w:p w:rsidR="00DD2927" w:rsidRDefault="00E430F6" w:rsidP="00182A90">
      <w:pPr>
        <w:spacing w:after="84"/>
        <w:ind w:firstLine="480"/>
        <w:rPr>
          <w:lang w:eastAsia="zh-TW"/>
        </w:rPr>
      </w:pPr>
      <w:r w:rsidRPr="00E430F6">
        <w:rPr>
          <w:rFonts w:eastAsia="宋体" w:hint="eastAsia"/>
        </w:rPr>
        <w:t>动词</w:t>
      </w:r>
      <w:r w:rsidRPr="00E430F6">
        <w:rPr>
          <w:rFonts w:eastAsia="宋体"/>
        </w:rPr>
        <w:t>dislike</w:t>
      </w:r>
      <w:r w:rsidRPr="00E430F6">
        <w:rPr>
          <w:rFonts w:eastAsia="宋体" w:hint="eastAsia"/>
        </w:rPr>
        <w:t>后面是那件被讨厌的「事情」，这种情况适合用动名词如</w:t>
      </w:r>
      <w:r w:rsidRPr="00E430F6">
        <w:rPr>
          <w:rFonts w:eastAsia="宋体"/>
        </w:rPr>
        <w:t>having to carry…</w:t>
      </w:r>
      <w:r w:rsidRPr="00E430F6">
        <w:rPr>
          <w:rFonts w:eastAsia="宋体" w:hint="eastAsia"/>
        </w:rPr>
        <w:t>来表示。</w:t>
      </w:r>
    </w:p>
    <w:p w:rsidR="00785232" w:rsidRPr="00785232" w:rsidRDefault="00E430F6" w:rsidP="00182A90">
      <w:pPr>
        <w:spacing w:after="84"/>
        <w:ind w:firstLine="480"/>
        <w:rPr>
          <w:lang w:eastAsia="zh-TW"/>
        </w:rPr>
      </w:pPr>
      <w:r w:rsidRPr="00E430F6">
        <w:rPr>
          <w:rFonts w:eastAsia="宋体"/>
        </w:rPr>
        <w:t xml:space="preserve">You should </w:t>
      </w:r>
      <w:r w:rsidRPr="00E430F6">
        <w:rPr>
          <w:rFonts w:eastAsia="宋体"/>
          <w:u w:val="single"/>
        </w:rPr>
        <w:t>avoid making the same mistake twice</w:t>
      </w:r>
      <w:r w:rsidRPr="00E430F6">
        <w:rPr>
          <w:rFonts w:eastAsia="宋体"/>
        </w:rPr>
        <w:t>.</w:t>
      </w:r>
    </w:p>
    <w:p w:rsidR="00DD2927" w:rsidRDefault="00E430F6" w:rsidP="00182A90">
      <w:pPr>
        <w:pStyle w:val="Preface"/>
        <w:spacing w:after="84"/>
        <w:ind w:firstLine="480"/>
        <w:rPr>
          <w:lang w:eastAsia="zh-TW"/>
        </w:rPr>
      </w:pPr>
      <w:r w:rsidRPr="00E430F6">
        <w:rPr>
          <w:rFonts w:hint="eastAsia"/>
        </w:rPr>
        <w:t>你应该避免犯同样的错误。</w:t>
      </w:r>
    </w:p>
    <w:p w:rsidR="00785232" w:rsidRPr="00785232" w:rsidRDefault="00E430F6" w:rsidP="00182A90">
      <w:pPr>
        <w:spacing w:after="84"/>
        <w:ind w:firstLine="480"/>
      </w:pPr>
      <w:r w:rsidRPr="00E430F6">
        <w:rPr>
          <w:rFonts w:eastAsia="宋体" w:hint="eastAsia"/>
        </w:rPr>
        <w:t>动词</w:t>
      </w:r>
      <w:r w:rsidRPr="00E430F6">
        <w:rPr>
          <w:rFonts w:eastAsia="宋体"/>
        </w:rPr>
        <w:t>avoid</w:t>
      </w:r>
      <w:r w:rsidRPr="00E430F6">
        <w:rPr>
          <w:rFonts w:eastAsia="宋体" w:hint="eastAsia"/>
        </w:rPr>
        <w:t>后面是那件被避免的「事情」，这种情况适合用动名词如</w:t>
      </w:r>
      <w:r w:rsidRPr="00E430F6">
        <w:rPr>
          <w:rFonts w:eastAsia="宋体"/>
        </w:rPr>
        <w:t>making the same mistake</w:t>
      </w:r>
      <w:r w:rsidRPr="00E430F6">
        <w:rPr>
          <w:rFonts w:eastAsia="宋体" w:hint="eastAsia"/>
        </w:rPr>
        <w:t>来表示。</w:t>
      </w:r>
    </w:p>
    <w:p w:rsidR="00DD2927" w:rsidRDefault="00E430F6" w:rsidP="00182A90">
      <w:pPr>
        <w:pStyle w:val="1"/>
        <w:spacing w:after="84"/>
        <w:rPr>
          <w:lang w:eastAsia="zh-TW"/>
        </w:rPr>
      </w:pPr>
      <w:bookmarkStart w:id="88" w:name="_Toc363483915"/>
      <w:r w:rsidRPr="00E430F6">
        <w:rPr>
          <w:rFonts w:hint="eastAsia"/>
        </w:rPr>
        <w:lastRenderedPageBreak/>
        <w:t>第十四章</w:t>
      </w:r>
      <w:r w:rsidRPr="00E430F6">
        <w:t xml:space="preserve"> </w:t>
      </w:r>
      <w:r w:rsidR="00750148">
        <w:rPr>
          <w:rFonts w:hint="eastAsia"/>
        </w:rPr>
        <w:t>动词不定式（</w:t>
      </w:r>
      <w:r w:rsidR="007F24EC">
        <w:rPr>
          <w:rFonts w:hint="eastAsia"/>
        </w:rPr>
        <w:t>不定式</w:t>
      </w:r>
      <w:r w:rsidR="00750148" w:rsidRPr="00750148">
        <w:rPr>
          <w:rFonts w:hint="eastAsia"/>
        </w:rPr>
        <w:t>词组</w:t>
      </w:r>
      <w:r w:rsidR="00750148">
        <w:rPr>
          <w:rFonts w:hint="eastAsia"/>
        </w:rPr>
        <w:t>）</w:t>
      </w:r>
      <w:bookmarkEnd w:id="88"/>
    </w:p>
    <w:p w:rsidR="00DD2927" w:rsidRDefault="00E430F6" w:rsidP="00182A90">
      <w:pPr>
        <w:spacing w:after="84"/>
        <w:ind w:firstLine="480"/>
        <w:rPr>
          <w:lang w:eastAsia="zh-TW"/>
        </w:rPr>
      </w:pPr>
      <w:r w:rsidRPr="00E430F6">
        <w:rPr>
          <w:rFonts w:eastAsia="宋体" w:hint="eastAsia"/>
        </w:rPr>
        <w:t>所谓「</w:t>
      </w:r>
      <w:r w:rsidR="00750148">
        <w:rPr>
          <w:rFonts w:eastAsia="宋体" w:hint="eastAsia"/>
        </w:rPr>
        <w:t>动词不定式</w:t>
      </w:r>
      <w:r w:rsidRPr="00E430F6">
        <w:rPr>
          <w:rFonts w:eastAsia="宋体" w:hint="eastAsia"/>
        </w:rPr>
        <w:t>」，指的是</w:t>
      </w:r>
      <w:r w:rsidR="007F24EC">
        <w:rPr>
          <w:rFonts w:eastAsia="宋体" w:hint="eastAsia"/>
        </w:rPr>
        <w:t>不定式</w:t>
      </w:r>
      <w:r w:rsidRPr="00E430F6">
        <w:rPr>
          <w:rFonts w:eastAsia="宋体" w:hint="eastAsia"/>
        </w:rPr>
        <w:t>（</w:t>
      </w:r>
      <w:r w:rsidRPr="00E430F6">
        <w:rPr>
          <w:rFonts w:eastAsia="宋体"/>
        </w:rPr>
        <w:t>infinitive</w:t>
      </w:r>
      <w:r w:rsidRPr="00E430F6">
        <w:rPr>
          <w:rFonts w:eastAsia="宋体" w:hint="eastAsia"/>
        </w:rPr>
        <w:t>）加原形动词而构成的词组，就是</w:t>
      </w:r>
      <w:r w:rsidRPr="00E430F6">
        <w:rPr>
          <w:rFonts w:eastAsia="宋体"/>
        </w:rPr>
        <w:t>to + V</w:t>
      </w:r>
      <w:r w:rsidRPr="00E430F6">
        <w:rPr>
          <w:rFonts w:eastAsia="宋体" w:hint="eastAsia"/>
        </w:rPr>
        <w:t>的构造。</w:t>
      </w:r>
    </w:p>
    <w:p w:rsidR="00DD2927" w:rsidRDefault="007F24EC" w:rsidP="00982549">
      <w:pPr>
        <w:pStyle w:val="3"/>
        <w:spacing w:before="126" w:after="126"/>
        <w:rPr>
          <w:lang w:eastAsia="zh-TW"/>
        </w:rPr>
      </w:pPr>
      <w:bookmarkStart w:id="89" w:name="_Toc363483916"/>
      <w:r>
        <w:rPr>
          <w:rFonts w:hint="eastAsia"/>
        </w:rPr>
        <w:t>不定式</w:t>
      </w:r>
      <w:r w:rsidR="00E430F6" w:rsidRPr="00E430F6">
        <w:rPr>
          <w:rFonts w:hint="eastAsia"/>
        </w:rPr>
        <w:t>和语气助动词</w:t>
      </w:r>
      <w:bookmarkEnd w:id="89"/>
    </w:p>
    <w:p w:rsidR="00DD2927" w:rsidRDefault="007F24EC" w:rsidP="00182A90">
      <w:pPr>
        <w:spacing w:after="84"/>
        <w:ind w:firstLine="480"/>
        <w:rPr>
          <w:lang w:eastAsia="zh-TW"/>
        </w:rPr>
      </w:pPr>
      <w:r>
        <w:rPr>
          <w:rFonts w:eastAsia="宋体" w:hint="eastAsia"/>
        </w:rPr>
        <w:t>不定式</w:t>
      </w:r>
      <w:r w:rsidR="00E430F6" w:rsidRPr="00E430F6">
        <w:rPr>
          <w:rFonts w:eastAsia="宋体" w:hint="eastAsia"/>
        </w:rPr>
        <w:t>和语气助动词具有诸多共同点：后面都要接原形动词、都具有不确定语气，而且还可以互相改写──所有的主要语气助动词都可以改写成</w:t>
      </w:r>
      <w:r>
        <w:rPr>
          <w:rFonts w:eastAsia="宋体" w:hint="eastAsia"/>
        </w:rPr>
        <w:t>不定式</w:t>
      </w:r>
      <w:r w:rsidR="00E430F6"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must – have to</w:t>
      </w:r>
    </w:p>
    <w:p w:rsidR="00785232" w:rsidRPr="00785232" w:rsidRDefault="00E430F6" w:rsidP="00182A90">
      <w:pPr>
        <w:spacing w:after="84"/>
        <w:ind w:firstLine="480"/>
        <w:rPr>
          <w:lang w:eastAsia="zh-TW"/>
        </w:rPr>
      </w:pPr>
      <w:r w:rsidRPr="00E430F6">
        <w:rPr>
          <w:rFonts w:eastAsia="宋体"/>
        </w:rPr>
        <w:t>should – ought to</w:t>
      </w:r>
    </w:p>
    <w:p w:rsidR="00785232" w:rsidRPr="00785232" w:rsidRDefault="00E430F6" w:rsidP="00182A90">
      <w:pPr>
        <w:spacing w:after="84"/>
        <w:ind w:firstLine="480"/>
        <w:rPr>
          <w:lang w:eastAsia="zh-TW"/>
        </w:rPr>
      </w:pPr>
      <w:r w:rsidRPr="00E430F6">
        <w:rPr>
          <w:rFonts w:eastAsia="宋体"/>
        </w:rPr>
        <w:t>will/would – be going to/be willing to</w:t>
      </w:r>
    </w:p>
    <w:p w:rsidR="00785232" w:rsidRPr="00785232" w:rsidRDefault="00E430F6" w:rsidP="00182A90">
      <w:pPr>
        <w:spacing w:after="84"/>
        <w:ind w:firstLine="480"/>
        <w:rPr>
          <w:lang w:eastAsia="zh-TW"/>
        </w:rPr>
      </w:pPr>
      <w:r w:rsidRPr="00E430F6">
        <w:rPr>
          <w:rFonts w:eastAsia="宋体"/>
        </w:rPr>
        <w:t>can/could – be able to</w:t>
      </w:r>
    </w:p>
    <w:p w:rsidR="00DD2927" w:rsidRDefault="00E430F6" w:rsidP="00182A90">
      <w:pPr>
        <w:spacing w:after="84"/>
        <w:ind w:firstLine="480"/>
        <w:rPr>
          <w:lang w:eastAsia="zh-TW"/>
        </w:rPr>
      </w:pPr>
      <w:r w:rsidRPr="00E430F6">
        <w:rPr>
          <w:rFonts w:eastAsia="宋体"/>
        </w:rPr>
        <w:t>may/might – be likely to/be allowed to</w:t>
      </w:r>
    </w:p>
    <w:p w:rsidR="00DD2927" w:rsidRDefault="00E430F6" w:rsidP="00182A90">
      <w:pPr>
        <w:spacing w:after="84"/>
        <w:ind w:firstLine="480"/>
        <w:rPr>
          <w:lang w:eastAsia="zh-TW"/>
        </w:rPr>
      </w:pPr>
      <w:r w:rsidRPr="00E430F6">
        <w:rPr>
          <w:rFonts w:eastAsia="宋体" w:hint="eastAsia"/>
        </w:rPr>
        <w:t>基于以上观察，笔者主张：</w:t>
      </w:r>
      <w:r w:rsidR="007F24EC">
        <w:rPr>
          <w:rFonts w:eastAsia="宋体" w:hint="eastAsia"/>
        </w:rPr>
        <w:t>不定式</w:t>
      </w:r>
      <w:r w:rsidRPr="00E430F6">
        <w:rPr>
          <w:rFonts w:eastAsia="宋体" w:hint="eastAsia"/>
        </w:rPr>
        <w:t>就是语气助动词减化的结果。亦即，将语气助动词改写为</w:t>
      </w:r>
      <w:r w:rsidRPr="00E430F6">
        <w:rPr>
          <w:rFonts w:eastAsia="宋体"/>
        </w:rPr>
        <w:t>to</w:t>
      </w:r>
      <w:r w:rsidRPr="00E430F6">
        <w:rPr>
          <w:rFonts w:eastAsia="宋体" w:hint="eastAsia"/>
        </w:rPr>
        <w:t>，就可以把限定动词词组（语气助动词</w:t>
      </w:r>
      <w:r w:rsidRPr="00E430F6">
        <w:rPr>
          <w:rFonts w:eastAsia="宋体"/>
        </w:rPr>
        <w:t xml:space="preserve"> + </w:t>
      </w:r>
      <w:r w:rsidRPr="00E430F6">
        <w:rPr>
          <w:rFonts w:eastAsia="宋体" w:hint="eastAsia"/>
        </w:rPr>
        <w:t>原形动词）改为非限定（</w:t>
      </w:r>
      <w:r w:rsidRPr="00E430F6">
        <w:rPr>
          <w:rFonts w:eastAsia="宋体"/>
        </w:rPr>
        <w:t>to + V</w:t>
      </w:r>
      <w:r w:rsidRPr="00E430F6">
        <w:rPr>
          <w:rFonts w:eastAsia="宋体" w:hint="eastAsia"/>
        </w:rPr>
        <w:t>），也就是把动词词组转变为其他词类使用。</w:t>
      </w:r>
    </w:p>
    <w:p w:rsidR="00DD2927" w:rsidRDefault="00E430F6" w:rsidP="00182A90">
      <w:pPr>
        <w:spacing w:after="84"/>
        <w:ind w:firstLine="480"/>
        <w:rPr>
          <w:lang w:eastAsia="zh-TW"/>
        </w:rPr>
      </w:pPr>
      <w:r w:rsidRPr="00E430F6">
        <w:rPr>
          <w:rFonts w:eastAsia="宋体" w:hint="eastAsia"/>
        </w:rPr>
        <w:t>像现在分词、过去分词、动名词一样，</w:t>
      </w:r>
      <w:r w:rsidR="00750148">
        <w:rPr>
          <w:rFonts w:eastAsia="宋体" w:hint="eastAsia"/>
        </w:rPr>
        <w:t>动词不定式</w:t>
      </w:r>
      <w:r w:rsidRPr="00E430F6">
        <w:rPr>
          <w:rFonts w:eastAsia="宋体" w:hint="eastAsia"/>
        </w:rPr>
        <w:t>也是传统文法所谓「动状词」的一种，或称非限定动词。如果</w:t>
      </w:r>
      <w:r w:rsidR="00750148">
        <w:rPr>
          <w:rFonts w:eastAsia="宋体" w:hint="eastAsia"/>
        </w:rPr>
        <w:t>动词不定式</w:t>
      </w:r>
      <w:r w:rsidRPr="00E430F6">
        <w:rPr>
          <w:rFonts w:eastAsia="宋体" w:hint="eastAsia"/>
        </w:rPr>
        <w:t>的构造简单（例如只有</w:t>
      </w:r>
      <w:r w:rsidRPr="00E430F6">
        <w:rPr>
          <w:rFonts w:eastAsia="宋体"/>
        </w:rPr>
        <w:t>to + V</w:t>
      </w:r>
      <w:r w:rsidRPr="00E430F6">
        <w:rPr>
          <w:rFonts w:eastAsia="宋体" w:hint="eastAsia"/>
        </w:rPr>
        <w:t>），可以直接视为动词词组（语气助动词</w:t>
      </w:r>
      <w:r w:rsidRPr="00E430F6">
        <w:rPr>
          <w:rFonts w:eastAsia="宋体"/>
        </w:rPr>
        <w:t xml:space="preserve"> + </w:t>
      </w:r>
      <w:r w:rsidRPr="00E430F6">
        <w:rPr>
          <w:rFonts w:eastAsia="宋体" w:hint="eastAsia"/>
        </w:rPr>
        <w:t>原形动词）的词类变化看待：把语气助动词变成表示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，那么原本的动词词组就转变成</w:t>
      </w:r>
      <w:r w:rsidR="00750148">
        <w:rPr>
          <w:rFonts w:eastAsia="宋体" w:hint="eastAsia"/>
        </w:rPr>
        <w:t>动词不定式</w:t>
      </w:r>
      <w:r w:rsidRPr="00E430F6">
        <w:rPr>
          <w:rFonts w:eastAsia="宋体" w:hint="eastAsia"/>
        </w:rPr>
        <w:t>，可以当作名词、形容词、或者副词使用。如果</w:t>
      </w:r>
      <w:r w:rsidR="00750148">
        <w:rPr>
          <w:rFonts w:eastAsia="宋体" w:hint="eastAsia"/>
        </w:rPr>
        <w:t>动词不定式</w:t>
      </w:r>
      <w:r w:rsidRPr="00E430F6">
        <w:rPr>
          <w:rFonts w:eastAsia="宋体" w:hint="eastAsia"/>
        </w:rPr>
        <w:t>的构造复杂（例如其中包含</w:t>
      </w:r>
      <w:r w:rsidR="009D20F5">
        <w:rPr>
          <w:rFonts w:eastAsia="宋体" w:hint="eastAsia"/>
        </w:rPr>
        <w:t>受词（宾语）</w:t>
      </w:r>
      <w:r w:rsidRPr="00E430F6">
        <w:rPr>
          <w:rFonts w:eastAsia="宋体" w:hint="eastAsia"/>
        </w:rPr>
        <w:t>、补语、修饰语等等），那么视为减化</w:t>
      </w:r>
      <w:r w:rsidR="00BF5096">
        <w:rPr>
          <w:rFonts w:eastAsia="宋体" w:hint="eastAsia"/>
        </w:rPr>
        <w:t>从句</w:t>
      </w:r>
      <w:r w:rsidRPr="00E430F6">
        <w:rPr>
          <w:rFonts w:eastAsia="宋体" w:hint="eastAsia"/>
        </w:rPr>
        <w:t>看待会比较清楚。</w:t>
      </w:r>
    </w:p>
    <w:p w:rsidR="00DD2927" w:rsidRDefault="00E430F6" w:rsidP="00982549">
      <w:pPr>
        <w:pStyle w:val="3"/>
        <w:spacing w:before="126" w:after="126"/>
        <w:rPr>
          <w:lang w:eastAsia="zh-TW"/>
        </w:rPr>
      </w:pPr>
      <w:bookmarkStart w:id="90" w:name="_Toc363483917"/>
      <w:r w:rsidRPr="00E430F6">
        <w:rPr>
          <w:rFonts w:hint="eastAsia"/>
        </w:rPr>
        <w:t>简单的</w:t>
      </w:r>
      <w:r w:rsidR="00750148">
        <w:rPr>
          <w:rFonts w:hint="eastAsia"/>
        </w:rPr>
        <w:t>动词不定式</w:t>
      </w:r>
      <w:r w:rsidRPr="00E430F6">
        <w:rPr>
          <w:rFonts w:hint="eastAsia"/>
        </w:rPr>
        <w:t>与较复杂的减化</w:t>
      </w:r>
      <w:r w:rsidR="00BF5096">
        <w:rPr>
          <w:rFonts w:hint="eastAsia"/>
        </w:rPr>
        <w:t>从句</w:t>
      </w:r>
      <w:bookmarkEnd w:id="90"/>
    </w:p>
    <w:p w:rsidR="00DD2927" w:rsidRDefault="00E430F6" w:rsidP="00182A90">
      <w:pPr>
        <w:spacing w:after="84"/>
        <w:ind w:firstLine="480"/>
        <w:rPr>
          <w:lang w:eastAsia="zh-TW"/>
        </w:rPr>
      </w:pPr>
      <w:r w:rsidRPr="00E430F6">
        <w:rPr>
          <w:rFonts w:eastAsia="宋体" w:hint="eastAsia"/>
        </w:rPr>
        <w:t>请比较下面两个例句：</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w:t>
      </w:r>
      <w:r w:rsidRPr="00E430F6">
        <w:rPr>
          <w:rFonts w:eastAsia="宋体"/>
          <w:u w:val="single"/>
        </w:rPr>
        <w:t>to go</w:t>
      </w:r>
      <w:r w:rsidRPr="00E430F6">
        <w:rPr>
          <w:rFonts w:eastAsia="宋体"/>
        </w:rPr>
        <w:t>.</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to go</w:t>
      </w:r>
      <w:r w:rsidRPr="00E430F6">
        <w:rPr>
          <w:rFonts w:eastAsia="宋体" w:hint="eastAsia"/>
        </w:rPr>
        <w:t>这个</w:t>
      </w:r>
      <w:r w:rsidR="00750148">
        <w:rPr>
          <w:rFonts w:eastAsia="宋体" w:hint="eastAsia"/>
        </w:rPr>
        <w:t>动词不定式</w:t>
      </w:r>
      <w:r w:rsidRPr="00E430F6">
        <w:rPr>
          <w:rFonts w:eastAsia="宋体" w:hint="eastAsia"/>
        </w:rPr>
        <w:t>当作动词</w:t>
      </w:r>
      <w:r w:rsidRPr="00E430F6">
        <w:rPr>
          <w:rFonts w:eastAsia="宋体"/>
        </w:rPr>
        <w:t>want</w:t>
      </w:r>
      <w:r w:rsidRPr="00E430F6">
        <w:rPr>
          <w:rFonts w:eastAsia="宋体" w:hint="eastAsia"/>
        </w:rPr>
        <w:t>的</w:t>
      </w:r>
      <w:r w:rsidR="009D20F5">
        <w:rPr>
          <w:rFonts w:eastAsia="宋体" w:hint="eastAsia"/>
        </w:rPr>
        <w:t>受词（宾语）</w:t>
      </w:r>
      <w:r w:rsidRPr="00E430F6">
        <w:rPr>
          <w:rFonts w:eastAsia="宋体" w:hint="eastAsia"/>
        </w:rPr>
        <w:t>使用，所以是名词的性质。可以直接视</w:t>
      </w:r>
      <w:r w:rsidRPr="00E430F6">
        <w:rPr>
          <w:rFonts w:eastAsia="宋体"/>
        </w:rPr>
        <w:t>to go</w:t>
      </w:r>
      <w:r w:rsidRPr="00E430F6">
        <w:rPr>
          <w:rFonts w:eastAsia="宋体" w:hint="eastAsia"/>
        </w:rPr>
        <w:t>为动词词组</w:t>
      </w:r>
      <w:r w:rsidRPr="00E430F6">
        <w:rPr>
          <w:rFonts w:eastAsia="宋体"/>
        </w:rPr>
        <w:t>will go</w:t>
      </w:r>
      <w:r w:rsidRPr="00E430F6">
        <w:rPr>
          <w:rFonts w:eastAsia="宋体" w:hint="eastAsia"/>
        </w:rPr>
        <w:t>的词类变化：把限定动词</w:t>
      </w:r>
      <w:r w:rsidRPr="00E430F6">
        <w:rPr>
          <w:rFonts w:eastAsia="宋体"/>
        </w:rPr>
        <w:t>will go</w:t>
      </w:r>
      <w:r w:rsidRPr="00E430F6">
        <w:rPr>
          <w:rFonts w:eastAsia="宋体" w:hint="eastAsia"/>
        </w:rPr>
        <w:t>改为</w:t>
      </w:r>
      <w:r w:rsidRPr="00E430F6">
        <w:rPr>
          <w:rFonts w:eastAsia="宋体"/>
        </w:rPr>
        <w:t>to go</w:t>
      </w:r>
      <w:r w:rsidRPr="00E430F6">
        <w:rPr>
          <w:rFonts w:eastAsia="宋体" w:hint="eastAsia"/>
        </w:rPr>
        <w:t>，就可以当名词使用。</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His girl friend</w:t>
      </w:r>
      <w:r w:rsidRPr="00E430F6">
        <w:rPr>
          <w:rFonts w:eastAsia="宋体"/>
        </w:rPr>
        <w:t xml:space="preserve"> </w:t>
      </w:r>
      <w:r w:rsidRPr="00E430F6">
        <w:rPr>
          <w:rFonts w:eastAsia="宋体"/>
          <w:u w:val="single"/>
        </w:rPr>
        <w:t>asked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to buy her a diamond ring as soon as possible</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w:t>
      </w:r>
      <w:r w:rsidR="00262564">
        <w:rPr>
          <w:rFonts w:hint="eastAsia"/>
        </w:rPr>
        <w:t xml:space="preserve"> </w:t>
      </w:r>
      <w:r w:rsidRPr="00E430F6">
        <w:t xml:space="preserve"> V   O                     C</w:t>
      </w:r>
    </w:p>
    <w:p w:rsidR="00DD2927" w:rsidRDefault="00E430F6" w:rsidP="00182A90">
      <w:pPr>
        <w:pStyle w:val="Preface"/>
        <w:spacing w:after="84"/>
        <w:ind w:firstLine="480"/>
        <w:rPr>
          <w:lang w:eastAsia="zh-TW"/>
        </w:rPr>
      </w:pPr>
      <w:r w:rsidRPr="00E430F6">
        <w:t xml:space="preserve">  </w:t>
      </w:r>
      <w:r w:rsidRPr="00E430F6">
        <w:rPr>
          <w:rFonts w:hint="eastAsia"/>
        </w:rPr>
        <w:t>他女朋友要他尽快买个钻戒给她。</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to buy her a diamond ring as soon as possible</w:t>
      </w:r>
      <w:r w:rsidRPr="00E430F6">
        <w:rPr>
          <w:rFonts w:eastAsia="宋体" w:hint="eastAsia"/>
        </w:rPr>
        <w:t>也是</w:t>
      </w:r>
      <w:r w:rsidR="00750148">
        <w:rPr>
          <w:rFonts w:eastAsia="宋体" w:hint="eastAsia"/>
        </w:rPr>
        <w:t>动词不定式</w:t>
      </w:r>
      <w:r w:rsidRPr="00E430F6">
        <w:rPr>
          <w:rFonts w:eastAsia="宋体" w:hint="eastAsia"/>
        </w:rPr>
        <w:t>，当</w:t>
      </w:r>
      <w:r w:rsidR="009D20F5">
        <w:rPr>
          <w:rFonts w:eastAsia="宋体" w:hint="eastAsia"/>
        </w:rPr>
        <w:t>受词（宾语）</w:t>
      </w:r>
      <w:r w:rsidRPr="00E430F6">
        <w:rPr>
          <w:rFonts w:eastAsia="宋体" w:hint="eastAsia"/>
        </w:rPr>
        <w:t>补语使用，也就是属于形容词的性质、修饰</w:t>
      </w:r>
      <w:r w:rsidR="009D20F5">
        <w:rPr>
          <w:rFonts w:eastAsia="宋体" w:hint="eastAsia"/>
        </w:rPr>
        <w:t>受词（宾语）</w:t>
      </w:r>
      <w:r w:rsidRPr="00E430F6">
        <w:rPr>
          <w:rFonts w:eastAsia="宋体"/>
        </w:rPr>
        <w:t>him</w:t>
      </w:r>
      <w:r w:rsidRPr="00E430F6">
        <w:rPr>
          <w:rFonts w:eastAsia="宋体" w:hint="eastAsia"/>
        </w:rPr>
        <w:t>。</w:t>
      </w:r>
      <w:r w:rsidRPr="00E430F6">
        <w:rPr>
          <w:rFonts w:eastAsia="宋体" w:hint="eastAsia"/>
        </w:rPr>
        <w:lastRenderedPageBreak/>
        <w:t>不过这个</w:t>
      </w:r>
      <w:r w:rsidR="00750148">
        <w:rPr>
          <w:rFonts w:eastAsia="宋体" w:hint="eastAsia"/>
        </w:rPr>
        <w:t>动词不定式</w:t>
      </w:r>
      <w:r w:rsidRPr="00E430F6">
        <w:rPr>
          <w:rFonts w:eastAsia="宋体" w:hint="eastAsia"/>
        </w:rPr>
        <w:t>构造比较复杂，可以连同前面的</w:t>
      </w:r>
      <w:r w:rsidRPr="00E430F6">
        <w:rPr>
          <w:rFonts w:eastAsia="宋体"/>
        </w:rPr>
        <w:t>him</w:t>
      </w:r>
      <w:r w:rsidRPr="00E430F6">
        <w:rPr>
          <w:rFonts w:eastAsia="宋体" w:hint="eastAsia"/>
        </w:rPr>
        <w:t>还原为名词</w:t>
      </w:r>
      <w:r w:rsidR="00BF5096">
        <w:rPr>
          <w:rFonts w:eastAsia="宋体" w:hint="eastAsia"/>
        </w:rPr>
        <w:t>从句</w:t>
      </w:r>
      <w:r w:rsidRPr="00E430F6">
        <w:rPr>
          <w:rFonts w:eastAsia="宋体" w:hint="eastAsia"/>
        </w:rPr>
        <w:t>看待，如下：</w:t>
      </w:r>
    </w:p>
    <w:p w:rsidR="00785232" w:rsidRPr="00785232" w:rsidRDefault="00E430F6" w:rsidP="00182A90">
      <w:pPr>
        <w:spacing w:after="84"/>
        <w:ind w:firstLineChars="0" w:firstLine="0"/>
        <w:rPr>
          <w:lang w:eastAsia="zh-TW"/>
        </w:rPr>
      </w:pPr>
      <w:r w:rsidRPr="00E430F6">
        <w:rPr>
          <w:rFonts w:eastAsia="宋体"/>
          <w:u w:val="single"/>
        </w:rPr>
        <w:t>His girl friend</w:t>
      </w:r>
      <w:r w:rsidRPr="00E430F6">
        <w:rPr>
          <w:rFonts w:eastAsia="宋体"/>
        </w:rPr>
        <w:t xml:space="preserve"> </w:t>
      </w:r>
      <w:r w:rsidRPr="00E430F6">
        <w:rPr>
          <w:rFonts w:eastAsia="宋体"/>
          <w:u w:val="single"/>
        </w:rPr>
        <w:t>asked</w:t>
      </w:r>
      <w:r w:rsidRPr="00E430F6">
        <w:rPr>
          <w:rFonts w:eastAsia="宋体"/>
        </w:rPr>
        <w:t xml:space="preserve"> </w:t>
      </w:r>
      <w:r w:rsidRPr="00E430F6">
        <w:rPr>
          <w:rFonts w:eastAsia="宋体"/>
          <w:u w:val="single"/>
        </w:rPr>
        <w:t>that he should buy her a diamond ring as soon as possible</w:t>
      </w:r>
      <w:r w:rsidRPr="00E430F6">
        <w:rPr>
          <w:rFonts w:eastAsia="宋体"/>
        </w:rPr>
        <w:t>.</w:t>
      </w:r>
    </w:p>
    <w:p w:rsidR="00DD2927" w:rsidRDefault="00E430F6" w:rsidP="00182A90">
      <w:pPr>
        <w:pStyle w:val="Preface"/>
        <w:spacing w:after="84"/>
        <w:ind w:firstLineChars="83" w:firstLine="199"/>
        <w:rPr>
          <w:lang w:eastAsia="zh-TW"/>
        </w:rPr>
      </w:pPr>
      <w:r w:rsidRPr="00E430F6">
        <w:t xml:space="preserve">   S        V                          O</w:t>
      </w:r>
    </w:p>
    <w:p w:rsidR="00DD2927" w:rsidRDefault="00E430F6" w:rsidP="00182A90">
      <w:pPr>
        <w:spacing w:after="84"/>
        <w:ind w:firstLine="480"/>
        <w:rPr>
          <w:lang w:eastAsia="zh-TW"/>
        </w:rPr>
      </w:pPr>
      <w:r w:rsidRPr="00E430F6">
        <w:rPr>
          <w:rFonts w:eastAsia="宋体" w:hint="eastAsia"/>
        </w:rPr>
        <w:t>从属连接词</w:t>
      </w:r>
      <w:r w:rsidRPr="00E430F6">
        <w:rPr>
          <w:rFonts w:eastAsia="宋体"/>
        </w:rPr>
        <w:t>that</w:t>
      </w:r>
      <w:r w:rsidRPr="00E430F6">
        <w:rPr>
          <w:rFonts w:eastAsia="宋体" w:hint="eastAsia"/>
        </w:rPr>
        <w:t>引导的是个名词</w:t>
      </w:r>
      <w:r w:rsidR="00BF5096">
        <w:rPr>
          <w:rFonts w:eastAsia="宋体" w:hint="eastAsia"/>
        </w:rPr>
        <w:t>从句</w:t>
      </w:r>
      <w:r w:rsidRPr="00E430F6">
        <w:rPr>
          <w:rFonts w:eastAsia="宋体" w:hint="eastAsia"/>
        </w:rPr>
        <w:t>，当作主要</w:t>
      </w:r>
      <w:r w:rsidR="00BF5096">
        <w:rPr>
          <w:rFonts w:eastAsia="宋体" w:hint="eastAsia"/>
        </w:rPr>
        <w:t>从句</w:t>
      </w:r>
      <w:r w:rsidRPr="00E430F6">
        <w:rPr>
          <w:rFonts w:eastAsia="宋体" w:hint="eastAsia"/>
        </w:rPr>
        <w:t>动词</w:t>
      </w:r>
      <w:r w:rsidRPr="00E430F6">
        <w:rPr>
          <w:rFonts w:eastAsia="宋体"/>
        </w:rPr>
        <w:t>asked</w:t>
      </w:r>
      <w:r w:rsidRPr="00E430F6">
        <w:rPr>
          <w:rFonts w:eastAsia="宋体" w:hint="eastAsia"/>
        </w:rPr>
        <w:t>的</w:t>
      </w:r>
      <w:r w:rsidR="009D20F5">
        <w:rPr>
          <w:rFonts w:eastAsia="宋体" w:hint="eastAsia"/>
        </w:rPr>
        <w:t>受词（宾语）</w:t>
      </w:r>
      <w:r w:rsidRPr="00E430F6">
        <w:rPr>
          <w:rFonts w:eastAsia="宋体" w:hint="eastAsia"/>
        </w:rPr>
        <w:t>使用。将这个名词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拿出来当</w:t>
      </w:r>
      <w:r w:rsidR="009D20F5">
        <w:rPr>
          <w:rFonts w:eastAsia="宋体" w:hint="eastAsia"/>
        </w:rPr>
        <w:t>受词（宾语）</w:t>
      </w:r>
      <w:r w:rsidRPr="00E430F6">
        <w:rPr>
          <w:rFonts w:eastAsia="宋体" w:hint="eastAsia"/>
        </w:rPr>
        <w:t>、限定动词</w:t>
      </w:r>
      <w:r w:rsidRPr="00E430F6">
        <w:rPr>
          <w:rFonts w:eastAsia="宋体"/>
        </w:rPr>
        <w:t>should buy</w:t>
      </w:r>
      <w:r w:rsidRPr="00E430F6">
        <w:rPr>
          <w:rFonts w:eastAsia="宋体" w:hint="eastAsia"/>
        </w:rPr>
        <w:t>减化为</w:t>
      </w:r>
      <w:r w:rsidR="00750148">
        <w:rPr>
          <w:rFonts w:eastAsia="宋体" w:hint="eastAsia"/>
        </w:rPr>
        <w:t>动词不定式</w:t>
      </w:r>
      <w:r w:rsidRPr="00E430F6">
        <w:rPr>
          <w:rFonts w:eastAsia="宋体"/>
        </w:rPr>
        <w:t>to buy</w:t>
      </w:r>
      <w:r w:rsidRPr="00E430F6">
        <w:rPr>
          <w:rFonts w:eastAsia="宋体" w:hint="eastAsia"/>
        </w:rPr>
        <w:t>，后面整个部分一并转变为</w:t>
      </w:r>
      <w:r w:rsidR="00750148">
        <w:rPr>
          <w:rFonts w:eastAsia="宋体" w:hint="eastAsia"/>
        </w:rPr>
        <w:t>动词不定式</w:t>
      </w:r>
      <w:r w:rsidRPr="00E430F6">
        <w:rPr>
          <w:rFonts w:eastAsia="宋体" w:hint="eastAsia"/>
        </w:rPr>
        <w:t>当作主词补语，结果就是前面例</w:t>
      </w:r>
      <w:r w:rsidRPr="00E430F6">
        <w:rPr>
          <w:rFonts w:eastAsia="宋体"/>
        </w:rPr>
        <w:t>2</w:t>
      </w:r>
      <w:r w:rsidRPr="00E430F6">
        <w:rPr>
          <w:rFonts w:eastAsia="宋体" w:hint="eastAsia"/>
        </w:rPr>
        <w:t>那个句子。</w:t>
      </w:r>
    </w:p>
    <w:p w:rsidR="00DD2927" w:rsidRDefault="00E430F6" w:rsidP="00182A90">
      <w:pPr>
        <w:spacing w:after="84"/>
        <w:ind w:firstLine="480"/>
        <w:rPr>
          <w:lang w:eastAsia="zh-TW"/>
        </w:rPr>
      </w:pPr>
      <w:r w:rsidRPr="00E430F6">
        <w:rPr>
          <w:rFonts w:eastAsia="宋体" w:hint="eastAsia"/>
        </w:rPr>
        <w:t>减化</w:t>
      </w:r>
      <w:r w:rsidR="00BF5096">
        <w:rPr>
          <w:rFonts w:eastAsia="宋体" w:hint="eastAsia"/>
        </w:rPr>
        <w:t>从句</w:t>
      </w:r>
      <w:r w:rsidRPr="00E430F6">
        <w:rPr>
          <w:rFonts w:eastAsia="宋体" w:hint="eastAsia"/>
        </w:rPr>
        <w:t>的变化比较复杂，本书留待后面的章节处理。目前先将</w:t>
      </w:r>
      <w:r w:rsidR="00750148">
        <w:rPr>
          <w:rFonts w:eastAsia="宋体" w:hint="eastAsia"/>
        </w:rPr>
        <w:t>动词不定式</w:t>
      </w:r>
      <w:r w:rsidRPr="00E430F6">
        <w:rPr>
          <w:rFonts w:eastAsia="宋体" w:hint="eastAsia"/>
        </w:rPr>
        <w:t>视为词组看待，也就是把动词词组中的语气助动词变成表示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，产生出来的</w:t>
      </w:r>
      <w:r w:rsidR="00750148">
        <w:rPr>
          <w:rFonts w:eastAsia="宋体" w:hint="eastAsia"/>
        </w:rPr>
        <w:t>动词不定式</w:t>
      </w:r>
      <w:r w:rsidRPr="00E430F6">
        <w:rPr>
          <w:rFonts w:eastAsia="宋体" w:hint="eastAsia"/>
        </w:rPr>
        <w:t>就可以当作名词词组、形容词词组、副词词组使用。</w:t>
      </w:r>
    </w:p>
    <w:p w:rsidR="00DD2927" w:rsidRDefault="00E430F6" w:rsidP="00982549">
      <w:pPr>
        <w:pStyle w:val="3"/>
        <w:spacing w:before="126" w:after="126"/>
        <w:rPr>
          <w:lang w:eastAsia="zh-TW"/>
        </w:rPr>
      </w:pPr>
      <w:bookmarkStart w:id="91" w:name="_Toc363483918"/>
      <w:r w:rsidRPr="00E430F6">
        <w:rPr>
          <w:rFonts w:hint="eastAsia"/>
        </w:rPr>
        <w:t>名词词组</w:t>
      </w:r>
      <w:bookmarkEnd w:id="91"/>
    </w:p>
    <w:p w:rsidR="00DD2927" w:rsidRDefault="00750148" w:rsidP="00182A90">
      <w:pPr>
        <w:spacing w:after="84"/>
        <w:ind w:firstLine="480"/>
        <w:rPr>
          <w:lang w:eastAsia="zh-TW"/>
        </w:rPr>
      </w:pPr>
      <w:r>
        <w:rPr>
          <w:rFonts w:eastAsia="宋体" w:hint="eastAsia"/>
        </w:rPr>
        <w:t>动词不定式</w:t>
      </w:r>
      <w:r w:rsidR="00E430F6" w:rsidRPr="00E430F6">
        <w:rPr>
          <w:rFonts w:eastAsia="宋体" w:hint="eastAsia"/>
        </w:rPr>
        <w:t>当作名词词组，可以作为主词、</w:t>
      </w:r>
      <w:r w:rsidR="009D20F5">
        <w:rPr>
          <w:rFonts w:eastAsia="宋体" w:hint="eastAsia"/>
        </w:rPr>
        <w:t>受词（宾语）</w:t>
      </w:r>
      <w:r w:rsidR="00E430F6" w:rsidRPr="00E430F6">
        <w:rPr>
          <w:rFonts w:eastAsia="宋体" w:hint="eastAsia"/>
        </w:rPr>
        <w:t>、名词补语等等，分别举例如下：</w:t>
      </w:r>
    </w:p>
    <w:p w:rsidR="00785232" w:rsidRPr="00785232" w:rsidRDefault="00E430F6" w:rsidP="00182A90">
      <w:pPr>
        <w:spacing w:after="84"/>
        <w:ind w:firstLine="480"/>
        <w:rPr>
          <w:lang w:eastAsia="zh-TW"/>
        </w:rPr>
      </w:pPr>
      <w:r w:rsidRPr="00E430F6">
        <w:rPr>
          <w:rFonts w:eastAsia="宋体"/>
          <w:u w:val="single"/>
        </w:rPr>
        <w:t>To be accurate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very important</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w:t>
      </w:r>
      <w:r w:rsidR="00262564">
        <w:rPr>
          <w:rFonts w:hint="eastAsia"/>
        </w:rPr>
        <w:t xml:space="preserve"> </w:t>
      </w:r>
      <w:r w:rsidRPr="00E430F6">
        <w:t xml:space="preserve"> V      C</w:t>
      </w:r>
    </w:p>
    <w:p w:rsidR="00785232" w:rsidRPr="00785232" w:rsidRDefault="00E430F6" w:rsidP="00182A90">
      <w:pPr>
        <w:spacing w:after="84"/>
        <w:ind w:firstLine="480"/>
        <w:rPr>
          <w:lang w:eastAsia="zh-TW"/>
        </w:rPr>
      </w:pPr>
      <w:r w:rsidRPr="00E430F6">
        <w:rPr>
          <w:rFonts w:eastAsia="宋体"/>
        </w:rPr>
        <w:t xml:space="preserve">It is very important </w:t>
      </w:r>
      <w:r w:rsidRPr="00E430F6">
        <w:rPr>
          <w:rFonts w:eastAsia="宋体"/>
          <w:u w:val="single"/>
        </w:rPr>
        <w:t>to be accurate</w:t>
      </w:r>
      <w:r w:rsidRPr="00E430F6">
        <w:rPr>
          <w:rFonts w:eastAsia="宋体"/>
        </w:rPr>
        <w:t>.</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rPr>
        <w:t>to be accurate</w:t>
      </w:r>
      <w:r w:rsidR="00E430F6" w:rsidRPr="00E430F6">
        <w:rPr>
          <w:rFonts w:eastAsia="宋体" w:hint="eastAsia"/>
        </w:rPr>
        <w:t>当名词使用、作为主词，可以视为</w:t>
      </w:r>
      <w:r w:rsidR="00E430F6" w:rsidRPr="00E430F6">
        <w:rPr>
          <w:rFonts w:eastAsia="宋体"/>
        </w:rPr>
        <w:t>should be accurate</w:t>
      </w:r>
      <w:r w:rsidR="00E430F6" w:rsidRPr="00E430F6">
        <w:rPr>
          <w:rFonts w:eastAsia="宋体" w:hint="eastAsia"/>
        </w:rPr>
        <w:t>或者</w:t>
      </w:r>
      <w:r w:rsidR="00E430F6" w:rsidRPr="00E430F6">
        <w:rPr>
          <w:rFonts w:eastAsia="宋体"/>
        </w:rPr>
        <w:t>must be accurate</w:t>
      </w:r>
      <w:r w:rsidR="00E430F6" w:rsidRPr="00E430F6">
        <w:rPr>
          <w:rFonts w:eastAsia="宋体" w:hint="eastAsia"/>
        </w:rPr>
        <w:t>的减化看待：把限定动词</w:t>
      </w:r>
      <w:r w:rsidR="00E430F6" w:rsidRPr="00E430F6">
        <w:rPr>
          <w:rFonts w:eastAsia="宋体"/>
        </w:rPr>
        <w:t>should be</w:t>
      </w:r>
      <w:r w:rsidR="00E430F6" w:rsidRPr="00E430F6">
        <w:rPr>
          <w:rFonts w:eastAsia="宋体" w:hint="eastAsia"/>
        </w:rPr>
        <w:t>或</w:t>
      </w:r>
      <w:r w:rsidR="00E430F6" w:rsidRPr="00E430F6">
        <w:rPr>
          <w:rFonts w:eastAsia="宋体"/>
        </w:rPr>
        <w:t>must be</w:t>
      </w:r>
      <w:r w:rsidR="00E430F6" w:rsidRPr="00E430F6">
        <w:rPr>
          <w:rFonts w:eastAsia="宋体" w:hint="eastAsia"/>
        </w:rPr>
        <w:t>改写成</w:t>
      </w:r>
      <w:r w:rsidR="00E430F6" w:rsidRPr="00E430F6">
        <w:rPr>
          <w:rFonts w:eastAsia="宋体"/>
        </w:rPr>
        <w:t>to be</w:t>
      </w:r>
      <w:r w:rsidR="00E430F6" w:rsidRPr="00E430F6">
        <w:rPr>
          <w:rFonts w:eastAsia="宋体" w:hint="eastAsia"/>
        </w:rPr>
        <w:t>，整个词组的词类就转变为</w:t>
      </w:r>
      <w:r>
        <w:rPr>
          <w:rFonts w:eastAsia="宋体" w:hint="eastAsia"/>
        </w:rPr>
        <w:t>动词不定式</w:t>
      </w:r>
      <w:r w:rsidR="00E430F6" w:rsidRPr="00E430F6">
        <w:rPr>
          <w:rFonts w:eastAsia="宋体" w:hint="eastAsia"/>
        </w:rPr>
        <w:t>，可以当主词使用。</w:t>
      </w:r>
      <w:r>
        <w:rPr>
          <w:rFonts w:eastAsia="宋体" w:hint="eastAsia"/>
        </w:rPr>
        <w:t>动词不定式</w:t>
      </w:r>
      <w:r w:rsidR="00E430F6" w:rsidRPr="00E430F6">
        <w:rPr>
          <w:rFonts w:eastAsia="宋体" w:hint="eastAsia"/>
        </w:rPr>
        <w:t>当主词时，如果嫌主词太长，可以选择先用虚字</w:t>
      </w:r>
      <w:r w:rsidR="00E430F6" w:rsidRPr="00E430F6">
        <w:rPr>
          <w:rFonts w:eastAsia="宋体"/>
        </w:rPr>
        <w:t>it</w:t>
      </w:r>
      <w:r w:rsidR="00E430F6" w:rsidRPr="00E430F6">
        <w:rPr>
          <w:rFonts w:eastAsia="宋体" w:hint="eastAsia"/>
        </w:rPr>
        <w:t>暂代主词位置、把</w:t>
      </w:r>
      <w:r>
        <w:rPr>
          <w:rFonts w:eastAsia="宋体" w:hint="eastAsia"/>
        </w:rPr>
        <w:t>动词不定式</w:t>
      </w:r>
      <w:r w:rsidR="00E430F6" w:rsidRPr="00E430F6">
        <w:rPr>
          <w:rFonts w:eastAsia="宋体" w:hint="eastAsia"/>
        </w:rPr>
        <w:t>向后挪，这样句子会比较清楚。</w:t>
      </w:r>
    </w:p>
    <w:p w:rsidR="00785232" w:rsidRPr="00785232" w:rsidRDefault="00E430F6" w:rsidP="00182A90">
      <w:pPr>
        <w:spacing w:after="84"/>
        <w:ind w:firstLine="480"/>
        <w:rPr>
          <w:lang w:eastAsia="zh-TW"/>
        </w:rPr>
      </w:pPr>
      <w:r w:rsidRPr="00E430F6">
        <w:rPr>
          <w:rFonts w:eastAsia="宋体"/>
          <w:u w:val="single"/>
        </w:rPr>
        <w:t>The manager</w:t>
      </w:r>
      <w:r w:rsidRPr="00E430F6">
        <w:rPr>
          <w:rFonts w:eastAsia="宋体"/>
        </w:rPr>
        <w:t xml:space="preserve"> </w:t>
      </w:r>
      <w:r w:rsidRPr="00E430F6">
        <w:rPr>
          <w:rFonts w:eastAsia="宋体"/>
          <w:u w:val="single"/>
        </w:rPr>
        <w:t>decided</w:t>
      </w:r>
      <w:r w:rsidRPr="00E430F6">
        <w:rPr>
          <w:rFonts w:eastAsia="宋体"/>
        </w:rPr>
        <w:t xml:space="preserve"> </w:t>
      </w:r>
      <w:r w:rsidRPr="00E430F6">
        <w:rPr>
          <w:rFonts w:eastAsia="宋体"/>
          <w:u w:val="single"/>
        </w:rPr>
        <w:t>to carry out the plan</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V          O</w:t>
      </w:r>
    </w:p>
    <w:p w:rsidR="00DD2927" w:rsidRDefault="00E430F6" w:rsidP="00182A90">
      <w:pPr>
        <w:pStyle w:val="Preface"/>
        <w:spacing w:after="84"/>
        <w:ind w:firstLine="480"/>
        <w:rPr>
          <w:lang w:eastAsia="zh-TW"/>
        </w:rPr>
      </w:pPr>
      <w:r w:rsidRPr="00E430F6">
        <w:rPr>
          <w:rFonts w:hint="eastAsia"/>
        </w:rPr>
        <w:t>经理决定要执行这项计划。</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rPr>
        <w:t>to carry out the plan</w:t>
      </w:r>
      <w:r w:rsidR="00E430F6" w:rsidRPr="00E430F6">
        <w:rPr>
          <w:rFonts w:eastAsia="宋体" w:hint="eastAsia"/>
        </w:rPr>
        <w:t>当名词使用、作为动词</w:t>
      </w:r>
      <w:r w:rsidR="00E430F6" w:rsidRPr="00E430F6">
        <w:rPr>
          <w:rFonts w:eastAsia="宋体"/>
        </w:rPr>
        <w:t>decided</w:t>
      </w:r>
      <w:r w:rsidR="00E430F6" w:rsidRPr="00E430F6">
        <w:rPr>
          <w:rFonts w:eastAsia="宋体" w:hint="eastAsia"/>
        </w:rPr>
        <w:t>的</w:t>
      </w:r>
      <w:r w:rsidR="009D20F5">
        <w:rPr>
          <w:rFonts w:eastAsia="宋体" w:hint="eastAsia"/>
        </w:rPr>
        <w:t>受词（宾语）</w:t>
      </w:r>
      <w:r w:rsidR="00E430F6" w:rsidRPr="00E430F6">
        <w:rPr>
          <w:rFonts w:eastAsia="宋体" w:hint="eastAsia"/>
        </w:rPr>
        <w:t>，可以视为</w:t>
      </w:r>
      <w:r w:rsidR="00E430F6" w:rsidRPr="00E430F6">
        <w:rPr>
          <w:rFonts w:eastAsia="宋体"/>
        </w:rPr>
        <w:t>would carry out the plan</w:t>
      </w:r>
      <w:r w:rsidR="00E430F6" w:rsidRPr="00E430F6">
        <w:rPr>
          <w:rFonts w:eastAsia="宋体" w:hint="eastAsia"/>
        </w:rPr>
        <w:t>的减看待：把助动词</w:t>
      </w:r>
      <w:r w:rsidR="00E430F6" w:rsidRPr="00E430F6">
        <w:rPr>
          <w:rFonts w:eastAsia="宋体"/>
        </w:rPr>
        <w:t>would</w:t>
      </w:r>
      <w:r w:rsidR="00E430F6" w:rsidRPr="00E430F6">
        <w:rPr>
          <w:rFonts w:eastAsia="宋体" w:hint="eastAsia"/>
        </w:rPr>
        <w:t>改写为</w:t>
      </w:r>
      <w:r w:rsidR="007F24EC">
        <w:rPr>
          <w:rFonts w:eastAsia="宋体" w:hint="eastAsia"/>
        </w:rPr>
        <w:t>不定式</w:t>
      </w:r>
      <w:r w:rsidR="00E430F6" w:rsidRPr="00E430F6">
        <w:rPr>
          <w:rFonts w:eastAsia="宋体" w:hint="eastAsia"/>
        </w:rPr>
        <w:t>，整个词组就转变为</w:t>
      </w:r>
      <w:r>
        <w:rPr>
          <w:rFonts w:eastAsia="宋体" w:hint="eastAsia"/>
        </w:rPr>
        <w:t>动词不定式</w:t>
      </w:r>
      <w:r w:rsidR="00E430F6" w:rsidRPr="00E430F6">
        <w:rPr>
          <w:rFonts w:eastAsia="宋体" w:hint="eastAsia"/>
        </w:rPr>
        <w:t>、可以当名词使用，作为</w:t>
      </w:r>
      <w:r w:rsidR="009D20F5">
        <w:rPr>
          <w:rFonts w:eastAsia="宋体" w:hint="eastAsia"/>
        </w:rPr>
        <w:t>受词（宾语）</w:t>
      </w:r>
      <w:r w:rsidR="00E430F6"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The best strategy</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to stay put</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w:t>
      </w:r>
      <w:r w:rsidR="00262564">
        <w:rPr>
          <w:rFonts w:hint="eastAsia"/>
        </w:rPr>
        <w:t xml:space="preserve"> </w:t>
      </w:r>
      <w:r w:rsidRPr="00E430F6">
        <w:t xml:space="preserve">     V    C</w:t>
      </w:r>
    </w:p>
    <w:p w:rsidR="00DD2927" w:rsidRDefault="00E430F6" w:rsidP="00182A90">
      <w:pPr>
        <w:pStyle w:val="Preface"/>
        <w:spacing w:after="84"/>
        <w:ind w:firstLine="480"/>
        <w:rPr>
          <w:lang w:eastAsia="zh-TW"/>
        </w:rPr>
      </w:pPr>
      <w:r w:rsidRPr="00E430F6">
        <w:rPr>
          <w:rFonts w:hint="eastAsia"/>
        </w:rPr>
        <w:t>最佳策略就是按兵不动。</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rPr>
        <w:t>to stay put</w:t>
      </w:r>
      <w:r w:rsidR="00E430F6" w:rsidRPr="00E430F6">
        <w:rPr>
          <w:rFonts w:eastAsia="宋体" w:hint="eastAsia"/>
        </w:rPr>
        <w:t>当名词使用、作为主词补语，可以视为</w:t>
      </w:r>
      <w:r w:rsidR="00E430F6" w:rsidRPr="00E430F6">
        <w:rPr>
          <w:rFonts w:eastAsia="宋体"/>
        </w:rPr>
        <w:t>should stay put</w:t>
      </w:r>
      <w:r w:rsidR="00E430F6" w:rsidRPr="00E430F6">
        <w:rPr>
          <w:rFonts w:eastAsia="宋体" w:hint="eastAsia"/>
        </w:rPr>
        <w:t>的减化看待：把助动词</w:t>
      </w:r>
      <w:r w:rsidR="00E430F6" w:rsidRPr="00E430F6">
        <w:rPr>
          <w:rFonts w:eastAsia="宋体"/>
        </w:rPr>
        <w:t>should</w:t>
      </w:r>
      <w:r w:rsidR="00E430F6" w:rsidRPr="00E430F6">
        <w:rPr>
          <w:rFonts w:eastAsia="宋体" w:hint="eastAsia"/>
        </w:rPr>
        <w:t>改为表示</w:t>
      </w:r>
      <w:r w:rsidR="007F24EC">
        <w:rPr>
          <w:rFonts w:eastAsia="宋体" w:hint="eastAsia"/>
        </w:rPr>
        <w:t>不定式</w:t>
      </w:r>
      <w:r w:rsidR="00E430F6" w:rsidRPr="00E430F6">
        <w:rPr>
          <w:rFonts w:eastAsia="宋体" w:hint="eastAsia"/>
        </w:rPr>
        <w:t>的</w:t>
      </w:r>
      <w:r w:rsidR="00E430F6" w:rsidRPr="00E430F6">
        <w:rPr>
          <w:rFonts w:eastAsia="宋体"/>
        </w:rPr>
        <w:t>to</w:t>
      </w:r>
      <w:r w:rsidR="00E430F6" w:rsidRPr="00E430F6">
        <w:rPr>
          <w:rFonts w:eastAsia="宋体" w:hint="eastAsia"/>
        </w:rPr>
        <w:t>，原来的动词词组</w:t>
      </w:r>
      <w:r w:rsidR="00E430F6" w:rsidRPr="00E430F6">
        <w:rPr>
          <w:rFonts w:eastAsia="宋体"/>
        </w:rPr>
        <w:t>should stay put</w:t>
      </w:r>
      <w:r w:rsidR="00E430F6" w:rsidRPr="00E430F6">
        <w:rPr>
          <w:rFonts w:eastAsia="宋体" w:hint="eastAsia"/>
        </w:rPr>
        <w:t>词类就转变为</w:t>
      </w:r>
      <w:r w:rsidR="007F24EC">
        <w:rPr>
          <w:rFonts w:eastAsia="宋体" w:hint="eastAsia"/>
        </w:rPr>
        <w:t>不定式</w:t>
      </w:r>
      <w:r w:rsidR="00E430F6" w:rsidRPr="00E430F6">
        <w:rPr>
          <w:rFonts w:eastAsia="宋体" w:hint="eastAsia"/>
        </w:rPr>
        <w:t>、变成当名词使用。</w:t>
      </w:r>
    </w:p>
    <w:p w:rsidR="00DD2927" w:rsidRDefault="00E430F6" w:rsidP="00982549">
      <w:pPr>
        <w:pStyle w:val="3"/>
        <w:spacing w:before="126" w:after="126"/>
        <w:rPr>
          <w:lang w:eastAsia="zh-TW"/>
        </w:rPr>
      </w:pPr>
      <w:bookmarkStart w:id="92" w:name="_Toc363483919"/>
      <w:r w:rsidRPr="00E430F6">
        <w:rPr>
          <w:rFonts w:hint="eastAsia"/>
        </w:rPr>
        <w:lastRenderedPageBreak/>
        <w:t>形容词词组</w:t>
      </w:r>
      <w:bookmarkEnd w:id="92"/>
    </w:p>
    <w:p w:rsidR="00DD2927" w:rsidRDefault="00750148" w:rsidP="00182A90">
      <w:pPr>
        <w:spacing w:after="84"/>
        <w:ind w:firstLine="480"/>
        <w:rPr>
          <w:lang w:eastAsia="zh-TW"/>
        </w:rPr>
      </w:pPr>
      <w:r>
        <w:rPr>
          <w:rFonts w:eastAsia="宋体" w:hint="eastAsia"/>
        </w:rPr>
        <w:t>动词不定式</w:t>
      </w:r>
      <w:r w:rsidR="00E430F6" w:rsidRPr="00E430F6">
        <w:rPr>
          <w:rFonts w:eastAsia="宋体" w:hint="eastAsia"/>
        </w:rPr>
        <w:t>当作形容词词组，可以直接放在名词后面用来修饰名词、也可以当主词补语或</w:t>
      </w:r>
      <w:r w:rsidR="009D20F5">
        <w:rPr>
          <w:rFonts w:eastAsia="宋体" w:hint="eastAsia"/>
        </w:rPr>
        <w:t>受词（宾语）</w:t>
      </w:r>
      <w:r w:rsidR="00E430F6" w:rsidRPr="00E430F6">
        <w:rPr>
          <w:rFonts w:eastAsia="宋体" w:hint="eastAsia"/>
        </w:rPr>
        <w:t>补语，如下：</w:t>
      </w:r>
    </w:p>
    <w:p w:rsidR="00785232" w:rsidRPr="00785232" w:rsidRDefault="00E430F6" w:rsidP="00182A90">
      <w:pPr>
        <w:spacing w:after="84"/>
        <w:ind w:firstLine="480"/>
        <w:rPr>
          <w:lang w:eastAsia="zh-TW"/>
        </w:rPr>
      </w:pPr>
      <w:r w:rsidRPr="00E430F6">
        <w:rPr>
          <w:rFonts w:eastAsia="宋体"/>
        </w:rPr>
        <w:t xml:space="preserve">Tonight </w:t>
      </w:r>
      <w:r w:rsidRPr="00E430F6">
        <w:rPr>
          <w:rFonts w:eastAsia="宋体"/>
          <w:u w:val="single"/>
        </w:rPr>
        <w:t>I</w:t>
      </w:r>
      <w:r w:rsidRPr="00E430F6">
        <w:rPr>
          <w:rFonts w:eastAsia="宋体"/>
        </w:rPr>
        <w:t xml:space="preserve"> </w:t>
      </w:r>
      <w:r w:rsidRPr="00E430F6">
        <w:rPr>
          <w:rFonts w:eastAsia="宋体"/>
          <w:u w:val="single"/>
        </w:rPr>
        <w:t>have</w:t>
      </w:r>
      <w:r w:rsidRPr="00E430F6">
        <w:rPr>
          <w:rFonts w:eastAsia="宋体"/>
        </w:rPr>
        <w:t xml:space="preserve"> </w:t>
      </w:r>
      <w:r w:rsidRPr="00E430F6">
        <w:rPr>
          <w:rFonts w:eastAsia="宋体"/>
          <w:u w:val="single"/>
        </w:rPr>
        <w:t>some important work</w:t>
      </w:r>
      <w:r w:rsidRPr="00E430F6">
        <w:rPr>
          <w:rFonts w:eastAsia="宋体"/>
        </w:rPr>
        <w:t xml:space="preserve"> </w:t>
      </w:r>
      <w:r w:rsidRPr="00E430F6">
        <w:rPr>
          <w:rFonts w:eastAsia="宋体"/>
          <w:u w:val="single"/>
        </w:rPr>
        <w:t>to do</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00262564">
        <w:rPr>
          <w:rFonts w:hint="eastAsia"/>
        </w:rPr>
        <w:t xml:space="preserve"> </w:t>
      </w:r>
      <w:r w:rsidRPr="00E430F6">
        <w:t xml:space="preserve"> S  V           O      </w:t>
      </w:r>
      <w:r w:rsidRPr="00E430F6">
        <w:rPr>
          <w:rFonts w:hint="eastAsia"/>
        </w:rPr>
        <w:t>形容词</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rPr>
        <w:t>to do</w:t>
      </w:r>
      <w:r w:rsidR="00E430F6" w:rsidRPr="00E430F6">
        <w:rPr>
          <w:rFonts w:eastAsia="宋体" w:hint="eastAsia"/>
        </w:rPr>
        <w:t>视为动词词组</w:t>
      </w:r>
      <w:r w:rsidR="00E430F6" w:rsidRPr="00E430F6">
        <w:rPr>
          <w:rFonts w:eastAsia="宋体"/>
        </w:rPr>
        <w:t>must do</w:t>
      </w:r>
      <w:r w:rsidR="00E430F6" w:rsidRPr="00E430F6">
        <w:rPr>
          <w:rFonts w:eastAsia="宋体" w:hint="eastAsia"/>
        </w:rPr>
        <w:t>的减化看待：把语气助动词</w:t>
      </w:r>
      <w:r w:rsidR="00E430F6" w:rsidRPr="00E430F6">
        <w:rPr>
          <w:rFonts w:eastAsia="宋体"/>
        </w:rPr>
        <w:t>must</w:t>
      </w:r>
      <w:r w:rsidR="00E430F6" w:rsidRPr="00E430F6">
        <w:rPr>
          <w:rFonts w:eastAsia="宋体" w:hint="eastAsia"/>
        </w:rPr>
        <w:t>改写为</w:t>
      </w:r>
      <w:r w:rsidR="00E430F6" w:rsidRPr="00E430F6">
        <w:rPr>
          <w:rFonts w:eastAsia="宋体"/>
        </w:rPr>
        <w:t>to</w:t>
      </w:r>
      <w:r w:rsidR="00E430F6" w:rsidRPr="00E430F6">
        <w:rPr>
          <w:rFonts w:eastAsia="宋体" w:hint="eastAsia"/>
        </w:rPr>
        <w:t>，整个就转变为</w:t>
      </w:r>
      <w:r>
        <w:rPr>
          <w:rFonts w:eastAsia="宋体" w:hint="eastAsia"/>
        </w:rPr>
        <w:t>动词不定式</w:t>
      </w:r>
      <w:r w:rsidR="00E430F6" w:rsidRPr="00E430F6">
        <w:rPr>
          <w:rFonts w:eastAsia="宋体" w:hint="eastAsia"/>
        </w:rPr>
        <w:t>，可以当形容词使用，修饰前面的名词词组</w:t>
      </w:r>
      <w:r w:rsidR="00E430F6" w:rsidRPr="00E430F6">
        <w:rPr>
          <w:rFonts w:eastAsia="宋体"/>
        </w:rPr>
        <w:t>some important work</w:t>
      </w:r>
      <w:r w:rsidR="00E430F6"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are</w:t>
      </w:r>
      <w:r w:rsidRPr="00E430F6">
        <w:rPr>
          <w:rFonts w:eastAsia="宋体"/>
        </w:rPr>
        <w:t xml:space="preserve"> </w:t>
      </w:r>
      <w:r w:rsidRPr="00E430F6">
        <w:rPr>
          <w:rFonts w:eastAsia="宋体"/>
          <w:u w:val="single"/>
        </w:rPr>
        <w:t>to report to the General</w:t>
      </w:r>
      <w:r w:rsidRPr="00E430F6">
        <w:rPr>
          <w:rFonts w:eastAsia="宋体"/>
        </w:rPr>
        <w:t xml:space="preserve"> immediately.</w:t>
      </w:r>
    </w:p>
    <w:p w:rsidR="00785232" w:rsidRPr="00785232" w:rsidRDefault="00E430F6" w:rsidP="00182A90">
      <w:pPr>
        <w:pStyle w:val="Preface"/>
        <w:spacing w:after="84"/>
        <w:ind w:firstLine="480"/>
        <w:rPr>
          <w:lang w:eastAsia="zh-TW"/>
        </w:rPr>
      </w:pPr>
      <w:r w:rsidRPr="00E430F6">
        <w:t xml:space="preserve"> S  V          C</w:t>
      </w:r>
    </w:p>
    <w:p w:rsidR="00DD2927" w:rsidRDefault="00E430F6" w:rsidP="00182A90">
      <w:pPr>
        <w:pStyle w:val="Preface"/>
        <w:spacing w:after="84"/>
        <w:ind w:firstLine="480"/>
        <w:rPr>
          <w:lang w:eastAsia="zh-TW"/>
        </w:rPr>
      </w:pPr>
      <w:r w:rsidRPr="00E430F6">
        <w:rPr>
          <w:rFonts w:hint="eastAsia"/>
        </w:rPr>
        <w:t>你要立刻向将军报到。</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rPr>
        <w:t>to report to the General</w:t>
      </w:r>
      <w:r w:rsidR="00E430F6" w:rsidRPr="00E430F6">
        <w:rPr>
          <w:rFonts w:eastAsia="宋体" w:hint="eastAsia"/>
        </w:rPr>
        <w:t>视为</w:t>
      </w:r>
      <w:r w:rsidR="00E430F6" w:rsidRPr="00E430F6">
        <w:rPr>
          <w:rFonts w:eastAsia="宋体"/>
        </w:rPr>
        <w:t>must report to the General</w:t>
      </w:r>
      <w:r w:rsidR="00E430F6" w:rsidRPr="00E430F6">
        <w:rPr>
          <w:rFonts w:eastAsia="宋体" w:hint="eastAsia"/>
        </w:rPr>
        <w:t>的减化：把语气助动词</w:t>
      </w:r>
      <w:r w:rsidR="00E430F6" w:rsidRPr="00E430F6">
        <w:rPr>
          <w:rFonts w:eastAsia="宋体"/>
        </w:rPr>
        <w:t>must</w:t>
      </w:r>
      <w:r w:rsidR="00E430F6" w:rsidRPr="00E430F6">
        <w:rPr>
          <w:rFonts w:eastAsia="宋体" w:hint="eastAsia"/>
        </w:rPr>
        <w:t>改写为</w:t>
      </w:r>
      <w:r w:rsidR="00E430F6" w:rsidRPr="00E430F6">
        <w:rPr>
          <w:rFonts w:eastAsia="宋体"/>
        </w:rPr>
        <w:t>to</w:t>
      </w:r>
      <w:r w:rsidR="00E430F6" w:rsidRPr="00E430F6">
        <w:rPr>
          <w:rFonts w:eastAsia="宋体" w:hint="eastAsia"/>
        </w:rPr>
        <w:t>，整个就转变为</w:t>
      </w:r>
      <w:r>
        <w:rPr>
          <w:rFonts w:eastAsia="宋体" w:hint="eastAsia"/>
        </w:rPr>
        <w:t>动词不定式</w:t>
      </w:r>
      <w:r w:rsidR="00E430F6" w:rsidRPr="00E430F6">
        <w:rPr>
          <w:rFonts w:eastAsia="宋体" w:hint="eastAsia"/>
        </w:rPr>
        <w:t>、当形容词使用，作为主词</w:t>
      </w:r>
      <w:r w:rsidR="00E430F6" w:rsidRPr="00E430F6">
        <w:rPr>
          <w:rFonts w:eastAsia="宋体"/>
        </w:rPr>
        <w:t>you</w:t>
      </w:r>
      <w:r w:rsidR="00E430F6" w:rsidRPr="00E430F6">
        <w:rPr>
          <w:rFonts w:eastAsia="宋体" w:hint="eastAsia"/>
        </w:rPr>
        <w:t>的补语。</w:t>
      </w:r>
    </w:p>
    <w:p w:rsidR="00785232" w:rsidRPr="00785232" w:rsidRDefault="00E430F6" w:rsidP="00182A90">
      <w:pPr>
        <w:spacing w:after="84"/>
        <w:ind w:firstLine="480"/>
        <w:rPr>
          <w:lang w:eastAsia="zh-TW"/>
        </w:rPr>
      </w:pPr>
      <w:r w:rsidRPr="00E430F6">
        <w:rPr>
          <w:rFonts w:eastAsia="宋体"/>
          <w:u w:val="single"/>
        </w:rPr>
        <w:t>Jane</w:t>
      </w:r>
      <w:r w:rsidRPr="00E430F6">
        <w:rPr>
          <w:rFonts w:eastAsia="宋体"/>
        </w:rPr>
        <w:t xml:space="preserve"> </w:t>
      </w:r>
      <w:r w:rsidRPr="00E430F6">
        <w:rPr>
          <w:rFonts w:eastAsia="宋体"/>
          <w:u w:val="single"/>
        </w:rPr>
        <w:t>wanted</w:t>
      </w:r>
      <w:r w:rsidRPr="00E430F6">
        <w:rPr>
          <w:rFonts w:eastAsia="宋体"/>
        </w:rPr>
        <w:t xml:space="preserve"> </w:t>
      </w:r>
      <w:r w:rsidRPr="00E430F6">
        <w:rPr>
          <w:rFonts w:eastAsia="宋体"/>
          <w:u w:val="single"/>
        </w:rPr>
        <w:t>her boyfriend</w:t>
      </w:r>
      <w:r w:rsidRPr="00E430F6">
        <w:rPr>
          <w:rFonts w:eastAsia="宋体"/>
        </w:rPr>
        <w:t xml:space="preserve"> </w:t>
      </w:r>
      <w:r w:rsidRPr="00E430F6">
        <w:rPr>
          <w:rFonts w:eastAsia="宋体"/>
          <w:u w:val="single"/>
        </w:rPr>
        <w:t>to leave her alone</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V        O           C</w:t>
      </w:r>
      <w:r w:rsidR="00127212">
        <w:tab/>
      </w:r>
    </w:p>
    <w:p w:rsidR="00DD2927" w:rsidRDefault="00E430F6" w:rsidP="00182A90">
      <w:pPr>
        <w:pStyle w:val="Preface"/>
        <w:spacing w:after="84"/>
        <w:ind w:firstLine="480"/>
        <w:rPr>
          <w:lang w:eastAsia="zh-TW"/>
        </w:rPr>
      </w:pPr>
      <w:r w:rsidRPr="00E430F6">
        <w:t>Jane</w:t>
      </w:r>
      <w:r w:rsidRPr="00E430F6">
        <w:rPr>
          <w:rFonts w:hint="eastAsia"/>
        </w:rPr>
        <w:t>叫她男朋友不要来烦她。</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rPr>
        <w:t>to leave her alone</w:t>
      </w:r>
      <w:r w:rsidR="00E430F6" w:rsidRPr="00E430F6">
        <w:rPr>
          <w:rFonts w:eastAsia="宋体" w:hint="eastAsia"/>
        </w:rPr>
        <w:t>视为</w:t>
      </w:r>
      <w:r w:rsidR="00E430F6" w:rsidRPr="00E430F6">
        <w:rPr>
          <w:rFonts w:eastAsia="宋体"/>
        </w:rPr>
        <w:t>should leave her alone</w:t>
      </w:r>
      <w:r w:rsidR="00E430F6" w:rsidRPr="00E430F6">
        <w:rPr>
          <w:rFonts w:eastAsia="宋体" w:hint="eastAsia"/>
        </w:rPr>
        <w:t>的减化：把语气助动词</w:t>
      </w:r>
      <w:r w:rsidR="00E430F6" w:rsidRPr="00E430F6">
        <w:rPr>
          <w:rFonts w:eastAsia="宋体"/>
        </w:rPr>
        <w:t>should</w:t>
      </w:r>
      <w:r w:rsidR="00E430F6" w:rsidRPr="00E430F6">
        <w:rPr>
          <w:rFonts w:eastAsia="宋体" w:hint="eastAsia"/>
        </w:rPr>
        <w:t>改写为</w:t>
      </w:r>
      <w:r w:rsidR="00E430F6" w:rsidRPr="00E430F6">
        <w:rPr>
          <w:rFonts w:eastAsia="宋体"/>
        </w:rPr>
        <w:t>to</w:t>
      </w:r>
      <w:r w:rsidR="00E430F6" w:rsidRPr="00E430F6">
        <w:rPr>
          <w:rFonts w:eastAsia="宋体" w:hint="eastAsia"/>
        </w:rPr>
        <w:t>，整个词组转变为</w:t>
      </w:r>
      <w:r>
        <w:rPr>
          <w:rFonts w:eastAsia="宋体" w:hint="eastAsia"/>
        </w:rPr>
        <w:t>动词不定式</w:t>
      </w:r>
      <w:r w:rsidR="00E430F6" w:rsidRPr="00E430F6">
        <w:rPr>
          <w:rFonts w:eastAsia="宋体" w:hint="eastAsia"/>
        </w:rPr>
        <w:t>、当形容词使用，放在</w:t>
      </w:r>
      <w:r w:rsidR="009D20F5">
        <w:rPr>
          <w:rFonts w:eastAsia="宋体" w:hint="eastAsia"/>
        </w:rPr>
        <w:t>受词（宾语）</w:t>
      </w:r>
      <w:r w:rsidR="00E430F6" w:rsidRPr="00E430F6">
        <w:rPr>
          <w:rFonts w:eastAsia="宋体"/>
        </w:rPr>
        <w:t>her boyfriend</w:t>
      </w:r>
      <w:r w:rsidR="00E430F6" w:rsidRPr="00E430F6">
        <w:rPr>
          <w:rFonts w:eastAsia="宋体" w:hint="eastAsia"/>
        </w:rPr>
        <w:t>后面当</w:t>
      </w:r>
      <w:r w:rsidR="009D20F5">
        <w:rPr>
          <w:rFonts w:eastAsia="宋体" w:hint="eastAsia"/>
        </w:rPr>
        <w:t>受词（宾语）</w:t>
      </w:r>
      <w:r w:rsidR="00E430F6" w:rsidRPr="00E430F6">
        <w:rPr>
          <w:rFonts w:eastAsia="宋体" w:hint="eastAsia"/>
        </w:rPr>
        <w:t>补语。</w:t>
      </w:r>
    </w:p>
    <w:p w:rsidR="00DD2927" w:rsidRDefault="00E430F6" w:rsidP="00982549">
      <w:pPr>
        <w:pStyle w:val="3"/>
        <w:spacing w:before="126" w:after="126"/>
        <w:rPr>
          <w:lang w:eastAsia="zh-TW"/>
        </w:rPr>
      </w:pPr>
      <w:bookmarkStart w:id="93" w:name="_Toc363483920"/>
      <w:r w:rsidRPr="00E430F6">
        <w:rPr>
          <w:rFonts w:hint="eastAsia"/>
        </w:rPr>
        <w:t>副词词组</w:t>
      </w:r>
      <w:bookmarkEnd w:id="93"/>
    </w:p>
    <w:p w:rsidR="00DD2927" w:rsidRDefault="00750148" w:rsidP="00182A90">
      <w:pPr>
        <w:spacing w:after="84"/>
        <w:ind w:firstLine="480"/>
        <w:rPr>
          <w:lang w:eastAsia="zh-TW"/>
        </w:rPr>
      </w:pPr>
      <w:r>
        <w:rPr>
          <w:rFonts w:eastAsia="宋体" w:hint="eastAsia"/>
        </w:rPr>
        <w:t>动词不定式</w:t>
      </w:r>
      <w:r w:rsidR="00E430F6" w:rsidRPr="00E430F6">
        <w:rPr>
          <w:rFonts w:eastAsia="宋体" w:hint="eastAsia"/>
        </w:rPr>
        <w:t>当作副词词组，可以用来修饰动词、形容词、副词，如下：</w:t>
      </w:r>
    </w:p>
    <w:p w:rsidR="00785232" w:rsidRPr="00785232" w:rsidRDefault="00E430F6" w:rsidP="00182A90">
      <w:pPr>
        <w:spacing w:after="84"/>
        <w:ind w:firstLine="480"/>
        <w:rPr>
          <w:lang w:eastAsia="zh-TW"/>
        </w:rPr>
      </w:pPr>
      <w:r w:rsidRPr="00E430F6">
        <w:rPr>
          <w:rFonts w:eastAsia="宋体"/>
          <w:u w:val="single"/>
        </w:rPr>
        <w:t>The agent</w:t>
      </w:r>
      <w:r w:rsidRPr="00E430F6">
        <w:rPr>
          <w:rFonts w:eastAsia="宋体"/>
        </w:rPr>
        <w:t xml:space="preserve"> </w:t>
      </w:r>
      <w:r w:rsidRPr="00E430F6">
        <w:rPr>
          <w:rFonts w:eastAsia="宋体"/>
          <w:u w:val="single"/>
        </w:rPr>
        <w:t>called</w:t>
      </w:r>
      <w:r w:rsidRPr="00E430F6">
        <w:rPr>
          <w:rFonts w:eastAsia="宋体"/>
        </w:rPr>
        <w:t xml:space="preserve"> </w:t>
      </w:r>
      <w:r w:rsidRPr="00E430F6">
        <w:rPr>
          <w:rFonts w:eastAsia="宋体"/>
          <w:u w:val="single"/>
        </w:rPr>
        <w:t>the movie star</w:t>
      </w:r>
      <w:r w:rsidRPr="00E430F6">
        <w:rPr>
          <w:rFonts w:eastAsia="宋体"/>
        </w:rPr>
        <w:t xml:space="preserve"> </w:t>
      </w:r>
      <w:r w:rsidRPr="00E430F6">
        <w:rPr>
          <w:rFonts w:eastAsia="宋体"/>
          <w:u w:val="single"/>
        </w:rPr>
        <w:t>to tell her about the new movie</w:t>
      </w:r>
      <w:r w:rsidRPr="00E430F6">
        <w:rPr>
          <w:rFonts w:eastAsia="宋体"/>
        </w:rPr>
        <w:t>.</w:t>
      </w:r>
    </w:p>
    <w:p w:rsidR="00DD2927" w:rsidRDefault="00E430F6" w:rsidP="00182A90">
      <w:pPr>
        <w:pStyle w:val="Preface"/>
        <w:spacing w:after="84"/>
        <w:ind w:firstLine="480"/>
        <w:rPr>
          <w:lang w:eastAsia="zh-TW"/>
        </w:rPr>
      </w:pPr>
      <w:r w:rsidRPr="00E430F6">
        <w:t xml:space="preserve">   S      V       O                </w:t>
      </w:r>
      <w:r w:rsidRPr="00E430F6">
        <w:rPr>
          <w:rFonts w:hint="eastAsia"/>
        </w:rPr>
        <w:t>副词</w:t>
      </w:r>
    </w:p>
    <w:p w:rsidR="00DD2927" w:rsidRDefault="00E430F6" w:rsidP="00182A90">
      <w:pPr>
        <w:pStyle w:val="Preface"/>
        <w:spacing w:after="84"/>
        <w:ind w:firstLine="480"/>
        <w:rPr>
          <w:lang w:eastAsia="zh-TW"/>
        </w:rPr>
      </w:pPr>
      <w:r w:rsidRPr="00E430F6">
        <w:rPr>
          <w:rFonts w:hint="eastAsia"/>
        </w:rPr>
        <w:t>经纪人打电话给这位电影明星，告诉她这部新片的消息。</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rPr>
        <w:t>to tell her about the new movie</w:t>
      </w:r>
      <w:r w:rsidR="00E430F6" w:rsidRPr="00E430F6">
        <w:rPr>
          <w:rFonts w:eastAsia="宋体" w:hint="eastAsia"/>
        </w:rPr>
        <w:t>视为</w:t>
      </w:r>
      <w:r w:rsidR="00E430F6" w:rsidRPr="00E430F6">
        <w:rPr>
          <w:rFonts w:eastAsia="宋体"/>
        </w:rPr>
        <w:t>could tell her about the new movie</w:t>
      </w:r>
      <w:r w:rsidR="00E430F6" w:rsidRPr="00E430F6">
        <w:rPr>
          <w:rFonts w:eastAsia="宋体" w:hint="eastAsia"/>
        </w:rPr>
        <w:t>的减化：把语气助动词</w:t>
      </w:r>
      <w:r w:rsidR="00E430F6" w:rsidRPr="00E430F6">
        <w:rPr>
          <w:rFonts w:eastAsia="宋体"/>
        </w:rPr>
        <w:t>could</w:t>
      </w:r>
      <w:r w:rsidR="00E430F6" w:rsidRPr="00E430F6">
        <w:rPr>
          <w:rFonts w:eastAsia="宋体" w:hint="eastAsia"/>
        </w:rPr>
        <w:t>改写为</w:t>
      </w:r>
      <w:r w:rsidR="00E430F6" w:rsidRPr="00E430F6">
        <w:rPr>
          <w:rFonts w:eastAsia="宋体"/>
        </w:rPr>
        <w:t>to</w:t>
      </w:r>
      <w:r w:rsidR="00E430F6" w:rsidRPr="00E430F6">
        <w:rPr>
          <w:rFonts w:eastAsia="宋体" w:hint="eastAsia"/>
        </w:rPr>
        <w:t>，整个词组就转变为</w:t>
      </w:r>
      <w:r>
        <w:rPr>
          <w:rFonts w:eastAsia="宋体" w:hint="eastAsia"/>
        </w:rPr>
        <w:t>动词不定式</w:t>
      </w:r>
      <w:r w:rsidR="00E430F6" w:rsidRPr="00E430F6">
        <w:rPr>
          <w:rFonts w:eastAsia="宋体" w:hint="eastAsia"/>
        </w:rPr>
        <w:t>，可以当副词使用，修饰动词</w:t>
      </w:r>
      <w:r w:rsidR="00E430F6" w:rsidRPr="00E430F6">
        <w:rPr>
          <w:rFonts w:eastAsia="宋体"/>
        </w:rPr>
        <w:t>called</w:t>
      </w:r>
      <w:r w:rsidR="00E430F6" w:rsidRPr="00E430F6">
        <w:rPr>
          <w:rFonts w:eastAsia="宋体" w:hint="eastAsia"/>
        </w:rPr>
        <w:t>的目的。</w:t>
      </w:r>
    </w:p>
    <w:p w:rsidR="00785232" w:rsidRPr="00785232" w:rsidRDefault="00E430F6" w:rsidP="00182A90">
      <w:pPr>
        <w:spacing w:after="84"/>
        <w:ind w:firstLine="480"/>
        <w:rPr>
          <w:lang w:eastAsia="zh-TW"/>
        </w:rPr>
      </w:pPr>
      <w:r w:rsidRPr="00E430F6">
        <w:rPr>
          <w:rFonts w:eastAsia="宋体"/>
          <w:u w:val="single"/>
        </w:rPr>
        <w:t>Your question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easy</w:t>
      </w:r>
      <w:r w:rsidRPr="00E430F6">
        <w:rPr>
          <w:rFonts w:eastAsia="宋体"/>
        </w:rPr>
        <w:t xml:space="preserve"> </w:t>
      </w:r>
      <w:r w:rsidRPr="00E430F6">
        <w:rPr>
          <w:rFonts w:eastAsia="宋体"/>
          <w:u w:val="single"/>
        </w:rPr>
        <w:t>to answer</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V  C   </w:t>
      </w:r>
      <w:r w:rsidRPr="00E430F6">
        <w:rPr>
          <w:rFonts w:hint="eastAsia"/>
        </w:rPr>
        <w:t>副词</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rPr>
        <w:t>to answer</w:t>
      </w:r>
      <w:r w:rsidR="00E430F6" w:rsidRPr="00E430F6">
        <w:rPr>
          <w:rFonts w:eastAsia="宋体" w:hint="eastAsia"/>
        </w:rPr>
        <w:t>视为动词词组</w:t>
      </w:r>
      <w:r w:rsidR="00E430F6" w:rsidRPr="00E430F6">
        <w:rPr>
          <w:rFonts w:eastAsia="宋体"/>
        </w:rPr>
        <w:t>can answer</w:t>
      </w:r>
      <w:r w:rsidR="00E430F6" w:rsidRPr="00E430F6">
        <w:rPr>
          <w:rFonts w:eastAsia="宋体" w:hint="eastAsia"/>
        </w:rPr>
        <w:t>的减化：语气助动词</w:t>
      </w:r>
      <w:r w:rsidR="00E430F6" w:rsidRPr="00E430F6">
        <w:rPr>
          <w:rFonts w:eastAsia="宋体"/>
        </w:rPr>
        <w:t>can</w:t>
      </w:r>
      <w:r w:rsidR="00E430F6" w:rsidRPr="00E430F6">
        <w:rPr>
          <w:rFonts w:eastAsia="宋体" w:hint="eastAsia"/>
        </w:rPr>
        <w:t>改写为</w:t>
      </w:r>
      <w:r w:rsidR="00E430F6" w:rsidRPr="00E430F6">
        <w:rPr>
          <w:rFonts w:eastAsia="宋体"/>
        </w:rPr>
        <w:t>to</w:t>
      </w:r>
      <w:r w:rsidR="00E430F6" w:rsidRPr="00E430F6">
        <w:rPr>
          <w:rFonts w:eastAsia="宋体" w:hint="eastAsia"/>
        </w:rPr>
        <w:t>，动词词组就转变为</w:t>
      </w:r>
      <w:r>
        <w:rPr>
          <w:rFonts w:eastAsia="宋体" w:hint="eastAsia"/>
        </w:rPr>
        <w:t>动词不定式</w:t>
      </w:r>
      <w:r w:rsidR="00E430F6" w:rsidRPr="00E430F6">
        <w:rPr>
          <w:rFonts w:eastAsia="宋体" w:hint="eastAsia"/>
        </w:rPr>
        <w:t>、当副词使用，修饰形容词</w:t>
      </w:r>
      <w:r w:rsidR="00E430F6" w:rsidRPr="00E430F6">
        <w:rPr>
          <w:rFonts w:eastAsia="宋体"/>
        </w:rPr>
        <w:t>easy</w:t>
      </w:r>
      <w:r w:rsidR="00E430F6"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The boy</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old</w:t>
      </w:r>
      <w:r w:rsidRPr="00E430F6">
        <w:rPr>
          <w:rFonts w:eastAsia="宋体"/>
        </w:rPr>
        <w:t xml:space="preserve"> enough </w:t>
      </w:r>
      <w:r w:rsidRPr="00E430F6">
        <w:rPr>
          <w:rFonts w:eastAsia="宋体"/>
          <w:u w:val="single"/>
        </w:rPr>
        <w:t>to look after himself</w:t>
      </w:r>
      <w:r w:rsidRPr="00E430F6">
        <w:rPr>
          <w:rFonts w:eastAsia="宋体"/>
        </w:rPr>
        <w:t xml:space="preserve"> now.</w:t>
      </w:r>
    </w:p>
    <w:p w:rsidR="00785232" w:rsidRPr="00785232" w:rsidRDefault="00E430F6" w:rsidP="00182A90">
      <w:pPr>
        <w:pStyle w:val="Preface"/>
        <w:spacing w:after="84"/>
        <w:ind w:firstLine="480"/>
        <w:rPr>
          <w:lang w:eastAsia="zh-TW"/>
        </w:rPr>
      </w:pPr>
      <w:r w:rsidRPr="00E430F6">
        <w:lastRenderedPageBreak/>
        <w:t xml:space="preserve">   S   V </w:t>
      </w:r>
      <w:r w:rsidR="00262564">
        <w:rPr>
          <w:rFonts w:hint="eastAsia"/>
        </w:rPr>
        <w:t xml:space="preserve"> </w:t>
      </w:r>
      <w:r w:rsidRPr="00E430F6">
        <w:t xml:space="preserve">C              </w:t>
      </w:r>
      <w:r w:rsidRPr="00E430F6">
        <w:rPr>
          <w:rFonts w:hint="eastAsia"/>
        </w:rPr>
        <w:t>副词</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rPr>
        <w:t>to look after himself</w:t>
      </w:r>
      <w:r w:rsidR="00E430F6" w:rsidRPr="00E430F6">
        <w:rPr>
          <w:rFonts w:eastAsia="宋体" w:hint="eastAsia"/>
        </w:rPr>
        <w:t>来自</w:t>
      </w:r>
      <w:r w:rsidR="00E430F6" w:rsidRPr="00E430F6">
        <w:rPr>
          <w:rFonts w:eastAsia="宋体"/>
        </w:rPr>
        <w:t>can look after himself</w:t>
      </w:r>
      <w:r w:rsidR="00E430F6" w:rsidRPr="00E430F6">
        <w:rPr>
          <w:rFonts w:eastAsia="宋体" w:hint="eastAsia"/>
        </w:rPr>
        <w:t>的减化：把助动词</w:t>
      </w:r>
      <w:r w:rsidR="00E430F6" w:rsidRPr="00E430F6">
        <w:rPr>
          <w:rFonts w:eastAsia="宋体"/>
        </w:rPr>
        <w:t>can</w:t>
      </w:r>
      <w:r w:rsidR="00E430F6" w:rsidRPr="00E430F6">
        <w:rPr>
          <w:rFonts w:eastAsia="宋体" w:hint="eastAsia"/>
        </w:rPr>
        <w:t>改写为</w:t>
      </w:r>
      <w:r w:rsidR="00E430F6" w:rsidRPr="00E430F6">
        <w:rPr>
          <w:rFonts w:eastAsia="宋体"/>
        </w:rPr>
        <w:t>to</w:t>
      </w:r>
      <w:r w:rsidR="00E430F6" w:rsidRPr="00E430F6">
        <w:rPr>
          <w:rFonts w:eastAsia="宋体" w:hint="eastAsia"/>
        </w:rPr>
        <w:t>，整个词组就变成</w:t>
      </w:r>
      <w:r>
        <w:rPr>
          <w:rFonts w:eastAsia="宋体" w:hint="eastAsia"/>
        </w:rPr>
        <w:t>动词不定式</w:t>
      </w:r>
      <w:r w:rsidR="00E430F6" w:rsidRPr="00E430F6">
        <w:rPr>
          <w:rFonts w:eastAsia="宋体" w:hint="eastAsia"/>
        </w:rPr>
        <w:t>、当副词使用，修饰前面的程度副词</w:t>
      </w:r>
      <w:r w:rsidR="00E430F6" w:rsidRPr="00E430F6">
        <w:rPr>
          <w:rFonts w:eastAsia="宋体"/>
        </w:rPr>
        <w:t>enough</w:t>
      </w:r>
      <w:r w:rsidR="00E430F6" w:rsidRPr="00E430F6">
        <w:rPr>
          <w:rFonts w:eastAsia="宋体" w:hint="eastAsia"/>
        </w:rPr>
        <w:t>（</w:t>
      </w:r>
      <w:r w:rsidR="00E430F6" w:rsidRPr="00E430F6">
        <w:rPr>
          <w:rFonts w:eastAsia="宋体"/>
        </w:rPr>
        <w:t>enough</w:t>
      </w:r>
      <w:r w:rsidR="00E430F6" w:rsidRPr="00E430F6">
        <w:rPr>
          <w:rFonts w:eastAsia="宋体" w:hint="eastAsia"/>
        </w:rPr>
        <w:t>这个副词修饰的对像是形容词</w:t>
      </w:r>
      <w:r w:rsidR="00E430F6" w:rsidRPr="00E430F6">
        <w:rPr>
          <w:rFonts w:eastAsia="宋体"/>
        </w:rPr>
        <w:t>old</w:t>
      </w:r>
      <w:r w:rsidR="00E430F6" w:rsidRPr="00E430F6">
        <w:rPr>
          <w:rFonts w:eastAsia="宋体" w:hint="eastAsia"/>
        </w:rPr>
        <w:t>）。</w:t>
      </w:r>
    </w:p>
    <w:p w:rsidR="00DD2927" w:rsidRDefault="007F24EC" w:rsidP="00982549">
      <w:pPr>
        <w:pStyle w:val="3"/>
        <w:spacing w:before="126" w:after="126"/>
        <w:rPr>
          <w:lang w:eastAsia="zh-TW"/>
        </w:rPr>
      </w:pPr>
      <w:bookmarkStart w:id="94" w:name="_Toc363483921"/>
      <w:r>
        <w:rPr>
          <w:rFonts w:hint="eastAsia"/>
        </w:rPr>
        <w:t>不定式</w:t>
      </w:r>
      <w:r w:rsidR="00E430F6" w:rsidRPr="00E430F6">
        <w:rPr>
          <w:rFonts w:hint="eastAsia"/>
        </w:rPr>
        <w:t>的判断</w:t>
      </w:r>
      <w:bookmarkEnd w:id="94"/>
    </w:p>
    <w:p w:rsidR="00DD2927" w:rsidRDefault="00E430F6" w:rsidP="00182A90">
      <w:pPr>
        <w:spacing w:after="84"/>
        <w:ind w:firstLine="480"/>
        <w:rPr>
          <w:lang w:eastAsia="zh-TW"/>
        </w:rPr>
      </w:pPr>
      <w:r w:rsidRPr="00E430F6">
        <w:rPr>
          <w:rFonts w:eastAsia="宋体" w:hint="eastAsia"/>
        </w:rPr>
        <w:t>「</w:t>
      </w:r>
      <w:r w:rsidR="007F24EC">
        <w:rPr>
          <w:rFonts w:eastAsia="宋体" w:hint="eastAsia"/>
        </w:rPr>
        <w:t>不定式</w:t>
      </w:r>
      <w:r w:rsidRPr="00E430F6">
        <w:rPr>
          <w:rFonts w:eastAsia="宋体" w:hint="eastAsia"/>
        </w:rPr>
        <w:t>」（</w:t>
      </w:r>
      <w:r w:rsidRPr="00E430F6">
        <w:rPr>
          <w:rFonts w:eastAsia="宋体"/>
        </w:rPr>
        <w:t>infinitive</w:t>
      </w:r>
      <w:r w:rsidRPr="00E430F6">
        <w:rPr>
          <w:rFonts w:eastAsia="宋体" w:hint="eastAsia"/>
        </w:rPr>
        <w:t>）这个名称很有意义。首先，</w:t>
      </w:r>
      <w:r w:rsidR="00750148">
        <w:rPr>
          <w:rFonts w:eastAsia="宋体" w:hint="eastAsia"/>
        </w:rPr>
        <w:t>动词不定式</w:t>
      </w:r>
      <w:r w:rsidRPr="00E430F6">
        <w:rPr>
          <w:rFonts w:eastAsia="宋体" w:hint="eastAsia"/>
        </w:rPr>
        <w:t>的词类「不定」，也就是当名词、形容词、副词使用都可以。其次，它的语气「不定」，也就是它属于表达「不确定」意味的「条件语气」。这种不确定语气和语气助动词的不确定语气完全相同，因为</w:t>
      </w:r>
      <w:r w:rsidR="00750148">
        <w:rPr>
          <w:rFonts w:eastAsia="宋体" w:hint="eastAsia"/>
        </w:rPr>
        <w:t>动词不定式</w:t>
      </w:r>
      <w:r w:rsidRPr="00E430F6">
        <w:rPr>
          <w:rFonts w:eastAsia="宋体" w:hint="eastAsia"/>
        </w:rPr>
        <w:t>其实就是包含语气助动词的动词词组的减化结果。</w:t>
      </w:r>
    </w:p>
    <w:p w:rsidR="00DD2927" w:rsidRPr="00306D64" w:rsidRDefault="00E430F6" w:rsidP="00182A90">
      <w:pPr>
        <w:spacing w:after="84"/>
        <w:ind w:firstLine="480"/>
        <w:rPr>
          <w:rStyle w:val="af1"/>
        </w:rPr>
      </w:pPr>
      <w:r w:rsidRPr="00306D64">
        <w:rPr>
          <w:rStyle w:val="af1"/>
          <w:rFonts w:hint="eastAsia"/>
        </w:rPr>
        <w:t>分析句子中是否该使用</w:t>
      </w:r>
      <w:r w:rsidR="007F24EC" w:rsidRPr="00306D64">
        <w:rPr>
          <w:rStyle w:val="af1"/>
          <w:rFonts w:hint="eastAsia"/>
        </w:rPr>
        <w:t>不定式</w:t>
      </w:r>
      <w:r w:rsidRPr="00306D64">
        <w:rPr>
          <w:rStyle w:val="af1"/>
          <w:rFonts w:hint="eastAsia"/>
        </w:rPr>
        <w:t>，也要从这个角度来判断：凡是该使用</w:t>
      </w:r>
      <w:r w:rsidR="007F24EC" w:rsidRPr="00306D64">
        <w:rPr>
          <w:rStyle w:val="af1"/>
          <w:rFonts w:hint="eastAsia"/>
        </w:rPr>
        <w:t>不定式</w:t>
      </w:r>
      <w:r w:rsidRPr="00306D64">
        <w:rPr>
          <w:rStyle w:val="af1"/>
          <w:rFonts w:hint="eastAsia"/>
        </w:rPr>
        <w:t>的地方，都属于「不确定」的「条件语气」，而且都可以还原成某一个语气助动词来作合理的诠释。</w:t>
      </w:r>
    </w:p>
    <w:p w:rsidR="00DD2927" w:rsidRDefault="00E430F6" w:rsidP="00182A90">
      <w:pPr>
        <w:spacing w:after="84"/>
        <w:ind w:firstLine="480"/>
        <w:rPr>
          <w:lang w:eastAsia="zh-TW"/>
        </w:rPr>
      </w:pPr>
      <w:r w:rsidRPr="00E430F6">
        <w:rPr>
          <w:rFonts w:eastAsia="宋体" w:hint="eastAsia"/>
        </w:rPr>
        <w:t>一般文法书中会列出规则，说</w:t>
      </w:r>
      <w:r w:rsidRPr="00306D64">
        <w:rPr>
          <w:rStyle w:val="af1"/>
          <w:rFonts w:hint="eastAsia"/>
        </w:rPr>
        <w:t>在</w:t>
      </w:r>
      <w:r w:rsidRPr="00306D64">
        <w:rPr>
          <w:rStyle w:val="af1"/>
        </w:rPr>
        <w:t>the first, the last, the only…</w:t>
      </w:r>
      <w:r w:rsidRPr="00306D64">
        <w:rPr>
          <w:rStyle w:val="af1"/>
          <w:rFonts w:hint="eastAsia"/>
        </w:rPr>
        <w:t>的后面要接</w:t>
      </w:r>
      <w:r w:rsidR="007F24EC" w:rsidRPr="00306D64">
        <w:rPr>
          <w:rStyle w:val="af1"/>
          <w:rFonts w:hint="eastAsia"/>
        </w:rPr>
        <w:t>不定式</w:t>
      </w:r>
      <w:r w:rsidRPr="00306D64">
        <w:rPr>
          <w:rStyle w:val="af1"/>
          <w:rFonts w:hint="eastAsia"/>
        </w:rPr>
        <w:t>。</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Charles Lindberg was </w:t>
      </w:r>
      <w:r w:rsidRPr="00E430F6">
        <w:rPr>
          <w:rFonts w:eastAsia="宋体"/>
          <w:u w:val="single"/>
        </w:rPr>
        <w:t>the first man</w:t>
      </w:r>
      <w:r w:rsidRPr="00E430F6">
        <w:rPr>
          <w:rFonts w:eastAsia="宋体"/>
        </w:rPr>
        <w:t xml:space="preserve"> </w:t>
      </w:r>
      <w:r w:rsidRPr="00E430F6">
        <w:rPr>
          <w:rFonts w:eastAsia="宋体"/>
          <w:u w:val="single"/>
        </w:rPr>
        <w:t>to fly solo across the Atlantic</w:t>
      </w:r>
      <w:r w:rsidRPr="00E430F6">
        <w:rPr>
          <w:rFonts w:eastAsia="宋体"/>
        </w:rPr>
        <w:t>.</w:t>
      </w:r>
    </w:p>
    <w:p w:rsidR="00DD2927" w:rsidRDefault="00E430F6" w:rsidP="00182A90">
      <w:pPr>
        <w:pStyle w:val="Preface"/>
        <w:spacing w:after="84"/>
        <w:ind w:firstLine="480"/>
        <w:rPr>
          <w:lang w:eastAsia="zh-TW"/>
        </w:rPr>
      </w:pPr>
      <w:r w:rsidRPr="00E430F6">
        <w:rPr>
          <w:rFonts w:hint="eastAsia"/>
        </w:rPr>
        <w:t>林白是头一个单人驾机成功飞越大西洋的人。</w:t>
      </w:r>
    </w:p>
    <w:p w:rsidR="00DD2927" w:rsidRDefault="00E430F6" w:rsidP="00182A90">
      <w:pPr>
        <w:spacing w:after="84"/>
        <w:ind w:firstLine="480"/>
        <w:rPr>
          <w:lang w:eastAsia="zh-TW"/>
        </w:rPr>
      </w:pPr>
      <w:r w:rsidRPr="00E430F6">
        <w:rPr>
          <w:rFonts w:eastAsia="宋体" w:hint="eastAsia"/>
        </w:rPr>
        <w:t>在名词词组</w:t>
      </w:r>
      <w:r w:rsidRPr="00E430F6">
        <w:rPr>
          <w:rFonts w:eastAsia="宋体"/>
        </w:rPr>
        <w:t>the first man</w:t>
      </w:r>
      <w:r w:rsidRPr="00E430F6">
        <w:rPr>
          <w:rFonts w:eastAsia="宋体" w:hint="eastAsia"/>
        </w:rPr>
        <w:t>后面要用</w:t>
      </w:r>
      <w:r w:rsidR="00750148">
        <w:rPr>
          <w:rFonts w:eastAsia="宋体" w:hint="eastAsia"/>
        </w:rPr>
        <w:t>动词不定式</w:t>
      </w:r>
      <w:r w:rsidRPr="00E430F6">
        <w:rPr>
          <w:rFonts w:eastAsia="宋体"/>
        </w:rPr>
        <w:t>to fly</w:t>
      </w:r>
      <w:r w:rsidRPr="00E430F6">
        <w:rPr>
          <w:rFonts w:eastAsia="宋体" w:hint="eastAsia"/>
        </w:rPr>
        <w:t>当形容词来修饰它，是因为这个</w:t>
      </w:r>
      <w:r w:rsidRPr="00E430F6">
        <w:rPr>
          <w:rFonts w:eastAsia="宋体"/>
        </w:rPr>
        <w:t>to fly</w:t>
      </w:r>
      <w:r w:rsidRPr="00E430F6">
        <w:rPr>
          <w:rFonts w:eastAsia="宋体" w:hint="eastAsia"/>
        </w:rPr>
        <w:t>是动词词组</w:t>
      </w:r>
      <w:r w:rsidRPr="00E430F6">
        <w:rPr>
          <w:rFonts w:eastAsia="宋体"/>
        </w:rPr>
        <w:t>could fly</w:t>
      </w:r>
      <w:r w:rsidRPr="00E430F6">
        <w:rPr>
          <w:rFonts w:eastAsia="宋体" w:hint="eastAsia"/>
        </w:rPr>
        <w:t>的减化：表示他是头一个「能够」成功办到的人，在他以前的人都不能。再看一个例子：</w:t>
      </w:r>
    </w:p>
    <w:p w:rsidR="00785232" w:rsidRPr="00785232" w:rsidRDefault="00E430F6" w:rsidP="00182A90">
      <w:pPr>
        <w:spacing w:after="84"/>
        <w:ind w:firstLine="480"/>
        <w:rPr>
          <w:lang w:eastAsia="zh-TW"/>
        </w:rPr>
      </w:pPr>
      <w:r w:rsidRPr="00E430F6">
        <w:rPr>
          <w:rFonts w:eastAsia="宋体"/>
        </w:rPr>
        <w:t xml:space="preserve">Admitting your mistake openly is </w:t>
      </w:r>
      <w:r w:rsidRPr="00E430F6">
        <w:rPr>
          <w:rFonts w:eastAsia="宋体"/>
          <w:u w:val="single"/>
        </w:rPr>
        <w:t>the only way</w:t>
      </w:r>
      <w:r w:rsidRPr="00E430F6">
        <w:rPr>
          <w:rFonts w:eastAsia="宋体"/>
        </w:rPr>
        <w:t xml:space="preserve"> </w:t>
      </w:r>
      <w:r w:rsidRPr="00E430F6">
        <w:rPr>
          <w:rFonts w:eastAsia="宋体"/>
          <w:u w:val="single"/>
        </w:rPr>
        <w:t>to solve the problem</w:t>
      </w:r>
      <w:r w:rsidRPr="00E430F6">
        <w:rPr>
          <w:rFonts w:eastAsia="宋体"/>
        </w:rPr>
        <w:t>.</w:t>
      </w:r>
    </w:p>
    <w:p w:rsidR="00DD2927" w:rsidRDefault="00E430F6" w:rsidP="00182A90">
      <w:pPr>
        <w:pStyle w:val="Preface"/>
        <w:spacing w:after="84"/>
        <w:ind w:firstLine="480"/>
        <w:rPr>
          <w:lang w:eastAsia="zh-TW"/>
        </w:rPr>
      </w:pPr>
      <w:r w:rsidRPr="00E430F6">
        <w:rPr>
          <w:rFonts w:hint="eastAsia"/>
        </w:rPr>
        <w:t>公开认错，是唯一能够解决问题的办法。</w:t>
      </w:r>
    </w:p>
    <w:p w:rsidR="00DD2927" w:rsidRDefault="00E430F6" w:rsidP="00182A90">
      <w:pPr>
        <w:spacing w:after="84"/>
        <w:ind w:firstLine="480"/>
        <w:rPr>
          <w:lang w:eastAsia="zh-TW"/>
        </w:rPr>
      </w:pPr>
      <w:r w:rsidRPr="00E430F6">
        <w:rPr>
          <w:rFonts w:eastAsia="宋体" w:hint="eastAsia"/>
        </w:rPr>
        <w:t>在名词词组</w:t>
      </w:r>
      <w:r w:rsidRPr="00E430F6">
        <w:rPr>
          <w:rFonts w:eastAsia="宋体"/>
        </w:rPr>
        <w:t>the only way</w:t>
      </w:r>
      <w:r w:rsidRPr="00E430F6">
        <w:rPr>
          <w:rFonts w:eastAsia="宋体" w:hint="eastAsia"/>
        </w:rPr>
        <w:t>后面要用</w:t>
      </w:r>
      <w:r w:rsidR="00750148">
        <w:rPr>
          <w:rFonts w:eastAsia="宋体" w:hint="eastAsia"/>
        </w:rPr>
        <w:t>动词不定式</w:t>
      </w:r>
      <w:r w:rsidRPr="00E430F6">
        <w:rPr>
          <w:rFonts w:eastAsia="宋体"/>
        </w:rPr>
        <w:t>to solve…</w:t>
      </w:r>
      <w:r w:rsidRPr="00E430F6">
        <w:rPr>
          <w:rFonts w:eastAsia="宋体" w:hint="eastAsia"/>
        </w:rPr>
        <w:t>当形容词来修饰它，是因为这个</w:t>
      </w:r>
      <w:r w:rsidR="00750148">
        <w:rPr>
          <w:rFonts w:eastAsia="宋体" w:hint="eastAsia"/>
        </w:rPr>
        <w:t>动词不定式</w:t>
      </w:r>
      <w:r w:rsidRPr="00E430F6">
        <w:rPr>
          <w:rFonts w:eastAsia="宋体" w:hint="eastAsia"/>
        </w:rPr>
        <w:t>是动词词组</w:t>
      </w:r>
      <w:r w:rsidRPr="00E430F6">
        <w:rPr>
          <w:rFonts w:eastAsia="宋体"/>
        </w:rPr>
        <w:t>can solve…</w:t>
      </w:r>
      <w:r w:rsidRPr="00E430F6">
        <w:rPr>
          <w:rFonts w:eastAsia="宋体" w:hint="eastAsia"/>
        </w:rPr>
        <w:t>的减化：表示只有这个办法「能够」解决问题，别的办法都不能。</w:t>
      </w:r>
    </w:p>
    <w:p w:rsidR="00DD2927" w:rsidRDefault="00E430F6" w:rsidP="00182A90">
      <w:pPr>
        <w:spacing w:after="84"/>
        <w:ind w:firstLine="480"/>
        <w:rPr>
          <w:lang w:eastAsia="zh-TW"/>
        </w:rPr>
      </w:pPr>
      <w:r w:rsidRPr="00E430F6">
        <w:rPr>
          <w:rFonts w:eastAsia="宋体" w:hint="eastAsia"/>
        </w:rPr>
        <w:t>另外，一般文法书也整理出来说</w:t>
      </w:r>
      <w:r w:rsidRPr="00306D64">
        <w:rPr>
          <w:rStyle w:val="af1"/>
          <w:rFonts w:hint="eastAsia"/>
        </w:rPr>
        <w:t>在</w:t>
      </w:r>
      <w:r w:rsidRPr="00306D64">
        <w:rPr>
          <w:rStyle w:val="af1"/>
        </w:rPr>
        <w:t>easy, simple, likely, possible</w:t>
      </w:r>
      <w:r w:rsidRPr="00306D64">
        <w:rPr>
          <w:rStyle w:val="af1"/>
          <w:rFonts w:hint="eastAsia"/>
        </w:rPr>
        <w:t>等形容词后面要接</w:t>
      </w:r>
      <w:r w:rsidR="007F24EC" w:rsidRPr="00306D64">
        <w:rPr>
          <w:rStyle w:val="af1"/>
          <w:rFonts w:hint="eastAsia"/>
        </w:rPr>
        <w:t>不定式</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Mistakes are </w:t>
      </w:r>
      <w:r w:rsidRPr="00E430F6">
        <w:rPr>
          <w:rFonts w:eastAsia="宋体"/>
          <w:u w:val="single"/>
        </w:rPr>
        <w:t>likely</w:t>
      </w:r>
      <w:r w:rsidRPr="00E430F6">
        <w:rPr>
          <w:rFonts w:eastAsia="宋体"/>
        </w:rPr>
        <w:t xml:space="preserve"> </w:t>
      </w:r>
      <w:r w:rsidRPr="00E430F6">
        <w:rPr>
          <w:rFonts w:eastAsia="宋体"/>
          <w:u w:val="single"/>
        </w:rPr>
        <w:t>to happen</w:t>
      </w:r>
      <w:r w:rsidRPr="00E430F6">
        <w:rPr>
          <w:rFonts w:eastAsia="宋体"/>
        </w:rPr>
        <w:t xml:space="preserve"> in the final stages.</w:t>
      </w:r>
    </w:p>
    <w:p w:rsidR="00DD2927" w:rsidRDefault="00E430F6" w:rsidP="00182A90">
      <w:pPr>
        <w:pStyle w:val="Preface"/>
        <w:spacing w:after="84"/>
        <w:ind w:firstLine="480"/>
        <w:rPr>
          <w:lang w:eastAsia="zh-TW"/>
        </w:rPr>
      </w:pPr>
      <w:r w:rsidRPr="00E430F6">
        <w:rPr>
          <w:rFonts w:hint="eastAsia"/>
        </w:rPr>
        <w:t>错误很可能会发生在最后阶段。</w:t>
      </w:r>
    </w:p>
    <w:p w:rsidR="00DD2927" w:rsidRDefault="00E430F6" w:rsidP="00182A90">
      <w:pPr>
        <w:spacing w:after="84"/>
        <w:ind w:firstLine="480"/>
        <w:rPr>
          <w:lang w:eastAsia="zh-TW"/>
        </w:rPr>
      </w:pPr>
      <w:r w:rsidRPr="00E430F6">
        <w:rPr>
          <w:rFonts w:eastAsia="宋体" w:hint="eastAsia"/>
        </w:rPr>
        <w:t>在形容词</w:t>
      </w:r>
      <w:r w:rsidRPr="00E430F6">
        <w:rPr>
          <w:rFonts w:eastAsia="宋体"/>
        </w:rPr>
        <w:t>likely</w:t>
      </w:r>
      <w:r w:rsidRPr="00E430F6">
        <w:rPr>
          <w:rFonts w:eastAsia="宋体" w:hint="eastAsia"/>
        </w:rPr>
        <w:t>后面要用</w:t>
      </w:r>
      <w:r w:rsidR="00750148">
        <w:rPr>
          <w:rFonts w:eastAsia="宋体" w:hint="eastAsia"/>
        </w:rPr>
        <w:t>动词不定式</w:t>
      </w:r>
      <w:r w:rsidRPr="00E430F6">
        <w:rPr>
          <w:rFonts w:eastAsia="宋体"/>
        </w:rPr>
        <w:t>to happen</w:t>
      </w:r>
      <w:r w:rsidRPr="00E430F6">
        <w:rPr>
          <w:rFonts w:eastAsia="宋体" w:hint="eastAsia"/>
        </w:rPr>
        <w:t>当副词来修饰它，因为这个</w:t>
      </w:r>
      <w:r w:rsidR="00750148">
        <w:rPr>
          <w:rFonts w:eastAsia="宋体" w:hint="eastAsia"/>
        </w:rPr>
        <w:t>动词不定式</w:t>
      </w:r>
      <w:r w:rsidRPr="00E430F6">
        <w:rPr>
          <w:rFonts w:eastAsia="宋体" w:hint="eastAsia"/>
        </w:rPr>
        <w:t>是动词词组</w:t>
      </w:r>
      <w:r w:rsidRPr="00E430F6">
        <w:rPr>
          <w:rFonts w:eastAsia="宋体"/>
        </w:rPr>
        <w:t>will happen</w:t>
      </w:r>
      <w:r w:rsidRPr="00E430F6">
        <w:rPr>
          <w:rFonts w:eastAsia="宋体" w:hint="eastAsia"/>
        </w:rPr>
        <w:t>的减化：表示错误在这个时候可能「会」发生。</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possible</w:t>
      </w:r>
      <w:r w:rsidRPr="00E430F6">
        <w:rPr>
          <w:rFonts w:eastAsia="宋体"/>
        </w:rPr>
        <w:t xml:space="preserve"> </w:t>
      </w:r>
      <w:r w:rsidRPr="00E430F6">
        <w:rPr>
          <w:rFonts w:eastAsia="宋体"/>
          <w:u w:val="single"/>
        </w:rPr>
        <w:t>to correct all the mistakes before the final deadline</w:t>
      </w:r>
      <w:r w:rsidRPr="00E430F6">
        <w:rPr>
          <w:rFonts w:eastAsia="宋体"/>
        </w:rPr>
        <w:t>.</w:t>
      </w:r>
    </w:p>
    <w:p w:rsidR="00785232" w:rsidRPr="00785232" w:rsidRDefault="00E430F6" w:rsidP="00182A90">
      <w:pPr>
        <w:pStyle w:val="Preface"/>
        <w:spacing w:after="84"/>
        <w:ind w:firstLine="480"/>
        <w:rPr>
          <w:lang w:eastAsia="zh-TW"/>
        </w:rPr>
      </w:pPr>
      <w:r w:rsidRPr="00E430F6">
        <w:t>S</w:t>
      </w:r>
      <w:r w:rsidR="00127212">
        <w:rPr>
          <w:rFonts w:hint="eastAsia"/>
        </w:rPr>
        <w:t xml:space="preserve"> </w:t>
      </w:r>
      <w:r w:rsidRPr="00E430F6">
        <w:t xml:space="preserve">V   C             </w:t>
      </w:r>
      <w:r w:rsidR="00750148">
        <w:rPr>
          <w:rFonts w:hint="eastAsia"/>
        </w:rPr>
        <w:t>动词不定式</w:t>
      </w:r>
      <w:r w:rsidRPr="00E430F6">
        <w:rPr>
          <w:rFonts w:hint="eastAsia"/>
        </w:rPr>
        <w:t>（名词）</w:t>
      </w:r>
    </w:p>
    <w:p w:rsidR="00DD2927" w:rsidRDefault="00E430F6" w:rsidP="00182A90">
      <w:pPr>
        <w:spacing w:after="84"/>
        <w:ind w:firstLine="480"/>
        <w:rPr>
          <w:lang w:eastAsia="zh-TW"/>
        </w:rPr>
      </w:pPr>
      <w:r w:rsidRPr="00E430F6">
        <w:rPr>
          <w:rFonts w:eastAsia="宋体" w:hint="eastAsia"/>
        </w:rPr>
        <w:t>是有可能在最后期限之前把所有的错误都矫正过来。</w:t>
      </w:r>
    </w:p>
    <w:p w:rsidR="00DD2927" w:rsidRDefault="00E430F6" w:rsidP="00182A90">
      <w:pPr>
        <w:spacing w:after="84"/>
        <w:ind w:firstLine="480"/>
        <w:rPr>
          <w:lang w:eastAsia="zh-TW"/>
        </w:rPr>
      </w:pPr>
      <w:r w:rsidRPr="00E430F6">
        <w:rPr>
          <w:rFonts w:eastAsia="宋体" w:hint="eastAsia"/>
        </w:rPr>
        <w:lastRenderedPageBreak/>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是个虚字，代表的就是后面的</w:t>
      </w:r>
      <w:r w:rsidR="00750148">
        <w:rPr>
          <w:rFonts w:eastAsia="宋体" w:hint="eastAsia"/>
        </w:rPr>
        <w:t>动词不定式</w:t>
      </w:r>
      <w:r w:rsidRPr="00E430F6">
        <w:rPr>
          <w:rFonts w:eastAsia="宋体"/>
        </w:rPr>
        <w:t>to correct…</w:t>
      </w:r>
      <w:r w:rsidRPr="00E430F6">
        <w:rPr>
          <w:rFonts w:eastAsia="宋体" w:hint="eastAsia"/>
        </w:rPr>
        <w:t>。形容词</w:t>
      </w:r>
      <w:r w:rsidRPr="00E430F6">
        <w:rPr>
          <w:rFonts w:eastAsia="宋体"/>
        </w:rPr>
        <w:t>possible</w:t>
      </w:r>
      <w:r w:rsidRPr="00E430F6">
        <w:rPr>
          <w:rFonts w:eastAsia="宋体" w:hint="eastAsia"/>
        </w:rPr>
        <w:t>是主词补语，修饰假主词</w:t>
      </w:r>
      <w:r w:rsidRPr="00E430F6">
        <w:rPr>
          <w:rFonts w:eastAsia="宋体"/>
        </w:rPr>
        <w:t>it</w:t>
      </w:r>
      <w:r w:rsidRPr="00E430F6">
        <w:rPr>
          <w:rFonts w:eastAsia="宋体" w:hint="eastAsia"/>
        </w:rPr>
        <w:t>，其实也就是修饰真正的主词</w:t>
      </w:r>
      <w:r w:rsidRPr="00E430F6">
        <w:rPr>
          <w:rFonts w:eastAsia="宋体"/>
        </w:rPr>
        <w:t>to correct…</w:t>
      </w:r>
      <w:r w:rsidRPr="00E430F6">
        <w:rPr>
          <w:rFonts w:eastAsia="宋体" w:hint="eastAsia"/>
        </w:rPr>
        <w:t>。在</w:t>
      </w:r>
      <w:r w:rsidRPr="00E430F6">
        <w:rPr>
          <w:rFonts w:eastAsia="宋体"/>
        </w:rPr>
        <w:t>possible</w:t>
      </w:r>
      <w:r w:rsidRPr="00E430F6">
        <w:rPr>
          <w:rFonts w:eastAsia="宋体" w:hint="eastAsia"/>
        </w:rPr>
        <w:t>后面要配合使用</w:t>
      </w:r>
      <w:r w:rsidR="00750148">
        <w:rPr>
          <w:rFonts w:eastAsia="宋体" w:hint="eastAsia"/>
        </w:rPr>
        <w:t>动词不定式</w:t>
      </w:r>
      <w:r w:rsidRPr="00E430F6">
        <w:rPr>
          <w:rFonts w:eastAsia="宋体"/>
        </w:rPr>
        <w:t>to correct…</w:t>
      </w:r>
      <w:r w:rsidRPr="00E430F6">
        <w:rPr>
          <w:rFonts w:eastAsia="宋体" w:hint="eastAsia"/>
        </w:rPr>
        <w:t>，是因为</w:t>
      </w:r>
      <w:r w:rsidRPr="00E430F6">
        <w:rPr>
          <w:rFonts w:eastAsia="宋体"/>
        </w:rPr>
        <w:t>possible</w:t>
      </w:r>
      <w:r w:rsidRPr="00E430F6">
        <w:rPr>
          <w:rFonts w:eastAsia="宋体" w:hint="eastAsia"/>
        </w:rPr>
        <w:t>表示「有可能」，后面应该配合「可以矫正」，而动词词组</w:t>
      </w:r>
      <w:r w:rsidRPr="00E430F6">
        <w:rPr>
          <w:rFonts w:eastAsia="宋体"/>
        </w:rPr>
        <w:t>can correct…</w:t>
      </w:r>
      <w:r w:rsidRPr="00E430F6">
        <w:rPr>
          <w:rFonts w:eastAsia="宋体" w:hint="eastAsia"/>
        </w:rPr>
        <w:t>减化为</w:t>
      </w:r>
      <w:r w:rsidR="00750148">
        <w:rPr>
          <w:rFonts w:eastAsia="宋体" w:hint="eastAsia"/>
        </w:rPr>
        <w:t>动词不定式</w:t>
      </w:r>
      <w:r w:rsidRPr="00E430F6">
        <w:rPr>
          <w:rFonts w:eastAsia="宋体" w:hint="eastAsia"/>
        </w:rPr>
        <w:t>就是</w:t>
      </w:r>
      <w:r w:rsidRPr="00E430F6">
        <w:rPr>
          <w:rFonts w:eastAsia="宋体"/>
        </w:rPr>
        <w:t>to correct…</w:t>
      </w:r>
      <w:r w:rsidRPr="00E430F6">
        <w:rPr>
          <w:rFonts w:eastAsia="宋体" w:hint="eastAsia"/>
        </w:rPr>
        <w:t>。</w:t>
      </w:r>
    </w:p>
    <w:p w:rsidR="00DD2927" w:rsidRDefault="00750148" w:rsidP="00982549">
      <w:pPr>
        <w:pStyle w:val="3"/>
        <w:spacing w:before="126" w:after="126"/>
        <w:rPr>
          <w:lang w:eastAsia="zh-TW"/>
        </w:rPr>
      </w:pPr>
      <w:bookmarkStart w:id="95" w:name="_Toc363483922"/>
      <w:r>
        <w:rPr>
          <w:rFonts w:hint="eastAsia"/>
        </w:rPr>
        <w:t>动词不定式</w:t>
      </w:r>
      <w:r w:rsidR="00E430F6" w:rsidRPr="00E430F6">
        <w:rPr>
          <w:rFonts w:hint="eastAsia"/>
        </w:rPr>
        <w:t>与动名词的比较</w:t>
      </w:r>
      <w:bookmarkEnd w:id="95"/>
    </w:p>
    <w:p w:rsidR="00DD2927" w:rsidRDefault="00750148" w:rsidP="00182A90">
      <w:pPr>
        <w:spacing w:after="84"/>
        <w:ind w:firstLine="480"/>
        <w:rPr>
          <w:lang w:eastAsia="zh-TW"/>
        </w:rPr>
      </w:pPr>
      <w:r w:rsidRPr="00127212">
        <w:rPr>
          <w:rStyle w:val="af1"/>
          <w:rFonts w:hint="eastAsia"/>
        </w:rPr>
        <w:t>动词不定式</w:t>
      </w:r>
      <w:r w:rsidR="00E430F6" w:rsidRPr="00127212">
        <w:rPr>
          <w:rStyle w:val="af1"/>
          <w:rFonts w:hint="eastAsia"/>
        </w:rPr>
        <w:t>可以当名词使用，而动名词则一定是名词。</w:t>
      </w:r>
      <w:r w:rsidR="00E430F6" w:rsidRPr="00E430F6">
        <w:rPr>
          <w:rFonts w:eastAsia="宋体" w:hint="eastAsia"/>
        </w:rPr>
        <w:t>在写作时，如果碰到该使用名词的位置，往往就要选择是使用</w:t>
      </w:r>
      <w:r>
        <w:rPr>
          <w:rFonts w:eastAsia="宋体" w:hint="eastAsia"/>
        </w:rPr>
        <w:t>动词不定式</w:t>
      </w:r>
      <w:r w:rsidR="00E430F6" w:rsidRPr="00E430F6">
        <w:rPr>
          <w:rFonts w:eastAsia="宋体" w:hint="eastAsia"/>
        </w:rPr>
        <w:t>还是使用动名词。尤其是在及物动词后面的</w:t>
      </w:r>
      <w:r w:rsidR="009D20F5">
        <w:rPr>
          <w:rFonts w:eastAsia="宋体" w:hint="eastAsia"/>
        </w:rPr>
        <w:t>受词（宾语）</w:t>
      </w:r>
      <w:r w:rsidR="00E430F6" w:rsidRPr="00E430F6">
        <w:rPr>
          <w:rFonts w:eastAsia="宋体" w:hint="eastAsia"/>
        </w:rPr>
        <w:t>位置，该用哪一个，往往不容易判断。一般文法书处理这个问题的做法是列出四张表：某些动词后面只能用动名词、某些动词后面只能用</w:t>
      </w:r>
      <w:r w:rsidR="007F24EC">
        <w:rPr>
          <w:rFonts w:eastAsia="宋体" w:hint="eastAsia"/>
        </w:rPr>
        <w:t>不定式</w:t>
      </w:r>
      <w:r w:rsidR="00E430F6" w:rsidRPr="00E430F6">
        <w:rPr>
          <w:rFonts w:eastAsia="宋体" w:hint="eastAsia"/>
        </w:rPr>
        <w:t>、某些动词后面用动词名和</w:t>
      </w:r>
      <w:r w:rsidR="007F24EC">
        <w:rPr>
          <w:rFonts w:eastAsia="宋体" w:hint="eastAsia"/>
        </w:rPr>
        <w:t>不定式</w:t>
      </w:r>
      <w:r w:rsidR="00E430F6" w:rsidRPr="00E430F6">
        <w:rPr>
          <w:rFonts w:eastAsia="宋体" w:hint="eastAsia"/>
        </w:rPr>
        <w:t>皆可（意思相同）、还有某些动词后面用动名词与用</w:t>
      </w:r>
      <w:r w:rsidR="007F24EC">
        <w:rPr>
          <w:rFonts w:eastAsia="宋体" w:hint="eastAsia"/>
        </w:rPr>
        <w:t>不定式</w:t>
      </w:r>
      <w:r w:rsidR="00E430F6" w:rsidRPr="00E430F6">
        <w:rPr>
          <w:rFonts w:eastAsia="宋体" w:hint="eastAsia"/>
        </w:rPr>
        <w:t>的意思不同。</w:t>
      </w:r>
    </w:p>
    <w:p w:rsidR="00DD2927" w:rsidRDefault="00E430F6" w:rsidP="00182A90">
      <w:pPr>
        <w:spacing w:after="84"/>
        <w:ind w:firstLine="480"/>
        <w:rPr>
          <w:lang w:eastAsia="zh-TW"/>
        </w:rPr>
      </w:pPr>
      <w:r w:rsidRPr="00E430F6">
        <w:rPr>
          <w:rFonts w:eastAsia="宋体" w:hint="eastAsia"/>
        </w:rPr>
        <w:t>这四张表格一方面难以罗列周全、一方面总是会有例外。而且这些表格又不容易背得起来。比较高明的做法是完全不要背，只要认清楚</w:t>
      </w:r>
      <w:r w:rsidR="007F24EC">
        <w:rPr>
          <w:rFonts w:eastAsia="宋体" w:hint="eastAsia"/>
        </w:rPr>
        <w:t>不定式</w:t>
      </w:r>
      <w:r w:rsidRPr="00E430F6">
        <w:rPr>
          <w:rFonts w:eastAsia="宋体" w:hint="eastAsia"/>
        </w:rPr>
        <w:t>与动名词的特性，然后一一分析。</w:t>
      </w:r>
    </w:p>
    <w:p w:rsidR="00DD2927" w:rsidRDefault="007F24EC" w:rsidP="00182A90">
      <w:pPr>
        <w:pStyle w:val="4"/>
        <w:spacing w:after="84"/>
        <w:rPr>
          <w:lang w:eastAsia="zh-TW"/>
        </w:rPr>
      </w:pPr>
      <w:r>
        <w:rPr>
          <w:rFonts w:hint="eastAsia"/>
        </w:rPr>
        <w:t>不定式</w:t>
      </w:r>
      <w:r w:rsidR="00E430F6" w:rsidRPr="00E430F6">
        <w:rPr>
          <w:rFonts w:hint="eastAsia"/>
        </w:rPr>
        <w:t>与动名词皆可</w:t>
      </w:r>
    </w:p>
    <w:p w:rsidR="00DD2927" w:rsidRDefault="00E430F6" w:rsidP="00182A90">
      <w:pPr>
        <w:spacing w:after="84"/>
        <w:ind w:firstLine="480"/>
        <w:rPr>
          <w:lang w:eastAsia="zh-TW"/>
        </w:rPr>
      </w:pPr>
      <w:r w:rsidRPr="00E430F6">
        <w:rPr>
          <w:rFonts w:eastAsia="宋体" w:hint="eastAsia"/>
        </w:rPr>
        <w:t>在某些动词后面，用</w:t>
      </w:r>
      <w:r w:rsidR="007F24EC">
        <w:rPr>
          <w:rFonts w:eastAsia="宋体" w:hint="eastAsia"/>
        </w:rPr>
        <w:t>不定式</w:t>
      </w:r>
      <w:r w:rsidRPr="00E430F6">
        <w:rPr>
          <w:rFonts w:eastAsia="宋体" w:hint="eastAsia"/>
        </w:rPr>
        <w:t>或者动名词当</w:t>
      </w:r>
      <w:r w:rsidR="009D20F5">
        <w:rPr>
          <w:rFonts w:eastAsia="宋体" w:hint="eastAsia"/>
        </w:rPr>
        <w:t>受词（宾语）</w:t>
      </w:r>
      <w:r w:rsidRPr="00E430F6">
        <w:rPr>
          <w:rFonts w:eastAsia="宋体" w:hint="eastAsia"/>
        </w:rPr>
        <w:t>皆可，意义差不多。例如：</w:t>
      </w:r>
    </w:p>
    <w:p w:rsidR="00785232" w:rsidRPr="00785232" w:rsidRDefault="00E430F6" w:rsidP="00182A90">
      <w:pPr>
        <w:spacing w:after="84"/>
        <w:ind w:firstLine="480"/>
        <w:rPr>
          <w:lang w:eastAsia="zh-TW"/>
        </w:rPr>
      </w:pPr>
      <w:r w:rsidRPr="00E430F6">
        <w:rPr>
          <w:rFonts w:eastAsia="宋体"/>
          <w:u w:val="single"/>
        </w:rPr>
        <w:t>The men</w:t>
      </w:r>
      <w:r w:rsidRPr="00E430F6">
        <w:rPr>
          <w:rFonts w:eastAsia="宋体"/>
        </w:rPr>
        <w:t xml:space="preserve"> </w:t>
      </w:r>
      <w:r w:rsidRPr="00E430F6">
        <w:rPr>
          <w:rFonts w:eastAsia="宋体"/>
          <w:u w:val="single"/>
        </w:rPr>
        <w:t>began</w:t>
      </w:r>
      <w:r w:rsidRPr="00E430F6">
        <w:rPr>
          <w:rFonts w:eastAsia="宋体"/>
        </w:rPr>
        <w:t xml:space="preserve"> </w:t>
      </w:r>
      <w:r w:rsidRPr="00E430F6">
        <w:rPr>
          <w:rFonts w:eastAsia="宋体"/>
          <w:u w:val="single"/>
        </w:rPr>
        <w:t>playing(or to play) bridge</w:t>
      </w:r>
      <w:r w:rsidRPr="00E430F6">
        <w:rPr>
          <w:rFonts w:eastAsia="宋体"/>
        </w:rPr>
        <w:t>.</w:t>
      </w:r>
    </w:p>
    <w:p w:rsidR="00DD2927" w:rsidRDefault="00E430F6" w:rsidP="00182A90">
      <w:pPr>
        <w:pStyle w:val="Preface"/>
        <w:spacing w:after="84"/>
        <w:ind w:firstLine="480"/>
        <w:rPr>
          <w:lang w:eastAsia="zh-TW"/>
        </w:rPr>
      </w:pPr>
      <w:r w:rsidRPr="00E430F6">
        <w:rPr>
          <w:rFonts w:hint="eastAsia"/>
        </w:rPr>
        <w:t>男人开始打桥牌。</w:t>
      </w:r>
    </w:p>
    <w:p w:rsidR="00DD2927" w:rsidRDefault="00E430F6" w:rsidP="00182A90">
      <w:pPr>
        <w:spacing w:after="84"/>
        <w:ind w:firstLine="480"/>
        <w:rPr>
          <w:lang w:eastAsia="zh-TW"/>
        </w:rPr>
      </w:pPr>
      <w:r w:rsidRPr="00E430F6">
        <w:rPr>
          <w:rFonts w:eastAsia="宋体" w:hint="eastAsia"/>
        </w:rPr>
        <w:t>在及物动词</w:t>
      </w:r>
      <w:r w:rsidRPr="00E430F6">
        <w:rPr>
          <w:rFonts w:eastAsia="宋体"/>
        </w:rPr>
        <w:t>begin</w:t>
      </w:r>
      <w:r w:rsidRPr="00E430F6">
        <w:rPr>
          <w:rFonts w:eastAsia="宋体" w:hint="eastAsia"/>
        </w:rPr>
        <w:t>后面的</w:t>
      </w:r>
      <w:r w:rsidR="009D20F5">
        <w:rPr>
          <w:rFonts w:eastAsia="宋体" w:hint="eastAsia"/>
        </w:rPr>
        <w:t>受词（宾语）</w:t>
      </w:r>
      <w:r w:rsidRPr="00E430F6">
        <w:rPr>
          <w:rFonts w:eastAsia="宋体" w:hint="eastAsia"/>
        </w:rPr>
        <w:t>位置，如果放的是动名词</w:t>
      </w:r>
      <w:r w:rsidRPr="00E430F6">
        <w:rPr>
          <w:rFonts w:eastAsia="宋体"/>
        </w:rPr>
        <w:t>playing bridge</w:t>
      </w:r>
      <w:r w:rsidRPr="00E430F6">
        <w:rPr>
          <w:rFonts w:eastAsia="宋体" w:hint="eastAsia"/>
        </w:rPr>
        <w:t>，意思是把「打桥牌」当成「一件事情」看待。如同</w:t>
      </w:r>
      <w:r w:rsidRPr="00E430F6">
        <w:rPr>
          <w:rFonts w:eastAsia="宋体"/>
        </w:rPr>
        <w:t>begin the party</w:t>
      </w:r>
      <w:r w:rsidRPr="00E430F6">
        <w:rPr>
          <w:rFonts w:eastAsia="宋体" w:hint="eastAsia"/>
        </w:rPr>
        <w:t>「开始宴会」或</w:t>
      </w:r>
      <w:r w:rsidRPr="00E430F6">
        <w:rPr>
          <w:rFonts w:eastAsia="宋体"/>
        </w:rPr>
        <w:t>begin the game</w:t>
      </w:r>
      <w:r w:rsidRPr="00E430F6">
        <w:rPr>
          <w:rFonts w:eastAsia="宋体" w:hint="eastAsia"/>
        </w:rPr>
        <w:t>「开始比赛」一样。如果采用</w:t>
      </w:r>
      <w:r w:rsidR="00750148">
        <w:rPr>
          <w:rFonts w:eastAsia="宋体" w:hint="eastAsia"/>
        </w:rPr>
        <w:t>动词不定式</w:t>
      </w:r>
      <w:r w:rsidRPr="00E430F6">
        <w:rPr>
          <w:rFonts w:eastAsia="宋体"/>
        </w:rPr>
        <w:t>to play bridge</w:t>
      </w:r>
      <w:r w:rsidRPr="00E430F6">
        <w:rPr>
          <w:rFonts w:eastAsia="宋体" w:hint="eastAsia"/>
        </w:rPr>
        <w:t>，那是动词词组</w:t>
      </w:r>
      <w:r w:rsidRPr="00E430F6">
        <w:rPr>
          <w:rFonts w:eastAsia="宋体"/>
        </w:rPr>
        <w:t>will play bridge</w:t>
      </w:r>
      <w:r w:rsidRPr="00E430F6">
        <w:rPr>
          <w:rFonts w:eastAsia="宋体" w:hint="eastAsia"/>
        </w:rPr>
        <w:t>的减化：开始「要去」做某事，相当于</w:t>
      </w:r>
      <w:r w:rsidRPr="00E430F6">
        <w:rPr>
          <w:rFonts w:eastAsia="宋体"/>
        </w:rPr>
        <w:t>be going to</w:t>
      </w:r>
      <w:r w:rsidRPr="00E430F6">
        <w:rPr>
          <w:rFonts w:eastAsia="宋体" w:hint="eastAsia"/>
        </w:rPr>
        <w:t>的语气。</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like</w:t>
      </w:r>
      <w:r w:rsidRPr="00E430F6">
        <w:rPr>
          <w:rFonts w:eastAsia="宋体"/>
        </w:rPr>
        <w:t xml:space="preserve"> </w:t>
      </w:r>
      <w:r w:rsidRPr="00E430F6">
        <w:rPr>
          <w:rFonts w:eastAsia="宋体"/>
          <w:u w:val="single"/>
        </w:rPr>
        <w:t>traveling(or to travel) to different places</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我喜欢到不同的地方去旅行。</w:t>
      </w:r>
    </w:p>
    <w:p w:rsidR="00DD2927" w:rsidRDefault="00E430F6" w:rsidP="00182A90">
      <w:pPr>
        <w:spacing w:after="84"/>
        <w:ind w:firstLine="480"/>
        <w:rPr>
          <w:lang w:eastAsia="zh-TW"/>
        </w:rPr>
      </w:pPr>
      <w:r w:rsidRPr="00E430F6">
        <w:rPr>
          <w:rFonts w:eastAsia="宋体" w:hint="eastAsia"/>
        </w:rPr>
        <w:t>在及物动词</w:t>
      </w:r>
      <w:r w:rsidRPr="00E430F6">
        <w:rPr>
          <w:rFonts w:eastAsia="宋体"/>
        </w:rPr>
        <w:t>like</w:t>
      </w:r>
      <w:r w:rsidRPr="00E430F6">
        <w:rPr>
          <w:rFonts w:eastAsia="宋体" w:hint="eastAsia"/>
        </w:rPr>
        <w:t>后面的</w:t>
      </w:r>
      <w:r w:rsidR="009D20F5">
        <w:rPr>
          <w:rFonts w:eastAsia="宋体" w:hint="eastAsia"/>
        </w:rPr>
        <w:t>受词（宾语）</w:t>
      </w:r>
      <w:r w:rsidRPr="00E430F6">
        <w:rPr>
          <w:rFonts w:eastAsia="宋体" w:hint="eastAsia"/>
        </w:rPr>
        <w:t>位置，如果选择用动名词</w:t>
      </w:r>
      <w:r w:rsidRPr="00E430F6">
        <w:rPr>
          <w:rFonts w:eastAsia="宋体"/>
        </w:rPr>
        <w:t>traveling</w:t>
      </w:r>
      <w:r w:rsidRPr="00E430F6">
        <w:rPr>
          <w:rFonts w:eastAsia="宋体" w:hint="eastAsia"/>
        </w:rPr>
        <w:t>，那是把「旅行」当成「一件事情」看待，有如</w:t>
      </w:r>
      <w:r w:rsidRPr="00E430F6">
        <w:rPr>
          <w:rFonts w:eastAsia="宋体"/>
        </w:rPr>
        <w:t>I like music</w:t>
      </w:r>
      <w:r w:rsidRPr="00E430F6">
        <w:rPr>
          <w:rFonts w:eastAsia="宋体" w:hint="eastAsia"/>
        </w:rPr>
        <w:t>「喜欢音乐」或</w:t>
      </w:r>
      <w:r w:rsidRPr="00E430F6">
        <w:rPr>
          <w:rFonts w:eastAsia="宋体"/>
        </w:rPr>
        <w:t>I like ice cream</w:t>
      </w:r>
      <w:r w:rsidRPr="00E430F6">
        <w:rPr>
          <w:rFonts w:eastAsia="宋体" w:hint="eastAsia"/>
        </w:rPr>
        <w:t>「喜欢冰淇淋」。如果选择用</w:t>
      </w:r>
      <w:r w:rsidR="00750148">
        <w:rPr>
          <w:rFonts w:eastAsia="宋体" w:hint="eastAsia"/>
        </w:rPr>
        <w:t>动词不定式</w:t>
      </w:r>
      <w:r w:rsidRPr="00E430F6">
        <w:rPr>
          <w:rFonts w:eastAsia="宋体"/>
        </w:rPr>
        <w:t>to travel</w:t>
      </w:r>
      <w:r w:rsidRPr="00E430F6">
        <w:rPr>
          <w:rFonts w:eastAsia="宋体" w:hint="eastAsia"/>
        </w:rPr>
        <w:t>，那是动词词组</w:t>
      </w:r>
      <w:r w:rsidRPr="00E430F6">
        <w:rPr>
          <w:rFonts w:eastAsia="宋体"/>
        </w:rPr>
        <w:t>will travel</w:t>
      </w:r>
      <w:r w:rsidRPr="00E430F6">
        <w:rPr>
          <w:rFonts w:eastAsia="宋体" w:hint="eastAsia"/>
        </w:rPr>
        <w:t>或</w:t>
      </w:r>
      <w:r w:rsidRPr="00E430F6">
        <w:rPr>
          <w:rFonts w:eastAsia="宋体"/>
        </w:rPr>
        <w:t>can travel</w:t>
      </w:r>
      <w:r w:rsidRPr="00E430F6">
        <w:rPr>
          <w:rFonts w:eastAsia="宋体" w:hint="eastAsia"/>
        </w:rPr>
        <w:t>的减化，表示希望「去」旅行或希望「能够」旅行，带有</w:t>
      </w:r>
      <w:r w:rsidRPr="00E430F6">
        <w:rPr>
          <w:rFonts w:eastAsia="宋体"/>
        </w:rPr>
        <w:t>be going to</w:t>
      </w:r>
      <w:r w:rsidRPr="00E430F6">
        <w:rPr>
          <w:rFonts w:eastAsia="宋体" w:hint="eastAsia"/>
        </w:rPr>
        <w:t>或</w:t>
      </w:r>
      <w:r w:rsidRPr="00E430F6">
        <w:rPr>
          <w:rFonts w:eastAsia="宋体"/>
        </w:rPr>
        <w:t>be able to</w:t>
      </w:r>
      <w:r w:rsidRPr="00E430F6">
        <w:rPr>
          <w:rFonts w:eastAsia="宋体" w:hint="eastAsia"/>
        </w:rPr>
        <w:t>的语气。</w:t>
      </w:r>
    </w:p>
    <w:p w:rsidR="00DD2927" w:rsidRDefault="00E430F6" w:rsidP="00182A90">
      <w:pPr>
        <w:pStyle w:val="4"/>
        <w:spacing w:after="84"/>
        <w:rPr>
          <w:lang w:eastAsia="zh-TW"/>
        </w:rPr>
      </w:pPr>
      <w:r w:rsidRPr="00E430F6">
        <w:rPr>
          <w:rFonts w:hint="eastAsia"/>
        </w:rPr>
        <w:t>只能用</w:t>
      </w:r>
      <w:r w:rsidR="007F24EC">
        <w:rPr>
          <w:rFonts w:hint="eastAsia"/>
        </w:rPr>
        <w:t>不定式</w:t>
      </w:r>
    </w:p>
    <w:p w:rsidR="00DD2927" w:rsidRDefault="00E430F6" w:rsidP="00182A90">
      <w:pPr>
        <w:spacing w:after="84"/>
        <w:ind w:firstLine="480"/>
        <w:rPr>
          <w:lang w:eastAsia="zh-TW"/>
        </w:rPr>
      </w:pPr>
      <w:r w:rsidRPr="00E430F6">
        <w:rPr>
          <w:rFonts w:eastAsia="宋体" w:hint="eastAsia"/>
        </w:rPr>
        <w:t>在某些动词后面，如果要用动状词当</w:t>
      </w:r>
      <w:r w:rsidR="009D20F5">
        <w:rPr>
          <w:rFonts w:eastAsia="宋体" w:hint="eastAsia"/>
        </w:rPr>
        <w:t>受词（宾语）</w:t>
      </w:r>
      <w:r w:rsidRPr="00E430F6">
        <w:rPr>
          <w:rFonts w:eastAsia="宋体" w:hint="eastAsia"/>
        </w:rPr>
        <w:t>的话只能用</w:t>
      </w:r>
      <w:r w:rsidR="007F24EC">
        <w:rPr>
          <w:rFonts w:eastAsia="宋体" w:hint="eastAsia"/>
        </w:rPr>
        <w:t>不定式</w:t>
      </w:r>
      <w:r w:rsidRPr="00E430F6">
        <w:rPr>
          <w:rFonts w:eastAsia="宋体" w:hint="eastAsia"/>
        </w:rPr>
        <w:t>、不能用动名词。例如：</w:t>
      </w:r>
    </w:p>
    <w:p w:rsidR="00785232" w:rsidRPr="00785232" w:rsidRDefault="00E430F6" w:rsidP="00182A90">
      <w:pPr>
        <w:spacing w:after="84"/>
        <w:ind w:firstLine="480"/>
        <w:rPr>
          <w:lang w:eastAsia="zh-TW"/>
        </w:rPr>
      </w:pPr>
      <w:r w:rsidRPr="00E430F6">
        <w:rPr>
          <w:rFonts w:eastAsia="宋体"/>
          <w:u w:val="single"/>
        </w:rPr>
        <w:lastRenderedPageBreak/>
        <w:t>I</w:t>
      </w:r>
      <w:r w:rsidRPr="00E430F6">
        <w:rPr>
          <w:rFonts w:eastAsia="宋体"/>
        </w:rPr>
        <w:t xml:space="preserve"> </w:t>
      </w:r>
      <w:r w:rsidRPr="00E430F6">
        <w:rPr>
          <w:rFonts w:eastAsia="宋体"/>
          <w:u w:val="single"/>
        </w:rPr>
        <w:t>would like</w:t>
      </w:r>
      <w:r w:rsidRPr="00E430F6">
        <w:rPr>
          <w:rFonts w:eastAsia="宋体"/>
        </w:rPr>
        <w:t xml:space="preserve"> </w:t>
      </w:r>
      <w:r w:rsidRPr="00E430F6">
        <w:rPr>
          <w:rFonts w:eastAsia="宋体"/>
          <w:u w:val="single"/>
        </w:rPr>
        <w:t>to take the afternoon off</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我下午想请假。</w:t>
      </w:r>
    </w:p>
    <w:p w:rsidR="00DD2927" w:rsidRDefault="00E430F6" w:rsidP="00182A90">
      <w:pPr>
        <w:spacing w:after="84"/>
        <w:ind w:firstLine="480"/>
        <w:rPr>
          <w:lang w:eastAsia="zh-TW"/>
        </w:rPr>
      </w:pPr>
      <w:r w:rsidRPr="00162193">
        <w:rPr>
          <w:rStyle w:val="af1"/>
          <w:rFonts w:hint="eastAsia"/>
        </w:rPr>
        <w:t>动词</w:t>
      </w:r>
      <w:r w:rsidRPr="00162193">
        <w:rPr>
          <w:rStyle w:val="af1"/>
        </w:rPr>
        <w:t>would like</w:t>
      </w:r>
      <w:r w:rsidRPr="00162193">
        <w:rPr>
          <w:rStyle w:val="af1"/>
          <w:rFonts w:hint="eastAsia"/>
        </w:rPr>
        <w:t>的意思是「想要」，这种说法强烈暗示「将要」（</w:t>
      </w:r>
      <w:r w:rsidRPr="00162193">
        <w:rPr>
          <w:rStyle w:val="af1"/>
        </w:rPr>
        <w:t>will</w:t>
      </w:r>
      <w:r w:rsidRPr="00162193">
        <w:rPr>
          <w:rStyle w:val="af1"/>
          <w:rFonts w:hint="eastAsia"/>
        </w:rPr>
        <w:t>或</w:t>
      </w:r>
      <w:r w:rsidRPr="00162193">
        <w:rPr>
          <w:rStyle w:val="af1"/>
        </w:rPr>
        <w:t>be going to</w:t>
      </w:r>
      <w:r w:rsidRPr="00162193">
        <w:rPr>
          <w:rStyle w:val="af1"/>
          <w:rFonts w:hint="eastAsia"/>
        </w:rPr>
        <w:t>），所以它后面的</w:t>
      </w:r>
      <w:r w:rsidR="009D20F5">
        <w:rPr>
          <w:rStyle w:val="af1"/>
          <w:rFonts w:hint="eastAsia"/>
        </w:rPr>
        <w:t>受词（宾语）</w:t>
      </w:r>
      <w:r w:rsidRPr="00162193">
        <w:rPr>
          <w:rStyle w:val="af1"/>
          <w:rFonts w:hint="eastAsia"/>
        </w:rPr>
        <w:t>位置应该采用</w:t>
      </w:r>
      <w:r w:rsidR="007F24EC" w:rsidRPr="00162193">
        <w:rPr>
          <w:rStyle w:val="af1"/>
          <w:rFonts w:hint="eastAsia"/>
        </w:rPr>
        <w:t>不定式</w:t>
      </w:r>
      <w:r w:rsidRPr="00162193">
        <w:rPr>
          <w:rStyle w:val="af1"/>
          <w:rFonts w:hint="eastAsia"/>
        </w:rPr>
        <w:t>而不适合采用动名词。</w:t>
      </w:r>
      <w:r w:rsidRPr="00E430F6">
        <w:rPr>
          <w:rFonts w:eastAsia="宋体" w:hint="eastAsia"/>
        </w:rPr>
        <w:t>当然，这并不表示不能使用普通名词。例如也可以这样说：</w:t>
      </w:r>
      <w:r w:rsidRPr="00E430F6">
        <w:rPr>
          <w:rFonts w:eastAsia="宋体"/>
        </w:rPr>
        <w:t>Would you like a drink?</w:t>
      </w:r>
      <w:r w:rsidRPr="00E430F6">
        <w:rPr>
          <w:rFonts w:eastAsia="宋体" w:hint="eastAsia"/>
        </w:rPr>
        <w:t>「想不想要来一杯？」，直接用名词词组</w:t>
      </w:r>
      <w:r w:rsidRPr="00E430F6">
        <w:rPr>
          <w:rFonts w:eastAsia="宋体"/>
        </w:rPr>
        <w:t>a drink</w:t>
      </w:r>
      <w:r w:rsidRPr="00E430F6">
        <w:rPr>
          <w:rFonts w:eastAsia="宋体" w:hint="eastAsia"/>
        </w:rPr>
        <w:t>当</w:t>
      </w:r>
      <w:r w:rsidRPr="00E430F6">
        <w:rPr>
          <w:rFonts w:eastAsia="宋体"/>
        </w:rPr>
        <w:t>would like</w:t>
      </w:r>
      <w:r w:rsidRPr="00E430F6">
        <w:rPr>
          <w:rFonts w:eastAsia="宋体" w:hint="eastAsia"/>
        </w:rPr>
        <w:t>的</w:t>
      </w:r>
      <w:r w:rsidR="009D20F5">
        <w:rPr>
          <w:rFonts w:eastAsia="宋体" w:hint="eastAsia"/>
        </w:rPr>
        <w:t>受词（宾语）</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The workers</w:t>
      </w:r>
      <w:r w:rsidRPr="00E430F6">
        <w:rPr>
          <w:rFonts w:eastAsia="宋体"/>
        </w:rPr>
        <w:t xml:space="preserve"> </w:t>
      </w:r>
      <w:r w:rsidRPr="00E430F6">
        <w:rPr>
          <w:rFonts w:eastAsia="宋体"/>
          <w:u w:val="single"/>
        </w:rPr>
        <w:t>agreed</w:t>
      </w:r>
      <w:r w:rsidRPr="00E430F6">
        <w:rPr>
          <w:rFonts w:eastAsia="宋体"/>
        </w:rPr>
        <w:t xml:space="preserve"> </w:t>
      </w:r>
      <w:r w:rsidRPr="00E430F6">
        <w:rPr>
          <w:rFonts w:eastAsia="宋体"/>
          <w:u w:val="single"/>
        </w:rPr>
        <w:t>to work overtime</w:t>
      </w:r>
      <w:r w:rsidRPr="00E430F6">
        <w:rPr>
          <w:rFonts w:eastAsia="宋体"/>
        </w:rPr>
        <w:t>.</w:t>
      </w:r>
    </w:p>
    <w:p w:rsidR="00DD2927" w:rsidRDefault="00E430F6" w:rsidP="00182A90">
      <w:pPr>
        <w:spacing w:after="84"/>
        <w:ind w:firstLine="480"/>
        <w:rPr>
          <w:lang w:eastAsia="zh-TW"/>
        </w:rPr>
      </w:pPr>
      <w:r w:rsidRPr="00E430F6">
        <w:rPr>
          <w:rFonts w:eastAsia="宋体" w:hint="eastAsia"/>
        </w:rPr>
        <w:t>及物动词</w:t>
      </w:r>
      <w:r w:rsidRPr="00E430F6">
        <w:rPr>
          <w:rFonts w:eastAsia="宋体"/>
        </w:rPr>
        <w:t>agree</w:t>
      </w:r>
      <w:r w:rsidRPr="00E430F6">
        <w:rPr>
          <w:rFonts w:eastAsia="宋体" w:hint="eastAsia"/>
        </w:rPr>
        <w:t>「同意」强烈暗示「可以」（</w:t>
      </w:r>
      <w:r w:rsidRPr="00E430F6">
        <w:rPr>
          <w:rFonts w:eastAsia="宋体"/>
        </w:rPr>
        <w:t>could</w:t>
      </w:r>
      <w:r w:rsidRPr="00E430F6">
        <w:rPr>
          <w:rFonts w:eastAsia="宋体" w:hint="eastAsia"/>
        </w:rPr>
        <w:t>）或「愿意」（</w:t>
      </w:r>
      <w:r w:rsidRPr="00E430F6">
        <w:rPr>
          <w:rFonts w:eastAsia="宋体"/>
        </w:rPr>
        <w:t>would</w:t>
      </w:r>
      <w:r w:rsidRPr="00E430F6">
        <w:rPr>
          <w:rFonts w:eastAsia="宋体" w:hint="eastAsia"/>
        </w:rPr>
        <w:t>），所以后面应该用</w:t>
      </w:r>
      <w:r w:rsidR="00750148">
        <w:rPr>
          <w:rFonts w:eastAsia="宋体" w:hint="eastAsia"/>
        </w:rPr>
        <w:t>动词不定式</w:t>
      </w:r>
      <w:r w:rsidRPr="00E430F6">
        <w:rPr>
          <w:rFonts w:eastAsia="宋体" w:hint="eastAsia"/>
        </w:rPr>
        <w:t>当</w:t>
      </w:r>
      <w:r w:rsidR="009D20F5">
        <w:rPr>
          <w:rFonts w:eastAsia="宋体" w:hint="eastAsia"/>
        </w:rPr>
        <w:t>受词（宾语）</w:t>
      </w:r>
      <w:r w:rsidRPr="00E430F6">
        <w:rPr>
          <w:rFonts w:eastAsia="宋体" w:hint="eastAsia"/>
        </w:rPr>
        <w:t>。</w:t>
      </w:r>
    </w:p>
    <w:p w:rsidR="00DD2927" w:rsidRDefault="00E430F6" w:rsidP="00182A90">
      <w:pPr>
        <w:pStyle w:val="4"/>
        <w:spacing w:after="84"/>
        <w:rPr>
          <w:lang w:eastAsia="zh-TW"/>
        </w:rPr>
      </w:pPr>
      <w:r w:rsidRPr="00E430F6">
        <w:rPr>
          <w:rFonts w:hint="eastAsia"/>
        </w:rPr>
        <w:t>只能用动名词</w:t>
      </w:r>
    </w:p>
    <w:p w:rsidR="00DD2927" w:rsidRDefault="00E430F6" w:rsidP="00182A90">
      <w:pPr>
        <w:spacing w:after="84"/>
        <w:ind w:firstLine="480"/>
        <w:rPr>
          <w:lang w:eastAsia="zh-TW"/>
        </w:rPr>
      </w:pPr>
      <w:r w:rsidRPr="00E430F6">
        <w:rPr>
          <w:rFonts w:eastAsia="宋体" w:hint="eastAsia"/>
        </w:rPr>
        <w:t>在第十三章处理过动名词，在此只举一个例子：</w:t>
      </w:r>
    </w:p>
    <w:p w:rsidR="00785232" w:rsidRPr="00785232" w:rsidRDefault="00E430F6" w:rsidP="00182A90">
      <w:pPr>
        <w:spacing w:after="84"/>
        <w:ind w:firstLine="480"/>
        <w:rPr>
          <w:lang w:eastAsia="zh-TW"/>
        </w:rPr>
      </w:pPr>
      <w:r w:rsidRPr="00E430F6">
        <w:rPr>
          <w:rFonts w:eastAsia="宋体"/>
          <w:u w:val="single"/>
        </w:rPr>
        <w:t>The speaker</w:t>
      </w:r>
      <w:r w:rsidRPr="00E430F6">
        <w:rPr>
          <w:rFonts w:eastAsia="宋体"/>
        </w:rPr>
        <w:t xml:space="preserve"> </w:t>
      </w:r>
      <w:r w:rsidRPr="00E430F6">
        <w:rPr>
          <w:rFonts w:eastAsia="宋体"/>
          <w:u w:val="single"/>
        </w:rPr>
        <w:t>finished</w:t>
      </w:r>
      <w:r w:rsidRPr="00E430F6">
        <w:rPr>
          <w:rFonts w:eastAsia="宋体"/>
        </w:rPr>
        <w:t xml:space="preserve"> </w:t>
      </w:r>
      <w:r w:rsidRPr="00E430F6">
        <w:rPr>
          <w:rFonts w:eastAsia="宋体"/>
          <w:u w:val="single"/>
        </w:rPr>
        <w:t>talking</w:t>
      </w:r>
      <w:r w:rsidRPr="00E430F6">
        <w:rPr>
          <w:rFonts w:eastAsia="宋体"/>
        </w:rPr>
        <w:t xml:space="preserve"> at last.</w:t>
      </w:r>
    </w:p>
    <w:p w:rsidR="00DD2927" w:rsidRDefault="00E430F6" w:rsidP="00182A90">
      <w:pPr>
        <w:spacing w:after="84"/>
        <w:ind w:firstLine="480"/>
        <w:rPr>
          <w:lang w:eastAsia="zh-TW"/>
        </w:rPr>
      </w:pPr>
      <w:r w:rsidRPr="00162193">
        <w:rPr>
          <w:rStyle w:val="af1"/>
          <w:rFonts w:hint="eastAsia"/>
        </w:rPr>
        <w:t>在及物动词</w:t>
      </w:r>
      <w:r w:rsidRPr="00162193">
        <w:rPr>
          <w:rStyle w:val="af1"/>
        </w:rPr>
        <w:t>finish</w:t>
      </w:r>
      <w:r w:rsidRPr="00162193">
        <w:rPr>
          <w:rStyle w:val="af1"/>
          <w:rFonts w:hint="eastAsia"/>
        </w:rPr>
        <w:t>后面的</w:t>
      </w:r>
      <w:r w:rsidR="009D20F5">
        <w:rPr>
          <w:rStyle w:val="af1"/>
          <w:rFonts w:hint="eastAsia"/>
        </w:rPr>
        <w:t>受词（宾语）</w:t>
      </w:r>
      <w:r w:rsidRPr="00162193">
        <w:rPr>
          <w:rStyle w:val="af1"/>
          <w:rFonts w:hint="eastAsia"/>
        </w:rPr>
        <w:t>位置，放的应该是那件「被结束」的事情。这个上下文并没有任何不确定语气、也不能还原成某一个语气助动词，因此不能使用</w:t>
      </w:r>
      <w:r w:rsidR="00750148" w:rsidRPr="00162193">
        <w:rPr>
          <w:rStyle w:val="af1"/>
          <w:rFonts w:hint="eastAsia"/>
        </w:rPr>
        <w:t>动词不定式</w:t>
      </w:r>
      <w:r w:rsidRPr="00162193">
        <w:rPr>
          <w:rStyle w:val="af1"/>
          <w:rFonts w:hint="eastAsia"/>
        </w:rPr>
        <w:t>。</w:t>
      </w:r>
      <w:r w:rsidRPr="00E430F6">
        <w:rPr>
          <w:rFonts w:eastAsia="宋体" w:hint="eastAsia"/>
        </w:rPr>
        <w:t>动名词</w:t>
      </w:r>
      <w:r w:rsidRPr="00E430F6">
        <w:rPr>
          <w:rFonts w:eastAsia="宋体"/>
        </w:rPr>
        <w:t>talking</w:t>
      </w:r>
      <w:r w:rsidRPr="00E430F6">
        <w:rPr>
          <w:rFonts w:eastAsia="宋体" w:hint="eastAsia"/>
        </w:rPr>
        <w:t>代表的就是「一件事情」，而且是一件「持续一段时间」的事情。</w:t>
      </w:r>
    </w:p>
    <w:p w:rsidR="00DD2927" w:rsidRDefault="007F24EC" w:rsidP="00182A90">
      <w:pPr>
        <w:pStyle w:val="4"/>
        <w:spacing w:after="84"/>
        <w:rPr>
          <w:lang w:eastAsia="zh-TW"/>
        </w:rPr>
      </w:pPr>
      <w:r>
        <w:rPr>
          <w:rFonts w:hint="eastAsia"/>
        </w:rPr>
        <w:t>不定式</w:t>
      </w:r>
      <w:r w:rsidR="00E430F6" w:rsidRPr="00E430F6">
        <w:rPr>
          <w:rFonts w:hint="eastAsia"/>
        </w:rPr>
        <w:t>与动名词皆可，但意思不同</w:t>
      </w:r>
    </w:p>
    <w:p w:rsidR="00DD2927" w:rsidRDefault="00E430F6" w:rsidP="00182A90">
      <w:pPr>
        <w:spacing w:after="84"/>
        <w:ind w:firstLine="480"/>
        <w:rPr>
          <w:lang w:eastAsia="zh-TW"/>
        </w:rPr>
      </w:pPr>
      <w:r w:rsidRPr="00E430F6">
        <w:rPr>
          <w:rFonts w:eastAsia="宋体" w:hint="eastAsia"/>
        </w:rPr>
        <w:t>像</w:t>
      </w:r>
      <w:r w:rsidRPr="00E430F6">
        <w:rPr>
          <w:rFonts w:eastAsia="宋体"/>
        </w:rPr>
        <w:t>remember</w:t>
      </w:r>
      <w:r w:rsidRPr="00E430F6">
        <w:rPr>
          <w:rFonts w:eastAsia="宋体" w:hint="eastAsia"/>
        </w:rPr>
        <w:t>、</w:t>
      </w:r>
      <w:r w:rsidRPr="00E430F6">
        <w:rPr>
          <w:rFonts w:eastAsia="宋体"/>
        </w:rPr>
        <w:t>forget</w:t>
      </w:r>
      <w:r w:rsidRPr="00E430F6">
        <w:rPr>
          <w:rFonts w:eastAsia="宋体" w:hint="eastAsia"/>
        </w:rPr>
        <w:t>这些及物动词后面，接</w:t>
      </w:r>
      <w:r w:rsidR="00750148">
        <w:rPr>
          <w:rFonts w:eastAsia="宋体" w:hint="eastAsia"/>
        </w:rPr>
        <w:t>动词不定式</w:t>
      </w:r>
      <w:r w:rsidRPr="00E430F6">
        <w:rPr>
          <w:rFonts w:eastAsia="宋体" w:hint="eastAsia"/>
        </w:rPr>
        <w:t>与接动名词当</w:t>
      </w:r>
      <w:r w:rsidR="009D20F5">
        <w:rPr>
          <w:rFonts w:eastAsia="宋体" w:hint="eastAsia"/>
        </w:rPr>
        <w:t>受词（宾语）</w:t>
      </w:r>
      <w:r w:rsidRPr="00E430F6">
        <w:rPr>
          <w:rFonts w:eastAsia="宋体" w:hint="eastAsia"/>
        </w:rPr>
        <w:t>皆可，但意思不同。这个情况比较复杂，要用减化</w:t>
      </w:r>
      <w:r w:rsidR="00BF5096">
        <w:rPr>
          <w:rFonts w:eastAsia="宋体" w:hint="eastAsia"/>
        </w:rPr>
        <w:t>从句</w:t>
      </w:r>
      <w:r w:rsidRPr="00E430F6">
        <w:rPr>
          <w:rFonts w:eastAsia="宋体" w:hint="eastAsia"/>
        </w:rPr>
        <w:t>的观念才比较容易理解。</w:t>
      </w:r>
    </w:p>
    <w:p w:rsidR="00785232" w:rsidRPr="00785232" w:rsidRDefault="00E430F6" w:rsidP="00182A90">
      <w:pPr>
        <w:spacing w:after="84"/>
        <w:ind w:firstLine="480"/>
        <w:rPr>
          <w:lang w:eastAsia="zh-TW"/>
        </w:rPr>
      </w:pPr>
      <w:r w:rsidRPr="00E430F6">
        <w:rPr>
          <w:rFonts w:eastAsia="宋体"/>
        </w:rPr>
        <w:t xml:space="preserve">Please </w:t>
      </w:r>
      <w:r w:rsidRPr="00E430F6">
        <w:rPr>
          <w:rFonts w:eastAsia="宋体"/>
          <w:u w:val="single"/>
        </w:rPr>
        <w:t>remember</w:t>
      </w:r>
      <w:r w:rsidRPr="00E430F6">
        <w:rPr>
          <w:rFonts w:eastAsia="宋体"/>
        </w:rPr>
        <w:t xml:space="preserve"> </w:t>
      </w:r>
      <w:r w:rsidRPr="00E430F6">
        <w:rPr>
          <w:rFonts w:eastAsia="宋体"/>
          <w:u w:val="single"/>
        </w:rPr>
        <w:t>to bring this book to class next week</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V                  O</w:t>
      </w:r>
    </w:p>
    <w:p w:rsidR="00DD2927" w:rsidRDefault="00E430F6" w:rsidP="00182A90">
      <w:pPr>
        <w:spacing w:after="84"/>
        <w:ind w:firstLine="480"/>
        <w:rPr>
          <w:lang w:eastAsia="zh-TW"/>
        </w:rPr>
      </w:pPr>
      <w:r w:rsidRPr="00E430F6">
        <w:rPr>
          <w:rFonts w:eastAsia="宋体" w:hint="eastAsia"/>
        </w:rPr>
        <w:t>这个句子可以还原为复句如下：</w:t>
      </w:r>
    </w:p>
    <w:p w:rsidR="00785232" w:rsidRPr="00785232" w:rsidRDefault="00E430F6" w:rsidP="00182A90">
      <w:pPr>
        <w:spacing w:after="84"/>
        <w:ind w:firstLine="480"/>
        <w:rPr>
          <w:lang w:eastAsia="zh-TW"/>
        </w:rPr>
      </w:pPr>
      <w:r w:rsidRPr="00E430F6">
        <w:rPr>
          <w:rFonts w:eastAsia="宋体"/>
        </w:rPr>
        <w:t xml:space="preserve">Please </w:t>
      </w:r>
      <w:r w:rsidRPr="00E430F6">
        <w:rPr>
          <w:rFonts w:eastAsia="宋体"/>
          <w:u w:val="single"/>
        </w:rPr>
        <w:t>remember</w:t>
      </w:r>
      <w:r w:rsidRPr="00E430F6">
        <w:rPr>
          <w:rFonts w:eastAsia="宋体"/>
        </w:rPr>
        <w:t xml:space="preserve"> </w:t>
      </w:r>
      <w:r w:rsidRPr="00E430F6">
        <w:rPr>
          <w:rFonts w:eastAsia="宋体"/>
          <w:u w:val="single"/>
        </w:rPr>
        <w:t>that you must bring this book to class next week</w:t>
      </w:r>
      <w:r w:rsidRPr="00E430F6">
        <w:rPr>
          <w:rFonts w:eastAsia="宋体"/>
        </w:rPr>
        <w:t>.</w:t>
      </w:r>
    </w:p>
    <w:p w:rsidR="00DD2927" w:rsidRDefault="00E430F6" w:rsidP="00182A90">
      <w:pPr>
        <w:pStyle w:val="Preface"/>
        <w:spacing w:after="84"/>
        <w:ind w:firstLine="480"/>
        <w:rPr>
          <w:lang w:eastAsia="zh-TW"/>
        </w:rPr>
      </w:pPr>
      <w:r w:rsidRPr="00E430F6">
        <w:t xml:space="preserve">         V                O</w:t>
      </w:r>
      <w:r w:rsidRPr="00E430F6">
        <w:rPr>
          <w:rFonts w:hint="eastAsia"/>
        </w:rPr>
        <w:t>（名词</w:t>
      </w:r>
      <w:r w:rsidR="00BF5096">
        <w:rPr>
          <w:rFonts w:hint="eastAsia"/>
        </w:rPr>
        <w:t>从句</w:t>
      </w:r>
      <w:r w:rsidRPr="00E430F6">
        <w:rPr>
          <w:rFonts w:hint="eastAsia"/>
        </w:rPr>
        <w:t>）</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是命令句语气，省略掉主词</w:t>
      </w:r>
      <w:r w:rsidRPr="00E430F6">
        <w:rPr>
          <w:rFonts w:eastAsia="宋体"/>
        </w:rPr>
        <w:t>You</w:t>
      </w:r>
      <w:r w:rsidRPr="00E430F6">
        <w:rPr>
          <w:rFonts w:eastAsia="宋体" w:hint="eastAsia"/>
        </w:rPr>
        <w:t>。动词</w:t>
      </w:r>
      <w:r w:rsidRPr="00E430F6">
        <w:rPr>
          <w:rFonts w:eastAsia="宋体"/>
        </w:rPr>
        <w:t>remember</w:t>
      </w:r>
      <w:r w:rsidRPr="00E430F6">
        <w:rPr>
          <w:rFonts w:eastAsia="宋体" w:hint="eastAsia"/>
        </w:rPr>
        <w:t>是及物动词，后面用</w:t>
      </w:r>
      <w:r w:rsidRPr="00E430F6">
        <w:rPr>
          <w:rFonts w:eastAsia="宋体"/>
        </w:rPr>
        <w:t>that</w:t>
      </w:r>
      <w:r w:rsidRPr="00E430F6">
        <w:rPr>
          <w:rFonts w:eastAsia="宋体" w:hint="eastAsia"/>
        </w:rPr>
        <w:t>引导的那个名词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。这句话是在交代对方下周「务必」要记得带书，所以名词</w:t>
      </w:r>
      <w:r w:rsidR="00BF5096">
        <w:rPr>
          <w:rFonts w:eastAsia="宋体" w:hint="eastAsia"/>
        </w:rPr>
        <w:t>从句</w:t>
      </w:r>
      <w:r w:rsidRPr="00E430F6">
        <w:rPr>
          <w:rFonts w:eastAsia="宋体" w:hint="eastAsia"/>
        </w:rPr>
        <w:t>中的动词属于不确定的条件语气（「下周」的事情尚未发生），应该有语气助动词如</w:t>
      </w:r>
      <w:r w:rsidRPr="00E430F6">
        <w:rPr>
          <w:rFonts w:eastAsia="宋体"/>
        </w:rPr>
        <w:t>must</w:t>
      </w:r>
      <w:r w:rsidRPr="00E430F6">
        <w:rPr>
          <w:rFonts w:eastAsia="宋体" w:hint="eastAsia"/>
        </w:rPr>
        <w:t>或</w:t>
      </w:r>
      <w:r w:rsidRPr="00E430F6">
        <w:rPr>
          <w:rFonts w:eastAsia="宋体"/>
        </w:rPr>
        <w:t>should</w:t>
      </w:r>
      <w:r w:rsidRPr="00E430F6">
        <w:rPr>
          <w:rFonts w:eastAsia="宋体" w:hint="eastAsia"/>
        </w:rPr>
        <w:t>。而动词词组</w:t>
      </w:r>
      <w:r w:rsidRPr="00E430F6">
        <w:rPr>
          <w:rFonts w:eastAsia="宋体"/>
        </w:rPr>
        <w:t>must bring</w:t>
      </w:r>
      <w:r w:rsidRPr="00E430F6">
        <w:rPr>
          <w:rFonts w:eastAsia="宋体" w:hint="eastAsia"/>
        </w:rPr>
        <w:t>就会减化为</w:t>
      </w:r>
      <w:r w:rsidR="00750148">
        <w:rPr>
          <w:rFonts w:eastAsia="宋体" w:hint="eastAsia"/>
        </w:rPr>
        <w:t>动词不定式</w:t>
      </w:r>
      <w:r w:rsidRPr="00E430F6">
        <w:rPr>
          <w:rFonts w:eastAsia="宋体"/>
        </w:rPr>
        <w:t>to bring</w:t>
      </w:r>
      <w:r w:rsidRPr="00E430F6">
        <w:rPr>
          <w:rFonts w:eastAsia="宋体" w:hint="eastAsia"/>
        </w:rPr>
        <w:t>。请比较下面这句：</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remember</w:t>
      </w:r>
      <w:r w:rsidRPr="00E430F6">
        <w:rPr>
          <w:rFonts w:eastAsia="宋体"/>
        </w:rPr>
        <w:t xml:space="preserve"> </w:t>
      </w:r>
      <w:r w:rsidRPr="00E430F6">
        <w:rPr>
          <w:rFonts w:eastAsia="宋体"/>
          <w:u w:val="single"/>
        </w:rPr>
        <w:t>bringing a friend to your party last week</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我记得上周有带一位朋友去参加你的宴会。</w:t>
      </w:r>
    </w:p>
    <w:p w:rsidR="00DD2927" w:rsidRDefault="00E430F6" w:rsidP="00182A90">
      <w:pPr>
        <w:spacing w:after="84"/>
        <w:ind w:firstLine="480"/>
        <w:rPr>
          <w:lang w:eastAsia="zh-TW"/>
        </w:rPr>
      </w:pPr>
      <w:r w:rsidRPr="00E430F6">
        <w:rPr>
          <w:rFonts w:eastAsia="宋体" w:hint="eastAsia"/>
        </w:rPr>
        <w:t>这个句子可以还原为复句如下：</w:t>
      </w:r>
    </w:p>
    <w:p w:rsidR="00785232" w:rsidRPr="00785232" w:rsidRDefault="00E430F6" w:rsidP="00182A90">
      <w:pPr>
        <w:spacing w:after="84"/>
        <w:ind w:firstLine="480"/>
        <w:rPr>
          <w:lang w:eastAsia="zh-TW"/>
        </w:rPr>
      </w:pPr>
      <w:r w:rsidRPr="00E430F6">
        <w:rPr>
          <w:rFonts w:eastAsia="宋体"/>
          <w:u w:val="single"/>
        </w:rPr>
        <w:lastRenderedPageBreak/>
        <w:t>I</w:t>
      </w:r>
      <w:r w:rsidRPr="00E430F6">
        <w:rPr>
          <w:rFonts w:eastAsia="宋体"/>
        </w:rPr>
        <w:t xml:space="preserve"> </w:t>
      </w:r>
      <w:r w:rsidRPr="00E430F6">
        <w:rPr>
          <w:rFonts w:eastAsia="宋体"/>
          <w:u w:val="single"/>
        </w:rPr>
        <w:t>remember</w:t>
      </w:r>
      <w:r w:rsidRPr="00E430F6">
        <w:rPr>
          <w:rFonts w:eastAsia="宋体"/>
        </w:rPr>
        <w:t xml:space="preserve"> </w:t>
      </w:r>
      <w:r w:rsidRPr="00E430F6">
        <w:rPr>
          <w:rFonts w:eastAsia="宋体"/>
          <w:u w:val="single"/>
        </w:rPr>
        <w:t>that I brought a friend to your party last week</w:t>
      </w:r>
      <w:r w:rsidRPr="00E430F6">
        <w:rPr>
          <w:rFonts w:eastAsia="宋体"/>
        </w:rPr>
        <w:t>.</w:t>
      </w:r>
    </w:p>
    <w:p w:rsidR="00DD2927" w:rsidRDefault="00E430F6" w:rsidP="00182A90">
      <w:pPr>
        <w:pStyle w:val="Preface"/>
        <w:spacing w:after="84"/>
        <w:ind w:firstLine="480"/>
        <w:rPr>
          <w:lang w:eastAsia="zh-TW"/>
        </w:rPr>
      </w:pPr>
      <w:r w:rsidRPr="00E430F6">
        <w:t>S   V                 O</w:t>
      </w:r>
      <w:r w:rsidRPr="00E430F6">
        <w:rPr>
          <w:rFonts w:hint="eastAsia"/>
        </w:rPr>
        <w:t>（名词</w:t>
      </w:r>
      <w:r w:rsidR="00BF5096">
        <w:rPr>
          <w:rFonts w:hint="eastAsia"/>
        </w:rPr>
        <w:t>从句</w:t>
      </w:r>
      <w:r w:rsidRPr="00E430F6">
        <w:rPr>
          <w:rFonts w:hint="eastAsia"/>
        </w:rPr>
        <w:t>）</w:t>
      </w:r>
    </w:p>
    <w:p w:rsidR="00DD2927" w:rsidRDefault="00E430F6" w:rsidP="00182A90">
      <w:pPr>
        <w:spacing w:after="84"/>
        <w:ind w:firstLine="480"/>
        <w:rPr>
          <w:lang w:eastAsia="zh-TW"/>
        </w:rPr>
      </w:pPr>
      <w:r w:rsidRPr="00E430F6">
        <w:rPr>
          <w:rFonts w:eastAsia="宋体" w:hint="eastAsia"/>
        </w:rPr>
        <w:t>及物动词</w:t>
      </w:r>
      <w:r w:rsidRPr="00E430F6">
        <w:rPr>
          <w:rFonts w:eastAsia="宋体"/>
        </w:rPr>
        <w:t>remember</w:t>
      </w:r>
      <w:r w:rsidRPr="00E430F6">
        <w:rPr>
          <w:rFonts w:eastAsia="宋体" w:hint="eastAsia"/>
        </w:rPr>
        <w:t>后面用</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。这个名词</w:t>
      </w:r>
      <w:r w:rsidR="00BF5096">
        <w:rPr>
          <w:rFonts w:eastAsia="宋体" w:hint="eastAsia"/>
        </w:rPr>
        <w:t>从句</w:t>
      </w:r>
      <w:r w:rsidRPr="00E430F6">
        <w:rPr>
          <w:rFonts w:eastAsia="宋体" w:hint="eastAsia"/>
        </w:rPr>
        <w:t>中叙述的是发生在上周（</w:t>
      </w:r>
      <w:r w:rsidRPr="00E430F6">
        <w:rPr>
          <w:rFonts w:eastAsia="宋体"/>
        </w:rPr>
        <w:t>last week</w:t>
      </w:r>
      <w:r w:rsidRPr="00E430F6">
        <w:rPr>
          <w:rFonts w:eastAsia="宋体" w:hint="eastAsia"/>
        </w:rPr>
        <w:t>）的事情：</w:t>
      </w:r>
      <w:r w:rsidRPr="00E55738">
        <w:rPr>
          <w:rStyle w:val="af1"/>
          <w:rFonts w:hint="eastAsia"/>
        </w:rPr>
        <w:t>因为发生在过去，已属确定，所以不再使用不确定的语气助动词，而是采用</w:t>
      </w:r>
      <w:r w:rsidR="00F76F5C" w:rsidRPr="00E55738">
        <w:rPr>
          <w:rStyle w:val="af1"/>
          <w:rFonts w:hint="eastAsia"/>
        </w:rPr>
        <w:t>陈述语气</w:t>
      </w:r>
      <w:r w:rsidRPr="00E55738">
        <w:rPr>
          <w:rStyle w:val="af1"/>
          <w:rFonts w:hint="eastAsia"/>
        </w:rPr>
        <w:t>来叙述事实，过去的事情就用过去简单式的动词（</w:t>
      </w:r>
      <w:r w:rsidRPr="00E55738">
        <w:rPr>
          <w:rStyle w:val="af1"/>
        </w:rPr>
        <w:t>brought</w:t>
      </w:r>
      <w:r w:rsidRPr="00E55738">
        <w:rPr>
          <w:rStyle w:val="af1"/>
          <w:rFonts w:hint="eastAsia"/>
        </w:rPr>
        <w:t>）。这种情况，减化之后就会变成动名词</w:t>
      </w:r>
      <w:r w:rsidRPr="00E55738">
        <w:rPr>
          <w:rStyle w:val="af1"/>
        </w:rPr>
        <w:t>bringing</w:t>
      </w:r>
      <w:r w:rsidRPr="00E55738">
        <w:rPr>
          <w:rStyle w:val="af1"/>
          <w:rFonts w:hint="eastAsia"/>
        </w:rPr>
        <w:t>，而不会成为</w:t>
      </w:r>
      <w:r w:rsidR="007F24EC" w:rsidRPr="00E55738">
        <w:rPr>
          <w:rStyle w:val="af1"/>
          <w:rFonts w:hint="eastAsia"/>
        </w:rPr>
        <w:t>不定式</w:t>
      </w:r>
      <w:r w:rsidRPr="00E55738">
        <w:rPr>
          <w:rStyle w:val="af1"/>
          <w:rFonts w:hint="eastAsia"/>
        </w:rPr>
        <w:t>。</w:t>
      </w:r>
      <w:r w:rsidRPr="00E430F6">
        <w:rPr>
          <w:rFonts w:eastAsia="宋体" w:hint="eastAsia"/>
        </w:rPr>
        <w:t>再看一组例子：</w:t>
      </w:r>
    </w:p>
    <w:p w:rsidR="00785232" w:rsidRPr="00785232" w:rsidRDefault="00E430F6" w:rsidP="00182A90">
      <w:pPr>
        <w:spacing w:after="84"/>
        <w:ind w:firstLine="480"/>
        <w:rPr>
          <w:lang w:eastAsia="zh-TW"/>
        </w:rPr>
      </w:pPr>
      <w:r w:rsidRPr="00E430F6">
        <w:rPr>
          <w:rFonts w:eastAsia="宋体"/>
        </w:rPr>
        <w:t xml:space="preserve">Sorry, </w:t>
      </w:r>
      <w:r w:rsidRPr="00E430F6">
        <w:rPr>
          <w:rFonts w:eastAsia="宋体"/>
          <w:u w:val="single"/>
        </w:rPr>
        <w:t>I</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to call in advance</w:t>
      </w:r>
      <w:r w:rsidRPr="00E430F6">
        <w:rPr>
          <w:rFonts w:eastAsia="宋体"/>
        </w:rPr>
        <w:t>.</w:t>
      </w:r>
    </w:p>
    <w:p w:rsidR="00DD2927" w:rsidRDefault="00E430F6" w:rsidP="00182A90">
      <w:pPr>
        <w:pStyle w:val="Preface"/>
        <w:spacing w:after="84"/>
        <w:ind w:firstLine="480"/>
        <w:rPr>
          <w:lang w:eastAsia="zh-TW"/>
        </w:rPr>
      </w:pPr>
      <w:r w:rsidRPr="00E430F6">
        <w:rPr>
          <w:rFonts w:hint="eastAsia"/>
        </w:rPr>
        <w:t>对不起，我忘了应该先打电话。</w:t>
      </w:r>
    </w:p>
    <w:p w:rsidR="00DD2927" w:rsidRDefault="00E430F6" w:rsidP="00182A90">
      <w:pPr>
        <w:spacing w:after="84"/>
        <w:ind w:firstLine="480"/>
        <w:rPr>
          <w:lang w:eastAsia="zh-TW"/>
        </w:rPr>
      </w:pPr>
      <w:r w:rsidRPr="00E430F6">
        <w:rPr>
          <w:rFonts w:eastAsia="宋体" w:hint="eastAsia"/>
        </w:rPr>
        <w:t>可以还原为复句如下：</w:t>
      </w:r>
    </w:p>
    <w:p w:rsidR="00DD2927" w:rsidRDefault="00E430F6" w:rsidP="00182A90">
      <w:pPr>
        <w:spacing w:after="84"/>
        <w:ind w:firstLine="480"/>
      </w:pPr>
      <w:r w:rsidRPr="00E430F6">
        <w:rPr>
          <w:rFonts w:eastAsia="宋体"/>
        </w:rPr>
        <w:t xml:space="preserve">Sorry, </w:t>
      </w:r>
      <w:r w:rsidRPr="00E430F6">
        <w:rPr>
          <w:rFonts w:eastAsia="宋体"/>
          <w:u w:val="single"/>
        </w:rPr>
        <w:t>I</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that I should call in advance</w:t>
      </w:r>
      <w:r w:rsidRPr="00E430F6">
        <w:rPr>
          <w:rFonts w:eastAsia="宋体"/>
        </w:rPr>
        <w:t>.</w:t>
      </w:r>
    </w:p>
    <w:p w:rsidR="00DD2927" w:rsidRDefault="00E430F6" w:rsidP="00182A90">
      <w:pPr>
        <w:spacing w:after="84"/>
        <w:ind w:firstLine="480"/>
        <w:rPr>
          <w:lang w:eastAsia="zh-TW"/>
        </w:rPr>
      </w:pPr>
      <w:r w:rsidRPr="00E430F6">
        <w:rPr>
          <w:rFonts w:eastAsia="宋体" w:hint="eastAsia"/>
        </w:rPr>
        <w:t>在及物动词</w:t>
      </w:r>
      <w:r w:rsidRPr="00E430F6">
        <w:rPr>
          <w:rFonts w:eastAsia="宋体"/>
        </w:rPr>
        <w:t>forgot</w:t>
      </w:r>
      <w:r w:rsidRPr="00E430F6">
        <w:rPr>
          <w:rFonts w:eastAsia="宋体" w:hint="eastAsia"/>
        </w:rPr>
        <w:t>后面用</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。忘了「应该」先打电话，也就是没有打。</w:t>
      </w:r>
      <w:r w:rsidRPr="00E55738">
        <w:rPr>
          <w:rStyle w:val="af1"/>
          <w:rFonts w:hint="eastAsia"/>
        </w:rPr>
        <w:t>因为有语气助动词</w:t>
      </w:r>
      <w:r w:rsidRPr="00E55738">
        <w:rPr>
          <w:rStyle w:val="af1"/>
        </w:rPr>
        <w:t>should</w:t>
      </w:r>
      <w:r w:rsidRPr="00E55738">
        <w:rPr>
          <w:rStyle w:val="af1"/>
          <w:rFonts w:hint="eastAsia"/>
        </w:rPr>
        <w:t>，减化之下就会变成</w:t>
      </w:r>
      <w:r w:rsidR="00750148" w:rsidRPr="00E55738">
        <w:rPr>
          <w:rStyle w:val="af1"/>
          <w:rFonts w:hint="eastAsia"/>
        </w:rPr>
        <w:t>动词不定式</w:t>
      </w:r>
      <w:r w:rsidRPr="00E55738">
        <w:rPr>
          <w:rStyle w:val="af1"/>
        </w:rPr>
        <w:t>to call</w:t>
      </w:r>
      <w:r w:rsidRPr="00E55738">
        <w:rPr>
          <w:rStyle w:val="af1"/>
          <w:rFonts w:hint="eastAsia"/>
        </w:rPr>
        <w:t>。</w:t>
      </w:r>
      <w:r w:rsidRPr="00E430F6">
        <w:rPr>
          <w:rFonts w:eastAsia="宋体" w:hint="eastAsia"/>
        </w:rPr>
        <w:t>请比较下面的句子：</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having called the pizza shop</w:t>
      </w:r>
      <w:r w:rsidRPr="00E430F6">
        <w:rPr>
          <w:rFonts w:eastAsia="宋体"/>
        </w:rPr>
        <w:t>, and called again.</w:t>
      </w:r>
    </w:p>
    <w:p w:rsidR="00DD2927" w:rsidRDefault="00E430F6" w:rsidP="00182A90">
      <w:pPr>
        <w:pStyle w:val="Preface"/>
        <w:spacing w:after="84"/>
        <w:ind w:firstLine="480"/>
        <w:rPr>
          <w:lang w:eastAsia="zh-TW"/>
        </w:rPr>
      </w:pPr>
      <w:r w:rsidRPr="00E430F6">
        <w:rPr>
          <w:rFonts w:hint="eastAsia"/>
        </w:rPr>
        <w:t>我忘了已经打过电话给披萨店，结果又打了一次。</w:t>
      </w:r>
    </w:p>
    <w:p w:rsidR="00DD2927" w:rsidRDefault="00E430F6" w:rsidP="00182A90">
      <w:pPr>
        <w:spacing w:after="84"/>
        <w:ind w:firstLine="480"/>
        <w:rPr>
          <w:lang w:eastAsia="zh-TW"/>
        </w:rPr>
      </w:pPr>
      <w:r w:rsidRPr="00E430F6">
        <w:rPr>
          <w:rFonts w:eastAsia="宋体" w:hint="eastAsia"/>
        </w:rPr>
        <w:t>可以还原为复句如下：</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that I had called the pizza shop</w:t>
      </w:r>
      <w:r w:rsidRPr="00E430F6">
        <w:rPr>
          <w:rFonts w:eastAsia="宋体"/>
        </w:rPr>
        <w:t>….</w:t>
      </w:r>
    </w:p>
    <w:p w:rsidR="00DD2927" w:rsidRDefault="00E430F6" w:rsidP="00182A90">
      <w:pPr>
        <w:spacing w:after="84"/>
        <w:ind w:firstLine="480"/>
        <w:rPr>
          <w:lang w:eastAsia="zh-TW"/>
        </w:rPr>
      </w:pPr>
      <w:r w:rsidRPr="00E430F6">
        <w:rPr>
          <w:rFonts w:eastAsia="宋体" w:hint="eastAsia"/>
        </w:rPr>
        <w:t>在及物动词后面用</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。这时的情况是「确实已经打过电话」但是事后忘记，应该采用叙述事实的</w:t>
      </w:r>
      <w:r w:rsidR="00F76F5C">
        <w:rPr>
          <w:rFonts w:eastAsia="宋体" w:hint="eastAsia"/>
        </w:rPr>
        <w:t>陈述语气</w:t>
      </w:r>
      <w:r w:rsidRPr="00E430F6">
        <w:rPr>
          <w:rFonts w:eastAsia="宋体" w:hint="eastAsia"/>
        </w:rPr>
        <w:t>来表达。发生在过去时间（</w:t>
      </w:r>
      <w:r w:rsidRPr="00E430F6">
        <w:rPr>
          <w:rFonts w:eastAsia="宋体"/>
        </w:rPr>
        <w:t>forgot</w:t>
      </w:r>
      <w:r w:rsidRPr="00E430F6">
        <w:rPr>
          <w:rFonts w:eastAsia="宋体" w:hint="eastAsia"/>
        </w:rPr>
        <w:t>是过去式）以前的事实，正确时态是过去完成式</w:t>
      </w:r>
      <w:r w:rsidRPr="00E430F6">
        <w:rPr>
          <w:rFonts w:eastAsia="宋体"/>
        </w:rPr>
        <w:t>had called</w:t>
      </w:r>
      <w:r w:rsidRPr="00E430F6">
        <w:rPr>
          <w:rFonts w:eastAsia="宋体" w:hint="eastAsia"/>
        </w:rPr>
        <w:t>。这里的</w:t>
      </w:r>
      <w:r w:rsidRPr="00E430F6">
        <w:rPr>
          <w:rFonts w:eastAsia="宋体"/>
        </w:rPr>
        <w:t>had</w:t>
      </w:r>
      <w:r w:rsidRPr="00E430F6">
        <w:rPr>
          <w:rFonts w:eastAsia="宋体" w:hint="eastAsia"/>
        </w:rPr>
        <w:t>是文法助动词、并非语气助动词，所以并不具有「不确定」语气。这个动词词组的减化就会变成动名词</w:t>
      </w:r>
      <w:r w:rsidRPr="00E430F6">
        <w:rPr>
          <w:rFonts w:eastAsia="宋体"/>
        </w:rPr>
        <w:t>having called</w:t>
      </w:r>
      <w:r w:rsidRPr="00E430F6">
        <w:rPr>
          <w:rFonts w:eastAsia="宋体" w:hint="eastAsia"/>
        </w:rPr>
        <w:t>。</w:t>
      </w:r>
    </w:p>
    <w:p w:rsidR="00DD2927" w:rsidRDefault="00E430F6" w:rsidP="00982549">
      <w:pPr>
        <w:pStyle w:val="3"/>
        <w:spacing w:before="126" w:after="126"/>
        <w:rPr>
          <w:lang w:eastAsia="zh-TW"/>
        </w:rPr>
      </w:pPr>
      <w:bookmarkStart w:id="96" w:name="_Toc363483923"/>
      <w:r w:rsidRPr="00E430F6">
        <w:rPr>
          <w:rFonts w:hint="eastAsia"/>
        </w:rPr>
        <w:t>表示</w:t>
      </w:r>
      <w:r w:rsidR="007F24EC">
        <w:rPr>
          <w:rFonts w:hint="eastAsia"/>
        </w:rPr>
        <w:t>不定式</w:t>
      </w:r>
      <w:r w:rsidRPr="00E430F6">
        <w:rPr>
          <w:rFonts w:hint="eastAsia"/>
        </w:rPr>
        <w:t>的</w:t>
      </w:r>
      <w:r w:rsidRPr="00E430F6">
        <w:t>to</w:t>
      </w:r>
      <w:r w:rsidRPr="00E430F6">
        <w:rPr>
          <w:rFonts w:hint="eastAsia"/>
        </w:rPr>
        <w:t>与介系词</w:t>
      </w:r>
      <w:r w:rsidRPr="00E430F6">
        <w:t>to</w:t>
      </w:r>
      <w:r w:rsidRPr="00E430F6">
        <w:rPr>
          <w:rFonts w:hint="eastAsia"/>
        </w:rPr>
        <w:t>的区别</w:t>
      </w:r>
      <w:bookmarkEnd w:id="96"/>
    </w:p>
    <w:p w:rsidR="00DD2927" w:rsidRDefault="007F24EC" w:rsidP="00182A90">
      <w:pPr>
        <w:spacing w:after="84"/>
        <w:ind w:firstLine="480"/>
        <w:rPr>
          <w:lang w:eastAsia="zh-TW"/>
        </w:rPr>
      </w:pPr>
      <w:r>
        <w:rPr>
          <w:rFonts w:eastAsia="宋体" w:hint="eastAsia"/>
        </w:rPr>
        <w:t>不定式</w:t>
      </w:r>
      <w:r w:rsidR="00E430F6" w:rsidRPr="00E430F6">
        <w:rPr>
          <w:rFonts w:eastAsia="宋体" w:hint="eastAsia"/>
        </w:rPr>
        <w:t>拼成</w:t>
      </w:r>
      <w:r w:rsidR="00E430F6" w:rsidRPr="00E430F6">
        <w:rPr>
          <w:rFonts w:eastAsia="宋体"/>
        </w:rPr>
        <w:t>to</w:t>
      </w:r>
      <w:r w:rsidR="00E430F6" w:rsidRPr="00E430F6">
        <w:rPr>
          <w:rFonts w:eastAsia="宋体" w:hint="eastAsia"/>
        </w:rPr>
        <w:t>，介系词也拼成</w:t>
      </w:r>
      <w:r w:rsidR="00E430F6" w:rsidRPr="00E430F6">
        <w:rPr>
          <w:rFonts w:eastAsia="宋体"/>
        </w:rPr>
        <w:t>to</w:t>
      </w:r>
      <w:r w:rsidR="00E430F6" w:rsidRPr="00E430F6">
        <w:rPr>
          <w:rFonts w:eastAsia="宋体" w:hint="eastAsia"/>
        </w:rPr>
        <w:t>，有时会造成混淆。要区分的话还是得回到原点：</w:t>
      </w:r>
      <w:r w:rsidR="00E430F6" w:rsidRPr="007D5305">
        <w:rPr>
          <w:rStyle w:val="af1"/>
          <w:rFonts w:hint="eastAsia"/>
        </w:rPr>
        <w:t>表示</w:t>
      </w:r>
      <w:r w:rsidRPr="007D5305">
        <w:rPr>
          <w:rStyle w:val="af1"/>
          <w:rFonts w:hint="eastAsia"/>
        </w:rPr>
        <w:t>不定式</w:t>
      </w:r>
      <w:r w:rsidR="00E430F6" w:rsidRPr="007D5305">
        <w:rPr>
          <w:rStyle w:val="af1"/>
          <w:rFonts w:hint="eastAsia"/>
        </w:rPr>
        <w:t>的</w:t>
      </w:r>
      <w:r w:rsidR="00E430F6" w:rsidRPr="007D5305">
        <w:rPr>
          <w:rStyle w:val="af1"/>
        </w:rPr>
        <w:t>to</w:t>
      </w:r>
      <w:r w:rsidR="00E430F6" w:rsidRPr="007D5305">
        <w:rPr>
          <w:rStyle w:val="af1"/>
          <w:rFonts w:hint="eastAsia"/>
        </w:rPr>
        <w:t>来自某一个语气助动词、带有不确定语气，后面要接原形动词；介系词</w:t>
      </w:r>
      <w:r w:rsidR="00E430F6" w:rsidRPr="007D5305">
        <w:rPr>
          <w:rStyle w:val="af1"/>
        </w:rPr>
        <w:t>to</w:t>
      </w:r>
      <w:r w:rsidR="00E430F6" w:rsidRPr="007D5305">
        <w:rPr>
          <w:rStyle w:val="af1"/>
          <w:rFonts w:hint="eastAsia"/>
        </w:rPr>
        <w:t>类似</w:t>
      </w:r>
      <w:r w:rsidR="00E430F6" w:rsidRPr="007D5305">
        <w:rPr>
          <w:rStyle w:val="af1"/>
        </w:rPr>
        <w:t>toward</w:t>
      </w:r>
      <w:r w:rsidR="00E430F6" w:rsidRPr="007D5305">
        <w:rPr>
          <w:rStyle w:val="af1"/>
          <w:rFonts w:hint="eastAsia"/>
        </w:rPr>
        <w:t>，表示「对、向」，后面要接名词（包括动名词）。</w:t>
      </w:r>
      <w:r w:rsidR="00E430F6" w:rsidRPr="00E430F6">
        <w:rPr>
          <w:rFonts w:eastAsia="宋体" w:hint="eastAsia"/>
        </w:rPr>
        <w:t>试比较：</w:t>
      </w:r>
    </w:p>
    <w:p w:rsidR="00785232" w:rsidRPr="00785232" w:rsidRDefault="00E430F6" w:rsidP="00182A90">
      <w:pPr>
        <w:spacing w:after="84"/>
        <w:ind w:firstLine="480"/>
        <w:rPr>
          <w:lang w:eastAsia="zh-TW"/>
        </w:rPr>
      </w:pPr>
      <w:r w:rsidRPr="00E430F6">
        <w:rPr>
          <w:rFonts w:eastAsia="宋体"/>
        </w:rPr>
        <w:t xml:space="preserve">1. I </w:t>
      </w:r>
      <w:r w:rsidRPr="00E430F6">
        <w:rPr>
          <w:rFonts w:eastAsia="宋体"/>
          <w:u w:val="single"/>
        </w:rPr>
        <w:t>used to walk</w:t>
      </w:r>
      <w:r w:rsidRPr="00E430F6">
        <w:rPr>
          <w:rFonts w:eastAsia="宋体"/>
        </w:rPr>
        <w:t xml:space="preserve"> 3 km to school when I was a kid.</w:t>
      </w:r>
    </w:p>
    <w:p w:rsidR="00785232" w:rsidRPr="00785232" w:rsidRDefault="00E430F6" w:rsidP="00182A90">
      <w:pPr>
        <w:spacing w:after="84"/>
        <w:ind w:firstLine="480"/>
        <w:rPr>
          <w:lang w:eastAsia="zh-TW"/>
        </w:rPr>
      </w:pPr>
      <w:r w:rsidRPr="00E430F6">
        <w:rPr>
          <w:rFonts w:eastAsia="宋体"/>
        </w:rPr>
        <w:t xml:space="preserve">2. I </w:t>
      </w:r>
      <w:r w:rsidRPr="00E430F6">
        <w:rPr>
          <w:rFonts w:eastAsia="宋体"/>
          <w:u w:val="single"/>
        </w:rPr>
        <w:t>am used to walking</w:t>
      </w:r>
      <w:r w:rsidRPr="00E430F6">
        <w:rPr>
          <w:rFonts w:eastAsia="宋体"/>
        </w:rPr>
        <w:t xml:space="preserve"> long distances.</w:t>
      </w:r>
    </w:p>
    <w:p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中的</w:t>
      </w:r>
      <w:r w:rsidRPr="00E430F6">
        <w:rPr>
          <w:rFonts w:eastAsia="宋体"/>
        </w:rPr>
        <w:t>used to</w:t>
      </w:r>
      <w:r w:rsidRPr="00E430F6">
        <w:rPr>
          <w:rFonts w:eastAsia="宋体" w:hint="eastAsia"/>
        </w:rPr>
        <w:t>是个次要的语气助动词，表示「过去的习惯」，所以它只有过去式。在语气助动词后面要用原形动词，所以正确的说法是</w:t>
      </w:r>
      <w:r w:rsidRPr="00E430F6">
        <w:rPr>
          <w:rFonts w:eastAsia="宋体"/>
        </w:rPr>
        <w:t>used to walk</w:t>
      </w:r>
      <w:r w:rsidRPr="00E430F6">
        <w:rPr>
          <w:rFonts w:eastAsia="宋体" w:hint="eastAsia"/>
        </w:rPr>
        <w:t>。例</w:t>
      </w:r>
      <w:r w:rsidRPr="00E430F6">
        <w:rPr>
          <w:rFonts w:eastAsia="宋体"/>
        </w:rPr>
        <w:t>2</w:t>
      </w:r>
      <w:r w:rsidRPr="00E430F6">
        <w:rPr>
          <w:rFonts w:eastAsia="宋体" w:hint="eastAsia"/>
        </w:rPr>
        <w:t>中的</w:t>
      </w:r>
      <w:r w:rsidRPr="00E430F6">
        <w:rPr>
          <w:rFonts w:eastAsia="宋体"/>
        </w:rPr>
        <w:t>used</w:t>
      </w:r>
      <w:r w:rsidRPr="00E430F6">
        <w:rPr>
          <w:rFonts w:eastAsia="宋体" w:hint="eastAsia"/>
        </w:rPr>
        <w:t>是过去分词、属于形容词类，当主词补语使用，意思是「习惯了」，它后面的</w:t>
      </w:r>
      <w:r w:rsidRPr="00E430F6">
        <w:rPr>
          <w:rFonts w:eastAsia="宋体"/>
        </w:rPr>
        <w:t>to</w:t>
      </w:r>
      <w:r w:rsidRPr="00E430F6">
        <w:rPr>
          <w:rFonts w:eastAsia="宋体" w:hint="eastAsia"/>
        </w:rPr>
        <w:t>是介系词，用来说明「对什么事情」习惯了。介系词后面要接名词当</w:t>
      </w:r>
      <w:r w:rsidR="009D20F5">
        <w:rPr>
          <w:rFonts w:eastAsia="宋体" w:hint="eastAsia"/>
        </w:rPr>
        <w:t>受词（宾语）</w:t>
      </w:r>
      <w:r w:rsidRPr="00E430F6">
        <w:rPr>
          <w:rFonts w:eastAsia="宋体" w:hint="eastAsia"/>
        </w:rPr>
        <w:t>，例如可以说</w:t>
      </w:r>
      <w:r w:rsidRPr="00E430F6">
        <w:rPr>
          <w:rFonts w:eastAsia="宋体"/>
        </w:rPr>
        <w:t>I am used to long walks</w:t>
      </w:r>
      <w:r w:rsidRPr="00E430F6">
        <w:rPr>
          <w:rFonts w:eastAsia="宋体" w:hint="eastAsia"/>
        </w:rPr>
        <w:t>。如果介系词后面</w:t>
      </w:r>
      <w:r w:rsidRPr="00E430F6">
        <w:rPr>
          <w:rFonts w:eastAsia="宋体" w:hint="eastAsia"/>
        </w:rPr>
        <w:lastRenderedPageBreak/>
        <w:t>碰到动词，要改为动状词的话就只能选择动名词，如</w:t>
      </w:r>
      <w:r w:rsidRPr="00E430F6">
        <w:rPr>
          <w:rFonts w:eastAsia="宋体"/>
        </w:rPr>
        <w:t>I am used to walking…</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 looking forward to spending</w:t>
      </w:r>
      <w:r w:rsidRPr="00E430F6">
        <w:rPr>
          <w:rFonts w:eastAsia="宋体"/>
        </w:rPr>
        <w:t xml:space="preserve"> the weekend in the mountains.</w:t>
      </w:r>
    </w:p>
    <w:p w:rsidR="00DD2927" w:rsidRDefault="00E430F6" w:rsidP="00182A90">
      <w:pPr>
        <w:spacing w:after="84"/>
        <w:ind w:firstLine="480"/>
        <w:rPr>
          <w:lang w:eastAsia="zh-TW"/>
        </w:rPr>
      </w:pPr>
      <w:r w:rsidRPr="00E430F6">
        <w:rPr>
          <w:rFonts w:eastAsia="宋体" w:hint="eastAsia"/>
        </w:rPr>
        <w:t>词组</w:t>
      </w:r>
      <w:r w:rsidRPr="00E430F6">
        <w:rPr>
          <w:rFonts w:eastAsia="宋体"/>
        </w:rPr>
        <w:t>look forward to</w:t>
      </w:r>
      <w:r w:rsidRPr="00E430F6">
        <w:rPr>
          <w:rFonts w:eastAsia="宋体" w:hint="eastAsia"/>
        </w:rPr>
        <w:t>当中的</w:t>
      </w:r>
      <w:r w:rsidRPr="00E430F6">
        <w:rPr>
          <w:rFonts w:eastAsia="宋体"/>
        </w:rPr>
        <w:t>to</w:t>
      </w:r>
      <w:r w:rsidRPr="00E430F6">
        <w:rPr>
          <w:rFonts w:eastAsia="宋体" w:hint="eastAsia"/>
        </w:rPr>
        <w:t>是介系词，因为</w:t>
      </w:r>
      <w:r w:rsidRPr="00E430F6">
        <w:rPr>
          <w:rFonts w:eastAsia="宋体"/>
        </w:rPr>
        <w:t>forward to</w:t>
      </w:r>
      <w:r w:rsidRPr="00E430F6">
        <w:rPr>
          <w:rFonts w:eastAsia="宋体" w:hint="eastAsia"/>
        </w:rPr>
        <w:t>放在一起的意思就和</w:t>
      </w:r>
      <w:r w:rsidRPr="00E430F6">
        <w:rPr>
          <w:rFonts w:eastAsia="宋体"/>
        </w:rPr>
        <w:t>toward</w:t>
      </w:r>
      <w:r w:rsidRPr="00E430F6">
        <w:rPr>
          <w:rFonts w:eastAsia="宋体" w:hint="eastAsia"/>
        </w:rPr>
        <w:t>差不多，而</w:t>
      </w:r>
      <w:r w:rsidRPr="00E430F6">
        <w:rPr>
          <w:rFonts w:eastAsia="宋体"/>
        </w:rPr>
        <w:t>toward</w:t>
      </w:r>
      <w:r w:rsidRPr="00E430F6">
        <w:rPr>
          <w:rFonts w:eastAsia="宋体" w:hint="eastAsia"/>
        </w:rPr>
        <w:t>当然是介系词。介系词后面应该用名词当</w:t>
      </w:r>
      <w:r w:rsidR="009D20F5">
        <w:rPr>
          <w:rFonts w:eastAsia="宋体" w:hint="eastAsia"/>
        </w:rPr>
        <w:t>受词（宾语）</w:t>
      </w:r>
      <w:r w:rsidRPr="00E430F6">
        <w:rPr>
          <w:rFonts w:eastAsia="宋体" w:hint="eastAsia"/>
        </w:rPr>
        <w:t>，如果要用动状词的话应该选择动名词如</w:t>
      </w:r>
      <w:r w:rsidRPr="00E430F6">
        <w:rPr>
          <w:rFonts w:eastAsia="宋体"/>
        </w:rPr>
        <w:t>look forward to spending</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1. My friend </w:t>
      </w:r>
      <w:r w:rsidRPr="00E430F6">
        <w:rPr>
          <w:rFonts w:eastAsia="宋体"/>
          <w:u w:val="single"/>
        </w:rPr>
        <w:t>agreed to lend</w:t>
      </w:r>
      <w:r w:rsidRPr="00E430F6">
        <w:rPr>
          <w:rFonts w:eastAsia="宋体"/>
        </w:rPr>
        <w:t xml:space="preserve"> me a hand.</w:t>
      </w:r>
    </w:p>
    <w:p w:rsidR="00DD2927" w:rsidRDefault="00E430F6" w:rsidP="00182A90">
      <w:pPr>
        <w:pStyle w:val="Preface"/>
        <w:spacing w:after="84"/>
        <w:ind w:firstLine="480"/>
        <w:rPr>
          <w:lang w:eastAsia="zh-TW"/>
        </w:rPr>
      </w:pPr>
      <w:r w:rsidRPr="00E430F6">
        <w:t xml:space="preserve">  </w:t>
      </w:r>
      <w:r w:rsidRPr="00E430F6">
        <w:rPr>
          <w:rFonts w:hint="eastAsia"/>
        </w:rPr>
        <w:t>我朋友同意可以帮我忙。</w:t>
      </w:r>
    </w:p>
    <w:p w:rsidR="00785232" w:rsidRPr="00785232" w:rsidRDefault="00E430F6" w:rsidP="00182A90">
      <w:pPr>
        <w:spacing w:after="84"/>
        <w:ind w:firstLine="480"/>
        <w:rPr>
          <w:lang w:eastAsia="zh-TW"/>
        </w:rPr>
      </w:pPr>
      <w:r w:rsidRPr="00E430F6">
        <w:rPr>
          <w:rFonts w:eastAsia="宋体"/>
        </w:rPr>
        <w:t xml:space="preserve">2. The board of directors </w:t>
      </w:r>
      <w:r w:rsidRPr="00E430F6">
        <w:rPr>
          <w:rFonts w:eastAsia="宋体"/>
          <w:u w:val="single"/>
        </w:rPr>
        <w:t>agreed to laying off</w:t>
      </w:r>
      <w:r w:rsidRPr="00E430F6">
        <w:rPr>
          <w:rFonts w:eastAsia="宋体"/>
        </w:rPr>
        <w:t xml:space="preserve"> 30% of the workers.</w:t>
      </w:r>
    </w:p>
    <w:p w:rsidR="00DD2927" w:rsidRDefault="00E430F6" w:rsidP="00182A90">
      <w:pPr>
        <w:pStyle w:val="Preface"/>
        <w:spacing w:after="84"/>
        <w:ind w:firstLine="480"/>
        <w:rPr>
          <w:lang w:eastAsia="zh-TW"/>
        </w:rPr>
      </w:pPr>
      <w:r w:rsidRPr="00E430F6">
        <w:t xml:space="preserve">  </w:t>
      </w:r>
      <w:r w:rsidRPr="00E430F6">
        <w:rPr>
          <w:rFonts w:hint="eastAsia"/>
        </w:rPr>
        <w:t>董事会对裁员三成的提案表示同意。</w:t>
      </w:r>
    </w:p>
    <w:p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在</w:t>
      </w:r>
      <w:r w:rsidRPr="00E430F6">
        <w:rPr>
          <w:rFonts w:eastAsia="宋体"/>
        </w:rPr>
        <w:t>agreed</w:t>
      </w:r>
      <w:r w:rsidRPr="00E430F6">
        <w:rPr>
          <w:rFonts w:eastAsia="宋体" w:hint="eastAsia"/>
        </w:rPr>
        <w:t>后面用</w:t>
      </w:r>
      <w:r w:rsidR="00750148">
        <w:rPr>
          <w:rFonts w:eastAsia="宋体" w:hint="eastAsia"/>
        </w:rPr>
        <w:t>动词不定式</w:t>
      </w:r>
      <w:r w:rsidRPr="00E430F6">
        <w:rPr>
          <w:rFonts w:eastAsia="宋体"/>
        </w:rPr>
        <w:t>to lend</w:t>
      </w:r>
      <w:r w:rsidRPr="00E430F6">
        <w:rPr>
          <w:rFonts w:eastAsia="宋体" w:hint="eastAsia"/>
        </w:rPr>
        <w:t>，那是动词词组</w:t>
      </w:r>
      <w:r w:rsidRPr="00E430F6">
        <w:rPr>
          <w:rFonts w:eastAsia="宋体"/>
        </w:rPr>
        <w:t>would lend</w:t>
      </w:r>
      <w:r w:rsidRPr="00E430F6">
        <w:rPr>
          <w:rFonts w:eastAsia="宋体" w:hint="eastAsia"/>
        </w:rPr>
        <w:t>或</w:t>
      </w:r>
      <w:r w:rsidRPr="00E430F6">
        <w:rPr>
          <w:rFonts w:eastAsia="宋体"/>
        </w:rPr>
        <w:t>could lend</w:t>
      </w:r>
      <w:r w:rsidRPr="00E430F6">
        <w:rPr>
          <w:rFonts w:eastAsia="宋体" w:hint="eastAsia"/>
        </w:rPr>
        <w:t>的减化，表示他「愿意」或「可以」帮忙。例</w:t>
      </w:r>
      <w:r w:rsidRPr="00E430F6">
        <w:rPr>
          <w:rFonts w:eastAsia="宋体"/>
        </w:rPr>
        <w:t>2</w:t>
      </w:r>
      <w:r w:rsidRPr="00E430F6">
        <w:rPr>
          <w:rFonts w:eastAsia="宋体" w:hint="eastAsia"/>
        </w:rPr>
        <w:t>在</w:t>
      </w:r>
      <w:r w:rsidRPr="00E430F6">
        <w:rPr>
          <w:rFonts w:eastAsia="宋体"/>
        </w:rPr>
        <w:t>agreed</w:t>
      </w:r>
      <w:r w:rsidRPr="00E430F6">
        <w:rPr>
          <w:rFonts w:eastAsia="宋体" w:hint="eastAsia"/>
        </w:rPr>
        <w:t>后面用介系词词组</w:t>
      </w:r>
      <w:r w:rsidRPr="00E430F6">
        <w:rPr>
          <w:rFonts w:eastAsia="宋体"/>
        </w:rPr>
        <w:t>to laying off</w:t>
      </w:r>
      <w:r w:rsidRPr="00E430F6">
        <w:rPr>
          <w:rFonts w:eastAsia="宋体" w:hint="eastAsia"/>
        </w:rPr>
        <w:t>，意思是「对于」裁员案表示同意。</w:t>
      </w:r>
      <w:r w:rsidRPr="00C70AB2">
        <w:rPr>
          <w:rStyle w:val="af1"/>
          <w:rFonts w:hint="eastAsia"/>
        </w:rPr>
        <w:t>通常在</w:t>
      </w:r>
      <w:r w:rsidRPr="00C70AB2">
        <w:rPr>
          <w:rStyle w:val="af1"/>
        </w:rPr>
        <w:t>agree</w:t>
      </w:r>
      <w:r w:rsidRPr="00C70AB2">
        <w:rPr>
          <w:rStyle w:val="af1"/>
          <w:rFonts w:hint="eastAsia"/>
        </w:rPr>
        <w:t>这个动词后面，用</w:t>
      </w:r>
      <w:r w:rsidR="007F24EC" w:rsidRPr="00C70AB2">
        <w:rPr>
          <w:rStyle w:val="af1"/>
          <w:rFonts w:hint="eastAsia"/>
        </w:rPr>
        <w:t>不定式</w:t>
      </w:r>
      <w:r w:rsidRPr="00C70AB2">
        <w:rPr>
          <w:rStyle w:val="af1"/>
          <w:rFonts w:hint="eastAsia"/>
        </w:rPr>
        <w:t>的</w:t>
      </w:r>
      <w:r w:rsidRPr="00C70AB2">
        <w:rPr>
          <w:rStyle w:val="af1"/>
        </w:rPr>
        <w:t>to</w:t>
      </w:r>
      <w:r w:rsidRPr="00C70AB2">
        <w:rPr>
          <w:rStyle w:val="af1"/>
          <w:rFonts w:hint="eastAsia"/>
        </w:rPr>
        <w:t>或者用介系词的</w:t>
      </w:r>
      <w:r w:rsidRPr="00C70AB2">
        <w:rPr>
          <w:rStyle w:val="af1"/>
        </w:rPr>
        <w:t>to</w:t>
      </w:r>
      <w:r w:rsidRPr="00C70AB2">
        <w:rPr>
          <w:rStyle w:val="af1"/>
          <w:rFonts w:hint="eastAsia"/>
        </w:rPr>
        <w:t>都可以讲得通。</w:t>
      </w:r>
    </w:p>
    <w:p w:rsidR="00785232" w:rsidRPr="00785232" w:rsidRDefault="00E430F6" w:rsidP="00182A90">
      <w:pPr>
        <w:spacing w:after="84"/>
        <w:ind w:firstLine="480"/>
        <w:rPr>
          <w:lang w:eastAsia="zh-TW"/>
        </w:rPr>
      </w:pPr>
      <w:r w:rsidRPr="00E430F6">
        <w:rPr>
          <w:rFonts w:eastAsia="宋体"/>
        </w:rPr>
        <w:t xml:space="preserve">The fees </w:t>
      </w:r>
      <w:r w:rsidRPr="00E430F6">
        <w:rPr>
          <w:rFonts w:eastAsia="宋体"/>
          <w:u w:val="single"/>
        </w:rPr>
        <w:t>are subject to change</w:t>
      </w:r>
      <w:r w:rsidRPr="00E430F6">
        <w:rPr>
          <w:rFonts w:eastAsia="宋体"/>
        </w:rPr>
        <w:t xml:space="preserve"> without further notice.</w:t>
      </w:r>
    </w:p>
    <w:p w:rsidR="00DD2927" w:rsidRDefault="00E430F6" w:rsidP="00182A90">
      <w:pPr>
        <w:pStyle w:val="Preface"/>
        <w:spacing w:after="84"/>
        <w:ind w:firstLine="480"/>
        <w:rPr>
          <w:lang w:eastAsia="zh-TW"/>
        </w:rPr>
      </w:pPr>
      <w:r w:rsidRPr="00E430F6">
        <w:rPr>
          <w:rFonts w:hint="eastAsia"/>
        </w:rPr>
        <w:t>费用可能调整而不另行通知。</w:t>
      </w:r>
    </w:p>
    <w:p w:rsidR="00DD2927" w:rsidRDefault="00E430F6" w:rsidP="00182A90">
      <w:pPr>
        <w:spacing w:after="84"/>
        <w:ind w:firstLine="480"/>
        <w:rPr>
          <w:lang w:eastAsia="zh-TW"/>
        </w:rPr>
      </w:pPr>
      <w:r w:rsidRPr="00C70AB2">
        <w:rPr>
          <w:rStyle w:val="af1"/>
          <w:rFonts w:hint="eastAsia"/>
        </w:rPr>
        <w:t>词组</w:t>
      </w:r>
      <w:r w:rsidRPr="00C70AB2">
        <w:rPr>
          <w:rStyle w:val="af1"/>
        </w:rPr>
        <w:t>be subject to</w:t>
      </w:r>
      <w:r w:rsidRPr="00C70AB2">
        <w:rPr>
          <w:rStyle w:val="af1"/>
          <w:rFonts w:hint="eastAsia"/>
        </w:rPr>
        <w:t>当中的</w:t>
      </w:r>
      <w:r w:rsidRPr="00C70AB2">
        <w:rPr>
          <w:rStyle w:val="af1"/>
        </w:rPr>
        <w:t>to</w:t>
      </w:r>
      <w:r w:rsidRPr="00C70AB2">
        <w:rPr>
          <w:rStyle w:val="af1"/>
          <w:rFonts w:hint="eastAsia"/>
        </w:rPr>
        <w:t>是介系词，所以后面直接用名词</w:t>
      </w:r>
      <w:r w:rsidRPr="00C70AB2">
        <w:rPr>
          <w:rStyle w:val="af1"/>
        </w:rPr>
        <w:t>change</w:t>
      </w:r>
      <w:r w:rsidRPr="00C70AB2">
        <w:rPr>
          <w:rStyle w:val="af1"/>
          <w:rFonts w:hint="eastAsia"/>
        </w:rPr>
        <w:t>当</w:t>
      </w:r>
      <w:r w:rsidR="009D20F5">
        <w:rPr>
          <w:rStyle w:val="af1"/>
          <w:rFonts w:hint="eastAsia"/>
        </w:rPr>
        <w:t>受词（宾语）</w:t>
      </w:r>
      <w:r w:rsidRPr="00C70AB2">
        <w:rPr>
          <w:rStyle w:val="af1"/>
          <w:rFonts w:hint="eastAsia"/>
        </w:rPr>
        <w:t>。</w:t>
      </w:r>
      <w:r w:rsidRPr="00E430F6">
        <w:rPr>
          <w:rFonts w:eastAsia="宋体" w:hint="eastAsia"/>
        </w:rPr>
        <w:t>这要从原始字义上来判断：形容词</w:t>
      </w:r>
      <w:r w:rsidRPr="00E430F6">
        <w:rPr>
          <w:rFonts w:eastAsia="宋体"/>
        </w:rPr>
        <w:t>subject</w:t>
      </w:r>
      <w:r w:rsidRPr="00E430F6">
        <w:rPr>
          <w:rFonts w:eastAsia="宋体" w:hint="eastAsia"/>
        </w:rPr>
        <w:t>的字源构造是</w:t>
      </w:r>
      <w:r w:rsidRPr="00E430F6">
        <w:rPr>
          <w:rFonts w:eastAsia="宋体"/>
        </w:rPr>
        <w:t>under + throw</w:t>
      </w:r>
      <w:r w:rsidRPr="00E430F6">
        <w:rPr>
          <w:rFonts w:eastAsia="宋体" w:hint="eastAsia"/>
        </w:rPr>
        <w:t>，字面上是「丢到…底下」，所以后面要接介系词</w:t>
      </w:r>
      <w:r w:rsidRPr="00E430F6">
        <w:rPr>
          <w:rFonts w:eastAsia="宋体"/>
        </w:rPr>
        <w:t>to</w:t>
      </w:r>
      <w:r w:rsidRPr="00E430F6">
        <w:rPr>
          <w:rFonts w:eastAsia="宋体" w:hint="eastAsia"/>
        </w:rPr>
        <w:t>来表示「丢到哪里去」。这个词组引伸的意思是「隶属于…」或「可能会有…」。</w:t>
      </w:r>
    </w:p>
    <w:p w:rsidR="00DD2927" w:rsidRDefault="00E430F6" w:rsidP="00982549">
      <w:pPr>
        <w:pStyle w:val="3"/>
        <w:spacing w:before="126" w:after="126"/>
        <w:rPr>
          <w:lang w:eastAsia="zh-TW"/>
        </w:rPr>
      </w:pPr>
      <w:bookmarkStart w:id="97" w:name="_Toc363483924"/>
      <w:r w:rsidRPr="00E430F6">
        <w:rPr>
          <w:rFonts w:hint="eastAsia"/>
        </w:rPr>
        <w:t>完成式的</w:t>
      </w:r>
      <w:r w:rsidR="007F24EC">
        <w:rPr>
          <w:rFonts w:hint="eastAsia"/>
        </w:rPr>
        <w:t>不定式</w:t>
      </w:r>
      <w:bookmarkEnd w:id="97"/>
    </w:p>
    <w:p w:rsidR="00DD2927" w:rsidRDefault="007F24EC" w:rsidP="00182A90">
      <w:pPr>
        <w:spacing w:after="84"/>
        <w:ind w:firstLine="480"/>
        <w:rPr>
          <w:lang w:eastAsia="zh-TW"/>
        </w:rPr>
      </w:pPr>
      <w:r>
        <w:rPr>
          <w:rFonts w:eastAsia="宋体" w:hint="eastAsia"/>
        </w:rPr>
        <w:t>不定式</w:t>
      </w:r>
      <w:r w:rsidR="00E430F6" w:rsidRPr="00E430F6">
        <w:rPr>
          <w:rFonts w:eastAsia="宋体" w:hint="eastAsia"/>
        </w:rPr>
        <w:t>里面如果用上完成式的动词（</w:t>
      </w:r>
      <w:r w:rsidR="00E430F6" w:rsidRPr="00E430F6">
        <w:rPr>
          <w:rFonts w:eastAsia="宋体"/>
        </w:rPr>
        <w:t>to have Ven</w:t>
      </w:r>
      <w:r w:rsidR="00E430F6" w:rsidRPr="00E430F6">
        <w:rPr>
          <w:rFonts w:eastAsia="宋体" w:hint="eastAsia"/>
        </w:rPr>
        <w:t>），表达的是「相对过去的时间」。这和语气助动词加上完成式的情况完全相同，因为</w:t>
      </w:r>
      <w:r>
        <w:rPr>
          <w:rFonts w:eastAsia="宋体" w:hint="eastAsia"/>
        </w:rPr>
        <w:t>不定式</w:t>
      </w:r>
      <w:r w:rsidR="00E430F6" w:rsidRPr="00E430F6">
        <w:rPr>
          <w:rFonts w:eastAsia="宋体" w:hint="eastAsia"/>
        </w:rPr>
        <w:t>本身就是语气助动词的减化。例如：</w:t>
      </w:r>
    </w:p>
    <w:p w:rsidR="00785232" w:rsidRPr="00785232" w:rsidRDefault="00E430F6" w:rsidP="00182A90">
      <w:pPr>
        <w:spacing w:after="84"/>
        <w:ind w:firstLine="480"/>
        <w:rPr>
          <w:lang w:eastAsia="zh-TW"/>
        </w:rPr>
      </w:pPr>
      <w:r w:rsidRPr="00E430F6">
        <w:rPr>
          <w:rFonts w:eastAsia="宋体"/>
        </w:rPr>
        <w:t xml:space="preserve">1. I </w:t>
      </w:r>
      <w:r w:rsidRPr="00E430F6">
        <w:rPr>
          <w:rFonts w:eastAsia="宋体"/>
          <w:u w:val="single"/>
        </w:rPr>
        <w:t>am</w:t>
      </w:r>
      <w:r w:rsidRPr="00E430F6">
        <w:rPr>
          <w:rFonts w:eastAsia="宋体"/>
        </w:rPr>
        <w:t xml:space="preserve"> fortunate </w:t>
      </w:r>
      <w:r w:rsidRPr="00E430F6">
        <w:rPr>
          <w:rFonts w:eastAsia="宋体"/>
          <w:u w:val="single"/>
        </w:rPr>
        <w:t>to be here today</w:t>
      </w:r>
      <w:r w:rsidRPr="00E430F6">
        <w:rPr>
          <w:rFonts w:eastAsia="宋体"/>
        </w:rPr>
        <w:t>.</w:t>
      </w:r>
    </w:p>
    <w:p w:rsidR="00DD2927" w:rsidRDefault="00E430F6" w:rsidP="00182A90">
      <w:pPr>
        <w:pStyle w:val="Preface"/>
        <w:spacing w:after="84"/>
        <w:ind w:firstLine="480"/>
        <w:rPr>
          <w:lang w:eastAsia="zh-TW"/>
        </w:rPr>
      </w:pPr>
      <w:r w:rsidRPr="00E430F6">
        <w:t xml:space="preserve">  </w:t>
      </w:r>
      <w:r w:rsidRPr="00E430F6">
        <w:rPr>
          <w:rFonts w:hint="eastAsia"/>
        </w:rPr>
        <w:t>我很幸运今天能够在这里。</w:t>
      </w:r>
    </w:p>
    <w:p w:rsidR="00785232" w:rsidRPr="00785232" w:rsidRDefault="00E430F6" w:rsidP="00182A90">
      <w:pPr>
        <w:spacing w:after="84"/>
        <w:ind w:firstLine="480"/>
        <w:rPr>
          <w:lang w:eastAsia="zh-TW"/>
        </w:rPr>
      </w:pPr>
      <w:r w:rsidRPr="00E430F6">
        <w:rPr>
          <w:rFonts w:eastAsia="宋体"/>
        </w:rPr>
        <w:t xml:space="preserve">2. I </w:t>
      </w:r>
      <w:r w:rsidRPr="00E430F6">
        <w:rPr>
          <w:rFonts w:eastAsia="宋体"/>
          <w:u w:val="single"/>
        </w:rPr>
        <w:t>am</w:t>
      </w:r>
      <w:r w:rsidRPr="00E430F6">
        <w:rPr>
          <w:rFonts w:eastAsia="宋体"/>
        </w:rPr>
        <w:t xml:space="preserve"> fortunate </w:t>
      </w:r>
      <w:r w:rsidRPr="00E430F6">
        <w:rPr>
          <w:rFonts w:eastAsia="宋体"/>
          <w:u w:val="single"/>
        </w:rPr>
        <w:t>to have been born into a good family</w:t>
      </w:r>
      <w:r w:rsidRPr="00E430F6">
        <w:rPr>
          <w:rFonts w:eastAsia="宋体"/>
        </w:rPr>
        <w:t>.</w:t>
      </w:r>
    </w:p>
    <w:p w:rsidR="00DD2927" w:rsidRDefault="00E430F6" w:rsidP="00182A90">
      <w:pPr>
        <w:pStyle w:val="Preface"/>
        <w:spacing w:after="84"/>
        <w:ind w:firstLine="480"/>
        <w:rPr>
          <w:lang w:eastAsia="zh-TW"/>
        </w:rPr>
      </w:pPr>
      <w:r w:rsidRPr="00E430F6">
        <w:t xml:space="preserve">  </w:t>
      </w:r>
      <w:r w:rsidRPr="00E430F6">
        <w:rPr>
          <w:rFonts w:hint="eastAsia"/>
        </w:rPr>
        <w:t>我很幸运能够出生在一个好家庭。</w:t>
      </w:r>
    </w:p>
    <w:p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中的动词</w:t>
      </w:r>
      <w:r w:rsidRPr="00E430F6">
        <w:rPr>
          <w:rFonts w:eastAsia="宋体"/>
        </w:rPr>
        <w:t>am</w:t>
      </w:r>
      <w:r w:rsidRPr="00E430F6">
        <w:rPr>
          <w:rFonts w:eastAsia="宋体" w:hint="eastAsia"/>
        </w:rPr>
        <w:t>是现在式，表示时间是现在。后面的</w:t>
      </w:r>
      <w:r w:rsidR="00750148">
        <w:rPr>
          <w:rFonts w:eastAsia="宋体" w:hint="eastAsia"/>
        </w:rPr>
        <w:t>动词不定式</w:t>
      </w:r>
      <w:r w:rsidRPr="00E430F6">
        <w:rPr>
          <w:rFonts w:eastAsia="宋体"/>
        </w:rPr>
        <w:t>to be here today</w:t>
      </w:r>
      <w:r w:rsidRPr="00E430F6">
        <w:rPr>
          <w:rFonts w:eastAsia="宋体" w:hint="eastAsia"/>
        </w:rPr>
        <w:t>是</w:t>
      </w:r>
      <w:r w:rsidRPr="00E430F6">
        <w:rPr>
          <w:rFonts w:eastAsia="宋体"/>
        </w:rPr>
        <w:t>can be here today</w:t>
      </w:r>
      <w:r w:rsidRPr="00E430F6">
        <w:rPr>
          <w:rFonts w:eastAsia="宋体" w:hint="eastAsia"/>
        </w:rPr>
        <w:t>的减化，它的时间和</w:t>
      </w:r>
      <w:r w:rsidRPr="00E430F6">
        <w:rPr>
          <w:rFonts w:eastAsia="宋体"/>
        </w:rPr>
        <w:t>am</w:t>
      </w:r>
      <w:r w:rsidRPr="00E430F6">
        <w:rPr>
          <w:rFonts w:eastAsia="宋体" w:hint="eastAsia"/>
        </w:rPr>
        <w:t>的时间相同、也是现在。例</w:t>
      </w:r>
      <w:r w:rsidRPr="00E430F6">
        <w:rPr>
          <w:rFonts w:eastAsia="宋体"/>
        </w:rPr>
        <w:t>2</w:t>
      </w:r>
      <w:r w:rsidRPr="00E430F6">
        <w:rPr>
          <w:rFonts w:eastAsia="宋体" w:hint="eastAsia"/>
        </w:rPr>
        <w:t>中的动词</w:t>
      </w:r>
      <w:r w:rsidRPr="00E430F6">
        <w:rPr>
          <w:rFonts w:eastAsia="宋体"/>
        </w:rPr>
        <w:t>am</w:t>
      </w:r>
      <w:r w:rsidRPr="00E430F6">
        <w:rPr>
          <w:rFonts w:eastAsia="宋体" w:hint="eastAsia"/>
        </w:rPr>
        <w:t>同样是现在式，但是</w:t>
      </w:r>
      <w:r w:rsidR="00750148">
        <w:rPr>
          <w:rFonts w:eastAsia="宋体" w:hint="eastAsia"/>
        </w:rPr>
        <w:t>动词不定式</w:t>
      </w:r>
      <w:r w:rsidRPr="00E430F6">
        <w:rPr>
          <w:rFonts w:eastAsia="宋体" w:hint="eastAsia"/>
        </w:rPr>
        <w:t>中用的是完成式</w:t>
      </w:r>
      <w:r w:rsidRPr="00E430F6">
        <w:rPr>
          <w:rFonts w:eastAsia="宋体"/>
        </w:rPr>
        <w:t>to have been born</w:t>
      </w:r>
      <w:r w:rsidRPr="00E430F6">
        <w:rPr>
          <w:rFonts w:eastAsia="宋体" w:hint="eastAsia"/>
        </w:rPr>
        <w:t>，因为出生的时间是「相对的过去」，必须用完成式才能表示。</w:t>
      </w:r>
    </w:p>
    <w:p w:rsidR="00785232" w:rsidRPr="00785232" w:rsidRDefault="00E430F6" w:rsidP="00182A90">
      <w:pPr>
        <w:spacing w:after="84"/>
        <w:ind w:firstLine="480"/>
        <w:rPr>
          <w:lang w:eastAsia="zh-TW"/>
        </w:rPr>
      </w:pPr>
      <w:r w:rsidRPr="00E430F6">
        <w:rPr>
          <w:rFonts w:eastAsia="宋体"/>
        </w:rPr>
        <w:t xml:space="preserve">1. The dog </w:t>
      </w:r>
      <w:r w:rsidRPr="00E430F6">
        <w:rPr>
          <w:rFonts w:eastAsia="宋体"/>
          <w:u w:val="single"/>
        </w:rPr>
        <w:t>seemed</w:t>
      </w:r>
      <w:r w:rsidRPr="00E430F6">
        <w:rPr>
          <w:rFonts w:eastAsia="宋体"/>
        </w:rPr>
        <w:t xml:space="preserve"> </w:t>
      </w:r>
      <w:r w:rsidRPr="00E430F6">
        <w:rPr>
          <w:rFonts w:eastAsia="宋体"/>
          <w:u w:val="single"/>
        </w:rPr>
        <w:t>to be badly hurt</w:t>
      </w:r>
      <w:r w:rsidRPr="00E430F6">
        <w:rPr>
          <w:rFonts w:eastAsia="宋体"/>
        </w:rPr>
        <w:t>.</w:t>
      </w:r>
    </w:p>
    <w:p w:rsidR="00DD2927" w:rsidRDefault="00E430F6" w:rsidP="00182A90">
      <w:pPr>
        <w:pStyle w:val="Preface"/>
        <w:spacing w:after="84"/>
        <w:ind w:firstLine="480"/>
        <w:rPr>
          <w:lang w:eastAsia="zh-TW"/>
        </w:rPr>
      </w:pPr>
      <w:r w:rsidRPr="00E430F6">
        <w:t xml:space="preserve">  </w:t>
      </w:r>
      <w:r w:rsidRPr="00E430F6">
        <w:rPr>
          <w:rFonts w:hint="eastAsia"/>
        </w:rPr>
        <w:t>这只狗好像身受重伤。</w:t>
      </w:r>
    </w:p>
    <w:p w:rsidR="00785232" w:rsidRPr="00785232" w:rsidRDefault="00E430F6" w:rsidP="00182A90">
      <w:pPr>
        <w:spacing w:after="84"/>
        <w:ind w:firstLine="480"/>
        <w:rPr>
          <w:lang w:eastAsia="zh-TW"/>
        </w:rPr>
      </w:pPr>
      <w:r w:rsidRPr="00E430F6">
        <w:rPr>
          <w:rFonts w:eastAsia="宋体"/>
        </w:rPr>
        <w:t xml:space="preserve">2. The dog </w:t>
      </w:r>
      <w:r w:rsidRPr="00E430F6">
        <w:rPr>
          <w:rFonts w:eastAsia="宋体"/>
          <w:u w:val="single"/>
        </w:rPr>
        <w:t>seemed</w:t>
      </w:r>
      <w:r w:rsidRPr="00E430F6">
        <w:rPr>
          <w:rFonts w:eastAsia="宋体"/>
        </w:rPr>
        <w:t xml:space="preserve"> </w:t>
      </w:r>
      <w:r w:rsidRPr="00E430F6">
        <w:rPr>
          <w:rFonts w:eastAsia="宋体"/>
          <w:u w:val="single"/>
        </w:rPr>
        <w:t>to have been hit by a car</w:t>
      </w:r>
      <w:r w:rsidRPr="00E430F6">
        <w:rPr>
          <w:rFonts w:eastAsia="宋体"/>
        </w:rPr>
        <w:t>.</w:t>
      </w:r>
    </w:p>
    <w:p w:rsidR="00DD2927" w:rsidRDefault="00E430F6" w:rsidP="00182A90">
      <w:pPr>
        <w:pStyle w:val="Preface"/>
        <w:spacing w:after="84"/>
        <w:ind w:firstLine="480"/>
        <w:rPr>
          <w:lang w:eastAsia="zh-TW"/>
        </w:rPr>
      </w:pPr>
      <w:r w:rsidRPr="00E430F6">
        <w:lastRenderedPageBreak/>
        <w:t xml:space="preserve">  </w:t>
      </w:r>
      <w:r w:rsidRPr="00E430F6">
        <w:rPr>
          <w:rFonts w:hint="eastAsia"/>
        </w:rPr>
        <w:t>这只狗好像曾被车子撞到。</w:t>
      </w:r>
    </w:p>
    <w:p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和例</w:t>
      </w:r>
      <w:r w:rsidRPr="00E430F6">
        <w:rPr>
          <w:rFonts w:eastAsia="宋体"/>
        </w:rPr>
        <w:t>2</w:t>
      </w:r>
      <w:r w:rsidRPr="00E430F6">
        <w:rPr>
          <w:rFonts w:eastAsia="宋体" w:hint="eastAsia"/>
        </w:rPr>
        <w:t>的动词</w:t>
      </w:r>
      <w:r w:rsidRPr="00E430F6">
        <w:rPr>
          <w:rFonts w:eastAsia="宋体"/>
        </w:rPr>
        <w:t>seemed</w:t>
      </w:r>
      <w:r w:rsidRPr="00E430F6">
        <w:rPr>
          <w:rFonts w:eastAsia="宋体" w:hint="eastAsia"/>
        </w:rPr>
        <w:t>同样都是过去式，表示那是过去时间。例</w:t>
      </w:r>
      <w:r w:rsidRPr="00E430F6">
        <w:rPr>
          <w:rFonts w:eastAsia="宋体"/>
        </w:rPr>
        <w:t>1</w:t>
      </w:r>
      <w:r w:rsidRPr="00E430F6">
        <w:rPr>
          <w:rFonts w:eastAsia="宋体" w:hint="eastAsia"/>
        </w:rPr>
        <w:t>中的</w:t>
      </w:r>
      <w:r w:rsidR="00750148">
        <w:rPr>
          <w:rFonts w:eastAsia="宋体" w:hint="eastAsia"/>
        </w:rPr>
        <w:t>动词不定式</w:t>
      </w:r>
      <w:r w:rsidRPr="00E430F6">
        <w:rPr>
          <w:rFonts w:eastAsia="宋体"/>
        </w:rPr>
        <w:t>to be badly hurt</w:t>
      </w:r>
      <w:r w:rsidRPr="00E430F6">
        <w:rPr>
          <w:rFonts w:eastAsia="宋体" w:hint="eastAsia"/>
        </w:rPr>
        <w:t>，时间和动词</w:t>
      </w:r>
      <w:r w:rsidRPr="00E430F6">
        <w:rPr>
          <w:rFonts w:eastAsia="宋体"/>
        </w:rPr>
        <w:t>seemed</w:t>
      </w:r>
      <w:r w:rsidRPr="00E430F6">
        <w:rPr>
          <w:rFonts w:eastAsia="宋体" w:hint="eastAsia"/>
        </w:rPr>
        <w:t>相同、都是过去同一个时间。但是例</w:t>
      </w:r>
      <w:r w:rsidRPr="00E430F6">
        <w:rPr>
          <w:rFonts w:eastAsia="宋体"/>
        </w:rPr>
        <w:t>2</w:t>
      </w:r>
      <w:r w:rsidRPr="00E430F6">
        <w:rPr>
          <w:rFonts w:eastAsia="宋体" w:hint="eastAsia"/>
        </w:rPr>
        <w:t>的</w:t>
      </w:r>
      <w:r w:rsidR="00750148">
        <w:rPr>
          <w:rFonts w:eastAsia="宋体" w:hint="eastAsia"/>
        </w:rPr>
        <w:t>动词不定式</w:t>
      </w:r>
      <w:r w:rsidRPr="00E430F6">
        <w:rPr>
          <w:rFonts w:eastAsia="宋体"/>
        </w:rPr>
        <w:t>to have been hit by a car</w:t>
      </w:r>
      <w:r w:rsidRPr="00E430F6">
        <w:rPr>
          <w:rFonts w:eastAsia="宋体" w:hint="eastAsia"/>
        </w:rPr>
        <w:t>用的是完成式，表示「相对过去时间」，也就是更早：先前被车子撞到，所以看起来才会身受重伤。</w:t>
      </w:r>
    </w:p>
    <w:p w:rsidR="00DD2927" w:rsidRDefault="00E430F6" w:rsidP="00982549">
      <w:pPr>
        <w:pStyle w:val="3"/>
        <w:spacing w:before="126" w:after="126"/>
        <w:rPr>
          <w:lang w:eastAsia="zh-TW"/>
        </w:rPr>
      </w:pPr>
      <w:bookmarkStart w:id="98" w:name="_Toc363483925"/>
      <w:r w:rsidRPr="00E430F6">
        <w:rPr>
          <w:rFonts w:hint="eastAsia"/>
        </w:rPr>
        <w:t>原形动词</w:t>
      </w:r>
      <w:bookmarkEnd w:id="98"/>
    </w:p>
    <w:p w:rsidR="00DD2927" w:rsidRDefault="00E430F6" w:rsidP="00182A90">
      <w:pPr>
        <w:spacing w:after="84"/>
        <w:ind w:firstLine="480"/>
        <w:rPr>
          <w:lang w:eastAsia="zh-TW"/>
        </w:rPr>
      </w:pPr>
      <w:r w:rsidRPr="00AB6071">
        <w:rPr>
          <w:rStyle w:val="af1"/>
          <w:rFonts w:hint="eastAsia"/>
        </w:rPr>
        <w:t>原形动词，一般认为是</w:t>
      </w:r>
      <w:r w:rsidR="00750148" w:rsidRPr="00AB6071">
        <w:rPr>
          <w:rStyle w:val="af1"/>
          <w:rFonts w:hint="eastAsia"/>
        </w:rPr>
        <w:t>动词不定式</w:t>
      </w:r>
      <w:r w:rsidRPr="00AB6071">
        <w:rPr>
          <w:rStyle w:val="af1"/>
          <w:rFonts w:hint="eastAsia"/>
        </w:rPr>
        <w:t>（</w:t>
      </w:r>
      <w:r w:rsidRPr="00AB6071">
        <w:rPr>
          <w:rStyle w:val="af1"/>
        </w:rPr>
        <w:t>to V</w:t>
      </w:r>
      <w:r w:rsidRPr="00AB6071">
        <w:rPr>
          <w:rStyle w:val="af1"/>
          <w:rFonts w:hint="eastAsia"/>
        </w:rPr>
        <w:t>）省略掉</w:t>
      </w:r>
      <w:r w:rsidR="007F24EC" w:rsidRPr="00AB6071">
        <w:rPr>
          <w:rStyle w:val="af1"/>
          <w:rFonts w:hint="eastAsia"/>
        </w:rPr>
        <w:t>不定式</w:t>
      </w:r>
      <w:r w:rsidRPr="00AB6071">
        <w:rPr>
          <w:rStyle w:val="af1"/>
          <w:rFonts w:hint="eastAsia"/>
        </w:rPr>
        <w:t>的产物。</w:t>
      </w:r>
      <w:r w:rsidRPr="00E430F6">
        <w:rPr>
          <w:rFonts w:eastAsia="宋体" w:hint="eastAsia"/>
        </w:rPr>
        <w:t>一般文法书都会列出规则：在使役动词和感官动词后面必须用原形动词作</w:t>
      </w:r>
      <w:r w:rsidR="009D20F5">
        <w:rPr>
          <w:rFonts w:eastAsia="宋体" w:hint="eastAsia"/>
        </w:rPr>
        <w:t>受词（宾语）</w:t>
      </w:r>
      <w:r w:rsidRPr="00E430F6">
        <w:rPr>
          <w:rFonts w:eastAsia="宋体" w:hint="eastAsia"/>
        </w:rPr>
        <w:t>补语。事实上，感官动词和使役动词后面可以用的</w:t>
      </w:r>
      <w:r w:rsidR="009D20F5">
        <w:rPr>
          <w:rFonts w:eastAsia="宋体" w:hint="eastAsia"/>
        </w:rPr>
        <w:t>受词（宾语）</w:t>
      </w:r>
      <w:r w:rsidRPr="00E430F6">
        <w:rPr>
          <w:rFonts w:eastAsia="宋体" w:hint="eastAsia"/>
        </w:rPr>
        <w:t>补语很多，包括现在分词、过去分词、原形动词等都可以。所以这条文法规则其实应该这样说比较精确：</w:t>
      </w:r>
      <w:r w:rsidRPr="00AB6071">
        <w:rPr>
          <w:rStyle w:val="af1"/>
          <w:rFonts w:hint="eastAsia"/>
        </w:rPr>
        <w:t>在使役动词和感官动词后面的</w:t>
      </w:r>
      <w:r w:rsidR="009D20F5">
        <w:rPr>
          <w:rStyle w:val="af1"/>
          <w:rFonts w:hint="eastAsia"/>
        </w:rPr>
        <w:t>受词（宾语）</w:t>
      </w:r>
      <w:r w:rsidRPr="00AB6071">
        <w:rPr>
          <w:rStyle w:val="af1"/>
          <w:rFonts w:hint="eastAsia"/>
        </w:rPr>
        <w:t>补语不能使用</w:t>
      </w:r>
      <w:r w:rsidR="007F24EC" w:rsidRPr="00AB6071">
        <w:rPr>
          <w:rStyle w:val="af1"/>
          <w:rFonts w:hint="eastAsia"/>
        </w:rPr>
        <w:t>不定式</w:t>
      </w:r>
      <w:r w:rsidRPr="00AB6071">
        <w:rPr>
          <w:rStyle w:val="af1"/>
          <w:rFonts w:hint="eastAsia"/>
        </w:rPr>
        <w:t>，如果碰到</w:t>
      </w:r>
      <w:r w:rsidR="007F24EC" w:rsidRPr="00AB6071">
        <w:rPr>
          <w:rStyle w:val="af1"/>
          <w:rFonts w:hint="eastAsia"/>
        </w:rPr>
        <w:t>不定式</w:t>
      </w:r>
      <w:r w:rsidRPr="00AB6071">
        <w:rPr>
          <w:rStyle w:val="af1"/>
          <w:rFonts w:hint="eastAsia"/>
        </w:rPr>
        <w:t>则必须移除</w:t>
      </w:r>
      <w:r w:rsidRPr="00AB6071">
        <w:rPr>
          <w:rStyle w:val="af1"/>
        </w:rPr>
        <w:t>to</w:t>
      </w:r>
      <w:r w:rsidRPr="00AB6071">
        <w:rPr>
          <w:rStyle w:val="af1"/>
          <w:rFonts w:hint="eastAsia"/>
        </w:rPr>
        <w:t>而成为原形动词。</w:t>
      </w:r>
    </w:p>
    <w:p w:rsidR="00DD2927" w:rsidRDefault="00E430F6" w:rsidP="00182A90">
      <w:pPr>
        <w:spacing w:after="84"/>
        <w:ind w:firstLine="480"/>
        <w:rPr>
          <w:lang w:eastAsia="zh-TW"/>
        </w:rPr>
      </w:pPr>
      <w:r w:rsidRPr="00E430F6">
        <w:rPr>
          <w:rFonts w:eastAsia="宋体" w:hint="eastAsia"/>
        </w:rPr>
        <w:t>另外，一般文法书对这条规则也没有做出合理的解释：为什么不能用</w:t>
      </w:r>
      <w:r w:rsidR="007F24EC">
        <w:rPr>
          <w:rFonts w:eastAsia="宋体" w:hint="eastAsia"/>
        </w:rPr>
        <w:t>不定式</w:t>
      </w:r>
      <w:r w:rsidRPr="00E430F6">
        <w:rPr>
          <w:rFonts w:eastAsia="宋体" w:hint="eastAsia"/>
        </w:rPr>
        <w:t>、可以用原形动词？接下来我们就要说明为什么。</w:t>
      </w:r>
    </w:p>
    <w:p w:rsidR="00DD2927" w:rsidRDefault="00E430F6" w:rsidP="00182A90">
      <w:pPr>
        <w:pStyle w:val="4"/>
        <w:spacing w:after="84"/>
        <w:rPr>
          <w:lang w:eastAsia="zh-TW"/>
        </w:rPr>
      </w:pPr>
      <w:r w:rsidRPr="00E430F6">
        <w:rPr>
          <w:rFonts w:hint="eastAsia"/>
        </w:rPr>
        <w:t>使役动词</w:t>
      </w:r>
    </w:p>
    <w:p w:rsidR="00DD2927" w:rsidRDefault="00E430F6" w:rsidP="00182A90">
      <w:pPr>
        <w:spacing w:after="84"/>
        <w:ind w:firstLine="480"/>
        <w:rPr>
          <w:lang w:eastAsia="zh-TW"/>
        </w:rPr>
      </w:pPr>
      <w:r w:rsidRPr="00AB6071">
        <w:rPr>
          <w:rStyle w:val="af1"/>
          <w:rFonts w:hint="eastAsia"/>
        </w:rPr>
        <w:t>所谓使役动词，指的是像</w:t>
      </w:r>
      <w:r w:rsidRPr="00AB6071">
        <w:rPr>
          <w:rStyle w:val="af1"/>
        </w:rPr>
        <w:t xml:space="preserve">let, make, have, get… </w:t>
      </w:r>
      <w:r w:rsidRPr="00AB6071">
        <w:rPr>
          <w:rStyle w:val="af1"/>
          <w:rFonts w:hint="eastAsia"/>
        </w:rPr>
        <w:t>之类的动词，共同点是都带有「强迫」意味。</w:t>
      </w:r>
      <w:r w:rsidRPr="00E430F6">
        <w:rPr>
          <w:rFonts w:eastAsia="宋体" w:hint="eastAsia"/>
        </w:rPr>
        <w:t>试比较：</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begged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to help me</w:t>
      </w:r>
      <w:r w:rsidRPr="00E430F6">
        <w:rPr>
          <w:rFonts w:eastAsia="宋体"/>
        </w:rPr>
        <w:t>, but he wouldn’t.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w:t>
      </w:r>
      <w:r w:rsidRPr="00E430F6">
        <w:rPr>
          <w:rFonts w:eastAsia="宋体"/>
          <w:u w:val="single"/>
        </w:rPr>
        <w:t>ll make</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pay</w:t>
      </w:r>
      <w:r w:rsidRPr="00E430F6">
        <w:rPr>
          <w:rFonts w:eastAsia="宋体"/>
        </w:rPr>
        <w:t xml:space="preserve"> for this.</w:t>
      </w:r>
    </w:p>
    <w:p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中的动词</w:t>
      </w:r>
      <w:r w:rsidRPr="00E430F6">
        <w:rPr>
          <w:rFonts w:eastAsia="宋体"/>
        </w:rPr>
        <w:t>beg</w:t>
      </w:r>
      <w:r w:rsidRPr="00E430F6">
        <w:rPr>
          <w:rFonts w:eastAsia="宋体" w:hint="eastAsia"/>
        </w:rPr>
        <w:t>是个普通动词：恳求别人帮忙，但是别人愿不愿意帮忙仍属不确定，所以后面可以用</w:t>
      </w:r>
      <w:r w:rsidR="00750148">
        <w:rPr>
          <w:rFonts w:eastAsia="宋体" w:hint="eastAsia"/>
        </w:rPr>
        <w:t>动词不定式</w:t>
      </w:r>
      <w:r w:rsidRPr="00E430F6">
        <w:rPr>
          <w:rFonts w:eastAsia="宋体"/>
        </w:rPr>
        <w:t>to help me</w:t>
      </w:r>
      <w:r w:rsidRPr="00E430F6">
        <w:rPr>
          <w:rFonts w:eastAsia="宋体" w:hint="eastAsia"/>
        </w:rPr>
        <w:t>当</w:t>
      </w:r>
      <w:r w:rsidR="009D20F5">
        <w:rPr>
          <w:rFonts w:eastAsia="宋体" w:hint="eastAsia"/>
        </w:rPr>
        <w:t>受词（宾语）</w:t>
      </w:r>
      <w:r w:rsidRPr="00E430F6">
        <w:rPr>
          <w:rFonts w:eastAsia="宋体" w:hint="eastAsia"/>
        </w:rPr>
        <w:t>补语，那是动词词组</w:t>
      </w:r>
      <w:r w:rsidRPr="00E430F6">
        <w:rPr>
          <w:rFonts w:eastAsia="宋体"/>
        </w:rPr>
        <w:t>would help me</w:t>
      </w:r>
      <w:r w:rsidRPr="00E430F6">
        <w:rPr>
          <w:rFonts w:eastAsia="宋体" w:hint="eastAsia"/>
        </w:rPr>
        <w:t>的减化。例</w:t>
      </w:r>
      <w:r w:rsidRPr="00E430F6">
        <w:rPr>
          <w:rFonts w:eastAsia="宋体"/>
        </w:rPr>
        <w:t>2</w:t>
      </w:r>
      <w:r w:rsidRPr="00E430F6">
        <w:rPr>
          <w:rFonts w:eastAsia="宋体" w:hint="eastAsia"/>
        </w:rPr>
        <w:t>中的动词</w:t>
      </w:r>
      <w:r w:rsidRPr="00E430F6">
        <w:rPr>
          <w:rFonts w:eastAsia="宋体"/>
        </w:rPr>
        <w:t>make</w:t>
      </w:r>
      <w:r w:rsidRPr="00E430F6">
        <w:rPr>
          <w:rFonts w:eastAsia="宋体" w:hint="eastAsia"/>
        </w:rPr>
        <w:t>是个使役动词，差别在于使役动词带有「强迫」意味，也就是：它的结果是确定的。</w:t>
      </w:r>
      <w:r w:rsidRPr="00795575">
        <w:rPr>
          <w:rStyle w:val="af1"/>
          <w:rFonts w:hint="eastAsia"/>
        </w:rPr>
        <w:t>因为使役动词后面的结果不再带有不确定语气，所以也就不再能够使用</w:t>
      </w:r>
      <w:r w:rsidR="007F24EC" w:rsidRPr="00795575">
        <w:rPr>
          <w:rStyle w:val="af1"/>
          <w:rFonts w:hint="eastAsia"/>
        </w:rPr>
        <w:t>不定式</w:t>
      </w:r>
      <w:r w:rsidRPr="00795575">
        <w:rPr>
          <w:rStyle w:val="af1"/>
          <w:rFonts w:hint="eastAsia"/>
        </w:rPr>
        <w:t>（来自于表达不确定的语气助动词）。这时候可以选择把</w:t>
      </w:r>
      <w:r w:rsidR="007F24EC" w:rsidRPr="00795575">
        <w:rPr>
          <w:rStyle w:val="af1"/>
          <w:rFonts w:hint="eastAsia"/>
        </w:rPr>
        <w:t>不定式</w:t>
      </w:r>
      <w:r w:rsidRPr="00795575">
        <w:rPr>
          <w:rStyle w:val="af1"/>
          <w:rFonts w:hint="eastAsia"/>
        </w:rPr>
        <w:t>删掉、剩下原形动词（如</w:t>
      </w:r>
      <w:r w:rsidRPr="00795575">
        <w:rPr>
          <w:rStyle w:val="af1"/>
        </w:rPr>
        <w:t>pay</w:t>
      </w:r>
      <w:r w:rsidRPr="00795575">
        <w:rPr>
          <w:rStyle w:val="af1"/>
          <w:rFonts w:hint="eastAsia"/>
        </w:rPr>
        <w:t>）当</w:t>
      </w:r>
      <w:r w:rsidR="009D20F5">
        <w:rPr>
          <w:rStyle w:val="af1"/>
          <w:rFonts w:hint="eastAsia"/>
        </w:rPr>
        <w:t>受词（宾语）</w:t>
      </w:r>
      <w:r w:rsidRPr="00795575">
        <w:rPr>
          <w:rStyle w:val="af1"/>
          <w:rFonts w:hint="eastAsia"/>
        </w:rPr>
        <w:t>补语。</w:t>
      </w:r>
    </w:p>
    <w:p w:rsidR="00DD2927" w:rsidRDefault="00E430F6" w:rsidP="00182A90">
      <w:pPr>
        <w:spacing w:after="84"/>
        <w:ind w:firstLine="480"/>
        <w:rPr>
          <w:lang w:eastAsia="zh-TW"/>
        </w:rPr>
      </w:pPr>
      <w:r w:rsidRPr="00E430F6">
        <w:rPr>
          <w:rFonts w:eastAsia="宋体" w:hint="eastAsia"/>
        </w:rPr>
        <w:t>不过，这并不表示在使役动词后面一定要用原形动词当</w:t>
      </w:r>
      <w:r w:rsidR="009D20F5">
        <w:rPr>
          <w:rFonts w:eastAsia="宋体" w:hint="eastAsia"/>
        </w:rPr>
        <w:t>受词（宾语）</w:t>
      </w:r>
      <w:r w:rsidRPr="00E430F6">
        <w:rPr>
          <w:rFonts w:eastAsia="宋体" w:hint="eastAsia"/>
        </w:rPr>
        <w:t>补语。还可以有其他的选择，例如：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He</w:t>
      </w:r>
      <w:r w:rsidRPr="00E430F6">
        <w:rPr>
          <w:rFonts w:eastAsia="宋体"/>
        </w:rPr>
        <w:t xml:space="preserve"> </w:t>
      </w:r>
      <w:r w:rsidRPr="00E430F6">
        <w:rPr>
          <w:rFonts w:eastAsia="宋体"/>
          <w:u w:val="single"/>
        </w:rPr>
        <w:t>had</w:t>
      </w:r>
      <w:r w:rsidRPr="00E430F6">
        <w:rPr>
          <w:rFonts w:eastAsia="宋体"/>
        </w:rPr>
        <w:t xml:space="preserve"> </w:t>
      </w:r>
      <w:r w:rsidRPr="00E430F6">
        <w:rPr>
          <w:rFonts w:eastAsia="宋体"/>
          <w:u w:val="single"/>
        </w:rPr>
        <w:t>his lawn</w:t>
      </w:r>
      <w:r w:rsidRPr="00E430F6">
        <w:rPr>
          <w:rFonts w:eastAsia="宋体"/>
        </w:rPr>
        <w:t xml:space="preserve"> </w:t>
      </w:r>
      <w:r w:rsidRPr="00E430F6">
        <w:rPr>
          <w:rFonts w:eastAsia="宋体"/>
          <w:u w:val="single"/>
        </w:rPr>
        <w:t>mawned</w:t>
      </w:r>
      <w:r w:rsidRPr="00E430F6">
        <w:rPr>
          <w:rFonts w:eastAsia="宋体"/>
        </w:rPr>
        <w:t xml:space="preserve"> by his neighbor’s kid.</w:t>
      </w:r>
    </w:p>
    <w:p w:rsidR="00DD2927" w:rsidRDefault="00E430F6" w:rsidP="00182A90">
      <w:pPr>
        <w:pStyle w:val="Preface"/>
        <w:spacing w:after="84"/>
        <w:ind w:firstLine="480"/>
        <w:rPr>
          <w:lang w:eastAsia="zh-TW"/>
        </w:rPr>
      </w:pPr>
      <w:r w:rsidRPr="00E430F6">
        <w:t xml:space="preserve">  </w:t>
      </w:r>
      <w:r w:rsidRPr="00E430F6">
        <w:rPr>
          <w:rFonts w:hint="eastAsia"/>
        </w:rPr>
        <w:t>他叫邻居的小孩替他剪草地。</w:t>
      </w:r>
    </w:p>
    <w:p w:rsidR="00DD2927" w:rsidRPr="00795575" w:rsidRDefault="00E430F6" w:rsidP="00182A90">
      <w:pPr>
        <w:spacing w:after="84"/>
        <w:ind w:firstLine="480"/>
        <w:rPr>
          <w:rStyle w:val="af1"/>
        </w:rPr>
      </w:pPr>
      <w:r w:rsidRPr="00E430F6">
        <w:rPr>
          <w:rFonts w:eastAsia="宋体" w:hint="eastAsia"/>
        </w:rPr>
        <w:t>这个句子的动词</w:t>
      </w:r>
      <w:r w:rsidRPr="00E430F6">
        <w:rPr>
          <w:rFonts w:eastAsia="宋体"/>
        </w:rPr>
        <w:t>had</w:t>
      </w:r>
      <w:r w:rsidRPr="00E430F6">
        <w:rPr>
          <w:rFonts w:eastAsia="宋体" w:hint="eastAsia"/>
        </w:rPr>
        <w:t>也是使役动词。</w:t>
      </w:r>
      <w:r w:rsidR="009D20F5">
        <w:rPr>
          <w:rFonts w:eastAsia="宋体" w:hint="eastAsia"/>
        </w:rPr>
        <w:t>受词（宾语）</w:t>
      </w:r>
      <w:r w:rsidRPr="00E430F6">
        <w:rPr>
          <w:rFonts w:eastAsia="宋体" w:hint="eastAsia"/>
        </w:rPr>
        <w:t>是</w:t>
      </w:r>
      <w:r w:rsidRPr="00E430F6">
        <w:rPr>
          <w:rFonts w:eastAsia="宋体"/>
        </w:rPr>
        <w:t>his lawn</w:t>
      </w:r>
      <w:r w:rsidRPr="00E430F6">
        <w:rPr>
          <w:rFonts w:eastAsia="宋体" w:hint="eastAsia"/>
        </w:rPr>
        <w:t>（草地），</w:t>
      </w:r>
      <w:r w:rsidR="009D20F5">
        <w:rPr>
          <w:rFonts w:eastAsia="宋体" w:hint="eastAsia"/>
        </w:rPr>
        <w:t>受词（宾语）</w:t>
      </w:r>
      <w:r w:rsidRPr="00E430F6">
        <w:rPr>
          <w:rFonts w:eastAsia="宋体" w:hint="eastAsia"/>
        </w:rPr>
        <w:t>补语应该用过去分词</w:t>
      </w:r>
      <w:r w:rsidRPr="00E430F6">
        <w:rPr>
          <w:rFonts w:eastAsia="宋体"/>
        </w:rPr>
        <w:t>mawned</w:t>
      </w:r>
      <w:r w:rsidRPr="00E430F6">
        <w:rPr>
          <w:rFonts w:eastAsia="宋体" w:hint="eastAsia"/>
        </w:rPr>
        <w:t>（被剪）来做被动的形容词。所以，</w:t>
      </w:r>
      <w:r w:rsidRPr="00795575">
        <w:rPr>
          <w:rStyle w:val="af1"/>
          <w:rFonts w:hint="eastAsia"/>
        </w:rPr>
        <w:t>在使役动词后面，如果有「被动」语态，仍然应该用过去分词当</w:t>
      </w:r>
      <w:r w:rsidR="009D20F5">
        <w:rPr>
          <w:rStyle w:val="af1"/>
          <w:rFonts w:hint="eastAsia"/>
        </w:rPr>
        <w:t>受词（宾语）</w:t>
      </w:r>
      <w:r w:rsidRPr="00795575">
        <w:rPr>
          <w:rStyle w:val="af1"/>
          <w:rFonts w:hint="eastAsia"/>
        </w:rPr>
        <w:t>补语。</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had</w:t>
      </w:r>
      <w:r w:rsidRPr="00E430F6">
        <w:rPr>
          <w:rFonts w:eastAsia="宋体"/>
        </w:rPr>
        <w:t xml:space="preserve"> </w:t>
      </w:r>
      <w:r w:rsidRPr="00E430F6">
        <w:rPr>
          <w:rFonts w:eastAsia="宋体"/>
          <w:u w:val="single"/>
        </w:rPr>
        <w:t>the garden party</w:t>
      </w:r>
      <w:r w:rsidRPr="00E430F6">
        <w:rPr>
          <w:rFonts w:eastAsia="宋体"/>
        </w:rPr>
        <w:t xml:space="preserve"> </w:t>
      </w:r>
      <w:r w:rsidRPr="00E430F6">
        <w:rPr>
          <w:rFonts w:eastAsia="宋体"/>
          <w:u w:val="single"/>
        </w:rPr>
        <w:t>going</w:t>
      </w:r>
      <w:r w:rsidRPr="00E430F6">
        <w:rPr>
          <w:rFonts w:eastAsia="宋体"/>
        </w:rPr>
        <w:t>.</w:t>
      </w:r>
    </w:p>
    <w:p w:rsidR="00DD2927" w:rsidRDefault="00E430F6" w:rsidP="00182A90">
      <w:pPr>
        <w:pStyle w:val="Preface"/>
        <w:spacing w:after="84"/>
        <w:ind w:firstLine="480"/>
        <w:rPr>
          <w:lang w:eastAsia="zh-TW"/>
        </w:rPr>
      </w:pPr>
      <w:r w:rsidRPr="00E430F6">
        <w:lastRenderedPageBreak/>
        <w:t xml:space="preserve">  </w:t>
      </w:r>
      <w:r w:rsidRPr="00E430F6">
        <w:rPr>
          <w:rFonts w:hint="eastAsia"/>
        </w:rPr>
        <w:t>他开始进行这场园游会。</w:t>
      </w:r>
    </w:p>
    <w:p w:rsidR="00DD2927" w:rsidRDefault="00E430F6" w:rsidP="00182A90">
      <w:pPr>
        <w:spacing w:after="84"/>
        <w:ind w:firstLine="480"/>
        <w:rPr>
          <w:lang w:eastAsia="zh-TW"/>
        </w:rPr>
      </w:pPr>
      <w:r w:rsidRPr="00E430F6">
        <w:rPr>
          <w:rFonts w:eastAsia="宋体" w:hint="eastAsia"/>
        </w:rPr>
        <w:t>动词同样是使役动词</w:t>
      </w:r>
      <w:r w:rsidRPr="00E430F6">
        <w:rPr>
          <w:rFonts w:eastAsia="宋体"/>
        </w:rPr>
        <w:t>had</w:t>
      </w:r>
      <w:r w:rsidRPr="00E430F6">
        <w:rPr>
          <w:rFonts w:eastAsia="宋体" w:hint="eastAsia"/>
        </w:rPr>
        <w:t>，</w:t>
      </w:r>
      <w:r w:rsidR="009D20F5">
        <w:rPr>
          <w:rFonts w:eastAsia="宋体" w:hint="eastAsia"/>
        </w:rPr>
        <w:t>受词（宾语）</w:t>
      </w:r>
      <w:r w:rsidRPr="00E430F6">
        <w:rPr>
          <w:rFonts w:eastAsia="宋体" w:hint="eastAsia"/>
        </w:rPr>
        <w:t>是</w:t>
      </w:r>
      <w:r w:rsidRPr="00E430F6">
        <w:rPr>
          <w:rFonts w:eastAsia="宋体"/>
        </w:rPr>
        <w:t>the garden party</w:t>
      </w:r>
      <w:r w:rsidRPr="00E430F6">
        <w:rPr>
          <w:rFonts w:eastAsia="宋体" w:hint="eastAsia"/>
        </w:rPr>
        <w:t>（园游会）。</w:t>
      </w:r>
      <w:r w:rsidR="009D20F5">
        <w:rPr>
          <w:rFonts w:eastAsia="宋体" w:hint="eastAsia"/>
        </w:rPr>
        <w:t>受词（宾语）</w:t>
      </w:r>
      <w:r w:rsidRPr="00E430F6">
        <w:rPr>
          <w:rFonts w:eastAsia="宋体" w:hint="eastAsia"/>
        </w:rPr>
        <w:t>补语选择用现在分词</w:t>
      </w:r>
      <w:r w:rsidRPr="00E430F6">
        <w:rPr>
          <w:rFonts w:eastAsia="宋体"/>
        </w:rPr>
        <w:t>going</w:t>
      </w:r>
      <w:r w:rsidRPr="00E430F6">
        <w:rPr>
          <w:rFonts w:eastAsia="宋体" w:hint="eastAsia"/>
        </w:rPr>
        <w:t>来表达「持续进行」。所以，只要有「进行」意味，在使役动词后面仍然可以选择用现在分词当</w:t>
      </w:r>
      <w:r w:rsidR="009D20F5">
        <w:rPr>
          <w:rFonts w:eastAsia="宋体" w:hint="eastAsia"/>
        </w:rPr>
        <w:t>受词（宾语）</w:t>
      </w:r>
      <w:r w:rsidRPr="00E430F6">
        <w:rPr>
          <w:rFonts w:eastAsia="宋体" w:hint="eastAsia"/>
        </w:rPr>
        <w:t>补语。</w:t>
      </w:r>
    </w:p>
    <w:p w:rsidR="00785232" w:rsidRPr="00785232" w:rsidRDefault="00E430F6" w:rsidP="00182A90">
      <w:pPr>
        <w:spacing w:after="84"/>
        <w:ind w:firstLine="480"/>
        <w:rPr>
          <w:lang w:eastAsia="zh-TW"/>
        </w:rPr>
      </w:pPr>
      <w:r w:rsidRPr="00E430F6">
        <w:rPr>
          <w:rFonts w:eastAsia="宋体"/>
        </w:rPr>
        <w:t xml:space="preserve">3. After the party, </w:t>
      </w:r>
      <w:r w:rsidRPr="00E430F6">
        <w:rPr>
          <w:rFonts w:eastAsia="宋体"/>
          <w:u w:val="single"/>
        </w:rPr>
        <w:t>he</w:t>
      </w:r>
      <w:r w:rsidRPr="00E430F6">
        <w:rPr>
          <w:rFonts w:eastAsia="宋体"/>
        </w:rPr>
        <w:t xml:space="preserve"> </w:t>
      </w:r>
      <w:r w:rsidRPr="00E430F6">
        <w:rPr>
          <w:rFonts w:eastAsia="宋体"/>
          <w:u w:val="single"/>
        </w:rPr>
        <w:t>had</w:t>
      </w:r>
      <w:r w:rsidRPr="00E430F6">
        <w:rPr>
          <w:rFonts w:eastAsia="宋体"/>
        </w:rPr>
        <w:t xml:space="preserve"> </w:t>
      </w:r>
      <w:r w:rsidRPr="00E430F6">
        <w:rPr>
          <w:rFonts w:eastAsia="宋体"/>
          <w:u w:val="single"/>
        </w:rPr>
        <w:t>the maid</w:t>
      </w:r>
      <w:r w:rsidRPr="00E430F6">
        <w:rPr>
          <w:rFonts w:eastAsia="宋体"/>
        </w:rPr>
        <w:t xml:space="preserve"> </w:t>
      </w:r>
      <w:r w:rsidRPr="00E430F6">
        <w:rPr>
          <w:rFonts w:eastAsia="宋体"/>
          <w:u w:val="single"/>
        </w:rPr>
        <w:t>clean up the mess</w:t>
      </w:r>
      <w:r w:rsidRPr="00E430F6">
        <w:rPr>
          <w:rFonts w:eastAsia="宋体"/>
        </w:rPr>
        <w:t>.</w:t>
      </w:r>
    </w:p>
    <w:p w:rsidR="00DD2927" w:rsidRDefault="00E430F6" w:rsidP="00182A90">
      <w:pPr>
        <w:spacing w:after="84"/>
        <w:ind w:firstLine="480"/>
        <w:rPr>
          <w:lang w:eastAsia="zh-TW"/>
        </w:rPr>
      </w:pPr>
      <w:r w:rsidRPr="00E430F6">
        <w:rPr>
          <w:rFonts w:eastAsia="宋体"/>
        </w:rPr>
        <w:t xml:space="preserve">  </w:t>
      </w:r>
      <w:r w:rsidR="00795575">
        <w:rPr>
          <w:rFonts w:eastAsia="宋体" w:hint="eastAsia"/>
        </w:rPr>
        <w:t>聚</w:t>
      </w:r>
      <w:r w:rsidRPr="00E430F6">
        <w:rPr>
          <w:rFonts w:eastAsia="宋体" w:hint="eastAsia"/>
        </w:rPr>
        <w:t>会后，他叫女仆收拾好脏乱。</w:t>
      </w:r>
    </w:p>
    <w:p w:rsidR="00DD2927" w:rsidRDefault="00E430F6" w:rsidP="00182A90">
      <w:pPr>
        <w:spacing w:after="84"/>
        <w:ind w:firstLine="480"/>
        <w:rPr>
          <w:lang w:eastAsia="zh-TW"/>
        </w:rPr>
      </w:pPr>
      <w:r w:rsidRPr="00E430F6">
        <w:rPr>
          <w:rFonts w:eastAsia="宋体" w:hint="eastAsia"/>
        </w:rPr>
        <w:t>这个句子还是用使役动词</w:t>
      </w:r>
      <w:r w:rsidRPr="00E430F6">
        <w:rPr>
          <w:rFonts w:eastAsia="宋体"/>
        </w:rPr>
        <w:t>had</w:t>
      </w:r>
      <w:r w:rsidRPr="00E430F6">
        <w:rPr>
          <w:rFonts w:eastAsia="宋体" w:hint="eastAsia"/>
        </w:rPr>
        <w:t>当动词，</w:t>
      </w:r>
      <w:r w:rsidR="009D20F5">
        <w:rPr>
          <w:rFonts w:eastAsia="宋体" w:hint="eastAsia"/>
        </w:rPr>
        <w:t>受词（宾语）</w:t>
      </w:r>
      <w:r w:rsidRPr="00E430F6">
        <w:rPr>
          <w:rFonts w:eastAsia="宋体" w:hint="eastAsia"/>
        </w:rPr>
        <w:t>是</w:t>
      </w:r>
      <w:r w:rsidRPr="00E430F6">
        <w:rPr>
          <w:rFonts w:eastAsia="宋体"/>
        </w:rPr>
        <w:t>the maid</w:t>
      </w:r>
      <w:r w:rsidRPr="00E430F6">
        <w:rPr>
          <w:rFonts w:eastAsia="宋体" w:hint="eastAsia"/>
        </w:rPr>
        <w:t>（女仆），后面的</w:t>
      </w:r>
      <w:r w:rsidR="009D20F5">
        <w:rPr>
          <w:rFonts w:eastAsia="宋体" w:hint="eastAsia"/>
        </w:rPr>
        <w:t>受词（宾语）</w:t>
      </w:r>
      <w:r w:rsidRPr="00E430F6">
        <w:rPr>
          <w:rFonts w:eastAsia="宋体" w:hint="eastAsia"/>
        </w:rPr>
        <w:t>补语没有被动语态、也没有进行状态，但是不能使用</w:t>
      </w:r>
      <w:r w:rsidR="007F24EC">
        <w:rPr>
          <w:rFonts w:eastAsia="宋体" w:hint="eastAsia"/>
        </w:rPr>
        <w:t>不定式</w:t>
      </w:r>
      <w:r w:rsidRPr="00E430F6">
        <w:rPr>
          <w:rFonts w:eastAsia="宋体" w:hint="eastAsia"/>
        </w:rPr>
        <w:t>，所以就采用原形动词</w:t>
      </w:r>
      <w:r w:rsidRPr="00E430F6">
        <w:rPr>
          <w:rFonts w:eastAsia="宋体"/>
        </w:rPr>
        <w:t>clean up the mess</w:t>
      </w:r>
      <w:r w:rsidRPr="00E430F6">
        <w:rPr>
          <w:rFonts w:eastAsia="宋体" w:hint="eastAsia"/>
        </w:rPr>
        <w:t>当</w:t>
      </w:r>
      <w:r w:rsidR="009D20F5">
        <w:rPr>
          <w:rFonts w:eastAsia="宋体" w:hint="eastAsia"/>
        </w:rPr>
        <w:t>受词（宾语）</w:t>
      </w:r>
      <w:r w:rsidRPr="00E430F6">
        <w:rPr>
          <w:rFonts w:eastAsia="宋体" w:hint="eastAsia"/>
        </w:rPr>
        <w:t>补语。</w:t>
      </w:r>
    </w:p>
    <w:p w:rsidR="00DD2927" w:rsidRDefault="00E430F6" w:rsidP="00182A90">
      <w:pPr>
        <w:spacing w:after="84"/>
        <w:ind w:firstLine="480"/>
        <w:rPr>
          <w:lang w:eastAsia="zh-TW"/>
        </w:rPr>
      </w:pPr>
      <w:r w:rsidRPr="00E430F6">
        <w:rPr>
          <w:rFonts w:eastAsia="宋体" w:hint="eastAsia"/>
        </w:rPr>
        <w:t>请注意：如果使役动词的句子改写为被动态，动词转变为</w:t>
      </w:r>
      <w:r w:rsidRPr="00E430F6">
        <w:rPr>
          <w:rFonts w:eastAsia="宋体"/>
        </w:rPr>
        <w:t>be</w:t>
      </w:r>
      <w:r w:rsidRPr="00E430F6">
        <w:rPr>
          <w:rFonts w:eastAsia="宋体" w:hint="eastAsia"/>
        </w:rPr>
        <w:t>动词、使役动词转变为过去分词的形容词，那么被删掉的</w:t>
      </w:r>
      <w:r w:rsidRPr="00E430F6">
        <w:rPr>
          <w:rFonts w:eastAsia="宋体"/>
        </w:rPr>
        <w:t>to</w:t>
      </w:r>
      <w:r w:rsidRPr="00E430F6">
        <w:rPr>
          <w:rFonts w:eastAsia="宋体" w:hint="eastAsia"/>
        </w:rPr>
        <w:t>就得放回去。拿上面看过的那个例子来说：</w:t>
      </w:r>
      <w:r w:rsidRPr="00E430F6">
        <w:rPr>
          <w:rFonts w:eastAsia="宋体"/>
        </w:rPr>
        <w:t>I’ll make him pay for this</w:t>
      </w:r>
      <w:r w:rsidRPr="00E430F6">
        <w:rPr>
          <w:rFonts w:eastAsia="宋体" w:hint="eastAsia"/>
        </w:rPr>
        <w:t>，动词是使役动词</w:t>
      </w:r>
      <w:r w:rsidRPr="00E430F6">
        <w:rPr>
          <w:rFonts w:eastAsia="宋体"/>
        </w:rPr>
        <w:t>make</w:t>
      </w:r>
      <w:r w:rsidRPr="00E430F6">
        <w:rPr>
          <w:rFonts w:eastAsia="宋体" w:hint="eastAsia"/>
        </w:rPr>
        <w:t>，后面用原形动词</w:t>
      </w:r>
      <w:r w:rsidRPr="00E430F6">
        <w:rPr>
          <w:rFonts w:eastAsia="宋体"/>
        </w:rPr>
        <w:t>pay</w:t>
      </w:r>
      <w:r w:rsidRPr="00E430F6">
        <w:rPr>
          <w:rFonts w:eastAsia="宋体" w:hint="eastAsia"/>
        </w:rPr>
        <w:t>当</w:t>
      </w:r>
      <w:r w:rsidR="009D20F5">
        <w:rPr>
          <w:rFonts w:eastAsia="宋体" w:hint="eastAsia"/>
        </w:rPr>
        <w:t>受词（宾语）</w:t>
      </w:r>
      <w:r w:rsidRPr="00E430F6">
        <w:rPr>
          <w:rFonts w:eastAsia="宋体" w:hint="eastAsia"/>
        </w:rPr>
        <w:t>补语。但是如果改写成被动态，表示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就必须还原，如下：</w:t>
      </w:r>
    </w:p>
    <w:p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will be</w:t>
      </w:r>
      <w:r w:rsidRPr="00E430F6">
        <w:rPr>
          <w:rFonts w:eastAsia="宋体"/>
        </w:rPr>
        <w:t xml:space="preserve"> </w:t>
      </w:r>
      <w:r w:rsidRPr="00E430F6">
        <w:rPr>
          <w:rFonts w:eastAsia="宋体"/>
          <w:u w:val="single"/>
        </w:rPr>
        <w:t>made to pay for this</w:t>
      </w:r>
      <w:r w:rsidRPr="00E430F6">
        <w:rPr>
          <w:rFonts w:eastAsia="宋体"/>
        </w:rPr>
        <w:t>.</w:t>
      </w:r>
    </w:p>
    <w:p w:rsidR="00DD2927" w:rsidRPr="00336A42" w:rsidRDefault="00E430F6" w:rsidP="00182A90">
      <w:pPr>
        <w:spacing w:after="84"/>
        <w:ind w:firstLine="480"/>
        <w:rPr>
          <w:rStyle w:val="af1"/>
        </w:rPr>
      </w:pPr>
      <w:r w:rsidRPr="00336A42">
        <w:rPr>
          <w:rStyle w:val="af1"/>
          <w:rFonts w:hint="eastAsia"/>
        </w:rPr>
        <w:t>改为被动态之后，动词不再是</w:t>
      </w:r>
      <w:r w:rsidR="00336A42" w:rsidRPr="00336A42">
        <w:rPr>
          <w:rStyle w:val="af1"/>
          <w:rFonts w:hint="eastAsia"/>
        </w:rPr>
        <w:t>使</w:t>
      </w:r>
      <w:r w:rsidRPr="00336A42">
        <w:rPr>
          <w:rStyle w:val="af1"/>
          <w:rFonts w:hint="eastAsia"/>
        </w:rPr>
        <w:t>役动词而变成是</w:t>
      </w:r>
      <w:r w:rsidRPr="00336A42">
        <w:rPr>
          <w:rStyle w:val="af1"/>
        </w:rPr>
        <w:t>will be</w:t>
      </w:r>
      <w:r w:rsidRPr="00336A42">
        <w:rPr>
          <w:rStyle w:val="af1"/>
          <w:rFonts w:hint="eastAsia"/>
        </w:rPr>
        <w:t>，所以后面要恢复成</w:t>
      </w:r>
      <w:r w:rsidR="00750148" w:rsidRPr="00336A42">
        <w:rPr>
          <w:rStyle w:val="af1"/>
          <w:rFonts w:hint="eastAsia"/>
        </w:rPr>
        <w:t>动词不定式</w:t>
      </w:r>
      <w:r w:rsidRPr="00336A42">
        <w:rPr>
          <w:rStyle w:val="af1"/>
        </w:rPr>
        <w:t>to pay</w:t>
      </w:r>
      <w:r w:rsidRPr="00336A42">
        <w:rPr>
          <w:rStyle w:val="af1"/>
          <w:rFonts w:hint="eastAsia"/>
        </w:rPr>
        <w:t>。</w:t>
      </w:r>
    </w:p>
    <w:p w:rsidR="00DD2927" w:rsidRDefault="00E430F6" w:rsidP="00182A90">
      <w:pPr>
        <w:pStyle w:val="4"/>
        <w:spacing w:after="84"/>
        <w:rPr>
          <w:lang w:eastAsia="zh-TW"/>
        </w:rPr>
      </w:pPr>
      <w:r w:rsidRPr="00E430F6">
        <w:rPr>
          <w:rFonts w:hint="eastAsia"/>
        </w:rPr>
        <w:t>感官动词</w:t>
      </w:r>
    </w:p>
    <w:p w:rsidR="00DD2927" w:rsidRDefault="00E430F6" w:rsidP="00182A90">
      <w:pPr>
        <w:spacing w:after="84"/>
        <w:ind w:firstLine="480"/>
        <w:rPr>
          <w:lang w:eastAsia="zh-TW"/>
        </w:rPr>
      </w:pPr>
      <w:r w:rsidRPr="000C6E0E">
        <w:rPr>
          <w:rStyle w:val="af1"/>
          <w:rFonts w:hint="eastAsia"/>
        </w:rPr>
        <w:t>所谓感官动词，指的是像</w:t>
      </w:r>
      <w:r w:rsidRPr="000C6E0E">
        <w:rPr>
          <w:rStyle w:val="af1"/>
        </w:rPr>
        <w:t xml:space="preserve">see, hear, feel, smell… </w:t>
      </w:r>
      <w:r w:rsidRPr="000C6E0E">
        <w:rPr>
          <w:rStyle w:val="af1"/>
          <w:rFonts w:hint="eastAsia"/>
        </w:rPr>
        <w:t>之类的动词，表示「看到、听到、感觉到」等等。</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the car</w:t>
      </w:r>
      <w:r w:rsidRPr="00E430F6">
        <w:rPr>
          <w:rFonts w:eastAsia="宋体"/>
        </w:rPr>
        <w:t xml:space="preserve"> </w:t>
      </w:r>
      <w:r w:rsidRPr="00E430F6">
        <w:rPr>
          <w:rFonts w:eastAsia="宋体"/>
          <w:u w:val="single"/>
        </w:rPr>
        <w:t>run over a dog</w:t>
      </w:r>
      <w:r w:rsidRPr="00E430F6">
        <w:rPr>
          <w:rFonts w:eastAsia="宋体"/>
        </w:rPr>
        <w:t>.</w:t>
      </w:r>
    </w:p>
    <w:p w:rsidR="00DD2927" w:rsidRDefault="00E430F6" w:rsidP="00182A90">
      <w:pPr>
        <w:spacing w:after="84"/>
        <w:ind w:firstLine="480"/>
        <w:rPr>
          <w:lang w:eastAsia="zh-TW"/>
        </w:rPr>
      </w:pPr>
      <w:r w:rsidRPr="00E430F6">
        <w:rPr>
          <w:rFonts w:eastAsia="宋体" w:hint="eastAsia"/>
        </w:rPr>
        <w:t>句中的动词是感官动词</w:t>
      </w:r>
      <w:r w:rsidRPr="00E430F6">
        <w:rPr>
          <w:rFonts w:eastAsia="宋体"/>
        </w:rPr>
        <w:t>see</w:t>
      </w:r>
      <w:r w:rsidRPr="00E430F6">
        <w:rPr>
          <w:rFonts w:eastAsia="宋体" w:hint="eastAsia"/>
        </w:rPr>
        <w:t>。</w:t>
      </w:r>
      <w:r w:rsidRPr="00901F44">
        <w:rPr>
          <w:rStyle w:val="af1"/>
          <w:rFonts w:hint="eastAsia"/>
        </w:rPr>
        <w:t>所谓感官动词，表示「看到、听到…」之类，有一项共同特色：后面那件事情应该确实发生了，才能够看到或听到、等等。所以，在感官动词后面也不适合采用具有「不确定」意味的</w:t>
      </w:r>
      <w:r w:rsidR="007F24EC" w:rsidRPr="00901F44">
        <w:rPr>
          <w:rStyle w:val="af1"/>
          <w:rFonts w:hint="eastAsia"/>
        </w:rPr>
        <w:t>不定式</w:t>
      </w:r>
      <w:r w:rsidRPr="00901F44">
        <w:rPr>
          <w:rStyle w:val="af1"/>
          <w:rFonts w:hint="eastAsia"/>
        </w:rPr>
        <w:t>。</w:t>
      </w:r>
    </w:p>
    <w:p w:rsidR="00DD2927" w:rsidRDefault="00E430F6" w:rsidP="00182A90">
      <w:pPr>
        <w:spacing w:after="84"/>
        <w:ind w:firstLine="480"/>
        <w:rPr>
          <w:lang w:eastAsia="zh-TW"/>
        </w:rPr>
      </w:pPr>
      <w:r w:rsidRPr="00E430F6">
        <w:rPr>
          <w:rFonts w:eastAsia="宋体" w:hint="eastAsia"/>
        </w:rPr>
        <w:t>不过，这并不表示感官动词后面一定得使用</w:t>
      </w:r>
      <w:r w:rsidR="007F24EC">
        <w:rPr>
          <w:rFonts w:eastAsia="宋体" w:hint="eastAsia"/>
        </w:rPr>
        <w:t>不定式</w:t>
      </w:r>
      <w:r w:rsidRPr="00E430F6">
        <w:rPr>
          <w:rFonts w:eastAsia="宋体" w:hint="eastAsia"/>
        </w:rPr>
        <w:t>。另外还有许多选择，如下：</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felt</w:t>
      </w:r>
      <w:r w:rsidRPr="00E430F6">
        <w:rPr>
          <w:rFonts w:eastAsia="宋体"/>
        </w:rPr>
        <w:t xml:space="preserve"> </w:t>
      </w:r>
      <w:r w:rsidRPr="00E430F6">
        <w:rPr>
          <w:rFonts w:eastAsia="宋体"/>
          <w:u w:val="single"/>
        </w:rPr>
        <w:t>cold rain</w:t>
      </w:r>
      <w:r w:rsidRPr="00E430F6">
        <w:rPr>
          <w:rFonts w:eastAsia="宋体"/>
        </w:rPr>
        <w:t xml:space="preserve"> </w:t>
      </w:r>
      <w:r w:rsidRPr="00E430F6">
        <w:rPr>
          <w:rFonts w:eastAsia="宋体"/>
          <w:u w:val="single"/>
        </w:rPr>
        <w:t>streaming down my back</w:t>
      </w:r>
      <w:r w:rsidRPr="00E430F6">
        <w:rPr>
          <w:rFonts w:eastAsia="宋体"/>
        </w:rPr>
        <w:t>.</w:t>
      </w:r>
    </w:p>
    <w:p w:rsidR="00DD2927" w:rsidRDefault="00E430F6" w:rsidP="00182A90">
      <w:pPr>
        <w:spacing w:after="84"/>
        <w:ind w:firstLine="480"/>
        <w:rPr>
          <w:lang w:eastAsia="zh-TW"/>
        </w:rPr>
      </w:pPr>
      <w:r w:rsidRPr="00E430F6">
        <w:rPr>
          <w:rFonts w:eastAsia="宋体" w:hint="eastAsia"/>
        </w:rPr>
        <w:t>动词</w:t>
      </w:r>
      <w:r w:rsidRPr="00E430F6">
        <w:rPr>
          <w:rFonts w:eastAsia="宋体"/>
        </w:rPr>
        <w:t>feel</w:t>
      </w:r>
      <w:r w:rsidRPr="00E430F6">
        <w:rPr>
          <w:rFonts w:eastAsia="宋体" w:hint="eastAsia"/>
        </w:rPr>
        <w:t>是个感官动词，后面不能使用</w:t>
      </w:r>
      <w:r w:rsidR="007F24EC">
        <w:rPr>
          <w:rFonts w:eastAsia="宋体" w:hint="eastAsia"/>
        </w:rPr>
        <w:t>不定式</w:t>
      </w:r>
      <w:r w:rsidRPr="00E430F6">
        <w:rPr>
          <w:rFonts w:eastAsia="宋体" w:hint="eastAsia"/>
        </w:rPr>
        <w:t>。但是，雨水「一直流」是进行状态，可以选择用现在分词</w:t>
      </w:r>
      <w:r w:rsidRPr="00E430F6">
        <w:rPr>
          <w:rFonts w:eastAsia="宋体"/>
        </w:rPr>
        <w:t>streaming</w:t>
      </w:r>
      <w:r w:rsidRPr="00E430F6">
        <w:rPr>
          <w:rFonts w:eastAsia="宋体" w:hint="eastAsia"/>
        </w:rPr>
        <w:t>当</w:t>
      </w:r>
      <w:r w:rsidR="009D20F5">
        <w:rPr>
          <w:rFonts w:eastAsia="宋体" w:hint="eastAsia"/>
        </w:rPr>
        <w:t>受词（宾语）</w:t>
      </w:r>
      <w:r w:rsidRPr="00E430F6">
        <w:rPr>
          <w:rFonts w:eastAsia="宋体" w:hint="eastAsia"/>
        </w:rPr>
        <w:t>补语。</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felt</w:t>
      </w:r>
      <w:r w:rsidRPr="00E430F6">
        <w:rPr>
          <w:rFonts w:eastAsia="宋体"/>
        </w:rPr>
        <w:t xml:space="preserve"> </w:t>
      </w:r>
      <w:r w:rsidRPr="00E430F6">
        <w:rPr>
          <w:rFonts w:eastAsia="宋体"/>
          <w:u w:val="single"/>
        </w:rPr>
        <w:t>my wallet</w:t>
      </w:r>
      <w:r w:rsidRPr="00E430F6">
        <w:rPr>
          <w:rFonts w:eastAsia="宋体"/>
        </w:rPr>
        <w:t xml:space="preserve"> </w:t>
      </w:r>
      <w:r w:rsidRPr="00E430F6">
        <w:rPr>
          <w:rFonts w:eastAsia="宋体"/>
          <w:u w:val="single"/>
        </w:rPr>
        <w:t>touched</w:t>
      </w:r>
      <w:r w:rsidRPr="00E430F6">
        <w:rPr>
          <w:rFonts w:eastAsia="宋体"/>
        </w:rPr>
        <w:t>.</w:t>
      </w:r>
    </w:p>
    <w:p w:rsidR="00DD2927" w:rsidRDefault="00E430F6" w:rsidP="00182A90">
      <w:pPr>
        <w:spacing w:after="84"/>
        <w:ind w:firstLine="480"/>
        <w:rPr>
          <w:lang w:eastAsia="zh-TW"/>
        </w:rPr>
      </w:pPr>
      <w:r w:rsidRPr="00E430F6">
        <w:rPr>
          <w:rFonts w:eastAsia="宋体" w:hint="eastAsia"/>
        </w:rPr>
        <w:t>动词</w:t>
      </w:r>
      <w:r w:rsidRPr="00E430F6">
        <w:rPr>
          <w:rFonts w:eastAsia="宋体"/>
        </w:rPr>
        <w:t>feel</w:t>
      </w:r>
      <w:r w:rsidRPr="00E430F6">
        <w:rPr>
          <w:rFonts w:eastAsia="宋体" w:hint="eastAsia"/>
        </w:rPr>
        <w:t>是感官动词，后面不能用</w:t>
      </w:r>
      <w:r w:rsidR="007F24EC">
        <w:rPr>
          <w:rFonts w:eastAsia="宋体" w:hint="eastAsia"/>
        </w:rPr>
        <w:t>不定式</w:t>
      </w:r>
      <w:r w:rsidRPr="00E430F6">
        <w:rPr>
          <w:rFonts w:eastAsia="宋体" w:hint="eastAsia"/>
        </w:rPr>
        <w:t>。但是就</w:t>
      </w:r>
      <w:r w:rsidR="009D20F5">
        <w:rPr>
          <w:rFonts w:eastAsia="宋体" w:hint="eastAsia"/>
        </w:rPr>
        <w:t>受词（宾语）</w:t>
      </w:r>
      <w:r w:rsidRPr="00E430F6">
        <w:rPr>
          <w:rFonts w:eastAsia="宋体" w:hint="eastAsia"/>
        </w:rPr>
        <w:t>皮夹而言，它是「被碰到」，带有被动语态，这时候就该采用过去分词</w:t>
      </w:r>
      <w:r w:rsidRPr="00E430F6">
        <w:rPr>
          <w:rFonts w:eastAsia="宋体"/>
        </w:rPr>
        <w:t>touched</w:t>
      </w:r>
      <w:r w:rsidRPr="00E430F6">
        <w:rPr>
          <w:rFonts w:eastAsia="宋体" w:hint="eastAsia"/>
        </w:rPr>
        <w:t>当</w:t>
      </w:r>
      <w:r w:rsidR="009D20F5">
        <w:rPr>
          <w:rFonts w:eastAsia="宋体" w:hint="eastAsia"/>
        </w:rPr>
        <w:t>受词（宾语）</w:t>
      </w:r>
      <w:r w:rsidRPr="00E430F6">
        <w:rPr>
          <w:rFonts w:eastAsia="宋体" w:hint="eastAsia"/>
        </w:rPr>
        <w:t>补语才能表达被动，而不是用原形动词。</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I</w:t>
      </w:r>
      <w:r w:rsidRPr="00E430F6">
        <w:rPr>
          <w:rFonts w:eastAsia="宋体"/>
        </w:rPr>
        <w:t xml:space="preserve"> </w:t>
      </w:r>
      <w:r w:rsidRPr="00E430F6">
        <w:rPr>
          <w:rFonts w:eastAsia="宋体"/>
          <w:u w:val="single"/>
        </w:rPr>
        <w:t>felt</w:t>
      </w:r>
      <w:r w:rsidRPr="00E430F6">
        <w:rPr>
          <w:rFonts w:eastAsia="宋体"/>
        </w:rPr>
        <w:t xml:space="preserve"> </w:t>
      </w:r>
      <w:r w:rsidRPr="00E430F6">
        <w:rPr>
          <w:rFonts w:eastAsia="宋体"/>
          <w:u w:val="single"/>
        </w:rPr>
        <w:t>my heart</w:t>
      </w:r>
      <w:r w:rsidRPr="00E430F6">
        <w:rPr>
          <w:rFonts w:eastAsia="宋体"/>
        </w:rPr>
        <w:t xml:space="preserve"> </w:t>
      </w:r>
      <w:r w:rsidRPr="00E430F6">
        <w:rPr>
          <w:rFonts w:eastAsia="宋体"/>
          <w:u w:val="single"/>
        </w:rPr>
        <w:t>stop</w:t>
      </w:r>
      <w:r w:rsidRPr="00E430F6">
        <w:rPr>
          <w:rFonts w:eastAsia="宋体"/>
        </w:rPr>
        <w:t>; I was so scared.</w:t>
      </w:r>
    </w:p>
    <w:p w:rsidR="00785232" w:rsidRPr="00785232" w:rsidRDefault="00E430F6" w:rsidP="00182A90">
      <w:pPr>
        <w:spacing w:after="84"/>
        <w:ind w:firstLine="480"/>
        <w:rPr>
          <w:lang w:eastAsia="zh-TW"/>
        </w:rPr>
      </w:pPr>
      <w:r w:rsidRPr="00E430F6">
        <w:rPr>
          <w:rFonts w:eastAsia="宋体" w:hint="eastAsia"/>
        </w:rPr>
        <w:t>动词</w:t>
      </w:r>
      <w:r w:rsidRPr="00E430F6">
        <w:rPr>
          <w:rFonts w:eastAsia="宋体"/>
        </w:rPr>
        <w:t>feel</w:t>
      </w:r>
      <w:r w:rsidRPr="00E430F6">
        <w:rPr>
          <w:rFonts w:eastAsia="宋体" w:hint="eastAsia"/>
        </w:rPr>
        <w:t>是感官动词，</w:t>
      </w:r>
      <w:r w:rsidR="009D20F5">
        <w:rPr>
          <w:rFonts w:eastAsia="宋体" w:hint="eastAsia"/>
        </w:rPr>
        <w:t>受词（宾语）</w:t>
      </w:r>
      <w:r w:rsidRPr="00E430F6">
        <w:rPr>
          <w:rFonts w:eastAsia="宋体" w:hint="eastAsia"/>
        </w:rPr>
        <w:t>是</w:t>
      </w:r>
      <w:r w:rsidRPr="00E430F6">
        <w:rPr>
          <w:rFonts w:eastAsia="宋体"/>
        </w:rPr>
        <w:t>my heart</w:t>
      </w:r>
      <w:r w:rsidRPr="00E430F6">
        <w:rPr>
          <w:rFonts w:eastAsia="宋体" w:hint="eastAsia"/>
        </w:rPr>
        <w:t>（心脏）。就心脏而言，「停</w:t>
      </w:r>
      <w:r w:rsidRPr="00E430F6">
        <w:rPr>
          <w:rFonts w:eastAsia="宋体" w:hint="eastAsia"/>
        </w:rPr>
        <w:lastRenderedPageBreak/>
        <w:t>止」是主动态，不能用过去分词。而且「心跳停止」这个转变并不能够持续，所以也不能采用进行状态的现在分词。但是，感官动词后面的状况是确定的语气，也不能用</w:t>
      </w:r>
      <w:r w:rsidR="007F24EC">
        <w:rPr>
          <w:rFonts w:eastAsia="宋体" w:hint="eastAsia"/>
        </w:rPr>
        <w:t>不定式</w:t>
      </w:r>
      <w:r w:rsidRPr="00E430F6">
        <w:rPr>
          <w:rFonts w:eastAsia="宋体" w:hint="eastAsia"/>
        </w:rPr>
        <w:t>。在没有别的东西可用的情况之下，就只能使用原形动词了（</w:t>
      </w:r>
      <w:r w:rsidRPr="00E430F6">
        <w:rPr>
          <w:rFonts w:eastAsia="宋体"/>
        </w:rPr>
        <w:t>stop</w:t>
      </w:r>
      <w:r w:rsidRPr="00E430F6">
        <w:rPr>
          <w:rFonts w:eastAsia="宋体" w:hint="eastAsia"/>
        </w:rPr>
        <w:t>）。</w:t>
      </w:r>
    </w:p>
    <w:p w:rsidR="00785232" w:rsidRPr="00785232" w:rsidRDefault="00785232" w:rsidP="00182A90">
      <w:pPr>
        <w:spacing w:after="84"/>
        <w:ind w:firstLine="480"/>
        <w:rPr>
          <w:lang w:eastAsia="zh-TW"/>
        </w:rPr>
      </w:pPr>
      <w:r w:rsidRPr="00785232">
        <w:rPr>
          <w:rFonts w:hint="eastAsia"/>
          <w:lang w:eastAsia="zh-TW"/>
        </w:rPr>
        <w:t xml:space="preserve"> </w:t>
      </w:r>
    </w:p>
    <w:p w:rsidR="00DD2927" w:rsidRDefault="00E430F6" w:rsidP="00182A90">
      <w:pPr>
        <w:spacing w:after="84"/>
        <w:ind w:firstLine="480"/>
        <w:rPr>
          <w:lang w:eastAsia="zh-TW"/>
        </w:rPr>
      </w:pPr>
      <w:r w:rsidRPr="00E430F6">
        <w:rPr>
          <w:rFonts w:eastAsia="宋体" w:hint="eastAsia"/>
        </w:rPr>
        <w:t>同样的，如果改为被动态的句型，那么动词变成</w:t>
      </w:r>
      <w:r w:rsidRPr="00E430F6">
        <w:rPr>
          <w:rFonts w:eastAsia="宋体"/>
        </w:rPr>
        <w:t>be</w:t>
      </w:r>
      <w:r w:rsidRPr="00E430F6">
        <w:rPr>
          <w:rFonts w:eastAsia="宋体" w:hint="eastAsia"/>
        </w:rPr>
        <w:t>、不再是感官动词了，被删除的</w:t>
      </w:r>
      <w:r w:rsidRPr="00E430F6">
        <w:rPr>
          <w:rFonts w:eastAsia="宋体"/>
        </w:rPr>
        <w:t>to</w:t>
      </w:r>
      <w:r w:rsidRPr="00E430F6">
        <w:rPr>
          <w:rFonts w:eastAsia="宋体" w:hint="eastAsia"/>
        </w:rPr>
        <w:t>就得放回去。例如上面看过</w:t>
      </w:r>
      <w:r w:rsidRPr="00E430F6">
        <w:rPr>
          <w:rFonts w:eastAsia="宋体"/>
        </w:rPr>
        <w:t>I saw the car run over a dog</w:t>
      </w:r>
      <w:r w:rsidRPr="00E430F6">
        <w:rPr>
          <w:rFonts w:eastAsia="宋体" w:hint="eastAsia"/>
        </w:rPr>
        <w:t>那个例子，改为被动态要这样写才对：</w:t>
      </w:r>
    </w:p>
    <w:p w:rsidR="00785232" w:rsidRPr="00785232" w:rsidRDefault="00E430F6" w:rsidP="00182A90">
      <w:pPr>
        <w:spacing w:after="84"/>
        <w:ind w:firstLine="480"/>
        <w:rPr>
          <w:lang w:eastAsia="zh-TW"/>
        </w:rPr>
      </w:pPr>
      <w:r w:rsidRPr="00E430F6">
        <w:rPr>
          <w:rFonts w:eastAsia="宋体"/>
          <w:u w:val="single"/>
        </w:rPr>
        <w:t>The car</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seen to run over a dog</w:t>
      </w:r>
      <w:r w:rsidRPr="00E430F6">
        <w:rPr>
          <w:rFonts w:eastAsia="宋体"/>
        </w:rPr>
        <w:t>.</w:t>
      </w:r>
    </w:p>
    <w:p w:rsidR="00EA57E3" w:rsidRDefault="00E430F6" w:rsidP="00182A90">
      <w:pPr>
        <w:spacing w:after="84"/>
        <w:ind w:firstLine="480"/>
        <w:rPr>
          <w:lang w:eastAsia="zh-TW"/>
        </w:rPr>
      </w:pPr>
      <w:r w:rsidRPr="00E430F6">
        <w:rPr>
          <w:rFonts w:eastAsia="宋体" w:hint="eastAsia"/>
        </w:rPr>
        <w:t>句子的动词变成了</w:t>
      </w:r>
      <w:r w:rsidRPr="00E430F6">
        <w:rPr>
          <w:rFonts w:eastAsia="宋体"/>
        </w:rPr>
        <w:t>was</w:t>
      </w:r>
      <w:r w:rsidRPr="00E430F6">
        <w:rPr>
          <w:rFonts w:eastAsia="宋体" w:hint="eastAsia"/>
        </w:rPr>
        <w:t>，不再是感官动词，所以后面应该采用</w:t>
      </w:r>
      <w:r w:rsidR="00750148">
        <w:rPr>
          <w:rFonts w:eastAsia="宋体" w:hint="eastAsia"/>
        </w:rPr>
        <w:t>动词不定式</w:t>
      </w:r>
      <w:r w:rsidRPr="00E430F6">
        <w:rPr>
          <w:rFonts w:eastAsia="宋体"/>
        </w:rPr>
        <w:t>to run over a dog</w:t>
      </w:r>
      <w:r w:rsidRPr="00E430F6">
        <w:rPr>
          <w:rFonts w:eastAsia="宋体" w:hint="eastAsia"/>
        </w:rPr>
        <w:t>。</w:t>
      </w:r>
    </w:p>
    <w:p w:rsidR="00DD2927" w:rsidRDefault="00E430F6" w:rsidP="00182A90">
      <w:pPr>
        <w:pStyle w:val="1"/>
        <w:spacing w:after="84"/>
        <w:rPr>
          <w:rFonts w:eastAsia="PMingLiU"/>
          <w:lang w:eastAsia="zh-TW"/>
        </w:rPr>
      </w:pPr>
      <w:bookmarkStart w:id="99" w:name="_Toc363483926"/>
      <w:r w:rsidRPr="00E430F6">
        <w:rPr>
          <w:rFonts w:hint="eastAsia"/>
        </w:rPr>
        <w:lastRenderedPageBreak/>
        <w:t>第十五章</w:t>
      </w:r>
      <w:r w:rsidRPr="00E430F6">
        <w:t xml:space="preserve"> </w:t>
      </w:r>
      <w:r w:rsidRPr="00E430F6">
        <w:rPr>
          <w:rFonts w:hint="eastAsia"/>
        </w:rPr>
        <w:t>对等连接词</w:t>
      </w:r>
      <w:bookmarkEnd w:id="99"/>
    </w:p>
    <w:p w:rsidR="00DD2927" w:rsidRDefault="00E430F6" w:rsidP="00982549">
      <w:pPr>
        <w:pStyle w:val="3"/>
        <w:spacing w:before="126" w:after="126"/>
        <w:rPr>
          <w:lang w:eastAsia="zh-TW"/>
        </w:rPr>
      </w:pPr>
      <w:bookmarkStart w:id="100" w:name="_Toc363483927"/>
      <w:r w:rsidRPr="00E430F6">
        <w:rPr>
          <w:rFonts w:hint="eastAsia"/>
        </w:rPr>
        <w:t>连接词</w:t>
      </w:r>
      <w:bookmarkEnd w:id="100"/>
    </w:p>
    <w:p w:rsidR="00DD2927" w:rsidRDefault="00E430F6" w:rsidP="00182A90">
      <w:pPr>
        <w:spacing w:after="84"/>
        <w:ind w:firstLine="480"/>
        <w:rPr>
          <w:lang w:eastAsia="zh-TW"/>
        </w:rPr>
      </w:pPr>
      <w:r w:rsidRPr="00E430F6">
        <w:rPr>
          <w:rFonts w:eastAsia="宋体" w:hint="eastAsia"/>
        </w:rPr>
        <w:t>英文中的连接词（</w:t>
      </w:r>
      <w:r w:rsidRPr="00E430F6">
        <w:rPr>
          <w:rFonts w:eastAsia="宋体"/>
        </w:rPr>
        <w:t>conjunction</w:t>
      </w:r>
      <w:r w:rsidRPr="00E430F6">
        <w:rPr>
          <w:rFonts w:eastAsia="宋体" w:hint="eastAsia"/>
        </w:rPr>
        <w:t>），可以分成对等连接词（</w:t>
      </w:r>
      <w:r w:rsidRPr="00E430F6">
        <w:rPr>
          <w:rFonts w:eastAsia="宋体"/>
        </w:rPr>
        <w:t>coordinate conjunction</w:t>
      </w:r>
      <w:r w:rsidRPr="00E430F6">
        <w:rPr>
          <w:rFonts w:eastAsia="宋体" w:hint="eastAsia"/>
        </w:rPr>
        <w:t>）与从属连接词（</w:t>
      </w:r>
      <w:r w:rsidRPr="00E430F6">
        <w:rPr>
          <w:rFonts w:eastAsia="宋体"/>
        </w:rPr>
        <w:t>subordinate conjunction</w:t>
      </w:r>
      <w:r w:rsidRPr="00E430F6">
        <w:rPr>
          <w:rFonts w:eastAsia="宋体" w:hint="eastAsia"/>
        </w:rPr>
        <w:t>）两种。对等连接词可以用来连接两个</w:t>
      </w:r>
      <w:r w:rsidR="009D20F5">
        <w:rPr>
          <w:rFonts w:eastAsia="宋体" w:hint="eastAsia"/>
        </w:rPr>
        <w:t>并列从句</w:t>
      </w:r>
      <w:r w:rsidRPr="00E430F6">
        <w:rPr>
          <w:rFonts w:eastAsia="宋体" w:hint="eastAsia"/>
        </w:rPr>
        <w:t>构成一个合句（</w:t>
      </w:r>
      <w:r w:rsidRPr="00E430F6">
        <w:rPr>
          <w:rFonts w:eastAsia="宋体"/>
        </w:rPr>
        <w:t>compound sentence</w:t>
      </w:r>
      <w:r w:rsidRPr="00E430F6">
        <w:rPr>
          <w:rFonts w:eastAsia="宋体" w:hint="eastAsia"/>
        </w:rPr>
        <w:t>）。从属连接词则用来引导从属</w:t>
      </w:r>
      <w:r w:rsidR="00BF5096">
        <w:rPr>
          <w:rFonts w:eastAsia="宋体" w:hint="eastAsia"/>
        </w:rPr>
        <w:t>从句</w:t>
      </w:r>
      <w:r w:rsidRPr="00E430F6">
        <w:rPr>
          <w:rFonts w:eastAsia="宋体" w:hint="eastAsia"/>
        </w:rPr>
        <w:t>（包括名词</w:t>
      </w:r>
      <w:r w:rsidR="00BF5096">
        <w:rPr>
          <w:rFonts w:eastAsia="宋体" w:hint="eastAsia"/>
        </w:rPr>
        <w:t>从句</w:t>
      </w:r>
      <w:r w:rsidRPr="00E430F6">
        <w:rPr>
          <w:rFonts w:eastAsia="宋体" w:hint="eastAsia"/>
        </w:rPr>
        <w:t>、形容词</w:t>
      </w:r>
      <w:r w:rsidR="00BF5096">
        <w:rPr>
          <w:rFonts w:eastAsia="宋体" w:hint="eastAsia"/>
        </w:rPr>
        <w:t>从句</w:t>
      </w:r>
      <w:r w:rsidRPr="00E430F6">
        <w:rPr>
          <w:rFonts w:eastAsia="宋体" w:hint="eastAsia"/>
        </w:rPr>
        <w:t>、副词</w:t>
      </w:r>
      <w:r w:rsidR="00BF5096">
        <w:rPr>
          <w:rFonts w:eastAsia="宋体" w:hint="eastAsia"/>
        </w:rPr>
        <w:t>从句</w:t>
      </w:r>
      <w:r w:rsidRPr="00E430F6">
        <w:rPr>
          <w:rFonts w:eastAsia="宋体" w:hint="eastAsia"/>
        </w:rPr>
        <w:t>），置于主要</w:t>
      </w:r>
      <w:r w:rsidR="00BF5096">
        <w:rPr>
          <w:rFonts w:eastAsia="宋体" w:hint="eastAsia"/>
        </w:rPr>
        <w:t>从句</w:t>
      </w:r>
      <w:r w:rsidRPr="00E430F6">
        <w:rPr>
          <w:rFonts w:eastAsia="宋体" w:hint="eastAsia"/>
        </w:rPr>
        <w:t>中而构成一个复句（</w:t>
      </w:r>
      <w:r w:rsidRPr="00E430F6">
        <w:rPr>
          <w:rFonts w:eastAsia="宋体"/>
        </w:rPr>
        <w:t>complex sentence</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最常用的对等连接词是</w:t>
      </w:r>
      <w:r w:rsidRPr="00E430F6">
        <w:rPr>
          <w:rFonts w:eastAsia="宋体"/>
        </w:rPr>
        <w:t>and, or, but</w:t>
      </w:r>
      <w:r w:rsidRPr="00E430F6">
        <w:rPr>
          <w:rFonts w:eastAsia="宋体" w:hint="eastAsia"/>
        </w:rPr>
        <w:t>这三个，另外</w:t>
      </w:r>
      <w:r w:rsidRPr="00E430F6">
        <w:rPr>
          <w:rFonts w:eastAsia="宋体"/>
        </w:rPr>
        <w:t>yet</w:t>
      </w:r>
      <w:r w:rsidRPr="00E430F6">
        <w:rPr>
          <w:rFonts w:eastAsia="宋体" w:hint="eastAsia"/>
        </w:rPr>
        <w:t>也可以当对等连接词使用（它也是连接副词，见第五章）。除了在合句中用来连接两个</w:t>
      </w:r>
      <w:r w:rsidR="009D20F5">
        <w:rPr>
          <w:rFonts w:eastAsia="宋体" w:hint="eastAsia"/>
        </w:rPr>
        <w:t>并列从句</w:t>
      </w:r>
      <w:r w:rsidRPr="00E430F6">
        <w:rPr>
          <w:rFonts w:eastAsia="宋体" w:hint="eastAsia"/>
        </w:rPr>
        <w:t>之外，对等连接词还可以用来连接句子中的两个「零件」。可以这样说：句子当中任何一个位置，不论是主要元素（主词、动词、</w:t>
      </w:r>
      <w:r w:rsidR="009D20F5">
        <w:rPr>
          <w:rFonts w:eastAsia="宋体" w:hint="eastAsia"/>
        </w:rPr>
        <w:t>受词（宾语）</w:t>
      </w:r>
      <w:r w:rsidRPr="00E430F6">
        <w:rPr>
          <w:rFonts w:eastAsia="宋体" w:hint="eastAsia"/>
        </w:rPr>
        <w:t>、补语）还是修饰语（形容词、副词），都可以利用对等连接词而放入两个以上，这些位置分别举例说明如下。要注意的是：用对等连接词来连接的两个部分必须符合对称的要求，也就是词类必须相同，并且在构造上、内容上对称得越工整越好。</w:t>
      </w:r>
    </w:p>
    <w:p w:rsidR="00DD2927" w:rsidRDefault="00E430F6" w:rsidP="00182A90">
      <w:pPr>
        <w:pStyle w:val="4"/>
        <w:spacing w:after="84"/>
        <w:rPr>
          <w:lang w:eastAsia="zh-TW"/>
        </w:rPr>
      </w:pPr>
      <w:r w:rsidRPr="00E430F6">
        <w:rPr>
          <w:rFonts w:hint="eastAsia"/>
        </w:rPr>
        <w:t>主词</w:t>
      </w:r>
    </w:p>
    <w:p w:rsidR="00DD2927" w:rsidRDefault="00E430F6" w:rsidP="00182A90">
      <w:pPr>
        <w:spacing w:after="84"/>
        <w:ind w:firstLine="480"/>
        <w:rPr>
          <w:lang w:eastAsia="zh-TW"/>
        </w:rPr>
      </w:pPr>
      <w:r w:rsidRPr="00E430F6">
        <w:rPr>
          <w:rFonts w:eastAsia="宋体" w:hint="eastAsia"/>
        </w:rPr>
        <w:t>句子的主词部分可以用对等连接词放进两个以上的名词词组，例如：</w:t>
      </w:r>
    </w:p>
    <w:p w:rsidR="00785232" w:rsidRPr="00785232" w:rsidRDefault="00E430F6" w:rsidP="00182A90">
      <w:pPr>
        <w:spacing w:after="84"/>
        <w:ind w:firstLine="480"/>
        <w:rPr>
          <w:lang w:eastAsia="zh-TW"/>
        </w:rPr>
      </w:pPr>
      <w:r w:rsidRPr="00E430F6">
        <w:rPr>
          <w:rFonts w:eastAsia="宋体"/>
          <w:u w:val="single"/>
        </w:rPr>
        <w:t>George and Mary</w:t>
      </w:r>
      <w:r w:rsidRPr="00E430F6">
        <w:rPr>
          <w:rFonts w:eastAsia="宋体"/>
        </w:rPr>
        <w:t xml:space="preserve"> were good friends.</w:t>
      </w:r>
    </w:p>
    <w:p w:rsidR="00DD2927" w:rsidRDefault="00E430F6" w:rsidP="00182A90">
      <w:pPr>
        <w:spacing w:after="84"/>
        <w:ind w:firstLine="480"/>
        <w:rPr>
          <w:lang w:eastAsia="zh-TW"/>
        </w:rPr>
      </w:pPr>
      <w:r w:rsidRPr="00E430F6">
        <w:rPr>
          <w:rFonts w:eastAsia="宋体" w:hint="eastAsia"/>
        </w:rPr>
        <w:t>这个句子的主词部分有</w:t>
      </w:r>
      <w:r w:rsidRPr="00E430F6">
        <w:rPr>
          <w:rFonts w:eastAsia="宋体"/>
        </w:rPr>
        <w:t>George</w:t>
      </w:r>
      <w:r w:rsidRPr="00E430F6">
        <w:rPr>
          <w:rFonts w:eastAsia="宋体" w:hint="eastAsia"/>
        </w:rPr>
        <w:t>和</w:t>
      </w:r>
      <w:r w:rsidRPr="00E430F6">
        <w:rPr>
          <w:rFonts w:eastAsia="宋体"/>
        </w:rPr>
        <w:t>Mary</w:t>
      </w:r>
      <w:r w:rsidRPr="00E430F6">
        <w:rPr>
          <w:rFonts w:eastAsia="宋体" w:hint="eastAsia"/>
        </w:rPr>
        <w:t>这两个专有名词。因为中间有对等连接词</w:t>
      </w:r>
      <w:r w:rsidRPr="00E430F6">
        <w:rPr>
          <w:rFonts w:eastAsia="宋体"/>
        </w:rPr>
        <w:t>and</w:t>
      </w:r>
      <w:r w:rsidRPr="00E430F6">
        <w:rPr>
          <w:rFonts w:eastAsia="宋体" w:hint="eastAsia"/>
        </w:rPr>
        <w:t>做连接，所以这两个名词可以并列在主词位置、共同当主词使用（采用复数动词）。</w:t>
      </w:r>
    </w:p>
    <w:p w:rsidR="00785232" w:rsidRPr="00785232" w:rsidRDefault="00E430F6" w:rsidP="00182A90">
      <w:pPr>
        <w:spacing w:after="84"/>
        <w:ind w:firstLine="480"/>
        <w:rPr>
          <w:lang w:eastAsia="zh-TW"/>
        </w:rPr>
      </w:pPr>
      <w:r w:rsidRPr="00E430F6">
        <w:rPr>
          <w:rFonts w:eastAsia="宋体"/>
          <w:u w:val="single"/>
        </w:rPr>
        <w:t>George, Mary, and Jane</w:t>
      </w:r>
      <w:r w:rsidRPr="00E430F6">
        <w:rPr>
          <w:rFonts w:eastAsia="宋体"/>
        </w:rPr>
        <w:t xml:space="preserve"> were always together.</w:t>
      </w:r>
    </w:p>
    <w:p w:rsidR="00DD2927" w:rsidRDefault="00E430F6" w:rsidP="00182A90">
      <w:pPr>
        <w:spacing w:after="84"/>
        <w:ind w:firstLine="480"/>
        <w:rPr>
          <w:lang w:eastAsia="zh-TW"/>
        </w:rPr>
      </w:pPr>
      <w:r w:rsidRPr="00E430F6">
        <w:rPr>
          <w:rFonts w:eastAsia="宋体" w:hint="eastAsia"/>
        </w:rPr>
        <w:t>如果有三个以上的名词并列在主词位置，连接词还是可以只用一个</w:t>
      </w:r>
      <w:r w:rsidRPr="00E430F6">
        <w:rPr>
          <w:rFonts w:eastAsia="宋体"/>
        </w:rPr>
        <w:t>and</w:t>
      </w:r>
      <w:r w:rsidRPr="00E430F6">
        <w:rPr>
          <w:rFonts w:eastAsia="宋体" w:hint="eastAsia"/>
        </w:rPr>
        <w:t>，前面用逗点把名词隔开即可。</w:t>
      </w:r>
    </w:p>
    <w:p w:rsidR="00DD2927" w:rsidRDefault="00E430F6" w:rsidP="00182A90">
      <w:pPr>
        <w:pStyle w:val="4"/>
        <w:spacing w:after="84"/>
        <w:rPr>
          <w:lang w:eastAsia="zh-TW"/>
        </w:rPr>
      </w:pPr>
      <w:r w:rsidRPr="00E430F6">
        <w:rPr>
          <w:rFonts w:hint="eastAsia"/>
        </w:rPr>
        <w:t>动词</w:t>
      </w:r>
    </w:p>
    <w:p w:rsidR="00DD2927" w:rsidRDefault="00E430F6" w:rsidP="00182A90">
      <w:pPr>
        <w:spacing w:after="84"/>
        <w:ind w:firstLine="480"/>
        <w:rPr>
          <w:lang w:eastAsia="zh-TW"/>
        </w:rPr>
      </w:pPr>
      <w:r w:rsidRPr="00E430F6">
        <w:rPr>
          <w:rFonts w:eastAsia="宋体" w:hint="eastAsia"/>
        </w:rPr>
        <w:t>句子的动词位置也可以放入两个以上，只要有对等连接词就行，例如：</w:t>
      </w:r>
    </w:p>
    <w:p w:rsidR="00785232" w:rsidRPr="00785232" w:rsidRDefault="00E430F6" w:rsidP="00182A90">
      <w:pPr>
        <w:spacing w:after="84"/>
        <w:ind w:firstLine="480"/>
        <w:rPr>
          <w:lang w:eastAsia="zh-TW"/>
        </w:rPr>
      </w:pPr>
      <w:r w:rsidRPr="00E430F6">
        <w:rPr>
          <w:rFonts w:eastAsia="宋体"/>
        </w:rPr>
        <w:t xml:space="preserve">We always </w:t>
      </w:r>
      <w:r w:rsidRPr="00E430F6">
        <w:rPr>
          <w:rFonts w:eastAsia="宋体"/>
          <w:u w:val="single"/>
        </w:rPr>
        <w:t>worked and played</w:t>
      </w:r>
      <w:r w:rsidRPr="00E430F6">
        <w:rPr>
          <w:rFonts w:eastAsia="宋体"/>
        </w:rPr>
        <w:t xml:space="preserve"> together.</w:t>
      </w:r>
    </w:p>
    <w:p w:rsidR="00DD2927" w:rsidRDefault="00E430F6" w:rsidP="00182A90">
      <w:pPr>
        <w:spacing w:after="84"/>
        <w:ind w:firstLine="480"/>
        <w:rPr>
          <w:lang w:eastAsia="zh-TW"/>
        </w:rPr>
      </w:pPr>
      <w:r w:rsidRPr="00E430F6">
        <w:rPr>
          <w:rFonts w:eastAsia="宋体" w:hint="eastAsia"/>
        </w:rPr>
        <w:t>这个句子的动词部分有</w:t>
      </w:r>
      <w:r w:rsidRPr="00E430F6">
        <w:rPr>
          <w:rFonts w:eastAsia="宋体"/>
        </w:rPr>
        <w:t>worked</w:t>
      </w:r>
      <w:r w:rsidRPr="00E430F6">
        <w:rPr>
          <w:rFonts w:eastAsia="宋体" w:hint="eastAsia"/>
        </w:rPr>
        <w:t>和</w:t>
      </w:r>
      <w:r w:rsidRPr="00E430F6">
        <w:rPr>
          <w:rFonts w:eastAsia="宋体"/>
        </w:rPr>
        <w:t>played</w:t>
      </w:r>
      <w:r w:rsidRPr="00E430F6">
        <w:rPr>
          <w:rFonts w:eastAsia="宋体" w:hint="eastAsia"/>
        </w:rPr>
        <w:t>这两个动词，用对等连接词</w:t>
      </w:r>
      <w:r w:rsidRPr="00E430F6">
        <w:rPr>
          <w:rFonts w:eastAsia="宋体"/>
        </w:rPr>
        <w:t>and</w:t>
      </w:r>
      <w:r w:rsidRPr="00E430F6">
        <w:rPr>
          <w:rFonts w:eastAsia="宋体" w:hint="eastAsia"/>
        </w:rPr>
        <w:t>连接起来。这种情况应该视为两个单句合并成为合句、再经过省略的结果。也就是可以先还原成以下这两个单句：</w:t>
      </w:r>
    </w:p>
    <w:p w:rsidR="00785232" w:rsidRPr="00785232" w:rsidRDefault="00E430F6" w:rsidP="00182A90">
      <w:pPr>
        <w:spacing w:after="84"/>
        <w:ind w:firstLine="480"/>
        <w:rPr>
          <w:lang w:eastAsia="zh-TW"/>
        </w:rPr>
      </w:pPr>
      <w:r w:rsidRPr="00E430F6">
        <w:rPr>
          <w:rFonts w:eastAsia="宋体"/>
        </w:rPr>
        <w:t>We always worked together.</w:t>
      </w:r>
    </w:p>
    <w:p w:rsidR="00DD2927" w:rsidRDefault="00E430F6" w:rsidP="00182A90">
      <w:pPr>
        <w:spacing w:after="84"/>
        <w:ind w:firstLine="480"/>
        <w:rPr>
          <w:lang w:eastAsia="zh-TW"/>
        </w:rPr>
      </w:pPr>
      <w:r w:rsidRPr="00E430F6">
        <w:rPr>
          <w:rFonts w:eastAsia="宋体"/>
        </w:rPr>
        <w:t>We always played together.</w:t>
      </w:r>
    </w:p>
    <w:p w:rsidR="00DD2927" w:rsidRDefault="00E430F6" w:rsidP="00182A90">
      <w:pPr>
        <w:spacing w:after="84"/>
        <w:ind w:firstLine="480"/>
        <w:rPr>
          <w:lang w:eastAsia="zh-TW"/>
        </w:rPr>
      </w:pPr>
      <w:r w:rsidRPr="00E430F6">
        <w:rPr>
          <w:rFonts w:eastAsia="宋体" w:hint="eastAsia"/>
        </w:rPr>
        <w:t>这两个句子用对等连接词</w:t>
      </w:r>
      <w:r w:rsidRPr="00E430F6">
        <w:rPr>
          <w:rFonts w:eastAsia="宋体"/>
        </w:rPr>
        <w:t>and</w:t>
      </w:r>
      <w:r w:rsidRPr="00E430F6">
        <w:rPr>
          <w:rFonts w:eastAsia="宋体" w:hint="eastAsia"/>
        </w:rPr>
        <w:t>连接起来，就会成为下面这个合句：</w:t>
      </w:r>
    </w:p>
    <w:p w:rsidR="00DD2927" w:rsidRDefault="00E430F6" w:rsidP="00182A90">
      <w:pPr>
        <w:spacing w:after="84"/>
        <w:ind w:firstLine="480"/>
        <w:rPr>
          <w:lang w:eastAsia="zh-TW"/>
        </w:rPr>
      </w:pPr>
      <w:r w:rsidRPr="00E430F6">
        <w:rPr>
          <w:rFonts w:eastAsia="宋体"/>
          <w:u w:val="single"/>
        </w:rPr>
        <w:lastRenderedPageBreak/>
        <w:t>We always worked together</w:t>
      </w:r>
      <w:r w:rsidRPr="00E430F6">
        <w:rPr>
          <w:rFonts w:eastAsia="宋体"/>
        </w:rPr>
        <w:t xml:space="preserve"> and </w:t>
      </w:r>
      <w:r w:rsidRPr="00E430F6">
        <w:rPr>
          <w:rFonts w:eastAsia="宋体"/>
          <w:u w:val="single"/>
        </w:rPr>
        <w:t>we always played together</w:t>
      </w:r>
      <w:r w:rsidRPr="00E430F6">
        <w:rPr>
          <w:rFonts w:eastAsia="宋体"/>
        </w:rPr>
        <w:t>.</w:t>
      </w:r>
    </w:p>
    <w:p w:rsidR="00DD2927" w:rsidRDefault="00E430F6" w:rsidP="00182A90">
      <w:pPr>
        <w:spacing w:after="84"/>
        <w:ind w:firstLine="480"/>
        <w:rPr>
          <w:lang w:eastAsia="zh-TW"/>
        </w:rPr>
      </w:pPr>
      <w:r w:rsidRPr="00E430F6">
        <w:rPr>
          <w:rFonts w:eastAsia="宋体" w:hint="eastAsia"/>
        </w:rPr>
        <w:t>这个合句里面的两个</w:t>
      </w:r>
      <w:r w:rsidR="009D20F5">
        <w:rPr>
          <w:rFonts w:eastAsia="宋体" w:hint="eastAsia"/>
        </w:rPr>
        <w:t>并列从句</w:t>
      </w:r>
      <w:r w:rsidRPr="00E430F6">
        <w:rPr>
          <w:rFonts w:eastAsia="宋体" w:hint="eastAsia"/>
        </w:rPr>
        <w:t>，主词</w:t>
      </w:r>
      <w:r w:rsidRPr="00E430F6">
        <w:rPr>
          <w:rFonts w:eastAsia="宋体"/>
        </w:rPr>
        <w:t>we</w:t>
      </w:r>
      <w:r w:rsidRPr="00E430F6">
        <w:rPr>
          <w:rFonts w:eastAsia="宋体" w:hint="eastAsia"/>
        </w:rPr>
        <w:t>相同、副词</w:t>
      </w:r>
      <w:r w:rsidRPr="00E430F6">
        <w:rPr>
          <w:rFonts w:eastAsia="宋体"/>
        </w:rPr>
        <w:t>always</w:t>
      </w:r>
      <w:r w:rsidRPr="00E430F6">
        <w:rPr>
          <w:rFonts w:eastAsia="宋体" w:hint="eastAsia"/>
        </w:rPr>
        <w:t>和</w:t>
      </w:r>
      <w:r w:rsidRPr="00E430F6">
        <w:rPr>
          <w:rFonts w:eastAsia="宋体"/>
        </w:rPr>
        <w:t>together</w:t>
      </w:r>
      <w:r w:rsidRPr="00E430F6">
        <w:rPr>
          <w:rFonts w:eastAsia="宋体" w:hint="eastAsia"/>
        </w:rPr>
        <w:t>也都相同。所以可以选择省略掉重复的部分，就会成为刚才那个句子（</w:t>
      </w:r>
      <w:r w:rsidRPr="00E430F6">
        <w:rPr>
          <w:rFonts w:eastAsia="宋体"/>
        </w:rPr>
        <w:t xml:space="preserve">We always </w:t>
      </w:r>
      <w:r w:rsidRPr="00E430F6">
        <w:rPr>
          <w:rFonts w:eastAsia="宋体"/>
          <w:u w:val="single"/>
        </w:rPr>
        <w:t>worked and played</w:t>
      </w:r>
      <w:r w:rsidRPr="00E430F6">
        <w:rPr>
          <w:rFonts w:eastAsia="宋体"/>
        </w:rPr>
        <w:t xml:space="preserve"> together.</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ran, jumped, and shouted</w:t>
      </w:r>
      <w:r w:rsidRPr="00E430F6">
        <w:rPr>
          <w:rFonts w:eastAsia="宋体"/>
        </w:rPr>
        <w:t xml:space="preserve"> for joy.</w:t>
      </w:r>
    </w:p>
    <w:p w:rsidR="00DD2927" w:rsidRDefault="00E430F6" w:rsidP="00182A90">
      <w:pPr>
        <w:spacing w:after="84"/>
        <w:ind w:firstLine="480"/>
        <w:rPr>
          <w:lang w:eastAsia="zh-TW"/>
        </w:rPr>
      </w:pPr>
      <w:r w:rsidRPr="00E430F6">
        <w:rPr>
          <w:rFonts w:eastAsia="宋体" w:hint="eastAsia"/>
        </w:rPr>
        <w:t>这句里头有三个动词，也是只用一个对等连接词</w:t>
      </w:r>
      <w:r w:rsidRPr="00E430F6">
        <w:rPr>
          <w:rFonts w:eastAsia="宋体"/>
        </w:rPr>
        <w:t>and</w:t>
      </w:r>
      <w:r w:rsidRPr="00E430F6">
        <w:rPr>
          <w:rFonts w:eastAsia="宋体" w:hint="eastAsia"/>
        </w:rPr>
        <w:t>来连接，前面加上逗点来分隔。</w:t>
      </w:r>
    </w:p>
    <w:p w:rsidR="00DD2927" w:rsidRDefault="009D20F5" w:rsidP="00182A90">
      <w:pPr>
        <w:pStyle w:val="4"/>
        <w:spacing w:after="84"/>
        <w:rPr>
          <w:lang w:eastAsia="zh-TW"/>
        </w:rPr>
      </w:pPr>
      <w:r>
        <w:rPr>
          <w:rFonts w:hint="eastAsia"/>
        </w:rPr>
        <w:t>受词（宾语）</w:t>
      </w:r>
    </w:p>
    <w:p w:rsidR="00DD2927" w:rsidRDefault="00E430F6" w:rsidP="00182A90">
      <w:pPr>
        <w:spacing w:after="84"/>
        <w:ind w:firstLine="480"/>
        <w:rPr>
          <w:lang w:eastAsia="zh-TW"/>
        </w:rPr>
      </w:pPr>
      <w:r w:rsidRPr="00E430F6">
        <w:rPr>
          <w:rFonts w:eastAsia="宋体" w:hint="eastAsia"/>
        </w:rPr>
        <w:t>及物动词后面的</w:t>
      </w:r>
      <w:r w:rsidR="009D20F5">
        <w:rPr>
          <w:rFonts w:eastAsia="宋体" w:hint="eastAsia"/>
        </w:rPr>
        <w:t>受词（宾语）</w:t>
      </w:r>
      <w:r w:rsidRPr="00E430F6">
        <w:rPr>
          <w:rFonts w:eastAsia="宋体" w:hint="eastAsia"/>
        </w:rPr>
        <w:t>位置、或者介系词后面的</w:t>
      </w:r>
      <w:r w:rsidR="009D20F5">
        <w:rPr>
          <w:rFonts w:eastAsia="宋体" w:hint="eastAsia"/>
        </w:rPr>
        <w:t>受词（宾语）</w:t>
      </w:r>
      <w:r w:rsidRPr="00E430F6">
        <w:rPr>
          <w:rFonts w:eastAsia="宋体" w:hint="eastAsia"/>
        </w:rPr>
        <w:t>位置，都可以用对等连接词连接两个名词词组共同当</w:t>
      </w:r>
      <w:r w:rsidR="009D20F5">
        <w:rPr>
          <w:rFonts w:eastAsia="宋体" w:hint="eastAsia"/>
        </w:rPr>
        <w:t>受词（宾语）</w:t>
      </w:r>
      <w:r w:rsidRPr="00E430F6">
        <w:rPr>
          <w:rFonts w:eastAsia="宋体" w:hint="eastAsia"/>
        </w:rPr>
        <w:t>使用，例如：</w:t>
      </w:r>
    </w:p>
    <w:p w:rsidR="00785232" w:rsidRPr="00785232" w:rsidRDefault="00E430F6" w:rsidP="00182A90">
      <w:pPr>
        <w:spacing w:after="84"/>
        <w:ind w:firstLine="480"/>
        <w:rPr>
          <w:lang w:eastAsia="zh-TW"/>
        </w:rPr>
      </w:pPr>
      <w:r w:rsidRPr="00E430F6">
        <w:rPr>
          <w:rFonts w:eastAsia="宋体"/>
        </w:rPr>
        <w:t xml:space="preserve">He speaks </w:t>
      </w:r>
      <w:r w:rsidRPr="00E430F6">
        <w:rPr>
          <w:rFonts w:eastAsia="宋体"/>
          <w:u w:val="single"/>
        </w:rPr>
        <w:t>Cantonese but not Mandarin</w:t>
      </w:r>
      <w:r w:rsidRPr="00E430F6">
        <w:rPr>
          <w:rFonts w:eastAsia="宋体"/>
        </w:rPr>
        <w:t>.</w:t>
      </w:r>
    </w:p>
    <w:p w:rsidR="00DD2927" w:rsidRDefault="00E430F6" w:rsidP="00182A90">
      <w:pPr>
        <w:pStyle w:val="Preface"/>
        <w:spacing w:after="84"/>
        <w:ind w:firstLine="480"/>
        <w:rPr>
          <w:lang w:eastAsia="zh-TW"/>
        </w:rPr>
      </w:pPr>
      <w:r w:rsidRPr="00E430F6">
        <w:rPr>
          <w:rFonts w:hint="eastAsia"/>
        </w:rPr>
        <w:t>他说广东话，但不会说普通话。</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Cantonese</w:t>
      </w:r>
      <w:r w:rsidRPr="00E430F6">
        <w:rPr>
          <w:rFonts w:eastAsia="宋体" w:hint="eastAsia"/>
        </w:rPr>
        <w:t>与</w:t>
      </w:r>
      <w:r w:rsidRPr="00E430F6">
        <w:rPr>
          <w:rFonts w:eastAsia="宋体"/>
        </w:rPr>
        <w:t>Mandarin</w:t>
      </w:r>
      <w:r w:rsidRPr="00E430F6">
        <w:rPr>
          <w:rFonts w:eastAsia="宋体" w:hint="eastAsia"/>
        </w:rPr>
        <w:t>都是专有名词，用对等连接词</w:t>
      </w:r>
      <w:r w:rsidRPr="00E430F6">
        <w:rPr>
          <w:rFonts w:eastAsia="宋体"/>
        </w:rPr>
        <w:t>but (not)</w:t>
      </w:r>
      <w:r w:rsidRPr="00E430F6">
        <w:rPr>
          <w:rFonts w:eastAsia="宋体" w:hint="eastAsia"/>
        </w:rPr>
        <w:t>连接起来、共同当及物动词</w:t>
      </w:r>
      <w:r w:rsidRPr="00E430F6">
        <w:rPr>
          <w:rFonts w:eastAsia="宋体"/>
        </w:rPr>
        <w:t>speak</w:t>
      </w:r>
      <w:r w:rsidRPr="00E430F6">
        <w:rPr>
          <w:rFonts w:eastAsia="宋体" w:hint="eastAsia"/>
        </w:rPr>
        <w:t>的</w:t>
      </w:r>
      <w:r w:rsidR="009D20F5">
        <w:rPr>
          <w:rFonts w:eastAsia="宋体" w:hint="eastAsia"/>
        </w:rPr>
        <w:t>受词（宾语）</w:t>
      </w:r>
      <w:r w:rsidRPr="00E430F6">
        <w:rPr>
          <w:rFonts w:eastAsia="宋体" w:hint="eastAsia"/>
        </w:rPr>
        <w:t>使用。</w:t>
      </w:r>
    </w:p>
    <w:p w:rsidR="00785232" w:rsidRPr="00785232" w:rsidRDefault="00E430F6" w:rsidP="00182A90">
      <w:pPr>
        <w:spacing w:after="84"/>
        <w:ind w:firstLine="480"/>
        <w:rPr>
          <w:lang w:eastAsia="zh-TW"/>
        </w:rPr>
      </w:pPr>
      <w:r w:rsidRPr="00E430F6">
        <w:rPr>
          <w:rFonts w:eastAsia="宋体"/>
        </w:rPr>
        <w:t xml:space="preserve">We take our holidays </w:t>
      </w:r>
      <w:r w:rsidRPr="00E430F6">
        <w:rPr>
          <w:rFonts w:eastAsia="宋体"/>
          <w:u w:val="single"/>
        </w:rPr>
        <w:t>in July or August</w:t>
      </w:r>
      <w:r w:rsidRPr="00E430F6">
        <w:rPr>
          <w:rFonts w:eastAsia="宋体"/>
        </w:rPr>
        <w:t>.</w:t>
      </w:r>
    </w:p>
    <w:p w:rsidR="00DD2927" w:rsidRDefault="00E430F6" w:rsidP="00182A90">
      <w:pPr>
        <w:spacing w:after="84"/>
        <w:ind w:firstLine="480"/>
        <w:rPr>
          <w:lang w:eastAsia="zh-TW"/>
        </w:rPr>
      </w:pPr>
      <w:r w:rsidRPr="00E430F6">
        <w:rPr>
          <w:rFonts w:eastAsia="宋体" w:hint="eastAsia"/>
        </w:rPr>
        <w:t>对等连接词连接专有名词</w:t>
      </w:r>
      <w:r w:rsidRPr="00E430F6">
        <w:rPr>
          <w:rFonts w:eastAsia="宋体"/>
        </w:rPr>
        <w:t>July</w:t>
      </w:r>
      <w:r w:rsidRPr="00E430F6">
        <w:rPr>
          <w:rFonts w:eastAsia="宋体" w:hint="eastAsia"/>
        </w:rPr>
        <w:t>与</w:t>
      </w:r>
      <w:r w:rsidRPr="00E430F6">
        <w:rPr>
          <w:rFonts w:eastAsia="宋体"/>
        </w:rPr>
        <w:t>August</w:t>
      </w:r>
      <w:r w:rsidRPr="00E430F6">
        <w:rPr>
          <w:rFonts w:eastAsia="宋体" w:hint="eastAsia"/>
        </w:rPr>
        <w:t>，共同放在介系词后面当它的</w:t>
      </w:r>
      <w:r w:rsidR="009D20F5">
        <w:rPr>
          <w:rFonts w:eastAsia="宋体" w:hint="eastAsia"/>
        </w:rPr>
        <w:t>受词（宾语）</w:t>
      </w:r>
      <w:r w:rsidRPr="00E430F6">
        <w:rPr>
          <w:rFonts w:eastAsia="宋体" w:hint="eastAsia"/>
        </w:rPr>
        <w:t>、构成介系词词组</w:t>
      </w:r>
      <w:r w:rsidRPr="00E430F6">
        <w:rPr>
          <w:rFonts w:eastAsia="宋体"/>
        </w:rPr>
        <w:t>in July or August</w:t>
      </w:r>
      <w:r w:rsidRPr="00E430F6">
        <w:rPr>
          <w:rFonts w:eastAsia="宋体" w:hint="eastAsia"/>
        </w:rPr>
        <w:t>作为时间副词，修饰动词</w:t>
      </w:r>
      <w:r w:rsidRPr="00E430F6">
        <w:rPr>
          <w:rFonts w:eastAsia="宋体"/>
        </w:rPr>
        <w:t>take</w:t>
      </w:r>
      <w:r w:rsidRPr="00E430F6">
        <w:rPr>
          <w:rFonts w:eastAsia="宋体" w:hint="eastAsia"/>
        </w:rPr>
        <w:t>的时间。</w:t>
      </w:r>
    </w:p>
    <w:p w:rsidR="00DD2927" w:rsidRDefault="00E430F6" w:rsidP="00182A90">
      <w:pPr>
        <w:pStyle w:val="4"/>
        <w:spacing w:after="84"/>
        <w:rPr>
          <w:lang w:eastAsia="zh-TW"/>
        </w:rPr>
      </w:pPr>
      <w:r w:rsidRPr="00E430F6">
        <w:rPr>
          <w:rFonts w:hint="eastAsia"/>
        </w:rPr>
        <w:t>补语</w:t>
      </w:r>
    </w:p>
    <w:p w:rsidR="00DD2927" w:rsidRDefault="00E430F6" w:rsidP="00182A90">
      <w:pPr>
        <w:spacing w:after="84"/>
        <w:ind w:firstLine="480"/>
        <w:rPr>
          <w:lang w:eastAsia="zh-TW"/>
        </w:rPr>
      </w:pPr>
      <w:r w:rsidRPr="00E430F6">
        <w:rPr>
          <w:rFonts w:eastAsia="宋体" w:hint="eastAsia"/>
        </w:rPr>
        <w:t>不论是主词补语还是</w:t>
      </w:r>
      <w:r w:rsidR="009D20F5">
        <w:rPr>
          <w:rFonts w:eastAsia="宋体" w:hint="eastAsia"/>
        </w:rPr>
        <w:t>受词（宾语）</w:t>
      </w:r>
      <w:r w:rsidRPr="00E430F6">
        <w:rPr>
          <w:rFonts w:eastAsia="宋体" w:hint="eastAsia"/>
        </w:rPr>
        <w:t>补语位置，都可以利用对等连接词置入两个以上，例如：</w:t>
      </w:r>
    </w:p>
    <w:p w:rsidR="00785232" w:rsidRPr="00785232" w:rsidRDefault="00E430F6" w:rsidP="00182A90">
      <w:pPr>
        <w:spacing w:after="84"/>
        <w:ind w:firstLine="480"/>
        <w:rPr>
          <w:lang w:eastAsia="zh-TW"/>
        </w:rPr>
      </w:pPr>
      <w:r w:rsidRPr="00E430F6">
        <w:rPr>
          <w:rFonts w:eastAsia="宋体"/>
        </w:rPr>
        <w:t xml:space="preserve">The sumo-wrestler is </w:t>
      </w:r>
      <w:r w:rsidRPr="00E430F6">
        <w:rPr>
          <w:rFonts w:eastAsia="宋体"/>
          <w:u w:val="single"/>
        </w:rPr>
        <w:t>overweight but very agile</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这名相扑力士体重过重但身手矫健。</w:t>
      </w:r>
    </w:p>
    <w:p w:rsidR="00DD2927" w:rsidRDefault="00E430F6" w:rsidP="00182A90">
      <w:pPr>
        <w:spacing w:after="84"/>
        <w:ind w:firstLine="480"/>
        <w:rPr>
          <w:lang w:eastAsia="zh-TW"/>
        </w:rPr>
      </w:pPr>
      <w:r w:rsidRPr="00E430F6">
        <w:rPr>
          <w:rFonts w:eastAsia="宋体" w:hint="eastAsia"/>
        </w:rPr>
        <w:t>对等连接词</w:t>
      </w:r>
      <w:r w:rsidRPr="00E430F6">
        <w:rPr>
          <w:rFonts w:eastAsia="宋体"/>
        </w:rPr>
        <w:t>but</w:t>
      </w:r>
      <w:r w:rsidRPr="00E430F6">
        <w:rPr>
          <w:rFonts w:eastAsia="宋体" w:hint="eastAsia"/>
        </w:rPr>
        <w:t>连接形容词</w:t>
      </w:r>
      <w:r w:rsidRPr="00E430F6">
        <w:rPr>
          <w:rFonts w:eastAsia="宋体"/>
        </w:rPr>
        <w:t>overweight</w:t>
      </w:r>
      <w:r w:rsidRPr="00E430F6">
        <w:rPr>
          <w:rFonts w:eastAsia="宋体" w:hint="eastAsia"/>
        </w:rPr>
        <w:t>与</w:t>
      </w:r>
      <w:r w:rsidRPr="00E430F6">
        <w:rPr>
          <w:rFonts w:eastAsia="宋体"/>
        </w:rPr>
        <w:t>agile</w:t>
      </w:r>
      <w:r w:rsidRPr="00E430F6">
        <w:rPr>
          <w:rFonts w:eastAsia="宋体" w:hint="eastAsia"/>
        </w:rPr>
        <w:t>，放在</w:t>
      </w:r>
      <w:r w:rsidRPr="00E430F6">
        <w:rPr>
          <w:rFonts w:eastAsia="宋体"/>
        </w:rPr>
        <w:t>be</w:t>
      </w:r>
      <w:r w:rsidRPr="00E430F6">
        <w:rPr>
          <w:rFonts w:eastAsia="宋体" w:hint="eastAsia"/>
        </w:rPr>
        <w:t>动词后面共同当作主词补语使用。</w:t>
      </w:r>
    </w:p>
    <w:p w:rsidR="00785232" w:rsidRPr="00785232" w:rsidRDefault="00E430F6" w:rsidP="00182A90">
      <w:pPr>
        <w:spacing w:after="84"/>
        <w:ind w:firstLine="480"/>
        <w:rPr>
          <w:lang w:eastAsia="zh-TW"/>
        </w:rPr>
      </w:pPr>
      <w:r w:rsidRPr="00E430F6">
        <w:rPr>
          <w:rFonts w:eastAsia="宋体"/>
        </w:rPr>
        <w:t xml:space="preserve">Should I leave the key </w:t>
      </w:r>
      <w:r w:rsidRPr="00E430F6">
        <w:rPr>
          <w:rFonts w:eastAsia="宋体"/>
          <w:u w:val="single"/>
        </w:rPr>
        <w:t>under the doormat or in the flowerpot</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我该把钥匙放在门口垫子底下还是花盆里？</w:t>
      </w:r>
    </w:p>
    <w:p w:rsidR="00DD2927" w:rsidRDefault="00E430F6" w:rsidP="00182A90">
      <w:pPr>
        <w:spacing w:after="84"/>
        <w:ind w:firstLine="480"/>
        <w:rPr>
          <w:lang w:eastAsia="zh-TW"/>
        </w:rPr>
      </w:pPr>
      <w:r w:rsidRPr="00E430F6">
        <w:rPr>
          <w:rFonts w:eastAsia="宋体" w:hint="eastAsia"/>
        </w:rPr>
        <w:t>对等连接词</w:t>
      </w:r>
      <w:r w:rsidRPr="00E430F6">
        <w:rPr>
          <w:rFonts w:eastAsia="宋体"/>
        </w:rPr>
        <w:t>or</w:t>
      </w:r>
      <w:r w:rsidRPr="00E430F6">
        <w:rPr>
          <w:rFonts w:eastAsia="宋体" w:hint="eastAsia"/>
        </w:rPr>
        <w:t>连接介系词词组</w:t>
      </w:r>
      <w:r w:rsidRPr="00E430F6">
        <w:rPr>
          <w:rFonts w:eastAsia="宋体"/>
        </w:rPr>
        <w:t xml:space="preserve">under the </w:t>
      </w:r>
      <w:r w:rsidR="00566940">
        <w:rPr>
          <w:rFonts w:eastAsia="宋体" w:hint="eastAsia"/>
        </w:rPr>
        <w:t>d</w:t>
      </w:r>
      <w:r w:rsidRPr="00E430F6">
        <w:rPr>
          <w:rFonts w:eastAsia="宋体"/>
        </w:rPr>
        <w:t>oormat</w:t>
      </w:r>
      <w:r w:rsidRPr="00E430F6">
        <w:rPr>
          <w:rFonts w:eastAsia="宋体" w:hint="eastAsia"/>
        </w:rPr>
        <w:t>与</w:t>
      </w:r>
      <w:r w:rsidRPr="00E430F6">
        <w:rPr>
          <w:rFonts w:eastAsia="宋体"/>
        </w:rPr>
        <w:t>in the flowerpot</w:t>
      </w:r>
      <w:r w:rsidRPr="00E430F6">
        <w:rPr>
          <w:rFonts w:eastAsia="宋体" w:hint="eastAsia"/>
        </w:rPr>
        <w:t>这两个地方副词，放在</w:t>
      </w:r>
      <w:r w:rsidR="009D20F5">
        <w:rPr>
          <w:rFonts w:eastAsia="宋体" w:hint="eastAsia"/>
        </w:rPr>
        <w:t>受词（宾语）</w:t>
      </w:r>
      <w:r w:rsidRPr="00E430F6">
        <w:rPr>
          <w:rFonts w:eastAsia="宋体"/>
        </w:rPr>
        <w:t>the key</w:t>
      </w:r>
      <w:r w:rsidRPr="00E430F6">
        <w:rPr>
          <w:rFonts w:eastAsia="宋体" w:hint="eastAsia"/>
        </w:rPr>
        <w:t>后面共同当</w:t>
      </w:r>
      <w:r w:rsidR="009D20F5">
        <w:rPr>
          <w:rFonts w:eastAsia="宋体" w:hint="eastAsia"/>
        </w:rPr>
        <w:t>受词（宾语）</w:t>
      </w:r>
      <w:r w:rsidRPr="00E430F6">
        <w:rPr>
          <w:rFonts w:eastAsia="宋体" w:hint="eastAsia"/>
        </w:rPr>
        <w:t>补语使用。</w:t>
      </w:r>
    </w:p>
    <w:p w:rsidR="00DD2927" w:rsidRDefault="00E430F6" w:rsidP="00182A90">
      <w:pPr>
        <w:pStyle w:val="4"/>
        <w:spacing w:after="84"/>
        <w:rPr>
          <w:lang w:eastAsia="zh-TW"/>
        </w:rPr>
      </w:pPr>
      <w:r w:rsidRPr="00E430F6">
        <w:rPr>
          <w:rFonts w:hint="eastAsia"/>
        </w:rPr>
        <w:t>修饰语</w:t>
      </w:r>
    </w:p>
    <w:p w:rsidR="00DD2927" w:rsidRDefault="00E430F6" w:rsidP="00182A90">
      <w:pPr>
        <w:spacing w:after="84"/>
        <w:ind w:firstLine="480"/>
        <w:rPr>
          <w:lang w:eastAsia="zh-TW"/>
        </w:rPr>
      </w:pPr>
      <w:r w:rsidRPr="00E430F6">
        <w:rPr>
          <w:rFonts w:eastAsia="宋体" w:hint="eastAsia"/>
        </w:rPr>
        <w:t>英文的修饰语有形容词和副词这两种词类。形容词若放在补语位置就是主要元素，对等连接词的用法如上述「相扑力士」的例子。形容词的另一个位置是放在名词词组中。这个位置的形容词，如果修饰的是名词不同的层面，那么</w:t>
      </w:r>
      <w:r w:rsidRPr="00E430F6">
        <w:rPr>
          <w:rFonts w:eastAsia="宋体" w:hint="eastAsia"/>
        </w:rPr>
        <w:lastRenderedPageBreak/>
        <w:t>可以直接并列而不需要连接词。如果有两个以上的形容词修饰名词的同一层面，中间则需要加个对等连接词。例如：</w:t>
      </w:r>
    </w:p>
    <w:p w:rsidR="00785232" w:rsidRPr="00785232" w:rsidRDefault="00E430F6" w:rsidP="00182A90">
      <w:pPr>
        <w:spacing w:after="84"/>
        <w:ind w:firstLine="480"/>
        <w:rPr>
          <w:lang w:eastAsia="zh-TW"/>
        </w:rPr>
      </w:pPr>
      <w:r w:rsidRPr="00E430F6">
        <w:rPr>
          <w:rFonts w:eastAsia="宋体"/>
        </w:rPr>
        <w:t xml:space="preserve">One day, </w:t>
      </w:r>
      <w:r w:rsidRPr="00E430F6">
        <w:rPr>
          <w:rFonts w:eastAsia="宋体"/>
          <w:u w:val="single"/>
        </w:rPr>
        <w:t>the big bad wolf</w:t>
      </w:r>
      <w:r w:rsidRPr="00E430F6">
        <w:rPr>
          <w:rFonts w:eastAsia="宋体"/>
        </w:rPr>
        <w:t xml:space="preserve"> came to the cottage.</w:t>
      </w:r>
    </w:p>
    <w:p w:rsidR="00DD2927" w:rsidRDefault="00E430F6" w:rsidP="00182A90">
      <w:pPr>
        <w:spacing w:after="84"/>
        <w:ind w:firstLine="480"/>
        <w:rPr>
          <w:lang w:eastAsia="zh-TW"/>
        </w:rPr>
      </w:pPr>
      <w:r w:rsidRPr="00E430F6">
        <w:rPr>
          <w:rFonts w:eastAsia="宋体" w:hint="eastAsia"/>
        </w:rPr>
        <w:t>形容词</w:t>
      </w:r>
      <w:r w:rsidRPr="00E430F6">
        <w:rPr>
          <w:rFonts w:eastAsia="宋体"/>
        </w:rPr>
        <w:t>big</w:t>
      </w:r>
      <w:r w:rsidRPr="00E430F6">
        <w:rPr>
          <w:rFonts w:eastAsia="宋体" w:hint="eastAsia"/>
        </w:rPr>
        <w:t>与</w:t>
      </w:r>
      <w:r w:rsidRPr="00E430F6">
        <w:rPr>
          <w:rFonts w:eastAsia="宋体"/>
        </w:rPr>
        <w:t>bad</w:t>
      </w:r>
      <w:r w:rsidRPr="00E430F6">
        <w:rPr>
          <w:rFonts w:eastAsia="宋体" w:hint="eastAsia"/>
        </w:rPr>
        <w:t>属于不同的性质，可以直接并列。但是：</w:t>
      </w:r>
    </w:p>
    <w:p w:rsidR="00785232" w:rsidRPr="00785232" w:rsidRDefault="00E430F6" w:rsidP="00182A90">
      <w:pPr>
        <w:spacing w:after="84"/>
        <w:ind w:firstLine="480"/>
        <w:rPr>
          <w:lang w:eastAsia="zh-TW"/>
        </w:rPr>
      </w:pPr>
      <w:r w:rsidRPr="00E430F6">
        <w:rPr>
          <w:rFonts w:eastAsia="宋体"/>
        </w:rPr>
        <w:t xml:space="preserve">I saw </w:t>
      </w:r>
      <w:r w:rsidRPr="00E430F6">
        <w:rPr>
          <w:rFonts w:eastAsia="宋体"/>
          <w:u w:val="single"/>
        </w:rPr>
        <w:t>a black and white cat</w:t>
      </w:r>
      <w:r w:rsidRPr="00E430F6">
        <w:rPr>
          <w:rFonts w:eastAsia="宋体"/>
        </w:rPr>
        <w:t xml:space="preserve"> on the wall.</w:t>
      </w:r>
    </w:p>
    <w:p w:rsidR="00DD2927" w:rsidRDefault="00E430F6" w:rsidP="00182A90">
      <w:pPr>
        <w:pStyle w:val="Preface"/>
        <w:spacing w:after="84"/>
        <w:ind w:firstLine="480"/>
        <w:rPr>
          <w:lang w:eastAsia="zh-TW"/>
        </w:rPr>
      </w:pPr>
      <w:r w:rsidRPr="00E430F6">
        <w:rPr>
          <w:rFonts w:hint="eastAsia"/>
        </w:rPr>
        <w:t>我看到一只黑白花的花猫在墙头。</w:t>
      </w:r>
    </w:p>
    <w:p w:rsidR="00DD2927" w:rsidRPr="0006592F" w:rsidRDefault="00E430F6" w:rsidP="00182A90">
      <w:pPr>
        <w:spacing w:after="84"/>
        <w:ind w:firstLine="480"/>
        <w:rPr>
          <w:rStyle w:val="af1"/>
        </w:rPr>
      </w:pPr>
      <w:r w:rsidRPr="0006592F">
        <w:rPr>
          <w:rStyle w:val="af1"/>
          <w:rFonts w:hint="eastAsia"/>
        </w:rPr>
        <w:t>形容词</w:t>
      </w:r>
      <w:r w:rsidRPr="0006592F">
        <w:rPr>
          <w:rStyle w:val="af1"/>
        </w:rPr>
        <w:t>black</w:t>
      </w:r>
      <w:r w:rsidRPr="0006592F">
        <w:rPr>
          <w:rStyle w:val="af1"/>
          <w:rFonts w:hint="eastAsia"/>
        </w:rPr>
        <w:t>与</w:t>
      </w:r>
      <w:r w:rsidRPr="0006592F">
        <w:rPr>
          <w:rStyle w:val="af1"/>
        </w:rPr>
        <w:t>white</w:t>
      </w:r>
      <w:r w:rsidRPr="0006592F">
        <w:rPr>
          <w:rStyle w:val="af1"/>
          <w:rFonts w:hint="eastAsia"/>
        </w:rPr>
        <w:t>都是颜色，属于同样的性质，这时必须在中间加个对等连接词来连接，成为</w:t>
      </w:r>
      <w:r w:rsidRPr="0006592F">
        <w:rPr>
          <w:rStyle w:val="af1"/>
        </w:rPr>
        <w:t>black and white</w:t>
      </w:r>
      <w:r w:rsidRPr="0006592F">
        <w:rPr>
          <w:rStyle w:val="af1"/>
          <w:rFonts w:hint="eastAsia"/>
        </w:rPr>
        <w:t>。</w:t>
      </w:r>
    </w:p>
    <w:p w:rsidR="00DD2927" w:rsidRDefault="00E430F6" w:rsidP="00182A90">
      <w:pPr>
        <w:spacing w:after="84"/>
        <w:ind w:firstLine="480"/>
        <w:rPr>
          <w:lang w:eastAsia="zh-TW"/>
        </w:rPr>
      </w:pPr>
      <w:r w:rsidRPr="00E430F6">
        <w:rPr>
          <w:rFonts w:eastAsia="宋体" w:hint="eastAsia"/>
        </w:rPr>
        <w:t>除了形容词，另一种修饰语就是副词。如果是一个副词修饰另一个副词，那么可以直接并列而不需要连接词。如果是两个副词平行、共同去修饰第三个对象，那么在两个副词之间应该有个对等连接词。例如：</w:t>
      </w:r>
    </w:p>
    <w:p w:rsidR="00785232" w:rsidRPr="00785232" w:rsidRDefault="00E430F6" w:rsidP="00182A90">
      <w:pPr>
        <w:spacing w:after="84"/>
        <w:ind w:firstLine="480"/>
        <w:rPr>
          <w:lang w:eastAsia="zh-TW"/>
        </w:rPr>
      </w:pPr>
      <w:r w:rsidRPr="00E430F6">
        <w:rPr>
          <w:rFonts w:eastAsia="宋体"/>
        </w:rPr>
        <w:t xml:space="preserve">He spoke </w:t>
      </w:r>
      <w:r w:rsidRPr="00E430F6">
        <w:rPr>
          <w:rFonts w:eastAsia="宋体"/>
          <w:u w:val="single"/>
        </w:rPr>
        <w:t>very quickly</w:t>
      </w:r>
      <w:r w:rsidRPr="00E430F6">
        <w:rPr>
          <w:rFonts w:eastAsia="宋体"/>
        </w:rPr>
        <w:t>.</w:t>
      </w:r>
    </w:p>
    <w:p w:rsidR="00DD2927" w:rsidRDefault="00E430F6" w:rsidP="00182A90">
      <w:pPr>
        <w:spacing w:after="84"/>
        <w:ind w:firstLine="480"/>
        <w:rPr>
          <w:lang w:eastAsia="zh-TW"/>
        </w:rPr>
      </w:pPr>
      <w:r w:rsidRPr="00E430F6">
        <w:rPr>
          <w:rFonts w:eastAsia="宋体" w:hint="eastAsia"/>
        </w:rPr>
        <w:t>表示方法、状态的副词</w:t>
      </w:r>
      <w:r w:rsidRPr="00E430F6">
        <w:rPr>
          <w:rFonts w:eastAsia="宋体"/>
        </w:rPr>
        <w:t>quickly</w:t>
      </w:r>
      <w:r w:rsidRPr="00E430F6">
        <w:rPr>
          <w:rFonts w:eastAsia="宋体" w:hint="eastAsia"/>
        </w:rPr>
        <w:t>修饰动词</w:t>
      </w:r>
      <w:r w:rsidRPr="00E430F6">
        <w:rPr>
          <w:rFonts w:eastAsia="宋体"/>
        </w:rPr>
        <w:t>spoke</w:t>
      </w:r>
      <w:r w:rsidRPr="00E430F6">
        <w:rPr>
          <w:rFonts w:eastAsia="宋体" w:hint="eastAsia"/>
        </w:rPr>
        <w:t>，加强语气的副词</w:t>
      </w:r>
      <w:r w:rsidRPr="00E430F6">
        <w:rPr>
          <w:rFonts w:eastAsia="宋体"/>
        </w:rPr>
        <w:t>very</w:t>
      </w:r>
      <w:r w:rsidRPr="00E430F6">
        <w:rPr>
          <w:rFonts w:eastAsia="宋体" w:hint="eastAsia"/>
        </w:rPr>
        <w:t>修饰副词</w:t>
      </w:r>
      <w:r w:rsidRPr="00E430F6">
        <w:rPr>
          <w:rFonts w:eastAsia="宋体"/>
        </w:rPr>
        <w:t>quickly</w:t>
      </w:r>
      <w:r w:rsidRPr="00E430F6">
        <w:rPr>
          <w:rFonts w:eastAsia="宋体" w:hint="eastAsia"/>
        </w:rPr>
        <w:t>。这种情况并不需要连接词。但是：</w:t>
      </w:r>
    </w:p>
    <w:p w:rsidR="00785232" w:rsidRPr="00785232" w:rsidRDefault="00E430F6" w:rsidP="00182A90">
      <w:pPr>
        <w:spacing w:after="84"/>
        <w:ind w:firstLine="480"/>
        <w:rPr>
          <w:lang w:eastAsia="zh-TW"/>
        </w:rPr>
      </w:pPr>
      <w:r w:rsidRPr="00E430F6">
        <w:rPr>
          <w:rFonts w:eastAsia="宋体"/>
        </w:rPr>
        <w:t xml:space="preserve">He spoke </w:t>
      </w:r>
      <w:r w:rsidRPr="00E430F6">
        <w:rPr>
          <w:rFonts w:eastAsia="宋体"/>
          <w:u w:val="single"/>
        </w:rPr>
        <w:t>quickly but clearly</w:t>
      </w:r>
      <w:r w:rsidRPr="00E430F6">
        <w:rPr>
          <w:rFonts w:eastAsia="宋体"/>
        </w:rPr>
        <w:t>.</w:t>
      </w:r>
    </w:p>
    <w:p w:rsidR="00DD2927" w:rsidRDefault="00E430F6" w:rsidP="00182A90">
      <w:pPr>
        <w:pStyle w:val="Preface"/>
        <w:spacing w:after="84"/>
        <w:ind w:firstLine="480"/>
        <w:rPr>
          <w:lang w:eastAsia="zh-TW"/>
        </w:rPr>
      </w:pPr>
      <w:r w:rsidRPr="00E430F6">
        <w:rPr>
          <w:rFonts w:hint="eastAsia"/>
        </w:rPr>
        <w:t>他说得很快但是很清楚。</w:t>
      </w:r>
    </w:p>
    <w:p w:rsidR="00EA57E3" w:rsidRDefault="00E430F6" w:rsidP="00182A90">
      <w:pPr>
        <w:spacing w:after="84"/>
        <w:ind w:firstLine="480"/>
        <w:rPr>
          <w:lang w:eastAsia="zh-TW"/>
        </w:rPr>
      </w:pPr>
      <w:r w:rsidRPr="00E430F6">
        <w:rPr>
          <w:rFonts w:eastAsia="宋体" w:hint="eastAsia"/>
        </w:rPr>
        <w:t>句中的</w:t>
      </w:r>
      <w:r w:rsidRPr="00E430F6">
        <w:rPr>
          <w:rFonts w:eastAsia="宋体"/>
        </w:rPr>
        <w:t>quickly</w:t>
      </w:r>
      <w:r w:rsidRPr="00E430F6">
        <w:rPr>
          <w:rFonts w:eastAsia="宋体" w:hint="eastAsia"/>
        </w:rPr>
        <w:t>与</w:t>
      </w:r>
      <w:r w:rsidRPr="00E430F6">
        <w:rPr>
          <w:rFonts w:eastAsia="宋体"/>
        </w:rPr>
        <w:t>clearly</w:t>
      </w:r>
      <w:r w:rsidRPr="00E430F6">
        <w:rPr>
          <w:rFonts w:eastAsia="宋体" w:hint="eastAsia"/>
        </w:rPr>
        <w:t>都是方法、状态的副词，中间需要对等连接词</w:t>
      </w:r>
      <w:r w:rsidRPr="00E430F6">
        <w:rPr>
          <w:rFonts w:eastAsia="宋体"/>
        </w:rPr>
        <w:t>but</w:t>
      </w:r>
      <w:r w:rsidRPr="00E430F6">
        <w:rPr>
          <w:rFonts w:eastAsia="宋体" w:hint="eastAsia"/>
        </w:rPr>
        <w:t>来连接、共同修饰动词</w:t>
      </w:r>
      <w:r w:rsidRPr="00E430F6">
        <w:rPr>
          <w:rFonts w:eastAsia="宋体"/>
        </w:rPr>
        <w:t>spoke</w:t>
      </w:r>
      <w:r w:rsidRPr="00E430F6">
        <w:rPr>
          <w:rFonts w:eastAsia="宋体" w:hint="eastAsia"/>
        </w:rPr>
        <w:t>。</w:t>
      </w:r>
    </w:p>
    <w:p w:rsidR="00DD2927" w:rsidRDefault="00E430F6" w:rsidP="00982549">
      <w:pPr>
        <w:pStyle w:val="3"/>
        <w:spacing w:before="126" w:after="126"/>
        <w:rPr>
          <w:rFonts w:eastAsia="PMingLiU"/>
          <w:lang w:eastAsia="zh-TW"/>
        </w:rPr>
      </w:pPr>
      <w:bookmarkStart w:id="101" w:name="_Toc363483928"/>
      <w:r w:rsidRPr="00E430F6">
        <w:rPr>
          <w:rFonts w:hint="eastAsia"/>
        </w:rPr>
        <w:t>对等连接词的对称要求</w:t>
      </w:r>
      <w:bookmarkEnd w:id="101"/>
    </w:p>
    <w:p w:rsidR="00DD2927" w:rsidRDefault="00E430F6" w:rsidP="00182A90">
      <w:pPr>
        <w:spacing w:after="84"/>
        <w:ind w:firstLine="480"/>
        <w:rPr>
          <w:lang w:eastAsia="zh-TW"/>
        </w:rPr>
      </w:pPr>
      <w:r w:rsidRPr="00E430F6">
        <w:rPr>
          <w:rFonts w:eastAsia="宋体" w:hint="eastAsia"/>
        </w:rPr>
        <w:t>用对等连接词连接起来的部分，彼此之间必须符合对称的要求，也就是在词类、构造、以及内容方面都要讲求对仗工整。对等连接词连接的部分不对称，是写作时最常犯的错误之一，必须注意。请读者看看下面这个例子有何错误：</w:t>
      </w:r>
    </w:p>
    <w:p w:rsidR="00785232" w:rsidRPr="00785232" w:rsidRDefault="00E430F6" w:rsidP="00182A90">
      <w:pPr>
        <w:spacing w:after="84"/>
        <w:ind w:firstLine="480"/>
        <w:rPr>
          <w:lang w:eastAsia="zh-TW"/>
        </w:rPr>
      </w:pPr>
      <w:r w:rsidRPr="00E430F6">
        <w:rPr>
          <w:rFonts w:eastAsia="宋体"/>
        </w:rPr>
        <w:t xml:space="preserve">War is </w:t>
      </w:r>
      <w:r w:rsidRPr="00E430F6">
        <w:rPr>
          <w:rFonts w:eastAsia="宋体"/>
          <w:u w:val="single"/>
        </w:rPr>
        <w:t>destructive, wasteful, and ultimately a futile deed</w:t>
      </w:r>
      <w:r w:rsidRPr="00E430F6">
        <w:rPr>
          <w:rFonts w:eastAsia="宋体"/>
        </w:rPr>
        <w:t>.</w:t>
      </w:r>
      <w:r w:rsidRPr="00E430F6">
        <w:rPr>
          <w:rFonts w:eastAsia="宋体" w:hint="eastAsia"/>
        </w:rPr>
        <w:t>（误）</w:t>
      </w:r>
    </w:p>
    <w:p w:rsidR="00DD2927" w:rsidRDefault="00E430F6" w:rsidP="00182A90">
      <w:pPr>
        <w:pStyle w:val="Preface"/>
        <w:spacing w:after="84"/>
        <w:ind w:firstLine="480"/>
        <w:rPr>
          <w:lang w:eastAsia="zh-TW"/>
        </w:rPr>
      </w:pPr>
      <w:r w:rsidRPr="00E430F6">
        <w:rPr>
          <w:rFonts w:hint="eastAsia"/>
        </w:rPr>
        <w:t>战争具有毁灭性、非常浪费，归根究柢也是徒劳无功的行为。</w:t>
      </w:r>
    </w:p>
    <w:p w:rsidR="00DD2927" w:rsidRDefault="00E430F6" w:rsidP="00182A90">
      <w:pPr>
        <w:spacing w:after="84"/>
        <w:ind w:firstLine="480"/>
        <w:rPr>
          <w:lang w:eastAsia="zh-TW"/>
        </w:rPr>
      </w:pPr>
      <w:r w:rsidRPr="00E430F6">
        <w:rPr>
          <w:rFonts w:eastAsia="宋体" w:hint="eastAsia"/>
        </w:rPr>
        <w:t>对等连接词</w:t>
      </w:r>
      <w:r w:rsidRPr="00E430F6">
        <w:rPr>
          <w:rFonts w:eastAsia="宋体"/>
        </w:rPr>
        <w:t>and</w:t>
      </w:r>
      <w:r w:rsidRPr="00E430F6">
        <w:rPr>
          <w:rFonts w:eastAsia="宋体" w:hint="eastAsia"/>
        </w:rPr>
        <w:t>前面有两个形容词</w:t>
      </w:r>
      <w:r w:rsidRPr="00E430F6">
        <w:rPr>
          <w:rFonts w:eastAsia="宋体"/>
        </w:rPr>
        <w:t>destructive</w:t>
      </w:r>
      <w:r w:rsidRPr="00E430F6">
        <w:rPr>
          <w:rFonts w:eastAsia="宋体" w:hint="eastAsia"/>
        </w:rPr>
        <w:t>和</w:t>
      </w:r>
      <w:r w:rsidRPr="00E430F6">
        <w:rPr>
          <w:rFonts w:eastAsia="宋体"/>
        </w:rPr>
        <w:t>wasteful</w:t>
      </w:r>
      <w:r w:rsidRPr="00E430F6">
        <w:rPr>
          <w:rFonts w:eastAsia="宋体" w:hint="eastAsia"/>
        </w:rPr>
        <w:t>，那么后面也应该是形容词才能符合对称的要求。但是</w:t>
      </w:r>
      <w:r w:rsidRPr="00E430F6">
        <w:rPr>
          <w:rFonts w:eastAsia="宋体"/>
        </w:rPr>
        <w:t>and</w:t>
      </w:r>
      <w:r w:rsidRPr="00E430F6">
        <w:rPr>
          <w:rFonts w:eastAsia="宋体" w:hint="eastAsia"/>
        </w:rPr>
        <w:t>后面放的却是名词词组</w:t>
      </w:r>
      <w:r w:rsidRPr="00E430F6">
        <w:rPr>
          <w:rFonts w:eastAsia="宋体"/>
        </w:rPr>
        <w:t>ultimately a futile deed</w:t>
      </w:r>
      <w:r w:rsidRPr="00E430F6">
        <w:rPr>
          <w:rFonts w:eastAsia="宋体" w:hint="eastAsia"/>
        </w:rPr>
        <w:t>，词类不对。应该修改如下：</w:t>
      </w:r>
    </w:p>
    <w:p w:rsidR="00DD2927" w:rsidRDefault="00E430F6" w:rsidP="00182A90">
      <w:pPr>
        <w:spacing w:after="84"/>
        <w:ind w:firstLine="480"/>
        <w:rPr>
          <w:lang w:eastAsia="zh-TW"/>
        </w:rPr>
      </w:pPr>
      <w:r w:rsidRPr="00E430F6">
        <w:rPr>
          <w:rFonts w:eastAsia="宋体"/>
        </w:rPr>
        <w:t xml:space="preserve">War is </w:t>
      </w:r>
      <w:r w:rsidRPr="00E430F6">
        <w:rPr>
          <w:rFonts w:eastAsia="宋体"/>
          <w:u w:val="single"/>
        </w:rPr>
        <w:t>destructive, wasteful, and ultimately futile</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把第三项也改为形容词</w:t>
      </w:r>
      <w:r w:rsidRPr="00E430F6">
        <w:rPr>
          <w:rFonts w:eastAsia="宋体"/>
        </w:rPr>
        <w:t>futile</w:t>
      </w:r>
      <w:r w:rsidRPr="00E430F6">
        <w:rPr>
          <w:rFonts w:eastAsia="宋体" w:hint="eastAsia"/>
        </w:rPr>
        <w:t>，这三个形容词就有对称、可以用对等连接词</w:t>
      </w:r>
      <w:r w:rsidRPr="00E430F6">
        <w:rPr>
          <w:rFonts w:eastAsia="宋体"/>
        </w:rPr>
        <w:t>and</w:t>
      </w:r>
      <w:r w:rsidRPr="00E430F6">
        <w:rPr>
          <w:rFonts w:eastAsia="宋体" w:hint="eastAsia"/>
        </w:rPr>
        <w:t>连接了。再看一个例子：</w:t>
      </w:r>
    </w:p>
    <w:p w:rsidR="00DD2927" w:rsidRDefault="00E430F6" w:rsidP="00182A90">
      <w:pPr>
        <w:spacing w:after="84"/>
        <w:ind w:firstLine="480"/>
        <w:rPr>
          <w:rFonts w:eastAsia="PMingLiU"/>
          <w:lang w:eastAsia="zh-TW"/>
        </w:rPr>
      </w:pPr>
      <w:r w:rsidRPr="00E430F6">
        <w:rPr>
          <w:rFonts w:eastAsia="宋体"/>
        </w:rPr>
        <w:t xml:space="preserve">What I like about John is </w:t>
      </w:r>
      <w:r w:rsidRPr="00E430F6">
        <w:rPr>
          <w:rFonts w:eastAsia="宋体"/>
          <w:u w:val="single"/>
        </w:rPr>
        <w:t>his sincerity, humor, and because he is mature</w:t>
      </w:r>
      <w:r w:rsidRPr="00E430F6">
        <w:rPr>
          <w:rFonts w:eastAsia="宋体"/>
        </w:rPr>
        <w:t>.</w:t>
      </w:r>
      <w:r w:rsidRPr="00E430F6">
        <w:rPr>
          <w:rFonts w:eastAsia="宋体" w:hint="eastAsia"/>
        </w:rPr>
        <w:t>（误）</w:t>
      </w:r>
    </w:p>
    <w:p w:rsidR="00DD2927" w:rsidRDefault="00E430F6" w:rsidP="00182A90">
      <w:pPr>
        <w:spacing w:after="84"/>
        <w:ind w:firstLine="480"/>
        <w:rPr>
          <w:rFonts w:eastAsia="PMingLiU"/>
          <w:lang w:eastAsia="zh-TW"/>
        </w:rPr>
      </w:pPr>
      <w:r w:rsidRPr="00E430F6">
        <w:rPr>
          <w:rFonts w:eastAsia="宋体" w:hint="eastAsia"/>
        </w:rPr>
        <w:t>这个句子，主词部分是</w:t>
      </w:r>
      <w:r w:rsidRPr="00E430F6">
        <w:rPr>
          <w:rFonts w:eastAsia="宋体"/>
        </w:rPr>
        <w:t>what I like about John</w:t>
      </w:r>
      <w:r w:rsidRPr="00E430F6">
        <w:rPr>
          <w:rFonts w:eastAsia="宋体" w:hint="eastAsia"/>
        </w:rPr>
        <w:t>这个名词</w:t>
      </w:r>
      <w:r w:rsidR="00BF5096">
        <w:rPr>
          <w:rFonts w:eastAsia="宋体" w:hint="eastAsia"/>
        </w:rPr>
        <w:t>从句</w:t>
      </w:r>
      <w:r w:rsidRPr="00E430F6">
        <w:rPr>
          <w:rFonts w:eastAsia="宋体" w:hint="eastAsia"/>
        </w:rPr>
        <w:t>，动词是</w:t>
      </w:r>
      <w:r w:rsidRPr="00E430F6">
        <w:rPr>
          <w:rFonts w:eastAsia="宋体"/>
        </w:rPr>
        <w:t>be</w:t>
      </w:r>
      <w:r w:rsidRPr="00E430F6">
        <w:rPr>
          <w:rFonts w:eastAsia="宋体" w:hint="eastAsia"/>
        </w:rPr>
        <w:t>动词。后面的补语部分</w:t>
      </w:r>
      <w:r w:rsidRPr="00E430F6">
        <w:rPr>
          <w:rFonts w:eastAsia="宋体"/>
        </w:rPr>
        <w:t>his sincerity, humor, and because he is mature</w:t>
      </w:r>
      <w:r w:rsidRPr="00E430F6">
        <w:rPr>
          <w:rFonts w:eastAsia="宋体" w:hint="eastAsia"/>
        </w:rPr>
        <w:t>有错误。</w:t>
      </w:r>
      <w:r w:rsidRPr="00E430F6">
        <w:rPr>
          <w:rFonts w:eastAsia="宋体"/>
        </w:rPr>
        <w:t>His sincerity</w:t>
      </w:r>
      <w:r w:rsidRPr="00E430F6">
        <w:rPr>
          <w:rFonts w:eastAsia="宋体" w:hint="eastAsia"/>
        </w:rPr>
        <w:t>是个名词词组，由限定符</w:t>
      </w:r>
      <w:r w:rsidRPr="00E430F6">
        <w:rPr>
          <w:rFonts w:eastAsia="宋体"/>
        </w:rPr>
        <w:t>his</w:t>
      </w:r>
      <w:r w:rsidRPr="00E430F6">
        <w:rPr>
          <w:rFonts w:eastAsia="宋体" w:hint="eastAsia"/>
        </w:rPr>
        <w:t>加名词</w:t>
      </w:r>
      <w:r w:rsidRPr="00E430F6">
        <w:rPr>
          <w:rFonts w:eastAsia="宋体"/>
        </w:rPr>
        <w:t>sincerity</w:t>
      </w:r>
      <w:r w:rsidRPr="00E430F6">
        <w:rPr>
          <w:rFonts w:eastAsia="宋体" w:hint="eastAsia"/>
        </w:rPr>
        <w:t>构成；</w:t>
      </w:r>
      <w:r w:rsidRPr="00E430F6">
        <w:rPr>
          <w:rFonts w:eastAsia="宋体"/>
        </w:rPr>
        <w:t>Humor</w:t>
      </w:r>
      <w:r w:rsidRPr="00E430F6">
        <w:rPr>
          <w:rFonts w:eastAsia="宋体" w:hint="eastAsia"/>
        </w:rPr>
        <w:t>是个名词；</w:t>
      </w:r>
      <w:r w:rsidRPr="00E430F6">
        <w:rPr>
          <w:rFonts w:eastAsia="宋体" w:hint="eastAsia"/>
        </w:rPr>
        <w:lastRenderedPageBreak/>
        <w:t>后面的</w:t>
      </w:r>
      <w:r w:rsidRPr="00E430F6">
        <w:rPr>
          <w:rFonts w:eastAsia="宋体"/>
        </w:rPr>
        <w:t>because he is mature</w:t>
      </w:r>
      <w:r w:rsidRPr="00E430F6">
        <w:rPr>
          <w:rFonts w:eastAsia="宋体" w:hint="eastAsia"/>
        </w:rPr>
        <w:t>则是个副词</w:t>
      </w:r>
      <w:r w:rsidR="00BF5096">
        <w:rPr>
          <w:rFonts w:eastAsia="宋体" w:hint="eastAsia"/>
        </w:rPr>
        <w:t>从句</w:t>
      </w:r>
      <w:r w:rsidRPr="00E430F6">
        <w:rPr>
          <w:rFonts w:eastAsia="宋体" w:hint="eastAsia"/>
        </w:rPr>
        <w:t>。这三个部分，构造各不相同，却用对等连接词</w:t>
      </w:r>
      <w:r w:rsidRPr="00E430F6">
        <w:rPr>
          <w:rFonts w:eastAsia="宋体"/>
        </w:rPr>
        <w:t>and</w:t>
      </w:r>
      <w:r w:rsidRPr="00E430F6">
        <w:rPr>
          <w:rFonts w:eastAsia="宋体" w:hint="eastAsia"/>
        </w:rPr>
        <w:t>连接在一起，违反对等连接词的对称要求。应该改为三个名词词组</w:t>
      </w:r>
      <w:r w:rsidRPr="00E430F6">
        <w:rPr>
          <w:rFonts w:eastAsia="宋体"/>
        </w:rPr>
        <w:t>his sincerity, his humor, his maturity</w:t>
      </w:r>
      <w:r w:rsidRPr="00E430F6">
        <w:rPr>
          <w:rFonts w:eastAsia="宋体" w:hint="eastAsia"/>
        </w:rPr>
        <w:t>，用对等连接词</w:t>
      </w:r>
      <w:r w:rsidRPr="00E430F6">
        <w:rPr>
          <w:rFonts w:eastAsia="宋体"/>
        </w:rPr>
        <w:t>and</w:t>
      </w:r>
      <w:r w:rsidRPr="00E430F6">
        <w:rPr>
          <w:rFonts w:eastAsia="宋体" w:hint="eastAsia"/>
        </w:rPr>
        <w:t>连接起来，然后省略掉两个重复的限定符</w:t>
      </w:r>
      <w:r w:rsidRPr="00E430F6">
        <w:rPr>
          <w:rFonts w:eastAsia="宋体"/>
        </w:rPr>
        <w:t>his</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What I like about John is </w:t>
      </w:r>
      <w:r w:rsidRPr="00E430F6">
        <w:rPr>
          <w:rFonts w:eastAsia="宋体"/>
          <w:u w:val="single"/>
        </w:rPr>
        <w:t>his sincerity, humor, and maturity</w:t>
      </w:r>
      <w:r w:rsidRPr="00E430F6">
        <w:rPr>
          <w:rFonts w:eastAsia="宋体"/>
        </w:rPr>
        <w:t>.</w:t>
      </w:r>
    </w:p>
    <w:p w:rsidR="00DD2927" w:rsidRDefault="009D20F5" w:rsidP="00982549">
      <w:pPr>
        <w:pStyle w:val="3"/>
        <w:spacing w:before="126" w:after="126"/>
        <w:rPr>
          <w:lang w:eastAsia="zh-TW"/>
        </w:rPr>
      </w:pPr>
      <w:bookmarkStart w:id="102" w:name="_Toc363483929"/>
      <w:r>
        <w:rPr>
          <w:rFonts w:hint="eastAsia"/>
        </w:rPr>
        <w:t>关联词</w:t>
      </w:r>
      <w:bookmarkEnd w:id="102"/>
    </w:p>
    <w:p w:rsidR="00DD2927" w:rsidRDefault="00E430F6" w:rsidP="00182A90">
      <w:pPr>
        <w:spacing w:after="84"/>
        <w:ind w:firstLine="480"/>
        <w:rPr>
          <w:lang w:eastAsia="zh-TW"/>
        </w:rPr>
      </w:pPr>
      <w:r w:rsidRPr="00E430F6">
        <w:rPr>
          <w:rFonts w:eastAsia="宋体" w:hint="eastAsia"/>
        </w:rPr>
        <w:t>对等连接词有时候还交代得不够清楚，这时候可以动用对等连接词的</w:t>
      </w:r>
      <w:r w:rsidR="009D20F5">
        <w:rPr>
          <w:rFonts w:eastAsia="宋体" w:hint="eastAsia"/>
        </w:rPr>
        <w:t>关联词</w:t>
      </w:r>
      <w:r w:rsidRPr="00E430F6">
        <w:rPr>
          <w:rFonts w:eastAsia="宋体" w:hint="eastAsia"/>
        </w:rPr>
        <w:t>（</w:t>
      </w:r>
      <w:r w:rsidRPr="00E430F6">
        <w:rPr>
          <w:rFonts w:eastAsia="宋体"/>
        </w:rPr>
        <w:t>correlatives</w:t>
      </w:r>
      <w:r w:rsidRPr="00E430F6">
        <w:rPr>
          <w:rFonts w:eastAsia="宋体" w:hint="eastAsia"/>
        </w:rPr>
        <w:t>）来把话讲得更清楚。例如：</w:t>
      </w:r>
    </w:p>
    <w:p w:rsidR="00785232" w:rsidRPr="00785232" w:rsidRDefault="00E430F6" w:rsidP="00182A90">
      <w:pPr>
        <w:spacing w:after="84"/>
        <w:ind w:firstLine="480"/>
        <w:rPr>
          <w:lang w:eastAsia="zh-TW"/>
        </w:rPr>
      </w:pPr>
      <w:r w:rsidRPr="00E430F6">
        <w:rPr>
          <w:rFonts w:eastAsia="宋体"/>
        </w:rPr>
        <w:t xml:space="preserve">He spoke </w:t>
      </w:r>
      <w:r w:rsidRPr="00E430F6">
        <w:rPr>
          <w:rFonts w:eastAsia="宋体"/>
          <w:u w:val="single"/>
        </w:rPr>
        <w:t>to George and me</w:t>
      </w:r>
      <w:r w:rsidRPr="00E430F6">
        <w:rPr>
          <w:rFonts w:eastAsia="宋体"/>
        </w:rPr>
        <w:t>.</w:t>
      </w:r>
    </w:p>
    <w:p w:rsidR="00DD2927" w:rsidRDefault="00E430F6" w:rsidP="00182A90">
      <w:pPr>
        <w:spacing w:after="84"/>
        <w:ind w:firstLine="480"/>
        <w:rPr>
          <w:lang w:eastAsia="zh-TW"/>
        </w:rPr>
      </w:pPr>
      <w:r w:rsidRPr="00E430F6">
        <w:rPr>
          <w:rFonts w:eastAsia="宋体" w:hint="eastAsia"/>
        </w:rPr>
        <w:t>对等连接词连接名词</w:t>
      </w:r>
      <w:r w:rsidRPr="00E430F6">
        <w:rPr>
          <w:rFonts w:eastAsia="宋体"/>
        </w:rPr>
        <w:t>George</w:t>
      </w:r>
      <w:r w:rsidRPr="00E430F6">
        <w:rPr>
          <w:rFonts w:eastAsia="宋体" w:hint="eastAsia"/>
        </w:rPr>
        <w:t>与代名词</w:t>
      </w:r>
      <w:r w:rsidRPr="00E430F6">
        <w:rPr>
          <w:rFonts w:eastAsia="宋体"/>
        </w:rPr>
        <w:t>me</w:t>
      </w:r>
      <w:r w:rsidRPr="00E430F6">
        <w:rPr>
          <w:rFonts w:eastAsia="宋体" w:hint="eastAsia"/>
        </w:rPr>
        <w:t>，共同放在介系词</w:t>
      </w:r>
      <w:r w:rsidRPr="00E430F6">
        <w:rPr>
          <w:rFonts w:eastAsia="宋体"/>
        </w:rPr>
        <w:t>to</w:t>
      </w:r>
      <w:r w:rsidRPr="00E430F6">
        <w:rPr>
          <w:rFonts w:eastAsia="宋体" w:hint="eastAsia"/>
        </w:rPr>
        <w:t>后面当</w:t>
      </w:r>
      <w:r w:rsidR="009D20F5">
        <w:rPr>
          <w:rFonts w:eastAsia="宋体" w:hint="eastAsia"/>
        </w:rPr>
        <w:t>受词（宾语）</w:t>
      </w:r>
      <w:r w:rsidRPr="00E430F6">
        <w:rPr>
          <w:rFonts w:eastAsia="宋体" w:hint="eastAsia"/>
        </w:rPr>
        <w:t>、构成介系词词组</w:t>
      </w:r>
      <w:r w:rsidRPr="00E430F6">
        <w:rPr>
          <w:rFonts w:eastAsia="宋体"/>
        </w:rPr>
        <w:t>to George and me</w:t>
      </w:r>
      <w:r w:rsidRPr="00E430F6">
        <w:rPr>
          <w:rFonts w:eastAsia="宋体" w:hint="eastAsia"/>
        </w:rPr>
        <w:t>，用来修饰动词</w:t>
      </w:r>
      <w:r w:rsidRPr="00E430F6">
        <w:rPr>
          <w:rFonts w:eastAsia="宋体"/>
        </w:rPr>
        <w:t>spoke</w:t>
      </w:r>
      <w:r w:rsidRPr="00E430F6">
        <w:rPr>
          <w:rFonts w:eastAsia="宋体" w:hint="eastAsia"/>
        </w:rPr>
        <w:t>的对象。这种讲法仍然有一点模糊：他到底是对乔治与我两个人「一起」讲话、还是「分别」对乔治与对我讲了两次话？如果想要交代得更清楚，就可以用上</w:t>
      </w:r>
      <w:r w:rsidR="009D20F5">
        <w:rPr>
          <w:rFonts w:eastAsia="宋体" w:hint="eastAsia"/>
        </w:rPr>
        <w:t>关联词</w:t>
      </w:r>
      <w:r w:rsidRPr="00E430F6">
        <w:rPr>
          <w:rFonts w:eastAsia="宋体"/>
        </w:rPr>
        <w:t>both … and</w:t>
      </w:r>
      <w:r w:rsidRPr="00E430F6">
        <w:rPr>
          <w:rFonts w:eastAsia="宋体" w:hint="eastAsia"/>
        </w:rPr>
        <w:t>：</w:t>
      </w:r>
    </w:p>
    <w:p w:rsidR="00DD2927" w:rsidRDefault="00E430F6" w:rsidP="00182A90">
      <w:pPr>
        <w:spacing w:after="84"/>
        <w:ind w:firstLine="480"/>
        <w:rPr>
          <w:lang w:eastAsia="zh-TW"/>
        </w:rPr>
      </w:pPr>
      <w:r w:rsidRPr="00E430F6">
        <w:rPr>
          <w:rFonts w:eastAsia="宋体"/>
        </w:rPr>
        <w:t xml:space="preserve">He spoke </w:t>
      </w:r>
      <w:r w:rsidRPr="00E430F6">
        <w:rPr>
          <w:rFonts w:eastAsia="宋体"/>
          <w:u w:val="single"/>
        </w:rPr>
        <w:t>both to George and to me</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这样说就比较清楚了：他是「对乔治」讲一次、「对我」又讲一次。</w:t>
      </w:r>
    </w:p>
    <w:p w:rsidR="00DD2927" w:rsidRDefault="00E430F6" w:rsidP="00182A90">
      <w:pPr>
        <w:spacing w:after="84"/>
        <w:ind w:firstLine="480"/>
        <w:rPr>
          <w:lang w:eastAsia="zh-TW"/>
        </w:rPr>
      </w:pPr>
      <w:r w:rsidRPr="00E430F6">
        <w:rPr>
          <w:rFonts w:eastAsia="宋体" w:hint="eastAsia"/>
        </w:rPr>
        <w:t>主要的对等连接词是</w:t>
      </w:r>
      <w:r w:rsidRPr="00E430F6">
        <w:rPr>
          <w:rFonts w:eastAsia="宋体"/>
        </w:rPr>
        <w:t>and, or, but</w:t>
      </w:r>
      <w:r w:rsidRPr="00E430F6">
        <w:rPr>
          <w:rFonts w:eastAsia="宋体" w:hint="eastAsia"/>
        </w:rPr>
        <w:t>三个，这三个对等连接词都具有</w:t>
      </w:r>
      <w:r w:rsidR="009D20F5">
        <w:rPr>
          <w:rFonts w:eastAsia="宋体" w:hint="eastAsia"/>
        </w:rPr>
        <w:t>关联词</w:t>
      </w:r>
      <w:r w:rsidRPr="00E430F6">
        <w:rPr>
          <w:rFonts w:eastAsia="宋体" w:hint="eastAsia"/>
        </w:rPr>
        <w:t>，分别是：</w:t>
      </w:r>
    </w:p>
    <w:p w:rsidR="00785232" w:rsidRPr="00785232" w:rsidRDefault="00E430F6" w:rsidP="00182A90">
      <w:pPr>
        <w:spacing w:after="84"/>
        <w:ind w:firstLine="480"/>
        <w:rPr>
          <w:lang w:eastAsia="zh-TW"/>
        </w:rPr>
      </w:pPr>
      <w:r w:rsidRPr="00E430F6">
        <w:rPr>
          <w:rFonts w:eastAsia="宋体"/>
        </w:rPr>
        <w:t>both A and B</w:t>
      </w:r>
    </w:p>
    <w:p w:rsidR="00785232" w:rsidRPr="00785232" w:rsidRDefault="00E430F6" w:rsidP="00182A90">
      <w:pPr>
        <w:spacing w:after="84"/>
        <w:ind w:firstLine="480"/>
        <w:rPr>
          <w:lang w:eastAsia="zh-TW"/>
        </w:rPr>
      </w:pPr>
      <w:r w:rsidRPr="00E430F6">
        <w:rPr>
          <w:rFonts w:eastAsia="宋体"/>
        </w:rPr>
        <w:t>either A or B; neither A nor B</w:t>
      </w:r>
    </w:p>
    <w:p w:rsidR="00DD2927" w:rsidRDefault="00E430F6" w:rsidP="00182A90">
      <w:pPr>
        <w:spacing w:after="84"/>
        <w:ind w:firstLine="480"/>
        <w:rPr>
          <w:lang w:eastAsia="zh-TW"/>
        </w:rPr>
      </w:pPr>
      <w:r w:rsidRPr="00E430F6">
        <w:rPr>
          <w:rFonts w:eastAsia="宋体"/>
        </w:rPr>
        <w:t>not only A but also B</w:t>
      </w:r>
    </w:p>
    <w:p w:rsidR="00DD2927" w:rsidRDefault="009D20F5" w:rsidP="00182A90">
      <w:pPr>
        <w:pStyle w:val="4"/>
        <w:spacing w:after="84"/>
        <w:rPr>
          <w:lang w:eastAsia="zh-TW"/>
        </w:rPr>
      </w:pPr>
      <w:r>
        <w:rPr>
          <w:rFonts w:hint="eastAsia"/>
        </w:rPr>
        <w:t>关联词</w:t>
      </w:r>
      <w:r w:rsidR="00E430F6" w:rsidRPr="00E430F6">
        <w:rPr>
          <w:rFonts w:hint="eastAsia"/>
        </w:rPr>
        <w:t>的对称要求</w:t>
      </w:r>
    </w:p>
    <w:p w:rsidR="00DD2927" w:rsidRDefault="00E430F6" w:rsidP="00182A90">
      <w:pPr>
        <w:spacing w:after="84"/>
        <w:ind w:firstLine="480"/>
        <w:rPr>
          <w:lang w:eastAsia="zh-TW"/>
        </w:rPr>
      </w:pPr>
      <w:r w:rsidRPr="00E430F6">
        <w:rPr>
          <w:rFonts w:eastAsia="宋体" w:hint="eastAsia"/>
        </w:rPr>
        <w:t>使用上列这些</w:t>
      </w:r>
      <w:r w:rsidR="009D20F5">
        <w:rPr>
          <w:rFonts w:eastAsia="宋体" w:hint="eastAsia"/>
        </w:rPr>
        <w:t>关联词</w:t>
      </w:r>
      <w:r w:rsidRPr="00E430F6">
        <w:rPr>
          <w:rFonts w:eastAsia="宋体" w:hint="eastAsia"/>
        </w:rPr>
        <w:t>时要注意：</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这两个位置放进去的东西必须对称。对等连接词连接的两个部分本来就要求对称。在</w:t>
      </w:r>
      <w:r w:rsidR="009D20F5">
        <w:rPr>
          <w:rFonts w:eastAsia="宋体" w:hint="eastAsia"/>
        </w:rPr>
        <w:t>关联词</w:t>
      </w:r>
      <w:r w:rsidRPr="00E430F6">
        <w:rPr>
          <w:rFonts w:eastAsia="宋体" w:hint="eastAsia"/>
        </w:rPr>
        <w:t>中，对称性的要求又比一般的对等连接词来得更严格。例如，以一般的对等连接词而言，下面两种讲法都符合对称的要求、都是正确的讲法：</w:t>
      </w:r>
    </w:p>
    <w:p w:rsidR="00785232" w:rsidRPr="00785232" w:rsidRDefault="00E430F6" w:rsidP="00182A90">
      <w:pPr>
        <w:spacing w:after="84"/>
        <w:ind w:firstLine="480"/>
        <w:rPr>
          <w:lang w:eastAsia="zh-TW"/>
        </w:rPr>
      </w:pPr>
      <w:r w:rsidRPr="00E430F6">
        <w:rPr>
          <w:rFonts w:eastAsia="宋体"/>
        </w:rPr>
        <w:t xml:space="preserve">1. Gold jewelry looks </w:t>
      </w:r>
      <w:r w:rsidRPr="00E430F6">
        <w:rPr>
          <w:rFonts w:eastAsia="宋体"/>
          <w:u w:val="single"/>
        </w:rPr>
        <w:t>beautiful and elegant</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Gold jewelry </w:t>
      </w:r>
      <w:r w:rsidRPr="00E430F6">
        <w:rPr>
          <w:rFonts w:eastAsia="宋体"/>
          <w:u w:val="single"/>
        </w:rPr>
        <w:t>looks beautiful and lasts forever</w:t>
      </w:r>
      <w:r w:rsidRPr="00E430F6">
        <w:rPr>
          <w:rFonts w:eastAsia="宋体"/>
        </w:rPr>
        <w:t>.</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句是用对等连接词</w:t>
      </w:r>
      <w:r w:rsidRPr="00E430F6">
        <w:rPr>
          <w:rFonts w:eastAsia="宋体"/>
        </w:rPr>
        <w:t>and</w:t>
      </w:r>
      <w:r w:rsidRPr="00E430F6">
        <w:rPr>
          <w:rFonts w:eastAsia="宋体" w:hint="eastAsia"/>
        </w:rPr>
        <w:t>连接</w:t>
      </w:r>
      <w:r w:rsidRPr="00E430F6">
        <w:rPr>
          <w:rFonts w:eastAsia="宋体"/>
        </w:rPr>
        <w:t>beautiful</w:t>
      </w:r>
      <w:r w:rsidRPr="00E430F6">
        <w:rPr>
          <w:rFonts w:eastAsia="宋体" w:hint="eastAsia"/>
        </w:rPr>
        <w:t>和</w:t>
      </w:r>
      <w:r w:rsidRPr="00E430F6">
        <w:rPr>
          <w:rFonts w:eastAsia="宋体"/>
        </w:rPr>
        <w:t>elegant</w:t>
      </w:r>
      <w:r w:rsidRPr="00E430F6">
        <w:rPr>
          <w:rFonts w:eastAsia="宋体" w:hint="eastAsia"/>
        </w:rPr>
        <w:t>这两个形容词，符合对称的要求。第</w:t>
      </w:r>
      <w:r w:rsidRPr="00E430F6">
        <w:rPr>
          <w:rFonts w:eastAsia="宋体"/>
        </w:rPr>
        <w:t>2</w:t>
      </w:r>
      <w:r w:rsidRPr="00E430F6">
        <w:rPr>
          <w:rFonts w:eastAsia="宋体" w:hint="eastAsia"/>
        </w:rPr>
        <w:t>句则是用对等连接词</w:t>
      </w:r>
      <w:r w:rsidRPr="00E430F6">
        <w:rPr>
          <w:rFonts w:eastAsia="宋体"/>
        </w:rPr>
        <w:t>and</w:t>
      </w:r>
      <w:r w:rsidRPr="00E430F6">
        <w:rPr>
          <w:rFonts w:eastAsia="宋体" w:hint="eastAsia"/>
        </w:rPr>
        <w:t>连接</w:t>
      </w:r>
      <w:r w:rsidRPr="00E430F6">
        <w:rPr>
          <w:rFonts w:eastAsia="宋体"/>
        </w:rPr>
        <w:t>looks beautiful</w:t>
      </w:r>
      <w:r w:rsidRPr="00E430F6">
        <w:rPr>
          <w:rFonts w:eastAsia="宋体" w:hint="eastAsia"/>
        </w:rPr>
        <w:t>和</w:t>
      </w:r>
      <w:r w:rsidRPr="00E430F6">
        <w:rPr>
          <w:rFonts w:eastAsia="宋体"/>
        </w:rPr>
        <w:t>lasts forever</w:t>
      </w:r>
      <w:r w:rsidRPr="00E430F6">
        <w:rPr>
          <w:rFonts w:eastAsia="宋体" w:hint="eastAsia"/>
        </w:rPr>
        <w:t>这两个由动词引导的「述部」，也符合对称的要求。不过，下面这个句子就有问题了：</w:t>
      </w:r>
    </w:p>
    <w:p w:rsidR="00785232" w:rsidRPr="00785232" w:rsidRDefault="00E430F6" w:rsidP="00182A90">
      <w:pPr>
        <w:spacing w:after="84"/>
        <w:ind w:firstLine="480"/>
        <w:rPr>
          <w:lang w:eastAsia="zh-TW"/>
        </w:rPr>
      </w:pPr>
      <w:r w:rsidRPr="00E430F6">
        <w:rPr>
          <w:rFonts w:eastAsia="宋体"/>
        </w:rPr>
        <w:t xml:space="preserve">Gold jewelry </w:t>
      </w:r>
      <w:r w:rsidRPr="00E430F6">
        <w:rPr>
          <w:rFonts w:eastAsia="宋体"/>
          <w:u w:val="single"/>
        </w:rPr>
        <w:t>lasts forever but expensive</w:t>
      </w:r>
      <w:r w:rsidRPr="00E430F6">
        <w:rPr>
          <w:rFonts w:eastAsia="宋体"/>
        </w:rPr>
        <w:t>.</w:t>
      </w:r>
      <w:r w:rsidRPr="00E430F6">
        <w:rPr>
          <w:rFonts w:eastAsia="宋体" w:hint="eastAsia"/>
        </w:rPr>
        <w:t>（误）</w:t>
      </w:r>
    </w:p>
    <w:p w:rsidR="00DD2927" w:rsidRDefault="00E430F6" w:rsidP="00182A90">
      <w:pPr>
        <w:spacing w:after="84"/>
        <w:ind w:firstLine="480"/>
        <w:rPr>
          <w:lang w:eastAsia="zh-TW"/>
        </w:rPr>
      </w:pPr>
      <w:r w:rsidRPr="00E430F6">
        <w:rPr>
          <w:rFonts w:eastAsia="宋体" w:hint="eastAsia"/>
        </w:rPr>
        <w:t>黄金首饰永久不变质，但是很贵。</w:t>
      </w:r>
    </w:p>
    <w:p w:rsidR="00DD2927" w:rsidRDefault="00E430F6" w:rsidP="00182A90">
      <w:pPr>
        <w:spacing w:after="84"/>
        <w:ind w:firstLine="480"/>
        <w:rPr>
          <w:lang w:eastAsia="zh-TW"/>
        </w:rPr>
      </w:pPr>
      <w:r w:rsidRPr="00E430F6">
        <w:rPr>
          <w:rFonts w:eastAsia="宋体" w:hint="eastAsia"/>
        </w:rPr>
        <w:lastRenderedPageBreak/>
        <w:t>对等连接词</w:t>
      </w:r>
      <w:r w:rsidRPr="00E430F6">
        <w:rPr>
          <w:rFonts w:eastAsia="宋体"/>
        </w:rPr>
        <w:t>but</w:t>
      </w:r>
      <w:r w:rsidRPr="00E430F6">
        <w:rPr>
          <w:rFonts w:eastAsia="宋体" w:hint="eastAsia"/>
        </w:rPr>
        <w:t>的右边是形容词</w:t>
      </w:r>
      <w:r w:rsidRPr="00E430F6">
        <w:rPr>
          <w:rFonts w:eastAsia="宋体"/>
        </w:rPr>
        <w:t>expensive</w:t>
      </w:r>
      <w:r w:rsidRPr="00E430F6">
        <w:rPr>
          <w:rFonts w:eastAsia="宋体" w:hint="eastAsia"/>
        </w:rPr>
        <w:t>，左边必须也是形容词才符合对称要求。但是看看</w:t>
      </w:r>
      <w:r w:rsidRPr="00E430F6">
        <w:rPr>
          <w:rFonts w:eastAsia="宋体"/>
        </w:rPr>
        <w:t>but</w:t>
      </w:r>
      <w:r w:rsidRPr="00E430F6">
        <w:rPr>
          <w:rFonts w:eastAsia="宋体" w:hint="eastAsia"/>
        </w:rPr>
        <w:t>的左边：</w:t>
      </w:r>
      <w:r w:rsidRPr="00E430F6">
        <w:rPr>
          <w:rFonts w:eastAsia="宋体"/>
        </w:rPr>
        <w:t>forever</w:t>
      </w:r>
      <w:r w:rsidRPr="00E430F6">
        <w:rPr>
          <w:rFonts w:eastAsia="宋体" w:hint="eastAsia"/>
        </w:rPr>
        <w:t>是时间副词、</w:t>
      </w:r>
      <w:r w:rsidRPr="00E430F6">
        <w:rPr>
          <w:rFonts w:eastAsia="宋体"/>
        </w:rPr>
        <w:t>lasts</w:t>
      </w:r>
      <w:r w:rsidRPr="00E430F6">
        <w:rPr>
          <w:rFonts w:eastAsia="宋体" w:hint="eastAsia"/>
        </w:rPr>
        <w:t>是动词，没有一个是能够和形容词</w:t>
      </w:r>
      <w:r w:rsidRPr="00E430F6">
        <w:rPr>
          <w:rFonts w:eastAsia="宋体"/>
        </w:rPr>
        <w:t>expensive</w:t>
      </w:r>
      <w:r w:rsidRPr="00E430F6">
        <w:rPr>
          <w:rFonts w:eastAsia="宋体" w:hint="eastAsia"/>
        </w:rPr>
        <w:t>对称的东西，这就是一个错误。</w:t>
      </w:r>
    </w:p>
    <w:p w:rsidR="00DD2927" w:rsidRDefault="00E430F6" w:rsidP="00182A90">
      <w:pPr>
        <w:spacing w:after="84"/>
        <w:ind w:firstLine="480"/>
        <w:rPr>
          <w:lang w:eastAsia="zh-TW"/>
        </w:rPr>
      </w:pPr>
      <w:r w:rsidRPr="00E430F6">
        <w:rPr>
          <w:rFonts w:eastAsia="宋体" w:hint="eastAsia"/>
        </w:rPr>
        <w:t>如果使用的对等连接词是</w:t>
      </w:r>
      <w:r w:rsidR="009D20F5">
        <w:rPr>
          <w:rFonts w:eastAsia="宋体" w:hint="eastAsia"/>
        </w:rPr>
        <w:t>关联词</w:t>
      </w:r>
      <w:r w:rsidRPr="00E430F6">
        <w:rPr>
          <w:rFonts w:eastAsia="宋体" w:hint="eastAsia"/>
        </w:rPr>
        <w:t>，那么对等连接词对称的要求会更加严格。例如：</w:t>
      </w:r>
    </w:p>
    <w:p w:rsidR="00DD2927" w:rsidRDefault="00E430F6" w:rsidP="00182A90">
      <w:pPr>
        <w:spacing w:after="84"/>
        <w:ind w:firstLine="480"/>
        <w:rPr>
          <w:lang w:eastAsia="zh-TW"/>
        </w:rPr>
      </w:pPr>
      <w:r w:rsidRPr="00E430F6">
        <w:rPr>
          <w:rFonts w:eastAsia="宋体"/>
        </w:rPr>
        <w:t xml:space="preserve">Gold jewelry </w:t>
      </w:r>
      <w:r w:rsidRPr="00E430F6">
        <w:rPr>
          <w:rFonts w:eastAsia="宋体"/>
          <w:u w:val="single"/>
        </w:rPr>
        <w:t>not only looks beautiful but also elegant</w:t>
      </w:r>
      <w:r w:rsidRPr="00E430F6">
        <w:rPr>
          <w:rFonts w:eastAsia="宋体"/>
        </w:rPr>
        <w:t xml:space="preserve">. </w:t>
      </w:r>
      <w:r w:rsidRPr="00E430F6">
        <w:rPr>
          <w:rFonts w:eastAsia="宋体" w:hint="eastAsia"/>
        </w:rPr>
        <w:t>（不佳）</w:t>
      </w:r>
    </w:p>
    <w:p w:rsidR="00DD2927" w:rsidRDefault="00E430F6" w:rsidP="00182A90">
      <w:pPr>
        <w:spacing w:after="84"/>
        <w:ind w:firstLine="480"/>
        <w:rPr>
          <w:lang w:eastAsia="zh-TW"/>
        </w:rPr>
      </w:pPr>
      <w:r w:rsidRPr="00E430F6">
        <w:rPr>
          <w:rFonts w:eastAsia="宋体" w:hint="eastAsia"/>
        </w:rPr>
        <w:t>虽然在对等连接词</w:t>
      </w:r>
      <w:r w:rsidRPr="00E430F6">
        <w:rPr>
          <w:rFonts w:eastAsia="宋体"/>
        </w:rPr>
        <w:t>but</w:t>
      </w:r>
      <w:r w:rsidRPr="00E430F6">
        <w:rPr>
          <w:rFonts w:eastAsia="宋体" w:hint="eastAsia"/>
        </w:rPr>
        <w:t>的右边有形容词</w:t>
      </w:r>
      <w:r w:rsidRPr="00E430F6">
        <w:rPr>
          <w:rFonts w:eastAsia="宋体"/>
        </w:rPr>
        <w:t>elegant</w:t>
      </w:r>
      <w:r w:rsidRPr="00E430F6">
        <w:rPr>
          <w:rFonts w:eastAsia="宋体" w:hint="eastAsia"/>
        </w:rPr>
        <w:t>、左边也有形容词</w:t>
      </w:r>
      <w:r w:rsidRPr="00E430F6">
        <w:rPr>
          <w:rFonts w:eastAsia="宋体"/>
        </w:rPr>
        <w:t>beautiful</w:t>
      </w:r>
      <w:r w:rsidRPr="00E430F6">
        <w:rPr>
          <w:rFonts w:eastAsia="宋体" w:hint="eastAsia"/>
        </w:rPr>
        <w:t>，但是仍然不符合对称的要求。这是因为句中采用了</w:t>
      </w:r>
      <w:r w:rsidRPr="00E430F6">
        <w:rPr>
          <w:rFonts w:eastAsia="宋体"/>
        </w:rPr>
        <w:t>not only A but also B</w:t>
      </w:r>
      <w:r w:rsidRPr="00E430F6">
        <w:rPr>
          <w:rFonts w:eastAsia="宋体" w:hint="eastAsia"/>
        </w:rPr>
        <w:t>这个</w:t>
      </w:r>
      <w:r w:rsidR="009D20F5">
        <w:rPr>
          <w:rFonts w:eastAsia="宋体" w:hint="eastAsia"/>
        </w:rPr>
        <w:t>关联词</w:t>
      </w:r>
      <w:r w:rsidRPr="00E430F6">
        <w:rPr>
          <w:rFonts w:eastAsia="宋体" w:hint="eastAsia"/>
        </w:rPr>
        <w:t>，那么</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就必须对称。仔细看一下，</w:t>
      </w:r>
      <w:r w:rsidRPr="00E430F6">
        <w:rPr>
          <w:rFonts w:eastAsia="宋体"/>
        </w:rPr>
        <w:t>A</w:t>
      </w:r>
      <w:r w:rsidRPr="00E430F6">
        <w:rPr>
          <w:rFonts w:eastAsia="宋体" w:hint="eastAsia"/>
        </w:rPr>
        <w:t>的部分不是形容词</w:t>
      </w:r>
      <w:r w:rsidRPr="00E430F6">
        <w:rPr>
          <w:rFonts w:eastAsia="宋体"/>
        </w:rPr>
        <w:t>beautiful</w:t>
      </w:r>
      <w:r w:rsidRPr="00E430F6">
        <w:rPr>
          <w:rFonts w:eastAsia="宋体" w:hint="eastAsia"/>
        </w:rPr>
        <w:t>，而是由动词引导的述部</w:t>
      </w:r>
      <w:r w:rsidRPr="00E430F6">
        <w:rPr>
          <w:rFonts w:eastAsia="宋体"/>
        </w:rPr>
        <w:t>looks beautiful</w:t>
      </w:r>
      <w:r w:rsidRPr="00E430F6">
        <w:rPr>
          <w:rFonts w:eastAsia="宋体" w:hint="eastAsia"/>
        </w:rPr>
        <w:t>，</w:t>
      </w:r>
      <w:r w:rsidRPr="00E430F6">
        <w:rPr>
          <w:rFonts w:eastAsia="宋体"/>
        </w:rPr>
        <w:t>B</w:t>
      </w:r>
      <w:r w:rsidRPr="00E430F6">
        <w:rPr>
          <w:rFonts w:eastAsia="宋体" w:hint="eastAsia"/>
        </w:rPr>
        <w:t>的部分却是一个单纯的形容词</w:t>
      </w:r>
      <w:r w:rsidRPr="00E430F6">
        <w:rPr>
          <w:rFonts w:eastAsia="宋体"/>
        </w:rPr>
        <w:t>elegant</w:t>
      </w:r>
      <w:r w:rsidRPr="00E430F6">
        <w:rPr>
          <w:rFonts w:eastAsia="宋体" w:hint="eastAsia"/>
        </w:rPr>
        <w:t>，所以这两个部分的词类并不一致、也就并不符合对称的要求。应该改成像下面的写法才对：</w:t>
      </w:r>
    </w:p>
    <w:p w:rsidR="00DD2927" w:rsidRDefault="00E430F6" w:rsidP="00182A90">
      <w:pPr>
        <w:spacing w:after="84"/>
        <w:ind w:firstLine="480"/>
        <w:rPr>
          <w:lang w:eastAsia="zh-TW"/>
        </w:rPr>
      </w:pPr>
      <w:r w:rsidRPr="00E430F6">
        <w:rPr>
          <w:rFonts w:eastAsia="宋体"/>
        </w:rPr>
        <w:t xml:space="preserve">3. Gold jewelry looks </w:t>
      </w:r>
      <w:r w:rsidRPr="00E430F6">
        <w:rPr>
          <w:rFonts w:eastAsia="宋体"/>
          <w:u w:val="single"/>
        </w:rPr>
        <w:t>not only beautiful but also elegant</w:t>
      </w:r>
      <w:r w:rsidRPr="00E430F6">
        <w:rPr>
          <w:rFonts w:eastAsia="宋体"/>
        </w:rPr>
        <w:t>.</w:t>
      </w:r>
    </w:p>
    <w:p w:rsidR="00DD2927" w:rsidRDefault="00E430F6" w:rsidP="00182A90">
      <w:pPr>
        <w:spacing w:after="84"/>
        <w:ind w:firstLine="480"/>
        <w:rPr>
          <w:lang w:eastAsia="zh-TW"/>
        </w:rPr>
      </w:pPr>
      <w:r w:rsidRPr="00E430F6">
        <w:rPr>
          <w:rFonts w:eastAsia="宋体"/>
        </w:rPr>
        <w:t xml:space="preserve">4. Gold jewelry </w:t>
      </w:r>
      <w:r w:rsidRPr="00E430F6">
        <w:rPr>
          <w:rFonts w:eastAsia="宋体"/>
          <w:u w:val="single"/>
        </w:rPr>
        <w:t>not only looks beautiful but also lasts forever</w:t>
      </w:r>
      <w:r w:rsidRPr="00E430F6">
        <w:rPr>
          <w:rFonts w:eastAsia="宋体"/>
        </w:rPr>
        <w:t>.</w:t>
      </w:r>
    </w:p>
    <w:p w:rsidR="00EA57E3" w:rsidRDefault="00E430F6" w:rsidP="00182A90">
      <w:pPr>
        <w:spacing w:after="84"/>
        <w:ind w:firstLine="480"/>
        <w:rPr>
          <w:lang w:eastAsia="zh-TW"/>
        </w:rPr>
      </w:pPr>
      <w:r w:rsidRPr="00E430F6">
        <w:rPr>
          <w:rFonts w:eastAsia="宋体" w:hint="eastAsia"/>
        </w:rPr>
        <w:t>句</w:t>
      </w:r>
      <w:r w:rsidRPr="00E430F6">
        <w:rPr>
          <w:rFonts w:eastAsia="宋体"/>
        </w:rPr>
        <w:t>3</w:t>
      </w:r>
      <w:r w:rsidRPr="00E430F6">
        <w:rPr>
          <w:rFonts w:eastAsia="宋体" w:hint="eastAsia"/>
        </w:rPr>
        <w:t>以</w:t>
      </w:r>
      <w:r w:rsidRPr="00E430F6">
        <w:rPr>
          <w:rFonts w:eastAsia="宋体"/>
        </w:rPr>
        <w:t>not only … but also</w:t>
      </w:r>
      <w:r w:rsidRPr="00E430F6">
        <w:rPr>
          <w:rFonts w:eastAsia="宋体" w:hint="eastAsia"/>
        </w:rPr>
        <w:t>这个</w:t>
      </w:r>
      <w:r w:rsidR="009D20F5">
        <w:rPr>
          <w:rFonts w:eastAsia="宋体" w:hint="eastAsia"/>
        </w:rPr>
        <w:t>关联词</w:t>
      </w:r>
      <w:r w:rsidRPr="00E430F6">
        <w:rPr>
          <w:rFonts w:eastAsia="宋体" w:hint="eastAsia"/>
        </w:rPr>
        <w:t>连接</w:t>
      </w:r>
      <w:r w:rsidRPr="00E430F6">
        <w:rPr>
          <w:rFonts w:eastAsia="宋体"/>
        </w:rPr>
        <w:t>beautiful</w:t>
      </w:r>
      <w:r w:rsidRPr="00E430F6">
        <w:rPr>
          <w:rFonts w:eastAsia="宋体" w:hint="eastAsia"/>
        </w:rPr>
        <w:t>与</w:t>
      </w:r>
      <w:r w:rsidRPr="00E430F6">
        <w:rPr>
          <w:rFonts w:eastAsia="宋体"/>
        </w:rPr>
        <w:t>elegant</w:t>
      </w:r>
      <w:r w:rsidRPr="00E430F6">
        <w:rPr>
          <w:rFonts w:eastAsia="宋体" w:hint="eastAsia"/>
        </w:rPr>
        <w:t>这两个形容词、符合对称的要求。句</w:t>
      </w:r>
      <w:r w:rsidRPr="00E430F6">
        <w:rPr>
          <w:rFonts w:eastAsia="宋体"/>
        </w:rPr>
        <w:t>4</w:t>
      </w:r>
      <w:r w:rsidRPr="00E430F6">
        <w:rPr>
          <w:rFonts w:eastAsia="宋体" w:hint="eastAsia"/>
        </w:rPr>
        <w:t>同样采用</w:t>
      </w:r>
      <w:r w:rsidRPr="00E430F6">
        <w:rPr>
          <w:rFonts w:eastAsia="宋体"/>
        </w:rPr>
        <w:t>not only … but also</w:t>
      </w:r>
      <w:r w:rsidRPr="00E430F6">
        <w:rPr>
          <w:rFonts w:eastAsia="宋体" w:hint="eastAsia"/>
        </w:rPr>
        <w:t>，但连接的是</w:t>
      </w:r>
      <w:r w:rsidRPr="00E430F6">
        <w:rPr>
          <w:rFonts w:eastAsia="宋体"/>
        </w:rPr>
        <w:t>looks beautiful</w:t>
      </w:r>
      <w:r w:rsidRPr="00E430F6">
        <w:rPr>
          <w:rFonts w:eastAsia="宋体" w:hint="eastAsia"/>
        </w:rPr>
        <w:t>与</w:t>
      </w:r>
      <w:r w:rsidRPr="00E430F6">
        <w:rPr>
          <w:rFonts w:eastAsia="宋体"/>
        </w:rPr>
        <w:t>lasts forever</w:t>
      </w:r>
      <w:r w:rsidRPr="00E430F6">
        <w:rPr>
          <w:rFonts w:eastAsia="宋体" w:hint="eastAsia"/>
        </w:rPr>
        <w:t>这两个由动词引导的述部，也符合对称的要求。</w:t>
      </w:r>
    </w:p>
    <w:p w:rsidR="00DD2927" w:rsidRDefault="00E430F6" w:rsidP="00182A90">
      <w:pPr>
        <w:pStyle w:val="1"/>
        <w:spacing w:after="84"/>
        <w:rPr>
          <w:rFonts w:eastAsia="PMingLiU"/>
          <w:lang w:eastAsia="zh-TW"/>
        </w:rPr>
      </w:pPr>
      <w:bookmarkStart w:id="103" w:name="_Toc363483930"/>
      <w:r w:rsidRPr="00E430F6">
        <w:rPr>
          <w:rFonts w:hint="eastAsia"/>
        </w:rPr>
        <w:lastRenderedPageBreak/>
        <w:t>第十六章</w:t>
      </w:r>
      <w:r w:rsidRPr="00E430F6">
        <w:t xml:space="preserve"> </w:t>
      </w:r>
      <w:r w:rsidRPr="00E430F6">
        <w:rPr>
          <w:rFonts w:hint="eastAsia"/>
        </w:rPr>
        <w:t>合句</w:t>
      </w:r>
      <w:bookmarkEnd w:id="103"/>
    </w:p>
    <w:p w:rsidR="00DD2927" w:rsidRDefault="00E430F6" w:rsidP="00182A90">
      <w:pPr>
        <w:spacing w:after="84"/>
        <w:ind w:firstLine="480"/>
        <w:rPr>
          <w:lang w:eastAsia="zh-TW"/>
        </w:rPr>
      </w:pPr>
      <w:r w:rsidRPr="00E430F6">
        <w:rPr>
          <w:rFonts w:eastAsia="宋体" w:hint="eastAsia"/>
        </w:rPr>
        <w:t>从这一章开始，本书将告别单句，进入复合句的层次。所谓复合句，就是由两个以上的限定</w:t>
      </w:r>
      <w:r w:rsidR="00BF5096">
        <w:rPr>
          <w:rFonts w:eastAsia="宋体" w:hint="eastAsia"/>
        </w:rPr>
        <w:t>从句</w:t>
      </w:r>
      <w:r w:rsidRPr="00E430F6">
        <w:rPr>
          <w:rFonts w:eastAsia="宋体" w:hint="eastAsia"/>
        </w:rPr>
        <w:t>组成的句子，中间需要连接词来连接。</w:t>
      </w:r>
    </w:p>
    <w:p w:rsidR="00DD2927" w:rsidRDefault="00E430F6" w:rsidP="00982549">
      <w:pPr>
        <w:pStyle w:val="3"/>
        <w:spacing w:before="126" w:after="126"/>
        <w:rPr>
          <w:lang w:eastAsia="zh-TW"/>
        </w:rPr>
      </w:pPr>
      <w:bookmarkStart w:id="104" w:name="_Toc363483931"/>
      <w:r w:rsidRPr="00E430F6">
        <w:rPr>
          <w:rFonts w:hint="eastAsia"/>
        </w:rPr>
        <w:t>限定</w:t>
      </w:r>
      <w:r w:rsidR="00BF5096">
        <w:rPr>
          <w:rFonts w:hint="eastAsia"/>
        </w:rPr>
        <w:t>从句</w:t>
      </w:r>
      <w:r w:rsidRPr="00E430F6">
        <w:rPr>
          <w:rFonts w:hint="eastAsia"/>
        </w:rPr>
        <w:t>与非限定</w:t>
      </w:r>
      <w:r w:rsidR="00BF5096">
        <w:rPr>
          <w:rFonts w:hint="eastAsia"/>
        </w:rPr>
        <w:t>从句</w:t>
      </w:r>
      <w:bookmarkEnd w:id="104"/>
    </w:p>
    <w:p w:rsidR="00DD2927" w:rsidRDefault="00E430F6" w:rsidP="00182A90">
      <w:pPr>
        <w:spacing w:after="84"/>
        <w:ind w:firstLine="480"/>
        <w:rPr>
          <w:lang w:eastAsia="zh-TW"/>
        </w:rPr>
      </w:pPr>
      <w:r w:rsidRPr="00E430F6">
        <w:rPr>
          <w:rFonts w:eastAsia="宋体" w:hint="eastAsia"/>
        </w:rPr>
        <w:t>如果有两个以上的单句写在同一个句子里面，那么里面的每一个单句都称为「</w:t>
      </w:r>
      <w:r w:rsidR="00BF5096">
        <w:rPr>
          <w:rFonts w:eastAsia="宋体" w:hint="eastAsia"/>
        </w:rPr>
        <w:t>从句</w:t>
      </w:r>
      <w:r w:rsidRPr="00E430F6">
        <w:rPr>
          <w:rFonts w:eastAsia="宋体" w:hint="eastAsia"/>
        </w:rPr>
        <w:t>」（</w:t>
      </w:r>
      <w:r w:rsidRPr="00E430F6">
        <w:rPr>
          <w:rFonts w:eastAsia="宋体"/>
        </w:rPr>
        <w:t>clause</w:t>
      </w:r>
      <w:r w:rsidRPr="00E430F6">
        <w:rPr>
          <w:rFonts w:eastAsia="宋体" w:hint="eastAsia"/>
        </w:rPr>
        <w:t>）。</w:t>
      </w:r>
      <w:r w:rsidR="00BF5096">
        <w:rPr>
          <w:rFonts w:eastAsia="宋体" w:hint="eastAsia"/>
        </w:rPr>
        <w:t>从句</w:t>
      </w:r>
      <w:r w:rsidRPr="00E430F6">
        <w:rPr>
          <w:rFonts w:eastAsia="宋体" w:hint="eastAsia"/>
        </w:rPr>
        <w:t>可分成限定</w:t>
      </w:r>
      <w:r w:rsidR="00BF5096">
        <w:rPr>
          <w:rFonts w:eastAsia="宋体" w:hint="eastAsia"/>
        </w:rPr>
        <w:t>从句</w:t>
      </w:r>
      <w:r w:rsidRPr="00E430F6">
        <w:rPr>
          <w:rFonts w:eastAsia="宋体" w:hint="eastAsia"/>
        </w:rPr>
        <w:t>（</w:t>
      </w:r>
      <w:r w:rsidRPr="00E430F6">
        <w:rPr>
          <w:rFonts w:eastAsia="宋体"/>
        </w:rPr>
        <w:t>finite clause</w:t>
      </w:r>
      <w:r w:rsidRPr="00E430F6">
        <w:rPr>
          <w:rFonts w:eastAsia="宋体" w:hint="eastAsia"/>
        </w:rPr>
        <w:t>）与非限定</w:t>
      </w:r>
      <w:r w:rsidR="00BF5096">
        <w:rPr>
          <w:rFonts w:eastAsia="宋体" w:hint="eastAsia"/>
        </w:rPr>
        <w:t>从句</w:t>
      </w:r>
      <w:r w:rsidRPr="00E430F6">
        <w:rPr>
          <w:rFonts w:eastAsia="宋体" w:hint="eastAsia"/>
        </w:rPr>
        <w:t>（</w:t>
      </w:r>
      <w:r w:rsidRPr="00E430F6">
        <w:rPr>
          <w:rFonts w:eastAsia="宋体"/>
        </w:rPr>
        <w:t>nonfinite clause</w:t>
      </w:r>
      <w:r w:rsidRPr="00E430F6">
        <w:rPr>
          <w:rFonts w:eastAsia="宋体" w:hint="eastAsia"/>
        </w:rPr>
        <w:t>）两种。</w:t>
      </w:r>
      <w:r w:rsidRPr="001F7279">
        <w:rPr>
          <w:rStyle w:val="af1"/>
          <w:rFonts w:hint="eastAsia"/>
        </w:rPr>
        <w:t>所谓限定</w:t>
      </w:r>
      <w:r w:rsidR="00BF5096" w:rsidRPr="001F7279">
        <w:rPr>
          <w:rStyle w:val="af1"/>
          <w:rFonts w:hint="eastAsia"/>
        </w:rPr>
        <w:t>从句</w:t>
      </w:r>
      <w:r w:rsidRPr="001F7279">
        <w:rPr>
          <w:rStyle w:val="af1"/>
          <w:rFonts w:hint="eastAsia"/>
        </w:rPr>
        <w:t>，指的是具有限定动词在内的</w:t>
      </w:r>
      <w:r w:rsidR="00BF5096" w:rsidRPr="001F7279">
        <w:rPr>
          <w:rStyle w:val="af1"/>
          <w:rFonts w:hint="eastAsia"/>
        </w:rPr>
        <w:t>从句</w:t>
      </w:r>
      <w:r w:rsidRPr="001F7279">
        <w:rPr>
          <w:rStyle w:val="af1"/>
          <w:rFonts w:hint="eastAsia"/>
        </w:rPr>
        <w:t>，而限定动词就是具备了人称变化、时态变化等等，可以用来制造一个完整单句的动词。至于非限定动词，指的是像现在分词、过去分词、动名词、</w:t>
      </w:r>
      <w:r w:rsidR="007F24EC" w:rsidRPr="001F7279">
        <w:rPr>
          <w:rStyle w:val="af1"/>
          <w:rFonts w:hint="eastAsia"/>
        </w:rPr>
        <w:t>不定式</w:t>
      </w:r>
      <w:r w:rsidRPr="001F7279">
        <w:rPr>
          <w:rStyle w:val="af1"/>
          <w:rFonts w:hint="eastAsia"/>
        </w:rPr>
        <w:t>等等在传统文法中称为动状词的东西。</w:t>
      </w:r>
      <w:r w:rsidR="00BF5096">
        <w:rPr>
          <w:rFonts w:eastAsia="宋体" w:hint="eastAsia"/>
        </w:rPr>
        <w:t>从句</w:t>
      </w:r>
      <w:r w:rsidRPr="00E430F6">
        <w:rPr>
          <w:rFonts w:eastAsia="宋体" w:hint="eastAsia"/>
        </w:rPr>
        <w:t>当中如果只有非限定动词，就称为非限定</w:t>
      </w:r>
      <w:r w:rsidR="00BF5096">
        <w:rPr>
          <w:rFonts w:eastAsia="宋体" w:hint="eastAsia"/>
        </w:rPr>
        <w:t>从句</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understands</w:t>
      </w:r>
      <w:r w:rsidRPr="00E430F6">
        <w:rPr>
          <w:rFonts w:eastAsia="宋体"/>
        </w:rPr>
        <w:t xml:space="preserve"> that he </w:t>
      </w:r>
      <w:r w:rsidRPr="00E430F6">
        <w:rPr>
          <w:rFonts w:eastAsia="宋体"/>
          <w:u w:val="single"/>
        </w:rPr>
        <w:t>did</w:t>
      </w:r>
      <w:r w:rsidRPr="00E430F6">
        <w:rPr>
          <w:rFonts w:eastAsia="宋体"/>
        </w:rPr>
        <w:t xml:space="preserve"> the wrong thing then.</w:t>
      </w:r>
    </w:p>
    <w:p w:rsidR="00DD2927" w:rsidRDefault="00E430F6" w:rsidP="00182A90">
      <w:pPr>
        <w:spacing w:after="84"/>
        <w:ind w:firstLine="480"/>
        <w:rPr>
          <w:lang w:eastAsia="zh-TW"/>
        </w:rPr>
      </w:pPr>
      <w:r w:rsidRPr="00E430F6">
        <w:rPr>
          <w:rFonts w:eastAsia="宋体" w:hint="eastAsia"/>
        </w:rPr>
        <w:t>这个句子当中有两个</w:t>
      </w:r>
      <w:r w:rsidR="00BF5096">
        <w:rPr>
          <w:rFonts w:eastAsia="宋体" w:hint="eastAsia"/>
        </w:rPr>
        <w:t>从句</w:t>
      </w:r>
      <w:r w:rsidRPr="00E430F6">
        <w:rPr>
          <w:rFonts w:eastAsia="宋体" w:hint="eastAsia"/>
        </w:rPr>
        <w:t>。</w:t>
      </w:r>
      <w:r w:rsidRPr="00E430F6">
        <w:rPr>
          <w:rFonts w:eastAsia="宋体"/>
        </w:rPr>
        <w:t xml:space="preserve">He understands … </w:t>
      </w:r>
      <w:r w:rsidRPr="00E430F6">
        <w:rPr>
          <w:rFonts w:eastAsia="宋体" w:hint="eastAsia"/>
        </w:rPr>
        <w:t>是个限定</w:t>
      </w:r>
      <w:r w:rsidR="00BF5096">
        <w:rPr>
          <w:rFonts w:eastAsia="宋体" w:hint="eastAsia"/>
        </w:rPr>
        <w:t>从句</w:t>
      </w:r>
      <w:r w:rsidRPr="00E430F6">
        <w:rPr>
          <w:rFonts w:eastAsia="宋体" w:hint="eastAsia"/>
        </w:rPr>
        <w:t>，因为它里面有限定动词</w:t>
      </w:r>
      <w:r w:rsidRPr="00E430F6">
        <w:rPr>
          <w:rFonts w:eastAsia="宋体"/>
        </w:rPr>
        <w:t>understands</w:t>
      </w:r>
      <w:r w:rsidRPr="00E430F6">
        <w:rPr>
          <w:rFonts w:eastAsia="宋体" w:hint="eastAsia"/>
        </w:rPr>
        <w:t>（第三人称单数、现在简单式）。</w:t>
      </w:r>
      <w:r w:rsidRPr="00E430F6">
        <w:rPr>
          <w:rFonts w:eastAsia="宋体"/>
        </w:rPr>
        <w:t>He did the wrong thing then</w:t>
      </w:r>
      <w:r w:rsidRPr="00E430F6">
        <w:rPr>
          <w:rFonts w:eastAsia="宋体" w:hint="eastAsia"/>
        </w:rPr>
        <w:t>也是个限定</w:t>
      </w:r>
      <w:r w:rsidR="00BF5096">
        <w:rPr>
          <w:rFonts w:eastAsia="宋体" w:hint="eastAsia"/>
        </w:rPr>
        <w:t>从句</w:t>
      </w:r>
      <w:r w:rsidRPr="00E430F6">
        <w:rPr>
          <w:rFonts w:eastAsia="宋体" w:hint="eastAsia"/>
        </w:rPr>
        <w:t>，因为它里面有限定动词</w:t>
      </w:r>
      <w:r w:rsidRPr="00E430F6">
        <w:rPr>
          <w:rFonts w:eastAsia="宋体"/>
        </w:rPr>
        <w:t>did</w:t>
      </w:r>
      <w:r w:rsidRPr="00E430F6">
        <w:rPr>
          <w:rFonts w:eastAsia="宋体" w:hint="eastAsia"/>
        </w:rPr>
        <w:t>（过去简单式）。比较一下底下这个例子：</w:t>
      </w:r>
    </w:p>
    <w:p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hates</w:t>
      </w:r>
      <w:r w:rsidRPr="00E430F6">
        <w:rPr>
          <w:rFonts w:eastAsia="宋体"/>
        </w:rPr>
        <w:t xml:space="preserve"> his girlfriend’s </w:t>
      </w:r>
      <w:r w:rsidRPr="00E430F6">
        <w:rPr>
          <w:rFonts w:eastAsia="宋体"/>
          <w:u w:val="single"/>
        </w:rPr>
        <w:t>spending</w:t>
      </w:r>
      <w:r w:rsidRPr="00E430F6">
        <w:rPr>
          <w:rFonts w:eastAsia="宋体"/>
        </w:rPr>
        <w:t xml:space="preserve"> so much time on makeup every day.</w:t>
      </w:r>
    </w:p>
    <w:p w:rsidR="00DD2927" w:rsidRDefault="00E430F6" w:rsidP="00182A90">
      <w:pPr>
        <w:pStyle w:val="Preface"/>
        <w:spacing w:after="84"/>
        <w:ind w:firstLine="480"/>
        <w:rPr>
          <w:lang w:eastAsia="zh-TW"/>
        </w:rPr>
      </w:pPr>
      <w:r w:rsidRPr="00E430F6">
        <w:rPr>
          <w:rFonts w:hint="eastAsia"/>
        </w:rPr>
        <w:t>他很讨厌他女朋友每天花那么多时间化妆。</w:t>
      </w:r>
    </w:p>
    <w:p w:rsidR="00EA57E3" w:rsidRDefault="00E430F6" w:rsidP="00182A90">
      <w:pPr>
        <w:spacing w:after="84"/>
        <w:ind w:firstLine="480"/>
        <w:rPr>
          <w:lang w:eastAsia="zh-TW"/>
        </w:rPr>
      </w:pPr>
      <w:r w:rsidRPr="00E430F6">
        <w:rPr>
          <w:rFonts w:eastAsia="宋体" w:hint="eastAsia"/>
        </w:rPr>
        <w:t>这个句子只有一个限定</w:t>
      </w:r>
      <w:r w:rsidR="00BF5096">
        <w:rPr>
          <w:rFonts w:eastAsia="宋体" w:hint="eastAsia"/>
        </w:rPr>
        <w:t>从句</w:t>
      </w:r>
      <w:r w:rsidRPr="00E430F6">
        <w:rPr>
          <w:rFonts w:eastAsia="宋体" w:hint="eastAsia"/>
        </w:rPr>
        <w:t>，就是</w:t>
      </w:r>
      <w:r w:rsidRPr="00E430F6">
        <w:rPr>
          <w:rFonts w:eastAsia="宋体"/>
        </w:rPr>
        <w:t>He hates …</w:t>
      </w:r>
      <w:r w:rsidRPr="00E430F6">
        <w:rPr>
          <w:rFonts w:eastAsia="宋体" w:hint="eastAsia"/>
        </w:rPr>
        <w:t>，因为它里面有限定动词</w:t>
      </w:r>
      <w:r w:rsidRPr="00E430F6">
        <w:rPr>
          <w:rFonts w:eastAsia="宋体"/>
        </w:rPr>
        <w:t>hates</w:t>
      </w:r>
      <w:r w:rsidRPr="00E430F6">
        <w:rPr>
          <w:rFonts w:eastAsia="宋体" w:hint="eastAsia"/>
        </w:rPr>
        <w:t>（第三人称单数、现在简单式）。至于</w:t>
      </w:r>
      <w:r w:rsidRPr="00E430F6">
        <w:rPr>
          <w:rFonts w:eastAsia="宋体"/>
        </w:rPr>
        <w:t xml:space="preserve">his girlfriend’s </w:t>
      </w:r>
      <w:r w:rsidRPr="00E430F6">
        <w:rPr>
          <w:rFonts w:eastAsia="宋体"/>
          <w:u w:val="single"/>
        </w:rPr>
        <w:t>spending</w:t>
      </w:r>
      <w:r w:rsidRPr="00E430F6">
        <w:rPr>
          <w:rFonts w:eastAsia="宋体"/>
        </w:rPr>
        <w:t xml:space="preserve"> so much time on makeup every day</w:t>
      </w:r>
      <w:r w:rsidRPr="00E430F6">
        <w:rPr>
          <w:rFonts w:eastAsia="宋体" w:hint="eastAsia"/>
        </w:rPr>
        <w:t>，这个部分则是个非限定</w:t>
      </w:r>
      <w:r w:rsidR="00BF5096">
        <w:rPr>
          <w:rFonts w:eastAsia="宋体" w:hint="eastAsia"/>
        </w:rPr>
        <w:t>从句</w:t>
      </w:r>
      <w:r w:rsidRPr="00E430F6">
        <w:rPr>
          <w:rFonts w:eastAsia="宋体" w:hint="eastAsia"/>
        </w:rPr>
        <w:t>，因为它只有非限定动词</w:t>
      </w:r>
      <w:r w:rsidRPr="00E430F6">
        <w:rPr>
          <w:rFonts w:eastAsia="宋体"/>
        </w:rPr>
        <w:t>spending</w:t>
      </w:r>
      <w:r w:rsidRPr="00E430F6">
        <w:rPr>
          <w:rFonts w:eastAsia="宋体" w:hint="eastAsia"/>
        </w:rPr>
        <w:t>（动名词）。</w:t>
      </w:r>
    </w:p>
    <w:p w:rsidR="00DD2927" w:rsidRDefault="00E430F6" w:rsidP="00982549">
      <w:pPr>
        <w:pStyle w:val="3"/>
        <w:spacing w:before="126" w:after="126"/>
        <w:rPr>
          <w:lang w:eastAsia="zh-TW"/>
        </w:rPr>
      </w:pPr>
      <w:bookmarkStart w:id="105" w:name="_Toc363483932"/>
      <w:r w:rsidRPr="00E430F6">
        <w:rPr>
          <w:rFonts w:hint="eastAsia"/>
        </w:rPr>
        <w:t>句子的三种层次</w:t>
      </w:r>
      <w:bookmarkEnd w:id="105"/>
    </w:p>
    <w:p w:rsidR="00DD2927" w:rsidRDefault="00E430F6" w:rsidP="00182A90">
      <w:pPr>
        <w:spacing w:after="84"/>
        <w:ind w:firstLine="480"/>
        <w:rPr>
          <w:lang w:eastAsia="zh-TW"/>
        </w:rPr>
      </w:pPr>
      <w:r w:rsidRPr="00E430F6">
        <w:rPr>
          <w:rFonts w:eastAsia="宋体" w:hint="eastAsia"/>
        </w:rPr>
        <w:t>英文句子可以分成三个层次：初级的单句、中级的复合句、以及高级的减化</w:t>
      </w:r>
      <w:r w:rsidR="00BF5096">
        <w:rPr>
          <w:rFonts w:eastAsia="宋体" w:hint="eastAsia"/>
        </w:rPr>
        <w:t>从句</w:t>
      </w:r>
      <w:r w:rsidRPr="00E430F6">
        <w:rPr>
          <w:rFonts w:eastAsia="宋体" w:hint="eastAsia"/>
        </w:rPr>
        <w:t>。单句必须是限定</w:t>
      </w:r>
      <w:r w:rsidR="00BF5096">
        <w:rPr>
          <w:rFonts w:eastAsia="宋体" w:hint="eastAsia"/>
        </w:rPr>
        <w:t>从句</w:t>
      </w:r>
      <w:r w:rsidRPr="00E430F6">
        <w:rPr>
          <w:rFonts w:eastAsia="宋体" w:hint="eastAsia"/>
        </w:rPr>
        <w:t>。复合句则是由两个以上的限定</w:t>
      </w:r>
      <w:r w:rsidR="00BF5096">
        <w:rPr>
          <w:rFonts w:eastAsia="宋体" w:hint="eastAsia"/>
        </w:rPr>
        <w:t>从句</w:t>
      </w:r>
      <w:r w:rsidRPr="00E430F6">
        <w:rPr>
          <w:rFonts w:eastAsia="宋体" w:hint="eastAsia"/>
        </w:rPr>
        <w:t>经由连接词的连接而构成。减化</w:t>
      </w:r>
      <w:r w:rsidR="00BF5096">
        <w:rPr>
          <w:rFonts w:eastAsia="宋体" w:hint="eastAsia"/>
        </w:rPr>
        <w:t>从句</w:t>
      </w:r>
      <w:r w:rsidRPr="00E430F6">
        <w:rPr>
          <w:rFonts w:eastAsia="宋体" w:hint="eastAsia"/>
        </w:rPr>
        <w:t>则是在复合句当中尽量只留下一个限定</w:t>
      </w:r>
      <w:r w:rsidR="00BF5096">
        <w:rPr>
          <w:rFonts w:eastAsia="宋体" w:hint="eastAsia"/>
        </w:rPr>
        <w:t>从句</w:t>
      </w:r>
      <w:r w:rsidRPr="00E430F6">
        <w:rPr>
          <w:rFonts w:eastAsia="宋体" w:hint="eastAsia"/>
        </w:rPr>
        <w:t>、其余的尽可能改写为非限定</w:t>
      </w:r>
      <w:r w:rsidR="00BF5096">
        <w:rPr>
          <w:rFonts w:eastAsia="宋体" w:hint="eastAsia"/>
        </w:rPr>
        <w:t>从句</w:t>
      </w:r>
      <w:r w:rsidRPr="00E430F6">
        <w:rPr>
          <w:rFonts w:eastAsia="宋体" w:hint="eastAsia"/>
        </w:rPr>
        <w:t>。</w:t>
      </w:r>
    </w:p>
    <w:p w:rsidR="00DD2927" w:rsidRPr="001F7279" w:rsidRDefault="00E430F6" w:rsidP="00182A90">
      <w:pPr>
        <w:spacing w:after="84"/>
        <w:ind w:firstLineChars="0" w:firstLine="0"/>
        <w:rPr>
          <w:rStyle w:val="af1"/>
        </w:rPr>
      </w:pPr>
      <w:r w:rsidRPr="001F7279">
        <w:rPr>
          <w:rStyle w:val="af1"/>
          <w:rFonts w:hint="eastAsia"/>
        </w:rPr>
        <w:t>初级：单句</w:t>
      </w:r>
    </w:p>
    <w:p w:rsidR="00785232" w:rsidRPr="00785232" w:rsidRDefault="00E430F6" w:rsidP="00182A90">
      <w:pPr>
        <w:spacing w:after="84"/>
        <w:ind w:firstLine="480"/>
        <w:rPr>
          <w:lang w:eastAsia="zh-TW"/>
        </w:rPr>
      </w:pPr>
      <w:r w:rsidRPr="00E430F6">
        <w:rPr>
          <w:rFonts w:eastAsia="宋体"/>
        </w:rPr>
        <w:t>We are sitting here in the sun.</w:t>
      </w:r>
    </w:p>
    <w:p w:rsidR="00785232" w:rsidRPr="00785232" w:rsidRDefault="00E430F6" w:rsidP="00182A90">
      <w:pPr>
        <w:spacing w:after="84"/>
        <w:ind w:firstLine="480"/>
        <w:rPr>
          <w:lang w:eastAsia="zh-TW"/>
        </w:rPr>
      </w:pPr>
      <w:r w:rsidRPr="00E430F6">
        <w:rPr>
          <w:rFonts w:eastAsia="宋体"/>
        </w:rPr>
        <w:t>We can see snow-covered hills.</w:t>
      </w:r>
    </w:p>
    <w:p w:rsidR="00DD2927" w:rsidRPr="001F7279" w:rsidRDefault="00E430F6" w:rsidP="00182A90">
      <w:pPr>
        <w:spacing w:after="84"/>
        <w:ind w:firstLineChars="0" w:firstLine="0"/>
        <w:rPr>
          <w:rStyle w:val="af1"/>
        </w:rPr>
      </w:pPr>
      <w:r w:rsidRPr="001F7279">
        <w:rPr>
          <w:rStyle w:val="af1"/>
          <w:rFonts w:hint="eastAsia"/>
        </w:rPr>
        <w:t>中级：复合句</w:t>
      </w:r>
    </w:p>
    <w:p w:rsidR="00785232" w:rsidRPr="00785232" w:rsidRDefault="00E430F6" w:rsidP="00182A90">
      <w:pPr>
        <w:spacing w:after="84"/>
        <w:ind w:firstLine="480"/>
        <w:rPr>
          <w:lang w:eastAsia="zh-TW"/>
        </w:rPr>
      </w:pPr>
      <w:r w:rsidRPr="00E430F6">
        <w:rPr>
          <w:rFonts w:eastAsia="宋体"/>
          <w:u w:val="single"/>
        </w:rPr>
        <w:t>We are sitting here in the sun</w:t>
      </w:r>
      <w:r w:rsidRPr="00E430F6">
        <w:rPr>
          <w:rFonts w:eastAsia="宋体"/>
        </w:rPr>
        <w:t xml:space="preserve">, and </w:t>
      </w:r>
      <w:r w:rsidRPr="00E430F6">
        <w:rPr>
          <w:rFonts w:eastAsia="宋体"/>
          <w:u w:val="single"/>
        </w:rPr>
        <w:t>we can see snow-covered hills</w:t>
      </w:r>
      <w:r w:rsidRPr="00E430F6">
        <w:rPr>
          <w:rFonts w:eastAsia="宋体"/>
        </w:rPr>
        <w:t>.</w:t>
      </w:r>
      <w:r w:rsidRPr="00E430F6">
        <w:rPr>
          <w:rFonts w:eastAsia="宋体" w:hint="eastAsia"/>
        </w:rPr>
        <w:t>（合句）</w:t>
      </w:r>
    </w:p>
    <w:p w:rsidR="00DD2927" w:rsidRDefault="00E430F6" w:rsidP="00182A90">
      <w:pPr>
        <w:pStyle w:val="Preface"/>
        <w:spacing w:after="84"/>
        <w:ind w:firstLine="480"/>
        <w:rPr>
          <w:lang w:eastAsia="zh-TW"/>
        </w:rPr>
      </w:pPr>
      <w:r w:rsidRPr="00E430F6">
        <w:lastRenderedPageBreak/>
        <w:t xml:space="preserve">       </w:t>
      </w:r>
      <w:r w:rsidR="009D20F5">
        <w:rPr>
          <w:rFonts w:hint="eastAsia"/>
        </w:rPr>
        <w:t>并列从句</w:t>
      </w:r>
      <w:r w:rsidRPr="00E430F6">
        <w:t xml:space="preserve">                            </w:t>
      </w:r>
      <w:r w:rsidR="009D20F5">
        <w:rPr>
          <w:rFonts w:hint="eastAsia"/>
        </w:rPr>
        <w:t>并列从句</w:t>
      </w:r>
    </w:p>
    <w:p w:rsidR="00785232" w:rsidRPr="00785232" w:rsidRDefault="00E430F6" w:rsidP="00182A90">
      <w:pPr>
        <w:spacing w:after="84"/>
        <w:ind w:firstLine="480"/>
        <w:rPr>
          <w:lang w:eastAsia="zh-TW"/>
        </w:rPr>
      </w:pPr>
      <w:r w:rsidRPr="00E430F6">
        <w:rPr>
          <w:rFonts w:eastAsia="宋体"/>
          <w:u w:val="single"/>
        </w:rPr>
        <w:t>As we sit here in the sun</w:t>
      </w:r>
      <w:r w:rsidRPr="00E430F6">
        <w:rPr>
          <w:rFonts w:eastAsia="宋体"/>
        </w:rPr>
        <w:t xml:space="preserve">, </w:t>
      </w:r>
      <w:r w:rsidRPr="00E430F6">
        <w:rPr>
          <w:rFonts w:eastAsia="宋体"/>
          <w:u w:val="single"/>
        </w:rPr>
        <w:t>we can see snow-covered hills</w:t>
      </w:r>
      <w:r w:rsidRPr="00E430F6">
        <w:rPr>
          <w:rFonts w:eastAsia="宋体"/>
        </w:rPr>
        <w:t>.</w:t>
      </w:r>
      <w:r w:rsidRPr="00E430F6">
        <w:rPr>
          <w:rFonts w:eastAsia="宋体" w:hint="eastAsia"/>
        </w:rPr>
        <w:t>（复句）</w:t>
      </w:r>
    </w:p>
    <w:p w:rsidR="00DD2927" w:rsidRDefault="00E430F6" w:rsidP="00182A90">
      <w:pPr>
        <w:pStyle w:val="Preface"/>
        <w:spacing w:after="84"/>
        <w:ind w:firstLine="480"/>
        <w:rPr>
          <w:lang w:eastAsia="zh-TW"/>
        </w:rPr>
      </w:pPr>
      <w:r w:rsidRPr="00E430F6">
        <w:t xml:space="preserve">       </w:t>
      </w:r>
      <w:r w:rsidRPr="00E430F6">
        <w:rPr>
          <w:rFonts w:hint="eastAsia"/>
        </w:rPr>
        <w:t>从属</w:t>
      </w:r>
      <w:r w:rsidR="00BF5096">
        <w:rPr>
          <w:rFonts w:hint="eastAsia"/>
        </w:rPr>
        <w:t>从句</w:t>
      </w:r>
      <w:r w:rsidRPr="00E430F6">
        <w:t xml:space="preserve">                    </w:t>
      </w:r>
      <w:r w:rsidRPr="00E430F6">
        <w:rPr>
          <w:rFonts w:hint="eastAsia"/>
        </w:rPr>
        <w:t>主要</w:t>
      </w:r>
      <w:r w:rsidR="00BF5096">
        <w:rPr>
          <w:rFonts w:hint="eastAsia"/>
        </w:rPr>
        <w:t>从句</w:t>
      </w:r>
    </w:p>
    <w:p w:rsidR="00DD2927" w:rsidRPr="001F7279" w:rsidRDefault="00E430F6" w:rsidP="00182A90">
      <w:pPr>
        <w:spacing w:after="84"/>
        <w:ind w:firstLineChars="0" w:firstLine="0"/>
        <w:rPr>
          <w:rStyle w:val="af1"/>
        </w:rPr>
      </w:pPr>
      <w:r w:rsidRPr="001F7279">
        <w:rPr>
          <w:rStyle w:val="af1"/>
          <w:rFonts w:hint="eastAsia"/>
        </w:rPr>
        <w:t>高级：减化</w:t>
      </w:r>
      <w:r w:rsidR="00BF5096" w:rsidRPr="001F7279">
        <w:rPr>
          <w:rStyle w:val="af1"/>
          <w:rFonts w:hint="eastAsia"/>
        </w:rPr>
        <w:t>从句</w:t>
      </w:r>
    </w:p>
    <w:p w:rsidR="00785232" w:rsidRPr="00785232" w:rsidRDefault="00E430F6" w:rsidP="00182A90">
      <w:pPr>
        <w:spacing w:after="84"/>
        <w:ind w:firstLine="480"/>
        <w:rPr>
          <w:lang w:eastAsia="zh-TW"/>
        </w:rPr>
      </w:pPr>
      <w:r w:rsidRPr="00E430F6">
        <w:rPr>
          <w:rFonts w:eastAsia="宋体"/>
          <w:u w:val="single"/>
        </w:rPr>
        <w:t>Sitting here in the sun</w:t>
      </w:r>
      <w:r w:rsidRPr="00E430F6">
        <w:rPr>
          <w:rFonts w:eastAsia="宋体"/>
        </w:rPr>
        <w:t xml:space="preserve">, </w:t>
      </w:r>
      <w:r w:rsidRPr="00E430F6">
        <w:rPr>
          <w:rFonts w:eastAsia="宋体"/>
          <w:u w:val="single"/>
        </w:rPr>
        <w:t>we can see snow-covered hills</w:t>
      </w:r>
      <w:r w:rsidRPr="00E430F6">
        <w:rPr>
          <w:rFonts w:eastAsia="宋体"/>
        </w:rPr>
        <w:t>.</w:t>
      </w:r>
    </w:p>
    <w:p w:rsidR="00DD2927" w:rsidRDefault="00E430F6" w:rsidP="00182A90">
      <w:pPr>
        <w:pStyle w:val="Preface"/>
        <w:spacing w:after="84"/>
        <w:ind w:firstLine="480"/>
        <w:rPr>
          <w:lang w:eastAsia="zh-TW"/>
        </w:rPr>
      </w:pPr>
      <w:r w:rsidRPr="00E430F6">
        <w:t xml:space="preserve">      </w:t>
      </w:r>
      <w:r w:rsidRPr="00E430F6">
        <w:rPr>
          <w:rFonts w:hint="eastAsia"/>
        </w:rPr>
        <w:t>非限定</w:t>
      </w:r>
      <w:r w:rsidR="00BF5096">
        <w:rPr>
          <w:rFonts w:hint="eastAsia"/>
        </w:rPr>
        <w:t>从句</w:t>
      </w:r>
      <w:r w:rsidRPr="00E430F6">
        <w:t xml:space="preserve">                   </w:t>
      </w:r>
      <w:r w:rsidRPr="00E430F6">
        <w:rPr>
          <w:rFonts w:hint="eastAsia"/>
        </w:rPr>
        <w:t>限定</w:t>
      </w:r>
      <w:r w:rsidR="00BF5096">
        <w:rPr>
          <w:rFonts w:hint="eastAsia"/>
        </w:rPr>
        <w:t>从句</w:t>
      </w:r>
    </w:p>
    <w:p w:rsidR="00EA57E3" w:rsidRDefault="00E430F6" w:rsidP="00182A90">
      <w:pPr>
        <w:spacing w:after="84"/>
        <w:ind w:firstLine="480"/>
        <w:rPr>
          <w:lang w:eastAsia="zh-TW"/>
        </w:rPr>
      </w:pPr>
      <w:r w:rsidRPr="00E430F6">
        <w:rPr>
          <w:rFonts w:eastAsia="宋体" w:hint="eastAsia"/>
        </w:rPr>
        <w:t>减化</w:t>
      </w:r>
      <w:r w:rsidR="00BF5096">
        <w:rPr>
          <w:rFonts w:eastAsia="宋体" w:hint="eastAsia"/>
        </w:rPr>
        <w:t>从句</w:t>
      </w:r>
      <w:r w:rsidRPr="00E430F6">
        <w:rPr>
          <w:rFonts w:eastAsia="宋体" w:hint="eastAsia"/>
        </w:rPr>
        <w:t>的特色在于：省略掉所有重复与空洞的部分、大力压缩，尽量只留下一个限定</w:t>
      </w:r>
      <w:r w:rsidR="00BF5096">
        <w:rPr>
          <w:rFonts w:eastAsia="宋体" w:hint="eastAsia"/>
        </w:rPr>
        <w:t>从句</w:t>
      </w:r>
      <w:r w:rsidRPr="00E430F6">
        <w:rPr>
          <w:rFonts w:eastAsia="宋体" w:hint="eastAsia"/>
        </w:rPr>
        <w:t>、获得最精简的修辞效果。不过，高级的减化</w:t>
      </w:r>
      <w:r w:rsidR="00BF5096">
        <w:rPr>
          <w:rFonts w:eastAsia="宋体" w:hint="eastAsia"/>
        </w:rPr>
        <w:t>从句</w:t>
      </w:r>
      <w:r w:rsidRPr="00E430F6">
        <w:rPr>
          <w:rFonts w:eastAsia="宋体" w:hint="eastAsia"/>
        </w:rPr>
        <w:t>必须建立在中级的复合句基础上，正如中级的复合句必须建立在初级的单句基础上。这一章我们先来处理合句，也就是由</w:t>
      </w:r>
      <w:r w:rsidR="009D20F5">
        <w:rPr>
          <w:rFonts w:eastAsia="宋体" w:hint="eastAsia"/>
        </w:rPr>
        <w:t>并列从句</w:t>
      </w:r>
      <w:r w:rsidRPr="00E430F6">
        <w:rPr>
          <w:rFonts w:eastAsia="宋体" w:hint="eastAsia"/>
        </w:rPr>
        <w:t>（</w:t>
      </w:r>
      <w:r w:rsidRPr="00E430F6">
        <w:rPr>
          <w:rFonts w:eastAsia="宋体"/>
        </w:rPr>
        <w:t>coordinate clauses</w:t>
      </w:r>
      <w:r w:rsidRPr="00E430F6">
        <w:rPr>
          <w:rFonts w:eastAsia="宋体" w:hint="eastAsia"/>
        </w:rPr>
        <w:t>）构成的句子。</w:t>
      </w:r>
    </w:p>
    <w:p w:rsidR="00DD2927" w:rsidRDefault="009D20F5" w:rsidP="00982549">
      <w:pPr>
        <w:pStyle w:val="3"/>
        <w:spacing w:before="126" w:after="126"/>
        <w:rPr>
          <w:lang w:eastAsia="zh-TW"/>
        </w:rPr>
      </w:pPr>
      <w:bookmarkStart w:id="106" w:name="_Toc363483933"/>
      <w:r>
        <w:rPr>
          <w:rFonts w:hint="eastAsia"/>
        </w:rPr>
        <w:t>并列从句</w:t>
      </w:r>
      <w:bookmarkEnd w:id="106"/>
    </w:p>
    <w:p w:rsidR="00DD2927" w:rsidRDefault="00E430F6" w:rsidP="00182A90">
      <w:pPr>
        <w:spacing w:after="84"/>
        <w:ind w:firstLine="480"/>
        <w:rPr>
          <w:lang w:eastAsia="zh-TW"/>
        </w:rPr>
      </w:pPr>
      <w:r w:rsidRPr="00E430F6">
        <w:rPr>
          <w:rFonts w:eastAsia="宋体" w:hint="eastAsia"/>
        </w:rPr>
        <w:t>如上一章所述，句子当中任何的位置都可以采用对等连接词而并列两个以上。同样的，一个句子当中也可以靠对等连接词来塞入两个以上的限定</w:t>
      </w:r>
      <w:r w:rsidR="00BF5096">
        <w:rPr>
          <w:rFonts w:eastAsia="宋体" w:hint="eastAsia"/>
        </w:rPr>
        <w:t>从句</w:t>
      </w:r>
      <w:r w:rsidRPr="00E430F6">
        <w:rPr>
          <w:rFonts w:eastAsia="宋体" w:hint="eastAsia"/>
        </w:rPr>
        <w:t>，称为</w:t>
      </w:r>
      <w:r w:rsidR="009D20F5">
        <w:rPr>
          <w:rFonts w:eastAsia="宋体" w:hint="eastAsia"/>
        </w:rPr>
        <w:t>并列从句</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Everyone was in the hall</w:t>
      </w:r>
      <w:r w:rsidRPr="00E430F6">
        <w:rPr>
          <w:rFonts w:eastAsia="宋体"/>
        </w:rPr>
        <w:t xml:space="preserve">, and </w:t>
      </w:r>
      <w:r w:rsidRPr="00E430F6">
        <w:rPr>
          <w:rFonts w:eastAsia="宋体"/>
          <w:u w:val="single"/>
        </w:rPr>
        <w:t>the door had been closed</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009D20F5">
        <w:rPr>
          <w:rFonts w:hint="eastAsia"/>
        </w:rPr>
        <w:t>并列从句</w:t>
      </w:r>
      <w:r w:rsidRPr="00E430F6">
        <w:t xml:space="preserve">                      </w:t>
      </w:r>
      <w:r w:rsidR="009D20F5">
        <w:rPr>
          <w:rFonts w:hint="eastAsia"/>
        </w:rPr>
        <w:t>并列从句</w:t>
      </w:r>
    </w:p>
    <w:p w:rsidR="00DD2927" w:rsidRDefault="00E430F6" w:rsidP="00182A90">
      <w:pPr>
        <w:spacing w:after="84"/>
        <w:ind w:firstLine="480"/>
        <w:rPr>
          <w:lang w:eastAsia="zh-TW"/>
        </w:rPr>
      </w:pPr>
      <w:r w:rsidRPr="00E430F6">
        <w:rPr>
          <w:rFonts w:eastAsia="宋体" w:hint="eastAsia"/>
        </w:rPr>
        <w:t>这就是一个合句，由对等连接词</w:t>
      </w:r>
      <w:r w:rsidRPr="00E430F6">
        <w:rPr>
          <w:rFonts w:eastAsia="宋体"/>
        </w:rPr>
        <w:t>and</w:t>
      </w:r>
      <w:r w:rsidRPr="00E430F6">
        <w:rPr>
          <w:rFonts w:eastAsia="宋体" w:hint="eastAsia"/>
        </w:rPr>
        <w:t>连接两个</w:t>
      </w:r>
      <w:r w:rsidR="009D20F5">
        <w:rPr>
          <w:rFonts w:eastAsia="宋体" w:hint="eastAsia"/>
        </w:rPr>
        <w:t>并列从句</w:t>
      </w:r>
      <w:r w:rsidRPr="00E430F6">
        <w:rPr>
          <w:rFonts w:eastAsia="宋体" w:hint="eastAsia"/>
        </w:rPr>
        <w:t>构成。</w:t>
      </w:r>
    </w:p>
    <w:p w:rsidR="00785232" w:rsidRPr="00785232" w:rsidRDefault="00E430F6" w:rsidP="00182A90">
      <w:pPr>
        <w:spacing w:after="84"/>
        <w:ind w:firstLine="480"/>
        <w:rPr>
          <w:lang w:eastAsia="zh-TW"/>
        </w:rPr>
      </w:pPr>
      <w:r w:rsidRPr="00E430F6">
        <w:rPr>
          <w:rFonts w:eastAsia="宋体"/>
          <w:u w:val="single"/>
        </w:rPr>
        <w:t>Most of us were in the hall</w:t>
      </w:r>
      <w:r w:rsidRPr="00E430F6">
        <w:rPr>
          <w:rFonts w:eastAsia="宋体"/>
        </w:rPr>
        <w:t xml:space="preserve">, </w:t>
      </w:r>
      <w:r w:rsidRPr="00E430F6">
        <w:rPr>
          <w:rFonts w:eastAsia="宋体"/>
          <w:u w:val="single"/>
        </w:rPr>
        <w:t>the doors had been closed</w:t>
      </w:r>
      <w:r w:rsidRPr="00E430F6">
        <w:rPr>
          <w:rFonts w:eastAsia="宋体"/>
        </w:rPr>
        <w:t xml:space="preserve">, and </w:t>
      </w:r>
      <w:r w:rsidRPr="00E430F6">
        <w:rPr>
          <w:rFonts w:eastAsia="宋体"/>
          <w:u w:val="single"/>
        </w:rPr>
        <w:t>the lights were out</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我们大部分人都在大厅内、门已经关上，灯也熄了。</w:t>
      </w:r>
    </w:p>
    <w:p w:rsidR="00DD2927" w:rsidRDefault="00E430F6" w:rsidP="00182A90">
      <w:pPr>
        <w:spacing w:after="84"/>
        <w:ind w:firstLine="480"/>
        <w:rPr>
          <w:lang w:eastAsia="zh-TW"/>
        </w:rPr>
      </w:pPr>
      <w:r w:rsidRPr="00E430F6">
        <w:rPr>
          <w:rFonts w:eastAsia="宋体" w:hint="eastAsia"/>
        </w:rPr>
        <w:t>这也是合句，里面有三个</w:t>
      </w:r>
      <w:r w:rsidR="009D20F5">
        <w:rPr>
          <w:rFonts w:eastAsia="宋体" w:hint="eastAsia"/>
        </w:rPr>
        <w:t>并列从句</w:t>
      </w:r>
      <w:r w:rsidRPr="00E430F6">
        <w:rPr>
          <w:rFonts w:eastAsia="宋体" w:hint="eastAsia"/>
        </w:rPr>
        <w:t>，用对等连接词</w:t>
      </w:r>
      <w:r w:rsidRPr="00E430F6">
        <w:rPr>
          <w:rFonts w:eastAsia="宋体"/>
        </w:rPr>
        <w:t>and</w:t>
      </w:r>
      <w:r w:rsidRPr="00E430F6">
        <w:rPr>
          <w:rFonts w:eastAsia="宋体" w:hint="eastAsia"/>
        </w:rPr>
        <w:t>连接起来，另外加上逗点来做区隔。</w:t>
      </w:r>
    </w:p>
    <w:p w:rsidR="00785232" w:rsidRPr="00785232" w:rsidRDefault="00E430F6" w:rsidP="00182A90">
      <w:pPr>
        <w:spacing w:after="84"/>
        <w:ind w:firstLine="480"/>
        <w:rPr>
          <w:lang w:eastAsia="zh-TW"/>
        </w:rPr>
      </w:pPr>
      <w:r w:rsidRPr="00E430F6">
        <w:rPr>
          <w:rFonts w:eastAsia="宋体"/>
        </w:rPr>
        <w:t xml:space="preserve">A. </w:t>
      </w:r>
      <w:r w:rsidRPr="00E430F6">
        <w:rPr>
          <w:rFonts w:eastAsia="宋体"/>
          <w:u w:val="single"/>
        </w:rPr>
        <w:t>He did not like us</w:t>
      </w:r>
      <w:r w:rsidRPr="00E430F6">
        <w:rPr>
          <w:rFonts w:eastAsia="宋体"/>
        </w:rPr>
        <w:t xml:space="preserve">, and </w:t>
      </w:r>
      <w:r w:rsidRPr="00E430F6">
        <w:rPr>
          <w:rFonts w:eastAsia="宋体"/>
          <w:u w:val="single"/>
        </w:rPr>
        <w:t>everyone knew, but no one admitted it</w:t>
      </w:r>
      <w:r w:rsidRPr="00E430F6">
        <w:rPr>
          <w:rFonts w:eastAsia="宋体"/>
        </w:rPr>
        <w:t>.</w:t>
      </w:r>
    </w:p>
    <w:p w:rsidR="00DD2927" w:rsidRDefault="00E430F6" w:rsidP="00182A90">
      <w:pPr>
        <w:spacing w:after="84"/>
        <w:ind w:firstLine="480"/>
        <w:rPr>
          <w:lang w:eastAsia="zh-TW"/>
        </w:rPr>
      </w:pPr>
      <w:r w:rsidRPr="00E430F6">
        <w:rPr>
          <w:rFonts w:eastAsia="宋体" w:hint="eastAsia"/>
        </w:rPr>
        <w:t>例句</w:t>
      </w:r>
      <w:r w:rsidRPr="00E430F6">
        <w:rPr>
          <w:rFonts w:eastAsia="宋体"/>
        </w:rPr>
        <w:t>A</w:t>
      </w:r>
      <w:r w:rsidRPr="00E430F6">
        <w:rPr>
          <w:rFonts w:eastAsia="宋体" w:hint="eastAsia"/>
        </w:rPr>
        <w:t>也是一个合句，由对等连接词</w:t>
      </w:r>
      <w:r w:rsidRPr="00E430F6">
        <w:rPr>
          <w:rFonts w:eastAsia="宋体"/>
        </w:rPr>
        <w:t>and</w:t>
      </w:r>
      <w:r w:rsidRPr="00E430F6">
        <w:rPr>
          <w:rFonts w:eastAsia="宋体" w:hint="eastAsia"/>
        </w:rPr>
        <w:t>连接两个</w:t>
      </w:r>
      <w:r w:rsidR="009D20F5">
        <w:rPr>
          <w:rFonts w:eastAsia="宋体" w:hint="eastAsia"/>
        </w:rPr>
        <w:t>并列从句</w:t>
      </w:r>
      <w:r w:rsidRPr="00E430F6">
        <w:rPr>
          <w:rFonts w:eastAsia="宋体" w:hint="eastAsia"/>
        </w:rPr>
        <w:t>构成。不过，</w:t>
      </w:r>
      <w:r w:rsidRPr="00E430F6">
        <w:rPr>
          <w:rFonts w:eastAsia="宋体"/>
        </w:rPr>
        <w:t>and</w:t>
      </w:r>
      <w:r w:rsidRPr="00E430F6">
        <w:rPr>
          <w:rFonts w:eastAsia="宋体" w:hint="eastAsia"/>
        </w:rPr>
        <w:t>右边那个</w:t>
      </w:r>
      <w:r w:rsidR="009D20F5">
        <w:rPr>
          <w:rFonts w:eastAsia="宋体" w:hint="eastAsia"/>
        </w:rPr>
        <w:t>并列从句</w:t>
      </w:r>
      <w:r w:rsidRPr="00E430F6">
        <w:rPr>
          <w:rFonts w:eastAsia="宋体" w:hint="eastAsia"/>
        </w:rPr>
        <w:t>并不单纯。它可以拆开成为以下两个单句看待：</w:t>
      </w:r>
    </w:p>
    <w:p w:rsidR="00785232" w:rsidRPr="00785232" w:rsidRDefault="00E430F6" w:rsidP="00182A90">
      <w:pPr>
        <w:spacing w:after="84"/>
        <w:ind w:firstLine="480"/>
        <w:rPr>
          <w:lang w:eastAsia="zh-TW"/>
        </w:rPr>
      </w:pPr>
      <w:r w:rsidRPr="00E430F6">
        <w:rPr>
          <w:rFonts w:eastAsia="宋体"/>
        </w:rPr>
        <w:t>Everyone knew it.</w:t>
      </w:r>
    </w:p>
    <w:p w:rsidR="00DD2927" w:rsidRDefault="00E430F6" w:rsidP="00182A90">
      <w:pPr>
        <w:spacing w:after="84"/>
        <w:ind w:firstLine="480"/>
        <w:rPr>
          <w:lang w:eastAsia="zh-TW"/>
        </w:rPr>
      </w:pPr>
      <w:r w:rsidRPr="00E430F6">
        <w:rPr>
          <w:rFonts w:eastAsia="宋体"/>
        </w:rPr>
        <w:t>No one admitted it.</w:t>
      </w:r>
    </w:p>
    <w:p w:rsidR="00DD2927" w:rsidRDefault="00E430F6" w:rsidP="00182A90">
      <w:pPr>
        <w:spacing w:after="84"/>
        <w:ind w:firstLine="480"/>
        <w:rPr>
          <w:lang w:eastAsia="zh-TW"/>
        </w:rPr>
      </w:pPr>
      <w:r w:rsidRPr="00E430F6">
        <w:rPr>
          <w:rFonts w:eastAsia="宋体" w:hint="eastAsia"/>
        </w:rPr>
        <w:t>这两个单句用对等连接词</w:t>
      </w:r>
      <w:r w:rsidRPr="00E430F6">
        <w:rPr>
          <w:rFonts w:eastAsia="宋体"/>
        </w:rPr>
        <w:t>but</w:t>
      </w:r>
      <w:r w:rsidRPr="00E430F6">
        <w:rPr>
          <w:rFonts w:eastAsia="宋体" w:hint="eastAsia"/>
        </w:rPr>
        <w:t>来连接，可以制造出下面这个合句：</w:t>
      </w:r>
    </w:p>
    <w:p w:rsidR="00DD2927" w:rsidRDefault="00E430F6" w:rsidP="00182A90">
      <w:pPr>
        <w:spacing w:after="84"/>
        <w:ind w:firstLine="480"/>
        <w:rPr>
          <w:lang w:eastAsia="zh-TW"/>
        </w:rPr>
      </w:pPr>
      <w:r w:rsidRPr="00E430F6">
        <w:rPr>
          <w:rFonts w:eastAsia="宋体"/>
        </w:rPr>
        <w:t xml:space="preserve">Everyone knew </w:t>
      </w:r>
      <w:r w:rsidRPr="00E430F6">
        <w:rPr>
          <w:rFonts w:eastAsia="宋体"/>
          <w:u w:val="single"/>
        </w:rPr>
        <w:t>it</w:t>
      </w:r>
      <w:r w:rsidRPr="00E430F6">
        <w:rPr>
          <w:rFonts w:eastAsia="宋体"/>
        </w:rPr>
        <w:t xml:space="preserve">, but no one admitted </w:t>
      </w:r>
      <w:r w:rsidRPr="00E430F6">
        <w:rPr>
          <w:rFonts w:eastAsia="宋体"/>
          <w:u w:val="single"/>
        </w:rPr>
        <w:t>it</w:t>
      </w:r>
      <w:r w:rsidRPr="00E430F6">
        <w:rPr>
          <w:rFonts w:eastAsia="宋体"/>
        </w:rPr>
        <w:t>.</w:t>
      </w:r>
    </w:p>
    <w:p w:rsidR="00DD2927" w:rsidRDefault="00E430F6" w:rsidP="00182A90">
      <w:pPr>
        <w:spacing w:after="84"/>
        <w:ind w:firstLine="480"/>
        <w:rPr>
          <w:lang w:eastAsia="zh-TW"/>
        </w:rPr>
      </w:pPr>
      <w:r w:rsidRPr="00E430F6">
        <w:rPr>
          <w:rFonts w:eastAsia="宋体" w:hint="eastAsia"/>
        </w:rPr>
        <w:t>这两个</w:t>
      </w:r>
      <w:r w:rsidR="009D20F5">
        <w:rPr>
          <w:rFonts w:eastAsia="宋体" w:hint="eastAsia"/>
        </w:rPr>
        <w:t>并列从句</w:t>
      </w:r>
      <w:r w:rsidRPr="00E430F6">
        <w:rPr>
          <w:rFonts w:eastAsia="宋体" w:hint="eastAsia"/>
        </w:rPr>
        <w:t>中，</w:t>
      </w:r>
      <w:r w:rsidR="009D20F5">
        <w:rPr>
          <w:rFonts w:eastAsia="宋体" w:hint="eastAsia"/>
        </w:rPr>
        <w:t>受词（宾语）</w:t>
      </w:r>
      <w:r w:rsidRPr="00E430F6">
        <w:rPr>
          <w:rFonts w:eastAsia="宋体" w:hint="eastAsia"/>
        </w:rPr>
        <w:t>位置的</w:t>
      </w:r>
      <w:r w:rsidRPr="00E430F6">
        <w:rPr>
          <w:rFonts w:eastAsia="宋体"/>
        </w:rPr>
        <w:t>it</w:t>
      </w:r>
      <w:r w:rsidRPr="00E430F6">
        <w:rPr>
          <w:rFonts w:eastAsia="宋体" w:hint="eastAsia"/>
        </w:rPr>
        <w:t>有重复，可以省掉一个，成为：</w:t>
      </w:r>
    </w:p>
    <w:p w:rsidR="00DD2927" w:rsidRDefault="00E430F6" w:rsidP="00182A90">
      <w:pPr>
        <w:spacing w:after="84"/>
        <w:ind w:firstLine="480"/>
        <w:rPr>
          <w:lang w:eastAsia="zh-TW"/>
        </w:rPr>
      </w:pPr>
      <w:r w:rsidRPr="00E430F6">
        <w:rPr>
          <w:rFonts w:eastAsia="宋体"/>
        </w:rPr>
        <w:t xml:space="preserve">Everyone knew, but no one admitted </w:t>
      </w:r>
      <w:r w:rsidRPr="00E430F6">
        <w:rPr>
          <w:rFonts w:eastAsia="宋体"/>
          <w:u w:val="single"/>
        </w:rPr>
        <w:t>it</w:t>
      </w:r>
      <w:r w:rsidRPr="00E430F6">
        <w:rPr>
          <w:rFonts w:eastAsia="宋体"/>
        </w:rPr>
        <w:t>.</w:t>
      </w:r>
    </w:p>
    <w:p w:rsidR="00EA57E3" w:rsidRDefault="00E430F6" w:rsidP="00182A90">
      <w:pPr>
        <w:spacing w:after="84"/>
        <w:ind w:firstLine="480"/>
        <w:rPr>
          <w:lang w:eastAsia="zh-TW"/>
        </w:rPr>
      </w:pPr>
      <w:r w:rsidRPr="00E430F6">
        <w:rPr>
          <w:rFonts w:eastAsia="宋体" w:hint="eastAsia"/>
        </w:rPr>
        <w:t>所以，上面那个例句</w:t>
      </w:r>
      <w:r w:rsidRPr="00E430F6">
        <w:rPr>
          <w:rFonts w:eastAsia="宋体"/>
        </w:rPr>
        <w:t>A</w:t>
      </w:r>
      <w:r w:rsidRPr="00E430F6">
        <w:rPr>
          <w:rFonts w:eastAsia="宋体" w:hint="eastAsia"/>
        </w:rPr>
        <w:t>，它右边的</w:t>
      </w:r>
      <w:r w:rsidR="009D20F5">
        <w:rPr>
          <w:rFonts w:eastAsia="宋体" w:hint="eastAsia"/>
        </w:rPr>
        <w:t>并列从句</w:t>
      </w:r>
      <w:r w:rsidRPr="00E430F6">
        <w:rPr>
          <w:rFonts w:eastAsia="宋体" w:hint="eastAsia"/>
        </w:rPr>
        <w:t>本身也是一个合句，里面又包含两个</w:t>
      </w:r>
      <w:r w:rsidR="009D20F5">
        <w:rPr>
          <w:rFonts w:eastAsia="宋体" w:hint="eastAsia"/>
        </w:rPr>
        <w:t>并列从句</w:t>
      </w:r>
      <w:r w:rsidRPr="00E430F6">
        <w:rPr>
          <w:rFonts w:eastAsia="宋体" w:hint="eastAsia"/>
        </w:rPr>
        <w:t>。</w:t>
      </w:r>
    </w:p>
    <w:p w:rsidR="00DD2927" w:rsidRDefault="009D20F5" w:rsidP="00182A90">
      <w:pPr>
        <w:pStyle w:val="4"/>
        <w:spacing w:after="84"/>
        <w:rPr>
          <w:lang w:eastAsia="zh-TW"/>
        </w:rPr>
      </w:pPr>
      <w:r>
        <w:rPr>
          <w:rFonts w:hint="eastAsia"/>
        </w:rPr>
        <w:lastRenderedPageBreak/>
        <w:t>并列从句</w:t>
      </w:r>
      <w:r w:rsidR="00E430F6" w:rsidRPr="00E430F6">
        <w:rPr>
          <w:rFonts w:hint="eastAsia"/>
        </w:rPr>
        <w:t>与</w:t>
      </w:r>
      <w:r>
        <w:rPr>
          <w:rFonts w:hint="eastAsia"/>
        </w:rPr>
        <w:t>关联词</w:t>
      </w:r>
    </w:p>
    <w:p w:rsidR="00DD2927" w:rsidRDefault="009D20F5" w:rsidP="00182A90">
      <w:pPr>
        <w:spacing w:after="84"/>
        <w:ind w:firstLine="480"/>
        <w:rPr>
          <w:lang w:eastAsia="zh-TW"/>
        </w:rPr>
      </w:pPr>
      <w:r>
        <w:rPr>
          <w:rFonts w:eastAsia="宋体" w:hint="eastAsia"/>
        </w:rPr>
        <w:t>并列从句</w:t>
      </w:r>
      <w:r w:rsidR="00E430F6" w:rsidRPr="00E430F6">
        <w:rPr>
          <w:rFonts w:eastAsia="宋体" w:hint="eastAsia"/>
        </w:rPr>
        <w:t>也可以用</w:t>
      </w:r>
      <w:r>
        <w:rPr>
          <w:rFonts w:eastAsia="宋体" w:hint="eastAsia"/>
        </w:rPr>
        <w:t>关联词</w:t>
      </w:r>
      <w:r w:rsidR="00E430F6" w:rsidRPr="00E430F6">
        <w:rPr>
          <w:rFonts w:eastAsia="宋体" w:hint="eastAsia"/>
        </w:rPr>
        <w:t>来连接，例如：</w:t>
      </w:r>
    </w:p>
    <w:p w:rsidR="00785232" w:rsidRPr="00785232" w:rsidRDefault="00E430F6" w:rsidP="00182A90">
      <w:pPr>
        <w:spacing w:after="84"/>
        <w:ind w:firstLine="480"/>
        <w:rPr>
          <w:lang w:eastAsia="zh-TW"/>
        </w:rPr>
      </w:pPr>
      <w:r w:rsidRPr="00E430F6">
        <w:rPr>
          <w:rFonts w:eastAsia="宋体"/>
        </w:rPr>
        <w:t xml:space="preserve">Either </w:t>
      </w:r>
      <w:r w:rsidRPr="00E430F6">
        <w:rPr>
          <w:rFonts w:eastAsia="宋体"/>
          <w:u w:val="single"/>
        </w:rPr>
        <w:t>he did not like our hairstyle</w:t>
      </w:r>
      <w:r w:rsidRPr="00E430F6">
        <w:rPr>
          <w:rFonts w:eastAsia="宋体"/>
        </w:rPr>
        <w:t xml:space="preserve">, or </w:t>
      </w:r>
      <w:r w:rsidRPr="00E430F6">
        <w:rPr>
          <w:rFonts w:eastAsia="宋体"/>
          <w:u w:val="single"/>
        </w:rPr>
        <w:t>we had offended him in some other way</w:t>
      </w:r>
      <w:r w:rsidRPr="00E430F6">
        <w:rPr>
          <w:rFonts w:eastAsia="宋体"/>
        </w:rPr>
        <w:t>.</w:t>
      </w:r>
    </w:p>
    <w:p w:rsidR="00DD2927" w:rsidRDefault="00E430F6" w:rsidP="00182A90">
      <w:pPr>
        <w:pStyle w:val="Preface"/>
        <w:spacing w:after="84"/>
        <w:ind w:firstLine="480"/>
        <w:rPr>
          <w:lang w:eastAsia="zh-TW"/>
        </w:rPr>
      </w:pPr>
      <w:r w:rsidRPr="00E430F6">
        <w:rPr>
          <w:rFonts w:hint="eastAsia"/>
        </w:rPr>
        <w:t>或者是他不喜欢我们的髪型、或者就是我们不知如何得罪过他。</w:t>
      </w:r>
    </w:p>
    <w:p w:rsidR="00DD2927" w:rsidRDefault="00E430F6" w:rsidP="00182A90">
      <w:pPr>
        <w:spacing w:after="84"/>
        <w:ind w:firstLine="480"/>
        <w:rPr>
          <w:lang w:eastAsia="zh-TW"/>
        </w:rPr>
      </w:pPr>
      <w:r w:rsidRPr="00E430F6">
        <w:rPr>
          <w:rFonts w:eastAsia="宋体" w:hint="eastAsia"/>
        </w:rPr>
        <w:t>这两个</w:t>
      </w:r>
      <w:r w:rsidR="009D20F5">
        <w:rPr>
          <w:rFonts w:eastAsia="宋体" w:hint="eastAsia"/>
        </w:rPr>
        <w:t>并列从句</w:t>
      </w:r>
      <w:r w:rsidRPr="00E430F6">
        <w:rPr>
          <w:rFonts w:eastAsia="宋体" w:hint="eastAsia"/>
        </w:rPr>
        <w:t>采用的是</w:t>
      </w:r>
      <w:r w:rsidRPr="00E430F6">
        <w:rPr>
          <w:rFonts w:eastAsia="宋体"/>
        </w:rPr>
        <w:t>either … or</w:t>
      </w:r>
      <w:r w:rsidRPr="00E430F6">
        <w:rPr>
          <w:rFonts w:eastAsia="宋体" w:hint="eastAsia"/>
        </w:rPr>
        <w:t>这组对等连接词</w:t>
      </w:r>
      <w:r w:rsidR="009D20F5">
        <w:rPr>
          <w:rFonts w:eastAsia="宋体" w:hint="eastAsia"/>
        </w:rPr>
        <w:t>关联词</w:t>
      </w:r>
      <w:r w:rsidRPr="00E430F6">
        <w:rPr>
          <w:rFonts w:eastAsia="宋体" w:hint="eastAsia"/>
        </w:rPr>
        <w:t>来连接。如上一章所述，在</w:t>
      </w:r>
      <w:r w:rsidRPr="00E430F6">
        <w:rPr>
          <w:rFonts w:eastAsia="宋体"/>
        </w:rPr>
        <w:t>either A or B</w:t>
      </w:r>
      <w:r w:rsidRPr="00E430F6">
        <w:rPr>
          <w:rFonts w:eastAsia="宋体" w:hint="eastAsia"/>
        </w:rPr>
        <w:t>这种</w:t>
      </w:r>
      <w:r w:rsidR="009D20F5">
        <w:rPr>
          <w:rFonts w:eastAsia="宋体" w:hint="eastAsia"/>
        </w:rPr>
        <w:t>关联词</w:t>
      </w:r>
      <w:r w:rsidRPr="00E430F6">
        <w:rPr>
          <w:rFonts w:eastAsia="宋体" w:hint="eastAsia"/>
        </w:rPr>
        <w:t>中，</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必须对称。上例中的</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两个都是限定</w:t>
      </w:r>
      <w:r w:rsidR="00BF5096">
        <w:rPr>
          <w:rFonts w:eastAsia="宋体" w:hint="eastAsia"/>
        </w:rPr>
        <w:t>从句</w:t>
      </w:r>
      <w:r w:rsidRPr="00E430F6">
        <w:rPr>
          <w:rFonts w:eastAsia="宋体" w:hint="eastAsia"/>
        </w:rPr>
        <w:t>、符合对等连接词</w:t>
      </w:r>
      <w:r w:rsidR="009D20F5">
        <w:rPr>
          <w:rFonts w:eastAsia="宋体" w:hint="eastAsia"/>
        </w:rPr>
        <w:t>关联词</w:t>
      </w:r>
      <w:r w:rsidRPr="00E430F6">
        <w:rPr>
          <w:rFonts w:eastAsia="宋体" w:hint="eastAsia"/>
        </w:rPr>
        <w:t>的对称要求。</w:t>
      </w:r>
    </w:p>
    <w:p w:rsidR="00DD2927" w:rsidRDefault="009D20F5" w:rsidP="00182A90">
      <w:pPr>
        <w:pStyle w:val="4"/>
        <w:spacing w:after="84"/>
        <w:rPr>
          <w:lang w:eastAsia="zh-TW"/>
        </w:rPr>
      </w:pPr>
      <w:r>
        <w:rPr>
          <w:rFonts w:hint="eastAsia"/>
        </w:rPr>
        <w:t>关联词</w:t>
      </w:r>
      <w:r w:rsidR="00E430F6" w:rsidRPr="00E430F6">
        <w:rPr>
          <w:rFonts w:hint="eastAsia"/>
        </w:rPr>
        <w:t>的倒装</w:t>
      </w:r>
    </w:p>
    <w:p w:rsidR="00DD2927" w:rsidRDefault="00E430F6" w:rsidP="00182A90">
      <w:pPr>
        <w:spacing w:after="84"/>
        <w:ind w:firstLine="480"/>
        <w:rPr>
          <w:lang w:eastAsia="zh-TW"/>
        </w:rPr>
      </w:pPr>
      <w:r w:rsidRPr="00E430F6">
        <w:rPr>
          <w:rFonts w:eastAsia="宋体" w:hint="eastAsia"/>
        </w:rPr>
        <w:t>对等连接词的</w:t>
      </w:r>
      <w:r w:rsidR="009D20F5">
        <w:rPr>
          <w:rFonts w:eastAsia="宋体" w:hint="eastAsia"/>
        </w:rPr>
        <w:t>关联词</w:t>
      </w:r>
      <w:r w:rsidRPr="00E430F6">
        <w:rPr>
          <w:rFonts w:eastAsia="宋体" w:hint="eastAsia"/>
        </w:rPr>
        <w:t>有时可用在倒装句中，这时候得特别注意对称的要求，例如：</w:t>
      </w:r>
    </w:p>
    <w:p w:rsidR="00785232" w:rsidRPr="00785232" w:rsidRDefault="00E430F6" w:rsidP="00182A90">
      <w:pPr>
        <w:spacing w:after="84"/>
        <w:ind w:firstLine="480"/>
        <w:rPr>
          <w:lang w:eastAsia="zh-TW"/>
        </w:rPr>
      </w:pPr>
      <w:r w:rsidRPr="00E430F6">
        <w:rPr>
          <w:rFonts w:eastAsia="宋体"/>
        </w:rPr>
        <w:t xml:space="preserve">China is </w:t>
      </w:r>
      <w:r w:rsidRPr="00E430F6">
        <w:rPr>
          <w:rFonts w:eastAsia="宋体"/>
          <w:u w:val="single"/>
        </w:rPr>
        <w:t>not only the world's most populous state but also the largest market in the 21st century</w:t>
      </w:r>
      <w:r w:rsidRPr="00E430F6">
        <w:rPr>
          <w:rFonts w:eastAsia="宋体"/>
        </w:rPr>
        <w:t>.</w:t>
      </w:r>
    </w:p>
    <w:p w:rsidR="00DD2927" w:rsidRDefault="00E430F6" w:rsidP="00182A90">
      <w:pPr>
        <w:pStyle w:val="Preface"/>
        <w:spacing w:after="84"/>
        <w:ind w:firstLine="480"/>
        <w:rPr>
          <w:lang w:eastAsia="zh-TW"/>
        </w:rPr>
      </w:pPr>
      <w:r w:rsidRPr="00E430F6">
        <w:rPr>
          <w:rFonts w:hint="eastAsia"/>
        </w:rPr>
        <w:t>中国不仅是世界人口最多的国家、更是二十一世纪最大的市场。</w:t>
      </w:r>
    </w:p>
    <w:p w:rsidR="00DD2927" w:rsidRDefault="00E430F6" w:rsidP="00182A90">
      <w:pPr>
        <w:spacing w:after="84"/>
        <w:ind w:firstLine="480"/>
        <w:rPr>
          <w:lang w:eastAsia="zh-TW"/>
        </w:rPr>
      </w:pPr>
      <w:r w:rsidRPr="00E430F6">
        <w:rPr>
          <w:rFonts w:eastAsia="宋体" w:hint="eastAsia"/>
        </w:rPr>
        <w:t>本句中用到的对等连接词</w:t>
      </w:r>
      <w:r w:rsidR="009D20F5">
        <w:rPr>
          <w:rFonts w:eastAsia="宋体" w:hint="eastAsia"/>
        </w:rPr>
        <w:t>关联词</w:t>
      </w:r>
      <w:r w:rsidRPr="00E430F6">
        <w:rPr>
          <w:rFonts w:eastAsia="宋体" w:hint="eastAsia"/>
        </w:rPr>
        <w:t>是</w:t>
      </w:r>
      <w:r w:rsidRPr="00E430F6">
        <w:rPr>
          <w:rFonts w:eastAsia="宋体"/>
        </w:rPr>
        <w:t>not only A but also B</w:t>
      </w:r>
      <w:r w:rsidRPr="00E430F6">
        <w:rPr>
          <w:rFonts w:eastAsia="宋体" w:hint="eastAsia"/>
        </w:rPr>
        <w:t>，在句中</w:t>
      </w:r>
      <w:r w:rsidRPr="00E430F6">
        <w:rPr>
          <w:rFonts w:eastAsia="宋体"/>
        </w:rPr>
        <w:t>A</w:t>
      </w:r>
      <w:r w:rsidRPr="00E430F6">
        <w:rPr>
          <w:rFonts w:eastAsia="宋体" w:hint="eastAsia"/>
        </w:rPr>
        <w:t>是</w:t>
      </w:r>
      <w:r w:rsidRPr="00E430F6">
        <w:rPr>
          <w:rFonts w:eastAsia="宋体"/>
        </w:rPr>
        <w:t>the world’s most populous state</w:t>
      </w:r>
      <w:r w:rsidRPr="00E430F6">
        <w:rPr>
          <w:rFonts w:eastAsia="宋体" w:hint="eastAsia"/>
        </w:rPr>
        <w:t>，</w:t>
      </w:r>
      <w:r w:rsidRPr="00E430F6">
        <w:rPr>
          <w:rFonts w:eastAsia="宋体"/>
        </w:rPr>
        <w:t>B</w:t>
      </w:r>
      <w:r w:rsidRPr="00E430F6">
        <w:rPr>
          <w:rFonts w:eastAsia="宋体" w:hint="eastAsia"/>
        </w:rPr>
        <w:t>是</w:t>
      </w:r>
      <w:r w:rsidRPr="00E430F6">
        <w:rPr>
          <w:rFonts w:eastAsia="宋体"/>
        </w:rPr>
        <w:t>the largest market in the 21</w:t>
      </w:r>
      <w:r w:rsidRPr="00E430F6">
        <w:rPr>
          <w:rFonts w:eastAsia="宋体"/>
          <w:vertAlign w:val="superscript"/>
        </w:rPr>
        <w:t>st</w:t>
      </w:r>
      <w:r w:rsidRPr="00E430F6">
        <w:rPr>
          <w:rFonts w:eastAsia="宋体"/>
        </w:rPr>
        <w:t xml:space="preserve"> century</w:t>
      </w:r>
      <w:r w:rsidRPr="00E430F6">
        <w:rPr>
          <w:rFonts w:eastAsia="宋体" w:hint="eastAsia"/>
        </w:rPr>
        <w:t>，两个都是名词词组、符合对称的要求。</w:t>
      </w:r>
    </w:p>
    <w:p w:rsidR="00DD2927" w:rsidRDefault="00E430F6" w:rsidP="00182A90">
      <w:pPr>
        <w:spacing w:after="84"/>
        <w:ind w:firstLine="480"/>
        <w:rPr>
          <w:lang w:eastAsia="zh-TW"/>
        </w:rPr>
      </w:pPr>
      <w:r w:rsidRPr="00E430F6">
        <w:rPr>
          <w:rFonts w:eastAsia="宋体" w:hint="eastAsia"/>
        </w:rPr>
        <w:t>这个句子还可以选择把</w:t>
      </w:r>
      <w:r w:rsidRPr="00E430F6">
        <w:rPr>
          <w:rFonts w:eastAsia="宋体"/>
        </w:rPr>
        <w:t>not only</w:t>
      </w:r>
      <w:r w:rsidRPr="00E430F6">
        <w:rPr>
          <w:rFonts w:eastAsia="宋体" w:hint="eastAsia"/>
        </w:rPr>
        <w:t>移到句首、以倒装句的方式来加强语气。但是这样做的时候很容易产生如下的错误：</w:t>
      </w:r>
    </w:p>
    <w:p w:rsidR="00785232" w:rsidRPr="00785232" w:rsidRDefault="00E430F6" w:rsidP="00182A90">
      <w:pPr>
        <w:spacing w:after="84"/>
        <w:ind w:firstLine="480"/>
        <w:rPr>
          <w:lang w:eastAsia="zh-TW"/>
        </w:rPr>
      </w:pPr>
      <w:r w:rsidRPr="00E430F6">
        <w:rPr>
          <w:rFonts w:eastAsia="宋体"/>
        </w:rPr>
        <w:t xml:space="preserve">Not only </w:t>
      </w:r>
      <w:r w:rsidRPr="00E430F6">
        <w:rPr>
          <w:rFonts w:eastAsia="宋体"/>
          <w:u w:val="single"/>
        </w:rPr>
        <w:t>is China the world's most populous state</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                             A</w:t>
      </w:r>
    </w:p>
    <w:p w:rsidR="00785232" w:rsidRPr="00785232" w:rsidRDefault="00E430F6" w:rsidP="00182A90">
      <w:pPr>
        <w:spacing w:after="84"/>
        <w:ind w:firstLine="480"/>
        <w:rPr>
          <w:lang w:eastAsia="zh-TW"/>
        </w:rPr>
      </w:pPr>
      <w:r w:rsidRPr="00E430F6">
        <w:rPr>
          <w:rFonts w:eastAsia="宋体"/>
        </w:rPr>
        <w:t xml:space="preserve">but also </w:t>
      </w:r>
      <w:r w:rsidRPr="00E430F6">
        <w:rPr>
          <w:rFonts w:eastAsia="宋体"/>
          <w:u w:val="single"/>
        </w:rPr>
        <w:t>the largest market in the 21st century</w:t>
      </w:r>
      <w:r w:rsidRPr="00E430F6">
        <w:rPr>
          <w:rFonts w:eastAsia="宋体"/>
        </w:rPr>
        <w:t>.</w:t>
      </w:r>
      <w:r w:rsidRPr="00E430F6">
        <w:rPr>
          <w:rFonts w:eastAsia="宋体" w:hint="eastAsia"/>
        </w:rPr>
        <w:t>（误）</w:t>
      </w:r>
    </w:p>
    <w:p w:rsidR="00DD2927" w:rsidRDefault="00E430F6" w:rsidP="00182A90">
      <w:pPr>
        <w:spacing w:after="84"/>
        <w:ind w:firstLine="480"/>
        <w:rPr>
          <w:lang w:eastAsia="zh-TW"/>
        </w:rPr>
      </w:pPr>
      <w:r w:rsidRPr="00E430F6">
        <w:rPr>
          <w:rFonts w:eastAsia="宋体"/>
        </w:rPr>
        <w:t xml:space="preserve">                             B</w:t>
      </w:r>
    </w:p>
    <w:p w:rsidR="00DD2927" w:rsidRDefault="00E430F6" w:rsidP="00182A90">
      <w:pPr>
        <w:spacing w:after="84"/>
        <w:ind w:firstLine="480"/>
        <w:rPr>
          <w:lang w:eastAsia="zh-TW"/>
        </w:rPr>
      </w:pPr>
      <w:r w:rsidRPr="00E430F6">
        <w:rPr>
          <w:rFonts w:eastAsia="宋体" w:hint="eastAsia"/>
        </w:rPr>
        <w:t>像</w:t>
      </w:r>
      <w:r w:rsidRPr="00E430F6">
        <w:rPr>
          <w:rFonts w:eastAsia="宋体"/>
        </w:rPr>
        <w:t>not only A but also B</w:t>
      </w:r>
      <w:r w:rsidRPr="00E430F6">
        <w:rPr>
          <w:rFonts w:eastAsia="宋体" w:hint="eastAsia"/>
        </w:rPr>
        <w:t>之类的对等连接词</w:t>
      </w:r>
      <w:r w:rsidR="009D20F5">
        <w:rPr>
          <w:rFonts w:eastAsia="宋体" w:hint="eastAsia"/>
        </w:rPr>
        <w:t>关联词</w:t>
      </w:r>
      <w:r w:rsidRPr="00E430F6">
        <w:rPr>
          <w:rFonts w:eastAsia="宋体" w:hint="eastAsia"/>
        </w:rPr>
        <w:t>，在对称方面的要求更为严格：</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必须对称。上面那个句子因为把</w:t>
      </w:r>
      <w:r w:rsidRPr="00E430F6">
        <w:rPr>
          <w:rFonts w:eastAsia="宋体"/>
        </w:rPr>
        <w:t>not only</w:t>
      </w:r>
      <w:r w:rsidRPr="00E430F6">
        <w:rPr>
          <w:rFonts w:eastAsia="宋体" w:hint="eastAsia"/>
        </w:rPr>
        <w:t>移到句首变成了倒装句，造成的结果是</w:t>
      </w:r>
      <w:r w:rsidRPr="00E430F6">
        <w:rPr>
          <w:rFonts w:eastAsia="宋体"/>
        </w:rPr>
        <w:t>not only</w:t>
      </w:r>
      <w:r w:rsidRPr="00E430F6">
        <w:rPr>
          <w:rFonts w:eastAsia="宋体" w:hint="eastAsia"/>
        </w:rPr>
        <w:t>与</w:t>
      </w:r>
      <w:r w:rsidRPr="00E430F6">
        <w:rPr>
          <w:rFonts w:eastAsia="宋体"/>
        </w:rPr>
        <w:t>but</w:t>
      </w:r>
      <w:r w:rsidRPr="00E430F6">
        <w:rPr>
          <w:rFonts w:eastAsia="宋体" w:hint="eastAsia"/>
        </w:rPr>
        <w:t>之间（</w:t>
      </w:r>
      <w:r w:rsidRPr="00E430F6">
        <w:rPr>
          <w:rFonts w:eastAsia="宋体"/>
        </w:rPr>
        <w:t>A</w:t>
      </w:r>
      <w:r w:rsidRPr="00E430F6">
        <w:rPr>
          <w:rFonts w:eastAsia="宋体" w:hint="eastAsia"/>
        </w:rPr>
        <w:t>部分）变成一个完整的限定</w:t>
      </w:r>
      <w:r w:rsidR="00BF5096">
        <w:rPr>
          <w:rFonts w:eastAsia="宋体" w:hint="eastAsia"/>
        </w:rPr>
        <w:t>从句</w:t>
      </w:r>
      <w:r w:rsidRPr="00E430F6">
        <w:rPr>
          <w:rFonts w:eastAsia="宋体" w:hint="eastAsia"/>
        </w:rPr>
        <w:t>（</w:t>
      </w:r>
      <w:r w:rsidRPr="00E430F6">
        <w:rPr>
          <w:rFonts w:eastAsia="宋体"/>
        </w:rPr>
        <w:t>is China the world’s most populous state</w:t>
      </w:r>
      <w:r w:rsidRPr="00E430F6">
        <w:rPr>
          <w:rFonts w:eastAsia="宋体" w:hint="eastAsia"/>
        </w:rPr>
        <w:t>）。但是</w:t>
      </w:r>
      <w:r w:rsidRPr="00E430F6">
        <w:rPr>
          <w:rFonts w:eastAsia="宋体"/>
        </w:rPr>
        <w:t>but</w:t>
      </w:r>
      <w:r w:rsidRPr="00E430F6">
        <w:rPr>
          <w:rFonts w:eastAsia="宋体" w:hint="eastAsia"/>
        </w:rPr>
        <w:t>的右边（</w:t>
      </w:r>
      <w:r w:rsidRPr="00E430F6">
        <w:rPr>
          <w:rFonts w:eastAsia="宋体"/>
        </w:rPr>
        <w:t>B</w:t>
      </w:r>
      <w:r w:rsidRPr="00E430F6">
        <w:rPr>
          <w:rFonts w:eastAsia="宋体" w:hint="eastAsia"/>
        </w:rPr>
        <w:t>部分）却仍然只是一个名词词组（</w:t>
      </w:r>
      <w:r w:rsidRPr="00E430F6">
        <w:rPr>
          <w:rFonts w:eastAsia="宋体"/>
        </w:rPr>
        <w:t>the largest market in the 21</w:t>
      </w:r>
      <w:r w:rsidRPr="00E430F6">
        <w:rPr>
          <w:rFonts w:eastAsia="宋体"/>
          <w:vertAlign w:val="superscript"/>
        </w:rPr>
        <w:t>st</w:t>
      </w:r>
      <w:r w:rsidRPr="00E430F6">
        <w:rPr>
          <w:rFonts w:eastAsia="宋体"/>
        </w:rPr>
        <w:t xml:space="preserve"> century</w:t>
      </w:r>
      <w:r w:rsidRPr="00E430F6">
        <w:rPr>
          <w:rFonts w:eastAsia="宋体" w:hint="eastAsia"/>
        </w:rPr>
        <w:t>），所以</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并不对称。应该把右边也改写为完整的限定</w:t>
      </w:r>
      <w:r w:rsidR="00BF5096">
        <w:rPr>
          <w:rFonts w:eastAsia="宋体" w:hint="eastAsia"/>
        </w:rPr>
        <w:t>从句</w:t>
      </w:r>
      <w:r w:rsidRPr="00E430F6">
        <w:rPr>
          <w:rFonts w:eastAsia="宋体" w:hint="eastAsia"/>
        </w:rPr>
        <w:t>才符合对称的要求，如下：</w:t>
      </w:r>
    </w:p>
    <w:p w:rsidR="00785232" w:rsidRPr="00785232" w:rsidRDefault="00E430F6" w:rsidP="00182A90">
      <w:pPr>
        <w:spacing w:after="84"/>
        <w:ind w:firstLine="480"/>
        <w:rPr>
          <w:lang w:eastAsia="zh-TW"/>
        </w:rPr>
      </w:pPr>
      <w:r w:rsidRPr="00E430F6">
        <w:rPr>
          <w:rFonts w:eastAsia="宋体"/>
        </w:rPr>
        <w:t xml:space="preserve">Not only </w:t>
      </w:r>
      <w:r w:rsidRPr="00E430F6">
        <w:rPr>
          <w:rFonts w:eastAsia="宋体"/>
          <w:u w:val="single"/>
        </w:rPr>
        <w:t>is China the world's most populous state</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                             A</w:t>
      </w:r>
    </w:p>
    <w:p w:rsidR="00785232" w:rsidRPr="00785232" w:rsidRDefault="00E430F6" w:rsidP="00182A90">
      <w:pPr>
        <w:spacing w:after="84"/>
        <w:ind w:firstLine="480"/>
        <w:rPr>
          <w:lang w:eastAsia="zh-TW"/>
        </w:rPr>
      </w:pPr>
      <w:r w:rsidRPr="00E430F6">
        <w:rPr>
          <w:rFonts w:eastAsia="宋体"/>
        </w:rPr>
        <w:t xml:space="preserve">but </w:t>
      </w:r>
      <w:r w:rsidRPr="00E430F6">
        <w:rPr>
          <w:rFonts w:eastAsia="宋体"/>
          <w:u w:val="double"/>
        </w:rPr>
        <w:t>it is</w:t>
      </w:r>
      <w:r w:rsidRPr="00E430F6">
        <w:rPr>
          <w:rFonts w:eastAsia="宋体"/>
          <w:u w:val="single"/>
        </w:rPr>
        <w:t xml:space="preserve"> also the largest market in the 21st century</w:t>
      </w:r>
      <w:r w:rsidRPr="00E430F6">
        <w:rPr>
          <w:rFonts w:eastAsia="宋体"/>
        </w:rPr>
        <w:t>.</w:t>
      </w:r>
    </w:p>
    <w:p w:rsidR="00DD2927" w:rsidRDefault="00E430F6" w:rsidP="00182A90">
      <w:pPr>
        <w:spacing w:after="84"/>
        <w:ind w:firstLine="480"/>
        <w:rPr>
          <w:lang w:eastAsia="zh-TW"/>
        </w:rPr>
      </w:pPr>
      <w:r w:rsidRPr="00E430F6">
        <w:rPr>
          <w:rFonts w:eastAsia="宋体"/>
        </w:rPr>
        <w:t xml:space="preserve">                             B</w:t>
      </w:r>
    </w:p>
    <w:p w:rsidR="00EA57E3" w:rsidRPr="00AB6020" w:rsidRDefault="00E430F6" w:rsidP="00182A90">
      <w:pPr>
        <w:spacing w:after="84"/>
        <w:ind w:firstLine="480"/>
        <w:rPr>
          <w:rStyle w:val="af1"/>
        </w:rPr>
      </w:pPr>
      <w:r w:rsidRPr="00E430F6">
        <w:rPr>
          <w:rFonts w:eastAsia="宋体" w:hint="eastAsia"/>
        </w:rPr>
        <w:t>请注意：</w:t>
      </w:r>
      <w:r w:rsidRPr="00E430F6">
        <w:rPr>
          <w:rFonts w:eastAsia="宋体"/>
        </w:rPr>
        <w:t>also</w:t>
      </w:r>
      <w:r w:rsidRPr="00E430F6">
        <w:rPr>
          <w:rFonts w:eastAsia="宋体" w:hint="eastAsia"/>
        </w:rPr>
        <w:t>的位置不一定要和</w:t>
      </w:r>
      <w:r w:rsidRPr="00E430F6">
        <w:rPr>
          <w:rFonts w:eastAsia="宋体"/>
        </w:rPr>
        <w:t>but</w:t>
      </w:r>
      <w:r w:rsidRPr="00E430F6">
        <w:rPr>
          <w:rFonts w:eastAsia="宋体" w:hint="eastAsia"/>
        </w:rPr>
        <w:t>放在一起。</w:t>
      </w:r>
      <w:r w:rsidRPr="00E430F6">
        <w:rPr>
          <w:rFonts w:eastAsia="宋体"/>
        </w:rPr>
        <w:t>also</w:t>
      </w:r>
      <w:r w:rsidRPr="00E430F6">
        <w:rPr>
          <w:rFonts w:eastAsia="宋体" w:hint="eastAsia"/>
        </w:rPr>
        <w:t>和</w:t>
      </w:r>
      <w:r w:rsidRPr="00E430F6">
        <w:rPr>
          <w:rFonts w:eastAsia="宋体"/>
        </w:rPr>
        <w:t>only</w:t>
      </w:r>
      <w:r w:rsidRPr="00E430F6">
        <w:rPr>
          <w:rFonts w:eastAsia="宋体" w:hint="eastAsia"/>
        </w:rPr>
        <w:t>一样，是强调</w:t>
      </w:r>
      <w:r w:rsidRPr="00E430F6">
        <w:rPr>
          <w:rFonts w:eastAsia="宋体" w:hint="eastAsia"/>
        </w:rPr>
        <w:lastRenderedPageBreak/>
        <w:t>范围的副词</w:t>
      </w:r>
      <w:r w:rsidRPr="00E430F6">
        <w:rPr>
          <w:rFonts w:eastAsia="宋体"/>
        </w:rPr>
        <w:t>(focusing adverb)</w:t>
      </w:r>
      <w:r w:rsidRPr="00E430F6">
        <w:rPr>
          <w:rFonts w:eastAsia="宋体" w:hint="eastAsia"/>
        </w:rPr>
        <w:t>。</w:t>
      </w:r>
      <w:r w:rsidRPr="00AB6020">
        <w:rPr>
          <w:rStyle w:val="af1"/>
        </w:rPr>
        <w:t>Not only</w:t>
      </w:r>
      <w:r w:rsidRPr="00AB6020">
        <w:rPr>
          <w:rStyle w:val="af1"/>
          <w:rFonts w:hint="eastAsia"/>
        </w:rPr>
        <w:t>强调中国是「世界人口最多的国家」，</w:t>
      </w:r>
      <w:r w:rsidRPr="00AB6020">
        <w:rPr>
          <w:rStyle w:val="af1"/>
        </w:rPr>
        <w:t>also</w:t>
      </w:r>
      <w:r w:rsidRPr="00AB6020">
        <w:rPr>
          <w:rStyle w:val="af1"/>
          <w:rFonts w:hint="eastAsia"/>
        </w:rPr>
        <w:t>则是要强调中国还是「</w:t>
      </w:r>
      <w:r w:rsidRPr="00AB6020">
        <w:rPr>
          <w:rStyle w:val="af1"/>
        </w:rPr>
        <w:t>21</w:t>
      </w:r>
      <w:r w:rsidRPr="00AB6020">
        <w:rPr>
          <w:rStyle w:val="af1"/>
          <w:rFonts w:hint="eastAsia"/>
        </w:rPr>
        <w:t>世纪最大的市场」，所以右边应该把</w:t>
      </w:r>
      <w:r w:rsidRPr="00AB6020">
        <w:rPr>
          <w:rStyle w:val="af1"/>
        </w:rPr>
        <w:t>also</w:t>
      </w:r>
      <w:r w:rsidRPr="00AB6020">
        <w:rPr>
          <w:rStyle w:val="af1"/>
          <w:rFonts w:hint="eastAsia"/>
        </w:rPr>
        <w:t>放在</w:t>
      </w:r>
      <w:r w:rsidRPr="00AB6020">
        <w:rPr>
          <w:rStyle w:val="af1"/>
        </w:rPr>
        <w:t>the largest market</w:t>
      </w:r>
      <w:r w:rsidRPr="00AB6020">
        <w:rPr>
          <w:rStyle w:val="af1"/>
          <w:rFonts w:hint="eastAsia"/>
        </w:rPr>
        <w:t>前面最恰当。</w:t>
      </w:r>
    </w:p>
    <w:p w:rsidR="00DD2927" w:rsidRDefault="009D20F5" w:rsidP="00182A90">
      <w:pPr>
        <w:pStyle w:val="4"/>
        <w:spacing w:after="84"/>
        <w:rPr>
          <w:lang w:eastAsia="zh-TW"/>
        </w:rPr>
      </w:pPr>
      <w:r>
        <w:rPr>
          <w:rFonts w:hint="eastAsia"/>
        </w:rPr>
        <w:t>并列从句</w:t>
      </w:r>
      <w:r w:rsidR="00E430F6" w:rsidRPr="00E430F6">
        <w:rPr>
          <w:rFonts w:hint="eastAsia"/>
        </w:rPr>
        <w:t>的省略</w:t>
      </w:r>
    </w:p>
    <w:p w:rsidR="00DD2927" w:rsidRDefault="00E430F6" w:rsidP="00182A90">
      <w:pPr>
        <w:spacing w:after="84"/>
        <w:ind w:firstLine="480"/>
        <w:rPr>
          <w:lang w:eastAsia="zh-TW"/>
        </w:rPr>
      </w:pPr>
      <w:r w:rsidRPr="00E430F6">
        <w:rPr>
          <w:rFonts w:eastAsia="宋体" w:hint="eastAsia"/>
        </w:rPr>
        <w:t>用对等连接词连接的</w:t>
      </w:r>
      <w:r w:rsidR="009D20F5">
        <w:rPr>
          <w:rFonts w:eastAsia="宋体" w:hint="eastAsia"/>
        </w:rPr>
        <w:t>并列从句</w:t>
      </w:r>
      <w:r w:rsidRPr="00E430F6">
        <w:rPr>
          <w:rFonts w:eastAsia="宋体" w:hint="eastAsia"/>
        </w:rPr>
        <w:t>，因为必须对称所以经常会有重复的部分。想要避免重复的话，最常用的手段就是省略掉重复的部分，这又是一个写作时容易出错的地方。对等连接词本身固然很单纯，但它在句中的运用却是变化万千。写作时凡是用到对等连接词都要特别小心，尤其是「对称」的要求不得马虎。以下几个例子都有省略不当的错误，请读者仔细观察。</w:t>
      </w:r>
    </w:p>
    <w:p w:rsidR="00DD2927" w:rsidRDefault="00E430F6" w:rsidP="00182A90">
      <w:pPr>
        <w:spacing w:after="84"/>
        <w:ind w:firstLine="480"/>
        <w:rPr>
          <w:rFonts w:eastAsia="PMingLiU"/>
          <w:lang w:eastAsia="zh-TW"/>
        </w:rPr>
      </w:pPr>
      <w:r w:rsidRPr="00E430F6">
        <w:rPr>
          <w:rFonts w:eastAsia="宋体"/>
        </w:rPr>
        <w:t xml:space="preserve">After years of hard work, spring floods and summer droughts </w:t>
      </w:r>
      <w:r w:rsidRPr="00E430F6">
        <w:rPr>
          <w:rFonts w:eastAsia="宋体"/>
          <w:u w:val="single"/>
        </w:rPr>
        <w:t>have not and may never be</w:t>
      </w:r>
      <w:r w:rsidRPr="00E430F6">
        <w:rPr>
          <w:rFonts w:eastAsia="宋体"/>
        </w:rPr>
        <w:t xml:space="preserve"> eliminated from this area.</w:t>
      </w:r>
      <w:r w:rsidRPr="00E430F6">
        <w:rPr>
          <w:rFonts w:eastAsia="宋体" w:hint="eastAsia"/>
        </w:rPr>
        <w:t>（误）</w:t>
      </w:r>
    </w:p>
    <w:p w:rsidR="00DD2927" w:rsidRDefault="00E430F6" w:rsidP="00182A90">
      <w:pPr>
        <w:spacing w:after="84"/>
        <w:ind w:firstLine="480"/>
        <w:rPr>
          <w:lang w:eastAsia="zh-TW"/>
        </w:rPr>
      </w:pPr>
      <w:r w:rsidRPr="00E430F6">
        <w:rPr>
          <w:rFonts w:eastAsia="宋体" w:hint="eastAsia"/>
        </w:rPr>
        <w:t>这个句子可以还原为以下两个单句：</w:t>
      </w:r>
    </w:p>
    <w:p w:rsidR="00785232" w:rsidRPr="00785232" w:rsidRDefault="00E430F6" w:rsidP="00182A90">
      <w:pPr>
        <w:spacing w:after="84"/>
        <w:ind w:firstLineChars="0" w:firstLine="0"/>
        <w:rPr>
          <w:rFonts w:eastAsia="PMingLiU"/>
          <w:lang w:eastAsia="zh-TW"/>
        </w:rPr>
      </w:pPr>
      <w:r w:rsidRPr="00E430F6">
        <w:rPr>
          <w:rFonts w:eastAsia="宋体"/>
        </w:rPr>
        <w:t xml:space="preserve">After years of hard work, </w:t>
      </w:r>
      <w:r w:rsidRPr="00E430F6">
        <w:rPr>
          <w:rFonts w:eastAsia="宋体"/>
          <w:u w:val="single"/>
        </w:rPr>
        <w:t>spring floods and summer droughts</w:t>
      </w:r>
      <w:r w:rsidRPr="00E430F6">
        <w:rPr>
          <w:rFonts w:eastAsia="宋体"/>
        </w:rPr>
        <w:t xml:space="preserve"> </w:t>
      </w:r>
      <w:r w:rsidRPr="00E430F6">
        <w:rPr>
          <w:rFonts w:eastAsia="宋体"/>
          <w:u w:val="single"/>
        </w:rPr>
        <w:t>have not been</w:t>
      </w:r>
      <w:r w:rsidR="00785232" w:rsidRPr="00785232">
        <w:rPr>
          <w:rFonts w:eastAsia="PMingLiU" w:hint="eastAsia"/>
          <w:lang w:eastAsia="zh-TW"/>
        </w:rPr>
        <w:t xml:space="preserve"> </w:t>
      </w:r>
    </w:p>
    <w:p w:rsidR="00785232" w:rsidRPr="00785232" w:rsidRDefault="00E430F6" w:rsidP="00182A90">
      <w:pPr>
        <w:spacing w:after="84"/>
        <w:ind w:firstLine="480"/>
        <w:rPr>
          <w:rFonts w:eastAsia="PMingLiU"/>
          <w:lang w:eastAsia="zh-TW"/>
        </w:rPr>
      </w:pPr>
      <w:r w:rsidRPr="00E430F6">
        <w:rPr>
          <w:rFonts w:eastAsia="宋体"/>
        </w:rPr>
        <w:t xml:space="preserve">                                   S                   V</w:t>
      </w:r>
    </w:p>
    <w:p w:rsidR="00785232" w:rsidRPr="00785232" w:rsidRDefault="00E430F6" w:rsidP="00182A90">
      <w:pPr>
        <w:spacing w:after="84"/>
        <w:ind w:firstLineChars="0" w:firstLine="0"/>
        <w:rPr>
          <w:rFonts w:eastAsia="PMingLiU"/>
          <w:lang w:eastAsia="zh-TW"/>
        </w:rPr>
      </w:pPr>
      <w:r w:rsidRPr="00E430F6">
        <w:rPr>
          <w:rFonts w:eastAsia="宋体"/>
          <w:u w:val="single"/>
        </w:rPr>
        <w:t>eliminated from this area</w:t>
      </w:r>
      <w:r w:rsidRPr="00E430F6">
        <w:rPr>
          <w:rFonts w:eastAsia="宋体"/>
        </w:rPr>
        <w:t>.</w:t>
      </w:r>
    </w:p>
    <w:p w:rsidR="00DD2927" w:rsidRDefault="004D42A8" w:rsidP="00182A90">
      <w:pPr>
        <w:spacing w:after="84"/>
        <w:ind w:firstLine="480"/>
        <w:rPr>
          <w:rFonts w:eastAsia="PMingLiU"/>
          <w:lang w:eastAsia="zh-TW"/>
        </w:rPr>
      </w:pPr>
      <w:r>
        <w:rPr>
          <w:rFonts w:eastAsia="宋体"/>
        </w:rPr>
        <w:t xml:space="preserve">       </w:t>
      </w:r>
      <w:r w:rsidR="00E430F6" w:rsidRPr="00E430F6">
        <w:rPr>
          <w:rFonts w:eastAsia="宋体"/>
        </w:rPr>
        <w:t>C</w:t>
      </w:r>
    </w:p>
    <w:p w:rsidR="00785232" w:rsidRPr="00785232" w:rsidRDefault="00E430F6" w:rsidP="00182A90">
      <w:pPr>
        <w:spacing w:after="84"/>
        <w:ind w:firstLineChars="0" w:firstLine="0"/>
        <w:rPr>
          <w:rFonts w:eastAsia="PMingLiU"/>
          <w:lang w:eastAsia="zh-TW"/>
        </w:rPr>
      </w:pPr>
      <w:r w:rsidRPr="00E430F6">
        <w:rPr>
          <w:rFonts w:eastAsia="宋体"/>
          <w:u w:val="single"/>
        </w:rPr>
        <w:t>Spring floods and summer droughts</w:t>
      </w:r>
      <w:r w:rsidRPr="00E430F6">
        <w:rPr>
          <w:rFonts w:eastAsia="宋体"/>
        </w:rPr>
        <w:t xml:space="preserve"> </w:t>
      </w:r>
      <w:r w:rsidRPr="00E430F6">
        <w:rPr>
          <w:rFonts w:eastAsia="宋体"/>
          <w:u w:val="single"/>
        </w:rPr>
        <w:t>may never be</w:t>
      </w:r>
      <w:r w:rsidRPr="00E430F6">
        <w:rPr>
          <w:rFonts w:eastAsia="宋体"/>
        </w:rPr>
        <w:t xml:space="preserve"> </w:t>
      </w:r>
      <w:r w:rsidRPr="00E430F6">
        <w:rPr>
          <w:rFonts w:eastAsia="宋体"/>
          <w:u w:val="single"/>
        </w:rPr>
        <w:t>eliminated from this area</w:t>
      </w:r>
      <w:r w:rsidRPr="00E430F6">
        <w:rPr>
          <w:rFonts w:eastAsia="宋体"/>
        </w:rPr>
        <w:t>.</w:t>
      </w:r>
    </w:p>
    <w:p w:rsidR="00DD2927" w:rsidRDefault="00E430F6" w:rsidP="00182A90">
      <w:pPr>
        <w:spacing w:after="84"/>
        <w:ind w:firstLine="480"/>
        <w:rPr>
          <w:rFonts w:eastAsia="PMingLiU"/>
          <w:lang w:eastAsia="zh-TW"/>
        </w:rPr>
      </w:pPr>
      <w:r w:rsidRPr="00E430F6">
        <w:rPr>
          <w:rFonts w:eastAsia="宋体"/>
        </w:rPr>
        <w:t xml:space="preserve">   </w:t>
      </w:r>
      <w:r w:rsidR="004D42A8">
        <w:rPr>
          <w:rFonts w:eastAsia="宋体"/>
        </w:rPr>
        <w:t xml:space="preserve">          S                   </w:t>
      </w:r>
      <w:r w:rsidRPr="00E430F6">
        <w:rPr>
          <w:rFonts w:eastAsia="宋体"/>
        </w:rPr>
        <w:t>V             C</w:t>
      </w:r>
    </w:p>
    <w:p w:rsidR="00DD2927" w:rsidRDefault="00E430F6" w:rsidP="00182A90">
      <w:pPr>
        <w:spacing w:after="84"/>
        <w:ind w:firstLine="480"/>
        <w:rPr>
          <w:rFonts w:eastAsia="PMingLiU"/>
          <w:lang w:eastAsia="zh-TW"/>
        </w:rPr>
      </w:pPr>
      <w:r w:rsidRPr="00E430F6">
        <w:rPr>
          <w:rFonts w:eastAsia="宋体" w:hint="eastAsia"/>
        </w:rPr>
        <w:t>在这两个单句中间加个对等连接词</w:t>
      </w:r>
      <w:r w:rsidRPr="00E430F6">
        <w:rPr>
          <w:rFonts w:eastAsia="宋体"/>
        </w:rPr>
        <w:t>and</w:t>
      </w:r>
      <w:r w:rsidRPr="00E430F6">
        <w:rPr>
          <w:rFonts w:eastAsia="宋体" w:hint="eastAsia"/>
        </w:rPr>
        <w:t>，可以制造出合句如下：</w:t>
      </w:r>
    </w:p>
    <w:p w:rsidR="00DD2927" w:rsidRDefault="00E430F6" w:rsidP="00182A90">
      <w:pPr>
        <w:spacing w:after="84"/>
        <w:ind w:firstLine="480"/>
        <w:rPr>
          <w:rFonts w:eastAsia="PMingLiU"/>
          <w:lang w:eastAsia="zh-TW"/>
        </w:rPr>
      </w:pPr>
      <w:r w:rsidRPr="00E430F6">
        <w:rPr>
          <w:rFonts w:eastAsia="宋体"/>
        </w:rPr>
        <w:t xml:space="preserve">After years of hard work, spring floods and summer droughts have not been eliminated from this area, </w:t>
      </w:r>
      <w:r w:rsidRPr="00E430F6">
        <w:rPr>
          <w:rFonts w:eastAsia="宋体"/>
          <w:u w:val="single"/>
        </w:rPr>
        <w:t>and</w:t>
      </w:r>
      <w:r w:rsidRPr="00E430F6">
        <w:rPr>
          <w:rFonts w:eastAsia="宋体"/>
        </w:rPr>
        <w:t xml:space="preserve"> spring floods and summer droughts may never be eliminated from this area.</w:t>
      </w:r>
    </w:p>
    <w:p w:rsidR="00DD2927" w:rsidRDefault="00E430F6" w:rsidP="00182A90">
      <w:pPr>
        <w:spacing w:after="84"/>
        <w:ind w:firstLine="480"/>
        <w:rPr>
          <w:lang w:eastAsia="zh-TW"/>
        </w:rPr>
      </w:pPr>
      <w:r w:rsidRPr="00E430F6">
        <w:rPr>
          <w:rFonts w:eastAsia="宋体" w:hint="eastAsia"/>
        </w:rPr>
        <w:t>这个合句中，两个</w:t>
      </w:r>
      <w:r w:rsidR="009D20F5">
        <w:rPr>
          <w:rFonts w:eastAsia="宋体" w:hint="eastAsia"/>
        </w:rPr>
        <w:t>并列从句</w:t>
      </w:r>
      <w:r w:rsidRPr="00E430F6">
        <w:rPr>
          <w:rFonts w:eastAsia="宋体" w:hint="eastAsia"/>
        </w:rPr>
        <w:t>的主词（</w:t>
      </w:r>
      <w:r w:rsidRPr="00E430F6">
        <w:rPr>
          <w:rFonts w:eastAsia="宋体"/>
        </w:rPr>
        <w:t>spring floods and summer droughts</w:t>
      </w:r>
      <w:r w:rsidRPr="00E430F6">
        <w:rPr>
          <w:rFonts w:eastAsia="宋体" w:hint="eastAsia"/>
        </w:rPr>
        <w:t>）相同，可以省略其一。动词部分不同：一个是</w:t>
      </w:r>
      <w:r w:rsidRPr="00E430F6">
        <w:rPr>
          <w:rFonts w:eastAsia="宋体"/>
        </w:rPr>
        <w:t>have not been</w:t>
      </w:r>
      <w:r w:rsidRPr="00E430F6">
        <w:rPr>
          <w:rFonts w:eastAsia="宋体" w:hint="eastAsia"/>
        </w:rPr>
        <w:t>、另一个是</w:t>
      </w:r>
      <w:r w:rsidRPr="00E430F6">
        <w:rPr>
          <w:rFonts w:eastAsia="宋体"/>
        </w:rPr>
        <w:t>may never bee</w:t>
      </w:r>
      <w:r w:rsidRPr="00E430F6">
        <w:rPr>
          <w:rFonts w:eastAsia="宋体" w:hint="eastAsia"/>
        </w:rPr>
        <w:t>，所以不能省略。补语部分（</w:t>
      </w:r>
      <w:r w:rsidRPr="00E430F6">
        <w:rPr>
          <w:rFonts w:eastAsia="宋体"/>
        </w:rPr>
        <w:t>eliminated from this area</w:t>
      </w:r>
      <w:r w:rsidRPr="00E430F6">
        <w:rPr>
          <w:rFonts w:eastAsia="宋体" w:hint="eastAsia"/>
        </w:rPr>
        <w:t>）又是相同，也可以省略一个，如下：</w:t>
      </w:r>
    </w:p>
    <w:p w:rsidR="00785232" w:rsidRPr="00785232" w:rsidRDefault="00E430F6" w:rsidP="00182A90">
      <w:pPr>
        <w:spacing w:after="84"/>
        <w:ind w:firstLine="480"/>
        <w:rPr>
          <w:rFonts w:eastAsia="PMingLiU"/>
          <w:lang w:eastAsia="zh-TW"/>
        </w:rPr>
      </w:pPr>
      <w:r w:rsidRPr="00E430F6">
        <w:rPr>
          <w:rFonts w:eastAsia="宋体"/>
        </w:rPr>
        <w:t xml:space="preserve">After years of hard work, spring floods and summer droughts </w:t>
      </w:r>
      <w:r w:rsidRPr="00E430F6">
        <w:rPr>
          <w:rFonts w:eastAsia="宋体"/>
          <w:u w:val="single"/>
        </w:rPr>
        <w:t xml:space="preserve">have not </w:t>
      </w:r>
      <w:r w:rsidRPr="00E430F6">
        <w:rPr>
          <w:rFonts w:eastAsia="宋体"/>
          <w:u w:val="double"/>
        </w:rPr>
        <w:t>been</w:t>
      </w:r>
      <w:r w:rsidRPr="00E430F6">
        <w:rPr>
          <w:rFonts w:eastAsia="宋体"/>
          <w:u w:val="single"/>
        </w:rPr>
        <w:t xml:space="preserve"> and may never be</w:t>
      </w:r>
      <w:r w:rsidRPr="00E430F6">
        <w:rPr>
          <w:rFonts w:eastAsia="宋体"/>
        </w:rPr>
        <w:t xml:space="preserve"> eliminated from this area.</w:t>
      </w:r>
    </w:p>
    <w:p w:rsidR="00DD2927" w:rsidRDefault="00E430F6" w:rsidP="00182A90">
      <w:pPr>
        <w:pStyle w:val="Preface"/>
        <w:spacing w:after="84"/>
        <w:ind w:firstLine="480"/>
        <w:rPr>
          <w:lang w:eastAsia="zh-TW"/>
        </w:rPr>
      </w:pPr>
      <w:r w:rsidRPr="00E430F6">
        <w:rPr>
          <w:rFonts w:hint="eastAsia"/>
        </w:rPr>
        <w:t>努力多年之后，这个地区春天淹水和夏天干旱的问题仍未消除、也可能永远消除不了。</w:t>
      </w:r>
    </w:p>
    <w:p w:rsidR="00EA57E3" w:rsidRDefault="00E430F6" w:rsidP="00182A90">
      <w:pPr>
        <w:spacing w:after="84"/>
        <w:ind w:firstLine="480"/>
        <w:rPr>
          <w:lang w:eastAsia="zh-TW"/>
        </w:rPr>
      </w:pPr>
      <w:r w:rsidRPr="00E430F6">
        <w:rPr>
          <w:rFonts w:eastAsia="宋体" w:hint="eastAsia"/>
        </w:rPr>
        <w:t>所以，原来的句子错误在于它把动词当中不一样的部分</w:t>
      </w:r>
      <w:r w:rsidRPr="00E430F6">
        <w:rPr>
          <w:rFonts w:eastAsia="宋体"/>
        </w:rPr>
        <w:t>been</w:t>
      </w:r>
      <w:r w:rsidRPr="00E430F6">
        <w:rPr>
          <w:rFonts w:eastAsia="宋体" w:hint="eastAsia"/>
        </w:rPr>
        <w:t>也省略掉了，必须放回去才对。</w:t>
      </w:r>
    </w:p>
    <w:p w:rsidR="00DD2927" w:rsidRDefault="00E430F6" w:rsidP="00182A90">
      <w:pPr>
        <w:pStyle w:val="1"/>
        <w:spacing w:after="84"/>
        <w:rPr>
          <w:lang w:eastAsia="zh-TW"/>
        </w:rPr>
      </w:pPr>
      <w:bookmarkStart w:id="107" w:name="_Toc363483934"/>
      <w:r w:rsidRPr="00E430F6">
        <w:rPr>
          <w:rFonts w:hint="eastAsia"/>
        </w:rPr>
        <w:lastRenderedPageBreak/>
        <w:t>第十七章</w:t>
      </w:r>
      <w:r w:rsidRPr="00E430F6">
        <w:t xml:space="preserve"> </w:t>
      </w:r>
      <w:r w:rsidRPr="00E430F6">
        <w:rPr>
          <w:rFonts w:hint="eastAsia"/>
        </w:rPr>
        <w:t>名词</w:t>
      </w:r>
      <w:r w:rsidR="00BF5096">
        <w:rPr>
          <w:rFonts w:hint="eastAsia"/>
        </w:rPr>
        <w:t>从句</w:t>
      </w:r>
      <w:bookmarkEnd w:id="107"/>
    </w:p>
    <w:p w:rsidR="00DD2927" w:rsidRDefault="00E430F6" w:rsidP="00982549">
      <w:pPr>
        <w:pStyle w:val="3"/>
        <w:spacing w:before="126" w:after="126"/>
        <w:rPr>
          <w:lang w:eastAsia="zh-TW"/>
        </w:rPr>
      </w:pPr>
      <w:bookmarkStart w:id="108" w:name="_Toc363483935"/>
      <w:r w:rsidRPr="00E430F6">
        <w:rPr>
          <w:rFonts w:hint="eastAsia"/>
        </w:rPr>
        <w:t>复句</w:t>
      </w:r>
      <w:bookmarkEnd w:id="108"/>
    </w:p>
    <w:p w:rsidR="00DD2927" w:rsidRDefault="00E430F6" w:rsidP="00182A90">
      <w:pPr>
        <w:spacing w:after="84"/>
        <w:ind w:firstLine="480"/>
        <w:rPr>
          <w:lang w:eastAsia="zh-TW"/>
        </w:rPr>
      </w:pPr>
      <w:r w:rsidRPr="00E430F6">
        <w:rPr>
          <w:rFonts w:eastAsia="宋体" w:hint="eastAsia"/>
        </w:rPr>
        <w:t>复句（</w:t>
      </w:r>
      <w:r w:rsidRPr="00E430F6">
        <w:rPr>
          <w:rFonts w:eastAsia="宋体"/>
        </w:rPr>
        <w:t>complex sentences</w:t>
      </w:r>
      <w:r w:rsidRPr="00E430F6">
        <w:rPr>
          <w:rFonts w:eastAsia="宋体" w:hint="eastAsia"/>
        </w:rPr>
        <w:t>）由两个以上的限定</w:t>
      </w:r>
      <w:r w:rsidR="00BF5096">
        <w:rPr>
          <w:rFonts w:eastAsia="宋体" w:hint="eastAsia"/>
        </w:rPr>
        <w:t>从句</w:t>
      </w:r>
      <w:r w:rsidRPr="00E430F6">
        <w:rPr>
          <w:rFonts w:eastAsia="宋体" w:hint="eastAsia"/>
        </w:rPr>
        <w:t>构成，包括主要</w:t>
      </w:r>
      <w:r w:rsidR="00BF5096">
        <w:rPr>
          <w:rFonts w:eastAsia="宋体" w:hint="eastAsia"/>
        </w:rPr>
        <w:t>从句</w:t>
      </w:r>
      <w:r w:rsidRPr="00E430F6">
        <w:rPr>
          <w:rFonts w:eastAsia="宋体" w:hint="eastAsia"/>
        </w:rPr>
        <w:t>与从属</w:t>
      </w:r>
      <w:r w:rsidR="00BF5096">
        <w:rPr>
          <w:rFonts w:eastAsia="宋体" w:hint="eastAsia"/>
        </w:rPr>
        <w:t>从句</w:t>
      </w:r>
      <w:r w:rsidRPr="00E430F6">
        <w:rPr>
          <w:rFonts w:eastAsia="宋体" w:hint="eastAsia"/>
        </w:rPr>
        <w:t>。主要</w:t>
      </w:r>
      <w:r w:rsidR="00BF5096">
        <w:rPr>
          <w:rFonts w:eastAsia="宋体" w:hint="eastAsia"/>
        </w:rPr>
        <w:t>从句</w:t>
      </w:r>
      <w:r w:rsidRPr="00E430F6">
        <w:rPr>
          <w:rFonts w:eastAsia="宋体" w:hint="eastAsia"/>
        </w:rPr>
        <w:t>是一个本身可以独立的句子。从属</w:t>
      </w:r>
      <w:r w:rsidR="00BF5096">
        <w:rPr>
          <w:rFonts w:eastAsia="宋体" w:hint="eastAsia"/>
        </w:rPr>
        <w:t>从句</w:t>
      </w:r>
      <w:r w:rsidRPr="00E430F6">
        <w:rPr>
          <w:rFonts w:eastAsia="宋体" w:hint="eastAsia"/>
        </w:rPr>
        <w:t>则需要有连接词引导，整个放在主要</w:t>
      </w:r>
      <w:r w:rsidR="00BF5096">
        <w:rPr>
          <w:rFonts w:eastAsia="宋体" w:hint="eastAsia"/>
        </w:rPr>
        <w:t>从句</w:t>
      </w:r>
      <w:r w:rsidRPr="00E430F6">
        <w:rPr>
          <w:rFonts w:eastAsia="宋体" w:hint="eastAsia"/>
        </w:rPr>
        <w:t>中当做名词使用（称为名词</w:t>
      </w:r>
      <w:r w:rsidR="00BF5096">
        <w:rPr>
          <w:rFonts w:eastAsia="宋体" w:hint="eastAsia"/>
        </w:rPr>
        <w:t>从句</w:t>
      </w:r>
      <w:r w:rsidRPr="00E430F6">
        <w:rPr>
          <w:rFonts w:eastAsia="宋体" w:hint="eastAsia"/>
        </w:rPr>
        <w:t>）、当做形容词用来修饰名词（称为形容词</w:t>
      </w:r>
      <w:r w:rsidR="00BF5096">
        <w:rPr>
          <w:rFonts w:eastAsia="宋体" w:hint="eastAsia"/>
        </w:rPr>
        <w:t>从句</w:t>
      </w:r>
      <w:r w:rsidRPr="00E430F6">
        <w:rPr>
          <w:rFonts w:eastAsia="宋体" w:hint="eastAsia"/>
        </w:rPr>
        <w:t>）、或者当做副词使用（称为副词</w:t>
      </w:r>
      <w:r w:rsidR="00BF5096">
        <w:rPr>
          <w:rFonts w:eastAsia="宋体" w:hint="eastAsia"/>
        </w:rPr>
        <w:t>从句</w:t>
      </w:r>
      <w:r w:rsidRPr="00E430F6">
        <w:rPr>
          <w:rFonts w:eastAsia="宋体" w:hint="eastAsia"/>
        </w:rPr>
        <w:t>）。请比较下列的句子：</w:t>
      </w:r>
    </w:p>
    <w:p w:rsidR="00785232" w:rsidRPr="00785232" w:rsidRDefault="00E430F6" w:rsidP="00182A90">
      <w:pPr>
        <w:spacing w:after="84"/>
        <w:ind w:firstLine="480"/>
        <w:rPr>
          <w:lang w:eastAsia="zh-TW"/>
        </w:rPr>
      </w:pPr>
      <w:r w:rsidRPr="00E430F6">
        <w:rPr>
          <w:rFonts w:eastAsia="宋体"/>
        </w:rPr>
        <w:t xml:space="preserve">1. Chicago is a </w:t>
      </w:r>
      <w:r w:rsidRPr="00E430F6">
        <w:rPr>
          <w:rFonts w:eastAsia="宋体"/>
          <w:u w:val="single"/>
        </w:rPr>
        <w:t>grain-shipping</w:t>
      </w:r>
      <w:r w:rsidRPr="00E430F6">
        <w:rPr>
          <w:rFonts w:eastAsia="宋体"/>
        </w:rPr>
        <w:t xml:space="preserve"> center.</w:t>
      </w:r>
    </w:p>
    <w:p w:rsidR="00785232" w:rsidRPr="00785232" w:rsidRDefault="00E430F6" w:rsidP="00182A90">
      <w:pPr>
        <w:spacing w:after="84"/>
        <w:ind w:firstLine="480"/>
        <w:rPr>
          <w:lang w:eastAsia="zh-TW"/>
        </w:rPr>
      </w:pPr>
      <w:r w:rsidRPr="00E430F6">
        <w:rPr>
          <w:rFonts w:eastAsia="宋体"/>
        </w:rPr>
        <w:t xml:space="preserve">2. Chicago is a center </w:t>
      </w:r>
      <w:r w:rsidRPr="00E430F6">
        <w:rPr>
          <w:rFonts w:eastAsia="宋体"/>
          <w:u w:val="single"/>
        </w:rPr>
        <w:t>that ships grain</w:t>
      </w:r>
      <w:r w:rsidRPr="00E430F6">
        <w:rPr>
          <w:rFonts w:eastAsia="宋体"/>
        </w:rPr>
        <w:t>.</w:t>
      </w:r>
    </w:p>
    <w:p w:rsidR="00DD2927" w:rsidRDefault="00E430F6" w:rsidP="00182A90">
      <w:pPr>
        <w:pStyle w:val="Preface"/>
        <w:spacing w:after="84"/>
        <w:ind w:firstLine="480"/>
        <w:rPr>
          <w:lang w:eastAsia="zh-TW"/>
        </w:rPr>
      </w:pPr>
      <w:r w:rsidRPr="00E430F6">
        <w:rPr>
          <w:rFonts w:hint="eastAsia"/>
        </w:rPr>
        <w:t>芝加哥是谷物转运中心。</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句是个单句，名词词组</w:t>
      </w:r>
      <w:r w:rsidRPr="00E430F6">
        <w:rPr>
          <w:rFonts w:eastAsia="宋体"/>
        </w:rPr>
        <w:t>a grain-shipping center</w:t>
      </w:r>
      <w:r w:rsidRPr="00E430F6">
        <w:rPr>
          <w:rFonts w:eastAsia="宋体" w:hint="eastAsia"/>
        </w:rPr>
        <w:t>中有个复合字的形容词</w:t>
      </w:r>
      <w:r w:rsidRPr="00E430F6">
        <w:rPr>
          <w:rFonts w:eastAsia="宋体"/>
        </w:rPr>
        <w:t>grain-shipping</w:t>
      </w:r>
      <w:r w:rsidRPr="00E430F6">
        <w:rPr>
          <w:rFonts w:eastAsia="宋体" w:hint="eastAsia"/>
        </w:rPr>
        <w:t>修饰后面的名词</w:t>
      </w:r>
      <w:r w:rsidRPr="00E430F6">
        <w:rPr>
          <w:rFonts w:eastAsia="宋体"/>
        </w:rPr>
        <w:t>center</w:t>
      </w:r>
      <w:r w:rsidRPr="00E430F6">
        <w:rPr>
          <w:rFonts w:eastAsia="宋体" w:hint="eastAsia"/>
        </w:rPr>
        <w:t>。第</w:t>
      </w:r>
      <w:r w:rsidRPr="00E430F6">
        <w:rPr>
          <w:rFonts w:eastAsia="宋体"/>
        </w:rPr>
        <w:t>2</w:t>
      </w:r>
      <w:r w:rsidRPr="00E430F6">
        <w:rPr>
          <w:rFonts w:eastAsia="宋体" w:hint="eastAsia"/>
        </w:rPr>
        <w:t>句则是复句，其中的主要</w:t>
      </w:r>
      <w:r w:rsidR="00BF5096">
        <w:rPr>
          <w:rFonts w:eastAsia="宋体" w:hint="eastAsia"/>
        </w:rPr>
        <w:t>从句</w:t>
      </w:r>
      <w:r w:rsidRPr="00E430F6">
        <w:rPr>
          <w:rFonts w:eastAsia="宋体" w:hint="eastAsia"/>
        </w:rPr>
        <w:t>是</w:t>
      </w:r>
      <w:r w:rsidRPr="00E430F6">
        <w:rPr>
          <w:rFonts w:eastAsia="宋体"/>
        </w:rPr>
        <w:t>Chicago is a center</w:t>
      </w:r>
      <w:r w:rsidRPr="00E430F6">
        <w:rPr>
          <w:rFonts w:eastAsia="宋体" w:hint="eastAsia"/>
        </w:rPr>
        <w:t>。后面经由关系词</w:t>
      </w:r>
      <w:r w:rsidRPr="00E430F6">
        <w:rPr>
          <w:rFonts w:eastAsia="宋体"/>
        </w:rPr>
        <w:t>that</w:t>
      </w:r>
      <w:r w:rsidRPr="00E430F6">
        <w:rPr>
          <w:rFonts w:eastAsia="宋体" w:hint="eastAsia"/>
        </w:rPr>
        <w:t>的引导，放进一个形容词</w:t>
      </w:r>
      <w:r w:rsidR="00BF5096">
        <w:rPr>
          <w:rFonts w:eastAsia="宋体" w:hint="eastAsia"/>
        </w:rPr>
        <w:t>从句</w:t>
      </w:r>
      <w:r w:rsidRPr="00E430F6">
        <w:rPr>
          <w:rFonts w:eastAsia="宋体"/>
        </w:rPr>
        <w:t>that ships grain</w:t>
      </w:r>
      <w:r w:rsidRPr="00E430F6">
        <w:rPr>
          <w:rFonts w:eastAsia="宋体" w:hint="eastAsia"/>
        </w:rPr>
        <w:t>用来修饰前面的名词词组</w:t>
      </w:r>
      <w:r w:rsidRPr="00E430F6">
        <w:rPr>
          <w:rFonts w:eastAsia="宋体"/>
        </w:rPr>
        <w:t>a center</w:t>
      </w:r>
      <w:r w:rsidRPr="00E430F6">
        <w:rPr>
          <w:rFonts w:eastAsia="宋体" w:hint="eastAsia"/>
        </w:rPr>
        <w:t>。这个形容词</w:t>
      </w:r>
      <w:r w:rsidR="00BF5096">
        <w:rPr>
          <w:rFonts w:eastAsia="宋体" w:hint="eastAsia"/>
        </w:rPr>
        <w:t>从句</w:t>
      </w:r>
      <w:r w:rsidRPr="00E430F6">
        <w:rPr>
          <w:rFonts w:eastAsia="宋体" w:hint="eastAsia"/>
        </w:rPr>
        <w:t>扮演的角色和第</w:t>
      </w:r>
      <w:r w:rsidRPr="00E430F6">
        <w:rPr>
          <w:rFonts w:eastAsia="宋体"/>
        </w:rPr>
        <w:t>1</w:t>
      </w:r>
      <w:r w:rsidRPr="00E430F6">
        <w:rPr>
          <w:rFonts w:eastAsia="宋体" w:hint="eastAsia"/>
        </w:rPr>
        <w:t>句中的形容词复合字</w:t>
      </w:r>
      <w:r w:rsidRPr="00E430F6">
        <w:rPr>
          <w:rFonts w:eastAsia="宋体"/>
        </w:rPr>
        <w:t>grain-shipping</w:t>
      </w:r>
      <w:r w:rsidRPr="00E430F6">
        <w:rPr>
          <w:rFonts w:eastAsia="宋体" w:hint="eastAsia"/>
        </w:rPr>
        <w:t>相同。</w:t>
      </w:r>
    </w:p>
    <w:p w:rsidR="00785232" w:rsidRPr="00785232" w:rsidRDefault="00E430F6" w:rsidP="00182A90">
      <w:pPr>
        <w:spacing w:after="84"/>
        <w:ind w:firstLine="480"/>
        <w:rPr>
          <w:lang w:eastAsia="zh-TW"/>
        </w:rPr>
      </w:pPr>
      <w:r w:rsidRPr="00E430F6">
        <w:rPr>
          <w:rFonts w:eastAsia="宋体"/>
        </w:rPr>
        <w:t xml:space="preserve">1. He worked overtime </w:t>
      </w:r>
      <w:r w:rsidRPr="00E430F6">
        <w:rPr>
          <w:rFonts w:eastAsia="宋体"/>
          <w:u w:val="single"/>
        </w:rPr>
        <w:t>for the money</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He worked overtime </w:t>
      </w:r>
      <w:r w:rsidRPr="00E430F6">
        <w:rPr>
          <w:rFonts w:eastAsia="宋体"/>
          <w:u w:val="single"/>
        </w:rPr>
        <w:t>because he needed the money</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Pr="00E430F6">
        <w:rPr>
          <w:rFonts w:hint="eastAsia"/>
        </w:rPr>
        <w:t>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句是个单句，里面有个介系词词组</w:t>
      </w:r>
      <w:r w:rsidRPr="00E430F6">
        <w:rPr>
          <w:rFonts w:eastAsia="宋体"/>
        </w:rPr>
        <w:t>for the money</w:t>
      </w:r>
      <w:r w:rsidRPr="00E430F6">
        <w:rPr>
          <w:rFonts w:eastAsia="宋体" w:hint="eastAsia"/>
        </w:rPr>
        <w:t>当副词使用、修饰动词</w:t>
      </w:r>
      <w:r w:rsidRPr="00E430F6">
        <w:rPr>
          <w:rFonts w:eastAsia="宋体"/>
        </w:rPr>
        <w:t>worked</w:t>
      </w:r>
      <w:r w:rsidRPr="00E430F6">
        <w:rPr>
          <w:rFonts w:eastAsia="宋体" w:hint="eastAsia"/>
        </w:rPr>
        <w:t>的原因。第</w:t>
      </w:r>
      <w:r w:rsidRPr="00E430F6">
        <w:rPr>
          <w:rFonts w:eastAsia="宋体"/>
        </w:rPr>
        <w:t>2</w:t>
      </w:r>
      <w:r w:rsidRPr="00E430F6">
        <w:rPr>
          <w:rFonts w:eastAsia="宋体" w:hint="eastAsia"/>
        </w:rPr>
        <w:t>句则是复句，主要</w:t>
      </w:r>
      <w:r w:rsidR="00BF5096">
        <w:rPr>
          <w:rFonts w:eastAsia="宋体" w:hint="eastAsia"/>
        </w:rPr>
        <w:t>从句</w:t>
      </w:r>
      <w:r w:rsidRPr="00E430F6">
        <w:rPr>
          <w:rFonts w:eastAsia="宋体" w:hint="eastAsia"/>
        </w:rPr>
        <w:t>是</w:t>
      </w:r>
      <w:r w:rsidRPr="00E430F6">
        <w:rPr>
          <w:rFonts w:eastAsia="宋体"/>
        </w:rPr>
        <w:t>He worked overtime</w:t>
      </w:r>
      <w:r w:rsidRPr="00E430F6">
        <w:rPr>
          <w:rFonts w:eastAsia="宋体" w:hint="eastAsia"/>
        </w:rPr>
        <w:t>。后面经由从属连接词</w:t>
      </w:r>
      <w:r w:rsidRPr="00E430F6">
        <w:rPr>
          <w:rFonts w:eastAsia="宋体"/>
        </w:rPr>
        <w:t>because</w:t>
      </w:r>
      <w:r w:rsidRPr="00E430F6">
        <w:rPr>
          <w:rFonts w:eastAsia="宋体" w:hint="eastAsia"/>
        </w:rPr>
        <w:t>引导，放进一个副词</w:t>
      </w:r>
      <w:r w:rsidR="00BF5096">
        <w:rPr>
          <w:rFonts w:eastAsia="宋体" w:hint="eastAsia"/>
        </w:rPr>
        <w:t>从句</w:t>
      </w:r>
      <w:r w:rsidRPr="00E430F6">
        <w:rPr>
          <w:rFonts w:eastAsia="宋体"/>
        </w:rPr>
        <w:t>because he needed the money</w:t>
      </w:r>
      <w:r w:rsidRPr="00E430F6">
        <w:rPr>
          <w:rFonts w:eastAsia="宋体" w:hint="eastAsia"/>
        </w:rPr>
        <w:t>，修饰动词</w:t>
      </w:r>
      <w:r w:rsidRPr="00E430F6">
        <w:rPr>
          <w:rFonts w:eastAsia="宋体"/>
        </w:rPr>
        <w:t>worked</w:t>
      </w:r>
      <w:r w:rsidRPr="00E430F6">
        <w:rPr>
          <w:rFonts w:eastAsia="宋体" w:hint="eastAsia"/>
        </w:rPr>
        <w:t>的原因。这个副词</w:t>
      </w:r>
      <w:r w:rsidR="00BF5096">
        <w:rPr>
          <w:rFonts w:eastAsia="宋体" w:hint="eastAsia"/>
        </w:rPr>
        <w:t>从句</w:t>
      </w:r>
      <w:r w:rsidRPr="00E430F6">
        <w:rPr>
          <w:rFonts w:eastAsia="宋体" w:hint="eastAsia"/>
        </w:rPr>
        <w:t>扮演的角色和第</w:t>
      </w:r>
      <w:r w:rsidRPr="00E430F6">
        <w:rPr>
          <w:rFonts w:eastAsia="宋体"/>
        </w:rPr>
        <w:t>1</w:t>
      </w:r>
      <w:r w:rsidRPr="00E430F6">
        <w:rPr>
          <w:rFonts w:eastAsia="宋体" w:hint="eastAsia"/>
        </w:rPr>
        <w:t>句中的副词词组</w:t>
      </w:r>
      <w:r w:rsidRPr="00E430F6">
        <w:rPr>
          <w:rFonts w:eastAsia="宋体"/>
        </w:rPr>
        <w:t>for the money</w:t>
      </w:r>
      <w:r w:rsidRPr="00E430F6">
        <w:rPr>
          <w:rFonts w:eastAsia="宋体" w:hint="eastAsia"/>
        </w:rPr>
        <w:t>相同。</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the mirror</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that the mirror was broken</w:t>
      </w:r>
      <w:r w:rsidRPr="00E430F6">
        <w:rPr>
          <w:rFonts w:eastAsia="宋体"/>
        </w:rPr>
        <w:t>.</w:t>
      </w:r>
    </w:p>
    <w:p w:rsidR="00785232" w:rsidRPr="00785232" w:rsidRDefault="009D40CC" w:rsidP="00182A90">
      <w:pPr>
        <w:pStyle w:val="Preface"/>
        <w:spacing w:after="84"/>
        <w:ind w:firstLine="480"/>
        <w:rPr>
          <w:lang w:eastAsia="zh-TW"/>
        </w:rPr>
      </w:pPr>
      <w:r>
        <w:t xml:space="preserve">  </w:t>
      </w:r>
      <w:r w:rsidR="00E430F6" w:rsidRPr="00E430F6">
        <w:t xml:space="preserve">S  V         O </w:t>
      </w:r>
      <w:r w:rsidR="00E430F6" w:rsidRPr="00E430F6">
        <w:rPr>
          <w:rFonts w:hint="eastAsia"/>
        </w:rPr>
        <w:t>名词</w:t>
      </w:r>
      <w:r w:rsidR="00BF5096">
        <w:rPr>
          <w:rFonts w:hint="eastAsia"/>
        </w:rPr>
        <w:t>从句</w:t>
      </w:r>
    </w:p>
    <w:p w:rsidR="00EA57E3"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w:t>
      </w:r>
      <w:r w:rsidRPr="00E430F6">
        <w:rPr>
          <w:rFonts w:eastAsia="宋体"/>
        </w:rPr>
        <w:t>S+V+O</w:t>
      </w:r>
      <w:r w:rsidRPr="00E430F6">
        <w:rPr>
          <w:rFonts w:eastAsia="宋体" w:hint="eastAsia"/>
        </w:rPr>
        <w:t>的单句，主词是</w:t>
      </w:r>
      <w:r w:rsidRPr="00E430F6">
        <w:rPr>
          <w:rFonts w:eastAsia="宋体"/>
        </w:rPr>
        <w:t>I</w:t>
      </w:r>
      <w:r w:rsidRPr="00E430F6">
        <w:rPr>
          <w:rFonts w:eastAsia="宋体" w:hint="eastAsia"/>
        </w:rPr>
        <w:t>，动词是及物动词</w:t>
      </w:r>
      <w:r w:rsidRPr="00E430F6">
        <w:rPr>
          <w:rFonts w:eastAsia="宋体"/>
        </w:rPr>
        <w:t>saw</w:t>
      </w:r>
      <w:r w:rsidRPr="00E430F6">
        <w:rPr>
          <w:rFonts w:eastAsia="宋体" w:hint="eastAsia"/>
        </w:rPr>
        <w:t>，</w:t>
      </w:r>
      <w:r w:rsidR="009D20F5">
        <w:rPr>
          <w:rFonts w:eastAsia="宋体" w:hint="eastAsia"/>
        </w:rPr>
        <w:t>受词（宾语）</w:t>
      </w:r>
      <w:r w:rsidRPr="00E430F6">
        <w:rPr>
          <w:rFonts w:eastAsia="宋体" w:hint="eastAsia"/>
        </w:rPr>
        <w:t>是名词词组</w:t>
      </w:r>
      <w:r w:rsidRPr="00E430F6">
        <w:rPr>
          <w:rFonts w:eastAsia="宋体"/>
        </w:rPr>
        <w:t>the mirror</w:t>
      </w:r>
      <w:r w:rsidRPr="00E430F6">
        <w:rPr>
          <w:rFonts w:eastAsia="宋体" w:hint="eastAsia"/>
        </w:rPr>
        <w:t>。第</w:t>
      </w:r>
      <w:r w:rsidRPr="00E430F6">
        <w:rPr>
          <w:rFonts w:eastAsia="宋体"/>
        </w:rPr>
        <w:t>2</w:t>
      </w:r>
      <w:r w:rsidRPr="00E430F6">
        <w:rPr>
          <w:rFonts w:eastAsia="宋体" w:hint="eastAsia"/>
        </w:rPr>
        <w:t>句是个复句，主要</w:t>
      </w:r>
      <w:r w:rsidR="00BF5096">
        <w:rPr>
          <w:rFonts w:eastAsia="宋体" w:hint="eastAsia"/>
        </w:rPr>
        <w:t>从句</w:t>
      </w:r>
      <w:r w:rsidRPr="00E430F6">
        <w:rPr>
          <w:rFonts w:eastAsia="宋体" w:hint="eastAsia"/>
        </w:rPr>
        <w:t>仍然是</w:t>
      </w:r>
      <w:r w:rsidRPr="00E430F6">
        <w:rPr>
          <w:rFonts w:eastAsia="宋体"/>
        </w:rPr>
        <w:t>S+V+O</w:t>
      </w:r>
      <w:r w:rsidRPr="00E430F6">
        <w:rPr>
          <w:rFonts w:eastAsia="宋体" w:hint="eastAsia"/>
        </w:rPr>
        <w:t>的句型（</w:t>
      </w:r>
      <w:r w:rsidRPr="00E430F6">
        <w:rPr>
          <w:rFonts w:eastAsia="宋体"/>
        </w:rPr>
        <w:t>I saw something</w:t>
      </w:r>
      <w:r w:rsidRPr="00E430F6">
        <w:rPr>
          <w:rFonts w:eastAsia="宋体" w:hint="eastAsia"/>
        </w:rPr>
        <w:t>）。主要</w:t>
      </w:r>
      <w:r w:rsidR="00BF5096">
        <w:rPr>
          <w:rFonts w:eastAsia="宋体" w:hint="eastAsia"/>
        </w:rPr>
        <w:t>从句</w:t>
      </w:r>
      <w:r w:rsidRPr="00E430F6">
        <w:rPr>
          <w:rFonts w:eastAsia="宋体" w:hint="eastAsia"/>
        </w:rPr>
        <w:t>中的</w:t>
      </w:r>
      <w:r w:rsidR="009D20F5">
        <w:rPr>
          <w:rFonts w:eastAsia="宋体" w:hint="eastAsia"/>
        </w:rPr>
        <w:t>受词（宾语）</w:t>
      </w:r>
      <w:r w:rsidRPr="00E430F6">
        <w:rPr>
          <w:rFonts w:eastAsia="宋体" w:hint="eastAsia"/>
        </w:rPr>
        <w:t>位置经由从属连接词</w:t>
      </w:r>
      <w:r w:rsidRPr="00E430F6">
        <w:rPr>
          <w:rFonts w:eastAsia="宋体"/>
        </w:rPr>
        <w:t>that</w:t>
      </w:r>
      <w:r w:rsidRPr="00E430F6">
        <w:rPr>
          <w:rFonts w:eastAsia="宋体" w:hint="eastAsia"/>
        </w:rPr>
        <w:t>的引导，放进一个名词</w:t>
      </w:r>
      <w:r w:rsidR="00BF5096">
        <w:rPr>
          <w:rFonts w:eastAsia="宋体" w:hint="eastAsia"/>
        </w:rPr>
        <w:t>从句</w:t>
      </w:r>
      <w:r w:rsidRPr="00E430F6">
        <w:rPr>
          <w:rFonts w:eastAsia="宋体"/>
        </w:rPr>
        <w:t>that the mirror was broken</w:t>
      </w:r>
      <w:r w:rsidRPr="00E430F6">
        <w:rPr>
          <w:rFonts w:eastAsia="宋体" w:hint="eastAsia"/>
        </w:rPr>
        <w:t>，当做动词</w:t>
      </w:r>
      <w:r w:rsidRPr="00E430F6">
        <w:rPr>
          <w:rFonts w:eastAsia="宋体"/>
        </w:rPr>
        <w:t>saw</w:t>
      </w:r>
      <w:r w:rsidRPr="00E430F6">
        <w:rPr>
          <w:rFonts w:eastAsia="宋体" w:hint="eastAsia"/>
        </w:rPr>
        <w:t>的</w:t>
      </w:r>
      <w:r w:rsidR="009D20F5">
        <w:rPr>
          <w:rFonts w:eastAsia="宋体" w:hint="eastAsia"/>
        </w:rPr>
        <w:t>受词（宾语）</w:t>
      </w:r>
      <w:r w:rsidRPr="00E430F6">
        <w:rPr>
          <w:rFonts w:eastAsia="宋体" w:hint="eastAsia"/>
        </w:rPr>
        <w:t>。这个名词</w:t>
      </w:r>
      <w:r w:rsidR="00BF5096">
        <w:rPr>
          <w:rFonts w:eastAsia="宋体" w:hint="eastAsia"/>
        </w:rPr>
        <w:t>从句</w:t>
      </w:r>
      <w:r w:rsidRPr="00E430F6">
        <w:rPr>
          <w:rFonts w:eastAsia="宋体" w:hint="eastAsia"/>
        </w:rPr>
        <w:t>扮演的角色和第</w:t>
      </w:r>
      <w:r w:rsidRPr="00E430F6">
        <w:rPr>
          <w:rFonts w:eastAsia="宋体"/>
        </w:rPr>
        <w:t>1</w:t>
      </w:r>
      <w:r w:rsidRPr="00E430F6">
        <w:rPr>
          <w:rFonts w:eastAsia="宋体" w:hint="eastAsia"/>
        </w:rPr>
        <w:t>句中的名词词组</w:t>
      </w:r>
      <w:r w:rsidRPr="00E430F6">
        <w:rPr>
          <w:rFonts w:eastAsia="宋体"/>
        </w:rPr>
        <w:t>the mirror</w:t>
      </w:r>
      <w:r w:rsidRPr="00E430F6">
        <w:rPr>
          <w:rFonts w:eastAsia="宋体" w:hint="eastAsia"/>
        </w:rPr>
        <w:t>相同。</w:t>
      </w:r>
    </w:p>
    <w:p w:rsidR="00DD2927" w:rsidRDefault="00E430F6" w:rsidP="00982549">
      <w:pPr>
        <w:pStyle w:val="3"/>
        <w:spacing w:before="126" w:after="126"/>
        <w:rPr>
          <w:lang w:eastAsia="zh-TW"/>
        </w:rPr>
      </w:pPr>
      <w:bookmarkStart w:id="109" w:name="_Toc363483936"/>
      <w:r w:rsidRPr="00E430F6">
        <w:rPr>
          <w:rFonts w:hint="eastAsia"/>
        </w:rPr>
        <w:lastRenderedPageBreak/>
        <w:t>名词</w:t>
      </w:r>
      <w:r w:rsidR="00BF5096">
        <w:rPr>
          <w:rFonts w:hint="eastAsia"/>
        </w:rPr>
        <w:t>从句</w:t>
      </w:r>
      <w:r w:rsidRPr="00E430F6">
        <w:rPr>
          <w:rFonts w:hint="eastAsia"/>
        </w:rPr>
        <w:t>的种类</w:t>
      </w:r>
      <w:bookmarkEnd w:id="109"/>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依其构造可以分成两种：由直述句改造而来的名词</w:t>
      </w:r>
      <w:r w:rsidR="00BF5096">
        <w:rPr>
          <w:rFonts w:eastAsia="宋体" w:hint="eastAsia"/>
        </w:rPr>
        <w:t>从句</w:t>
      </w:r>
      <w:r w:rsidRPr="00E430F6">
        <w:rPr>
          <w:rFonts w:eastAsia="宋体" w:hint="eastAsia"/>
        </w:rPr>
        <w:t>、以及由疑问句改造而来的名词</w:t>
      </w:r>
      <w:r w:rsidR="00BF5096">
        <w:rPr>
          <w:rFonts w:eastAsia="宋体" w:hint="eastAsia"/>
        </w:rPr>
        <w:t>从句</w:t>
      </w:r>
      <w:r w:rsidRPr="00E430F6">
        <w:rPr>
          <w:rFonts w:eastAsia="宋体" w:hint="eastAsia"/>
        </w:rPr>
        <w:t>。</w:t>
      </w:r>
    </w:p>
    <w:p w:rsidR="00DD2927" w:rsidRDefault="00E430F6" w:rsidP="00182A90">
      <w:pPr>
        <w:pStyle w:val="4"/>
        <w:spacing w:after="84"/>
        <w:rPr>
          <w:lang w:eastAsia="zh-TW"/>
        </w:rPr>
      </w:pPr>
      <w:r w:rsidRPr="00E430F6">
        <w:rPr>
          <w:rFonts w:hint="eastAsia"/>
        </w:rPr>
        <w:t>来自直述句</w:t>
      </w:r>
    </w:p>
    <w:p w:rsidR="00DD2927" w:rsidRDefault="00E430F6" w:rsidP="00182A90">
      <w:pPr>
        <w:spacing w:after="84"/>
        <w:ind w:firstLine="480"/>
        <w:rPr>
          <w:lang w:eastAsia="zh-TW"/>
        </w:rPr>
      </w:pPr>
      <w:r w:rsidRPr="00E430F6">
        <w:rPr>
          <w:rFonts w:eastAsia="宋体" w:hint="eastAsia"/>
        </w:rPr>
        <w:t>如果是直述句要改造为名词</w:t>
      </w:r>
      <w:r w:rsidR="00BF5096">
        <w:rPr>
          <w:rFonts w:eastAsia="宋体" w:hint="eastAsia"/>
        </w:rPr>
        <w:t>从句</w:t>
      </w:r>
      <w:r w:rsidRPr="00E430F6">
        <w:rPr>
          <w:rFonts w:eastAsia="宋体" w:hint="eastAsia"/>
        </w:rPr>
        <w:t>，做法很简单：只要在直述句前面加上一个单独、无意义的从属连接词</w:t>
      </w:r>
      <w:r w:rsidRPr="00E430F6">
        <w:rPr>
          <w:rFonts w:eastAsia="宋体"/>
        </w:rPr>
        <w:t>that</w:t>
      </w:r>
      <w:r w:rsidRPr="00E430F6">
        <w:rPr>
          <w:rFonts w:eastAsia="宋体" w:hint="eastAsia"/>
        </w:rPr>
        <w:t>（表示「那句话」或「那件事」），就是一个名词</w:t>
      </w:r>
      <w:r w:rsidR="00BF5096">
        <w:rPr>
          <w:rFonts w:eastAsia="宋体" w:hint="eastAsia"/>
        </w:rPr>
        <w:t>从句</w:t>
      </w:r>
      <w:r w:rsidRPr="00E430F6">
        <w:rPr>
          <w:rFonts w:eastAsia="宋体" w:hint="eastAsia"/>
        </w:rPr>
        <w:t>，可以放入主要</w:t>
      </w:r>
      <w:r w:rsidR="00BF5096">
        <w:rPr>
          <w:rFonts w:eastAsia="宋体" w:hint="eastAsia"/>
        </w:rPr>
        <w:t>从句</w:t>
      </w:r>
      <w:r w:rsidRPr="00E430F6">
        <w:rPr>
          <w:rFonts w:eastAsia="宋体" w:hint="eastAsia"/>
        </w:rPr>
        <w:t>中当做名词使用了。例如：</w:t>
      </w:r>
    </w:p>
    <w:p w:rsidR="00785232" w:rsidRPr="00785232" w:rsidRDefault="00E430F6" w:rsidP="00182A90">
      <w:pPr>
        <w:spacing w:after="84"/>
        <w:ind w:firstLine="480"/>
        <w:rPr>
          <w:lang w:eastAsia="zh-TW"/>
        </w:rPr>
      </w:pPr>
      <w:r w:rsidRPr="00E430F6">
        <w:rPr>
          <w:rFonts w:eastAsia="宋体"/>
        </w:rPr>
        <w:t>1. He didn’t take the money.</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w:t>
      </w:r>
      <w:r w:rsidRPr="00E430F6">
        <w:rPr>
          <w:rFonts w:eastAsia="宋体"/>
        </w:rPr>
        <w:t>.</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句是个直述句，在前面加上从属连接词</w:t>
      </w:r>
      <w:r w:rsidRPr="00E430F6">
        <w:rPr>
          <w:rFonts w:eastAsia="宋体"/>
        </w:rPr>
        <w:t>that</w:t>
      </w:r>
      <w:r w:rsidRPr="00E430F6">
        <w:rPr>
          <w:rFonts w:eastAsia="宋体" w:hint="eastAsia"/>
        </w:rPr>
        <w:t>成为</w:t>
      </w:r>
      <w:r w:rsidRPr="00E430F6">
        <w:rPr>
          <w:rFonts w:eastAsia="宋体"/>
        </w:rPr>
        <w:t>that he didn’t take the money</w:t>
      </w:r>
      <w:r w:rsidRPr="00E430F6">
        <w:rPr>
          <w:rFonts w:eastAsia="宋体" w:hint="eastAsia"/>
        </w:rPr>
        <w:t>这个名词</w:t>
      </w:r>
      <w:r w:rsidR="00BF5096">
        <w:rPr>
          <w:rFonts w:eastAsia="宋体" w:hint="eastAsia"/>
        </w:rPr>
        <w:t>从句</w:t>
      </w:r>
      <w:r w:rsidRPr="00E430F6">
        <w:rPr>
          <w:rFonts w:eastAsia="宋体" w:hint="eastAsia"/>
        </w:rPr>
        <w:t>，就可以放入第</w:t>
      </w:r>
      <w:r w:rsidRPr="00E430F6">
        <w:rPr>
          <w:rFonts w:eastAsia="宋体"/>
        </w:rPr>
        <w:t>2</w:t>
      </w:r>
      <w:r w:rsidRPr="00E430F6">
        <w:rPr>
          <w:rFonts w:eastAsia="宋体" w:hint="eastAsia"/>
        </w:rPr>
        <w:t>句（主要</w:t>
      </w:r>
      <w:r w:rsidR="00BF5096">
        <w:rPr>
          <w:rFonts w:eastAsia="宋体" w:hint="eastAsia"/>
        </w:rPr>
        <w:t>从句</w:t>
      </w:r>
      <w:r w:rsidRPr="00E430F6">
        <w:rPr>
          <w:rFonts w:eastAsia="宋体" w:hint="eastAsia"/>
        </w:rPr>
        <w:t>）当中的</w:t>
      </w:r>
      <w:r w:rsidR="009D20F5">
        <w:rPr>
          <w:rFonts w:eastAsia="宋体" w:hint="eastAsia"/>
        </w:rPr>
        <w:t>受词（宾语）</w:t>
      </w:r>
      <w:r w:rsidRPr="00E430F6">
        <w:rPr>
          <w:rFonts w:eastAsia="宋体" w:hint="eastAsia"/>
        </w:rPr>
        <w:t>位置，成为这个复句：</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 he didn’t take the money</w:t>
      </w:r>
      <w:r w:rsidRPr="00E430F6">
        <w:rPr>
          <w:rFonts w:eastAsia="宋体"/>
        </w:rPr>
        <w:t>.</w:t>
      </w:r>
    </w:p>
    <w:p w:rsidR="00DD2927" w:rsidRDefault="00E430F6" w:rsidP="00182A90">
      <w:pPr>
        <w:pStyle w:val="Preface"/>
        <w:spacing w:after="84"/>
        <w:ind w:firstLine="480"/>
        <w:rPr>
          <w:lang w:eastAsia="zh-TW"/>
        </w:rPr>
      </w:pPr>
      <w:r w:rsidRPr="00E430F6">
        <w:t>S    V                 O</w:t>
      </w:r>
    </w:p>
    <w:p w:rsidR="00DD2927" w:rsidRDefault="00E430F6" w:rsidP="00182A90">
      <w:pPr>
        <w:pStyle w:val="4"/>
        <w:spacing w:after="84"/>
        <w:rPr>
          <w:lang w:eastAsia="zh-TW"/>
        </w:rPr>
      </w:pPr>
      <w:r w:rsidRPr="00E430F6">
        <w:rPr>
          <w:rFonts w:hint="eastAsia"/>
        </w:rPr>
        <w:t>来自疑问句</w:t>
      </w:r>
    </w:p>
    <w:p w:rsidR="00DD2927" w:rsidRDefault="00E430F6" w:rsidP="00182A90">
      <w:pPr>
        <w:spacing w:after="84"/>
        <w:ind w:firstLine="480"/>
        <w:rPr>
          <w:lang w:eastAsia="zh-TW"/>
        </w:rPr>
      </w:pPr>
      <w:r w:rsidRPr="00E430F6">
        <w:rPr>
          <w:rFonts w:eastAsia="宋体" w:hint="eastAsia"/>
        </w:rPr>
        <w:t>由疑问句改造出来的名词</w:t>
      </w:r>
      <w:r w:rsidR="00BF5096">
        <w:rPr>
          <w:rFonts w:eastAsia="宋体" w:hint="eastAsia"/>
        </w:rPr>
        <w:t>从句</w:t>
      </w:r>
      <w:r w:rsidRPr="00E430F6">
        <w:rPr>
          <w:rFonts w:eastAsia="宋体" w:hint="eastAsia"/>
        </w:rPr>
        <w:t>，又可分成两种：来自</w:t>
      </w:r>
      <w:r w:rsidRPr="00E430F6">
        <w:rPr>
          <w:rFonts w:eastAsia="宋体"/>
        </w:rPr>
        <w:t>Information Question</w:t>
      </w:r>
      <w:r w:rsidRPr="00E430F6">
        <w:rPr>
          <w:rFonts w:eastAsia="宋体" w:hint="eastAsia"/>
        </w:rPr>
        <w:t>、以及来自</w:t>
      </w:r>
      <w:r w:rsidRPr="00E430F6">
        <w:rPr>
          <w:rFonts w:eastAsia="宋体"/>
        </w:rPr>
        <w:t>Yes/No Question</w:t>
      </w:r>
      <w:r w:rsidRPr="00E430F6">
        <w:rPr>
          <w:rFonts w:eastAsia="宋体" w:hint="eastAsia"/>
        </w:rPr>
        <w:t>。</w:t>
      </w:r>
    </w:p>
    <w:p w:rsidR="00DD2927" w:rsidRDefault="00E430F6" w:rsidP="00182A90">
      <w:pPr>
        <w:pStyle w:val="5"/>
        <w:spacing w:after="84"/>
        <w:rPr>
          <w:lang w:eastAsia="zh-TW"/>
        </w:rPr>
      </w:pPr>
      <w:r w:rsidRPr="00E430F6">
        <w:rPr>
          <w:rFonts w:hint="eastAsia"/>
        </w:rPr>
        <w:t>来自</w:t>
      </w:r>
      <w:r w:rsidRPr="00E430F6">
        <w:t>Information Question</w:t>
      </w:r>
    </w:p>
    <w:p w:rsidR="00DD2927" w:rsidRDefault="00E430F6" w:rsidP="00182A90">
      <w:pPr>
        <w:spacing w:after="84"/>
        <w:ind w:firstLine="480"/>
        <w:rPr>
          <w:lang w:eastAsia="zh-TW"/>
        </w:rPr>
      </w:pPr>
      <w:r w:rsidRPr="00E430F6">
        <w:rPr>
          <w:rFonts w:eastAsia="宋体" w:hint="eastAsia"/>
        </w:rPr>
        <w:t>有疑问词（如</w:t>
      </w:r>
      <w:r w:rsidRPr="00E430F6">
        <w:rPr>
          <w:rFonts w:eastAsia="宋体"/>
        </w:rPr>
        <w:t>who, which, what, when, why, how, where</w:t>
      </w:r>
      <w:r w:rsidRPr="00E430F6">
        <w:rPr>
          <w:rFonts w:eastAsia="宋体" w:hint="eastAsia"/>
        </w:rPr>
        <w:t>等）引导的疑问句，称为</w:t>
      </w:r>
      <w:r w:rsidRPr="00E430F6">
        <w:rPr>
          <w:rFonts w:eastAsia="宋体"/>
        </w:rPr>
        <w:t>Information Question</w:t>
      </w:r>
      <w:r w:rsidRPr="00E430F6">
        <w:rPr>
          <w:rFonts w:eastAsia="宋体" w:hint="eastAsia"/>
        </w:rPr>
        <w:t>。这种疑问句，里头的疑问词可以充当现成的从属连接词，所以只要把问号拿掉，不必加任何东西就可以直接成为名词</w:t>
      </w:r>
      <w:r w:rsidR="00BF5096">
        <w:rPr>
          <w:rFonts w:eastAsia="宋体" w:hint="eastAsia"/>
        </w:rPr>
        <w:t>从句</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What</w:t>
      </w:r>
      <w:r w:rsidRPr="00E430F6">
        <w:rPr>
          <w:rFonts w:eastAsia="宋体"/>
        </w:rPr>
        <w:t xml:space="preserve"> </w:t>
      </w:r>
      <w:r w:rsidRPr="00E430F6">
        <w:rPr>
          <w:rFonts w:eastAsia="宋体"/>
          <w:u w:val="single"/>
        </w:rPr>
        <w:t>happened</w:t>
      </w:r>
      <w:r w:rsidRPr="00E430F6">
        <w:rPr>
          <w:rFonts w:eastAsia="宋体"/>
        </w:rPr>
        <w:t xml:space="preserve"> at his party?</w:t>
      </w:r>
    </w:p>
    <w:p w:rsidR="00785232" w:rsidRPr="00785232" w:rsidRDefault="00E430F6" w:rsidP="00182A90">
      <w:pPr>
        <w:pStyle w:val="Preface"/>
        <w:spacing w:after="84"/>
        <w:ind w:firstLine="480"/>
        <w:rPr>
          <w:lang w:eastAsia="zh-TW"/>
        </w:rPr>
      </w:pPr>
      <w:r w:rsidRPr="00E430F6">
        <w:t xml:space="preserve">    S      V</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never </w:t>
      </w:r>
      <w:r w:rsidRPr="00E430F6">
        <w:rPr>
          <w:rFonts w:eastAsia="宋体"/>
          <w:u w:val="single"/>
        </w:rPr>
        <w:t>asked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the question</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00D279E4">
        <w:t xml:space="preserve">S     </w:t>
      </w:r>
      <w:r w:rsidRPr="00E430F6">
        <w:t xml:space="preserve">  V    O        O</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句有疑问词</w:t>
      </w:r>
      <w:r w:rsidRPr="00E430F6">
        <w:rPr>
          <w:rFonts w:eastAsia="宋体"/>
        </w:rPr>
        <w:t>what</w:t>
      </w:r>
      <w:r w:rsidRPr="00E430F6">
        <w:rPr>
          <w:rFonts w:eastAsia="宋体" w:hint="eastAsia"/>
        </w:rPr>
        <w:t>引导，这个疑问词可以充当从属连接词，只要把问号拿掉就可以变成名词</w:t>
      </w:r>
      <w:r w:rsidR="00BF5096">
        <w:rPr>
          <w:rFonts w:eastAsia="宋体" w:hint="eastAsia"/>
        </w:rPr>
        <w:t>从句</w:t>
      </w:r>
      <w:r w:rsidRPr="00E430F6">
        <w:rPr>
          <w:rFonts w:eastAsia="宋体" w:hint="eastAsia"/>
        </w:rPr>
        <w:t>。而</w:t>
      </w:r>
      <w:r w:rsidRPr="00D279E4">
        <w:rPr>
          <w:rStyle w:val="af1"/>
          <w:rFonts w:hint="eastAsia"/>
        </w:rPr>
        <w:t>因为</w:t>
      </w:r>
      <w:r w:rsidRPr="00D279E4">
        <w:rPr>
          <w:rStyle w:val="af1"/>
        </w:rPr>
        <w:t>what</w:t>
      </w:r>
      <w:r w:rsidRPr="00D279E4">
        <w:rPr>
          <w:rStyle w:val="af1"/>
          <w:rFonts w:hint="eastAsia"/>
        </w:rPr>
        <w:t>这个疑问词本身就是这个疑问句的主词，所以拿掉问号改成名词</w:t>
      </w:r>
      <w:r w:rsidR="00BF5096" w:rsidRPr="00D279E4">
        <w:rPr>
          <w:rStyle w:val="af1"/>
          <w:rFonts w:hint="eastAsia"/>
        </w:rPr>
        <w:t>从句</w:t>
      </w:r>
      <w:r w:rsidRPr="00D279E4">
        <w:rPr>
          <w:rStyle w:val="af1"/>
          <w:rFonts w:hint="eastAsia"/>
        </w:rPr>
        <w:t>的时候并不需要更动动词顺序</w:t>
      </w:r>
      <w:r w:rsidRPr="00E430F6">
        <w:rPr>
          <w:rFonts w:eastAsia="宋体" w:hint="eastAsia"/>
        </w:rPr>
        <w:t>，因此名词</w:t>
      </w:r>
      <w:r w:rsidR="00BF5096">
        <w:rPr>
          <w:rFonts w:eastAsia="宋体" w:hint="eastAsia"/>
        </w:rPr>
        <w:t>从句</w:t>
      </w:r>
      <w:r w:rsidRPr="00E430F6">
        <w:rPr>
          <w:rFonts w:eastAsia="宋体" w:hint="eastAsia"/>
        </w:rPr>
        <w:t>就是</w:t>
      </w:r>
      <w:r w:rsidRPr="00E430F6">
        <w:rPr>
          <w:rFonts w:eastAsia="宋体"/>
        </w:rPr>
        <w:t>what happened at his party</w:t>
      </w:r>
      <w:r w:rsidRPr="00E430F6">
        <w:rPr>
          <w:rFonts w:eastAsia="宋体" w:hint="eastAsia"/>
        </w:rPr>
        <w:t>。这个名词</w:t>
      </w:r>
      <w:r w:rsidR="00BF5096">
        <w:rPr>
          <w:rFonts w:eastAsia="宋体" w:hint="eastAsia"/>
        </w:rPr>
        <w:t>从句</w:t>
      </w:r>
      <w:r w:rsidRPr="00E430F6">
        <w:rPr>
          <w:rFonts w:eastAsia="宋体" w:hint="eastAsia"/>
        </w:rPr>
        <w:t>直接放进第</w:t>
      </w:r>
      <w:r w:rsidRPr="00E430F6">
        <w:rPr>
          <w:rFonts w:eastAsia="宋体"/>
        </w:rPr>
        <w:t>2</w:t>
      </w:r>
      <w:r w:rsidRPr="00E430F6">
        <w:rPr>
          <w:rFonts w:eastAsia="宋体" w:hint="eastAsia"/>
        </w:rPr>
        <w:t>句（主要</w:t>
      </w:r>
      <w:r w:rsidR="00BF5096">
        <w:rPr>
          <w:rFonts w:eastAsia="宋体" w:hint="eastAsia"/>
        </w:rPr>
        <w:t>从句</w:t>
      </w:r>
      <w:r w:rsidRPr="00E430F6">
        <w:rPr>
          <w:rFonts w:eastAsia="宋体" w:hint="eastAsia"/>
        </w:rPr>
        <w:t>）里面当</w:t>
      </w:r>
      <w:r w:rsidR="009D20F5">
        <w:rPr>
          <w:rFonts w:eastAsia="宋体" w:hint="eastAsia"/>
        </w:rPr>
        <w:t>受词（宾语）</w:t>
      </w:r>
      <w:r w:rsidRPr="00E430F6">
        <w:rPr>
          <w:rFonts w:eastAsia="宋体" w:hint="eastAsia"/>
        </w:rPr>
        <w:t>使用，就会变成下面这个复句：</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never </w:t>
      </w:r>
      <w:r w:rsidRPr="00E430F6">
        <w:rPr>
          <w:rFonts w:eastAsia="宋体"/>
          <w:u w:val="single"/>
        </w:rPr>
        <w:t>asked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what happened at his party</w:t>
      </w:r>
      <w:r w:rsidRPr="00E430F6">
        <w:rPr>
          <w:rFonts w:eastAsia="宋体"/>
        </w:rPr>
        <w:t>.</w:t>
      </w:r>
    </w:p>
    <w:p w:rsidR="00DD2927" w:rsidRDefault="00D279E4" w:rsidP="00182A90">
      <w:pPr>
        <w:pStyle w:val="Preface"/>
        <w:spacing w:after="84"/>
        <w:ind w:firstLine="480"/>
        <w:rPr>
          <w:lang w:eastAsia="zh-TW"/>
        </w:rPr>
      </w:pPr>
      <w:r>
        <w:t xml:space="preserve">S      </w:t>
      </w:r>
      <w:r w:rsidR="00E430F6" w:rsidRPr="00E430F6">
        <w:t xml:space="preserve"> V    O          O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lastRenderedPageBreak/>
        <w:t>下面这个例子，情况稍有不同：</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Where</w:t>
      </w:r>
      <w:r w:rsidRPr="00E430F6">
        <w:rPr>
          <w:rFonts w:eastAsia="宋体"/>
        </w:rPr>
        <w:t xml:space="preserve"> did </w:t>
      </w:r>
      <w:r w:rsidRPr="00E430F6">
        <w:rPr>
          <w:rFonts w:eastAsia="宋体"/>
          <w:u w:val="single"/>
        </w:rPr>
        <w:t>he</w:t>
      </w:r>
      <w:r w:rsidRPr="00E430F6">
        <w:rPr>
          <w:rFonts w:eastAsia="宋体"/>
        </w:rPr>
        <w:t xml:space="preserve"> </w:t>
      </w:r>
      <w:r w:rsidRPr="00E430F6">
        <w:rPr>
          <w:rFonts w:eastAsia="宋体"/>
          <w:u w:val="single"/>
        </w:rPr>
        <w:t>keep</w:t>
      </w:r>
      <w:r w:rsidRPr="00E430F6">
        <w:rPr>
          <w:rFonts w:eastAsia="宋体"/>
        </w:rPr>
        <w:t xml:space="preserve"> </w:t>
      </w:r>
      <w:r w:rsidRPr="00E430F6">
        <w:rPr>
          <w:rFonts w:eastAsia="宋体"/>
          <w:u w:val="single"/>
        </w:rPr>
        <w:t>the money</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Pr="00E430F6">
        <w:rPr>
          <w:rFonts w:hint="eastAsia"/>
        </w:rPr>
        <w:t>疑问副词</w:t>
      </w:r>
      <w:r w:rsidRPr="00E430F6">
        <w:t xml:space="preserve">   S   V       O</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never </w:t>
      </w:r>
      <w:r w:rsidRPr="00E430F6">
        <w:rPr>
          <w:rFonts w:eastAsia="宋体"/>
          <w:u w:val="single"/>
        </w:rPr>
        <w:t>revealed</w:t>
      </w:r>
      <w:r w:rsidRPr="00E430F6">
        <w:rPr>
          <w:rFonts w:eastAsia="宋体"/>
        </w:rPr>
        <w:t xml:space="preserve"> </w:t>
      </w:r>
      <w:r w:rsidRPr="00E430F6">
        <w:rPr>
          <w:rFonts w:eastAsia="宋体"/>
          <w:u w:val="single"/>
        </w:rPr>
        <w:t>the question</w:t>
      </w:r>
      <w:r w:rsidRPr="00E430F6">
        <w:rPr>
          <w:rFonts w:eastAsia="宋体"/>
        </w:rPr>
        <w:t>.</w:t>
      </w:r>
    </w:p>
    <w:p w:rsidR="00DD2927" w:rsidRDefault="00D279E4" w:rsidP="00182A90">
      <w:pPr>
        <w:pStyle w:val="Preface"/>
        <w:spacing w:after="84"/>
        <w:ind w:firstLine="480"/>
      </w:pPr>
      <w:r>
        <w:t xml:space="preserve">  S         </w:t>
      </w:r>
      <w:r w:rsidR="00E430F6" w:rsidRPr="00E430F6">
        <w:t xml:space="preserve"> V         O</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句中有</w:t>
      </w:r>
      <w:r w:rsidRPr="00E430F6">
        <w:rPr>
          <w:rFonts w:eastAsia="宋体"/>
        </w:rPr>
        <w:t>where</w:t>
      </w:r>
      <w:r w:rsidRPr="00E430F6">
        <w:rPr>
          <w:rFonts w:eastAsia="宋体" w:hint="eastAsia"/>
        </w:rPr>
        <w:t>这个疑问词、是个</w:t>
      </w:r>
      <w:r w:rsidRPr="00E430F6">
        <w:rPr>
          <w:rFonts w:eastAsia="宋体"/>
        </w:rPr>
        <w:t>Information Question</w:t>
      </w:r>
      <w:r w:rsidRPr="00E430F6">
        <w:rPr>
          <w:rFonts w:eastAsia="宋体" w:hint="eastAsia"/>
        </w:rPr>
        <w:t>。疑问词本身可以充当从属连接词，只要把问号拿掉、独立的疑问句改成从属</w:t>
      </w:r>
      <w:r w:rsidR="00BF5096">
        <w:rPr>
          <w:rFonts w:eastAsia="宋体" w:hint="eastAsia"/>
        </w:rPr>
        <w:t>从句</w:t>
      </w:r>
      <w:r w:rsidRPr="00E430F6">
        <w:rPr>
          <w:rFonts w:eastAsia="宋体" w:hint="eastAsia"/>
        </w:rPr>
        <w:t>即可。但是，</w:t>
      </w:r>
      <w:r w:rsidRPr="00D279E4">
        <w:rPr>
          <w:rStyle w:val="af1"/>
          <w:rFonts w:hint="eastAsia"/>
        </w:rPr>
        <w:t>疑问词</w:t>
      </w:r>
      <w:r w:rsidRPr="00D279E4">
        <w:rPr>
          <w:rStyle w:val="af1"/>
        </w:rPr>
        <w:t>where</w:t>
      </w:r>
      <w:r w:rsidRPr="00D279E4">
        <w:rPr>
          <w:rStyle w:val="af1"/>
          <w:rFonts w:hint="eastAsia"/>
        </w:rPr>
        <w:t>并非这个疑问句的主词，拿掉问号时还需要把疑问句的动词顺序还原，成为</w:t>
      </w:r>
      <w:r w:rsidRPr="00D279E4">
        <w:rPr>
          <w:rStyle w:val="af1"/>
        </w:rPr>
        <w:t>where he kept the money</w:t>
      </w:r>
      <w:r w:rsidRPr="00D279E4">
        <w:rPr>
          <w:rStyle w:val="af1"/>
          <w:rFonts w:hint="eastAsia"/>
        </w:rPr>
        <w:t>。</w:t>
      </w:r>
      <w:r w:rsidRPr="00E430F6">
        <w:rPr>
          <w:rFonts w:eastAsia="宋体" w:hint="eastAsia"/>
        </w:rPr>
        <w:t>接下来就可以把这个名词</w:t>
      </w:r>
      <w:r w:rsidR="00BF5096">
        <w:rPr>
          <w:rFonts w:eastAsia="宋体" w:hint="eastAsia"/>
        </w:rPr>
        <w:t>从句</w:t>
      </w:r>
      <w:r w:rsidRPr="00E430F6">
        <w:rPr>
          <w:rFonts w:eastAsia="宋体" w:hint="eastAsia"/>
        </w:rPr>
        <w:t>放进第</w:t>
      </w:r>
      <w:r w:rsidRPr="00E430F6">
        <w:rPr>
          <w:rFonts w:eastAsia="宋体"/>
        </w:rPr>
        <w:t>2</w:t>
      </w:r>
      <w:r w:rsidRPr="00E430F6">
        <w:rPr>
          <w:rFonts w:eastAsia="宋体" w:hint="eastAsia"/>
        </w:rPr>
        <w:t>句（主要</w:t>
      </w:r>
      <w:r w:rsidR="00BF5096">
        <w:rPr>
          <w:rFonts w:eastAsia="宋体" w:hint="eastAsia"/>
        </w:rPr>
        <w:t>从句</w:t>
      </w:r>
      <w:r w:rsidRPr="00E430F6">
        <w:rPr>
          <w:rFonts w:eastAsia="宋体" w:hint="eastAsia"/>
        </w:rPr>
        <w:t>）中的</w:t>
      </w:r>
      <w:r w:rsidR="009D20F5">
        <w:rPr>
          <w:rFonts w:eastAsia="宋体" w:hint="eastAsia"/>
        </w:rPr>
        <w:t>受词（宾语）</w:t>
      </w:r>
      <w:r w:rsidRPr="00E430F6">
        <w:rPr>
          <w:rFonts w:eastAsia="宋体" w:hint="eastAsia"/>
        </w:rPr>
        <w:t>位置，成为这个复句：</w:t>
      </w:r>
    </w:p>
    <w:p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never </w:t>
      </w:r>
      <w:r w:rsidRPr="00E430F6">
        <w:rPr>
          <w:rFonts w:eastAsia="宋体"/>
          <w:u w:val="single"/>
        </w:rPr>
        <w:t>revealed</w:t>
      </w:r>
      <w:r w:rsidRPr="00E430F6">
        <w:rPr>
          <w:rFonts w:eastAsia="宋体"/>
        </w:rPr>
        <w:t xml:space="preserve"> </w:t>
      </w:r>
      <w:r w:rsidRPr="00E430F6">
        <w:rPr>
          <w:rFonts w:eastAsia="宋体"/>
          <w:u w:val="single"/>
        </w:rPr>
        <w:t>where he kept the money</w:t>
      </w:r>
      <w:r w:rsidRPr="00E430F6">
        <w:rPr>
          <w:rFonts w:eastAsia="宋体"/>
        </w:rPr>
        <w:t>.</w:t>
      </w:r>
    </w:p>
    <w:p w:rsidR="00DD2927" w:rsidRDefault="00D279E4" w:rsidP="00182A90">
      <w:pPr>
        <w:pStyle w:val="Preface"/>
        <w:spacing w:after="84"/>
        <w:ind w:firstLine="480"/>
        <w:rPr>
          <w:lang w:eastAsia="zh-TW"/>
        </w:rPr>
      </w:pPr>
      <w:r>
        <w:t xml:space="preserve">S         </w:t>
      </w:r>
      <w:r w:rsidR="00E430F6" w:rsidRPr="00E430F6">
        <w:t xml:space="preserve"> V           O </w:t>
      </w:r>
      <w:r w:rsidR="00E430F6" w:rsidRPr="00E430F6">
        <w:rPr>
          <w:rFonts w:hint="eastAsia"/>
        </w:rPr>
        <w:t>名词</w:t>
      </w:r>
      <w:r w:rsidR="00BF5096">
        <w:rPr>
          <w:rFonts w:hint="eastAsia"/>
        </w:rPr>
        <w:t>从句</w:t>
      </w:r>
    </w:p>
    <w:p w:rsidR="00DD2927" w:rsidRDefault="00E430F6" w:rsidP="00182A90">
      <w:pPr>
        <w:pStyle w:val="5"/>
        <w:spacing w:after="84"/>
        <w:rPr>
          <w:lang w:eastAsia="zh-TW"/>
        </w:rPr>
      </w:pPr>
      <w:r w:rsidRPr="00E430F6">
        <w:t>Yes/No Question</w:t>
      </w:r>
    </w:p>
    <w:p w:rsidR="00DD2927" w:rsidRDefault="00E430F6" w:rsidP="00182A90">
      <w:pPr>
        <w:spacing w:after="84"/>
        <w:ind w:firstLine="480"/>
        <w:rPr>
          <w:lang w:eastAsia="zh-TW"/>
        </w:rPr>
      </w:pPr>
      <w:r w:rsidRPr="00E430F6">
        <w:rPr>
          <w:rFonts w:eastAsia="宋体" w:hint="eastAsia"/>
        </w:rPr>
        <w:t>如果疑问句中并没有疑问词，这种疑问句称为</w:t>
      </w:r>
      <w:r w:rsidRPr="00E430F6">
        <w:rPr>
          <w:rFonts w:eastAsia="宋体"/>
        </w:rPr>
        <w:t>Yes/No Question</w:t>
      </w:r>
      <w:r w:rsidRPr="00E430F6">
        <w:rPr>
          <w:rFonts w:eastAsia="宋体" w:hint="eastAsia"/>
        </w:rPr>
        <w:t>。它要改成名词</w:t>
      </w:r>
      <w:r w:rsidR="00BF5096">
        <w:rPr>
          <w:rFonts w:eastAsia="宋体" w:hint="eastAsia"/>
        </w:rPr>
        <w:t>从句</w:t>
      </w:r>
      <w:r w:rsidRPr="00E430F6">
        <w:rPr>
          <w:rFonts w:eastAsia="宋体" w:hint="eastAsia"/>
        </w:rPr>
        <w:t>的话必须加上从属连接词</w:t>
      </w:r>
      <w:r w:rsidRPr="00E430F6">
        <w:rPr>
          <w:rFonts w:eastAsia="宋体"/>
        </w:rPr>
        <w:t>whether</w:t>
      </w:r>
      <w:r w:rsidRPr="00E430F6">
        <w:rPr>
          <w:rFonts w:eastAsia="宋体" w:hint="eastAsia"/>
        </w:rPr>
        <w:t>或</w:t>
      </w:r>
      <w:r w:rsidRPr="00E430F6">
        <w:rPr>
          <w:rFonts w:eastAsia="宋体"/>
        </w:rPr>
        <w:t>if</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1. Is it going to rain soon?</w:t>
      </w:r>
    </w:p>
    <w:p w:rsidR="00785232" w:rsidRPr="00785232" w:rsidRDefault="00E430F6" w:rsidP="00182A90">
      <w:pPr>
        <w:spacing w:after="84"/>
        <w:ind w:firstLine="480"/>
        <w:rPr>
          <w:lang w:eastAsia="zh-TW"/>
        </w:rPr>
      </w:pPr>
      <w:r w:rsidRPr="00E430F6">
        <w:rPr>
          <w:rFonts w:eastAsia="宋体"/>
        </w:rPr>
        <w:t xml:space="preserve">2. By looking at the sky, </w:t>
      </w:r>
      <w:r w:rsidRPr="00E430F6">
        <w:rPr>
          <w:rFonts w:eastAsia="宋体"/>
          <w:u w:val="single"/>
        </w:rPr>
        <w:t>I</w:t>
      </w:r>
      <w:r w:rsidRPr="00E430F6">
        <w:rPr>
          <w:rFonts w:eastAsia="宋体"/>
        </w:rPr>
        <w:t xml:space="preserve"> </w:t>
      </w:r>
      <w:r w:rsidRPr="00E430F6">
        <w:rPr>
          <w:rFonts w:eastAsia="宋体"/>
          <w:u w:val="single"/>
        </w:rPr>
        <w:t>can tell</w:t>
      </w:r>
      <w:r w:rsidRPr="00E430F6">
        <w:rPr>
          <w:rFonts w:eastAsia="宋体"/>
        </w:rPr>
        <w:t xml:space="preserve"> </w:t>
      </w:r>
      <w:r w:rsidRPr="00E430F6">
        <w:rPr>
          <w:rFonts w:eastAsia="宋体"/>
          <w:u w:val="single"/>
        </w:rPr>
        <w:t>the question</w:t>
      </w:r>
      <w:r w:rsidRPr="00E430F6">
        <w:rPr>
          <w:rFonts w:eastAsia="宋体"/>
        </w:rPr>
        <w:t>.</w:t>
      </w:r>
    </w:p>
    <w:p w:rsidR="00785232" w:rsidRPr="00785232" w:rsidRDefault="00D279E4" w:rsidP="00182A90">
      <w:pPr>
        <w:spacing w:after="84"/>
        <w:ind w:firstLine="480"/>
        <w:rPr>
          <w:lang w:eastAsia="zh-TW"/>
        </w:rPr>
      </w:pPr>
      <w:r>
        <w:rPr>
          <w:rFonts w:eastAsia="宋体"/>
        </w:rPr>
        <w:t xml:space="preserve">                    S  </w:t>
      </w:r>
      <w:r w:rsidR="00E430F6" w:rsidRPr="00E430F6">
        <w:rPr>
          <w:rFonts w:eastAsia="宋体"/>
        </w:rPr>
        <w:t xml:space="preserve"> V          O</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句没有疑问词引导，这种疑问句称为</w:t>
      </w:r>
      <w:r w:rsidRPr="00E430F6">
        <w:rPr>
          <w:rFonts w:eastAsia="宋体"/>
        </w:rPr>
        <w:t>Yes/No Question</w:t>
      </w:r>
      <w:r w:rsidRPr="00E430F6">
        <w:rPr>
          <w:rFonts w:eastAsia="宋体" w:hint="eastAsia"/>
        </w:rPr>
        <w:t>。要改成名词</w:t>
      </w:r>
      <w:r w:rsidR="00BF5096">
        <w:rPr>
          <w:rFonts w:eastAsia="宋体" w:hint="eastAsia"/>
        </w:rPr>
        <w:t>从句</w:t>
      </w:r>
      <w:r w:rsidRPr="00E430F6">
        <w:rPr>
          <w:rFonts w:eastAsia="宋体" w:hint="eastAsia"/>
        </w:rPr>
        <w:t>，第一步还是要把问号拿掉使它从独立的疑问句变成从属</w:t>
      </w:r>
      <w:r w:rsidR="00BF5096">
        <w:rPr>
          <w:rFonts w:eastAsia="宋体" w:hint="eastAsia"/>
        </w:rPr>
        <w:t>从句</w:t>
      </w:r>
      <w:r w:rsidRPr="00E430F6">
        <w:rPr>
          <w:rFonts w:eastAsia="宋体" w:hint="eastAsia"/>
        </w:rPr>
        <w:t>。但是因为缺乏疑问词，光是拿掉问号的话会变成</w:t>
      </w:r>
      <w:r w:rsidRPr="00E430F6">
        <w:rPr>
          <w:rFonts w:eastAsia="宋体"/>
        </w:rPr>
        <w:t>it is going to rain soon</w:t>
      </w:r>
      <w:r w:rsidRPr="00E430F6">
        <w:rPr>
          <w:rFonts w:eastAsia="宋体" w:hint="eastAsia"/>
        </w:rPr>
        <w:t>「很快就要下雨了」这个肯定的叙述。为了维持「疑问」的语气，可以借助对等连接词的</w:t>
      </w:r>
      <w:r w:rsidR="009D20F5">
        <w:rPr>
          <w:rFonts w:eastAsia="宋体" w:hint="eastAsia"/>
        </w:rPr>
        <w:t>关联词</w:t>
      </w:r>
      <w:r w:rsidRPr="00E430F6">
        <w:rPr>
          <w:rFonts w:eastAsia="宋体"/>
        </w:rPr>
        <w:t>either … or</w:t>
      </w:r>
      <w:r w:rsidRPr="00E430F6">
        <w:rPr>
          <w:rFonts w:eastAsia="宋体" w:hint="eastAsia"/>
        </w:rPr>
        <w:t>，先改写为合句如下：</w:t>
      </w:r>
    </w:p>
    <w:p w:rsidR="00785232" w:rsidRPr="00785232" w:rsidRDefault="00E430F6" w:rsidP="00182A90">
      <w:pPr>
        <w:spacing w:after="84"/>
        <w:ind w:firstLine="480"/>
        <w:rPr>
          <w:lang w:eastAsia="zh-TW"/>
        </w:rPr>
      </w:pPr>
      <w:r w:rsidRPr="00E430F6">
        <w:rPr>
          <w:rFonts w:eastAsia="宋体"/>
          <w:u w:val="single"/>
        </w:rPr>
        <w:t>Either</w:t>
      </w:r>
      <w:r w:rsidRPr="00E430F6">
        <w:rPr>
          <w:rFonts w:eastAsia="宋体"/>
        </w:rPr>
        <w:t xml:space="preserve"> it is going to rain soon </w:t>
      </w:r>
      <w:r w:rsidRPr="00E430F6">
        <w:rPr>
          <w:rFonts w:eastAsia="宋体"/>
          <w:u w:val="single"/>
        </w:rPr>
        <w:t>or</w:t>
      </w:r>
      <w:r w:rsidRPr="00E430F6">
        <w:rPr>
          <w:rFonts w:eastAsia="宋体"/>
        </w:rPr>
        <w:t xml:space="preserve"> it is not.</w:t>
      </w:r>
    </w:p>
    <w:p w:rsidR="00DD2927" w:rsidRDefault="00E430F6" w:rsidP="00182A90">
      <w:pPr>
        <w:pStyle w:val="Preface"/>
        <w:spacing w:after="84"/>
        <w:ind w:firstLine="480"/>
        <w:rPr>
          <w:lang w:eastAsia="zh-TW"/>
        </w:rPr>
      </w:pPr>
      <w:r w:rsidRPr="00E430F6">
        <w:rPr>
          <w:rFonts w:hint="eastAsia"/>
        </w:rPr>
        <w:t>或者快要下雨了、或者不是。</w:t>
      </w:r>
    </w:p>
    <w:p w:rsidR="00DD2927" w:rsidRDefault="00E430F6" w:rsidP="00182A90">
      <w:pPr>
        <w:spacing w:after="84"/>
        <w:ind w:firstLine="480"/>
        <w:rPr>
          <w:lang w:eastAsia="zh-TW"/>
        </w:rPr>
      </w:pPr>
      <w:r w:rsidRPr="00E430F6">
        <w:rPr>
          <w:rFonts w:eastAsia="宋体" w:hint="eastAsia"/>
        </w:rPr>
        <w:t>再把开头的</w:t>
      </w:r>
      <w:r w:rsidRPr="00E430F6">
        <w:rPr>
          <w:rFonts w:eastAsia="宋体"/>
        </w:rPr>
        <w:t>either</w:t>
      </w:r>
      <w:r w:rsidRPr="00E430F6">
        <w:rPr>
          <w:rFonts w:eastAsia="宋体" w:hint="eastAsia"/>
        </w:rPr>
        <w:t>进一步改为从属连接词</w:t>
      </w:r>
      <w:r w:rsidRPr="00E430F6">
        <w:rPr>
          <w:rFonts w:eastAsia="宋体"/>
        </w:rPr>
        <w:t>whether</w:t>
      </w:r>
      <w:r w:rsidRPr="00E430F6">
        <w:rPr>
          <w:rFonts w:eastAsia="宋体" w:hint="eastAsia"/>
        </w:rPr>
        <w:t>「是否」，就会成为</w:t>
      </w:r>
      <w:r w:rsidRPr="00E430F6">
        <w:rPr>
          <w:rFonts w:eastAsia="宋体"/>
        </w:rPr>
        <w:t>whether it is going to rain soon (or not)</w:t>
      </w:r>
      <w:r w:rsidRPr="00E430F6">
        <w:rPr>
          <w:rFonts w:eastAsia="宋体" w:hint="eastAsia"/>
        </w:rPr>
        <w:t>这个名词</w:t>
      </w:r>
      <w:r w:rsidR="00BF5096">
        <w:rPr>
          <w:rFonts w:eastAsia="宋体" w:hint="eastAsia"/>
        </w:rPr>
        <w:t>从句</w:t>
      </w:r>
      <w:r w:rsidRPr="00E430F6">
        <w:rPr>
          <w:rFonts w:eastAsia="宋体" w:hint="eastAsia"/>
        </w:rPr>
        <w:t>，可以放进第</w:t>
      </w:r>
      <w:r w:rsidRPr="00E430F6">
        <w:rPr>
          <w:rFonts w:eastAsia="宋体"/>
        </w:rPr>
        <w:t>2</w:t>
      </w:r>
      <w:r w:rsidRPr="00E430F6">
        <w:rPr>
          <w:rFonts w:eastAsia="宋体" w:hint="eastAsia"/>
        </w:rPr>
        <w:t>句中扮演</w:t>
      </w:r>
      <w:r w:rsidR="009D20F5">
        <w:rPr>
          <w:rFonts w:eastAsia="宋体" w:hint="eastAsia"/>
        </w:rPr>
        <w:t>受词（宾语）</w:t>
      </w:r>
      <w:r w:rsidRPr="00E430F6">
        <w:rPr>
          <w:rFonts w:eastAsia="宋体" w:hint="eastAsia"/>
        </w:rPr>
        <w:t>的角色，成为这个复句：</w:t>
      </w:r>
    </w:p>
    <w:p w:rsidR="00785232" w:rsidRPr="00785232" w:rsidRDefault="00E430F6" w:rsidP="00182A90">
      <w:pPr>
        <w:spacing w:after="84"/>
        <w:ind w:firstLine="480"/>
        <w:rPr>
          <w:lang w:eastAsia="zh-TW"/>
        </w:rPr>
      </w:pPr>
      <w:r w:rsidRPr="00E430F6">
        <w:rPr>
          <w:rFonts w:eastAsia="宋体"/>
        </w:rPr>
        <w:t xml:space="preserve">By looking at the sky, </w:t>
      </w:r>
      <w:r w:rsidRPr="00E430F6">
        <w:rPr>
          <w:rFonts w:eastAsia="宋体"/>
          <w:u w:val="single"/>
        </w:rPr>
        <w:t>I</w:t>
      </w:r>
      <w:r w:rsidRPr="00E430F6">
        <w:rPr>
          <w:rFonts w:eastAsia="宋体"/>
        </w:rPr>
        <w:t xml:space="preserve"> </w:t>
      </w:r>
      <w:r w:rsidRPr="00E430F6">
        <w:rPr>
          <w:rFonts w:eastAsia="宋体"/>
          <w:u w:val="single"/>
        </w:rPr>
        <w:t>can tell</w:t>
      </w:r>
      <w:r w:rsidRPr="00E430F6">
        <w:rPr>
          <w:rFonts w:eastAsia="宋体"/>
        </w:rPr>
        <w:t xml:space="preserve"> </w:t>
      </w:r>
      <w:r w:rsidRPr="00E430F6">
        <w:rPr>
          <w:rFonts w:eastAsia="宋体"/>
          <w:u w:val="single"/>
        </w:rPr>
        <w:t>whether it is going to rain (or not)</w:t>
      </w:r>
      <w:r w:rsidRPr="00E430F6">
        <w:rPr>
          <w:rFonts w:eastAsia="宋体"/>
        </w:rPr>
        <w:t>.</w:t>
      </w:r>
    </w:p>
    <w:p w:rsidR="00DD2927" w:rsidRDefault="00D279E4" w:rsidP="00182A90">
      <w:pPr>
        <w:pStyle w:val="Preface"/>
        <w:spacing w:after="84"/>
        <w:ind w:firstLine="480"/>
        <w:rPr>
          <w:lang w:eastAsia="zh-TW"/>
        </w:rPr>
      </w:pPr>
      <w:r>
        <w:t xml:space="preserve">                  S  </w:t>
      </w:r>
      <w:r w:rsidR="00E430F6" w:rsidRPr="00E430F6">
        <w:t xml:space="preserve"> V               O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这个从属连接词除了</w:t>
      </w:r>
      <w:r w:rsidRPr="00E430F6">
        <w:rPr>
          <w:rFonts w:eastAsia="宋体"/>
        </w:rPr>
        <w:t>whether</w:t>
      </w:r>
      <w:r w:rsidRPr="00E430F6">
        <w:rPr>
          <w:rFonts w:eastAsia="宋体" w:hint="eastAsia"/>
        </w:rPr>
        <w:t>之外还可以用</w:t>
      </w:r>
      <w:r w:rsidRPr="00E430F6">
        <w:rPr>
          <w:rFonts w:eastAsia="宋体"/>
        </w:rPr>
        <w:t>if</w:t>
      </w:r>
      <w:r w:rsidRPr="00E430F6">
        <w:rPr>
          <w:rFonts w:eastAsia="宋体" w:hint="eastAsia"/>
        </w:rPr>
        <w:t>（解释为「是否」），所以上面这个复句也可以写成</w:t>
      </w:r>
      <w:r w:rsidRPr="00E430F6">
        <w:rPr>
          <w:rFonts w:eastAsia="宋体"/>
        </w:rPr>
        <w:t xml:space="preserve">I can tell </w:t>
      </w:r>
      <w:r w:rsidRPr="00E430F6">
        <w:rPr>
          <w:rFonts w:eastAsia="宋体"/>
          <w:u w:val="single"/>
        </w:rPr>
        <w:t>if</w:t>
      </w:r>
      <w:r w:rsidRPr="00E430F6">
        <w:rPr>
          <w:rFonts w:eastAsia="宋体"/>
        </w:rPr>
        <w:t xml:space="preserve"> it is going to rain</w:t>
      </w:r>
      <w:r w:rsidRPr="00E430F6">
        <w:rPr>
          <w:rFonts w:eastAsia="宋体" w:hint="eastAsia"/>
        </w:rPr>
        <w:t>。不过，</w:t>
      </w:r>
      <w:r w:rsidRPr="00D279E4">
        <w:rPr>
          <w:rStyle w:val="af1"/>
          <w:rFonts w:hint="eastAsia"/>
        </w:rPr>
        <w:t>在写作时最好尽量使用</w:t>
      </w:r>
      <w:r w:rsidRPr="00D279E4">
        <w:rPr>
          <w:rStyle w:val="af1"/>
        </w:rPr>
        <w:t>whether</w:t>
      </w:r>
      <w:r w:rsidRPr="00D279E4">
        <w:rPr>
          <w:rStyle w:val="af1"/>
          <w:rFonts w:hint="eastAsia"/>
        </w:rPr>
        <w:t>来表示「是否」、避免使用</w:t>
      </w:r>
      <w:r w:rsidRPr="00D279E4">
        <w:rPr>
          <w:rStyle w:val="af1"/>
        </w:rPr>
        <w:t>if</w:t>
      </w:r>
      <w:r w:rsidRPr="00D279E4">
        <w:rPr>
          <w:rStyle w:val="af1"/>
          <w:rFonts w:hint="eastAsia"/>
        </w:rPr>
        <w:t>。</w:t>
      </w:r>
      <w:r w:rsidRPr="00E430F6">
        <w:rPr>
          <w:rFonts w:eastAsia="宋体" w:hint="eastAsia"/>
        </w:rPr>
        <w:t>有几个原因：</w:t>
      </w:r>
    </w:p>
    <w:p w:rsidR="00DD2927" w:rsidRDefault="00E430F6" w:rsidP="00182A90">
      <w:pPr>
        <w:spacing w:after="84"/>
        <w:ind w:firstLine="480"/>
        <w:rPr>
          <w:lang w:eastAsia="zh-TW"/>
        </w:rPr>
      </w:pPr>
      <w:r w:rsidRPr="00E430F6">
        <w:rPr>
          <w:rFonts w:eastAsia="宋体" w:hint="eastAsia"/>
        </w:rPr>
        <w:t>一．</w:t>
      </w:r>
      <w:r w:rsidRPr="00E430F6">
        <w:rPr>
          <w:rFonts w:eastAsia="宋体"/>
        </w:rPr>
        <w:t>Whether</w:t>
      </w:r>
      <w:r w:rsidRPr="00E430F6">
        <w:rPr>
          <w:rFonts w:eastAsia="宋体" w:hint="eastAsia"/>
        </w:rPr>
        <w:t>解释为「是否」，</w:t>
      </w:r>
      <w:r w:rsidRPr="00E430F6">
        <w:rPr>
          <w:rFonts w:eastAsia="宋体"/>
        </w:rPr>
        <w:t>if</w:t>
      </w:r>
      <w:r w:rsidRPr="00E430F6">
        <w:rPr>
          <w:rFonts w:eastAsia="宋体" w:hint="eastAsia"/>
        </w:rPr>
        <w:t>则有「是否」和「如果」两种解释。所以，</w:t>
      </w:r>
      <w:r w:rsidRPr="00E430F6">
        <w:rPr>
          <w:rFonts w:eastAsia="宋体" w:hint="eastAsia"/>
        </w:rPr>
        <w:lastRenderedPageBreak/>
        <w:t>用</w:t>
      </w:r>
      <w:r w:rsidRPr="00E430F6">
        <w:rPr>
          <w:rFonts w:eastAsia="宋体"/>
        </w:rPr>
        <w:t>whether</w:t>
      </w:r>
      <w:r w:rsidRPr="00E430F6">
        <w:rPr>
          <w:rFonts w:eastAsia="宋体" w:hint="eastAsia"/>
        </w:rPr>
        <w:t>来表达通常会比用</w:t>
      </w:r>
      <w:r w:rsidRPr="00E430F6">
        <w:rPr>
          <w:rFonts w:eastAsia="宋体"/>
        </w:rPr>
        <w:t>if</w:t>
      </w:r>
      <w:r w:rsidRPr="00E430F6">
        <w:rPr>
          <w:rFonts w:eastAsia="宋体" w:hint="eastAsia"/>
        </w:rPr>
        <w:t>更清楚。</w:t>
      </w:r>
    </w:p>
    <w:p w:rsidR="00DD2927" w:rsidRDefault="00E430F6" w:rsidP="00182A90">
      <w:pPr>
        <w:spacing w:after="84"/>
        <w:ind w:firstLine="480"/>
        <w:rPr>
          <w:lang w:eastAsia="zh-TW"/>
        </w:rPr>
      </w:pPr>
      <w:r w:rsidRPr="00E430F6">
        <w:rPr>
          <w:rFonts w:eastAsia="宋体" w:hint="eastAsia"/>
        </w:rPr>
        <w:t>二．</w:t>
      </w:r>
      <w:r w:rsidRPr="00D279E4">
        <w:rPr>
          <w:rStyle w:val="af1"/>
          <w:rFonts w:hint="eastAsia"/>
        </w:rPr>
        <w:t>句首位置只能用</w:t>
      </w:r>
      <w:r w:rsidRPr="00D279E4">
        <w:rPr>
          <w:rStyle w:val="af1"/>
        </w:rPr>
        <w:t>whether</w:t>
      </w:r>
      <w:r w:rsidRPr="00D279E4">
        <w:rPr>
          <w:rStyle w:val="af1"/>
          <w:rFonts w:hint="eastAsia"/>
        </w:rPr>
        <w:t>、不能用</w:t>
      </w:r>
      <w:r w:rsidRPr="00D279E4">
        <w:rPr>
          <w:rStyle w:val="af1"/>
        </w:rPr>
        <w:t>if</w:t>
      </w:r>
      <w:r w:rsidRPr="00D279E4">
        <w:rPr>
          <w:rStyle w:val="af1"/>
          <w:rFonts w:hint="eastAsia"/>
        </w:rPr>
        <w:t>来表示「是否」。</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Whether we can win the big prize</w:t>
      </w:r>
      <w:r w:rsidRPr="00E430F6">
        <w:rPr>
          <w:rFonts w:eastAsia="宋体"/>
        </w:rPr>
        <w:t xml:space="preserve"> </w:t>
      </w:r>
      <w:r w:rsidRPr="00E430F6">
        <w:rPr>
          <w:rFonts w:eastAsia="宋体"/>
          <w:u w:val="single"/>
        </w:rPr>
        <w:t>will be</w:t>
      </w:r>
      <w:r w:rsidRPr="00E430F6">
        <w:rPr>
          <w:rFonts w:eastAsia="宋体"/>
        </w:rPr>
        <w:t xml:space="preserve"> </w:t>
      </w:r>
      <w:r w:rsidRPr="00E430F6">
        <w:rPr>
          <w:rFonts w:eastAsia="宋体"/>
          <w:u w:val="single"/>
        </w:rPr>
        <w:t>decided</w:t>
      </w:r>
      <w:r w:rsidRPr="00E430F6">
        <w:rPr>
          <w:rFonts w:eastAsia="宋体"/>
        </w:rPr>
        <w:t xml:space="preserve"> soon.</w:t>
      </w:r>
    </w:p>
    <w:p w:rsidR="00DD2927" w:rsidRDefault="00E430F6" w:rsidP="00182A90">
      <w:pPr>
        <w:pStyle w:val="Preface"/>
        <w:spacing w:after="84"/>
        <w:ind w:firstLine="480"/>
        <w:rPr>
          <w:lang w:eastAsia="zh-TW"/>
        </w:rPr>
      </w:pPr>
      <w:r w:rsidRPr="00E430F6">
        <w:t xml:space="preserve">          S </w:t>
      </w:r>
      <w:r w:rsidRPr="00E430F6">
        <w:rPr>
          <w:rFonts w:hint="eastAsia"/>
        </w:rPr>
        <w:t>名词</w:t>
      </w:r>
      <w:r w:rsidR="00BF5096">
        <w:rPr>
          <w:rFonts w:hint="eastAsia"/>
        </w:rPr>
        <w:t>从句</w:t>
      </w:r>
      <w:r w:rsidR="00D279E4">
        <w:t xml:space="preserve">           </w:t>
      </w:r>
      <w:r w:rsidRPr="00E430F6">
        <w:t>V       C</w:t>
      </w:r>
    </w:p>
    <w:p w:rsidR="00DD2927" w:rsidRDefault="00E430F6" w:rsidP="00182A90">
      <w:pPr>
        <w:spacing w:after="84"/>
        <w:ind w:firstLine="480"/>
        <w:rPr>
          <w:lang w:eastAsia="zh-TW"/>
        </w:rPr>
      </w:pPr>
      <w:r w:rsidRPr="00E430F6">
        <w:rPr>
          <w:rFonts w:eastAsia="宋体" w:hint="eastAsia"/>
        </w:rPr>
        <w:t>这个复句，主要</w:t>
      </w:r>
      <w:r w:rsidR="00BF5096">
        <w:rPr>
          <w:rFonts w:eastAsia="宋体" w:hint="eastAsia"/>
        </w:rPr>
        <w:t>从句</w:t>
      </w:r>
      <w:r w:rsidRPr="00E430F6">
        <w:rPr>
          <w:rFonts w:eastAsia="宋体" w:hint="eastAsia"/>
        </w:rPr>
        <w:t>的主词就是开头那个名词</w:t>
      </w:r>
      <w:r w:rsidR="00BF5096">
        <w:rPr>
          <w:rFonts w:eastAsia="宋体" w:hint="eastAsia"/>
        </w:rPr>
        <w:t>从句</w:t>
      </w:r>
      <w:r w:rsidRPr="00E430F6">
        <w:rPr>
          <w:rFonts w:eastAsia="宋体" w:hint="eastAsia"/>
        </w:rPr>
        <w:t>。因为从属连接词位于句首位置，假如用的连接词是</w:t>
      </w:r>
      <w:r w:rsidRPr="00E430F6">
        <w:rPr>
          <w:rFonts w:eastAsia="宋体"/>
        </w:rPr>
        <w:t>if</w:t>
      </w:r>
      <w:r w:rsidRPr="00E430F6">
        <w:rPr>
          <w:rFonts w:eastAsia="宋体" w:hint="eastAsia"/>
        </w:rPr>
        <w:t>，读者看到</w:t>
      </w:r>
      <w:r w:rsidRPr="00E430F6">
        <w:rPr>
          <w:rFonts w:eastAsia="宋体"/>
        </w:rPr>
        <w:t>If we can win the big prize</w:t>
      </w:r>
      <w:r w:rsidRPr="00E430F6">
        <w:rPr>
          <w:rFonts w:eastAsia="宋体" w:hint="eastAsia"/>
        </w:rPr>
        <w:t>获得的印象是「『如果』我们能够赢得大奖」，这样就会错意了。所以，在句首位置要表示「是否」，只能用</w:t>
      </w:r>
      <w:r w:rsidRPr="00E430F6">
        <w:rPr>
          <w:rFonts w:eastAsia="宋体"/>
        </w:rPr>
        <w:t>whether</w:t>
      </w:r>
      <w:r w:rsidRPr="00E430F6">
        <w:rPr>
          <w:rFonts w:eastAsia="宋体" w:hint="eastAsia"/>
        </w:rPr>
        <w:t>这个连接词而不能用</w:t>
      </w:r>
      <w:r w:rsidRPr="00E430F6">
        <w:rPr>
          <w:rFonts w:eastAsia="宋体"/>
        </w:rPr>
        <w:t>if</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三．</w:t>
      </w:r>
      <w:r w:rsidRPr="00255718">
        <w:rPr>
          <w:rStyle w:val="af1"/>
          <w:rFonts w:hint="eastAsia"/>
        </w:rPr>
        <w:t>介系词后面可以用</w:t>
      </w:r>
      <w:r w:rsidRPr="00255718">
        <w:rPr>
          <w:rStyle w:val="af1"/>
        </w:rPr>
        <w:t>whether</w:t>
      </w:r>
      <w:r w:rsidRPr="00255718">
        <w:rPr>
          <w:rStyle w:val="af1"/>
          <w:rFonts w:hint="eastAsia"/>
        </w:rPr>
        <w:t>不能用</w:t>
      </w:r>
      <w:r w:rsidRPr="00255718">
        <w:rPr>
          <w:rStyle w:val="af1"/>
        </w:rPr>
        <w:t>if</w:t>
      </w:r>
      <w:r w:rsidRPr="00255718">
        <w:rPr>
          <w:rStyle w:val="af1"/>
          <w:rFonts w:hint="eastAsia"/>
        </w:rPr>
        <w:t>。</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The manager hinted </w:t>
      </w:r>
      <w:r w:rsidRPr="00E430F6">
        <w:rPr>
          <w:rFonts w:eastAsia="宋体"/>
          <w:u w:val="single"/>
        </w:rPr>
        <w:t>at</w:t>
      </w:r>
      <w:r w:rsidRPr="00E430F6">
        <w:rPr>
          <w:rFonts w:eastAsia="宋体"/>
        </w:rPr>
        <w:t xml:space="preserve"> </w:t>
      </w:r>
      <w:r w:rsidRPr="00E430F6">
        <w:rPr>
          <w:rFonts w:eastAsia="宋体"/>
          <w:u w:val="single"/>
        </w:rPr>
        <w:t>whether he would sign the contract</w:t>
      </w:r>
      <w:r w:rsidRPr="00E430F6">
        <w:rPr>
          <w:rFonts w:eastAsia="宋体"/>
        </w:rPr>
        <w:t>.</w:t>
      </w:r>
    </w:p>
    <w:p w:rsidR="00785232" w:rsidRPr="00785232" w:rsidRDefault="00255718" w:rsidP="00182A90">
      <w:pPr>
        <w:pStyle w:val="Preface"/>
        <w:spacing w:after="84"/>
        <w:ind w:firstLine="480"/>
        <w:rPr>
          <w:lang w:eastAsia="zh-TW"/>
        </w:rPr>
      </w:pPr>
      <w:r>
        <w:t xml:space="preserve">                </w:t>
      </w:r>
      <w:r w:rsidR="00E430F6" w:rsidRPr="00E430F6">
        <w:rPr>
          <w:rFonts w:hint="eastAsia"/>
        </w:rPr>
        <w:t>介系词</w:t>
      </w:r>
      <w:r>
        <w:t xml:space="preserve">            </w:t>
      </w:r>
      <w:r w:rsidR="00E430F6" w:rsidRPr="00E430F6">
        <w:rPr>
          <w:rFonts w:hint="eastAsia"/>
        </w:rPr>
        <w:t>名词</w:t>
      </w:r>
      <w:r w:rsidR="00BF5096">
        <w:rPr>
          <w:rFonts w:hint="eastAsia"/>
        </w:rPr>
        <w:t>从句</w:t>
      </w:r>
    </w:p>
    <w:p w:rsidR="00DD2927" w:rsidRDefault="00E430F6" w:rsidP="00182A90">
      <w:pPr>
        <w:pStyle w:val="Preface"/>
        <w:spacing w:after="84"/>
        <w:ind w:firstLine="480"/>
        <w:rPr>
          <w:lang w:eastAsia="zh-TW"/>
        </w:rPr>
      </w:pPr>
      <w:r w:rsidRPr="00E430F6">
        <w:rPr>
          <w:rFonts w:hint="eastAsia"/>
        </w:rPr>
        <w:t>经理暗示了一下他是否要签署合约。</w:t>
      </w:r>
    </w:p>
    <w:p w:rsidR="00DD2927" w:rsidRDefault="00E430F6" w:rsidP="00182A90">
      <w:pPr>
        <w:spacing w:after="84"/>
        <w:ind w:firstLine="480"/>
        <w:rPr>
          <w:lang w:eastAsia="zh-TW"/>
        </w:rPr>
      </w:pPr>
      <w:r w:rsidRPr="00E430F6">
        <w:rPr>
          <w:rFonts w:eastAsia="宋体" w:hint="eastAsia"/>
        </w:rPr>
        <w:t>这个复句中有个介系词</w:t>
      </w:r>
      <w:r w:rsidRPr="00E430F6">
        <w:rPr>
          <w:rFonts w:eastAsia="宋体"/>
        </w:rPr>
        <w:t>at</w:t>
      </w:r>
      <w:r w:rsidRPr="00E430F6">
        <w:rPr>
          <w:rFonts w:eastAsia="宋体" w:hint="eastAsia"/>
        </w:rPr>
        <w:t>，它后面的</w:t>
      </w:r>
      <w:r w:rsidR="009D20F5">
        <w:rPr>
          <w:rFonts w:eastAsia="宋体" w:hint="eastAsia"/>
        </w:rPr>
        <w:t>受词（宾语）</w:t>
      </w:r>
      <w:r w:rsidRPr="00E430F6">
        <w:rPr>
          <w:rFonts w:eastAsia="宋体" w:hint="eastAsia"/>
        </w:rPr>
        <w:t>位置可以放由</w:t>
      </w:r>
      <w:r w:rsidRPr="00E430F6">
        <w:rPr>
          <w:rFonts w:eastAsia="宋体"/>
        </w:rPr>
        <w:t>whether</w:t>
      </w:r>
      <w:r w:rsidRPr="00E430F6">
        <w:rPr>
          <w:rFonts w:eastAsia="宋体" w:hint="eastAsia"/>
        </w:rPr>
        <w:t>引导的名词</w:t>
      </w:r>
      <w:r w:rsidR="00BF5096">
        <w:rPr>
          <w:rFonts w:eastAsia="宋体" w:hint="eastAsia"/>
        </w:rPr>
        <w:t>从句</w:t>
      </w:r>
      <w:r w:rsidRPr="00E430F6">
        <w:rPr>
          <w:rFonts w:eastAsia="宋体" w:hint="eastAsia"/>
        </w:rPr>
        <w:t>，但是这个位置不能用</w:t>
      </w:r>
      <w:r w:rsidRPr="00E430F6">
        <w:rPr>
          <w:rFonts w:eastAsia="宋体"/>
        </w:rPr>
        <w:t>if</w:t>
      </w:r>
      <w:r w:rsidRPr="00E430F6">
        <w:rPr>
          <w:rFonts w:eastAsia="宋体" w:hint="eastAsia"/>
        </w:rPr>
        <w:t>，否则就是文法错误。</w:t>
      </w:r>
    </w:p>
    <w:p w:rsidR="00EA57E3" w:rsidRDefault="00E430F6" w:rsidP="00182A90">
      <w:pPr>
        <w:spacing w:after="84"/>
        <w:ind w:firstLine="480"/>
        <w:rPr>
          <w:lang w:eastAsia="zh-TW"/>
        </w:rPr>
      </w:pPr>
      <w:r w:rsidRPr="00E430F6">
        <w:rPr>
          <w:rFonts w:eastAsia="宋体" w:hint="eastAsia"/>
        </w:rPr>
        <w:t>基于上述三种原因，写作时最好养成习惯：要表示「是否」时，最好选择用</w:t>
      </w:r>
      <w:r w:rsidRPr="00E430F6">
        <w:rPr>
          <w:rFonts w:eastAsia="宋体"/>
        </w:rPr>
        <w:t>whether</w:t>
      </w:r>
      <w:r w:rsidRPr="00E430F6">
        <w:rPr>
          <w:rFonts w:eastAsia="宋体" w:hint="eastAsia"/>
        </w:rPr>
        <w:t>来表示比较不会出错。</w:t>
      </w:r>
    </w:p>
    <w:p w:rsidR="00DD2927" w:rsidRDefault="00E430F6" w:rsidP="00982549">
      <w:pPr>
        <w:pStyle w:val="3"/>
        <w:spacing w:before="126" w:after="126"/>
        <w:rPr>
          <w:lang w:eastAsia="zh-TW"/>
        </w:rPr>
      </w:pPr>
      <w:bookmarkStart w:id="110" w:name="_Toc363483937"/>
      <w:r w:rsidRPr="00E430F6">
        <w:rPr>
          <w:rFonts w:hint="eastAsia"/>
        </w:rPr>
        <w:t>名词</w:t>
      </w:r>
      <w:r w:rsidR="00BF5096">
        <w:rPr>
          <w:rFonts w:hint="eastAsia"/>
        </w:rPr>
        <w:t>从句</w:t>
      </w:r>
      <w:r w:rsidRPr="00E430F6">
        <w:rPr>
          <w:rFonts w:hint="eastAsia"/>
        </w:rPr>
        <w:t>的位置</w:t>
      </w:r>
      <w:bookmarkEnd w:id="110"/>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必须放在主要</w:t>
      </w:r>
      <w:r w:rsidR="00BF5096">
        <w:rPr>
          <w:rFonts w:eastAsia="宋体" w:hint="eastAsia"/>
        </w:rPr>
        <w:t>从句</w:t>
      </w:r>
      <w:r w:rsidRPr="00E430F6">
        <w:rPr>
          <w:rFonts w:eastAsia="宋体" w:hint="eastAsia"/>
        </w:rPr>
        <w:t>中当做名词使用。而主要</w:t>
      </w:r>
      <w:r w:rsidR="00BF5096">
        <w:rPr>
          <w:rFonts w:eastAsia="宋体" w:hint="eastAsia"/>
        </w:rPr>
        <w:t>从句</w:t>
      </w:r>
      <w:r w:rsidRPr="00E430F6">
        <w:rPr>
          <w:rFonts w:eastAsia="宋体" w:hint="eastAsia"/>
        </w:rPr>
        <w:t>中的名词位置有下列五种：主词必须是名词、动词的</w:t>
      </w:r>
      <w:r w:rsidR="009D20F5">
        <w:rPr>
          <w:rFonts w:eastAsia="宋体" w:hint="eastAsia"/>
        </w:rPr>
        <w:t>受词（宾语）</w:t>
      </w:r>
      <w:r w:rsidRPr="00E430F6">
        <w:rPr>
          <w:rFonts w:eastAsia="宋体" w:hint="eastAsia"/>
        </w:rPr>
        <w:t>必须是名词、补语可能是名词、名词的</w:t>
      </w:r>
      <w:r w:rsidR="009D20F5">
        <w:rPr>
          <w:rFonts w:eastAsia="宋体" w:hint="eastAsia"/>
        </w:rPr>
        <w:t>同位语</w:t>
      </w:r>
      <w:r w:rsidRPr="00E430F6">
        <w:rPr>
          <w:rFonts w:eastAsia="宋体" w:hint="eastAsia"/>
        </w:rPr>
        <w:t>必须是名词、还有介系词的</w:t>
      </w:r>
      <w:r w:rsidR="009D20F5">
        <w:rPr>
          <w:rFonts w:eastAsia="宋体" w:hint="eastAsia"/>
        </w:rPr>
        <w:t>受词（宾语）</w:t>
      </w:r>
      <w:r w:rsidRPr="00E430F6">
        <w:rPr>
          <w:rFonts w:eastAsia="宋体" w:hint="eastAsia"/>
        </w:rPr>
        <w:t>也必须是名词。这五种位置中，来自直述句的名词</w:t>
      </w:r>
      <w:r w:rsidR="00BF5096">
        <w:rPr>
          <w:rFonts w:eastAsia="宋体" w:hint="eastAsia"/>
        </w:rPr>
        <w:t>从句</w:t>
      </w:r>
      <w:r w:rsidRPr="00E430F6">
        <w:rPr>
          <w:rFonts w:eastAsia="宋体" w:hint="eastAsia"/>
        </w:rPr>
        <w:t>（以</w:t>
      </w:r>
      <w:r w:rsidRPr="00E430F6">
        <w:rPr>
          <w:rFonts w:eastAsia="宋体"/>
        </w:rPr>
        <w:t>that</w:t>
      </w:r>
      <w:r w:rsidRPr="00E430F6">
        <w:rPr>
          <w:rFonts w:eastAsia="宋体" w:hint="eastAsia"/>
        </w:rPr>
        <w:t>连接的那种）只能用在前四种、不能用在介系词后面的</w:t>
      </w:r>
      <w:r w:rsidR="009D20F5">
        <w:rPr>
          <w:rFonts w:eastAsia="宋体" w:hint="eastAsia"/>
        </w:rPr>
        <w:t>受词（宾语）</w:t>
      </w:r>
      <w:r w:rsidRPr="00E430F6">
        <w:rPr>
          <w:rFonts w:eastAsia="宋体" w:hint="eastAsia"/>
        </w:rPr>
        <w:t>位置。至于来自疑问句的名词</w:t>
      </w:r>
      <w:r w:rsidR="00BF5096">
        <w:rPr>
          <w:rFonts w:eastAsia="宋体" w:hint="eastAsia"/>
        </w:rPr>
        <w:t>从句</w:t>
      </w:r>
      <w:r w:rsidRPr="00E430F6">
        <w:rPr>
          <w:rFonts w:eastAsia="宋体" w:hint="eastAsia"/>
        </w:rPr>
        <w:t>（以一些拼成</w:t>
      </w:r>
      <w:r w:rsidRPr="00E430F6">
        <w:rPr>
          <w:rFonts w:eastAsia="宋体"/>
        </w:rPr>
        <w:t>wh-</w:t>
      </w:r>
      <w:r w:rsidRPr="00E430F6">
        <w:rPr>
          <w:rFonts w:eastAsia="宋体" w:hint="eastAsia"/>
        </w:rPr>
        <w:t>的词连接的那种）则是五种位置都可以使用，包括介系词的</w:t>
      </w:r>
      <w:r w:rsidR="009D20F5">
        <w:rPr>
          <w:rFonts w:eastAsia="宋体" w:hint="eastAsia"/>
        </w:rPr>
        <w:t>受词（宾语）</w:t>
      </w:r>
      <w:r w:rsidRPr="00E430F6">
        <w:rPr>
          <w:rFonts w:eastAsia="宋体" w:hint="eastAsia"/>
        </w:rPr>
        <w:t>位置。以下就其出现的位置分别探讨两种名词</w:t>
      </w:r>
      <w:r w:rsidR="00BF5096">
        <w:rPr>
          <w:rFonts w:eastAsia="宋体" w:hint="eastAsia"/>
        </w:rPr>
        <w:t>从句</w:t>
      </w:r>
      <w:r w:rsidRPr="00E430F6">
        <w:rPr>
          <w:rFonts w:eastAsia="宋体" w:hint="eastAsia"/>
        </w:rPr>
        <w:t>的用法。</w:t>
      </w:r>
    </w:p>
    <w:p w:rsidR="00EA57E3" w:rsidRDefault="00E430F6" w:rsidP="00182A90">
      <w:pPr>
        <w:spacing w:after="84"/>
        <w:ind w:firstLine="480"/>
        <w:rPr>
          <w:lang w:eastAsia="zh-TW"/>
        </w:rPr>
      </w:pPr>
      <w:r w:rsidRPr="00E430F6">
        <w:rPr>
          <w:rFonts w:eastAsia="宋体" w:hint="eastAsia"/>
        </w:rPr>
        <w:t>接下来这个部分请读者同时注意一个问题。直述句改为名词</w:t>
      </w:r>
      <w:r w:rsidR="00BF5096">
        <w:rPr>
          <w:rFonts w:eastAsia="宋体" w:hint="eastAsia"/>
        </w:rPr>
        <w:t>从句</w:t>
      </w:r>
      <w:r w:rsidRPr="00E430F6">
        <w:rPr>
          <w:rFonts w:eastAsia="宋体" w:hint="eastAsia"/>
        </w:rPr>
        <w:t>时要外加一个从属连接词</w:t>
      </w:r>
      <w:r w:rsidRPr="00E430F6">
        <w:rPr>
          <w:rFonts w:eastAsia="宋体"/>
        </w:rPr>
        <w:t>that</w:t>
      </w:r>
      <w:r w:rsidRPr="00E430F6">
        <w:rPr>
          <w:rFonts w:eastAsia="宋体" w:hint="eastAsia"/>
        </w:rPr>
        <w:t>。这个连接词因为只有文法功能而没有实质的意义，所以经常是能省则省。</w:t>
      </w:r>
      <w:r w:rsidRPr="00E430F6">
        <w:rPr>
          <w:rFonts w:eastAsia="宋体"/>
        </w:rPr>
        <w:t>That</w:t>
      </w:r>
      <w:r w:rsidR="00BF5096">
        <w:rPr>
          <w:rFonts w:eastAsia="宋体" w:hint="eastAsia"/>
        </w:rPr>
        <w:t>从句</w:t>
      </w:r>
      <w:r w:rsidRPr="00E430F6">
        <w:rPr>
          <w:rFonts w:eastAsia="宋体" w:hint="eastAsia"/>
        </w:rPr>
        <w:t>在它可以放的四种位置中，何时能够省略连接词</w:t>
      </w:r>
      <w:r w:rsidRPr="00E430F6">
        <w:rPr>
          <w:rFonts w:eastAsia="宋体"/>
        </w:rPr>
        <w:t>that</w:t>
      </w:r>
      <w:r w:rsidRPr="00E430F6">
        <w:rPr>
          <w:rFonts w:eastAsia="宋体" w:hint="eastAsia"/>
        </w:rPr>
        <w:t>、何时不能，这个问题我们会连带处理。在以下这一节的例句中，如果连接词</w:t>
      </w:r>
      <w:r w:rsidRPr="00E430F6">
        <w:rPr>
          <w:rFonts w:eastAsia="宋体"/>
        </w:rPr>
        <w:t>that</w:t>
      </w:r>
      <w:r w:rsidRPr="00E430F6">
        <w:rPr>
          <w:rFonts w:eastAsia="宋体" w:hint="eastAsia"/>
        </w:rPr>
        <w:t>前后没有打括号，表示它通常不能省略。如果</w:t>
      </w:r>
      <w:r w:rsidRPr="00E430F6">
        <w:rPr>
          <w:rFonts w:eastAsia="宋体"/>
        </w:rPr>
        <w:t>that</w:t>
      </w:r>
      <w:r w:rsidRPr="00E430F6">
        <w:rPr>
          <w:rFonts w:eastAsia="宋体" w:hint="eastAsia"/>
        </w:rPr>
        <w:t>放在括号中，就表示这个位置的</w:t>
      </w:r>
      <w:r w:rsidRPr="00E430F6">
        <w:rPr>
          <w:rFonts w:eastAsia="宋体"/>
        </w:rPr>
        <w:t>that</w:t>
      </w:r>
      <w:r w:rsidR="00BF5096">
        <w:rPr>
          <w:rFonts w:eastAsia="宋体" w:hint="eastAsia"/>
        </w:rPr>
        <w:t>从句</w:t>
      </w:r>
      <w:r w:rsidRPr="00E430F6">
        <w:rPr>
          <w:rFonts w:eastAsia="宋体" w:hint="eastAsia"/>
        </w:rPr>
        <w:t>只要不是太长、太复杂，都可以省掉连接词</w:t>
      </w:r>
      <w:r w:rsidRPr="00E430F6">
        <w:rPr>
          <w:rFonts w:eastAsia="宋体"/>
        </w:rPr>
        <w:t>that</w:t>
      </w:r>
      <w:r w:rsidRPr="00E430F6">
        <w:rPr>
          <w:rFonts w:eastAsia="宋体" w:hint="eastAsia"/>
        </w:rPr>
        <w:t>。至于疑问词改写而来的名词</w:t>
      </w:r>
      <w:r w:rsidR="00BF5096">
        <w:rPr>
          <w:rFonts w:eastAsia="宋体" w:hint="eastAsia"/>
        </w:rPr>
        <w:t>从句</w:t>
      </w:r>
      <w:r w:rsidRPr="00E430F6">
        <w:rPr>
          <w:rFonts w:eastAsia="宋体" w:hint="eastAsia"/>
        </w:rPr>
        <w:t>（以下称为</w:t>
      </w:r>
      <w:r w:rsidRPr="00E430F6">
        <w:rPr>
          <w:rFonts w:eastAsia="宋体"/>
        </w:rPr>
        <w:t>wh-</w:t>
      </w:r>
      <w:r w:rsidR="00BF5096">
        <w:rPr>
          <w:rFonts w:eastAsia="宋体" w:hint="eastAsia"/>
        </w:rPr>
        <w:t>从句</w:t>
      </w:r>
      <w:r w:rsidRPr="00E430F6">
        <w:rPr>
          <w:rFonts w:eastAsia="宋体" w:hint="eastAsia"/>
        </w:rPr>
        <w:t>），疑问词</w:t>
      </w:r>
      <w:r w:rsidRPr="00E430F6">
        <w:rPr>
          <w:rFonts w:eastAsia="宋体"/>
        </w:rPr>
        <w:t>who, what, where, when</w:t>
      </w:r>
      <w:r w:rsidRPr="00E430F6">
        <w:rPr>
          <w:rFonts w:eastAsia="宋体" w:hint="eastAsia"/>
        </w:rPr>
        <w:t>等等各有意义、不能省略。</w:t>
      </w:r>
    </w:p>
    <w:p w:rsidR="00DD2927" w:rsidRDefault="00E430F6" w:rsidP="00182A90">
      <w:pPr>
        <w:pStyle w:val="4"/>
        <w:spacing w:after="84"/>
        <w:rPr>
          <w:lang w:eastAsia="zh-TW"/>
        </w:rPr>
      </w:pPr>
      <w:r w:rsidRPr="00E430F6">
        <w:rPr>
          <w:rFonts w:hint="eastAsia"/>
        </w:rPr>
        <w:lastRenderedPageBreak/>
        <w:t>一、主词位置</w:t>
      </w:r>
    </w:p>
    <w:p w:rsidR="00DD2927" w:rsidRDefault="00E430F6" w:rsidP="00182A90">
      <w:pPr>
        <w:pStyle w:val="5"/>
        <w:spacing w:after="84"/>
        <w:rPr>
          <w:lang w:eastAsia="zh-TW"/>
        </w:rPr>
      </w:pPr>
      <w:r w:rsidRPr="00E430F6">
        <w:t>That</w:t>
      </w:r>
      <w:r w:rsidR="00BF5096">
        <w:rPr>
          <w:rFonts w:hint="eastAsia"/>
        </w:rPr>
        <w:t>从句</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Something</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an undeniable fact</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V          C</w:t>
      </w:r>
    </w:p>
    <w:p w:rsidR="00DD2927" w:rsidRDefault="00E430F6" w:rsidP="00182A90">
      <w:pPr>
        <w:pStyle w:val="Preface"/>
        <w:spacing w:after="84"/>
        <w:ind w:firstLine="480"/>
        <w:rPr>
          <w:lang w:eastAsia="zh-TW"/>
        </w:rPr>
      </w:pPr>
      <w:r w:rsidRPr="00E430F6">
        <w:t xml:space="preserve">   </w:t>
      </w:r>
      <w:r w:rsidRPr="00E430F6">
        <w:rPr>
          <w:rFonts w:hint="eastAsia"/>
        </w:rPr>
        <w:t>有一件事是无法否认的事实。</w:t>
      </w:r>
    </w:p>
    <w:p w:rsidR="00785232" w:rsidRPr="00785232" w:rsidRDefault="00E430F6" w:rsidP="00182A90">
      <w:pPr>
        <w:spacing w:after="84"/>
        <w:ind w:firstLine="480"/>
        <w:rPr>
          <w:lang w:eastAsia="zh-TW"/>
        </w:rPr>
      </w:pPr>
      <w:r w:rsidRPr="00E430F6">
        <w:rPr>
          <w:rFonts w:eastAsia="宋体"/>
        </w:rPr>
        <w:t>2. The suspect has a strong alibi.</w:t>
      </w:r>
    </w:p>
    <w:p w:rsidR="00DD2927" w:rsidRDefault="00E430F6" w:rsidP="00182A90">
      <w:pPr>
        <w:pStyle w:val="Preface"/>
        <w:spacing w:after="84"/>
        <w:ind w:firstLine="480"/>
        <w:rPr>
          <w:lang w:eastAsia="zh-TW"/>
        </w:rPr>
      </w:pPr>
      <w:r w:rsidRPr="00E430F6">
        <w:t xml:space="preserve">   </w:t>
      </w:r>
      <w:r w:rsidRPr="00E430F6">
        <w:rPr>
          <w:rFonts w:hint="eastAsia"/>
        </w:rPr>
        <w:t>嫌犯拥有强而有力的不在现场证明。</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句的主词</w:t>
      </w:r>
      <w:r w:rsidRPr="00E430F6">
        <w:rPr>
          <w:rFonts w:eastAsia="宋体"/>
        </w:rPr>
        <w:t>something</w:t>
      </w:r>
      <w:r w:rsidRPr="00E430F6">
        <w:rPr>
          <w:rFonts w:eastAsia="宋体" w:hint="eastAsia"/>
        </w:rPr>
        <w:t>是个空洞的字眼，可以把第二句这个直述句改造为名词</w:t>
      </w:r>
      <w:r w:rsidR="00BF5096">
        <w:rPr>
          <w:rFonts w:eastAsia="宋体" w:hint="eastAsia"/>
        </w:rPr>
        <w:t>从句</w:t>
      </w:r>
      <w:r w:rsidRPr="00E430F6">
        <w:rPr>
          <w:rFonts w:eastAsia="宋体" w:hint="eastAsia"/>
        </w:rPr>
        <w:t>、放在</w:t>
      </w:r>
      <w:r w:rsidRPr="00E430F6">
        <w:rPr>
          <w:rFonts w:eastAsia="宋体"/>
        </w:rPr>
        <w:t>something</w:t>
      </w:r>
      <w:r w:rsidRPr="00E430F6">
        <w:rPr>
          <w:rFonts w:eastAsia="宋体" w:hint="eastAsia"/>
        </w:rPr>
        <w:t>的位置当主词使用、构成一个复句。做法就是在第</w:t>
      </w:r>
      <w:r w:rsidRPr="00E430F6">
        <w:rPr>
          <w:rFonts w:eastAsia="宋体"/>
        </w:rPr>
        <w:t>2</w:t>
      </w:r>
      <w:r w:rsidRPr="00E430F6">
        <w:rPr>
          <w:rFonts w:eastAsia="宋体" w:hint="eastAsia"/>
        </w:rPr>
        <w:t>句前面加个从属连接词</w:t>
      </w:r>
      <w:r w:rsidRPr="00E430F6">
        <w:rPr>
          <w:rFonts w:eastAsia="宋体"/>
        </w:rPr>
        <w:t>that</w:t>
      </w:r>
      <w:r w:rsidRPr="00E430F6">
        <w:rPr>
          <w:rFonts w:eastAsia="宋体" w:hint="eastAsia"/>
        </w:rPr>
        <w:t>，成为</w:t>
      </w:r>
      <w:r w:rsidRPr="00E430F6">
        <w:rPr>
          <w:rFonts w:eastAsia="宋体"/>
        </w:rPr>
        <w:t>that the suspect has a strong alibi</w:t>
      </w:r>
      <w:r w:rsidRPr="00E430F6">
        <w:rPr>
          <w:rFonts w:eastAsia="宋体" w:hint="eastAsia"/>
        </w:rPr>
        <w:t>，然后置入第</w:t>
      </w:r>
      <w:r w:rsidRPr="00E430F6">
        <w:rPr>
          <w:rFonts w:eastAsia="宋体"/>
        </w:rPr>
        <w:t>1</w:t>
      </w:r>
      <w:r w:rsidRPr="00E430F6">
        <w:rPr>
          <w:rFonts w:eastAsia="宋体" w:hint="eastAsia"/>
        </w:rPr>
        <w:t>句中，如下：</w:t>
      </w:r>
    </w:p>
    <w:p w:rsidR="00785232" w:rsidRPr="00785232" w:rsidRDefault="00E430F6" w:rsidP="00182A90">
      <w:pPr>
        <w:spacing w:after="84"/>
        <w:ind w:firstLine="480"/>
        <w:rPr>
          <w:lang w:eastAsia="zh-TW"/>
        </w:rPr>
      </w:pPr>
      <w:r w:rsidRPr="00E430F6">
        <w:rPr>
          <w:rFonts w:eastAsia="宋体"/>
          <w:u w:val="single"/>
        </w:rPr>
        <w:t>That the suspect has a strong alibi</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an undeniable fact</w:t>
      </w:r>
      <w:r w:rsidRPr="00E430F6">
        <w:rPr>
          <w:rFonts w:eastAsia="宋体"/>
        </w:rPr>
        <w:t>.</w:t>
      </w:r>
    </w:p>
    <w:p w:rsidR="00DD2927" w:rsidRDefault="00FB3818" w:rsidP="00182A90">
      <w:pPr>
        <w:pStyle w:val="Preface"/>
        <w:spacing w:after="84"/>
        <w:ind w:firstLine="480"/>
        <w:rPr>
          <w:lang w:eastAsia="zh-TW"/>
        </w:rPr>
      </w:pPr>
      <w:r>
        <w:t xml:space="preserve">     </w:t>
      </w:r>
      <w:r w:rsidR="00E430F6" w:rsidRPr="00E430F6">
        <w:t xml:space="preserve">  S </w:t>
      </w:r>
      <w:r w:rsidR="00E430F6" w:rsidRPr="00E430F6">
        <w:rPr>
          <w:rFonts w:hint="eastAsia"/>
        </w:rPr>
        <w:t>名词</w:t>
      </w:r>
      <w:r w:rsidR="00BF5096">
        <w:rPr>
          <w:rFonts w:hint="eastAsia"/>
        </w:rPr>
        <w:t>从句</w:t>
      </w:r>
      <w:r>
        <w:t xml:space="preserve">           </w:t>
      </w:r>
      <w:r>
        <w:rPr>
          <w:rFonts w:hint="eastAsia"/>
        </w:rPr>
        <w:t xml:space="preserve"> </w:t>
      </w:r>
      <w:r>
        <w:t xml:space="preserve"> V      </w:t>
      </w:r>
      <w:r w:rsidR="00E430F6" w:rsidRPr="00E430F6">
        <w:t xml:space="preserve"> C</w:t>
      </w:r>
    </w:p>
    <w:p w:rsidR="00DD2927" w:rsidRDefault="00E430F6" w:rsidP="00182A90">
      <w:pPr>
        <w:spacing w:after="84"/>
        <w:ind w:firstLine="480"/>
        <w:rPr>
          <w:lang w:eastAsia="zh-TW"/>
        </w:rPr>
      </w:pPr>
      <w:r w:rsidRPr="00E430F6">
        <w:rPr>
          <w:rFonts w:eastAsia="宋体" w:hint="eastAsia"/>
        </w:rPr>
        <w:t>放在句首主词位置的</w:t>
      </w:r>
      <w:r w:rsidRPr="00E430F6">
        <w:rPr>
          <w:rFonts w:eastAsia="宋体"/>
        </w:rPr>
        <w:t>that</w:t>
      </w:r>
      <w:r w:rsidR="00BF5096">
        <w:rPr>
          <w:rFonts w:eastAsia="宋体" w:hint="eastAsia"/>
        </w:rPr>
        <w:t>从句</w:t>
      </w:r>
      <w:r w:rsidRPr="00E430F6">
        <w:rPr>
          <w:rFonts w:eastAsia="宋体" w:hint="eastAsia"/>
        </w:rPr>
        <w:t>，连接词</w:t>
      </w:r>
      <w:r w:rsidRPr="00E430F6">
        <w:rPr>
          <w:rFonts w:eastAsia="宋体"/>
        </w:rPr>
        <w:t>that</w:t>
      </w:r>
      <w:r w:rsidRPr="00E430F6">
        <w:rPr>
          <w:rFonts w:eastAsia="宋体" w:hint="eastAsia"/>
        </w:rPr>
        <w:t>不能省略，因为如果省掉的话，读者看到的是这样一个句子：</w:t>
      </w:r>
    </w:p>
    <w:p w:rsidR="00DD2927" w:rsidRDefault="00E430F6" w:rsidP="00182A90">
      <w:pPr>
        <w:spacing w:after="84"/>
        <w:ind w:firstLine="480"/>
        <w:rPr>
          <w:lang w:eastAsia="zh-TW"/>
        </w:rPr>
      </w:pPr>
      <w:r w:rsidRPr="00E430F6">
        <w:rPr>
          <w:rFonts w:eastAsia="宋体"/>
        </w:rPr>
        <w:t>The suspect has a strong alibi is an undeniable fact.</w:t>
      </w:r>
      <w:r w:rsidRPr="00E430F6">
        <w:rPr>
          <w:rFonts w:eastAsia="宋体" w:hint="eastAsia"/>
        </w:rPr>
        <w:t>（误）</w:t>
      </w:r>
    </w:p>
    <w:p w:rsidR="00DD2927" w:rsidRDefault="00E430F6" w:rsidP="00182A90">
      <w:pPr>
        <w:spacing w:after="84"/>
        <w:ind w:firstLine="480"/>
        <w:rPr>
          <w:lang w:eastAsia="zh-TW"/>
        </w:rPr>
      </w:pPr>
      <w:r w:rsidRPr="00E430F6">
        <w:rPr>
          <w:rFonts w:eastAsia="宋体" w:hint="eastAsia"/>
        </w:rPr>
        <w:t>所谓「先入为主」，读者阅读这句话的印象是</w:t>
      </w:r>
      <w:r w:rsidRPr="00E430F6">
        <w:rPr>
          <w:rFonts w:eastAsia="宋体"/>
        </w:rPr>
        <w:t>the suspect</w:t>
      </w:r>
      <w:r w:rsidRPr="00E430F6">
        <w:rPr>
          <w:rFonts w:eastAsia="宋体" w:hint="eastAsia"/>
        </w:rPr>
        <w:t>就是主词、</w:t>
      </w:r>
      <w:r w:rsidRPr="00E430F6">
        <w:rPr>
          <w:rFonts w:eastAsia="宋体"/>
        </w:rPr>
        <w:t>has</w:t>
      </w:r>
      <w:r w:rsidRPr="00E430F6">
        <w:rPr>
          <w:rFonts w:eastAsia="宋体" w:hint="eastAsia"/>
        </w:rPr>
        <w:t>是动词、</w:t>
      </w:r>
      <w:r w:rsidRPr="00E430F6">
        <w:rPr>
          <w:rFonts w:eastAsia="宋体"/>
        </w:rPr>
        <w:t>a strong alibi</w:t>
      </w:r>
      <w:r w:rsidRPr="00E430F6">
        <w:rPr>
          <w:rFonts w:eastAsia="宋体" w:hint="eastAsia"/>
        </w:rPr>
        <w:t>是</w:t>
      </w:r>
      <w:r w:rsidR="009D20F5">
        <w:rPr>
          <w:rFonts w:eastAsia="宋体" w:hint="eastAsia"/>
        </w:rPr>
        <w:t>受词（宾语）</w:t>
      </w:r>
      <w:r w:rsidRPr="00E430F6">
        <w:rPr>
          <w:rFonts w:eastAsia="宋体" w:hint="eastAsia"/>
        </w:rPr>
        <w:t>，到这里都没有问题。但是接下来读者又看到一个动词</w:t>
      </w:r>
      <w:r w:rsidRPr="00E430F6">
        <w:rPr>
          <w:rFonts w:eastAsia="宋体"/>
        </w:rPr>
        <w:t>is</w:t>
      </w:r>
      <w:r w:rsidRPr="00E430F6">
        <w:rPr>
          <w:rFonts w:eastAsia="宋体" w:hint="eastAsia"/>
        </w:rPr>
        <w:t>，就会无法判断这个句子的句型与意思。所以，从属连接词</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放在句首主词位置时，连接词</w:t>
      </w:r>
      <w:r w:rsidRPr="00E430F6">
        <w:rPr>
          <w:rFonts w:eastAsia="宋体"/>
        </w:rPr>
        <w:t>that</w:t>
      </w:r>
      <w:r w:rsidRPr="00E430F6">
        <w:rPr>
          <w:rFonts w:eastAsia="宋体" w:hint="eastAsia"/>
        </w:rPr>
        <w:t>不得省略。</w:t>
      </w:r>
    </w:p>
    <w:p w:rsidR="00DD2927" w:rsidRDefault="00E430F6" w:rsidP="00182A90">
      <w:pPr>
        <w:spacing w:after="84"/>
        <w:ind w:firstLine="480"/>
        <w:rPr>
          <w:lang w:eastAsia="zh-TW"/>
        </w:rPr>
      </w:pPr>
      <w:r w:rsidRPr="00E430F6">
        <w:rPr>
          <w:rFonts w:eastAsia="宋体" w:hint="eastAsia"/>
        </w:rPr>
        <w:t>从属</w:t>
      </w:r>
      <w:r w:rsidR="00BF5096">
        <w:rPr>
          <w:rFonts w:eastAsia="宋体" w:hint="eastAsia"/>
        </w:rPr>
        <w:t>从句</w:t>
      </w:r>
      <w:r w:rsidRPr="00E430F6">
        <w:rPr>
          <w:rFonts w:eastAsia="宋体" w:hint="eastAsia"/>
        </w:rPr>
        <w:t>是个比较庞大的构造</w:t>
      </w:r>
      <w:r w:rsidRPr="00FB3818">
        <w:rPr>
          <w:rStyle w:val="af1"/>
          <w:rFonts w:hint="eastAsia"/>
        </w:rPr>
        <w:t>。如果是一个比较长的名词</w:t>
      </w:r>
      <w:r w:rsidR="00BF5096" w:rsidRPr="00FB3818">
        <w:rPr>
          <w:rStyle w:val="af1"/>
          <w:rFonts w:hint="eastAsia"/>
        </w:rPr>
        <w:t>从句</w:t>
      </w:r>
      <w:r w:rsidRPr="00FB3818">
        <w:rPr>
          <w:rStyle w:val="af1"/>
          <w:rFonts w:hint="eastAsia"/>
        </w:rPr>
        <w:t>放在句首当作主要</w:t>
      </w:r>
      <w:r w:rsidR="00BF5096" w:rsidRPr="00FB3818">
        <w:rPr>
          <w:rStyle w:val="af1"/>
          <w:rFonts w:hint="eastAsia"/>
        </w:rPr>
        <w:t>从句</w:t>
      </w:r>
      <w:r w:rsidRPr="00FB3818">
        <w:rPr>
          <w:rStyle w:val="af1"/>
          <w:rFonts w:hint="eastAsia"/>
        </w:rPr>
        <w:t>的主词使用，读起来的感觉会比较复杂。这时候有个简单化的办法，就是把名词</w:t>
      </w:r>
      <w:r w:rsidR="00BF5096" w:rsidRPr="00FB3818">
        <w:rPr>
          <w:rStyle w:val="af1"/>
          <w:rFonts w:hint="eastAsia"/>
        </w:rPr>
        <w:t>从句</w:t>
      </w:r>
      <w:r w:rsidRPr="00FB3818">
        <w:rPr>
          <w:rStyle w:val="af1"/>
          <w:rFonts w:hint="eastAsia"/>
        </w:rPr>
        <w:t>移到句尾，原本主要</w:t>
      </w:r>
      <w:r w:rsidR="00BF5096" w:rsidRPr="00FB3818">
        <w:rPr>
          <w:rStyle w:val="af1"/>
          <w:rFonts w:hint="eastAsia"/>
        </w:rPr>
        <w:t>从句</w:t>
      </w:r>
      <w:r w:rsidRPr="00FB3818">
        <w:rPr>
          <w:rStyle w:val="af1"/>
          <w:rFonts w:hint="eastAsia"/>
        </w:rPr>
        <w:t>主词的位置则用一个虚字</w:t>
      </w:r>
      <w:r w:rsidRPr="00FB3818">
        <w:rPr>
          <w:rStyle w:val="af1"/>
        </w:rPr>
        <w:t>it</w:t>
      </w:r>
      <w:r w:rsidR="00FB3818">
        <w:rPr>
          <w:rStyle w:val="af1"/>
          <w:rFonts w:hint="eastAsia"/>
        </w:rPr>
        <w:t>替</w:t>
      </w:r>
      <w:r w:rsidRPr="00FB3818">
        <w:rPr>
          <w:rStyle w:val="af1"/>
          <w:rFonts w:hint="eastAsia"/>
        </w:rPr>
        <w:t>代</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an undeniable fact</w:t>
      </w:r>
      <w:r w:rsidRPr="00E430F6">
        <w:rPr>
          <w:rFonts w:eastAsia="宋体"/>
        </w:rPr>
        <w:t xml:space="preserve"> </w:t>
      </w:r>
      <w:r w:rsidRPr="00E430F6">
        <w:rPr>
          <w:rFonts w:eastAsia="宋体"/>
          <w:u w:val="single"/>
        </w:rPr>
        <w:t>(that) the suspect has a strong alibi</w:t>
      </w:r>
      <w:r w:rsidRPr="00E430F6">
        <w:rPr>
          <w:rFonts w:eastAsia="宋体"/>
        </w:rPr>
        <w:t>.</w:t>
      </w:r>
    </w:p>
    <w:p w:rsidR="00DD2927" w:rsidRDefault="00FB3818" w:rsidP="00182A90">
      <w:pPr>
        <w:pStyle w:val="Preface"/>
        <w:spacing w:after="84"/>
        <w:ind w:firstLine="480"/>
        <w:rPr>
          <w:lang w:eastAsia="zh-TW"/>
        </w:rPr>
      </w:pPr>
      <w:r>
        <w:t xml:space="preserve">S </w:t>
      </w:r>
      <w:r>
        <w:rPr>
          <w:rFonts w:hint="eastAsia"/>
        </w:rPr>
        <w:t xml:space="preserve"> </w:t>
      </w:r>
      <w:r>
        <w:t xml:space="preserve">V        C                 </w:t>
      </w:r>
      <w:r w:rsidR="00E430F6" w:rsidRPr="00E430F6">
        <w:t xml:space="preserve">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这样做的好处是先用比较简单的构造</w:t>
      </w:r>
      <w:r w:rsidRPr="00E430F6">
        <w:rPr>
          <w:rFonts w:eastAsia="宋体"/>
        </w:rPr>
        <w:t>it is an undeniable fact</w:t>
      </w:r>
      <w:r w:rsidRPr="00E430F6">
        <w:rPr>
          <w:rFonts w:eastAsia="宋体" w:hint="eastAsia"/>
        </w:rPr>
        <w:t>把主要</w:t>
      </w:r>
      <w:r w:rsidR="00BF5096">
        <w:rPr>
          <w:rFonts w:eastAsia="宋体" w:hint="eastAsia"/>
        </w:rPr>
        <w:t>从句</w:t>
      </w:r>
      <w:r w:rsidRPr="00E430F6">
        <w:rPr>
          <w:rFonts w:eastAsia="宋体" w:hint="eastAsia"/>
        </w:rPr>
        <w:t>交代清楚，后面再用名词</w:t>
      </w:r>
      <w:r w:rsidR="00BF5096">
        <w:rPr>
          <w:rFonts w:eastAsia="宋体" w:hint="eastAsia"/>
        </w:rPr>
        <w:t>从句</w:t>
      </w:r>
      <w:r w:rsidRPr="00E430F6">
        <w:rPr>
          <w:rFonts w:eastAsia="宋体" w:hint="eastAsia"/>
        </w:rPr>
        <w:t>慢慢说明</w:t>
      </w:r>
      <w:r w:rsidRPr="00E430F6">
        <w:rPr>
          <w:rFonts w:eastAsia="宋体"/>
        </w:rPr>
        <w:t>it</w:t>
      </w:r>
      <w:r w:rsidRPr="00E430F6">
        <w:rPr>
          <w:rFonts w:eastAsia="宋体" w:hint="eastAsia"/>
        </w:rPr>
        <w:t>是什么内容。这种情况，因为主要</w:t>
      </w:r>
      <w:r w:rsidR="00BF5096">
        <w:rPr>
          <w:rFonts w:eastAsia="宋体" w:hint="eastAsia"/>
        </w:rPr>
        <w:t>从句</w:t>
      </w:r>
      <w:r w:rsidRPr="00E430F6">
        <w:rPr>
          <w:rFonts w:eastAsia="宋体" w:hint="eastAsia"/>
        </w:rPr>
        <w:t>在前、名词</w:t>
      </w:r>
      <w:r w:rsidR="00BF5096">
        <w:rPr>
          <w:rFonts w:eastAsia="宋体" w:hint="eastAsia"/>
        </w:rPr>
        <w:t>从句</w:t>
      </w:r>
      <w:r w:rsidRPr="00E430F6">
        <w:rPr>
          <w:rFonts w:eastAsia="宋体" w:hint="eastAsia"/>
        </w:rPr>
        <w:t>在后，从属连接词</w:t>
      </w:r>
      <w:r w:rsidRPr="00E430F6">
        <w:rPr>
          <w:rFonts w:eastAsia="宋体"/>
        </w:rPr>
        <w:t>that</w:t>
      </w:r>
      <w:r w:rsidRPr="00E430F6">
        <w:rPr>
          <w:rFonts w:eastAsia="宋体" w:hint="eastAsia"/>
        </w:rPr>
        <w:t>还是可以省略、不会看不清楚句型。</w:t>
      </w:r>
    </w:p>
    <w:p w:rsidR="00DD2927" w:rsidRDefault="00E430F6" w:rsidP="00182A90">
      <w:pPr>
        <w:pStyle w:val="5"/>
        <w:spacing w:after="84"/>
        <w:rPr>
          <w:lang w:eastAsia="zh-TW"/>
        </w:rPr>
      </w:pPr>
      <w:r w:rsidRPr="00E430F6">
        <w:t xml:space="preserve">Wh- </w:t>
      </w:r>
      <w:r w:rsidR="00BF5096">
        <w:rPr>
          <w:rFonts w:hint="eastAsia"/>
        </w:rPr>
        <w:t>从句</w:t>
      </w:r>
    </w:p>
    <w:p w:rsidR="00785232" w:rsidRPr="00785232" w:rsidRDefault="00E430F6" w:rsidP="00182A90">
      <w:pPr>
        <w:spacing w:after="84"/>
        <w:ind w:firstLine="480"/>
        <w:rPr>
          <w:lang w:eastAsia="zh-TW"/>
        </w:rPr>
      </w:pPr>
      <w:r w:rsidRPr="00E430F6">
        <w:rPr>
          <w:rFonts w:eastAsia="宋体"/>
        </w:rPr>
        <w:t>1. Where is he hiding now?</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question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big mystery</w:t>
      </w:r>
      <w:r w:rsidRPr="00E430F6">
        <w:rPr>
          <w:rFonts w:eastAsia="宋体"/>
        </w:rPr>
        <w:t>.</w:t>
      </w:r>
    </w:p>
    <w:p w:rsidR="00785232" w:rsidRPr="00785232" w:rsidRDefault="00FB3818" w:rsidP="00182A90">
      <w:pPr>
        <w:pStyle w:val="Preface"/>
        <w:spacing w:after="84"/>
        <w:ind w:firstLine="480"/>
        <w:rPr>
          <w:lang w:eastAsia="zh-TW"/>
        </w:rPr>
      </w:pPr>
      <w:r>
        <w:t xml:space="preserve">    </w:t>
      </w:r>
      <w:r w:rsidR="00E430F6" w:rsidRPr="00E430F6">
        <w:t xml:space="preserve">  S      V       C</w:t>
      </w:r>
    </w:p>
    <w:p w:rsidR="00DD2927" w:rsidRDefault="00E430F6" w:rsidP="00182A90">
      <w:pPr>
        <w:spacing w:after="84"/>
        <w:ind w:firstLine="480"/>
        <w:rPr>
          <w:lang w:eastAsia="zh-TW"/>
        </w:rPr>
      </w:pPr>
      <w:r w:rsidRPr="00E430F6">
        <w:rPr>
          <w:rFonts w:eastAsia="宋体" w:hint="eastAsia"/>
        </w:rPr>
        <w:lastRenderedPageBreak/>
        <w:t>第</w:t>
      </w:r>
      <w:r w:rsidRPr="00E430F6">
        <w:rPr>
          <w:rFonts w:eastAsia="宋体"/>
        </w:rPr>
        <w:t>1</w:t>
      </w:r>
      <w:r w:rsidRPr="00E430F6">
        <w:rPr>
          <w:rFonts w:eastAsia="宋体" w:hint="eastAsia"/>
        </w:rPr>
        <w:t>句是由疑问词</w:t>
      </w:r>
      <w:r w:rsidRPr="00E430F6">
        <w:rPr>
          <w:rFonts w:eastAsia="宋体"/>
        </w:rPr>
        <w:t>where</w:t>
      </w:r>
      <w:r w:rsidRPr="00E430F6">
        <w:rPr>
          <w:rFonts w:eastAsia="宋体" w:hint="eastAsia"/>
        </w:rPr>
        <w:t>引导的疑问句，改成名词</w:t>
      </w:r>
      <w:r w:rsidR="00BF5096">
        <w:rPr>
          <w:rFonts w:eastAsia="宋体" w:hint="eastAsia"/>
        </w:rPr>
        <w:t>从句</w:t>
      </w:r>
      <w:r w:rsidRPr="00E430F6">
        <w:rPr>
          <w:rFonts w:eastAsia="宋体" w:hint="eastAsia"/>
        </w:rPr>
        <w:t>时要拿掉问号、还原动词顺序，成为</w:t>
      </w:r>
      <w:r w:rsidRPr="00E430F6">
        <w:rPr>
          <w:rFonts w:eastAsia="宋体"/>
        </w:rPr>
        <w:t>where he is hiding now</w:t>
      </w:r>
      <w:r w:rsidRPr="00E430F6">
        <w:rPr>
          <w:rFonts w:eastAsia="宋体" w:hint="eastAsia"/>
        </w:rPr>
        <w:t>。原本的疑问词可以直接充当名词</w:t>
      </w:r>
      <w:r w:rsidR="00BF5096">
        <w:rPr>
          <w:rFonts w:eastAsia="宋体" w:hint="eastAsia"/>
        </w:rPr>
        <w:t>从句</w:t>
      </w:r>
      <w:r w:rsidRPr="00E430F6">
        <w:rPr>
          <w:rFonts w:eastAsia="宋体" w:hint="eastAsia"/>
        </w:rPr>
        <w:t>的连接词使用，所以不必再加连接词。只要把这个名词</w:t>
      </w:r>
      <w:r w:rsidR="00BF5096">
        <w:rPr>
          <w:rFonts w:eastAsia="宋体" w:hint="eastAsia"/>
        </w:rPr>
        <w:t>从句</w:t>
      </w:r>
      <w:r w:rsidRPr="00E430F6">
        <w:rPr>
          <w:rFonts w:eastAsia="宋体" w:hint="eastAsia"/>
        </w:rPr>
        <w:t>放入第</w:t>
      </w:r>
      <w:r w:rsidRPr="00E430F6">
        <w:rPr>
          <w:rFonts w:eastAsia="宋体"/>
        </w:rPr>
        <w:t>2</w:t>
      </w:r>
      <w:r w:rsidRPr="00E430F6">
        <w:rPr>
          <w:rFonts w:eastAsia="宋体" w:hint="eastAsia"/>
        </w:rPr>
        <w:t>句中的主词位置，就会成为下面这个复句：</w:t>
      </w:r>
    </w:p>
    <w:p w:rsidR="00785232" w:rsidRPr="00785232" w:rsidRDefault="00E430F6" w:rsidP="00182A90">
      <w:pPr>
        <w:spacing w:after="84"/>
        <w:ind w:firstLine="480"/>
        <w:rPr>
          <w:lang w:eastAsia="zh-TW"/>
        </w:rPr>
      </w:pPr>
      <w:r w:rsidRPr="00E430F6">
        <w:rPr>
          <w:rFonts w:eastAsia="宋体"/>
          <w:u w:val="single"/>
        </w:rPr>
        <w:t>Where he is hiding now</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big mystery</w:t>
      </w:r>
      <w:r w:rsidRPr="00E430F6">
        <w:rPr>
          <w:rFonts w:eastAsia="宋体"/>
        </w:rPr>
        <w:t>.</w:t>
      </w:r>
    </w:p>
    <w:p w:rsidR="00DD2927" w:rsidRDefault="00C12C69" w:rsidP="00182A90">
      <w:pPr>
        <w:pStyle w:val="Preface"/>
        <w:spacing w:after="84"/>
        <w:ind w:firstLine="480"/>
        <w:rPr>
          <w:lang w:eastAsia="zh-TW"/>
        </w:rPr>
      </w:pPr>
      <w:r>
        <w:t xml:space="preserve">    </w:t>
      </w:r>
      <w:r w:rsidR="00E430F6" w:rsidRPr="00E430F6">
        <w:t xml:space="preserve"> S </w:t>
      </w:r>
      <w:r w:rsidR="00E430F6" w:rsidRPr="00E430F6">
        <w:rPr>
          <w:rFonts w:hint="eastAsia"/>
        </w:rPr>
        <w:t>名词</w:t>
      </w:r>
      <w:r w:rsidR="00BF5096">
        <w:rPr>
          <w:rFonts w:hint="eastAsia"/>
        </w:rPr>
        <w:t>从句</w:t>
      </w:r>
      <w:r>
        <w:t xml:space="preserve">     </w:t>
      </w:r>
      <w:r>
        <w:rPr>
          <w:rFonts w:hint="eastAsia"/>
        </w:rPr>
        <w:t xml:space="preserve"> </w:t>
      </w:r>
      <w:r w:rsidR="00E430F6" w:rsidRPr="00E430F6">
        <w:t>V        C</w:t>
      </w:r>
    </w:p>
    <w:p w:rsidR="00DD2927" w:rsidRDefault="00E430F6" w:rsidP="00182A90">
      <w:pPr>
        <w:spacing w:after="84"/>
        <w:ind w:firstLine="480"/>
        <w:rPr>
          <w:lang w:eastAsia="zh-TW"/>
        </w:rPr>
      </w:pPr>
      <w:r w:rsidRPr="00E430F6">
        <w:rPr>
          <w:rFonts w:eastAsia="宋体" w:hint="eastAsia"/>
        </w:rPr>
        <w:t>另外，为了避免头重脚轻，也可以选择用虚字</w:t>
      </w:r>
      <w:r w:rsidRPr="00E430F6">
        <w:rPr>
          <w:rFonts w:eastAsia="宋体"/>
        </w:rPr>
        <w:t>it</w:t>
      </w:r>
      <w:r w:rsidRPr="00E430F6">
        <w:rPr>
          <w:rFonts w:eastAsia="宋体" w:hint="eastAsia"/>
        </w:rPr>
        <w:t>暂代主词位置，而把真正的主词（名词</w:t>
      </w:r>
      <w:r w:rsidR="00BF5096">
        <w:rPr>
          <w:rFonts w:eastAsia="宋体" w:hint="eastAsia"/>
        </w:rPr>
        <w:t>从句</w:t>
      </w:r>
      <w:r w:rsidRPr="00E430F6">
        <w:rPr>
          <w:rFonts w:eastAsia="宋体" w:hint="eastAsia"/>
        </w:rPr>
        <w:t>）往后移，成为这样的复句：</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big mystery</w:t>
      </w:r>
      <w:r w:rsidRPr="00E430F6">
        <w:rPr>
          <w:rFonts w:eastAsia="宋体"/>
        </w:rPr>
        <w:t xml:space="preserve"> </w:t>
      </w:r>
      <w:r w:rsidRPr="00E430F6">
        <w:rPr>
          <w:rFonts w:eastAsia="宋体"/>
          <w:u w:val="single"/>
        </w:rPr>
        <w:t>where he is hiding now</w:t>
      </w:r>
      <w:r w:rsidRPr="00E430F6">
        <w:rPr>
          <w:rFonts w:eastAsia="宋体"/>
        </w:rPr>
        <w:t>.</w:t>
      </w:r>
    </w:p>
    <w:p w:rsidR="00DD2927" w:rsidRDefault="00C12C69" w:rsidP="00182A90">
      <w:pPr>
        <w:pStyle w:val="Preface"/>
        <w:spacing w:after="84"/>
        <w:ind w:firstLine="480"/>
        <w:rPr>
          <w:lang w:eastAsia="zh-TW"/>
        </w:rPr>
      </w:pPr>
      <w:r>
        <w:t>S</w:t>
      </w:r>
      <w:r>
        <w:rPr>
          <w:rFonts w:hint="eastAsia"/>
        </w:rPr>
        <w:t xml:space="preserve"> </w:t>
      </w:r>
      <w:r w:rsidR="00E430F6" w:rsidRPr="00E430F6">
        <w:t xml:space="preserve"> V  </w:t>
      </w:r>
      <w:r>
        <w:t xml:space="preserve">   C            </w:t>
      </w:r>
      <w:r w:rsidR="00E430F6" w:rsidRPr="00E430F6">
        <w:rPr>
          <w:rFonts w:hint="eastAsia"/>
        </w:rPr>
        <w:t>名词</w:t>
      </w:r>
      <w:r w:rsidR="00BF5096">
        <w:rPr>
          <w:rFonts w:hint="eastAsia"/>
        </w:rPr>
        <w:t>从句</w:t>
      </w:r>
    </w:p>
    <w:p w:rsidR="00EA57E3" w:rsidRDefault="00E430F6" w:rsidP="00182A90">
      <w:pPr>
        <w:spacing w:after="84"/>
        <w:ind w:firstLine="480"/>
        <w:rPr>
          <w:lang w:eastAsia="zh-TW"/>
        </w:rPr>
      </w:pPr>
      <w:r w:rsidRPr="00E430F6">
        <w:rPr>
          <w:rFonts w:eastAsia="宋体" w:hint="eastAsia"/>
        </w:rPr>
        <w:t>疑问词</w:t>
      </w:r>
      <w:r w:rsidRPr="00E430F6">
        <w:rPr>
          <w:rFonts w:eastAsia="宋体"/>
        </w:rPr>
        <w:t>where</w:t>
      </w:r>
      <w:r w:rsidRPr="00E430F6">
        <w:rPr>
          <w:rFonts w:eastAsia="宋体" w:hint="eastAsia"/>
        </w:rPr>
        <w:t>是有意义的字（代表「在何处」），和空洞的</w:t>
      </w:r>
      <w:r w:rsidRPr="00E430F6">
        <w:rPr>
          <w:rFonts w:eastAsia="宋体"/>
        </w:rPr>
        <w:t>that</w:t>
      </w:r>
      <w:r w:rsidRPr="00E430F6">
        <w:rPr>
          <w:rFonts w:eastAsia="宋体" w:hint="eastAsia"/>
        </w:rPr>
        <w:t>不同，因此不能省略。</w:t>
      </w:r>
    </w:p>
    <w:p w:rsidR="00DD2927" w:rsidRDefault="00E430F6" w:rsidP="00182A90">
      <w:pPr>
        <w:pStyle w:val="4"/>
        <w:spacing w:after="84"/>
        <w:rPr>
          <w:lang w:eastAsia="zh-TW"/>
        </w:rPr>
      </w:pPr>
      <w:r w:rsidRPr="00E430F6">
        <w:rPr>
          <w:rFonts w:hint="eastAsia"/>
        </w:rPr>
        <w:t>二、动词的</w:t>
      </w:r>
      <w:r w:rsidR="009D20F5">
        <w:rPr>
          <w:rFonts w:hint="eastAsia"/>
        </w:rPr>
        <w:t>受词（宾语）</w:t>
      </w:r>
      <w:r w:rsidRPr="00E430F6">
        <w:rPr>
          <w:rFonts w:hint="eastAsia"/>
        </w:rPr>
        <w:t>位置</w:t>
      </w:r>
    </w:p>
    <w:p w:rsidR="00DD2927" w:rsidRDefault="00E430F6" w:rsidP="00182A90">
      <w:pPr>
        <w:pStyle w:val="5"/>
        <w:spacing w:after="84"/>
        <w:rPr>
          <w:lang w:eastAsia="zh-TW"/>
        </w:rPr>
      </w:pPr>
      <w:r w:rsidRPr="00E430F6">
        <w:t xml:space="preserve">That </w:t>
      </w:r>
      <w:r w:rsidR="00BF5096">
        <w:rPr>
          <w:rFonts w:hint="eastAsia"/>
        </w:rPr>
        <w:t>从句</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Many people</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something</w:t>
      </w:r>
      <w:r w:rsidRPr="00E430F6">
        <w:rPr>
          <w:rFonts w:eastAsia="宋体"/>
        </w:rPr>
        <w:t>.</w:t>
      </w:r>
    </w:p>
    <w:p w:rsidR="00785232" w:rsidRPr="00785232" w:rsidRDefault="00C12C69" w:rsidP="00182A90">
      <w:pPr>
        <w:pStyle w:val="Preface"/>
        <w:spacing w:after="84"/>
        <w:ind w:firstLine="480"/>
        <w:rPr>
          <w:lang w:eastAsia="zh-TW"/>
        </w:rPr>
      </w:pPr>
      <w:r>
        <w:t xml:space="preserve">       S        V     </w:t>
      </w:r>
      <w:r w:rsidR="00E430F6" w:rsidRPr="00E430F6">
        <w:t xml:space="preserve"> O</w:t>
      </w:r>
    </w:p>
    <w:p w:rsidR="00785232" w:rsidRPr="00785232" w:rsidRDefault="00E430F6" w:rsidP="00182A90">
      <w:pPr>
        <w:spacing w:after="84"/>
        <w:ind w:firstLine="480"/>
        <w:rPr>
          <w:lang w:eastAsia="zh-TW"/>
        </w:rPr>
      </w:pPr>
      <w:r w:rsidRPr="00E430F6">
        <w:rPr>
          <w:rFonts w:eastAsia="宋体"/>
        </w:rPr>
        <w:t>2. One’s zodiac sign determines one’s character.</w:t>
      </w:r>
    </w:p>
    <w:p w:rsidR="00DD2927" w:rsidRDefault="00E430F6" w:rsidP="00182A90">
      <w:pPr>
        <w:pStyle w:val="Preface"/>
        <w:spacing w:after="84"/>
        <w:ind w:firstLine="480"/>
        <w:rPr>
          <w:lang w:eastAsia="zh-TW"/>
        </w:rPr>
      </w:pPr>
      <w:r w:rsidRPr="00E430F6">
        <w:t xml:space="preserve">   </w:t>
      </w:r>
      <w:r w:rsidRPr="00E430F6">
        <w:rPr>
          <w:rFonts w:hint="eastAsia"/>
        </w:rPr>
        <w:t>星座决定人的性格。</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句是个直述句，前面加个从属连接词</w:t>
      </w:r>
      <w:r w:rsidRPr="00E430F6">
        <w:rPr>
          <w:rFonts w:eastAsia="宋体"/>
        </w:rPr>
        <w:t>that</w:t>
      </w:r>
      <w:r w:rsidRPr="00E430F6">
        <w:rPr>
          <w:rFonts w:eastAsia="宋体" w:hint="eastAsia"/>
        </w:rPr>
        <w:t>可以制造出名词</w:t>
      </w:r>
      <w:r w:rsidR="00BF5096">
        <w:rPr>
          <w:rFonts w:eastAsia="宋体" w:hint="eastAsia"/>
        </w:rPr>
        <w:t>从句</w:t>
      </w:r>
      <w:r w:rsidRPr="00E430F6">
        <w:rPr>
          <w:rFonts w:eastAsia="宋体" w:hint="eastAsia"/>
        </w:rPr>
        <w:t>、置入第</w:t>
      </w:r>
      <w:r w:rsidRPr="00E430F6">
        <w:rPr>
          <w:rFonts w:eastAsia="宋体"/>
        </w:rPr>
        <w:t>1</w:t>
      </w:r>
      <w:r w:rsidRPr="00E430F6">
        <w:rPr>
          <w:rFonts w:eastAsia="宋体" w:hint="eastAsia"/>
        </w:rPr>
        <w:t>句中</w:t>
      </w:r>
      <w:r w:rsidRPr="00E430F6">
        <w:rPr>
          <w:rFonts w:eastAsia="宋体"/>
        </w:rPr>
        <w:t>something</w:t>
      </w:r>
      <w:r w:rsidRPr="00E430F6">
        <w:rPr>
          <w:rFonts w:eastAsia="宋体" w:hint="eastAsia"/>
        </w:rPr>
        <w:t>的位置当作及物动词</w:t>
      </w:r>
      <w:r w:rsidRPr="00E430F6">
        <w:rPr>
          <w:rFonts w:eastAsia="宋体"/>
        </w:rPr>
        <w:t>believe</w:t>
      </w:r>
      <w:r w:rsidRPr="00E430F6">
        <w:rPr>
          <w:rFonts w:eastAsia="宋体" w:hint="eastAsia"/>
        </w:rPr>
        <w:t>的</w:t>
      </w:r>
      <w:r w:rsidR="009D20F5">
        <w:rPr>
          <w:rFonts w:eastAsia="宋体" w:hint="eastAsia"/>
        </w:rPr>
        <w:t>受词（宾语）</w:t>
      </w:r>
      <w:r w:rsidRPr="00E430F6">
        <w:rPr>
          <w:rFonts w:eastAsia="宋体" w:hint="eastAsia"/>
        </w:rPr>
        <w:t>，成为复句如下：</w:t>
      </w:r>
    </w:p>
    <w:p w:rsidR="00785232" w:rsidRPr="00785232" w:rsidRDefault="00E430F6" w:rsidP="00182A90">
      <w:pPr>
        <w:spacing w:after="84"/>
        <w:ind w:firstLine="480"/>
        <w:rPr>
          <w:lang w:eastAsia="zh-TW"/>
        </w:rPr>
      </w:pPr>
      <w:r w:rsidRPr="00E430F6">
        <w:rPr>
          <w:rFonts w:eastAsia="宋体"/>
          <w:u w:val="single"/>
        </w:rPr>
        <w:t>Many people</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 one’s zodiac sign determines one’s character</w:t>
      </w:r>
      <w:r w:rsidRPr="00E430F6">
        <w:rPr>
          <w:rFonts w:eastAsia="宋体"/>
        </w:rPr>
        <w:t>.</w:t>
      </w:r>
    </w:p>
    <w:p w:rsidR="00DD2927" w:rsidRDefault="00C12C69" w:rsidP="00182A90">
      <w:pPr>
        <w:pStyle w:val="Preface"/>
        <w:spacing w:after="84"/>
        <w:ind w:firstLine="480"/>
        <w:rPr>
          <w:u w:val="single"/>
          <w:lang w:eastAsia="zh-TW"/>
        </w:rPr>
      </w:pPr>
      <w:r>
        <w:t xml:space="preserve">      S       V                   </w:t>
      </w:r>
      <w:r w:rsidR="00E430F6" w:rsidRPr="00E430F6">
        <w:t xml:space="preserve">  O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这个复句中，名词</w:t>
      </w:r>
      <w:r w:rsidR="00BF5096">
        <w:rPr>
          <w:rFonts w:eastAsia="宋体" w:hint="eastAsia"/>
        </w:rPr>
        <w:t>从句</w:t>
      </w:r>
      <w:r w:rsidRPr="00E430F6">
        <w:rPr>
          <w:rFonts w:eastAsia="宋体" w:hint="eastAsia"/>
        </w:rPr>
        <w:t>当作及物动词的</w:t>
      </w:r>
      <w:r w:rsidR="009D20F5">
        <w:rPr>
          <w:rFonts w:eastAsia="宋体" w:hint="eastAsia"/>
        </w:rPr>
        <w:t>受词（宾语）</w:t>
      </w:r>
      <w:r w:rsidRPr="00E430F6">
        <w:rPr>
          <w:rFonts w:eastAsia="宋体" w:hint="eastAsia"/>
        </w:rPr>
        <w:t>使用。一般文法书中都会列出规则：名词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使用时，连接词</w:t>
      </w:r>
      <w:r w:rsidRPr="00E430F6">
        <w:rPr>
          <w:rFonts w:eastAsia="宋体"/>
        </w:rPr>
        <w:t>that</w:t>
      </w:r>
      <w:r w:rsidRPr="00E430F6">
        <w:rPr>
          <w:rFonts w:eastAsia="宋体" w:hint="eastAsia"/>
        </w:rPr>
        <w:t>可以省略。拿上面这个例子来说，读者看到</w:t>
      </w:r>
      <w:r w:rsidRPr="00E430F6">
        <w:rPr>
          <w:rFonts w:eastAsia="宋体"/>
        </w:rPr>
        <w:t>many people believe</w:t>
      </w:r>
      <w:r w:rsidRPr="00E430F6">
        <w:rPr>
          <w:rFonts w:eastAsia="宋体" w:hint="eastAsia"/>
        </w:rPr>
        <w:t>就会作出正确的假设：这是主要</w:t>
      </w:r>
      <w:r w:rsidR="00BF5096">
        <w:rPr>
          <w:rFonts w:eastAsia="宋体" w:hint="eastAsia"/>
        </w:rPr>
        <w:t>从句</w:t>
      </w:r>
      <w:r w:rsidRPr="00E430F6">
        <w:rPr>
          <w:rFonts w:eastAsia="宋体" w:hint="eastAsia"/>
        </w:rPr>
        <w:t>的主词和动词。而因为</w:t>
      </w:r>
      <w:r w:rsidRPr="00E430F6">
        <w:rPr>
          <w:rFonts w:eastAsia="宋体"/>
        </w:rPr>
        <w:t>believe</w:t>
      </w:r>
      <w:r w:rsidRPr="00E430F6">
        <w:rPr>
          <w:rFonts w:eastAsia="宋体" w:hint="eastAsia"/>
        </w:rPr>
        <w:t>是及物动词、后面需要一个</w:t>
      </w:r>
      <w:r w:rsidR="009D20F5">
        <w:rPr>
          <w:rFonts w:eastAsia="宋体" w:hint="eastAsia"/>
        </w:rPr>
        <w:t>受词（宾语）</w:t>
      </w:r>
      <w:r w:rsidRPr="00E430F6">
        <w:rPr>
          <w:rFonts w:eastAsia="宋体" w:hint="eastAsia"/>
        </w:rPr>
        <w:t>，因此读者会自动把后面的名词</w:t>
      </w:r>
      <w:r w:rsidR="00BF5096">
        <w:rPr>
          <w:rFonts w:eastAsia="宋体" w:hint="eastAsia"/>
        </w:rPr>
        <w:t>从句</w:t>
      </w:r>
      <w:r w:rsidRPr="00E430F6">
        <w:rPr>
          <w:rFonts w:eastAsia="宋体"/>
        </w:rPr>
        <w:t>one’s zodiac sign determines one’s character</w:t>
      </w:r>
      <w:r w:rsidRPr="00E430F6">
        <w:rPr>
          <w:rFonts w:eastAsia="宋体" w:hint="eastAsia"/>
        </w:rPr>
        <w:t>当</w:t>
      </w:r>
      <w:r w:rsidR="009D20F5">
        <w:rPr>
          <w:rFonts w:eastAsia="宋体" w:hint="eastAsia"/>
        </w:rPr>
        <w:t>受词（宾语）</w:t>
      </w:r>
      <w:r w:rsidRPr="00E430F6">
        <w:rPr>
          <w:rFonts w:eastAsia="宋体" w:hint="eastAsia"/>
        </w:rPr>
        <w:t>看待。这种情况，没有意义的连接词</w:t>
      </w:r>
      <w:r w:rsidRPr="00E430F6">
        <w:rPr>
          <w:rFonts w:eastAsia="宋体"/>
        </w:rPr>
        <w:t>that</w:t>
      </w:r>
      <w:r w:rsidRPr="00E430F6">
        <w:rPr>
          <w:rFonts w:eastAsia="宋体" w:hint="eastAsia"/>
        </w:rPr>
        <w:t>自然可以省略。</w:t>
      </w:r>
    </w:p>
    <w:p w:rsidR="00DD2927" w:rsidRDefault="00E430F6" w:rsidP="00182A90">
      <w:pPr>
        <w:spacing w:after="84"/>
        <w:ind w:firstLine="480"/>
        <w:rPr>
          <w:lang w:eastAsia="zh-TW"/>
        </w:rPr>
      </w:pPr>
      <w:r w:rsidRPr="00E430F6">
        <w:rPr>
          <w:rFonts w:eastAsia="宋体" w:hint="eastAsia"/>
        </w:rPr>
        <w:t>如果在</w:t>
      </w:r>
      <w:r w:rsidRPr="00E430F6">
        <w:rPr>
          <w:rFonts w:eastAsia="宋体"/>
        </w:rPr>
        <w:t>S+V+O+C</w:t>
      </w:r>
      <w:r w:rsidRPr="00E430F6">
        <w:rPr>
          <w:rFonts w:eastAsia="宋体" w:hint="eastAsia"/>
        </w:rPr>
        <w:t>的句型中，</w:t>
      </w:r>
      <w:r w:rsidR="009D20F5">
        <w:rPr>
          <w:rFonts w:eastAsia="宋体" w:hint="eastAsia"/>
        </w:rPr>
        <w:t>受词（宾语）</w:t>
      </w:r>
      <w:r w:rsidRPr="00E430F6">
        <w:rPr>
          <w:rFonts w:eastAsia="宋体" w:hint="eastAsia"/>
        </w:rPr>
        <w:t>位置是个名词</w:t>
      </w:r>
      <w:r w:rsidR="00BF5096">
        <w:rPr>
          <w:rFonts w:eastAsia="宋体" w:hint="eastAsia"/>
        </w:rPr>
        <w:t>从句</w:t>
      </w:r>
      <w:r w:rsidRPr="00E430F6">
        <w:rPr>
          <w:rFonts w:eastAsia="宋体" w:hint="eastAsia"/>
        </w:rPr>
        <w:t>，这时候因为在</w:t>
      </w:r>
      <w:r w:rsidR="009D20F5">
        <w:rPr>
          <w:rFonts w:eastAsia="宋体" w:hint="eastAsia"/>
        </w:rPr>
        <w:t>受词（宾语）</w:t>
      </w:r>
      <w:r w:rsidRPr="00E430F6">
        <w:rPr>
          <w:rFonts w:eastAsia="宋体" w:hint="eastAsia"/>
        </w:rPr>
        <w:t>后面还有</w:t>
      </w:r>
      <w:r w:rsidR="009D20F5">
        <w:rPr>
          <w:rFonts w:eastAsia="宋体" w:hint="eastAsia"/>
        </w:rPr>
        <w:t>受词（宾语）</w:t>
      </w:r>
      <w:r w:rsidRPr="00E430F6">
        <w:rPr>
          <w:rFonts w:eastAsia="宋体" w:hint="eastAsia"/>
        </w:rPr>
        <w:t>补语存在，可能会造成句子不清楚，所以应该先用虚字</w:t>
      </w:r>
      <w:r w:rsidRPr="00E430F6">
        <w:rPr>
          <w:rFonts w:eastAsia="宋体"/>
        </w:rPr>
        <w:t>it</w:t>
      </w:r>
      <w:r w:rsidRPr="00E430F6">
        <w:rPr>
          <w:rFonts w:eastAsia="宋体" w:hint="eastAsia"/>
        </w:rPr>
        <w:t>暂代</w:t>
      </w:r>
      <w:r w:rsidR="009D20F5">
        <w:rPr>
          <w:rFonts w:eastAsia="宋体" w:hint="eastAsia"/>
        </w:rPr>
        <w:t>受词（宾语）</w:t>
      </w:r>
      <w:r w:rsidRPr="00E430F6">
        <w:rPr>
          <w:rFonts w:eastAsia="宋体" w:hint="eastAsia"/>
        </w:rPr>
        <w:t>位置、把名词</w:t>
      </w:r>
      <w:r w:rsidR="00BF5096">
        <w:rPr>
          <w:rFonts w:eastAsia="宋体" w:hint="eastAsia"/>
        </w:rPr>
        <w:t>从句</w:t>
      </w:r>
      <w:r w:rsidRPr="00E430F6">
        <w:rPr>
          <w:rFonts w:eastAsia="宋体" w:hint="eastAsia"/>
        </w:rPr>
        <w:t>移到句尾，例如：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find</w:t>
      </w:r>
      <w:r w:rsidRPr="00E430F6">
        <w:rPr>
          <w:rFonts w:eastAsia="宋体"/>
        </w:rPr>
        <w:t xml:space="preserve"> </w:t>
      </w:r>
      <w:r w:rsidRPr="00E430F6">
        <w:rPr>
          <w:rFonts w:eastAsia="宋体"/>
          <w:u w:val="single"/>
        </w:rPr>
        <w:t>something</w:t>
      </w:r>
      <w:r w:rsidRPr="00E430F6">
        <w:rPr>
          <w:rFonts w:eastAsia="宋体"/>
        </w:rPr>
        <w:t xml:space="preserve"> </w:t>
      </w:r>
      <w:r w:rsidRPr="00E430F6">
        <w:rPr>
          <w:rFonts w:eastAsia="宋体"/>
          <w:u w:val="single"/>
        </w:rPr>
        <w:t>amazing</w:t>
      </w:r>
      <w:r w:rsidRPr="00E430F6">
        <w:rPr>
          <w:rFonts w:eastAsia="宋体"/>
        </w:rPr>
        <w:t>.</w:t>
      </w:r>
    </w:p>
    <w:p w:rsidR="00785232" w:rsidRPr="00785232" w:rsidRDefault="00BF7E11" w:rsidP="00182A90">
      <w:pPr>
        <w:pStyle w:val="Preface"/>
        <w:spacing w:after="84"/>
        <w:ind w:firstLine="480"/>
        <w:rPr>
          <w:lang w:eastAsia="zh-TW"/>
        </w:rPr>
      </w:pPr>
      <w:r>
        <w:lastRenderedPageBreak/>
        <w:t xml:space="preserve">  S </w:t>
      </w:r>
      <w:r>
        <w:rPr>
          <w:rFonts w:hint="eastAsia"/>
        </w:rPr>
        <w:t xml:space="preserve"> </w:t>
      </w:r>
      <w:r>
        <w:t xml:space="preserve">V    O      </w:t>
      </w:r>
      <w:r w:rsidR="00E430F6" w:rsidRPr="00E430F6">
        <w:t xml:space="preserve"> C</w:t>
      </w:r>
    </w:p>
    <w:p w:rsidR="00785232" w:rsidRPr="00785232" w:rsidRDefault="00E430F6" w:rsidP="00182A90">
      <w:pPr>
        <w:spacing w:after="84"/>
        <w:ind w:firstLine="480"/>
        <w:rPr>
          <w:lang w:eastAsia="zh-TW"/>
        </w:rPr>
      </w:pPr>
      <w:r w:rsidRPr="00E430F6">
        <w:rPr>
          <w:rFonts w:eastAsia="宋体"/>
        </w:rPr>
        <w:t>2. You still look so young.</w:t>
      </w:r>
    </w:p>
    <w:p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中因为有</w:t>
      </w:r>
      <w:r w:rsidR="009D20F5">
        <w:rPr>
          <w:rFonts w:eastAsia="宋体" w:hint="eastAsia"/>
        </w:rPr>
        <w:t>受词（宾语）</w:t>
      </w:r>
      <w:r w:rsidRPr="00E430F6">
        <w:rPr>
          <w:rFonts w:eastAsia="宋体" w:hint="eastAsia"/>
        </w:rPr>
        <w:t>补语</w:t>
      </w:r>
      <w:r w:rsidRPr="00E430F6">
        <w:rPr>
          <w:rFonts w:eastAsia="宋体"/>
        </w:rPr>
        <w:t>amazing</w:t>
      </w:r>
      <w:r w:rsidRPr="00E430F6">
        <w:rPr>
          <w:rFonts w:eastAsia="宋体" w:hint="eastAsia"/>
        </w:rPr>
        <w:t>，如果直接把句</w:t>
      </w:r>
      <w:r w:rsidRPr="00E430F6">
        <w:rPr>
          <w:rFonts w:eastAsia="宋体"/>
        </w:rPr>
        <w:t>2</w:t>
      </w:r>
      <w:r w:rsidRPr="00E430F6">
        <w:rPr>
          <w:rFonts w:eastAsia="宋体" w:hint="eastAsia"/>
        </w:rPr>
        <w:t>改造成名词</w:t>
      </w:r>
      <w:r w:rsidR="00BF5096">
        <w:rPr>
          <w:rFonts w:eastAsia="宋体" w:hint="eastAsia"/>
        </w:rPr>
        <w:t>从句</w:t>
      </w:r>
      <w:r w:rsidRPr="00E430F6">
        <w:rPr>
          <w:rFonts w:eastAsia="宋体" w:hint="eastAsia"/>
        </w:rPr>
        <w:t>放进句</w:t>
      </w:r>
      <w:r w:rsidRPr="00E430F6">
        <w:rPr>
          <w:rFonts w:eastAsia="宋体"/>
        </w:rPr>
        <w:t>1</w:t>
      </w:r>
      <w:r w:rsidRPr="00E430F6">
        <w:rPr>
          <w:rFonts w:eastAsia="宋体" w:hint="eastAsia"/>
        </w:rPr>
        <w:t>的</w:t>
      </w:r>
      <w:r w:rsidR="009D20F5">
        <w:rPr>
          <w:rFonts w:eastAsia="宋体" w:hint="eastAsia"/>
        </w:rPr>
        <w:t>受词（宾语）</w:t>
      </w:r>
      <w:r w:rsidRPr="00E430F6">
        <w:rPr>
          <w:rFonts w:eastAsia="宋体" w:hint="eastAsia"/>
        </w:rPr>
        <w:t>位置，句型会不够清楚。所以必须先用虚字</w:t>
      </w:r>
      <w:r w:rsidRPr="00E430F6">
        <w:rPr>
          <w:rFonts w:eastAsia="宋体"/>
        </w:rPr>
        <w:t>it</w:t>
      </w:r>
      <w:r w:rsidRPr="00E430F6">
        <w:rPr>
          <w:rFonts w:eastAsia="宋体" w:hint="eastAsia"/>
        </w:rPr>
        <w:t>暂代</w:t>
      </w:r>
      <w:r w:rsidR="009D20F5">
        <w:rPr>
          <w:rFonts w:eastAsia="宋体" w:hint="eastAsia"/>
        </w:rPr>
        <w:t>受词（宾语）</w:t>
      </w:r>
      <w:r w:rsidRPr="00E430F6">
        <w:rPr>
          <w:rFonts w:eastAsia="宋体" w:hint="eastAsia"/>
        </w:rPr>
        <w:t>位置，然后在句</w:t>
      </w:r>
      <w:r w:rsidRPr="00E430F6">
        <w:rPr>
          <w:rFonts w:eastAsia="宋体"/>
        </w:rPr>
        <w:t>2</w:t>
      </w:r>
      <w:r w:rsidRPr="00E430F6">
        <w:rPr>
          <w:rFonts w:eastAsia="宋体" w:hint="eastAsia"/>
        </w:rPr>
        <w:t>这个直述句前面加上从属连接词</w:t>
      </w:r>
      <w:r w:rsidRPr="00E430F6">
        <w:rPr>
          <w:rFonts w:eastAsia="宋体"/>
        </w:rPr>
        <w:t>that</w:t>
      </w:r>
      <w:r w:rsidRPr="00E430F6">
        <w:rPr>
          <w:rFonts w:eastAsia="宋体" w:hint="eastAsia"/>
        </w:rPr>
        <w:t>制造出名词</w:t>
      </w:r>
      <w:r w:rsidR="00BF5096">
        <w:rPr>
          <w:rFonts w:eastAsia="宋体" w:hint="eastAsia"/>
        </w:rPr>
        <w:t>从句</w:t>
      </w:r>
      <w:r w:rsidRPr="00E430F6">
        <w:rPr>
          <w:rFonts w:eastAsia="宋体" w:hint="eastAsia"/>
        </w:rPr>
        <w:t>，但是移到句</w:t>
      </w:r>
      <w:r w:rsidRPr="00E430F6">
        <w:rPr>
          <w:rFonts w:eastAsia="宋体"/>
        </w:rPr>
        <w:t>1</w:t>
      </w:r>
      <w:r w:rsidRPr="00E430F6">
        <w:rPr>
          <w:rFonts w:eastAsia="宋体" w:hint="eastAsia"/>
        </w:rPr>
        <w:t>的句尾位置，成为：</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find</w:t>
      </w:r>
      <w:r w:rsidRPr="00E430F6">
        <w:rPr>
          <w:rFonts w:eastAsia="宋体"/>
        </w:rPr>
        <w:t xml:space="preserve"> </w:t>
      </w:r>
      <w:r w:rsidRPr="00E430F6">
        <w:rPr>
          <w:rFonts w:eastAsia="宋体"/>
          <w:u w:val="single"/>
        </w:rPr>
        <w:t>it</w:t>
      </w:r>
      <w:r w:rsidRPr="00E430F6">
        <w:rPr>
          <w:rFonts w:eastAsia="宋体"/>
        </w:rPr>
        <w:t xml:space="preserve"> </w:t>
      </w:r>
      <w:r w:rsidRPr="00E430F6">
        <w:rPr>
          <w:rFonts w:eastAsia="宋体"/>
          <w:u w:val="single"/>
        </w:rPr>
        <w:t>amazing</w:t>
      </w:r>
      <w:r w:rsidRPr="00E430F6">
        <w:rPr>
          <w:rFonts w:eastAsia="宋体"/>
        </w:rPr>
        <w:t xml:space="preserve"> </w:t>
      </w:r>
      <w:r w:rsidRPr="00E430F6">
        <w:rPr>
          <w:rFonts w:eastAsia="宋体"/>
          <w:u w:val="single"/>
        </w:rPr>
        <w:t>(that) you still look so young</w:t>
      </w:r>
      <w:r w:rsidRPr="00E430F6">
        <w:rPr>
          <w:rFonts w:eastAsia="宋体"/>
        </w:rPr>
        <w:t>.</w:t>
      </w:r>
    </w:p>
    <w:p w:rsidR="00DD2927" w:rsidRDefault="00E430F6" w:rsidP="00182A90">
      <w:pPr>
        <w:spacing w:after="84"/>
        <w:ind w:firstLine="480"/>
        <w:rPr>
          <w:lang w:eastAsia="zh-TW"/>
        </w:rPr>
      </w:pPr>
      <w:r w:rsidRPr="00E430F6">
        <w:rPr>
          <w:rFonts w:eastAsia="宋体"/>
        </w:rPr>
        <w:t xml:space="preserve">S  V   O     C               </w:t>
      </w:r>
      <w:r w:rsidRPr="00E430F6">
        <w:rPr>
          <w:rFonts w:eastAsia="宋体" w:hint="eastAsia"/>
        </w:rPr>
        <w:t>名词</w:t>
      </w:r>
      <w:r w:rsidR="00BF5096">
        <w:rPr>
          <w:rFonts w:eastAsia="宋体" w:hint="eastAsia"/>
        </w:rPr>
        <w:t>从句</w:t>
      </w:r>
    </w:p>
    <w:p w:rsidR="00DD2927" w:rsidRDefault="00E430F6" w:rsidP="00182A90">
      <w:pPr>
        <w:spacing w:after="84"/>
        <w:ind w:firstLine="480"/>
        <w:rPr>
          <w:lang w:eastAsia="zh-TW"/>
        </w:rPr>
      </w:pPr>
      <w:r w:rsidRPr="00E430F6">
        <w:rPr>
          <w:rFonts w:eastAsia="宋体" w:hint="eastAsia"/>
        </w:rPr>
        <w:t>这种情况，前面</w:t>
      </w:r>
      <w:r w:rsidRPr="00E430F6">
        <w:rPr>
          <w:rFonts w:eastAsia="宋体"/>
        </w:rPr>
        <w:t>I find it amazing</w:t>
      </w:r>
      <w:r w:rsidRPr="00E430F6">
        <w:rPr>
          <w:rFonts w:eastAsia="宋体" w:hint="eastAsia"/>
        </w:rPr>
        <w:t>这个主要</w:t>
      </w:r>
      <w:r w:rsidR="00BF5096">
        <w:rPr>
          <w:rFonts w:eastAsia="宋体" w:hint="eastAsia"/>
        </w:rPr>
        <w:t>从句</w:t>
      </w:r>
      <w:r w:rsidRPr="00E430F6">
        <w:rPr>
          <w:rFonts w:eastAsia="宋体" w:hint="eastAsia"/>
        </w:rPr>
        <w:t>很清楚，而后面</w:t>
      </w:r>
      <w:r w:rsidRPr="00E430F6">
        <w:rPr>
          <w:rFonts w:eastAsia="宋体"/>
        </w:rPr>
        <w:t>you still look so young</w:t>
      </w:r>
      <w:r w:rsidRPr="00E430F6">
        <w:rPr>
          <w:rFonts w:eastAsia="宋体" w:hint="eastAsia"/>
        </w:rPr>
        <w:t>这个名词</w:t>
      </w:r>
      <w:r w:rsidR="00BF5096">
        <w:rPr>
          <w:rFonts w:eastAsia="宋体" w:hint="eastAsia"/>
        </w:rPr>
        <w:t>从句</w:t>
      </w:r>
      <w:r w:rsidRPr="00E430F6">
        <w:rPr>
          <w:rFonts w:eastAsia="宋体" w:hint="eastAsia"/>
        </w:rPr>
        <w:t>自然就是虚字</w:t>
      </w:r>
      <w:r w:rsidRPr="00E430F6">
        <w:rPr>
          <w:rFonts w:eastAsia="宋体"/>
        </w:rPr>
        <w:t>it</w:t>
      </w:r>
      <w:r w:rsidRPr="00E430F6">
        <w:rPr>
          <w:rFonts w:eastAsia="宋体" w:hint="eastAsia"/>
        </w:rPr>
        <w:t>的真正内容，所以连接词</w:t>
      </w:r>
      <w:r w:rsidRPr="00E430F6">
        <w:rPr>
          <w:rFonts w:eastAsia="宋体"/>
        </w:rPr>
        <w:t>that</w:t>
      </w:r>
      <w:r w:rsidRPr="00E430F6">
        <w:rPr>
          <w:rFonts w:eastAsia="宋体" w:hint="eastAsia"/>
        </w:rPr>
        <w:t>也可以省略掉。</w:t>
      </w:r>
    </w:p>
    <w:p w:rsidR="00DD2927" w:rsidRDefault="00E430F6" w:rsidP="00182A90">
      <w:pPr>
        <w:pStyle w:val="5"/>
        <w:spacing w:after="84"/>
        <w:rPr>
          <w:lang w:eastAsia="zh-TW"/>
        </w:rPr>
      </w:pPr>
      <w:r w:rsidRPr="00E430F6">
        <w:t>Wh-</w:t>
      </w:r>
      <w:r w:rsidR="00BF5096">
        <w:rPr>
          <w:rFonts w:hint="eastAsia"/>
        </w:rPr>
        <w:t>从句</w:t>
      </w:r>
    </w:p>
    <w:p w:rsidR="00785232" w:rsidRPr="00785232" w:rsidRDefault="00E430F6" w:rsidP="00182A90">
      <w:pPr>
        <w:spacing w:after="84"/>
        <w:ind w:firstLine="480"/>
        <w:rPr>
          <w:lang w:eastAsia="zh-TW"/>
        </w:rPr>
      </w:pPr>
      <w:r w:rsidRPr="00E430F6">
        <w:rPr>
          <w:rFonts w:eastAsia="宋体"/>
        </w:rPr>
        <w:t>1. Why had he bought so much of that stock?</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explained</w:t>
      </w:r>
      <w:r w:rsidRPr="00E430F6">
        <w:rPr>
          <w:rFonts w:eastAsia="宋体"/>
        </w:rPr>
        <w:t xml:space="preserve"> </w:t>
      </w:r>
      <w:r w:rsidRPr="00E430F6">
        <w:rPr>
          <w:rFonts w:eastAsia="宋体"/>
          <w:u w:val="single"/>
        </w:rPr>
        <w:t>the question</w:t>
      </w:r>
      <w:r w:rsidRPr="00E430F6">
        <w:rPr>
          <w:rFonts w:eastAsia="宋体"/>
        </w:rPr>
        <w:t>.</w:t>
      </w:r>
    </w:p>
    <w:p w:rsidR="00785232" w:rsidRPr="00785232" w:rsidRDefault="00BF7E11" w:rsidP="00182A90">
      <w:pPr>
        <w:pStyle w:val="Preface"/>
        <w:spacing w:after="84"/>
        <w:ind w:firstLine="480"/>
        <w:rPr>
          <w:lang w:eastAsia="zh-TW"/>
        </w:rPr>
      </w:pPr>
      <w:r>
        <w:t xml:space="preserve">  S     V        </w:t>
      </w:r>
      <w:r w:rsidR="00E430F6" w:rsidRPr="00E430F6">
        <w:t xml:space="preserve"> O</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句是个有疑问词</w:t>
      </w:r>
      <w:r w:rsidRPr="00E430F6">
        <w:rPr>
          <w:rFonts w:eastAsia="宋体"/>
        </w:rPr>
        <w:t>why</w:t>
      </w:r>
      <w:r w:rsidRPr="00E430F6">
        <w:rPr>
          <w:rFonts w:eastAsia="宋体" w:hint="eastAsia"/>
        </w:rPr>
        <w:t>引导的</w:t>
      </w:r>
      <w:r w:rsidRPr="00E430F6">
        <w:rPr>
          <w:rFonts w:eastAsia="宋体"/>
        </w:rPr>
        <w:t>Information Question</w:t>
      </w:r>
      <w:r w:rsidRPr="00E430F6">
        <w:rPr>
          <w:rFonts w:eastAsia="宋体" w:hint="eastAsia"/>
        </w:rPr>
        <w:t>，改成名词</w:t>
      </w:r>
      <w:r w:rsidR="00BF5096">
        <w:rPr>
          <w:rFonts w:eastAsia="宋体" w:hint="eastAsia"/>
        </w:rPr>
        <w:t>从句</w:t>
      </w:r>
      <w:r w:rsidRPr="00E430F6">
        <w:rPr>
          <w:rFonts w:eastAsia="宋体" w:hint="eastAsia"/>
        </w:rPr>
        <w:t>的做法是拿掉问号、还原动词顺序，成为</w:t>
      </w:r>
      <w:r w:rsidRPr="00E430F6">
        <w:rPr>
          <w:rFonts w:eastAsia="宋体"/>
        </w:rPr>
        <w:t>why he had bought so much of that stock</w:t>
      </w:r>
      <w:r w:rsidRPr="00E430F6">
        <w:rPr>
          <w:rFonts w:eastAsia="宋体" w:hint="eastAsia"/>
        </w:rPr>
        <w:t>。这个名词</w:t>
      </w:r>
      <w:r w:rsidR="00BF5096">
        <w:rPr>
          <w:rFonts w:eastAsia="宋体" w:hint="eastAsia"/>
        </w:rPr>
        <w:t>从句</w:t>
      </w:r>
      <w:r w:rsidRPr="00E430F6">
        <w:rPr>
          <w:rFonts w:eastAsia="宋体" w:hint="eastAsia"/>
        </w:rPr>
        <w:t>就是第</w:t>
      </w:r>
      <w:r w:rsidRPr="00E430F6">
        <w:rPr>
          <w:rFonts w:eastAsia="宋体"/>
        </w:rPr>
        <w:t>2</w:t>
      </w:r>
      <w:r w:rsidRPr="00E430F6">
        <w:rPr>
          <w:rFonts w:eastAsia="宋体" w:hint="eastAsia"/>
        </w:rPr>
        <w:t>句（主要</w:t>
      </w:r>
      <w:r w:rsidR="00BF5096">
        <w:rPr>
          <w:rFonts w:eastAsia="宋体" w:hint="eastAsia"/>
        </w:rPr>
        <w:t>从句</w:t>
      </w:r>
      <w:r w:rsidRPr="00E430F6">
        <w:rPr>
          <w:rFonts w:eastAsia="宋体" w:hint="eastAsia"/>
        </w:rPr>
        <w:t>）里面的</w:t>
      </w:r>
      <w:r w:rsidR="009D20F5">
        <w:rPr>
          <w:rFonts w:eastAsia="宋体" w:hint="eastAsia"/>
        </w:rPr>
        <w:t>受词（宾语）</w:t>
      </w:r>
      <w:r w:rsidRPr="00E430F6">
        <w:rPr>
          <w:rFonts w:eastAsia="宋体"/>
        </w:rPr>
        <w:t>the question</w:t>
      </w:r>
      <w:r w:rsidRPr="00E430F6">
        <w:rPr>
          <w:rFonts w:eastAsia="宋体" w:hint="eastAsia"/>
        </w:rPr>
        <w:t>，直接把它放在</w:t>
      </w:r>
      <w:r w:rsidR="009D20F5">
        <w:rPr>
          <w:rFonts w:eastAsia="宋体" w:hint="eastAsia"/>
        </w:rPr>
        <w:t>受词（宾语）</w:t>
      </w:r>
      <w:r w:rsidRPr="00E430F6">
        <w:rPr>
          <w:rFonts w:eastAsia="宋体" w:hint="eastAsia"/>
        </w:rPr>
        <w:t>位置，结果就成为下面这个复句：</w:t>
      </w:r>
    </w:p>
    <w:p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explained</w:t>
      </w:r>
      <w:r w:rsidRPr="00E430F6">
        <w:rPr>
          <w:rFonts w:eastAsia="宋体"/>
        </w:rPr>
        <w:t xml:space="preserve"> </w:t>
      </w:r>
      <w:r w:rsidRPr="00E430F6">
        <w:rPr>
          <w:rFonts w:eastAsia="宋体"/>
          <w:u w:val="single"/>
        </w:rPr>
        <w:t xml:space="preserve">why he had bought </w:t>
      </w:r>
      <w:r w:rsidR="00BF7E11">
        <w:rPr>
          <w:rFonts w:eastAsia="宋体" w:hint="eastAsia"/>
          <w:u w:val="single"/>
        </w:rPr>
        <w:t>s</w:t>
      </w:r>
      <w:r w:rsidRPr="00E430F6">
        <w:rPr>
          <w:rFonts w:eastAsia="宋体"/>
          <w:u w:val="single"/>
        </w:rPr>
        <w:t>o much of that stock</w:t>
      </w:r>
      <w:r w:rsidRPr="00E430F6">
        <w:rPr>
          <w:rFonts w:eastAsia="宋体"/>
        </w:rPr>
        <w:t>.</w:t>
      </w:r>
    </w:p>
    <w:p w:rsidR="00DD2927" w:rsidRDefault="00BF7E11" w:rsidP="00182A90">
      <w:pPr>
        <w:pStyle w:val="Preface"/>
        <w:spacing w:after="84"/>
        <w:ind w:firstLine="480"/>
        <w:rPr>
          <w:lang w:eastAsia="zh-TW"/>
        </w:rPr>
      </w:pPr>
      <w:r>
        <w:t xml:space="preserve">S     V                   </w:t>
      </w:r>
      <w:r w:rsidR="00E430F6" w:rsidRPr="00E430F6">
        <w:t xml:space="preserve">   O</w:t>
      </w:r>
    </w:p>
    <w:p w:rsidR="00DD2927" w:rsidRDefault="00E430F6" w:rsidP="00182A90">
      <w:pPr>
        <w:spacing w:after="84"/>
        <w:ind w:firstLine="480"/>
        <w:rPr>
          <w:lang w:eastAsia="zh-TW"/>
        </w:rPr>
      </w:pPr>
      <w:r w:rsidRPr="00E430F6">
        <w:rPr>
          <w:rFonts w:eastAsia="宋体" w:hint="eastAsia"/>
        </w:rPr>
        <w:t>来自疑问词的连接词</w:t>
      </w:r>
      <w:r w:rsidRPr="00E430F6">
        <w:rPr>
          <w:rFonts w:eastAsia="宋体"/>
        </w:rPr>
        <w:t>why</w:t>
      </w:r>
      <w:r w:rsidRPr="00E430F6">
        <w:rPr>
          <w:rFonts w:eastAsia="宋体" w:hint="eastAsia"/>
        </w:rPr>
        <w:t>是个有意义的字（表示「为何」），不得省略。</w:t>
      </w:r>
    </w:p>
    <w:p w:rsidR="00DD2927" w:rsidRDefault="00E430F6" w:rsidP="00182A90">
      <w:pPr>
        <w:pStyle w:val="4"/>
        <w:spacing w:after="84"/>
        <w:rPr>
          <w:lang w:eastAsia="zh-TW"/>
        </w:rPr>
      </w:pPr>
      <w:r w:rsidRPr="00E430F6">
        <w:rPr>
          <w:rFonts w:hint="eastAsia"/>
        </w:rPr>
        <w:t>三、补语位置</w:t>
      </w:r>
    </w:p>
    <w:p w:rsidR="00DD2927" w:rsidRDefault="00E430F6" w:rsidP="00182A90">
      <w:pPr>
        <w:pStyle w:val="5"/>
        <w:spacing w:after="84"/>
        <w:rPr>
          <w:lang w:eastAsia="zh-TW"/>
        </w:rPr>
      </w:pPr>
      <w:r w:rsidRPr="00E430F6">
        <w:t>That</w:t>
      </w:r>
      <w:r w:rsidR="00BF5096">
        <w:rPr>
          <w:rFonts w:hint="eastAsia"/>
        </w:rPr>
        <w:t>从句</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It</w:t>
      </w:r>
      <w:r w:rsidRPr="00E430F6">
        <w:rPr>
          <w:rFonts w:eastAsia="宋体"/>
        </w:rPr>
        <w:t xml:space="preserve"> </w:t>
      </w:r>
      <w:r w:rsidRPr="00E430F6">
        <w:rPr>
          <w:rFonts w:eastAsia="宋体"/>
          <w:u w:val="single"/>
        </w:rPr>
        <w:t>seems</w:t>
      </w:r>
      <w:r w:rsidRPr="00E430F6">
        <w:rPr>
          <w:rFonts w:eastAsia="宋体"/>
        </w:rPr>
        <w:t xml:space="preserve"> </w:t>
      </w:r>
      <w:r w:rsidRPr="00E430F6">
        <w:rPr>
          <w:rFonts w:eastAsia="宋体"/>
          <w:u w:val="single"/>
        </w:rPr>
        <w:t>something</w:t>
      </w:r>
      <w:r w:rsidRPr="00E430F6">
        <w:rPr>
          <w:rFonts w:eastAsia="宋体"/>
        </w:rPr>
        <w:t>.</w:t>
      </w:r>
    </w:p>
    <w:p w:rsidR="00785232" w:rsidRPr="00785232" w:rsidRDefault="00E430F6" w:rsidP="00182A90">
      <w:pPr>
        <w:spacing w:after="84"/>
        <w:ind w:firstLine="480"/>
        <w:rPr>
          <w:lang w:eastAsia="zh-TW"/>
        </w:rPr>
      </w:pPr>
      <w:r w:rsidRPr="00E430F6">
        <w:rPr>
          <w:rFonts w:eastAsia="宋体"/>
        </w:rPr>
        <w:t>2. We’re going to win this game after all.</w:t>
      </w:r>
    </w:p>
    <w:p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中的主词</w:t>
      </w:r>
      <w:r w:rsidRPr="00E430F6">
        <w:rPr>
          <w:rFonts w:eastAsia="宋体"/>
        </w:rPr>
        <w:t>it</w:t>
      </w:r>
      <w:r w:rsidRPr="00E430F6">
        <w:rPr>
          <w:rFonts w:eastAsia="宋体" w:hint="eastAsia"/>
        </w:rPr>
        <w:t>就是个虚字，而且这个虚字也没有任何内容，因为这个句子从意思上看并没有任何主词。但是英文句型不能没有主词，所以就用虚字</w:t>
      </w:r>
      <w:r w:rsidRPr="00E430F6">
        <w:rPr>
          <w:rFonts w:eastAsia="宋体"/>
        </w:rPr>
        <w:t>it</w:t>
      </w:r>
      <w:r w:rsidRPr="00E430F6">
        <w:rPr>
          <w:rFonts w:eastAsia="宋体" w:hint="eastAsia"/>
        </w:rPr>
        <w:t>充当形式上的主词。句</w:t>
      </w:r>
      <w:r w:rsidRPr="00E430F6">
        <w:rPr>
          <w:rFonts w:eastAsia="宋体"/>
        </w:rPr>
        <w:t>2</w:t>
      </w:r>
      <w:r w:rsidRPr="00E430F6">
        <w:rPr>
          <w:rFonts w:eastAsia="宋体" w:hint="eastAsia"/>
        </w:rPr>
        <w:t>是个直述句，可以加上一个从属连接词</w:t>
      </w:r>
      <w:r w:rsidRPr="00E430F6">
        <w:rPr>
          <w:rFonts w:eastAsia="宋体"/>
        </w:rPr>
        <w:t>that</w:t>
      </w:r>
      <w:r w:rsidRPr="00E430F6">
        <w:rPr>
          <w:rFonts w:eastAsia="宋体" w:hint="eastAsia"/>
        </w:rPr>
        <w:t>制造出名词</w:t>
      </w:r>
      <w:r w:rsidR="00BF5096">
        <w:rPr>
          <w:rFonts w:eastAsia="宋体" w:hint="eastAsia"/>
        </w:rPr>
        <w:t>从句</w:t>
      </w:r>
      <w:r w:rsidRPr="00E430F6">
        <w:rPr>
          <w:rFonts w:eastAsia="宋体"/>
        </w:rPr>
        <w:t>that we’re going to win this game after all</w:t>
      </w:r>
      <w:r w:rsidRPr="00E430F6">
        <w:rPr>
          <w:rFonts w:eastAsia="宋体" w:hint="eastAsia"/>
        </w:rPr>
        <w:t>，放进句</w:t>
      </w:r>
      <w:r w:rsidRPr="00E430F6">
        <w:rPr>
          <w:rFonts w:eastAsia="宋体"/>
        </w:rPr>
        <w:t>1</w:t>
      </w:r>
      <w:r w:rsidRPr="00E430F6">
        <w:rPr>
          <w:rFonts w:eastAsia="宋体" w:hint="eastAsia"/>
        </w:rPr>
        <w:t>中</w:t>
      </w:r>
      <w:r w:rsidRPr="00E430F6">
        <w:rPr>
          <w:rFonts w:eastAsia="宋体"/>
        </w:rPr>
        <w:t>something</w:t>
      </w:r>
      <w:r w:rsidRPr="00E430F6">
        <w:rPr>
          <w:rFonts w:eastAsia="宋体" w:hint="eastAsia"/>
        </w:rPr>
        <w:t>的位置当主词补语使用，成为复句如下：</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seems</w:t>
      </w:r>
      <w:r w:rsidRPr="00E430F6">
        <w:rPr>
          <w:rFonts w:eastAsia="宋体"/>
        </w:rPr>
        <w:t xml:space="preserve"> </w:t>
      </w:r>
      <w:r w:rsidRPr="00E430F6">
        <w:rPr>
          <w:rFonts w:eastAsia="宋体"/>
          <w:u w:val="single"/>
        </w:rPr>
        <w:t>(that) we’re going to win this game after all</w:t>
      </w:r>
      <w:r w:rsidRPr="00E430F6">
        <w:rPr>
          <w:rFonts w:eastAsia="宋体"/>
        </w:rPr>
        <w:t>.</w:t>
      </w:r>
    </w:p>
    <w:p w:rsidR="00785232" w:rsidRPr="00785232" w:rsidRDefault="00C4104A" w:rsidP="00182A90">
      <w:pPr>
        <w:pStyle w:val="Preface"/>
        <w:spacing w:after="84"/>
        <w:ind w:firstLine="480"/>
        <w:rPr>
          <w:lang w:eastAsia="zh-TW"/>
        </w:rPr>
      </w:pPr>
      <w:r>
        <w:t xml:space="preserve">S  V           </w:t>
      </w:r>
      <w:r w:rsidR="00E430F6" w:rsidRPr="00E430F6">
        <w:t xml:space="preserve">       C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lastRenderedPageBreak/>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是纯粹的虚字、没有内容。动词</w:t>
      </w:r>
      <w:r w:rsidRPr="00E430F6">
        <w:rPr>
          <w:rFonts w:eastAsia="宋体"/>
        </w:rPr>
        <w:t>seems</w:t>
      </w:r>
      <w:r w:rsidRPr="00E430F6">
        <w:rPr>
          <w:rFonts w:eastAsia="宋体" w:hint="eastAsia"/>
        </w:rPr>
        <w:t>是个连缀动词，后面的</w:t>
      </w:r>
      <w:r w:rsidRPr="00E430F6">
        <w:rPr>
          <w:rFonts w:eastAsia="宋体"/>
        </w:rPr>
        <w:t>that</w:t>
      </w:r>
      <w:r w:rsidR="00BF5096">
        <w:rPr>
          <w:rFonts w:eastAsia="宋体" w:hint="eastAsia"/>
        </w:rPr>
        <w:t>从句</w:t>
      </w:r>
      <w:r w:rsidRPr="00E430F6">
        <w:rPr>
          <w:rFonts w:eastAsia="宋体" w:hint="eastAsia"/>
        </w:rPr>
        <w:t>是个名词</w:t>
      </w:r>
      <w:r w:rsidR="00BF5096">
        <w:rPr>
          <w:rFonts w:eastAsia="宋体" w:hint="eastAsia"/>
        </w:rPr>
        <w:t>从句</w:t>
      </w:r>
      <w:r w:rsidRPr="00E430F6">
        <w:rPr>
          <w:rFonts w:eastAsia="宋体" w:hint="eastAsia"/>
        </w:rPr>
        <w:t>、当主词补语使用。因为这个复句仍然是主要</w:t>
      </w:r>
      <w:r w:rsidR="00BF5096">
        <w:rPr>
          <w:rFonts w:eastAsia="宋体" w:hint="eastAsia"/>
        </w:rPr>
        <w:t>从句</w:t>
      </w:r>
      <w:r w:rsidRPr="00E430F6">
        <w:rPr>
          <w:rFonts w:eastAsia="宋体" w:hint="eastAsia"/>
        </w:rPr>
        <w:t>在前、从属</w:t>
      </w:r>
      <w:r w:rsidR="00BF5096">
        <w:rPr>
          <w:rFonts w:eastAsia="宋体" w:hint="eastAsia"/>
        </w:rPr>
        <w:t>从句</w:t>
      </w:r>
      <w:r w:rsidRPr="00E430F6">
        <w:rPr>
          <w:rFonts w:eastAsia="宋体" w:hint="eastAsia"/>
        </w:rPr>
        <w:t>在后，所以无意义的连接词仍然可以省略。</w:t>
      </w:r>
    </w:p>
    <w:p w:rsidR="00DD2927" w:rsidRDefault="00E430F6" w:rsidP="00182A90">
      <w:pPr>
        <w:pStyle w:val="5"/>
        <w:spacing w:after="84"/>
        <w:rPr>
          <w:lang w:eastAsia="zh-TW"/>
        </w:rPr>
      </w:pPr>
      <w:r w:rsidRPr="00E430F6">
        <w:t>Wh-</w:t>
      </w:r>
      <w:r w:rsidR="00BF5096">
        <w:rPr>
          <w:rFonts w:hint="eastAsia"/>
        </w:rPr>
        <w:t>从句</w:t>
      </w:r>
    </w:p>
    <w:p w:rsidR="00785232" w:rsidRPr="00785232" w:rsidRDefault="00E430F6" w:rsidP="00182A90">
      <w:pPr>
        <w:spacing w:after="84"/>
        <w:ind w:firstLine="480"/>
        <w:rPr>
          <w:lang w:eastAsia="zh-TW"/>
        </w:rPr>
      </w:pPr>
      <w:r w:rsidRPr="00E430F6">
        <w:rPr>
          <w:rFonts w:eastAsia="宋体"/>
        </w:rPr>
        <w:t xml:space="preserve">1. We all know what happened. </w:t>
      </w:r>
      <w:r w:rsidRPr="00E430F6">
        <w:rPr>
          <w:rFonts w:eastAsia="宋体"/>
          <w:u w:val="single"/>
        </w:rPr>
        <w:t>The question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this</w:t>
      </w:r>
      <w:r w:rsidRPr="00E430F6">
        <w:rPr>
          <w:rFonts w:eastAsia="宋体"/>
        </w:rPr>
        <w:t>.</w:t>
      </w:r>
    </w:p>
    <w:p w:rsidR="00785232" w:rsidRPr="00785232" w:rsidRDefault="00E430F6" w:rsidP="00182A90">
      <w:pPr>
        <w:spacing w:after="84"/>
        <w:ind w:firstLine="480"/>
        <w:rPr>
          <w:lang w:eastAsia="zh-TW"/>
        </w:rPr>
      </w:pPr>
      <w:r w:rsidRPr="00E430F6">
        <w:rPr>
          <w:rFonts w:eastAsia="宋体"/>
        </w:rPr>
        <w:t>2. Can we do anything about it?</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句是个缺乏疑问词的</w:t>
      </w:r>
      <w:r w:rsidRPr="00E430F6">
        <w:rPr>
          <w:rFonts w:eastAsia="宋体"/>
        </w:rPr>
        <w:t>Yes/No Question</w:t>
      </w:r>
      <w:r w:rsidRPr="00E430F6">
        <w:rPr>
          <w:rFonts w:eastAsia="宋体" w:hint="eastAsia"/>
        </w:rPr>
        <w:t>。改成名词</w:t>
      </w:r>
      <w:r w:rsidR="00BF5096">
        <w:rPr>
          <w:rFonts w:eastAsia="宋体" w:hint="eastAsia"/>
        </w:rPr>
        <w:t>从句</w:t>
      </w:r>
      <w:r w:rsidRPr="00E430F6">
        <w:rPr>
          <w:rFonts w:eastAsia="宋体" w:hint="eastAsia"/>
        </w:rPr>
        <w:t>的做法是拿掉问号、加上连接词</w:t>
      </w:r>
      <w:r w:rsidRPr="00E430F6">
        <w:rPr>
          <w:rFonts w:eastAsia="宋体"/>
        </w:rPr>
        <w:t>whether</w:t>
      </w:r>
      <w:r w:rsidRPr="00E430F6">
        <w:rPr>
          <w:rFonts w:eastAsia="宋体" w:hint="eastAsia"/>
        </w:rPr>
        <w:t>，成为</w:t>
      </w:r>
      <w:r w:rsidRPr="00E430F6">
        <w:rPr>
          <w:rFonts w:eastAsia="宋体"/>
        </w:rPr>
        <w:t>whether we can do anything about it</w:t>
      </w:r>
      <w:r w:rsidRPr="00E430F6">
        <w:rPr>
          <w:rFonts w:eastAsia="宋体" w:hint="eastAsia"/>
        </w:rPr>
        <w:t>这个名词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直接放入第</w:t>
      </w:r>
      <w:r w:rsidRPr="00E430F6">
        <w:rPr>
          <w:rFonts w:eastAsia="宋体"/>
        </w:rPr>
        <w:t>1</w:t>
      </w:r>
      <w:r w:rsidRPr="00E430F6">
        <w:rPr>
          <w:rFonts w:eastAsia="宋体" w:hint="eastAsia"/>
        </w:rPr>
        <w:t>句（主要</w:t>
      </w:r>
      <w:r w:rsidR="00BF5096">
        <w:rPr>
          <w:rFonts w:eastAsia="宋体" w:hint="eastAsia"/>
        </w:rPr>
        <w:t>从句</w:t>
      </w:r>
      <w:r w:rsidRPr="00E430F6">
        <w:rPr>
          <w:rFonts w:eastAsia="宋体" w:hint="eastAsia"/>
        </w:rPr>
        <w:t>）中的主词补语位置取代</w:t>
      </w:r>
      <w:r w:rsidRPr="00E430F6">
        <w:rPr>
          <w:rFonts w:eastAsia="宋体"/>
        </w:rPr>
        <w:t>this</w:t>
      </w:r>
      <w:r w:rsidRPr="00E430F6">
        <w:rPr>
          <w:rFonts w:eastAsia="宋体" w:hint="eastAsia"/>
        </w:rPr>
        <w:t>，就会成为下面这个复句：</w:t>
      </w:r>
    </w:p>
    <w:p w:rsidR="00785232" w:rsidRPr="00785232" w:rsidRDefault="00E430F6" w:rsidP="00182A90">
      <w:pPr>
        <w:spacing w:after="84"/>
        <w:ind w:firstLine="480"/>
        <w:rPr>
          <w:lang w:eastAsia="zh-TW"/>
        </w:rPr>
      </w:pPr>
      <w:r w:rsidRPr="00E430F6">
        <w:rPr>
          <w:rFonts w:eastAsia="宋体"/>
          <w:u w:val="single"/>
        </w:rPr>
        <w:t>The question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whether we can do anything about it</w:t>
      </w:r>
      <w:r w:rsidRPr="00E430F6">
        <w:rPr>
          <w:rFonts w:eastAsia="宋体"/>
        </w:rPr>
        <w:t>.</w:t>
      </w:r>
    </w:p>
    <w:p w:rsidR="00DD2927" w:rsidRDefault="00FB26AB" w:rsidP="00182A90">
      <w:pPr>
        <w:pStyle w:val="Preface"/>
        <w:spacing w:after="84"/>
        <w:ind w:firstLine="480"/>
        <w:rPr>
          <w:lang w:eastAsia="zh-TW"/>
        </w:rPr>
      </w:pPr>
      <w:r>
        <w:t xml:space="preserve">  </w:t>
      </w:r>
      <w:r>
        <w:rPr>
          <w:rFonts w:hint="eastAsia"/>
        </w:rPr>
        <w:t xml:space="preserve"> </w:t>
      </w:r>
      <w:r>
        <w:t xml:space="preserve"> S       V               </w:t>
      </w:r>
      <w:r w:rsidR="00E430F6" w:rsidRPr="00E430F6">
        <w:t xml:space="preserve"> C</w:t>
      </w:r>
    </w:p>
    <w:p w:rsidR="00DD2927" w:rsidRDefault="00E430F6" w:rsidP="00182A90">
      <w:pPr>
        <w:spacing w:after="84"/>
        <w:ind w:firstLine="480"/>
        <w:rPr>
          <w:lang w:eastAsia="zh-TW"/>
        </w:rPr>
      </w:pPr>
      <w:r w:rsidRPr="00E430F6">
        <w:rPr>
          <w:rFonts w:eastAsia="宋体" w:hint="eastAsia"/>
        </w:rPr>
        <w:t>疑问词转变过来的连接词</w:t>
      </w:r>
      <w:r w:rsidRPr="00E430F6">
        <w:rPr>
          <w:rFonts w:eastAsia="宋体"/>
        </w:rPr>
        <w:t>whether</w:t>
      </w:r>
      <w:r w:rsidRPr="00E430F6">
        <w:rPr>
          <w:rFonts w:eastAsia="宋体" w:hint="eastAsia"/>
        </w:rPr>
        <w:t>有意义（解释为「是否」），所以不能省略。</w:t>
      </w:r>
    </w:p>
    <w:p w:rsidR="00DD2927" w:rsidRDefault="00E430F6" w:rsidP="00182A90">
      <w:pPr>
        <w:pStyle w:val="4"/>
        <w:spacing w:after="84"/>
        <w:rPr>
          <w:lang w:eastAsia="zh-TW"/>
        </w:rPr>
      </w:pPr>
      <w:r w:rsidRPr="00E430F6">
        <w:rPr>
          <w:rFonts w:hint="eastAsia"/>
        </w:rPr>
        <w:t>四、</w:t>
      </w:r>
      <w:r w:rsidR="009D20F5">
        <w:rPr>
          <w:rFonts w:hint="eastAsia"/>
        </w:rPr>
        <w:t>同位语</w:t>
      </w:r>
      <w:r w:rsidRPr="00E430F6">
        <w:rPr>
          <w:rFonts w:hint="eastAsia"/>
        </w:rPr>
        <w:t>位置</w:t>
      </w:r>
    </w:p>
    <w:p w:rsidR="00DD2927" w:rsidRDefault="00E430F6" w:rsidP="00182A90">
      <w:pPr>
        <w:pStyle w:val="5"/>
        <w:spacing w:after="84"/>
        <w:rPr>
          <w:lang w:eastAsia="zh-TW"/>
        </w:rPr>
      </w:pPr>
      <w:r w:rsidRPr="00E430F6">
        <w:t>That</w:t>
      </w:r>
      <w:r w:rsidR="00BF5096">
        <w:rPr>
          <w:rFonts w:hint="eastAsia"/>
        </w:rPr>
        <w:t>从句</w:t>
      </w:r>
    </w:p>
    <w:p w:rsidR="00DD2927" w:rsidRDefault="00E430F6" w:rsidP="00182A90">
      <w:pPr>
        <w:spacing w:after="84"/>
        <w:ind w:firstLine="480"/>
        <w:rPr>
          <w:lang w:eastAsia="zh-TW"/>
        </w:rPr>
      </w:pPr>
      <w:r w:rsidRPr="00E430F6">
        <w:rPr>
          <w:rFonts w:eastAsia="宋体" w:hint="eastAsia"/>
        </w:rPr>
        <w:t>到了本书后面「高级句型」的层次、介绍过减化</w:t>
      </w:r>
      <w:r w:rsidR="00BF5096">
        <w:rPr>
          <w:rFonts w:eastAsia="宋体" w:hint="eastAsia"/>
        </w:rPr>
        <w:t>从句</w:t>
      </w:r>
      <w:r w:rsidRPr="00E430F6">
        <w:rPr>
          <w:rFonts w:eastAsia="宋体" w:hint="eastAsia"/>
        </w:rPr>
        <w:t>之后，读者对</w:t>
      </w:r>
      <w:r w:rsidR="009D20F5">
        <w:rPr>
          <w:rFonts w:eastAsia="宋体" w:hint="eastAsia"/>
        </w:rPr>
        <w:t>同位语</w:t>
      </w:r>
      <w:r w:rsidRPr="00E430F6">
        <w:rPr>
          <w:rFonts w:eastAsia="宋体" w:hint="eastAsia"/>
        </w:rPr>
        <w:t>会有全新的认识。但是在目前的阶段还是先接受传统文法的讲法：所谓</w:t>
      </w:r>
      <w:r w:rsidR="009D20F5">
        <w:rPr>
          <w:rFonts w:eastAsia="宋体" w:hint="eastAsia"/>
        </w:rPr>
        <w:t>同位语</w:t>
      </w:r>
      <w:r w:rsidRPr="00E430F6">
        <w:rPr>
          <w:rFonts w:eastAsia="宋体" w:hint="eastAsia"/>
        </w:rPr>
        <w:t>（</w:t>
      </w:r>
      <w:r w:rsidRPr="00E430F6">
        <w:rPr>
          <w:rFonts w:eastAsia="宋体"/>
        </w:rPr>
        <w:t>appositive</w:t>
      </w:r>
      <w:r w:rsidRPr="00E430F6">
        <w:rPr>
          <w:rFonts w:eastAsia="宋体" w:hint="eastAsia"/>
        </w:rPr>
        <w:t>），就是在名词后面再来另一个名词，后者和前者是全等关系、扮演同样的角色。例如：</w:t>
      </w:r>
    </w:p>
    <w:p w:rsidR="00785232" w:rsidRPr="00785232" w:rsidRDefault="00E430F6" w:rsidP="00182A90">
      <w:pPr>
        <w:spacing w:after="84"/>
        <w:ind w:firstLine="480"/>
        <w:rPr>
          <w:lang w:eastAsia="zh-TW"/>
        </w:rPr>
      </w:pPr>
      <w:r w:rsidRPr="00E430F6">
        <w:rPr>
          <w:rFonts w:eastAsia="宋体"/>
          <w:u w:val="single"/>
        </w:rPr>
        <w:t>The woman</w:t>
      </w:r>
      <w:r w:rsidRPr="00E430F6">
        <w:rPr>
          <w:rFonts w:eastAsia="宋体"/>
        </w:rPr>
        <w:t xml:space="preserve"> </w:t>
      </w:r>
      <w:r w:rsidRPr="00E430F6">
        <w:rPr>
          <w:rFonts w:eastAsia="宋体"/>
          <w:u w:val="single"/>
        </w:rPr>
        <w:t>can’t forget</w:t>
      </w:r>
      <w:r w:rsidRPr="00E430F6">
        <w:rPr>
          <w:rFonts w:eastAsia="宋体"/>
        </w:rPr>
        <w:t xml:space="preserve"> </w:t>
      </w:r>
      <w:r w:rsidRPr="00E430F6">
        <w:rPr>
          <w:rFonts w:eastAsia="宋体"/>
          <w:u w:val="single"/>
        </w:rPr>
        <w:t>the fact</w:t>
      </w:r>
      <w:r w:rsidRPr="00E430F6">
        <w:rPr>
          <w:rFonts w:eastAsia="宋体"/>
        </w:rPr>
        <w:t xml:space="preserve"> </w:t>
      </w:r>
      <w:r w:rsidRPr="00E430F6">
        <w:rPr>
          <w:rFonts w:eastAsia="宋体"/>
          <w:u w:val="single"/>
        </w:rPr>
        <w:t>(that) her husband cheated on her</w:t>
      </w:r>
      <w:r w:rsidRPr="00E430F6">
        <w:rPr>
          <w:rFonts w:eastAsia="宋体"/>
        </w:rPr>
        <w:t>.</w:t>
      </w:r>
    </w:p>
    <w:p w:rsidR="00DD2927" w:rsidRDefault="00E430F6" w:rsidP="00182A90">
      <w:pPr>
        <w:pStyle w:val="Preface"/>
        <w:spacing w:after="84"/>
        <w:ind w:firstLine="480"/>
        <w:rPr>
          <w:lang w:eastAsia="zh-TW"/>
        </w:rPr>
      </w:pPr>
      <w:r w:rsidRPr="00E430F6">
        <w:t xml:space="preserve">    S  </w:t>
      </w:r>
      <w:r w:rsidR="00DB2008">
        <w:t xml:space="preserve">       V        O        </w:t>
      </w:r>
      <w:r w:rsidRPr="00E430F6">
        <w:t xml:space="preserve">  </w:t>
      </w:r>
      <w:r w:rsidR="009D20F5">
        <w:rPr>
          <w:rFonts w:hint="eastAsia"/>
        </w:rPr>
        <w:t>同位语</w:t>
      </w:r>
      <w:r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这个复句中，</w:t>
      </w:r>
      <w:r w:rsidRPr="00E430F6">
        <w:rPr>
          <w:rFonts w:eastAsia="宋体"/>
        </w:rPr>
        <w:t>her husband cheated on her</w:t>
      </w:r>
      <w:r w:rsidRPr="00E430F6">
        <w:rPr>
          <w:rFonts w:eastAsia="宋体" w:hint="eastAsia"/>
        </w:rPr>
        <w:t>是个直述句，外加从属连接词</w:t>
      </w:r>
      <w:r w:rsidRPr="00E430F6">
        <w:rPr>
          <w:rFonts w:eastAsia="宋体"/>
        </w:rPr>
        <w:t>that</w:t>
      </w:r>
      <w:r w:rsidRPr="00E430F6">
        <w:rPr>
          <w:rFonts w:eastAsia="宋体" w:hint="eastAsia"/>
        </w:rPr>
        <w:t>成为名词</w:t>
      </w:r>
      <w:r w:rsidR="00BF5096">
        <w:rPr>
          <w:rFonts w:eastAsia="宋体" w:hint="eastAsia"/>
        </w:rPr>
        <w:t>从句</w:t>
      </w:r>
      <w:r w:rsidRPr="00E430F6">
        <w:rPr>
          <w:rFonts w:eastAsia="宋体" w:hint="eastAsia"/>
        </w:rPr>
        <w:t>，放在名词词组</w:t>
      </w:r>
      <w:r w:rsidRPr="00E430F6">
        <w:rPr>
          <w:rFonts w:eastAsia="宋体"/>
        </w:rPr>
        <w:t>the fact</w:t>
      </w:r>
      <w:r w:rsidRPr="00E430F6">
        <w:rPr>
          <w:rFonts w:eastAsia="宋体" w:hint="eastAsia"/>
        </w:rPr>
        <w:t>后面当作它的</w:t>
      </w:r>
      <w:r w:rsidR="009D20F5">
        <w:rPr>
          <w:rFonts w:eastAsia="宋体" w:hint="eastAsia"/>
        </w:rPr>
        <w:t>同位语</w:t>
      </w:r>
      <w:r w:rsidRPr="00E430F6">
        <w:rPr>
          <w:rFonts w:eastAsia="宋体" w:hint="eastAsia"/>
        </w:rPr>
        <w:t>。这种情况还是主要</w:t>
      </w:r>
      <w:r w:rsidR="00BF5096">
        <w:rPr>
          <w:rFonts w:eastAsia="宋体" w:hint="eastAsia"/>
        </w:rPr>
        <w:t>从句</w:t>
      </w:r>
      <w:r w:rsidRPr="00E430F6">
        <w:rPr>
          <w:rFonts w:eastAsia="宋体" w:hint="eastAsia"/>
        </w:rPr>
        <w:t>在前面，所以只要句子不是太复杂，连接词</w:t>
      </w:r>
      <w:r w:rsidRPr="00E430F6">
        <w:rPr>
          <w:rFonts w:eastAsia="宋体"/>
        </w:rPr>
        <w:t>that</w:t>
      </w:r>
      <w:r w:rsidRPr="00E430F6">
        <w:rPr>
          <w:rFonts w:eastAsia="宋体" w:hint="eastAsia"/>
        </w:rPr>
        <w:t>仍然可以省略。</w:t>
      </w:r>
    </w:p>
    <w:p w:rsidR="00DD2927" w:rsidRPr="0016685E" w:rsidRDefault="00E430F6" w:rsidP="00182A90">
      <w:pPr>
        <w:spacing w:after="84"/>
        <w:ind w:firstLineChars="0" w:firstLine="0"/>
        <w:rPr>
          <w:rStyle w:val="af1"/>
        </w:rPr>
      </w:pPr>
      <w:r w:rsidRPr="0016685E">
        <w:rPr>
          <w:rStyle w:val="af1"/>
          <w:rFonts w:hint="eastAsia"/>
        </w:rPr>
        <w:t>不明显的</w:t>
      </w:r>
      <w:r w:rsidR="009D20F5">
        <w:rPr>
          <w:rStyle w:val="af1"/>
          <w:rFonts w:hint="eastAsia"/>
        </w:rPr>
        <w:t>同位语</w:t>
      </w:r>
    </w:p>
    <w:p w:rsidR="00DD2927" w:rsidRDefault="00E430F6" w:rsidP="00182A90">
      <w:pPr>
        <w:spacing w:after="84"/>
        <w:ind w:firstLine="480"/>
        <w:rPr>
          <w:lang w:eastAsia="zh-TW"/>
        </w:rPr>
      </w:pPr>
      <w:r w:rsidRPr="00E430F6">
        <w:rPr>
          <w:rFonts w:eastAsia="宋体" w:hint="eastAsia"/>
        </w:rPr>
        <w:t>有些句子，里面的</w:t>
      </w:r>
      <w:r w:rsidR="009D20F5">
        <w:rPr>
          <w:rFonts w:eastAsia="宋体" w:hint="eastAsia"/>
        </w:rPr>
        <w:t>同位语</w:t>
      </w:r>
      <w:r w:rsidRPr="00E430F6">
        <w:rPr>
          <w:rFonts w:eastAsia="宋体" w:hint="eastAsia"/>
        </w:rPr>
        <w:t>不大容易看得出来，因为经过了省略。例如：</w:t>
      </w:r>
    </w:p>
    <w:p w:rsidR="00785232" w:rsidRPr="00785232" w:rsidRDefault="00E430F6" w:rsidP="00182A90">
      <w:pPr>
        <w:spacing w:after="84"/>
        <w:ind w:firstLine="480"/>
        <w:rPr>
          <w:lang w:eastAsia="zh-TW"/>
        </w:rPr>
      </w:pPr>
      <w:r w:rsidRPr="00E430F6">
        <w:rPr>
          <w:rFonts w:eastAsia="宋体"/>
          <w:u w:val="single"/>
        </w:rPr>
        <w:t>The student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worried</w:t>
      </w:r>
      <w:r w:rsidRPr="00E430F6">
        <w:rPr>
          <w:rFonts w:eastAsia="宋体"/>
        </w:rPr>
        <w:t xml:space="preserve"> </w:t>
      </w:r>
      <w:r w:rsidRPr="00E430F6">
        <w:rPr>
          <w:rFonts w:eastAsia="宋体"/>
          <w:u w:val="single"/>
        </w:rPr>
        <w:t>(that) he may fail in the exam</w:t>
      </w:r>
      <w:r w:rsidRPr="00E430F6">
        <w:rPr>
          <w:rFonts w:eastAsia="宋体"/>
        </w:rPr>
        <w:t>.</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he may fail in the exam</w:t>
      </w:r>
      <w:r w:rsidRPr="00E430F6">
        <w:rPr>
          <w:rFonts w:eastAsia="宋体" w:hint="eastAsia"/>
        </w:rPr>
        <w:t>是个完整的限定</w:t>
      </w:r>
      <w:r w:rsidR="00BF5096">
        <w:rPr>
          <w:rFonts w:eastAsia="宋体" w:hint="eastAsia"/>
        </w:rPr>
        <w:t>从句</w:t>
      </w:r>
      <w:r w:rsidRPr="00E430F6">
        <w:rPr>
          <w:rFonts w:eastAsia="宋体" w:hint="eastAsia"/>
        </w:rPr>
        <w:t>，前面加上从属连接词</w:t>
      </w:r>
      <w:r w:rsidRPr="00E430F6">
        <w:rPr>
          <w:rFonts w:eastAsia="宋体"/>
        </w:rPr>
        <w:t>that</w:t>
      </w:r>
      <w:r w:rsidRPr="00E430F6">
        <w:rPr>
          <w:rFonts w:eastAsia="宋体" w:hint="eastAsia"/>
        </w:rPr>
        <w:t>成为名词</w:t>
      </w:r>
      <w:r w:rsidR="00BF5096">
        <w:rPr>
          <w:rFonts w:eastAsia="宋体" w:hint="eastAsia"/>
        </w:rPr>
        <w:t>从句</w:t>
      </w:r>
      <w:r w:rsidRPr="00E430F6">
        <w:rPr>
          <w:rFonts w:eastAsia="宋体" w:hint="eastAsia"/>
        </w:rPr>
        <w:t>，但是不大容易看出来这个名词</w:t>
      </w:r>
      <w:r w:rsidR="00BF5096">
        <w:rPr>
          <w:rFonts w:eastAsia="宋体" w:hint="eastAsia"/>
        </w:rPr>
        <w:t>从句</w:t>
      </w:r>
      <w:r w:rsidRPr="00E430F6">
        <w:rPr>
          <w:rFonts w:eastAsia="宋体" w:hint="eastAsia"/>
        </w:rPr>
        <w:t>在主要</w:t>
      </w:r>
      <w:r w:rsidR="00BF5096">
        <w:rPr>
          <w:rFonts w:eastAsia="宋体" w:hint="eastAsia"/>
        </w:rPr>
        <w:t>从句</w:t>
      </w:r>
      <w:r w:rsidRPr="00E430F6">
        <w:rPr>
          <w:rFonts w:eastAsia="宋体" w:hint="eastAsia"/>
        </w:rPr>
        <w:t>中扮演的是什么角色。主要</w:t>
      </w:r>
      <w:r w:rsidR="00BF5096">
        <w:rPr>
          <w:rFonts w:eastAsia="宋体" w:hint="eastAsia"/>
        </w:rPr>
        <w:t>从句</w:t>
      </w:r>
      <w:r w:rsidRPr="00E430F6">
        <w:rPr>
          <w:rFonts w:eastAsia="宋体"/>
        </w:rPr>
        <w:t>the student is worried</w:t>
      </w:r>
      <w:r w:rsidRPr="00E430F6">
        <w:rPr>
          <w:rFonts w:eastAsia="宋体" w:hint="eastAsia"/>
        </w:rPr>
        <w:t>是</w:t>
      </w:r>
      <w:r w:rsidRPr="00E430F6">
        <w:rPr>
          <w:rFonts w:eastAsia="宋体"/>
        </w:rPr>
        <w:t>S+V+C</w:t>
      </w:r>
      <w:r w:rsidRPr="00E430F6">
        <w:rPr>
          <w:rFonts w:eastAsia="宋体" w:hint="eastAsia"/>
        </w:rPr>
        <w:t>的句型，所以它后面并没有名词</w:t>
      </w:r>
      <w:r w:rsidR="00BF5096">
        <w:rPr>
          <w:rFonts w:eastAsia="宋体" w:hint="eastAsia"/>
        </w:rPr>
        <w:t>从句</w:t>
      </w:r>
      <w:r w:rsidRPr="00E430F6">
        <w:rPr>
          <w:rFonts w:eastAsia="宋体" w:hint="eastAsia"/>
        </w:rPr>
        <w:t>的空间。但是</w:t>
      </w:r>
      <w:r w:rsidRPr="00E430F6">
        <w:rPr>
          <w:rFonts w:eastAsia="宋体"/>
        </w:rPr>
        <w:t>that he may fail in the exam</w:t>
      </w:r>
      <w:r w:rsidRPr="00E430F6">
        <w:rPr>
          <w:rFonts w:eastAsia="宋体" w:hint="eastAsia"/>
        </w:rPr>
        <w:t>这个</w:t>
      </w:r>
      <w:r w:rsidR="00BF5096">
        <w:rPr>
          <w:rFonts w:eastAsia="宋体" w:hint="eastAsia"/>
        </w:rPr>
        <w:t>从句</w:t>
      </w:r>
      <w:r w:rsidRPr="00E430F6">
        <w:rPr>
          <w:rFonts w:eastAsia="宋体" w:hint="eastAsia"/>
        </w:rPr>
        <w:t>的构造就是个名词</w:t>
      </w:r>
      <w:r w:rsidR="00BF5096">
        <w:rPr>
          <w:rFonts w:eastAsia="宋体" w:hint="eastAsia"/>
        </w:rPr>
        <w:t>从句</w:t>
      </w:r>
      <w:r w:rsidRPr="00E430F6">
        <w:rPr>
          <w:rFonts w:eastAsia="宋体" w:hint="eastAsia"/>
        </w:rPr>
        <w:t>。笔者认为这中间经过了省略，可以还原如下：</w:t>
      </w:r>
    </w:p>
    <w:p w:rsidR="00DD2927" w:rsidRDefault="00E430F6" w:rsidP="00182A90">
      <w:pPr>
        <w:spacing w:after="84"/>
        <w:ind w:firstLine="480"/>
        <w:rPr>
          <w:lang w:eastAsia="zh-TW"/>
        </w:rPr>
      </w:pPr>
      <w:r w:rsidRPr="00E430F6">
        <w:rPr>
          <w:rFonts w:eastAsia="宋体"/>
        </w:rPr>
        <w:lastRenderedPageBreak/>
        <w:t xml:space="preserve">The student is worried </w:t>
      </w:r>
      <w:r w:rsidRPr="00E430F6">
        <w:rPr>
          <w:rFonts w:eastAsia="宋体"/>
          <w:u w:val="single"/>
        </w:rPr>
        <w:t>about the possibility</w:t>
      </w:r>
      <w:r w:rsidRPr="00E430F6">
        <w:rPr>
          <w:rFonts w:eastAsia="宋体"/>
        </w:rPr>
        <w:t xml:space="preserve"> (that) he may fail in the exam.</w:t>
      </w:r>
    </w:p>
    <w:p w:rsidR="00DD2927" w:rsidRDefault="00E430F6" w:rsidP="00182A90">
      <w:pPr>
        <w:spacing w:after="84"/>
        <w:ind w:firstLine="480"/>
        <w:rPr>
          <w:lang w:eastAsia="zh-TW"/>
        </w:rPr>
      </w:pPr>
      <w:r w:rsidRPr="00E430F6">
        <w:rPr>
          <w:rFonts w:eastAsia="宋体" w:hint="eastAsia"/>
        </w:rPr>
        <w:t>在</w:t>
      </w:r>
      <w:r w:rsidRPr="00E430F6">
        <w:rPr>
          <w:rFonts w:eastAsia="宋体"/>
        </w:rPr>
        <w:t>worried</w:t>
      </w:r>
      <w:r w:rsidRPr="00E430F6">
        <w:rPr>
          <w:rFonts w:eastAsia="宋体" w:hint="eastAsia"/>
        </w:rPr>
        <w:t>后面本来有一个介系词词组</w:t>
      </w:r>
      <w:r w:rsidRPr="00E430F6">
        <w:rPr>
          <w:rFonts w:eastAsia="宋体"/>
        </w:rPr>
        <w:t>about the possibility</w:t>
      </w:r>
      <w:r w:rsidRPr="00E430F6">
        <w:rPr>
          <w:rFonts w:eastAsia="宋体" w:hint="eastAsia"/>
        </w:rPr>
        <w:t>修饰它，后面的名词</w:t>
      </w:r>
      <w:r w:rsidR="00BF5096">
        <w:rPr>
          <w:rFonts w:eastAsia="宋体" w:hint="eastAsia"/>
        </w:rPr>
        <w:t>从句</w:t>
      </w:r>
      <w:r w:rsidRPr="00E430F6">
        <w:rPr>
          <w:rFonts w:eastAsia="宋体"/>
        </w:rPr>
        <w:t>that he may fail in the exam</w:t>
      </w:r>
      <w:r w:rsidRPr="00E430F6">
        <w:rPr>
          <w:rFonts w:eastAsia="宋体" w:hint="eastAsia"/>
        </w:rPr>
        <w:t>是</w:t>
      </w:r>
      <w:r w:rsidRPr="00E430F6">
        <w:rPr>
          <w:rFonts w:eastAsia="宋体"/>
        </w:rPr>
        <w:t>the possibility</w:t>
      </w:r>
      <w:r w:rsidRPr="00E430F6">
        <w:rPr>
          <w:rFonts w:eastAsia="宋体" w:hint="eastAsia"/>
        </w:rPr>
        <w:t>的</w:t>
      </w:r>
      <w:r w:rsidR="009D20F5">
        <w:rPr>
          <w:rFonts w:eastAsia="宋体" w:hint="eastAsia"/>
        </w:rPr>
        <w:t>同位语</w:t>
      </w:r>
      <w:r w:rsidRPr="00E430F6">
        <w:rPr>
          <w:rFonts w:eastAsia="宋体" w:hint="eastAsia"/>
        </w:rPr>
        <w:t>。而因为</w:t>
      </w:r>
      <w:r w:rsidRPr="00E430F6">
        <w:rPr>
          <w:rFonts w:eastAsia="宋体"/>
        </w:rPr>
        <w:t>the possibility</w:t>
      </w:r>
      <w:r w:rsidRPr="00E430F6">
        <w:rPr>
          <w:rFonts w:eastAsia="宋体" w:hint="eastAsia"/>
        </w:rPr>
        <w:t>这个名词词组没有什么具体的内容、又和</w:t>
      </w:r>
      <w:r w:rsidRPr="00E430F6">
        <w:rPr>
          <w:rFonts w:eastAsia="宋体"/>
        </w:rPr>
        <w:t>that</w:t>
      </w:r>
      <w:r w:rsidR="00BF5096">
        <w:rPr>
          <w:rFonts w:eastAsia="宋体" w:hint="eastAsia"/>
        </w:rPr>
        <w:t>从句</w:t>
      </w:r>
      <w:r w:rsidRPr="00E430F6">
        <w:rPr>
          <w:rFonts w:eastAsia="宋体" w:hint="eastAsia"/>
        </w:rPr>
        <w:t>重复，所以把可有可无的介系词词组</w:t>
      </w:r>
      <w:r w:rsidRPr="00E430F6">
        <w:rPr>
          <w:rFonts w:eastAsia="宋体"/>
        </w:rPr>
        <w:t>about the possibility</w:t>
      </w:r>
      <w:r w:rsidRPr="00E430F6">
        <w:rPr>
          <w:rFonts w:eastAsia="宋体" w:hint="eastAsia"/>
        </w:rPr>
        <w:t>省略掉，结果就是</w:t>
      </w:r>
      <w:r w:rsidRPr="00E430F6">
        <w:rPr>
          <w:rFonts w:eastAsia="宋体"/>
        </w:rPr>
        <w:t>The student is worried (that) he may fail in the exam</w:t>
      </w:r>
      <w:r w:rsidRPr="00E430F6">
        <w:rPr>
          <w:rFonts w:eastAsia="宋体" w:hint="eastAsia"/>
        </w:rPr>
        <w:t>这个句子。这个复句中也是主要</w:t>
      </w:r>
      <w:r w:rsidR="00BF5096">
        <w:rPr>
          <w:rFonts w:eastAsia="宋体" w:hint="eastAsia"/>
        </w:rPr>
        <w:t>从句</w:t>
      </w:r>
      <w:r w:rsidRPr="00E430F6">
        <w:rPr>
          <w:rFonts w:eastAsia="宋体" w:hint="eastAsia"/>
        </w:rPr>
        <w:t>在前、从属</w:t>
      </w:r>
      <w:r w:rsidR="00BF5096">
        <w:rPr>
          <w:rFonts w:eastAsia="宋体" w:hint="eastAsia"/>
        </w:rPr>
        <w:t>从句</w:t>
      </w:r>
      <w:r w:rsidRPr="00E430F6">
        <w:rPr>
          <w:rFonts w:eastAsia="宋体" w:hint="eastAsia"/>
        </w:rPr>
        <w:t>在后，所以从属连接词</w:t>
      </w:r>
      <w:r w:rsidRPr="00E430F6">
        <w:rPr>
          <w:rFonts w:eastAsia="宋体"/>
        </w:rPr>
        <w:t>that</w:t>
      </w:r>
      <w:r w:rsidRPr="00E430F6">
        <w:rPr>
          <w:rFonts w:eastAsia="宋体" w:hint="eastAsia"/>
        </w:rPr>
        <w:t>仍然可以省略。再看一个例子：</w:t>
      </w:r>
    </w:p>
    <w:p w:rsidR="00785232" w:rsidRPr="00785232" w:rsidRDefault="00E430F6" w:rsidP="00182A90">
      <w:pPr>
        <w:spacing w:after="84"/>
        <w:ind w:firstLine="480"/>
        <w:rPr>
          <w:lang w:eastAsia="zh-TW"/>
        </w:rPr>
      </w:pPr>
      <w:r w:rsidRPr="00E430F6">
        <w:rPr>
          <w:rFonts w:eastAsia="宋体"/>
          <w:u w:val="single"/>
        </w:rPr>
        <w:t>The family</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unaware</w:t>
      </w:r>
      <w:r w:rsidRPr="00E430F6">
        <w:rPr>
          <w:rFonts w:eastAsia="宋体"/>
        </w:rPr>
        <w:t xml:space="preserve"> </w:t>
      </w:r>
      <w:r w:rsidRPr="00E430F6">
        <w:rPr>
          <w:rFonts w:eastAsia="宋体"/>
          <w:u w:val="single"/>
        </w:rPr>
        <w:t>(that) a burglar had broken into the cellar</w:t>
      </w:r>
      <w:r w:rsidRPr="00E430F6">
        <w:rPr>
          <w:rFonts w:eastAsia="宋体"/>
        </w:rPr>
        <w:t>.</w:t>
      </w:r>
    </w:p>
    <w:p w:rsidR="00785232" w:rsidRPr="00785232" w:rsidRDefault="0016685E" w:rsidP="00182A90">
      <w:pPr>
        <w:pStyle w:val="Preface"/>
        <w:spacing w:after="84"/>
        <w:ind w:firstLine="480"/>
        <w:rPr>
          <w:lang w:eastAsia="zh-TW"/>
        </w:rPr>
      </w:pPr>
      <w:r>
        <w:t xml:space="preserve">     S     V    C           </w:t>
      </w:r>
      <w:r w:rsidR="00E430F6" w:rsidRPr="00E430F6">
        <w:t xml:space="preserve">    </w:t>
      </w:r>
      <w:r w:rsidR="009D20F5">
        <w:rPr>
          <w:rFonts w:hint="eastAsia"/>
        </w:rPr>
        <w:t>同位语</w:t>
      </w:r>
      <w:r w:rsidR="00E430F6" w:rsidRPr="00E430F6">
        <w:rPr>
          <w:rFonts w:hint="eastAsia"/>
        </w:rPr>
        <w:t>，名词</w:t>
      </w:r>
      <w:r w:rsidR="00BF5096">
        <w:rPr>
          <w:rFonts w:hint="eastAsia"/>
        </w:rPr>
        <w:t>从句</w:t>
      </w:r>
    </w:p>
    <w:p w:rsidR="00DD2927" w:rsidRDefault="00E430F6" w:rsidP="00182A90">
      <w:pPr>
        <w:pStyle w:val="Preface"/>
        <w:spacing w:after="84"/>
        <w:ind w:firstLine="480"/>
        <w:rPr>
          <w:lang w:eastAsia="zh-TW"/>
        </w:rPr>
      </w:pPr>
      <w:r w:rsidRPr="00E430F6">
        <w:rPr>
          <w:rFonts w:hint="eastAsia"/>
        </w:rPr>
        <w:t>这家人并不知道有个窃贼已经闯入了地下室。</w:t>
      </w:r>
    </w:p>
    <w:p w:rsidR="00DD2927" w:rsidRDefault="00E430F6" w:rsidP="00182A90">
      <w:pPr>
        <w:spacing w:after="84"/>
        <w:ind w:firstLine="480"/>
        <w:rPr>
          <w:lang w:eastAsia="zh-TW"/>
        </w:rPr>
      </w:pPr>
      <w:r w:rsidRPr="00E430F6">
        <w:rPr>
          <w:rFonts w:eastAsia="宋体" w:hint="eastAsia"/>
        </w:rPr>
        <w:t>这个复句中，主要</w:t>
      </w:r>
      <w:r w:rsidR="00BF5096">
        <w:rPr>
          <w:rFonts w:eastAsia="宋体" w:hint="eastAsia"/>
        </w:rPr>
        <w:t>从句</w:t>
      </w:r>
      <w:r w:rsidRPr="00E430F6">
        <w:rPr>
          <w:rFonts w:eastAsia="宋体"/>
        </w:rPr>
        <w:t>the family was unaware</w:t>
      </w:r>
      <w:r w:rsidRPr="00E430F6">
        <w:rPr>
          <w:rFonts w:eastAsia="宋体" w:hint="eastAsia"/>
        </w:rPr>
        <w:t>也是</w:t>
      </w:r>
      <w:r w:rsidRPr="00E430F6">
        <w:rPr>
          <w:rFonts w:eastAsia="宋体"/>
        </w:rPr>
        <w:t>S+V+C</w:t>
      </w:r>
      <w:r w:rsidRPr="00E430F6">
        <w:rPr>
          <w:rFonts w:eastAsia="宋体" w:hint="eastAsia"/>
        </w:rPr>
        <w:t>的句型。后面的</w:t>
      </w:r>
      <w:r w:rsidRPr="00E430F6">
        <w:rPr>
          <w:rFonts w:eastAsia="宋体"/>
        </w:rPr>
        <w:t>a burglar had broken into the cellar</w:t>
      </w:r>
      <w:r w:rsidRPr="00E430F6">
        <w:rPr>
          <w:rFonts w:eastAsia="宋体" w:hint="eastAsia"/>
        </w:rPr>
        <w:t>是个完整的直述句，外加从属连接词</w:t>
      </w:r>
      <w:r w:rsidRPr="00E430F6">
        <w:rPr>
          <w:rFonts w:eastAsia="宋体"/>
        </w:rPr>
        <w:t>that</w:t>
      </w:r>
      <w:r w:rsidRPr="00E430F6">
        <w:rPr>
          <w:rFonts w:eastAsia="宋体" w:hint="eastAsia"/>
        </w:rPr>
        <w:t>成为名词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扮演的仍然是</w:t>
      </w:r>
      <w:r w:rsidR="009D20F5">
        <w:rPr>
          <w:rFonts w:eastAsia="宋体" w:hint="eastAsia"/>
        </w:rPr>
        <w:t>同位语</w:t>
      </w:r>
      <w:r w:rsidRPr="00E430F6">
        <w:rPr>
          <w:rFonts w:eastAsia="宋体" w:hint="eastAsia"/>
        </w:rPr>
        <w:t>的角色，可还原如下：</w:t>
      </w:r>
    </w:p>
    <w:p w:rsidR="00DD2927" w:rsidRDefault="00E430F6" w:rsidP="00182A90">
      <w:pPr>
        <w:spacing w:after="84"/>
        <w:ind w:firstLine="480"/>
        <w:rPr>
          <w:lang w:eastAsia="zh-TW"/>
        </w:rPr>
      </w:pPr>
      <w:r w:rsidRPr="00E430F6">
        <w:rPr>
          <w:rFonts w:eastAsia="宋体"/>
        </w:rPr>
        <w:t xml:space="preserve">The family was unaware </w:t>
      </w:r>
      <w:r w:rsidRPr="00E430F6">
        <w:rPr>
          <w:rFonts w:eastAsia="宋体"/>
          <w:u w:val="single"/>
        </w:rPr>
        <w:t>of the fact</w:t>
      </w:r>
      <w:r w:rsidRPr="00E430F6">
        <w:rPr>
          <w:rFonts w:eastAsia="宋体"/>
        </w:rPr>
        <w:t xml:space="preserve"> that a burglar had broken into the cellar.</w:t>
      </w:r>
    </w:p>
    <w:p w:rsidR="00DD2927" w:rsidRDefault="00E430F6" w:rsidP="00182A90">
      <w:pPr>
        <w:spacing w:after="84"/>
        <w:ind w:firstLine="480"/>
        <w:rPr>
          <w:lang w:eastAsia="zh-TW"/>
        </w:rPr>
      </w:pPr>
      <w:r w:rsidRPr="00E430F6">
        <w:rPr>
          <w:rFonts w:eastAsia="宋体" w:hint="eastAsia"/>
        </w:rPr>
        <w:t>句中本来有介系词词组</w:t>
      </w:r>
      <w:r w:rsidRPr="00E430F6">
        <w:rPr>
          <w:rFonts w:eastAsia="宋体"/>
        </w:rPr>
        <w:t>of the fact</w:t>
      </w:r>
      <w:r w:rsidRPr="00E430F6">
        <w:rPr>
          <w:rFonts w:eastAsia="宋体" w:hint="eastAsia"/>
        </w:rPr>
        <w:t>修饰形容词</w:t>
      </w:r>
      <w:r w:rsidRPr="00E430F6">
        <w:rPr>
          <w:rFonts w:eastAsia="宋体"/>
        </w:rPr>
        <w:t>unaware</w:t>
      </w:r>
      <w:r w:rsidRPr="00E430F6">
        <w:rPr>
          <w:rFonts w:eastAsia="宋体" w:hint="eastAsia"/>
        </w:rPr>
        <w:t>，后面的名词</w:t>
      </w:r>
      <w:r w:rsidR="00BF5096">
        <w:rPr>
          <w:rFonts w:eastAsia="宋体" w:hint="eastAsia"/>
        </w:rPr>
        <w:t>从句</w:t>
      </w:r>
      <w:r w:rsidRPr="00E430F6">
        <w:rPr>
          <w:rFonts w:eastAsia="宋体" w:hint="eastAsia"/>
        </w:rPr>
        <w:t>是名词</w:t>
      </w:r>
      <w:r w:rsidRPr="00E430F6">
        <w:rPr>
          <w:rFonts w:eastAsia="宋体"/>
        </w:rPr>
        <w:t>the fact</w:t>
      </w:r>
      <w:r w:rsidRPr="00E430F6">
        <w:rPr>
          <w:rFonts w:eastAsia="宋体" w:hint="eastAsia"/>
        </w:rPr>
        <w:t>的</w:t>
      </w:r>
      <w:r w:rsidR="009D20F5">
        <w:rPr>
          <w:rFonts w:eastAsia="宋体" w:hint="eastAsia"/>
        </w:rPr>
        <w:t>同位语</w:t>
      </w:r>
      <w:r w:rsidRPr="00E430F6">
        <w:rPr>
          <w:rFonts w:eastAsia="宋体" w:hint="eastAsia"/>
        </w:rPr>
        <w:t>。因为介系词词组</w:t>
      </w:r>
      <w:r w:rsidRPr="00E430F6">
        <w:rPr>
          <w:rFonts w:eastAsia="宋体"/>
        </w:rPr>
        <w:t>of the fact</w:t>
      </w:r>
      <w:r w:rsidRPr="00E430F6">
        <w:rPr>
          <w:rFonts w:eastAsia="宋体" w:hint="eastAsia"/>
        </w:rPr>
        <w:t>被省略掉，名词</w:t>
      </w:r>
      <w:r w:rsidR="00BF5096">
        <w:rPr>
          <w:rFonts w:eastAsia="宋体" w:hint="eastAsia"/>
        </w:rPr>
        <w:t>从句</w:t>
      </w:r>
      <w:r w:rsidRPr="00E430F6">
        <w:rPr>
          <w:rFonts w:eastAsia="宋体" w:hint="eastAsia"/>
        </w:rPr>
        <w:t>扮演的角色才会看不清楚。</w:t>
      </w:r>
    </w:p>
    <w:p w:rsidR="00DD2927" w:rsidRDefault="00E430F6" w:rsidP="00182A90">
      <w:pPr>
        <w:pStyle w:val="5"/>
        <w:spacing w:after="84"/>
        <w:rPr>
          <w:lang w:eastAsia="zh-TW"/>
        </w:rPr>
      </w:pPr>
      <w:r w:rsidRPr="00E430F6">
        <w:t>Wh-</w:t>
      </w:r>
      <w:r w:rsidR="00BF5096">
        <w:rPr>
          <w:rFonts w:hint="eastAsia"/>
        </w:rPr>
        <w:t>从句</w:t>
      </w:r>
    </w:p>
    <w:p w:rsidR="00785232" w:rsidRPr="00785232" w:rsidRDefault="00E430F6" w:rsidP="00182A90">
      <w:pPr>
        <w:spacing w:after="84"/>
        <w:ind w:firstLine="480"/>
        <w:rPr>
          <w:lang w:eastAsia="zh-TW"/>
        </w:rPr>
      </w:pPr>
      <w:r w:rsidRPr="00E430F6">
        <w:rPr>
          <w:rFonts w:eastAsia="宋体"/>
          <w:u w:val="single"/>
        </w:rPr>
        <w:t>The question</w:t>
      </w:r>
      <w:r w:rsidRPr="00E430F6">
        <w:rPr>
          <w:rFonts w:eastAsia="宋体"/>
        </w:rPr>
        <w:t xml:space="preserve"> </w:t>
      </w:r>
      <w:r w:rsidRPr="00E430F6">
        <w:rPr>
          <w:rFonts w:eastAsia="宋体"/>
          <w:u w:val="single"/>
        </w:rPr>
        <w:t>why the dinosaurs died out</w:t>
      </w:r>
      <w:r w:rsidRPr="00E430F6">
        <w:rPr>
          <w:rFonts w:eastAsia="宋体"/>
        </w:rPr>
        <w:t xml:space="preserve"> may never be answered.</w:t>
      </w:r>
    </w:p>
    <w:p w:rsidR="00DD2927" w:rsidRDefault="00E430F6" w:rsidP="00182A90">
      <w:pPr>
        <w:pStyle w:val="Preface"/>
        <w:spacing w:after="84"/>
        <w:ind w:firstLine="480"/>
        <w:rPr>
          <w:lang w:eastAsia="zh-TW"/>
        </w:rPr>
      </w:pPr>
      <w:r w:rsidRPr="00E430F6">
        <w:t xml:space="preserve">    </w:t>
      </w:r>
      <w:r w:rsidRPr="00E430F6">
        <w:rPr>
          <w:rFonts w:hint="eastAsia"/>
        </w:rPr>
        <w:t>名词</w:t>
      </w:r>
      <w:r w:rsidR="0016685E">
        <w:t xml:space="preserve">       </w:t>
      </w:r>
      <w:r w:rsidR="009D20F5">
        <w:rPr>
          <w:rFonts w:hint="eastAsia"/>
        </w:rPr>
        <w:t>同位语</w:t>
      </w:r>
      <w:r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疑问词</w:t>
      </w:r>
      <w:r w:rsidRPr="00E430F6">
        <w:rPr>
          <w:rFonts w:eastAsia="宋体"/>
        </w:rPr>
        <w:t>why</w:t>
      </w:r>
      <w:r w:rsidRPr="00E430F6">
        <w:rPr>
          <w:rFonts w:eastAsia="宋体" w:hint="eastAsia"/>
        </w:rPr>
        <w:t>引导的疑问句</w:t>
      </w:r>
      <w:r w:rsidRPr="00E430F6">
        <w:rPr>
          <w:rFonts w:eastAsia="宋体"/>
        </w:rPr>
        <w:t>Why did the dinosaurs die out?</w:t>
      </w:r>
      <w:r w:rsidRPr="00E430F6">
        <w:rPr>
          <w:rFonts w:eastAsia="宋体" w:hint="eastAsia"/>
        </w:rPr>
        <w:t>改为名词</w:t>
      </w:r>
      <w:r w:rsidR="00BF5096">
        <w:rPr>
          <w:rFonts w:eastAsia="宋体" w:hint="eastAsia"/>
        </w:rPr>
        <w:t>从句</w:t>
      </w:r>
      <w:r w:rsidRPr="00E430F6">
        <w:rPr>
          <w:rFonts w:eastAsia="宋体" w:hint="eastAsia"/>
        </w:rPr>
        <w:t>，只要把问号拿掉、动词顺序还原，成为</w:t>
      </w:r>
      <w:r w:rsidRPr="00E430F6">
        <w:rPr>
          <w:rFonts w:eastAsia="宋体"/>
        </w:rPr>
        <w:t>why the dinosaurs died out</w:t>
      </w:r>
      <w:r w:rsidRPr="00E430F6">
        <w:rPr>
          <w:rFonts w:eastAsia="宋体" w:hint="eastAsia"/>
        </w:rPr>
        <w:t>，疑问词</w:t>
      </w:r>
      <w:r w:rsidRPr="00E430F6">
        <w:rPr>
          <w:rFonts w:eastAsia="宋体"/>
        </w:rPr>
        <w:t>why</w:t>
      </w:r>
      <w:r w:rsidRPr="00E430F6">
        <w:rPr>
          <w:rFonts w:eastAsia="宋体" w:hint="eastAsia"/>
        </w:rPr>
        <w:t>就是现成的从属连接词。这个名词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的主词</w:t>
      </w:r>
      <w:r w:rsidRPr="00E430F6">
        <w:rPr>
          <w:rFonts w:eastAsia="宋体"/>
        </w:rPr>
        <w:t>the question</w:t>
      </w:r>
      <w:r w:rsidRPr="00E430F6">
        <w:rPr>
          <w:rFonts w:eastAsia="宋体" w:hint="eastAsia"/>
        </w:rPr>
        <w:t>后面，当做</w:t>
      </w:r>
      <w:r w:rsidR="009D20F5">
        <w:rPr>
          <w:rFonts w:eastAsia="宋体" w:hint="eastAsia"/>
        </w:rPr>
        <w:t>同位语</w:t>
      </w:r>
      <w:r w:rsidRPr="00E430F6">
        <w:rPr>
          <w:rFonts w:eastAsia="宋体" w:hint="eastAsia"/>
        </w:rPr>
        <w:t>使用。</w:t>
      </w:r>
    </w:p>
    <w:p w:rsidR="00DD2927" w:rsidRPr="0016685E" w:rsidRDefault="00E430F6" w:rsidP="00182A90">
      <w:pPr>
        <w:spacing w:after="84"/>
        <w:ind w:firstLineChars="0" w:firstLine="0"/>
        <w:rPr>
          <w:rStyle w:val="af1"/>
        </w:rPr>
      </w:pPr>
      <w:r w:rsidRPr="0016685E">
        <w:rPr>
          <w:rStyle w:val="af1"/>
          <w:rFonts w:hint="eastAsia"/>
        </w:rPr>
        <w:t>不明显的</w:t>
      </w:r>
      <w:r w:rsidR="009D20F5">
        <w:rPr>
          <w:rStyle w:val="af1"/>
          <w:rFonts w:hint="eastAsia"/>
        </w:rPr>
        <w:t>同位语</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am</w:t>
      </w:r>
      <w:r w:rsidRPr="00E430F6">
        <w:rPr>
          <w:rFonts w:eastAsia="宋体"/>
        </w:rPr>
        <w:t xml:space="preserve"> not </w:t>
      </w:r>
      <w:r w:rsidRPr="00E430F6">
        <w:rPr>
          <w:rFonts w:eastAsia="宋体"/>
          <w:u w:val="single"/>
        </w:rPr>
        <w:t>sure</w:t>
      </w:r>
      <w:r w:rsidRPr="00E430F6">
        <w:rPr>
          <w:rFonts w:eastAsia="宋体"/>
        </w:rPr>
        <w:t xml:space="preserve"> </w:t>
      </w:r>
      <w:r w:rsidRPr="00E430F6">
        <w:rPr>
          <w:rFonts w:eastAsia="宋体"/>
          <w:u w:val="single"/>
        </w:rPr>
        <w:t>what caused the delay</w:t>
      </w:r>
      <w:r w:rsidRPr="00E430F6">
        <w:rPr>
          <w:rFonts w:eastAsia="宋体"/>
        </w:rPr>
        <w:t>.</w:t>
      </w:r>
    </w:p>
    <w:p w:rsidR="00DD2927" w:rsidRDefault="0016685E" w:rsidP="00182A90">
      <w:pPr>
        <w:pStyle w:val="Preface"/>
        <w:spacing w:after="84"/>
        <w:ind w:firstLine="480"/>
        <w:rPr>
          <w:lang w:eastAsia="zh-TW"/>
        </w:rPr>
      </w:pPr>
      <w:r>
        <w:t xml:space="preserve">S V      C      </w:t>
      </w:r>
      <w:r w:rsidR="00E430F6" w:rsidRPr="00E430F6">
        <w:t xml:space="preserve">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疑问词</w:t>
      </w:r>
      <w:r w:rsidRPr="00E430F6">
        <w:rPr>
          <w:rFonts w:eastAsia="宋体"/>
        </w:rPr>
        <w:t>what</w:t>
      </w:r>
      <w:r w:rsidRPr="00E430F6">
        <w:rPr>
          <w:rFonts w:eastAsia="宋体" w:hint="eastAsia"/>
        </w:rPr>
        <w:t>引导的疑问句</w:t>
      </w:r>
      <w:r w:rsidRPr="00E430F6">
        <w:rPr>
          <w:rFonts w:eastAsia="宋体"/>
        </w:rPr>
        <w:t>What caused the delay?</w:t>
      </w:r>
      <w:r w:rsidRPr="00E430F6">
        <w:rPr>
          <w:rFonts w:eastAsia="宋体" w:hint="eastAsia"/>
        </w:rPr>
        <w:t>要改成名词</w:t>
      </w:r>
      <w:r w:rsidR="00BF5096">
        <w:rPr>
          <w:rFonts w:eastAsia="宋体" w:hint="eastAsia"/>
        </w:rPr>
        <w:t>从句</w:t>
      </w:r>
      <w:r w:rsidRPr="00E430F6">
        <w:rPr>
          <w:rFonts w:eastAsia="宋体" w:hint="eastAsia"/>
        </w:rPr>
        <w:t>，只要把问号拿掉。因为疑问词</w:t>
      </w:r>
      <w:r w:rsidRPr="00E430F6">
        <w:rPr>
          <w:rFonts w:eastAsia="宋体"/>
        </w:rPr>
        <w:t>what</w:t>
      </w:r>
      <w:r w:rsidRPr="00E430F6">
        <w:rPr>
          <w:rFonts w:eastAsia="宋体" w:hint="eastAsia"/>
        </w:rPr>
        <w:t>同时也是主词，所以不必再调整动词顺序，直接成为</w:t>
      </w:r>
      <w:r w:rsidRPr="00E430F6">
        <w:rPr>
          <w:rFonts w:eastAsia="宋体"/>
        </w:rPr>
        <w:t>what caused the delay</w:t>
      </w:r>
      <w:r w:rsidRPr="00E430F6">
        <w:rPr>
          <w:rFonts w:eastAsia="宋体" w:hint="eastAsia"/>
        </w:rPr>
        <w:t>这个名词</w:t>
      </w:r>
      <w:r w:rsidR="00BF5096">
        <w:rPr>
          <w:rFonts w:eastAsia="宋体" w:hint="eastAsia"/>
        </w:rPr>
        <w:t>从句</w:t>
      </w:r>
      <w:r w:rsidRPr="00E430F6">
        <w:rPr>
          <w:rFonts w:eastAsia="宋体" w:hint="eastAsia"/>
        </w:rPr>
        <w:t>。名词</w:t>
      </w:r>
      <w:r w:rsidR="00BF5096">
        <w:rPr>
          <w:rFonts w:eastAsia="宋体" w:hint="eastAsia"/>
        </w:rPr>
        <w:t>从句</w:t>
      </w:r>
      <w:r w:rsidRPr="00E430F6">
        <w:rPr>
          <w:rFonts w:eastAsia="宋体" w:hint="eastAsia"/>
        </w:rPr>
        <w:t>必须放在主要</w:t>
      </w:r>
      <w:r w:rsidR="00BF5096">
        <w:rPr>
          <w:rFonts w:eastAsia="宋体" w:hint="eastAsia"/>
        </w:rPr>
        <w:t>从句</w:t>
      </w:r>
      <w:r w:rsidRPr="00E430F6">
        <w:rPr>
          <w:rFonts w:eastAsia="宋体" w:hint="eastAsia"/>
        </w:rPr>
        <w:t>中的名词位置。但是，主要</w:t>
      </w:r>
      <w:r w:rsidR="00BF5096">
        <w:rPr>
          <w:rFonts w:eastAsia="宋体" w:hint="eastAsia"/>
        </w:rPr>
        <w:t>从句</w:t>
      </w:r>
      <w:r w:rsidRPr="00E430F6">
        <w:rPr>
          <w:rFonts w:eastAsia="宋体"/>
        </w:rPr>
        <w:t>I am not sure</w:t>
      </w:r>
      <w:r w:rsidRPr="00E430F6">
        <w:rPr>
          <w:rFonts w:eastAsia="宋体" w:hint="eastAsia"/>
        </w:rPr>
        <w:t>是</w:t>
      </w:r>
      <w:r w:rsidRPr="00E430F6">
        <w:rPr>
          <w:rFonts w:eastAsia="宋体"/>
        </w:rPr>
        <w:t>S+V+C</w:t>
      </w:r>
      <w:r w:rsidRPr="00E430F6">
        <w:rPr>
          <w:rFonts w:eastAsia="宋体" w:hint="eastAsia"/>
        </w:rPr>
        <w:t>的句型，后面并没有名词位置可言。合理的解释得把省略的部分还原才能够看清楚：</w:t>
      </w:r>
    </w:p>
    <w:p w:rsidR="00DD2927" w:rsidRDefault="00E430F6" w:rsidP="00182A90">
      <w:pPr>
        <w:spacing w:after="84"/>
        <w:ind w:firstLine="480"/>
        <w:rPr>
          <w:lang w:eastAsia="zh-TW"/>
        </w:rPr>
      </w:pPr>
      <w:r w:rsidRPr="00E430F6">
        <w:rPr>
          <w:rFonts w:eastAsia="宋体"/>
        </w:rPr>
        <w:t xml:space="preserve">I am not sure </w:t>
      </w:r>
      <w:r w:rsidRPr="00E430F6">
        <w:rPr>
          <w:rFonts w:eastAsia="宋体"/>
          <w:u w:val="single"/>
        </w:rPr>
        <w:t>of the question</w:t>
      </w:r>
      <w:r w:rsidRPr="00E430F6">
        <w:rPr>
          <w:rFonts w:eastAsia="宋体"/>
        </w:rPr>
        <w:t xml:space="preserve"> what caused the delay.</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rPr>
        <w:t>what caused the delay</w:t>
      </w:r>
      <w:r w:rsidRPr="00E430F6">
        <w:rPr>
          <w:rFonts w:eastAsia="宋体" w:hint="eastAsia"/>
        </w:rPr>
        <w:t>放在名词词组</w:t>
      </w:r>
      <w:r w:rsidRPr="00E430F6">
        <w:rPr>
          <w:rFonts w:eastAsia="宋体"/>
        </w:rPr>
        <w:t>the question</w:t>
      </w:r>
      <w:r w:rsidRPr="00E430F6">
        <w:rPr>
          <w:rFonts w:eastAsia="宋体" w:hint="eastAsia"/>
        </w:rPr>
        <w:t>后面当它的</w:t>
      </w:r>
      <w:r w:rsidR="009D20F5">
        <w:rPr>
          <w:rFonts w:eastAsia="宋体" w:hint="eastAsia"/>
        </w:rPr>
        <w:t>同</w:t>
      </w:r>
      <w:r w:rsidR="009D20F5">
        <w:rPr>
          <w:rFonts w:eastAsia="宋体" w:hint="eastAsia"/>
        </w:rPr>
        <w:lastRenderedPageBreak/>
        <w:t>位语</w:t>
      </w:r>
      <w:r w:rsidRPr="00E430F6">
        <w:rPr>
          <w:rFonts w:eastAsia="宋体" w:hint="eastAsia"/>
        </w:rPr>
        <w:t>使用。原句因为省略了可有可无的介系词词组</w:t>
      </w:r>
      <w:r w:rsidRPr="00E430F6">
        <w:rPr>
          <w:rFonts w:eastAsia="宋体"/>
        </w:rPr>
        <w:t>of the question</w:t>
      </w:r>
      <w:r w:rsidRPr="00E430F6">
        <w:rPr>
          <w:rFonts w:eastAsia="宋体" w:hint="eastAsia"/>
        </w:rPr>
        <w:t>，因而看不大出来有个</w:t>
      </w:r>
      <w:r w:rsidR="009D20F5">
        <w:rPr>
          <w:rFonts w:eastAsia="宋体" w:hint="eastAsia"/>
        </w:rPr>
        <w:t>同位语</w:t>
      </w:r>
      <w:r w:rsidRPr="00E430F6">
        <w:rPr>
          <w:rFonts w:eastAsia="宋体" w:hint="eastAsia"/>
        </w:rPr>
        <w:t>位置在后面。</w:t>
      </w:r>
    </w:p>
    <w:p w:rsidR="00DD2927" w:rsidRDefault="00E430F6" w:rsidP="00182A90">
      <w:pPr>
        <w:pStyle w:val="4"/>
        <w:spacing w:after="84"/>
        <w:rPr>
          <w:lang w:eastAsia="zh-TW"/>
        </w:rPr>
      </w:pPr>
      <w:r w:rsidRPr="00E430F6">
        <w:rPr>
          <w:rFonts w:hint="eastAsia"/>
        </w:rPr>
        <w:t>五、介系词的</w:t>
      </w:r>
      <w:r w:rsidR="009D20F5">
        <w:rPr>
          <w:rFonts w:hint="eastAsia"/>
        </w:rPr>
        <w:t>受词（宾语）</w:t>
      </w:r>
      <w:r w:rsidRPr="00E430F6">
        <w:rPr>
          <w:rFonts w:hint="eastAsia"/>
        </w:rPr>
        <w:t>位置</w:t>
      </w:r>
    </w:p>
    <w:p w:rsidR="00DD2927" w:rsidRDefault="00E430F6" w:rsidP="00182A90">
      <w:pPr>
        <w:spacing w:after="84"/>
        <w:ind w:firstLine="480"/>
        <w:rPr>
          <w:lang w:eastAsia="zh-TW"/>
        </w:rPr>
      </w:pPr>
      <w:r w:rsidRPr="00E430F6">
        <w:rPr>
          <w:rFonts w:eastAsia="宋体" w:hint="eastAsia"/>
        </w:rPr>
        <w:t>介系词后面也需要</w:t>
      </w:r>
      <w:r w:rsidR="009D20F5">
        <w:rPr>
          <w:rFonts w:eastAsia="宋体" w:hint="eastAsia"/>
        </w:rPr>
        <w:t>受词（宾语）</w:t>
      </w:r>
      <w:r w:rsidRPr="00E430F6">
        <w:rPr>
          <w:rFonts w:eastAsia="宋体" w:hint="eastAsia"/>
        </w:rPr>
        <w:t>，但是这个</w:t>
      </w:r>
      <w:r w:rsidR="009D20F5">
        <w:rPr>
          <w:rFonts w:eastAsia="宋体" w:hint="eastAsia"/>
        </w:rPr>
        <w:t>受词（宾语）</w:t>
      </w:r>
      <w:r w:rsidRPr="00E430F6">
        <w:rPr>
          <w:rFonts w:eastAsia="宋体" w:hint="eastAsia"/>
        </w:rPr>
        <w:t>应该用的是名词词组而非</w:t>
      </w:r>
      <w:r w:rsidR="00BF5096">
        <w:rPr>
          <w:rFonts w:eastAsia="宋体" w:hint="eastAsia"/>
        </w:rPr>
        <w:t>从句</w:t>
      </w:r>
      <w:r w:rsidRPr="00E430F6">
        <w:rPr>
          <w:rFonts w:eastAsia="宋体" w:hint="eastAsia"/>
        </w:rPr>
        <w:t>。如果是直述句外加</w:t>
      </w:r>
      <w:r w:rsidRPr="00E430F6">
        <w:rPr>
          <w:rFonts w:eastAsia="宋体"/>
        </w:rPr>
        <w:t>that</w:t>
      </w:r>
      <w:r w:rsidRPr="00E430F6">
        <w:rPr>
          <w:rFonts w:eastAsia="宋体" w:hint="eastAsia"/>
        </w:rPr>
        <w:t>构成的名词</w:t>
      </w:r>
      <w:r w:rsidR="00BF5096">
        <w:rPr>
          <w:rFonts w:eastAsia="宋体" w:hint="eastAsia"/>
        </w:rPr>
        <w:t>从句</w:t>
      </w:r>
      <w:r w:rsidRPr="00E430F6">
        <w:rPr>
          <w:rFonts w:eastAsia="宋体" w:hint="eastAsia"/>
        </w:rPr>
        <w:t>，放在介系词后面当</w:t>
      </w:r>
      <w:r w:rsidR="009D20F5">
        <w:rPr>
          <w:rFonts w:eastAsia="宋体" w:hint="eastAsia"/>
        </w:rPr>
        <w:t>受词（宾语）</w:t>
      </w:r>
      <w:r w:rsidRPr="00E430F6">
        <w:rPr>
          <w:rFonts w:eastAsia="宋体" w:hint="eastAsia"/>
        </w:rPr>
        <w:t>就是文法错误。不过，如果是</w:t>
      </w:r>
      <w:r w:rsidRPr="00E430F6">
        <w:rPr>
          <w:rFonts w:eastAsia="宋体"/>
        </w:rPr>
        <w:t>wh-</w:t>
      </w:r>
      <w:r w:rsidR="00BF5096">
        <w:rPr>
          <w:rFonts w:eastAsia="宋体" w:hint="eastAsia"/>
        </w:rPr>
        <w:t>从句</w:t>
      </w:r>
      <w:r w:rsidRPr="00E430F6">
        <w:rPr>
          <w:rFonts w:eastAsia="宋体" w:hint="eastAsia"/>
        </w:rPr>
        <w:t>，也就是有疑问词引导、或者有复合关系代名词引导（后面的章节会有说明），这种名词</w:t>
      </w:r>
      <w:r w:rsidR="00BF5096">
        <w:rPr>
          <w:rFonts w:eastAsia="宋体" w:hint="eastAsia"/>
        </w:rPr>
        <w:t>从句</w:t>
      </w:r>
      <w:r w:rsidRPr="00E430F6">
        <w:rPr>
          <w:rFonts w:eastAsia="宋体" w:hint="eastAsia"/>
        </w:rPr>
        <w:t>就可以放在介系词后面。例如：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My response</w:t>
      </w:r>
      <w:r w:rsidRPr="00E430F6">
        <w:rPr>
          <w:rFonts w:eastAsia="宋体"/>
        </w:rPr>
        <w:t xml:space="preserve"> </w:t>
      </w:r>
      <w:r w:rsidRPr="00E430F6">
        <w:rPr>
          <w:rFonts w:eastAsia="宋体"/>
          <w:u w:val="single"/>
        </w:rPr>
        <w:t>depends</w:t>
      </w:r>
      <w:r w:rsidRPr="00E430F6">
        <w:rPr>
          <w:rFonts w:eastAsia="宋体"/>
        </w:rPr>
        <w:t xml:space="preserve"> </w:t>
      </w:r>
      <w:r w:rsidRPr="00E430F6">
        <w:rPr>
          <w:rFonts w:eastAsia="宋体"/>
          <w:u w:val="single"/>
        </w:rPr>
        <w:t>on the question</w:t>
      </w:r>
      <w:r w:rsidRPr="00E430F6">
        <w:rPr>
          <w:rFonts w:eastAsia="宋体"/>
        </w:rPr>
        <w:t>.</w:t>
      </w:r>
    </w:p>
    <w:p w:rsidR="00785232" w:rsidRPr="00785232" w:rsidRDefault="0016685E" w:rsidP="00182A90">
      <w:pPr>
        <w:pStyle w:val="Preface"/>
        <w:spacing w:after="84"/>
        <w:ind w:firstLine="480"/>
        <w:rPr>
          <w:lang w:eastAsia="zh-TW"/>
        </w:rPr>
      </w:pPr>
      <w:r>
        <w:t xml:space="preserve">    </w:t>
      </w:r>
      <w:r w:rsidR="00E430F6" w:rsidRPr="00E430F6">
        <w:t xml:space="preserve">  </w:t>
      </w:r>
      <w:r>
        <w:t xml:space="preserve">S         V     </w:t>
      </w:r>
      <w:r w:rsidR="00E430F6" w:rsidRPr="00E430F6">
        <w:rPr>
          <w:rFonts w:hint="eastAsia"/>
        </w:rPr>
        <w:t>介系词词组</w:t>
      </w:r>
    </w:p>
    <w:p w:rsidR="00785232" w:rsidRPr="00785232" w:rsidRDefault="00E430F6" w:rsidP="00182A90">
      <w:pPr>
        <w:spacing w:after="84"/>
        <w:ind w:firstLine="480"/>
        <w:rPr>
          <w:lang w:eastAsia="zh-TW"/>
        </w:rPr>
      </w:pPr>
      <w:r w:rsidRPr="00E430F6">
        <w:rPr>
          <w:rFonts w:eastAsia="宋体"/>
        </w:rPr>
        <w:t>2. What did he really mean by that?</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句是由疑问词</w:t>
      </w:r>
      <w:r w:rsidRPr="00E430F6">
        <w:rPr>
          <w:rFonts w:eastAsia="宋体"/>
        </w:rPr>
        <w:t>what</w:t>
      </w:r>
      <w:r w:rsidRPr="00E430F6">
        <w:rPr>
          <w:rFonts w:eastAsia="宋体" w:hint="eastAsia"/>
        </w:rPr>
        <w:t>引导的疑问句，改成名词</w:t>
      </w:r>
      <w:r w:rsidR="00BF5096">
        <w:rPr>
          <w:rFonts w:eastAsia="宋体" w:hint="eastAsia"/>
        </w:rPr>
        <w:t>从句</w:t>
      </w:r>
      <w:r w:rsidRPr="00E430F6">
        <w:rPr>
          <w:rFonts w:eastAsia="宋体" w:hint="eastAsia"/>
        </w:rPr>
        <w:t>的话只要拿掉问号、还原动词顺序，成为</w:t>
      </w:r>
      <w:r w:rsidRPr="00E430F6">
        <w:rPr>
          <w:rFonts w:eastAsia="宋体"/>
        </w:rPr>
        <w:t>what he really meant by that</w:t>
      </w:r>
      <w:r w:rsidRPr="00E430F6">
        <w:rPr>
          <w:rFonts w:eastAsia="宋体" w:hint="eastAsia"/>
        </w:rPr>
        <w:t>即可。这个名词</w:t>
      </w:r>
      <w:r w:rsidR="00BF5096">
        <w:rPr>
          <w:rFonts w:eastAsia="宋体" w:hint="eastAsia"/>
        </w:rPr>
        <w:t>从句</w:t>
      </w:r>
      <w:r w:rsidRPr="00E430F6">
        <w:rPr>
          <w:rFonts w:eastAsia="宋体" w:hint="eastAsia"/>
        </w:rPr>
        <w:t>即是第</w:t>
      </w:r>
      <w:r w:rsidRPr="00E430F6">
        <w:rPr>
          <w:rFonts w:eastAsia="宋体"/>
        </w:rPr>
        <w:t>1</w:t>
      </w:r>
      <w:r w:rsidRPr="00E430F6">
        <w:rPr>
          <w:rFonts w:eastAsia="宋体" w:hint="eastAsia"/>
        </w:rPr>
        <w:t>句（主要</w:t>
      </w:r>
      <w:r w:rsidR="00BF5096">
        <w:rPr>
          <w:rFonts w:eastAsia="宋体" w:hint="eastAsia"/>
        </w:rPr>
        <w:t>从句</w:t>
      </w:r>
      <w:r w:rsidRPr="00E430F6">
        <w:rPr>
          <w:rFonts w:eastAsia="宋体" w:hint="eastAsia"/>
        </w:rPr>
        <w:t>）介系词词组当中</w:t>
      </w:r>
      <w:r w:rsidR="009D20F5">
        <w:rPr>
          <w:rFonts w:eastAsia="宋体" w:hint="eastAsia"/>
        </w:rPr>
        <w:t>受词（宾语）</w:t>
      </w:r>
      <w:r w:rsidRPr="00E430F6">
        <w:rPr>
          <w:rFonts w:eastAsia="宋体"/>
        </w:rPr>
        <w:t>the question</w:t>
      </w:r>
      <w:r w:rsidRPr="00E430F6">
        <w:rPr>
          <w:rFonts w:eastAsia="宋体" w:hint="eastAsia"/>
        </w:rPr>
        <w:t>的内容。可以直接把名词</w:t>
      </w:r>
      <w:r w:rsidR="00BF5096">
        <w:rPr>
          <w:rFonts w:eastAsia="宋体" w:hint="eastAsia"/>
        </w:rPr>
        <w:t>从句</w:t>
      </w:r>
      <w:r w:rsidRPr="00E430F6">
        <w:rPr>
          <w:rFonts w:eastAsia="宋体" w:hint="eastAsia"/>
        </w:rPr>
        <w:t>放进介系词后面的</w:t>
      </w:r>
      <w:r w:rsidR="009D20F5">
        <w:rPr>
          <w:rFonts w:eastAsia="宋体" w:hint="eastAsia"/>
        </w:rPr>
        <w:t>受词（宾语）</w:t>
      </w:r>
      <w:r w:rsidRPr="00E430F6">
        <w:rPr>
          <w:rFonts w:eastAsia="宋体" w:hint="eastAsia"/>
        </w:rPr>
        <w:t>位置取代</w:t>
      </w:r>
      <w:r w:rsidRPr="00E430F6">
        <w:rPr>
          <w:rFonts w:eastAsia="宋体"/>
        </w:rPr>
        <w:t>the question</w:t>
      </w:r>
      <w:r w:rsidRPr="00E430F6">
        <w:rPr>
          <w:rFonts w:eastAsia="宋体" w:hint="eastAsia"/>
        </w:rPr>
        <w:t>，成为下面这个复句：</w:t>
      </w:r>
    </w:p>
    <w:p w:rsidR="00785232" w:rsidRPr="00785232" w:rsidRDefault="00E430F6" w:rsidP="00182A90">
      <w:pPr>
        <w:spacing w:after="84"/>
        <w:ind w:firstLine="480"/>
        <w:rPr>
          <w:lang w:eastAsia="zh-TW"/>
        </w:rPr>
      </w:pPr>
      <w:r w:rsidRPr="00E430F6">
        <w:rPr>
          <w:rFonts w:eastAsia="宋体"/>
        </w:rPr>
        <w:t xml:space="preserve">My response depends </w:t>
      </w:r>
      <w:r w:rsidRPr="00E430F6">
        <w:rPr>
          <w:rFonts w:eastAsia="宋体"/>
          <w:u w:val="single"/>
        </w:rPr>
        <w:t>on</w:t>
      </w:r>
      <w:r w:rsidRPr="00E430F6">
        <w:rPr>
          <w:rFonts w:eastAsia="宋体"/>
        </w:rPr>
        <w:t xml:space="preserve"> </w:t>
      </w:r>
      <w:r w:rsidRPr="00E430F6">
        <w:rPr>
          <w:rFonts w:eastAsia="宋体"/>
          <w:u w:val="single"/>
        </w:rPr>
        <w:t>what he really meant by that</w:t>
      </w:r>
      <w:r w:rsidRPr="00E430F6">
        <w:rPr>
          <w:rFonts w:eastAsia="宋体"/>
        </w:rPr>
        <w:t>.</w:t>
      </w:r>
    </w:p>
    <w:p w:rsidR="00DD2927" w:rsidRDefault="0016685E" w:rsidP="00182A90">
      <w:pPr>
        <w:pStyle w:val="Preface"/>
        <w:spacing w:after="84"/>
        <w:ind w:firstLine="480"/>
        <w:rPr>
          <w:lang w:eastAsia="zh-TW"/>
        </w:rPr>
      </w:pPr>
      <w:r>
        <w:t xml:space="preserve">                 </w:t>
      </w:r>
      <w:r w:rsidR="00E430F6" w:rsidRPr="00E430F6">
        <w:rPr>
          <w:rFonts w:hint="eastAsia"/>
        </w:rPr>
        <w:t>介系词</w:t>
      </w:r>
      <w:r>
        <w:t xml:space="preserve">      </w:t>
      </w:r>
      <w:r w:rsidR="00E430F6" w:rsidRPr="00E430F6">
        <w:t>O</w:t>
      </w:r>
      <w:r w:rsidR="00E430F6" w:rsidRPr="00E430F6">
        <w:rPr>
          <w:rFonts w:hint="eastAsia"/>
        </w:rPr>
        <w:t>（名词</w:t>
      </w:r>
      <w:r w:rsidR="00BF5096">
        <w:rPr>
          <w:rFonts w:hint="eastAsia"/>
        </w:rPr>
        <w:t>从句</w:t>
      </w:r>
      <w:r w:rsidR="00E430F6" w:rsidRPr="00E430F6">
        <w:rPr>
          <w:rFonts w:hint="eastAsia"/>
        </w:rPr>
        <w:t>）</w:t>
      </w:r>
    </w:p>
    <w:p w:rsidR="00DD2927" w:rsidRDefault="00E430F6" w:rsidP="00182A90">
      <w:pPr>
        <w:spacing w:after="84"/>
        <w:ind w:firstLine="480"/>
        <w:rPr>
          <w:lang w:eastAsia="zh-TW"/>
        </w:rPr>
      </w:pPr>
      <w:r w:rsidRPr="00E430F6">
        <w:rPr>
          <w:rFonts w:eastAsia="宋体" w:hint="eastAsia"/>
        </w:rPr>
        <w:t>不过，</w:t>
      </w:r>
      <w:r w:rsidRPr="0016685E">
        <w:rPr>
          <w:rStyle w:val="af1"/>
          <w:rFonts w:hint="eastAsia"/>
        </w:rPr>
        <w:t>只有</w:t>
      </w:r>
      <w:r w:rsidRPr="0016685E">
        <w:rPr>
          <w:rStyle w:val="af1"/>
        </w:rPr>
        <w:t>wh-</w:t>
      </w:r>
      <w:r w:rsidR="00BF5096" w:rsidRPr="0016685E">
        <w:rPr>
          <w:rStyle w:val="af1"/>
          <w:rFonts w:hint="eastAsia"/>
        </w:rPr>
        <w:t>从句</w:t>
      </w:r>
      <w:r w:rsidRPr="0016685E">
        <w:rPr>
          <w:rStyle w:val="af1"/>
          <w:rFonts w:hint="eastAsia"/>
        </w:rPr>
        <w:t>才能直接放在介系词后面当</w:t>
      </w:r>
      <w:r w:rsidR="009D20F5">
        <w:rPr>
          <w:rStyle w:val="af1"/>
          <w:rFonts w:hint="eastAsia"/>
        </w:rPr>
        <w:t>受词（宾语）</w:t>
      </w:r>
      <w:r w:rsidRPr="0016685E">
        <w:rPr>
          <w:rStyle w:val="af1"/>
          <w:rFonts w:hint="eastAsia"/>
        </w:rPr>
        <w:t>使用。</w:t>
      </w:r>
      <w:r w:rsidRPr="00E430F6">
        <w:rPr>
          <w:rFonts w:eastAsia="宋体" w:hint="eastAsia"/>
        </w:rPr>
        <w:t>如果是</w:t>
      </w:r>
      <w:r w:rsidRPr="00E430F6">
        <w:rPr>
          <w:rFonts w:eastAsia="宋体"/>
        </w:rPr>
        <w:t>that</w:t>
      </w:r>
      <w:r w:rsidR="00BF5096">
        <w:rPr>
          <w:rFonts w:eastAsia="宋体" w:hint="eastAsia"/>
        </w:rPr>
        <w:t>从句</w:t>
      </w:r>
      <w:r w:rsidRPr="00E430F6">
        <w:rPr>
          <w:rFonts w:eastAsia="宋体" w:hint="eastAsia"/>
        </w:rPr>
        <w:t>就不能这样做，要换一种方式：</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His response</w:t>
      </w:r>
      <w:r w:rsidRPr="00E430F6">
        <w:rPr>
          <w:rFonts w:eastAsia="宋体"/>
        </w:rPr>
        <w:t xml:space="preserve"> </w:t>
      </w:r>
      <w:r w:rsidRPr="00E430F6">
        <w:rPr>
          <w:rFonts w:eastAsia="宋体"/>
          <w:u w:val="single"/>
        </w:rPr>
        <w:t>dwells</w:t>
      </w:r>
      <w:r w:rsidRPr="00E430F6">
        <w:rPr>
          <w:rFonts w:eastAsia="宋体"/>
        </w:rPr>
        <w:t xml:space="preserve"> on the fact.</w:t>
      </w:r>
    </w:p>
    <w:p w:rsidR="00DD2927" w:rsidRDefault="00E430F6" w:rsidP="00182A90">
      <w:pPr>
        <w:pStyle w:val="Preface"/>
        <w:spacing w:after="84"/>
        <w:ind w:firstLine="480"/>
        <w:rPr>
          <w:lang w:eastAsia="zh-TW"/>
        </w:rPr>
      </w:pPr>
      <w:r w:rsidRPr="00E430F6">
        <w:t xml:space="preserve">   </w:t>
      </w:r>
      <w:r w:rsidRPr="00E430F6">
        <w:rPr>
          <w:rFonts w:hint="eastAsia"/>
        </w:rPr>
        <w:t>他的响应一直强调一件事实。</w:t>
      </w:r>
    </w:p>
    <w:p w:rsidR="00785232" w:rsidRPr="00785232" w:rsidRDefault="00E430F6" w:rsidP="00182A90">
      <w:pPr>
        <w:spacing w:after="84"/>
        <w:ind w:firstLine="480"/>
        <w:rPr>
          <w:lang w:eastAsia="zh-TW"/>
        </w:rPr>
      </w:pPr>
      <w:r w:rsidRPr="00E430F6">
        <w:rPr>
          <w:rFonts w:eastAsia="宋体"/>
        </w:rPr>
        <w:t>2. I owe him a favor.</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句这个直述句</w:t>
      </w:r>
      <w:r w:rsidRPr="00E430F6">
        <w:rPr>
          <w:rFonts w:eastAsia="宋体"/>
        </w:rPr>
        <w:t>I owe him a favor</w:t>
      </w:r>
      <w:r w:rsidRPr="00E430F6">
        <w:rPr>
          <w:rFonts w:eastAsia="宋体" w:hint="eastAsia"/>
        </w:rPr>
        <w:t>就是第</w:t>
      </w:r>
      <w:r w:rsidRPr="00E430F6">
        <w:rPr>
          <w:rFonts w:eastAsia="宋体"/>
        </w:rPr>
        <w:t>1</w:t>
      </w:r>
      <w:r w:rsidRPr="00E430F6">
        <w:rPr>
          <w:rFonts w:eastAsia="宋体" w:hint="eastAsia"/>
        </w:rPr>
        <w:t>句（主要</w:t>
      </w:r>
      <w:r w:rsidR="00BF5096">
        <w:rPr>
          <w:rFonts w:eastAsia="宋体" w:hint="eastAsia"/>
        </w:rPr>
        <w:t>从句</w:t>
      </w:r>
      <w:r w:rsidRPr="00E430F6">
        <w:rPr>
          <w:rFonts w:eastAsia="宋体" w:hint="eastAsia"/>
        </w:rPr>
        <w:t>）介系词词组中</w:t>
      </w:r>
      <w:r w:rsidR="009D20F5">
        <w:rPr>
          <w:rFonts w:eastAsia="宋体" w:hint="eastAsia"/>
        </w:rPr>
        <w:t>受词（宾语）</w:t>
      </w:r>
      <w:r w:rsidRPr="00E430F6">
        <w:rPr>
          <w:rFonts w:eastAsia="宋体"/>
        </w:rPr>
        <w:t>the fact</w:t>
      </w:r>
      <w:r w:rsidRPr="00E430F6">
        <w:rPr>
          <w:rFonts w:eastAsia="宋体" w:hint="eastAsia"/>
        </w:rPr>
        <w:t>的内容。改成名词</w:t>
      </w:r>
      <w:r w:rsidR="00BF5096">
        <w:rPr>
          <w:rFonts w:eastAsia="宋体" w:hint="eastAsia"/>
        </w:rPr>
        <w:t>从句</w:t>
      </w:r>
      <w:r w:rsidRPr="00E430F6">
        <w:rPr>
          <w:rFonts w:eastAsia="宋体" w:hint="eastAsia"/>
        </w:rPr>
        <w:t>的做法是外加一个无意义的从属连接词</w:t>
      </w:r>
      <w:r w:rsidRPr="00E430F6">
        <w:rPr>
          <w:rFonts w:eastAsia="宋体"/>
        </w:rPr>
        <w:t>that</w:t>
      </w:r>
      <w:r w:rsidRPr="00E430F6">
        <w:rPr>
          <w:rFonts w:eastAsia="宋体" w:hint="eastAsia"/>
        </w:rPr>
        <w:t>，成为</w:t>
      </w:r>
      <w:r w:rsidRPr="00E430F6">
        <w:rPr>
          <w:rFonts w:eastAsia="宋体"/>
        </w:rPr>
        <w:t>that I owe him a favor</w:t>
      </w:r>
      <w:r w:rsidRPr="00E430F6">
        <w:rPr>
          <w:rFonts w:eastAsia="宋体" w:hint="eastAsia"/>
        </w:rPr>
        <w:t>。但是这种</w:t>
      </w:r>
      <w:r w:rsidRPr="00E430F6">
        <w:rPr>
          <w:rFonts w:eastAsia="宋体"/>
        </w:rPr>
        <w:t>that</w:t>
      </w:r>
      <w:r w:rsidR="00BF5096">
        <w:rPr>
          <w:rFonts w:eastAsia="宋体" w:hint="eastAsia"/>
        </w:rPr>
        <w:t>从句</w:t>
      </w:r>
      <w:r w:rsidRPr="00E430F6">
        <w:rPr>
          <w:rFonts w:eastAsia="宋体" w:hint="eastAsia"/>
        </w:rPr>
        <w:t>不能直接放在介系词后面当</w:t>
      </w:r>
      <w:r w:rsidR="009D20F5">
        <w:rPr>
          <w:rFonts w:eastAsia="宋体" w:hint="eastAsia"/>
        </w:rPr>
        <w:t>受词（宾语）</w:t>
      </w:r>
      <w:r w:rsidRPr="00E430F6">
        <w:rPr>
          <w:rFonts w:eastAsia="宋体" w:hint="eastAsia"/>
        </w:rPr>
        <w:t>，所以必须放在另一个位置——放在</w:t>
      </w:r>
      <w:r w:rsidRPr="00E430F6">
        <w:rPr>
          <w:rFonts w:eastAsia="宋体"/>
        </w:rPr>
        <w:t>the fact</w:t>
      </w:r>
      <w:r w:rsidRPr="00E430F6">
        <w:rPr>
          <w:rFonts w:eastAsia="宋体" w:hint="eastAsia"/>
        </w:rPr>
        <w:t>后面当它的</w:t>
      </w:r>
      <w:r w:rsidR="009D20F5">
        <w:rPr>
          <w:rFonts w:eastAsia="宋体" w:hint="eastAsia"/>
        </w:rPr>
        <w:t>同位语</w:t>
      </w:r>
      <w:r w:rsidRPr="00E430F6">
        <w:rPr>
          <w:rFonts w:eastAsia="宋体" w:hint="eastAsia"/>
        </w:rPr>
        <w:t>，如下面这个复句：</w:t>
      </w:r>
    </w:p>
    <w:p w:rsidR="00785232" w:rsidRPr="00785232" w:rsidRDefault="00E430F6" w:rsidP="00182A90">
      <w:pPr>
        <w:spacing w:after="84"/>
        <w:ind w:firstLine="480"/>
        <w:rPr>
          <w:lang w:eastAsia="zh-TW"/>
        </w:rPr>
      </w:pPr>
      <w:r w:rsidRPr="00E430F6">
        <w:rPr>
          <w:rFonts w:eastAsia="宋体"/>
        </w:rPr>
        <w:t xml:space="preserve">His response dwells on </w:t>
      </w:r>
      <w:r w:rsidRPr="00E430F6">
        <w:rPr>
          <w:rFonts w:eastAsia="宋体"/>
          <w:u w:val="single"/>
        </w:rPr>
        <w:t>the fact</w:t>
      </w:r>
      <w:r w:rsidRPr="00E430F6">
        <w:rPr>
          <w:rFonts w:eastAsia="宋体"/>
        </w:rPr>
        <w:t xml:space="preserve"> </w:t>
      </w:r>
      <w:r w:rsidRPr="00E430F6">
        <w:rPr>
          <w:rFonts w:eastAsia="宋体"/>
          <w:u w:val="single"/>
        </w:rPr>
        <w:t>(that) I owe him a favor</w:t>
      </w:r>
      <w:r w:rsidRPr="00E430F6">
        <w:rPr>
          <w:rFonts w:eastAsia="宋体"/>
        </w:rPr>
        <w:t>.</w:t>
      </w:r>
    </w:p>
    <w:p w:rsidR="00EA57E3" w:rsidRDefault="0016685E" w:rsidP="00182A90">
      <w:pPr>
        <w:pStyle w:val="Preface"/>
        <w:spacing w:after="84"/>
        <w:ind w:firstLine="480"/>
        <w:rPr>
          <w:lang w:eastAsia="zh-TW"/>
        </w:rPr>
      </w:pPr>
      <w:r>
        <w:t xml:space="preserve">                   </w:t>
      </w:r>
      <w:r w:rsidR="00E430F6" w:rsidRPr="00E430F6">
        <w:t xml:space="preserve"> </w:t>
      </w:r>
      <w:r w:rsidR="00E430F6" w:rsidRPr="00E430F6">
        <w:rPr>
          <w:rFonts w:hint="eastAsia"/>
        </w:rPr>
        <w:t>名词</w:t>
      </w:r>
      <w:r>
        <w:t xml:space="preserve">     </w:t>
      </w:r>
      <w:r w:rsidR="00E430F6" w:rsidRPr="00E430F6">
        <w:t xml:space="preserve"> </w:t>
      </w:r>
      <w:r w:rsidR="009D20F5">
        <w:rPr>
          <w:rFonts w:hint="eastAsia"/>
        </w:rPr>
        <w:t>同位语</w:t>
      </w:r>
      <w:r w:rsidR="00E430F6" w:rsidRPr="00E430F6">
        <w:rPr>
          <w:rFonts w:hint="eastAsia"/>
        </w:rPr>
        <w:t>，名词</w:t>
      </w:r>
      <w:r w:rsidR="00BF5096">
        <w:rPr>
          <w:rFonts w:hint="eastAsia"/>
        </w:rPr>
        <w:t>从句</w:t>
      </w:r>
    </w:p>
    <w:p w:rsidR="00DD2927" w:rsidRDefault="00E430F6" w:rsidP="00982549">
      <w:pPr>
        <w:pStyle w:val="3"/>
        <w:spacing w:before="126" w:after="126"/>
        <w:rPr>
          <w:lang w:eastAsia="zh-TW"/>
        </w:rPr>
      </w:pPr>
      <w:bookmarkStart w:id="111" w:name="_Toc363483938"/>
      <w:r w:rsidRPr="00E430F6">
        <w:rPr>
          <w:rFonts w:hint="eastAsia"/>
        </w:rPr>
        <w:t>评论</w:t>
      </w:r>
      <w:r w:rsidR="00BF5096">
        <w:rPr>
          <w:rFonts w:hint="eastAsia"/>
        </w:rPr>
        <w:t>从句</w:t>
      </w:r>
      <w:bookmarkEnd w:id="111"/>
    </w:p>
    <w:p w:rsidR="00DD2927" w:rsidRDefault="00E430F6" w:rsidP="00182A90">
      <w:pPr>
        <w:spacing w:after="84"/>
        <w:ind w:firstLine="480"/>
        <w:rPr>
          <w:lang w:eastAsia="zh-TW"/>
        </w:rPr>
      </w:pPr>
      <w:r w:rsidRPr="00E430F6">
        <w:rPr>
          <w:rFonts w:eastAsia="宋体" w:hint="eastAsia"/>
        </w:rPr>
        <w:t>有一些经常听到、类似口头禅的用语，如</w:t>
      </w:r>
      <w:r w:rsidRPr="00E430F6">
        <w:rPr>
          <w:rFonts w:eastAsia="宋体"/>
        </w:rPr>
        <w:t>you know, I guess, I suppose</w:t>
      </w:r>
      <w:r w:rsidRPr="00E430F6">
        <w:rPr>
          <w:rFonts w:eastAsia="宋体" w:hint="eastAsia"/>
        </w:rPr>
        <w:t>等等，看起来也是限定</w:t>
      </w:r>
      <w:r w:rsidR="00BF5096">
        <w:rPr>
          <w:rFonts w:eastAsia="宋体" w:hint="eastAsia"/>
        </w:rPr>
        <w:t>从句</w:t>
      </w:r>
      <w:r w:rsidRPr="00E430F6">
        <w:rPr>
          <w:rFonts w:eastAsia="宋体" w:hint="eastAsia"/>
        </w:rPr>
        <w:t>的构造，但是无甚意义，只是放在句中不重要的位置当个点缀。这种用语称为评论</w:t>
      </w:r>
      <w:r w:rsidR="00BF5096">
        <w:rPr>
          <w:rFonts w:eastAsia="宋体" w:hint="eastAsia"/>
        </w:rPr>
        <w:t>从句</w:t>
      </w:r>
      <w:r w:rsidRPr="00E430F6">
        <w:rPr>
          <w:rFonts w:eastAsia="宋体" w:hint="eastAsia"/>
        </w:rPr>
        <w:t>（</w:t>
      </w:r>
      <w:r w:rsidRPr="00E430F6">
        <w:rPr>
          <w:rFonts w:eastAsia="宋体"/>
        </w:rPr>
        <w:t>Comment Clause</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lastRenderedPageBreak/>
        <w:t xml:space="preserve">He was really afraid, </w:t>
      </w:r>
      <w:r w:rsidRPr="00E430F6">
        <w:rPr>
          <w:rFonts w:eastAsia="宋体"/>
          <w:u w:val="single"/>
        </w:rPr>
        <w:t>I believe</w:t>
      </w:r>
      <w:r w:rsidRPr="00E430F6">
        <w:rPr>
          <w:rFonts w:eastAsia="宋体"/>
        </w:rPr>
        <w:t>.</w:t>
      </w:r>
    </w:p>
    <w:p w:rsidR="00DD2927" w:rsidRDefault="00E430F6" w:rsidP="00182A90">
      <w:pPr>
        <w:spacing w:after="84"/>
        <w:ind w:firstLine="480"/>
      </w:pPr>
      <w:r w:rsidRPr="00E430F6">
        <w:rPr>
          <w:rFonts w:eastAsia="宋体"/>
        </w:rPr>
        <w:t xml:space="preserve">This trick, </w:t>
      </w:r>
      <w:r w:rsidRPr="00E430F6">
        <w:rPr>
          <w:rFonts w:eastAsia="宋体"/>
          <w:u w:val="single"/>
        </w:rPr>
        <w:t>you know</w:t>
      </w:r>
      <w:r w:rsidRPr="00E430F6">
        <w:rPr>
          <w:rFonts w:eastAsia="宋体"/>
        </w:rPr>
        <w:t>, will never work.</w:t>
      </w:r>
    </w:p>
    <w:p w:rsidR="00EA57E3" w:rsidRDefault="00E430F6" w:rsidP="00182A90">
      <w:pPr>
        <w:spacing w:after="84"/>
        <w:ind w:firstLine="480"/>
        <w:rPr>
          <w:lang w:eastAsia="zh-TW"/>
        </w:rPr>
      </w:pPr>
      <w:r w:rsidRPr="00E430F6">
        <w:rPr>
          <w:rFonts w:eastAsia="宋体" w:hint="eastAsia"/>
        </w:rPr>
        <w:t>评论</w:t>
      </w:r>
      <w:r w:rsidR="00BF5096">
        <w:rPr>
          <w:rFonts w:eastAsia="宋体" w:hint="eastAsia"/>
        </w:rPr>
        <w:t>从句</w:t>
      </w:r>
      <w:r w:rsidRPr="00E430F6">
        <w:rPr>
          <w:rFonts w:eastAsia="宋体" w:hint="eastAsia"/>
        </w:rPr>
        <w:t>的用法往往就像上面两个例子所示：打个逗点放在句尾与主要</w:t>
      </w:r>
      <w:r w:rsidR="00BF5096">
        <w:rPr>
          <w:rFonts w:eastAsia="宋体" w:hint="eastAsia"/>
        </w:rPr>
        <w:t>从句</w:t>
      </w:r>
      <w:r w:rsidRPr="00E430F6">
        <w:rPr>
          <w:rFonts w:eastAsia="宋体" w:hint="eastAsia"/>
        </w:rPr>
        <w:t>隔开、或者前后加上一对逗点插入主要</w:t>
      </w:r>
      <w:r w:rsidR="00BF5096">
        <w:rPr>
          <w:rFonts w:eastAsia="宋体" w:hint="eastAsia"/>
        </w:rPr>
        <w:t>从句</w:t>
      </w:r>
      <w:r w:rsidRPr="00E430F6">
        <w:rPr>
          <w:rFonts w:eastAsia="宋体" w:hint="eastAsia"/>
        </w:rPr>
        <w:t>中间（通常是在主词与动词之间）。这种逗点的用法类似打上一对括号、在括号里面放的是可有可无的补充说明。</w:t>
      </w:r>
    </w:p>
    <w:p w:rsidR="00DD2927" w:rsidRDefault="00E430F6" w:rsidP="00982549">
      <w:pPr>
        <w:pStyle w:val="3"/>
        <w:spacing w:before="126" w:after="126"/>
        <w:rPr>
          <w:lang w:eastAsia="zh-TW"/>
        </w:rPr>
      </w:pPr>
      <w:bookmarkStart w:id="112" w:name="_Toc363483939"/>
      <w:r w:rsidRPr="00E430F6">
        <w:rPr>
          <w:rFonts w:hint="eastAsia"/>
        </w:rPr>
        <w:t>引用句</w:t>
      </w:r>
      <w:bookmarkEnd w:id="112"/>
    </w:p>
    <w:p w:rsidR="00DD2927" w:rsidRDefault="00E430F6" w:rsidP="00182A90">
      <w:pPr>
        <w:spacing w:after="84"/>
        <w:ind w:firstLine="480"/>
        <w:rPr>
          <w:lang w:eastAsia="zh-TW"/>
        </w:rPr>
      </w:pPr>
      <w:r w:rsidRPr="00E430F6">
        <w:rPr>
          <w:rFonts w:eastAsia="宋体" w:hint="eastAsia"/>
        </w:rPr>
        <w:t>直接引用句会在引用文字前后加上双引号（</w:t>
      </w:r>
      <w:r w:rsidRPr="00E430F6">
        <w:rPr>
          <w:rFonts w:eastAsia="宋体"/>
        </w:rPr>
        <w:t>”…”</w:t>
      </w:r>
      <w:r w:rsidRPr="00E430F6">
        <w:rPr>
          <w:rFonts w:eastAsia="宋体" w:hint="eastAsia"/>
        </w:rPr>
        <w:t>），间接引用句则会把双引号移除、引用的文字以名词</w:t>
      </w:r>
      <w:r w:rsidR="00BF5096">
        <w:rPr>
          <w:rFonts w:eastAsia="宋体" w:hint="eastAsia"/>
        </w:rPr>
        <w:t>从句</w:t>
      </w:r>
      <w:r w:rsidRPr="00E430F6">
        <w:rPr>
          <w:rFonts w:eastAsia="宋体" w:hint="eastAsia"/>
        </w:rPr>
        <w:t>方式纳入主要</w:t>
      </w:r>
      <w:r w:rsidR="00BF5096">
        <w:rPr>
          <w:rFonts w:eastAsia="宋体" w:hint="eastAsia"/>
        </w:rPr>
        <w:t>从句</w:t>
      </w:r>
      <w:r w:rsidRPr="00E430F6">
        <w:rPr>
          <w:rFonts w:eastAsia="宋体" w:hint="eastAsia"/>
        </w:rPr>
        <w:t>中。例如：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guard</w:t>
      </w:r>
      <w:r w:rsidRPr="00E430F6">
        <w:rPr>
          <w:rFonts w:eastAsia="宋体"/>
        </w:rPr>
        <w:t xml:space="preserve"> </w:t>
      </w:r>
      <w:r w:rsidRPr="00E430F6">
        <w:rPr>
          <w:rFonts w:eastAsia="宋体"/>
          <w:u w:val="single"/>
        </w:rPr>
        <w:t>said</w:t>
      </w:r>
      <w:r w:rsidRPr="00E430F6">
        <w:rPr>
          <w:rFonts w:eastAsia="宋体"/>
        </w:rPr>
        <w:t>, “</w:t>
      </w:r>
      <w:r w:rsidRPr="00E430F6">
        <w:rPr>
          <w:rFonts w:eastAsia="宋体"/>
          <w:u w:val="single"/>
        </w:rPr>
        <w:t xml:space="preserve">The road </w:t>
      </w:r>
      <w:r w:rsidRPr="00E430F6">
        <w:rPr>
          <w:rFonts w:eastAsia="宋体"/>
          <w:u w:val="double"/>
        </w:rPr>
        <w:t>is</w:t>
      </w:r>
      <w:r w:rsidRPr="00E430F6">
        <w:rPr>
          <w:rFonts w:eastAsia="宋体"/>
          <w:u w:val="single"/>
        </w:rPr>
        <w:t xml:space="preserve"> closed</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guard</w:t>
      </w:r>
      <w:r w:rsidRPr="00E430F6">
        <w:rPr>
          <w:rFonts w:eastAsia="宋体"/>
        </w:rPr>
        <w:t xml:space="preserve"> </w:t>
      </w:r>
      <w:r w:rsidRPr="00E430F6">
        <w:rPr>
          <w:rFonts w:eastAsia="宋体"/>
          <w:u w:val="single"/>
        </w:rPr>
        <w:t>said</w:t>
      </w:r>
      <w:r w:rsidRPr="00E430F6">
        <w:rPr>
          <w:rFonts w:eastAsia="宋体"/>
        </w:rPr>
        <w:t xml:space="preserve"> </w:t>
      </w:r>
      <w:r w:rsidRPr="00E430F6">
        <w:rPr>
          <w:rFonts w:eastAsia="宋体"/>
          <w:u w:val="single"/>
        </w:rPr>
        <w:t xml:space="preserve">(that) the road </w:t>
      </w:r>
      <w:r w:rsidRPr="00E430F6">
        <w:rPr>
          <w:rFonts w:eastAsia="宋体"/>
          <w:u w:val="double"/>
        </w:rPr>
        <w:t>was</w:t>
      </w:r>
      <w:r w:rsidRPr="00E430F6">
        <w:rPr>
          <w:rFonts w:eastAsia="宋体"/>
          <w:u w:val="single"/>
        </w:rPr>
        <w:t xml:space="preserve"> closed</w:t>
      </w:r>
      <w:r w:rsidRPr="00E430F6">
        <w:rPr>
          <w:rFonts w:eastAsia="宋体"/>
        </w:rPr>
        <w:t>.</w:t>
      </w:r>
    </w:p>
    <w:p w:rsidR="00DD2927" w:rsidRDefault="00E430F6" w:rsidP="00182A90">
      <w:pPr>
        <w:spacing w:after="84"/>
        <w:ind w:firstLine="480"/>
        <w:rPr>
          <w:lang w:eastAsia="zh-TW"/>
        </w:rPr>
      </w:pPr>
      <w:r w:rsidRPr="00E430F6">
        <w:rPr>
          <w:rFonts w:eastAsia="宋体" w:hint="eastAsia"/>
        </w:rPr>
        <w:t>请注意直接引句与间接引句在动词时态方面的变化。另外，不论是直接引句还是间接引句，引用的文字都可以移到句首来加强语气，这时候主要</w:t>
      </w:r>
      <w:r w:rsidR="00BF5096">
        <w:rPr>
          <w:rFonts w:eastAsia="宋体" w:hint="eastAsia"/>
        </w:rPr>
        <w:t>从句</w:t>
      </w:r>
      <w:r w:rsidRPr="00E430F6">
        <w:rPr>
          <w:rFonts w:eastAsia="宋体" w:hint="eastAsia"/>
        </w:rPr>
        <w:t>的动词可以选择倒装到主词前面、也可以不倒装，如下：</w:t>
      </w:r>
    </w:p>
    <w:p w:rsidR="00785232" w:rsidRPr="00785232" w:rsidRDefault="00E430F6" w:rsidP="00182A90">
      <w:pPr>
        <w:spacing w:after="84"/>
        <w:ind w:firstLine="480"/>
        <w:rPr>
          <w:lang w:eastAsia="zh-TW"/>
        </w:rPr>
      </w:pPr>
      <w:r w:rsidRPr="00E430F6">
        <w:rPr>
          <w:rFonts w:eastAsia="宋体"/>
        </w:rPr>
        <w:t xml:space="preserve">“The road is closed,” </w:t>
      </w:r>
      <w:r w:rsidRPr="00E430F6">
        <w:rPr>
          <w:rFonts w:eastAsia="宋体"/>
          <w:u w:val="single"/>
        </w:rPr>
        <w:t>said the guard</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“The road is closed,” </w:t>
      </w:r>
      <w:r w:rsidRPr="00E430F6">
        <w:rPr>
          <w:rFonts w:eastAsia="宋体"/>
          <w:u w:val="single"/>
        </w:rPr>
        <w:t>the guard said</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The road was closed, </w:t>
      </w:r>
      <w:r w:rsidRPr="00E430F6">
        <w:rPr>
          <w:rFonts w:eastAsia="宋体"/>
          <w:u w:val="single"/>
        </w:rPr>
        <w:t>said the guard</w:t>
      </w:r>
      <w:r w:rsidRPr="00E430F6">
        <w:rPr>
          <w:rFonts w:eastAsia="宋体"/>
        </w:rPr>
        <w:t>.</w:t>
      </w:r>
    </w:p>
    <w:p w:rsidR="00DD2927" w:rsidRDefault="00E430F6" w:rsidP="00182A90">
      <w:pPr>
        <w:spacing w:after="84"/>
        <w:ind w:firstLine="480"/>
        <w:rPr>
          <w:lang w:eastAsia="zh-TW"/>
        </w:rPr>
      </w:pPr>
      <w:r w:rsidRPr="00E430F6">
        <w:rPr>
          <w:rFonts w:eastAsia="宋体"/>
        </w:rPr>
        <w:t xml:space="preserve">The road was closed, </w:t>
      </w:r>
      <w:r w:rsidRPr="00E430F6">
        <w:rPr>
          <w:rFonts w:eastAsia="宋体"/>
          <w:u w:val="single"/>
        </w:rPr>
        <w:t>the guard said</w:t>
      </w:r>
      <w:r w:rsidRPr="00E430F6">
        <w:rPr>
          <w:rFonts w:eastAsia="宋体"/>
        </w:rPr>
        <w:t>.</w:t>
      </w:r>
    </w:p>
    <w:p w:rsidR="00DD2927" w:rsidRDefault="00E430F6" w:rsidP="00182A90">
      <w:pPr>
        <w:spacing w:after="84"/>
        <w:ind w:firstLine="480"/>
        <w:rPr>
          <w:lang w:eastAsia="zh-TW"/>
        </w:rPr>
      </w:pPr>
      <w:r w:rsidRPr="00E430F6">
        <w:rPr>
          <w:rFonts w:eastAsia="宋体" w:hint="eastAsia"/>
        </w:rPr>
        <w:t>在写作的时候，引用句如果采用倒装，修辞效果有时候会比较好。例如下面这个句子：</w:t>
      </w:r>
    </w:p>
    <w:p w:rsidR="00785232" w:rsidRPr="00785232" w:rsidRDefault="00E430F6" w:rsidP="00182A90">
      <w:pPr>
        <w:spacing w:after="84"/>
        <w:ind w:firstLine="480"/>
        <w:rPr>
          <w:lang w:eastAsia="zh-TW"/>
        </w:rPr>
      </w:pPr>
      <w:r w:rsidRPr="00E430F6">
        <w:rPr>
          <w:rFonts w:eastAsia="宋体"/>
          <w:u w:val="single"/>
        </w:rPr>
        <w:t>Frank Kazinsky</w:t>
      </w:r>
      <w:r w:rsidRPr="00E430F6">
        <w:rPr>
          <w:rFonts w:eastAsia="宋体"/>
        </w:rPr>
        <w:t>, chief analyst for the International Monetary Fund and an</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expert on oil, </w:t>
      </w:r>
      <w:r w:rsidRPr="00E430F6">
        <w:rPr>
          <w:rFonts w:eastAsia="宋体"/>
          <w:u w:val="single"/>
        </w:rPr>
        <w:t>says</w:t>
      </w:r>
      <w:r w:rsidRPr="00E430F6">
        <w:rPr>
          <w:rFonts w:eastAsia="宋体"/>
        </w:rPr>
        <w:t xml:space="preserve"> </w:t>
      </w:r>
      <w:r w:rsidRPr="00E430F6">
        <w:rPr>
          <w:rFonts w:eastAsia="宋体"/>
          <w:u w:val="single"/>
        </w:rPr>
        <w:t>that oil prices will keep rising until the supply</w:t>
      </w:r>
      <w:r w:rsidR="00785232" w:rsidRPr="00785232">
        <w:rPr>
          <w:rFonts w:hint="eastAsia"/>
          <w:u w:val="single"/>
          <w:lang w:eastAsia="zh-TW"/>
        </w:rPr>
        <w:t xml:space="preserve"> </w:t>
      </w:r>
    </w:p>
    <w:p w:rsidR="00785232" w:rsidRPr="00785232" w:rsidRDefault="00E430F6" w:rsidP="00182A90">
      <w:pPr>
        <w:spacing w:after="84"/>
        <w:ind w:firstLine="480"/>
        <w:rPr>
          <w:lang w:eastAsia="zh-TW"/>
        </w:rPr>
      </w:pPr>
      <w:r w:rsidRPr="00E430F6">
        <w:rPr>
          <w:rFonts w:eastAsia="宋体"/>
          <w:u w:val="single"/>
        </w:rPr>
        <w:t>completely runs dry</w:t>
      </w:r>
      <w:r w:rsidRPr="00E430F6">
        <w:rPr>
          <w:rFonts w:eastAsia="宋体"/>
        </w:rPr>
        <w:t>.</w:t>
      </w:r>
    </w:p>
    <w:p w:rsidR="00DD2927" w:rsidRDefault="00E430F6" w:rsidP="00182A90">
      <w:pPr>
        <w:pStyle w:val="Preface"/>
        <w:spacing w:after="84"/>
        <w:ind w:firstLine="480"/>
        <w:rPr>
          <w:lang w:eastAsia="zh-TW"/>
        </w:rPr>
      </w:pPr>
      <w:r w:rsidRPr="00E430F6">
        <w:t xml:space="preserve">Frank Kazinsky, </w:t>
      </w:r>
      <w:r w:rsidRPr="00E430F6">
        <w:rPr>
          <w:rFonts w:hint="eastAsia"/>
        </w:rPr>
        <w:t>国际货币基金会首席分析师、石油问题专家，表示油价将持续上涨直到供应完全枯竭为止。</w:t>
      </w:r>
    </w:p>
    <w:p w:rsidR="00DD2927" w:rsidRDefault="00E430F6" w:rsidP="00182A90">
      <w:pPr>
        <w:spacing w:after="84"/>
        <w:ind w:firstLine="480"/>
        <w:rPr>
          <w:lang w:eastAsia="zh-TW"/>
        </w:rPr>
      </w:pPr>
      <w:r w:rsidRPr="00E430F6">
        <w:rPr>
          <w:rFonts w:eastAsia="宋体" w:hint="eastAsia"/>
        </w:rPr>
        <w:t>这个句子的修辞效果不是很好，因为在主要</w:t>
      </w:r>
      <w:r w:rsidR="00BF5096">
        <w:rPr>
          <w:rFonts w:eastAsia="宋体" w:hint="eastAsia"/>
        </w:rPr>
        <w:t>从句</w:t>
      </w:r>
      <w:r w:rsidRPr="00E430F6">
        <w:rPr>
          <w:rFonts w:eastAsia="宋体" w:hint="eastAsia"/>
        </w:rPr>
        <w:t>主词</w:t>
      </w:r>
      <w:r w:rsidRPr="00E430F6">
        <w:rPr>
          <w:rFonts w:eastAsia="宋体"/>
        </w:rPr>
        <w:t>Frank Kazinsky</w:t>
      </w:r>
      <w:r w:rsidRPr="00E430F6">
        <w:rPr>
          <w:rFonts w:eastAsia="宋体" w:hint="eastAsia"/>
        </w:rPr>
        <w:t>和动词</w:t>
      </w:r>
      <w:r w:rsidRPr="00E430F6">
        <w:rPr>
          <w:rFonts w:eastAsia="宋体"/>
        </w:rPr>
        <w:t>says</w:t>
      </w:r>
      <w:r w:rsidRPr="00E430F6">
        <w:rPr>
          <w:rFonts w:eastAsia="宋体" w:hint="eastAsia"/>
        </w:rPr>
        <w:t>之间有很长的</w:t>
      </w:r>
      <w:r w:rsidR="009D20F5">
        <w:rPr>
          <w:rFonts w:eastAsia="宋体" w:hint="eastAsia"/>
        </w:rPr>
        <w:t>同位语</w:t>
      </w:r>
      <w:r w:rsidRPr="00E430F6">
        <w:rPr>
          <w:rFonts w:eastAsia="宋体" w:hint="eastAsia"/>
        </w:rPr>
        <w:t>隔开。而且读者比较感兴趣的是此人说了什么，却一直到最后面才揭晓。这时候不如采取倒装句，如下：</w:t>
      </w:r>
    </w:p>
    <w:p w:rsidR="00785232" w:rsidRPr="00785232" w:rsidRDefault="00E430F6" w:rsidP="00182A90">
      <w:pPr>
        <w:spacing w:after="84"/>
        <w:ind w:firstLine="480"/>
        <w:rPr>
          <w:lang w:eastAsia="zh-TW"/>
        </w:rPr>
      </w:pPr>
      <w:r w:rsidRPr="00E430F6">
        <w:rPr>
          <w:rFonts w:eastAsia="宋体"/>
          <w:u w:val="single"/>
        </w:rPr>
        <w:t>Oil prices will keep rising until the supply completely runs dry</w:t>
      </w:r>
      <w:r w:rsidRPr="00E430F6">
        <w:rPr>
          <w:rFonts w:eastAsia="宋体"/>
        </w:rPr>
        <w:t xml:space="preserve">, </w:t>
      </w:r>
      <w:r w:rsidRPr="00E430F6">
        <w:rPr>
          <w:rFonts w:eastAsia="宋体"/>
          <w:u w:val="single"/>
        </w:rPr>
        <w:t>says</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u w:val="single"/>
        </w:rPr>
        <w:t>Frank Kazinsky</w:t>
      </w:r>
      <w:r w:rsidRPr="00E430F6">
        <w:rPr>
          <w:rFonts w:eastAsia="宋体"/>
        </w:rPr>
        <w:t>, chief analyst for the International Monetary Fund and an</w:t>
      </w:r>
      <w:r w:rsidR="00785232" w:rsidRPr="00785232">
        <w:rPr>
          <w:rFonts w:hint="eastAsia"/>
          <w:lang w:eastAsia="zh-TW"/>
        </w:rPr>
        <w:t xml:space="preserve"> </w:t>
      </w:r>
    </w:p>
    <w:p w:rsidR="00DD2927" w:rsidRDefault="00E430F6" w:rsidP="00182A90">
      <w:pPr>
        <w:spacing w:after="84"/>
        <w:ind w:firstLine="480"/>
        <w:rPr>
          <w:lang w:eastAsia="zh-TW"/>
        </w:rPr>
      </w:pPr>
      <w:r w:rsidRPr="00E430F6">
        <w:rPr>
          <w:rFonts w:eastAsia="宋体"/>
        </w:rPr>
        <w:t>expert on oil.</w:t>
      </w:r>
    </w:p>
    <w:p w:rsidR="00EA57E3" w:rsidRDefault="00E430F6" w:rsidP="00182A90">
      <w:pPr>
        <w:spacing w:after="84"/>
        <w:ind w:firstLine="480"/>
        <w:rPr>
          <w:lang w:eastAsia="zh-TW"/>
        </w:rPr>
      </w:pPr>
      <w:r w:rsidRPr="00E430F6">
        <w:rPr>
          <w:rFonts w:eastAsia="宋体" w:hint="eastAsia"/>
        </w:rPr>
        <w:t>在倒装句中，读者感兴趣的内容移到句首最显著的位置。而且，动词移到主词前面之后就和主词消除了距离，主词后面的</w:t>
      </w:r>
      <w:r w:rsidR="009D20F5">
        <w:rPr>
          <w:rFonts w:eastAsia="宋体" w:hint="eastAsia"/>
        </w:rPr>
        <w:t>同位语</w:t>
      </w:r>
      <w:r w:rsidRPr="00E430F6">
        <w:rPr>
          <w:rFonts w:eastAsia="宋体" w:hint="eastAsia"/>
        </w:rPr>
        <w:t>不再构成干扰，因此这是修辞效果较佳的说法。</w:t>
      </w:r>
    </w:p>
    <w:p w:rsidR="00DD2927" w:rsidRDefault="00E430F6" w:rsidP="00182A90">
      <w:pPr>
        <w:pStyle w:val="1"/>
        <w:spacing w:after="84"/>
        <w:rPr>
          <w:lang w:eastAsia="zh-TW"/>
        </w:rPr>
      </w:pPr>
      <w:bookmarkStart w:id="113" w:name="_Toc363483940"/>
      <w:r w:rsidRPr="00E430F6">
        <w:rPr>
          <w:rFonts w:hint="eastAsia"/>
        </w:rPr>
        <w:lastRenderedPageBreak/>
        <w:t>第十八章</w:t>
      </w:r>
      <w:r w:rsidRPr="00E430F6">
        <w:t xml:space="preserve"> </w:t>
      </w:r>
      <w:r w:rsidRPr="00E430F6">
        <w:rPr>
          <w:rFonts w:hint="eastAsia"/>
        </w:rPr>
        <w:t>副词</w:t>
      </w:r>
      <w:r w:rsidR="00BF5096">
        <w:rPr>
          <w:rFonts w:hint="eastAsia"/>
        </w:rPr>
        <w:t>从句</w:t>
      </w:r>
      <w:bookmarkEnd w:id="113"/>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是三种从属</w:t>
      </w:r>
      <w:r w:rsidR="00BF5096">
        <w:rPr>
          <w:rFonts w:eastAsia="宋体" w:hint="eastAsia"/>
        </w:rPr>
        <w:t>从句</w:t>
      </w:r>
      <w:r w:rsidRPr="00E430F6">
        <w:rPr>
          <w:rFonts w:eastAsia="宋体" w:hint="eastAsia"/>
        </w:rPr>
        <w:t>（名词、形容词、副词</w:t>
      </w:r>
      <w:r w:rsidR="00BF5096">
        <w:rPr>
          <w:rFonts w:eastAsia="宋体" w:hint="eastAsia"/>
        </w:rPr>
        <w:t>从句</w:t>
      </w:r>
      <w:r w:rsidRPr="00E430F6">
        <w:rPr>
          <w:rFonts w:eastAsia="宋体" w:hint="eastAsia"/>
        </w:rPr>
        <w:t>）之中最简单的一种。它的构造和名词</w:t>
      </w:r>
      <w:r w:rsidR="00BF5096">
        <w:rPr>
          <w:rFonts w:eastAsia="宋体" w:hint="eastAsia"/>
        </w:rPr>
        <w:t>从句</w:t>
      </w:r>
      <w:r w:rsidRPr="00E430F6">
        <w:rPr>
          <w:rFonts w:eastAsia="宋体" w:hint="eastAsia"/>
        </w:rPr>
        <w:t>很像，但是用法大不相同。名词</w:t>
      </w:r>
      <w:r w:rsidR="00BF5096">
        <w:rPr>
          <w:rFonts w:eastAsia="宋体" w:hint="eastAsia"/>
        </w:rPr>
        <w:t>从句</w:t>
      </w:r>
      <w:r w:rsidRPr="00E430F6">
        <w:rPr>
          <w:rFonts w:eastAsia="宋体" w:hint="eastAsia"/>
        </w:rPr>
        <w:t>必须当做名词使用，在主要</w:t>
      </w:r>
      <w:r w:rsidR="00BF5096">
        <w:rPr>
          <w:rFonts w:eastAsia="宋体" w:hint="eastAsia"/>
        </w:rPr>
        <w:t>从句</w:t>
      </w:r>
      <w:r w:rsidRPr="00E430F6">
        <w:rPr>
          <w:rFonts w:eastAsia="宋体" w:hint="eastAsia"/>
        </w:rPr>
        <w:t>中必须放在主词、</w:t>
      </w:r>
      <w:r w:rsidR="009D20F5">
        <w:rPr>
          <w:rFonts w:eastAsia="宋体" w:hint="eastAsia"/>
        </w:rPr>
        <w:t>受词（宾语）</w:t>
      </w:r>
      <w:r w:rsidRPr="00E430F6">
        <w:rPr>
          <w:rFonts w:eastAsia="宋体" w:hint="eastAsia"/>
        </w:rPr>
        <w:t>、补语、</w:t>
      </w:r>
      <w:r w:rsidR="009D20F5">
        <w:rPr>
          <w:rFonts w:eastAsia="宋体" w:hint="eastAsia"/>
        </w:rPr>
        <w:t>同位语</w:t>
      </w:r>
      <w:r w:rsidRPr="00E430F6">
        <w:rPr>
          <w:rFonts w:eastAsia="宋体" w:hint="eastAsia"/>
        </w:rPr>
        <w:t>等名词位置。如果删除掉名词</w:t>
      </w:r>
      <w:r w:rsidR="00BF5096">
        <w:rPr>
          <w:rFonts w:eastAsia="宋体" w:hint="eastAsia"/>
        </w:rPr>
        <w:t>从句</w:t>
      </w:r>
      <w:r w:rsidRPr="00E430F6">
        <w:rPr>
          <w:rFonts w:eastAsia="宋体" w:hint="eastAsia"/>
        </w:rPr>
        <w:t>，那么主要</w:t>
      </w:r>
      <w:r w:rsidR="00BF5096">
        <w:rPr>
          <w:rFonts w:eastAsia="宋体" w:hint="eastAsia"/>
        </w:rPr>
        <w:t>从句</w:t>
      </w:r>
      <w:r w:rsidRPr="00E430F6">
        <w:rPr>
          <w:rFonts w:eastAsia="宋体" w:hint="eastAsia"/>
        </w:rPr>
        <w:t>颇有可能会少掉主词、</w:t>
      </w:r>
      <w:r w:rsidR="009D20F5">
        <w:rPr>
          <w:rFonts w:eastAsia="宋体" w:hint="eastAsia"/>
        </w:rPr>
        <w:t>受词（宾语）</w:t>
      </w:r>
      <w:r w:rsidRPr="00E430F6">
        <w:rPr>
          <w:rFonts w:eastAsia="宋体" w:hint="eastAsia"/>
        </w:rPr>
        <w:t>等等，不再是个完整正确的句子。反之，副词</w:t>
      </w:r>
      <w:r w:rsidR="00BF5096">
        <w:rPr>
          <w:rFonts w:eastAsia="宋体" w:hint="eastAsia"/>
        </w:rPr>
        <w:t>从句</w:t>
      </w:r>
      <w:r w:rsidRPr="00E430F6">
        <w:rPr>
          <w:rFonts w:eastAsia="宋体" w:hint="eastAsia"/>
        </w:rPr>
        <w:t>则是副词类，在主要</w:t>
      </w:r>
      <w:r w:rsidR="00BF5096">
        <w:rPr>
          <w:rFonts w:eastAsia="宋体" w:hint="eastAsia"/>
        </w:rPr>
        <w:t>从句</w:t>
      </w:r>
      <w:r w:rsidRPr="00E430F6">
        <w:rPr>
          <w:rFonts w:eastAsia="宋体" w:hint="eastAsia"/>
        </w:rPr>
        <w:t>中用它来修饰动词、形容词、副词等等，基本上它只是个可有可无的修饰语，整个删除掉的话也不会影响到主要</w:t>
      </w:r>
      <w:r w:rsidR="00BF5096">
        <w:rPr>
          <w:rFonts w:eastAsia="宋体" w:hint="eastAsia"/>
        </w:rPr>
        <w:t>从句</w:t>
      </w:r>
      <w:r w:rsidRPr="00E430F6">
        <w:rPr>
          <w:rFonts w:eastAsia="宋体" w:hint="eastAsia"/>
        </w:rPr>
        <w:t>句型的正确性。</w:t>
      </w:r>
    </w:p>
    <w:p w:rsidR="00DD2927" w:rsidRDefault="00E430F6" w:rsidP="00982549">
      <w:pPr>
        <w:pStyle w:val="3"/>
        <w:spacing w:before="126" w:after="126"/>
        <w:rPr>
          <w:lang w:eastAsia="zh-TW"/>
        </w:rPr>
      </w:pPr>
      <w:bookmarkStart w:id="114" w:name="_Toc363483941"/>
      <w:r w:rsidRPr="00E430F6">
        <w:rPr>
          <w:rFonts w:hint="eastAsia"/>
        </w:rPr>
        <w:t>副词</w:t>
      </w:r>
      <w:r w:rsidR="00BF5096">
        <w:rPr>
          <w:rFonts w:hint="eastAsia"/>
        </w:rPr>
        <w:t>从句</w:t>
      </w:r>
      <w:r w:rsidRPr="00E430F6">
        <w:rPr>
          <w:rFonts w:hint="eastAsia"/>
        </w:rPr>
        <w:t>与名词</w:t>
      </w:r>
      <w:r w:rsidR="00BF5096">
        <w:rPr>
          <w:rFonts w:hint="eastAsia"/>
        </w:rPr>
        <w:t>从句</w:t>
      </w:r>
      <w:r w:rsidRPr="00E430F6">
        <w:rPr>
          <w:rFonts w:hint="eastAsia"/>
        </w:rPr>
        <w:t>的构造比较</w:t>
      </w:r>
      <w:bookmarkEnd w:id="114"/>
    </w:p>
    <w:p w:rsidR="00DD2927" w:rsidRDefault="00E430F6" w:rsidP="00182A90">
      <w:pPr>
        <w:pStyle w:val="4"/>
        <w:spacing w:after="84"/>
        <w:rPr>
          <w:lang w:eastAsia="zh-TW"/>
        </w:rPr>
      </w:pPr>
      <w:r w:rsidRPr="00E430F6">
        <w:rPr>
          <w:rFonts w:hint="eastAsia"/>
        </w:rPr>
        <w:t>来自直述句</w:t>
      </w:r>
    </w:p>
    <w:p w:rsidR="00DD2927" w:rsidRDefault="00E430F6" w:rsidP="00182A90">
      <w:pPr>
        <w:spacing w:after="84"/>
        <w:ind w:firstLine="480"/>
        <w:rPr>
          <w:lang w:eastAsia="zh-TW"/>
        </w:rPr>
      </w:pPr>
      <w:r w:rsidRPr="00E430F6">
        <w:rPr>
          <w:rFonts w:eastAsia="宋体" w:hint="eastAsia"/>
        </w:rPr>
        <w:t>直述句改造为名词</w:t>
      </w:r>
      <w:r w:rsidR="00BF5096">
        <w:rPr>
          <w:rFonts w:eastAsia="宋体" w:hint="eastAsia"/>
        </w:rPr>
        <w:t>从句</w:t>
      </w:r>
      <w:r w:rsidRPr="00E430F6">
        <w:rPr>
          <w:rFonts w:eastAsia="宋体" w:hint="eastAsia"/>
        </w:rPr>
        <w:t>时，要外加一个单独的、没有意义的从属连接词</w:t>
      </w:r>
      <w:r w:rsidRPr="00E430F6">
        <w:rPr>
          <w:rFonts w:eastAsia="宋体"/>
        </w:rPr>
        <w:t>that</w:t>
      </w:r>
      <w:r w:rsidRPr="00E430F6">
        <w:rPr>
          <w:rFonts w:eastAsia="宋体" w:hint="eastAsia"/>
        </w:rPr>
        <w:t>，表示「那句话、那件事」。反之，如果直述句要改造为副词</w:t>
      </w:r>
      <w:r w:rsidR="00BF5096">
        <w:rPr>
          <w:rFonts w:eastAsia="宋体" w:hint="eastAsia"/>
        </w:rPr>
        <w:t>从句</w:t>
      </w:r>
      <w:r w:rsidRPr="00E430F6">
        <w:rPr>
          <w:rFonts w:eastAsia="宋体" w:hint="eastAsia"/>
        </w:rPr>
        <w:t>，那么同样要外加从属连接词，但并不是加没有意义的</w:t>
      </w:r>
      <w:r w:rsidRPr="00E430F6">
        <w:rPr>
          <w:rFonts w:eastAsia="宋体"/>
        </w:rPr>
        <w:t>that</w:t>
      </w:r>
      <w:r w:rsidRPr="00E430F6">
        <w:rPr>
          <w:rFonts w:eastAsia="宋体" w:hint="eastAsia"/>
        </w:rPr>
        <w:t>，而是要加各式各样如</w:t>
      </w:r>
      <w:r w:rsidRPr="00E430F6">
        <w:rPr>
          <w:rFonts w:eastAsia="宋体"/>
        </w:rPr>
        <w:t>because, although, if, as, when, where</w:t>
      </w:r>
      <w:r w:rsidRPr="00E430F6">
        <w:rPr>
          <w:rFonts w:eastAsia="宋体" w:hint="eastAsia"/>
        </w:rPr>
        <w:t>等等「有意义」的连接词，用来表达各式各样的逻辑关系如「原因、让步、条件、状态、时间、地方」等等。请比较：</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 ghosts are real</w:t>
      </w:r>
      <w:r w:rsidRPr="00E430F6">
        <w:rPr>
          <w:rFonts w:eastAsia="宋体"/>
        </w:rPr>
        <w:t>.</w:t>
      </w:r>
    </w:p>
    <w:p w:rsidR="00785232" w:rsidRPr="00785232" w:rsidRDefault="003F55B4" w:rsidP="00182A90">
      <w:pPr>
        <w:pStyle w:val="Preface"/>
        <w:spacing w:after="84"/>
        <w:ind w:firstLine="480"/>
        <w:rPr>
          <w:lang w:eastAsia="zh-TW"/>
        </w:rPr>
      </w:pPr>
      <w:r>
        <w:t xml:space="preserve">  S  V     </w:t>
      </w:r>
      <w:r w:rsidR="00E430F6" w:rsidRPr="00E430F6">
        <w:t xml:space="preserve"> O </w:t>
      </w:r>
      <w:r w:rsidR="00E430F6" w:rsidRPr="00E430F6">
        <w:rPr>
          <w:rFonts w:hint="eastAsia"/>
        </w:rPr>
        <w:t>名词</w:t>
      </w:r>
      <w:r w:rsidR="00BF5096">
        <w:rPr>
          <w:rFonts w:hint="eastAsia"/>
        </w:rPr>
        <w:t>从句</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w:t>
      </w:r>
      <w:r w:rsidRPr="00E430F6">
        <w:rPr>
          <w:rFonts w:eastAsia="宋体"/>
        </w:rPr>
        <w:t xml:space="preserve">, </w:t>
      </w:r>
      <w:r w:rsidRPr="00E430F6">
        <w:rPr>
          <w:rFonts w:eastAsia="宋体"/>
          <w:u w:val="single"/>
        </w:rPr>
        <w:t>because I have seen one with my own eyes</w:t>
      </w:r>
      <w:r w:rsidRPr="00E430F6">
        <w:rPr>
          <w:rFonts w:eastAsia="宋体"/>
        </w:rPr>
        <w:t>.</w:t>
      </w:r>
    </w:p>
    <w:p w:rsidR="00785232" w:rsidRPr="00785232" w:rsidRDefault="003F55B4" w:rsidP="00182A90">
      <w:pPr>
        <w:pStyle w:val="Preface"/>
        <w:spacing w:after="84"/>
        <w:ind w:firstLine="480"/>
        <w:rPr>
          <w:lang w:eastAsia="zh-TW"/>
        </w:rPr>
      </w:pPr>
      <w:r>
        <w:t xml:space="preserve">  S  V     O               </w:t>
      </w:r>
      <w:r w:rsidR="00E430F6" w:rsidRPr="00E430F6">
        <w:t xml:space="preserve">  </w:t>
      </w:r>
      <w:r w:rsidR="00E430F6" w:rsidRPr="00E430F6">
        <w:rPr>
          <w:rFonts w:hint="eastAsia"/>
        </w:rPr>
        <w:t>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句中，直述句</w:t>
      </w:r>
      <w:r w:rsidRPr="00E430F6">
        <w:rPr>
          <w:rFonts w:eastAsia="宋体"/>
        </w:rPr>
        <w:t>ghosts are real</w:t>
      </w:r>
      <w:r w:rsidRPr="00E430F6">
        <w:rPr>
          <w:rFonts w:eastAsia="宋体" w:hint="eastAsia"/>
        </w:rPr>
        <w:t>前面加上单独、没有意义的从属连接词</w:t>
      </w:r>
      <w:r w:rsidRPr="00E430F6">
        <w:rPr>
          <w:rFonts w:eastAsia="宋体"/>
        </w:rPr>
        <w:t>that</w:t>
      </w:r>
      <w:r w:rsidRPr="00E430F6">
        <w:rPr>
          <w:rFonts w:eastAsia="宋体" w:hint="eastAsia"/>
        </w:rPr>
        <w:t>表示「那件事」，成为一个名词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动词</w:t>
      </w:r>
      <w:r w:rsidRPr="00E430F6">
        <w:rPr>
          <w:rFonts w:eastAsia="宋体"/>
        </w:rPr>
        <w:t>believe</w:t>
      </w:r>
      <w:r w:rsidRPr="00E430F6">
        <w:rPr>
          <w:rFonts w:eastAsia="宋体" w:hint="eastAsia"/>
        </w:rPr>
        <w:t>后面当做</w:t>
      </w:r>
      <w:r w:rsidR="009D20F5">
        <w:rPr>
          <w:rFonts w:eastAsia="宋体" w:hint="eastAsia"/>
        </w:rPr>
        <w:t>受词（宾语）</w:t>
      </w:r>
      <w:r w:rsidRPr="00E430F6">
        <w:rPr>
          <w:rFonts w:eastAsia="宋体" w:hint="eastAsia"/>
        </w:rPr>
        <w:t>使用。第</w:t>
      </w:r>
      <w:r w:rsidRPr="00E430F6">
        <w:rPr>
          <w:rFonts w:eastAsia="宋体"/>
        </w:rPr>
        <w:t>2</w:t>
      </w:r>
      <w:r w:rsidRPr="00E430F6">
        <w:rPr>
          <w:rFonts w:eastAsia="宋体" w:hint="eastAsia"/>
        </w:rPr>
        <w:t>句中，直述句</w:t>
      </w:r>
      <w:r w:rsidRPr="00E430F6">
        <w:rPr>
          <w:rFonts w:eastAsia="宋体"/>
        </w:rPr>
        <w:t>I have seen one with my own eyes</w:t>
      </w:r>
      <w:r w:rsidRPr="00E430F6">
        <w:rPr>
          <w:rFonts w:eastAsia="宋体" w:hint="eastAsia"/>
        </w:rPr>
        <w:t>前面加上有意义的从属连接词</w:t>
      </w:r>
      <w:r w:rsidRPr="00E430F6">
        <w:rPr>
          <w:rFonts w:eastAsia="宋体"/>
        </w:rPr>
        <w:t>because</w:t>
      </w:r>
      <w:r w:rsidRPr="00E430F6">
        <w:rPr>
          <w:rFonts w:eastAsia="宋体" w:hint="eastAsia"/>
        </w:rPr>
        <w:t>表示「因为」，构成一个副词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中当做副词使用，修饰动词</w:t>
      </w:r>
      <w:r w:rsidRPr="00E430F6">
        <w:rPr>
          <w:rFonts w:eastAsia="宋体"/>
        </w:rPr>
        <w:t>believe</w:t>
      </w:r>
      <w:r w:rsidRPr="00E430F6">
        <w:rPr>
          <w:rFonts w:eastAsia="宋体" w:hint="eastAsia"/>
        </w:rPr>
        <w:t>的原因。</w:t>
      </w:r>
    </w:p>
    <w:p w:rsidR="00DD2927" w:rsidRDefault="00E430F6" w:rsidP="00182A90">
      <w:pPr>
        <w:spacing w:after="84"/>
        <w:ind w:firstLine="480"/>
        <w:rPr>
          <w:lang w:eastAsia="zh-TW"/>
        </w:rPr>
      </w:pPr>
      <w:r w:rsidRPr="00E430F6">
        <w:rPr>
          <w:rFonts w:eastAsia="宋体" w:hint="eastAsia"/>
        </w:rPr>
        <w:t>如果把第</w:t>
      </w:r>
      <w:r w:rsidRPr="00E430F6">
        <w:rPr>
          <w:rFonts w:eastAsia="宋体"/>
        </w:rPr>
        <w:t>1</w:t>
      </w:r>
      <w:r w:rsidRPr="00E430F6">
        <w:rPr>
          <w:rFonts w:eastAsia="宋体" w:hint="eastAsia"/>
        </w:rPr>
        <w:t>句中的名词</w:t>
      </w:r>
      <w:r w:rsidR="00BF5096">
        <w:rPr>
          <w:rFonts w:eastAsia="宋体" w:hint="eastAsia"/>
        </w:rPr>
        <w:t>从句</w:t>
      </w:r>
      <w:r w:rsidRPr="00E430F6">
        <w:rPr>
          <w:rFonts w:eastAsia="宋体" w:hint="eastAsia"/>
        </w:rPr>
        <w:t>删掉，剩下</w:t>
      </w:r>
      <w:r w:rsidRPr="00E430F6">
        <w:rPr>
          <w:rFonts w:eastAsia="宋体"/>
        </w:rPr>
        <w:t>I believe</w:t>
      </w:r>
      <w:r w:rsidRPr="00E430F6">
        <w:rPr>
          <w:rFonts w:eastAsia="宋体" w:hint="eastAsia"/>
        </w:rPr>
        <w:t>，这个主要</w:t>
      </w:r>
      <w:r w:rsidR="00BF5096">
        <w:rPr>
          <w:rFonts w:eastAsia="宋体" w:hint="eastAsia"/>
        </w:rPr>
        <w:t>从句</w:t>
      </w:r>
      <w:r w:rsidRPr="00E430F6">
        <w:rPr>
          <w:rFonts w:eastAsia="宋体" w:hint="eastAsia"/>
        </w:rPr>
        <w:t>少了</w:t>
      </w:r>
      <w:r w:rsidR="009D20F5">
        <w:rPr>
          <w:rFonts w:eastAsia="宋体" w:hint="eastAsia"/>
        </w:rPr>
        <w:t>受词（宾语）</w:t>
      </w:r>
      <w:r w:rsidRPr="00E430F6">
        <w:rPr>
          <w:rFonts w:eastAsia="宋体" w:hint="eastAsia"/>
        </w:rPr>
        <w:t>，就不再是个完整的句子。反之，如果把第</w:t>
      </w:r>
      <w:r w:rsidRPr="00E430F6">
        <w:rPr>
          <w:rFonts w:eastAsia="宋体"/>
        </w:rPr>
        <w:t>2</w:t>
      </w:r>
      <w:r w:rsidRPr="00E430F6">
        <w:rPr>
          <w:rFonts w:eastAsia="宋体" w:hint="eastAsia"/>
        </w:rPr>
        <w:t>句中的副词</w:t>
      </w:r>
      <w:r w:rsidR="00BF5096">
        <w:rPr>
          <w:rFonts w:eastAsia="宋体" w:hint="eastAsia"/>
        </w:rPr>
        <w:t>从句</w:t>
      </w:r>
      <w:r w:rsidRPr="00E430F6">
        <w:rPr>
          <w:rFonts w:eastAsia="宋体" w:hint="eastAsia"/>
        </w:rPr>
        <w:t>删掉，剩下</w:t>
      </w:r>
      <w:r w:rsidRPr="00E430F6">
        <w:rPr>
          <w:rFonts w:eastAsia="宋体"/>
        </w:rPr>
        <w:t>I believe that</w:t>
      </w:r>
      <w:r w:rsidRPr="00E430F6">
        <w:rPr>
          <w:rFonts w:eastAsia="宋体" w:hint="eastAsia"/>
        </w:rPr>
        <w:t>，这个句子仍然完整正确。</w:t>
      </w:r>
    </w:p>
    <w:p w:rsidR="00DD2927" w:rsidRDefault="00E430F6" w:rsidP="00182A90">
      <w:pPr>
        <w:spacing w:after="84"/>
        <w:ind w:firstLine="480"/>
        <w:rPr>
          <w:lang w:eastAsia="zh-TW"/>
        </w:rPr>
      </w:pPr>
      <w:r w:rsidRPr="00E430F6">
        <w:rPr>
          <w:rFonts w:eastAsia="宋体" w:hint="eastAsia"/>
        </w:rPr>
        <w:t>直述句改造为副词</w:t>
      </w:r>
      <w:r w:rsidR="00BF5096">
        <w:rPr>
          <w:rFonts w:eastAsia="宋体" w:hint="eastAsia"/>
        </w:rPr>
        <w:t>从句</w:t>
      </w:r>
      <w:r w:rsidRPr="00E430F6">
        <w:rPr>
          <w:rFonts w:eastAsia="宋体" w:hint="eastAsia"/>
        </w:rPr>
        <w:t>，也可以外加</w:t>
      </w:r>
      <w:r w:rsidRPr="00E430F6">
        <w:rPr>
          <w:rFonts w:eastAsia="宋体"/>
        </w:rPr>
        <w:t>so … that, such … that, in that, in order that</w:t>
      </w:r>
      <w:r w:rsidRPr="00E430F6">
        <w:rPr>
          <w:rFonts w:eastAsia="宋体" w:hint="eastAsia"/>
        </w:rPr>
        <w:t>之类含有</w:t>
      </w:r>
      <w:r w:rsidRPr="00E430F6">
        <w:rPr>
          <w:rFonts w:eastAsia="宋体"/>
        </w:rPr>
        <w:t>that</w:t>
      </w:r>
      <w:r w:rsidRPr="00E430F6">
        <w:rPr>
          <w:rFonts w:eastAsia="宋体" w:hint="eastAsia"/>
        </w:rPr>
        <w:t>在内的连接词。与名词</w:t>
      </w:r>
      <w:r w:rsidR="00BF5096">
        <w:rPr>
          <w:rFonts w:eastAsia="宋体" w:hint="eastAsia"/>
        </w:rPr>
        <w:t>从句</w:t>
      </w:r>
      <w:r w:rsidRPr="00E430F6">
        <w:rPr>
          <w:rFonts w:eastAsia="宋体" w:hint="eastAsia"/>
        </w:rPr>
        <w:t>不同之处在于：名词</w:t>
      </w:r>
      <w:r w:rsidR="00BF5096">
        <w:rPr>
          <w:rFonts w:eastAsia="宋体" w:hint="eastAsia"/>
        </w:rPr>
        <w:t>从句</w:t>
      </w:r>
      <w:r w:rsidRPr="00E430F6">
        <w:rPr>
          <w:rFonts w:eastAsia="宋体" w:hint="eastAsia"/>
        </w:rPr>
        <w:t>只能外加一个单独的、没有意义的</w:t>
      </w:r>
      <w:r w:rsidRPr="00E430F6">
        <w:rPr>
          <w:rFonts w:eastAsia="宋体"/>
        </w:rPr>
        <w:t>that</w:t>
      </w:r>
      <w:r w:rsidRPr="00E430F6">
        <w:rPr>
          <w:rFonts w:eastAsia="宋体" w:hint="eastAsia"/>
        </w:rPr>
        <w:t>，表示「那句话、那件事」。如果加的是</w:t>
      </w:r>
      <w:r w:rsidRPr="00E430F6">
        <w:rPr>
          <w:rFonts w:eastAsia="宋体"/>
        </w:rPr>
        <w:t>so … that, such … that, in that, in order that</w:t>
      </w:r>
      <w:r w:rsidRPr="00E430F6">
        <w:rPr>
          <w:rFonts w:eastAsia="宋体" w:hint="eastAsia"/>
        </w:rPr>
        <w:t>之类，这些连接词都有意义，表示「目的、结果、限制」等等，那么就会变成副词</w:t>
      </w:r>
      <w:r w:rsidR="00BF5096">
        <w:rPr>
          <w:rFonts w:eastAsia="宋体" w:hint="eastAsia"/>
        </w:rPr>
        <w:t>从句</w:t>
      </w:r>
      <w:r w:rsidRPr="00E430F6">
        <w:rPr>
          <w:rFonts w:eastAsia="宋体" w:hint="eastAsia"/>
        </w:rPr>
        <w:t>而非名词</w:t>
      </w:r>
      <w:r w:rsidR="00BF5096">
        <w:rPr>
          <w:rFonts w:eastAsia="宋体" w:hint="eastAsia"/>
        </w:rPr>
        <w:t>从句</w:t>
      </w:r>
      <w:r w:rsidRPr="00E430F6">
        <w:rPr>
          <w:rFonts w:eastAsia="宋体" w:hint="eastAsia"/>
        </w:rPr>
        <w:t>。请比较：</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He</w:t>
      </w:r>
      <w:r w:rsidRPr="00E430F6">
        <w:rPr>
          <w:rFonts w:eastAsia="宋体"/>
        </w:rPr>
        <w:t xml:space="preserve"> </w:t>
      </w:r>
      <w:r w:rsidRPr="00E430F6">
        <w:rPr>
          <w:rFonts w:eastAsia="宋体"/>
          <w:u w:val="single"/>
        </w:rPr>
        <w:t>said</w:t>
      </w:r>
      <w:r w:rsidRPr="00E430F6">
        <w:rPr>
          <w:rFonts w:eastAsia="宋体"/>
        </w:rPr>
        <w:t xml:space="preserve"> sincerely </w:t>
      </w:r>
      <w:r w:rsidRPr="00E430F6">
        <w:rPr>
          <w:rFonts w:eastAsia="宋体"/>
          <w:u w:val="single"/>
        </w:rPr>
        <w:t>that he was sorry</w:t>
      </w:r>
      <w:r w:rsidRPr="00E430F6">
        <w:rPr>
          <w:rFonts w:eastAsia="宋体"/>
        </w:rPr>
        <w:t>.</w:t>
      </w:r>
    </w:p>
    <w:p w:rsidR="00785232" w:rsidRPr="00785232" w:rsidRDefault="003F55B4" w:rsidP="00182A90">
      <w:pPr>
        <w:pStyle w:val="Preface"/>
        <w:spacing w:after="84"/>
        <w:ind w:firstLine="480"/>
        <w:rPr>
          <w:lang w:eastAsia="zh-TW"/>
        </w:rPr>
      </w:pPr>
      <w:r>
        <w:lastRenderedPageBreak/>
        <w:t xml:space="preserve">  S   V               </w:t>
      </w:r>
      <w:r w:rsidR="00E430F6" w:rsidRPr="00E430F6">
        <w:t xml:space="preserve"> O</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said</w:t>
      </w:r>
      <w:r w:rsidRPr="00E430F6">
        <w:rPr>
          <w:rFonts w:eastAsia="宋体"/>
        </w:rPr>
        <w:t xml:space="preserve"> </w:t>
      </w:r>
      <w:r w:rsidRPr="00E430F6">
        <w:rPr>
          <w:rFonts w:eastAsia="宋体"/>
          <w:u w:val="single"/>
        </w:rPr>
        <w:t>it</w:t>
      </w:r>
      <w:r w:rsidRPr="00E430F6">
        <w:rPr>
          <w:rFonts w:eastAsia="宋体"/>
        </w:rPr>
        <w:t xml:space="preserve"> </w:t>
      </w:r>
      <w:r w:rsidRPr="00E430F6">
        <w:rPr>
          <w:rFonts w:eastAsia="宋体"/>
          <w:u w:val="single"/>
        </w:rPr>
        <w:t>so</w:t>
      </w:r>
      <w:r w:rsidRPr="00E430F6">
        <w:rPr>
          <w:rFonts w:eastAsia="宋体"/>
        </w:rPr>
        <w:t xml:space="preserve"> sincerely </w:t>
      </w:r>
      <w:r w:rsidRPr="00E430F6">
        <w:rPr>
          <w:rFonts w:eastAsia="宋体"/>
          <w:u w:val="single"/>
        </w:rPr>
        <w:t>that his wife forgave him right away</w:t>
      </w:r>
      <w:r w:rsidRPr="00E430F6">
        <w:rPr>
          <w:rFonts w:eastAsia="宋体"/>
        </w:rPr>
        <w:t>.</w:t>
      </w:r>
    </w:p>
    <w:p w:rsidR="00785232" w:rsidRPr="00785232" w:rsidRDefault="003F55B4" w:rsidP="00182A90">
      <w:pPr>
        <w:pStyle w:val="Preface"/>
        <w:spacing w:after="84"/>
        <w:ind w:firstLine="480"/>
        <w:rPr>
          <w:lang w:eastAsia="zh-TW"/>
        </w:rPr>
      </w:pPr>
      <w:r>
        <w:t xml:space="preserve"> </w:t>
      </w:r>
      <w:r>
        <w:rPr>
          <w:rFonts w:hint="eastAsia"/>
        </w:rPr>
        <w:t xml:space="preserve"> </w:t>
      </w:r>
      <w:r>
        <w:t xml:space="preserve">S   V  O              </w:t>
      </w:r>
      <w:r w:rsidR="00E430F6" w:rsidRPr="00E430F6">
        <w:t xml:space="preserve">       </w:t>
      </w:r>
      <w:r w:rsidR="00E430F6" w:rsidRPr="00E430F6">
        <w:rPr>
          <w:rFonts w:hint="eastAsia"/>
        </w:rPr>
        <w:t>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句中，直述句</w:t>
      </w:r>
      <w:r w:rsidRPr="00E430F6">
        <w:rPr>
          <w:rFonts w:eastAsia="宋体"/>
        </w:rPr>
        <w:t>he was sorry</w:t>
      </w:r>
      <w:r w:rsidRPr="00E430F6">
        <w:rPr>
          <w:rFonts w:eastAsia="宋体" w:hint="eastAsia"/>
        </w:rPr>
        <w:t>外加一个单独的、没有意义的连接词</w:t>
      </w:r>
      <w:r w:rsidRPr="00E430F6">
        <w:rPr>
          <w:rFonts w:eastAsia="宋体"/>
        </w:rPr>
        <w:t>that</w:t>
      </w:r>
      <w:r w:rsidRPr="00E430F6">
        <w:rPr>
          <w:rFonts w:eastAsia="宋体" w:hint="eastAsia"/>
        </w:rPr>
        <w:t>，构成一个名词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动词</w:t>
      </w:r>
      <w:r w:rsidRPr="00E430F6">
        <w:rPr>
          <w:rFonts w:eastAsia="宋体"/>
        </w:rPr>
        <w:t>said</w:t>
      </w:r>
      <w:r w:rsidRPr="00E430F6">
        <w:rPr>
          <w:rFonts w:eastAsia="宋体" w:hint="eastAsia"/>
        </w:rPr>
        <w:t>的后面当</w:t>
      </w:r>
      <w:r w:rsidR="009D20F5">
        <w:rPr>
          <w:rFonts w:eastAsia="宋体" w:hint="eastAsia"/>
        </w:rPr>
        <w:t>受词（宾语）</w:t>
      </w:r>
      <w:r w:rsidRPr="00E430F6">
        <w:rPr>
          <w:rFonts w:eastAsia="宋体" w:hint="eastAsia"/>
        </w:rPr>
        <w:t>使用。这个名词</w:t>
      </w:r>
      <w:r w:rsidR="00BF5096">
        <w:rPr>
          <w:rFonts w:eastAsia="宋体" w:hint="eastAsia"/>
        </w:rPr>
        <w:t>从句</w:t>
      </w:r>
      <w:r w:rsidRPr="00E430F6">
        <w:rPr>
          <w:rFonts w:eastAsia="宋体" w:hint="eastAsia"/>
        </w:rPr>
        <w:t>如果删除掉，剩下</w:t>
      </w:r>
      <w:r w:rsidRPr="00E430F6">
        <w:rPr>
          <w:rFonts w:eastAsia="宋体"/>
        </w:rPr>
        <w:t>He said</w:t>
      </w:r>
      <w:r w:rsidRPr="00E430F6">
        <w:rPr>
          <w:rFonts w:eastAsia="宋体" w:hint="eastAsia"/>
        </w:rPr>
        <w:t>就不再是个完整的句子，因为缺了</w:t>
      </w:r>
      <w:r w:rsidR="009D20F5">
        <w:rPr>
          <w:rFonts w:eastAsia="宋体" w:hint="eastAsia"/>
        </w:rPr>
        <w:t>受词（宾语）</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w:t>
      </w:r>
      <w:r w:rsidRPr="00E430F6">
        <w:rPr>
          <w:rFonts w:eastAsia="宋体"/>
        </w:rPr>
        <w:t>his wife forgave him right away</w:t>
      </w:r>
      <w:r w:rsidRPr="00E430F6">
        <w:rPr>
          <w:rFonts w:eastAsia="宋体" w:hint="eastAsia"/>
        </w:rPr>
        <w:t>同样是直述句，但是它外加的是</w:t>
      </w:r>
      <w:r w:rsidRPr="00E430F6">
        <w:rPr>
          <w:rFonts w:eastAsia="宋体"/>
        </w:rPr>
        <w:t>so … that</w:t>
      </w:r>
      <w:r w:rsidRPr="00E430F6">
        <w:rPr>
          <w:rFonts w:eastAsia="宋体" w:hint="eastAsia"/>
        </w:rPr>
        <w:t>这一组有意义的连接词，表示「如此…以致于」，构成的就是一个副词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中当做修饰语使用，修饰副词</w:t>
      </w:r>
      <w:r w:rsidRPr="00E430F6">
        <w:rPr>
          <w:rFonts w:eastAsia="宋体"/>
        </w:rPr>
        <w:t>sincerely</w:t>
      </w:r>
      <w:r w:rsidRPr="00E430F6">
        <w:rPr>
          <w:rFonts w:eastAsia="宋体" w:hint="eastAsia"/>
        </w:rPr>
        <w:t>造成的结果。这个副词</w:t>
      </w:r>
      <w:r w:rsidR="00BF5096">
        <w:rPr>
          <w:rFonts w:eastAsia="宋体" w:hint="eastAsia"/>
        </w:rPr>
        <w:t>从句</w:t>
      </w:r>
      <w:r w:rsidRPr="00E430F6">
        <w:rPr>
          <w:rFonts w:eastAsia="宋体" w:hint="eastAsia"/>
        </w:rPr>
        <w:t>如果删除掉，剩下的</w:t>
      </w:r>
      <w:r w:rsidRPr="00E430F6">
        <w:rPr>
          <w:rFonts w:eastAsia="宋体"/>
        </w:rPr>
        <w:t>He said it sincerely</w:t>
      </w:r>
      <w:r w:rsidRPr="00E430F6">
        <w:rPr>
          <w:rFonts w:eastAsia="宋体" w:hint="eastAsia"/>
        </w:rPr>
        <w:t>仍然是个完整正确的句子。</w:t>
      </w:r>
    </w:p>
    <w:p w:rsidR="00DD2927" w:rsidRDefault="00E430F6" w:rsidP="00182A90">
      <w:pPr>
        <w:pStyle w:val="4"/>
        <w:spacing w:after="84"/>
        <w:rPr>
          <w:lang w:eastAsia="zh-TW"/>
        </w:rPr>
      </w:pPr>
      <w:r w:rsidRPr="00E430F6">
        <w:rPr>
          <w:rFonts w:hint="eastAsia"/>
        </w:rPr>
        <w:t>来自</w:t>
      </w:r>
      <w:r w:rsidRPr="00E430F6">
        <w:t>Information Question</w:t>
      </w:r>
    </w:p>
    <w:p w:rsidR="00DD2927" w:rsidRDefault="00E430F6" w:rsidP="00182A90">
      <w:pPr>
        <w:spacing w:after="84"/>
        <w:ind w:firstLine="480"/>
        <w:rPr>
          <w:lang w:eastAsia="zh-TW"/>
        </w:rPr>
      </w:pPr>
      <w:r w:rsidRPr="00E430F6">
        <w:rPr>
          <w:rFonts w:eastAsia="宋体" w:hint="eastAsia"/>
        </w:rPr>
        <w:t>有疑问词引导的疑问句如果要改造成名词</w:t>
      </w:r>
      <w:r w:rsidR="00BF5096">
        <w:rPr>
          <w:rFonts w:eastAsia="宋体" w:hint="eastAsia"/>
        </w:rPr>
        <w:t>从句</w:t>
      </w:r>
      <w:r w:rsidRPr="00E430F6">
        <w:rPr>
          <w:rFonts w:eastAsia="宋体" w:hint="eastAsia"/>
        </w:rPr>
        <w:t>，只须拿掉问号、还原成非疑问句的动词顺序即可，疑问词本身就可以充当连接词来引导名词</w:t>
      </w:r>
      <w:r w:rsidR="00BF5096">
        <w:rPr>
          <w:rFonts w:eastAsia="宋体" w:hint="eastAsia"/>
        </w:rPr>
        <w:t>从句</w:t>
      </w:r>
      <w:r w:rsidRPr="00E430F6">
        <w:rPr>
          <w:rFonts w:eastAsia="宋体" w:hint="eastAsia"/>
        </w:rPr>
        <w:t>。如果是有疑问词引导的疑问句要改造成副词</w:t>
      </w:r>
      <w:r w:rsidR="00BF5096">
        <w:rPr>
          <w:rFonts w:eastAsia="宋体" w:hint="eastAsia"/>
        </w:rPr>
        <w:t>从句</w:t>
      </w:r>
      <w:r w:rsidRPr="00E430F6">
        <w:rPr>
          <w:rFonts w:eastAsia="宋体" w:hint="eastAsia"/>
        </w:rPr>
        <w:t>，做法则是第一：拿掉问号、还原成非疑问句的动词顺序（这个部分和制造名词</w:t>
      </w:r>
      <w:r w:rsidR="00BF5096">
        <w:rPr>
          <w:rFonts w:eastAsia="宋体" w:hint="eastAsia"/>
        </w:rPr>
        <w:t>从句</w:t>
      </w:r>
      <w:r w:rsidRPr="00E430F6">
        <w:rPr>
          <w:rFonts w:eastAsia="宋体" w:hint="eastAsia"/>
        </w:rPr>
        <w:t>完全相同）；第二：在疑问词前面再加上</w:t>
      </w:r>
      <w:r w:rsidRPr="00E430F6">
        <w:rPr>
          <w:rFonts w:eastAsia="宋体"/>
        </w:rPr>
        <w:t>no matter</w:t>
      </w:r>
      <w:r w:rsidRPr="00E430F6">
        <w:rPr>
          <w:rFonts w:eastAsia="宋体" w:hint="eastAsia"/>
        </w:rPr>
        <w:t>（表示「不论」），或者在疑问词后面加上</w:t>
      </w:r>
      <w:r w:rsidRPr="00E430F6">
        <w:rPr>
          <w:rFonts w:eastAsia="宋体"/>
        </w:rPr>
        <w:t>-ever</w:t>
      </w:r>
      <w:r w:rsidRPr="00E430F6">
        <w:rPr>
          <w:rFonts w:eastAsia="宋体" w:hint="eastAsia"/>
        </w:rPr>
        <w:t>的字尾（同样表示「不论」），就会变成副词</w:t>
      </w:r>
      <w:r w:rsidR="00BF5096">
        <w:rPr>
          <w:rFonts w:eastAsia="宋体" w:hint="eastAsia"/>
        </w:rPr>
        <w:t>从句</w:t>
      </w:r>
      <w:r w:rsidRPr="00E430F6">
        <w:rPr>
          <w:rFonts w:eastAsia="宋体" w:hint="eastAsia"/>
        </w:rPr>
        <w:t>。请比较：</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Where the criminal is hiding</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anybody’s guess</w:t>
      </w:r>
      <w:r w:rsidRPr="00E430F6">
        <w:rPr>
          <w:rFonts w:eastAsia="宋体"/>
        </w:rPr>
        <w:t>.</w:t>
      </w:r>
    </w:p>
    <w:p w:rsidR="00785232" w:rsidRPr="00785232" w:rsidRDefault="00880608" w:rsidP="00182A90">
      <w:pPr>
        <w:pStyle w:val="Preface"/>
        <w:spacing w:after="84"/>
        <w:ind w:firstLine="480"/>
        <w:rPr>
          <w:lang w:eastAsia="zh-TW"/>
        </w:rPr>
      </w:pPr>
      <w:r>
        <w:t xml:space="preserve">        </w:t>
      </w:r>
      <w:r>
        <w:rPr>
          <w:rFonts w:hint="eastAsia"/>
        </w:rPr>
        <w:t xml:space="preserve"> </w:t>
      </w:r>
      <w:r>
        <w:t xml:space="preserve">   S              V     </w:t>
      </w:r>
      <w:r w:rsidR="00E430F6" w:rsidRPr="00E430F6">
        <w:t xml:space="preserve"> C</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No matter where the criminal is hiding</w:t>
      </w:r>
      <w:r w:rsidRPr="00E430F6">
        <w:rPr>
          <w:rFonts w:eastAsia="宋体"/>
        </w:rPr>
        <w:t xml:space="preserve">, </w:t>
      </w:r>
      <w:r w:rsidRPr="00E430F6">
        <w:rPr>
          <w:rFonts w:eastAsia="宋体"/>
          <w:u w:val="single"/>
        </w:rPr>
        <w:t>the police</w:t>
      </w:r>
      <w:r w:rsidRPr="00E430F6">
        <w:rPr>
          <w:rFonts w:eastAsia="宋体"/>
        </w:rPr>
        <w:t xml:space="preserve"> </w:t>
      </w:r>
      <w:r w:rsidRPr="00E430F6">
        <w:rPr>
          <w:rFonts w:eastAsia="宋体"/>
          <w:u w:val="single"/>
        </w:rPr>
        <w:t>is going to get</w:t>
      </w:r>
      <w:r w:rsidRPr="00E430F6">
        <w:rPr>
          <w:rFonts w:eastAsia="宋体"/>
        </w:rPr>
        <w:t xml:space="preserve"> </w:t>
      </w:r>
      <w:r w:rsidRPr="00E430F6">
        <w:rPr>
          <w:rFonts w:eastAsia="宋体"/>
          <w:u w:val="single"/>
        </w:rPr>
        <w:t>him</w:t>
      </w:r>
      <w:r w:rsidRPr="00E430F6">
        <w:rPr>
          <w:rFonts w:eastAsia="宋体"/>
        </w:rPr>
        <w:t>.</w:t>
      </w:r>
    </w:p>
    <w:p w:rsidR="00785232" w:rsidRPr="00785232" w:rsidRDefault="00880608" w:rsidP="00182A90">
      <w:pPr>
        <w:pStyle w:val="Preface"/>
        <w:spacing w:after="84"/>
        <w:ind w:firstLine="480"/>
        <w:rPr>
          <w:lang w:eastAsia="zh-TW"/>
        </w:rPr>
      </w:pPr>
      <w:r>
        <w:t xml:space="preserve">         </w:t>
      </w:r>
      <w:r>
        <w:rPr>
          <w:rFonts w:hint="eastAsia"/>
        </w:rPr>
        <w:t xml:space="preserve">  </w:t>
      </w:r>
      <w:r>
        <w:t xml:space="preserve"> </w:t>
      </w:r>
      <w:r w:rsidR="00E430F6" w:rsidRPr="00E430F6">
        <w:t xml:space="preserve"> </w:t>
      </w:r>
      <w:r w:rsidR="00E430F6" w:rsidRPr="00E430F6">
        <w:rPr>
          <w:rFonts w:hint="eastAsia"/>
        </w:rPr>
        <w:t>副词</w:t>
      </w:r>
      <w:r w:rsidR="00BF5096">
        <w:rPr>
          <w:rFonts w:hint="eastAsia"/>
        </w:rPr>
        <w:t>从句</w:t>
      </w:r>
      <w:r>
        <w:t xml:space="preserve">               </w:t>
      </w:r>
      <w:r>
        <w:rPr>
          <w:rFonts w:hint="eastAsia"/>
        </w:rPr>
        <w:t xml:space="preserve">  </w:t>
      </w:r>
      <w:r>
        <w:t xml:space="preserve">  S        </w:t>
      </w:r>
      <w:r w:rsidR="00E430F6" w:rsidRPr="00E430F6">
        <w:t>V       O</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Wherever the criminal is hiding</w:t>
      </w:r>
      <w:r w:rsidRPr="00E430F6">
        <w:rPr>
          <w:rFonts w:eastAsia="宋体"/>
        </w:rPr>
        <w:t xml:space="preserve">, </w:t>
      </w:r>
      <w:r w:rsidRPr="00E430F6">
        <w:rPr>
          <w:rFonts w:eastAsia="宋体"/>
          <w:u w:val="single"/>
        </w:rPr>
        <w:t>the police</w:t>
      </w:r>
      <w:r w:rsidRPr="00E430F6">
        <w:rPr>
          <w:rFonts w:eastAsia="宋体"/>
        </w:rPr>
        <w:t xml:space="preserve"> </w:t>
      </w:r>
      <w:r w:rsidRPr="00E430F6">
        <w:rPr>
          <w:rFonts w:eastAsia="宋体"/>
          <w:u w:val="single"/>
        </w:rPr>
        <w:t>is going to get</w:t>
      </w:r>
      <w:r w:rsidRPr="00E430F6">
        <w:rPr>
          <w:rFonts w:eastAsia="宋体"/>
        </w:rPr>
        <w:t xml:space="preserve"> </w:t>
      </w:r>
      <w:r w:rsidRPr="00E430F6">
        <w:rPr>
          <w:rFonts w:eastAsia="宋体"/>
          <w:u w:val="single"/>
        </w:rPr>
        <w:t>him</w:t>
      </w:r>
      <w:r w:rsidRPr="00E430F6">
        <w:rPr>
          <w:rFonts w:eastAsia="宋体"/>
        </w:rPr>
        <w:t>.</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句中，由疑问词</w:t>
      </w:r>
      <w:r w:rsidRPr="00E430F6">
        <w:rPr>
          <w:rFonts w:eastAsia="宋体"/>
        </w:rPr>
        <w:t>where</w:t>
      </w:r>
      <w:r w:rsidRPr="00E430F6">
        <w:rPr>
          <w:rFonts w:eastAsia="宋体" w:hint="eastAsia"/>
        </w:rPr>
        <w:t>引导的疑问句</w:t>
      </w:r>
      <w:r w:rsidRPr="00E430F6">
        <w:rPr>
          <w:rFonts w:eastAsia="宋体"/>
        </w:rPr>
        <w:t>Where is the criminal hiding?</w:t>
      </w:r>
      <w:r w:rsidRPr="00E430F6">
        <w:rPr>
          <w:rFonts w:eastAsia="宋体" w:hint="eastAsia"/>
        </w:rPr>
        <w:t>改成名词</w:t>
      </w:r>
      <w:r w:rsidR="00BF5096">
        <w:rPr>
          <w:rFonts w:eastAsia="宋体" w:hint="eastAsia"/>
        </w:rPr>
        <w:t>从句</w:t>
      </w:r>
      <w:r w:rsidRPr="00E430F6">
        <w:rPr>
          <w:rFonts w:eastAsia="宋体" w:hint="eastAsia"/>
        </w:rPr>
        <w:t>，做法是拿掉问号、动词顺序调整为</w:t>
      </w:r>
      <w:r w:rsidRPr="00E430F6">
        <w:rPr>
          <w:rFonts w:eastAsia="宋体"/>
        </w:rPr>
        <w:t>where the criminal is hiding</w:t>
      </w:r>
      <w:r w:rsidRPr="00E430F6">
        <w:rPr>
          <w:rFonts w:eastAsia="宋体" w:hint="eastAsia"/>
        </w:rPr>
        <w:t>，这就是一个名词</w:t>
      </w:r>
      <w:r w:rsidR="00BF5096">
        <w:rPr>
          <w:rFonts w:eastAsia="宋体" w:hint="eastAsia"/>
        </w:rPr>
        <w:t>从句</w:t>
      </w:r>
      <w:r w:rsidRPr="00E430F6">
        <w:rPr>
          <w:rFonts w:eastAsia="宋体" w:hint="eastAsia"/>
        </w:rPr>
        <w:t>，把它放到主要</w:t>
      </w:r>
      <w:r w:rsidR="00BF5096">
        <w:rPr>
          <w:rFonts w:eastAsia="宋体" w:hint="eastAsia"/>
        </w:rPr>
        <w:t>从句</w:t>
      </w:r>
      <w:r w:rsidRPr="00E430F6">
        <w:rPr>
          <w:rFonts w:eastAsia="宋体" w:hint="eastAsia"/>
        </w:rPr>
        <w:t>中的主词位置、当主词使用。这个名词</w:t>
      </w:r>
      <w:r w:rsidR="00BF5096">
        <w:rPr>
          <w:rFonts w:eastAsia="宋体" w:hint="eastAsia"/>
        </w:rPr>
        <w:t>从句</w:t>
      </w:r>
      <w:r w:rsidRPr="00E430F6">
        <w:rPr>
          <w:rFonts w:eastAsia="宋体" w:hint="eastAsia"/>
        </w:rPr>
        <w:t>不可删除，因为剩下的</w:t>
      </w:r>
      <w:r w:rsidRPr="00E430F6">
        <w:rPr>
          <w:rFonts w:eastAsia="宋体"/>
        </w:rPr>
        <w:t>is anybody’s guess</w:t>
      </w:r>
      <w:r w:rsidRPr="00E430F6">
        <w:rPr>
          <w:rFonts w:eastAsia="宋体" w:hint="eastAsia"/>
        </w:rPr>
        <w:t>并不是一个完整的句子。</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句中，同样是把</w:t>
      </w:r>
      <w:r w:rsidRPr="00E430F6">
        <w:rPr>
          <w:rFonts w:eastAsia="宋体"/>
        </w:rPr>
        <w:t>Where is the criminal hiding?</w:t>
      </w:r>
      <w:r w:rsidRPr="00E430F6">
        <w:rPr>
          <w:rFonts w:eastAsia="宋体" w:hint="eastAsia"/>
        </w:rPr>
        <w:t>这个疑问句拿掉问号、改为</w:t>
      </w:r>
      <w:r w:rsidRPr="00E430F6">
        <w:rPr>
          <w:rFonts w:eastAsia="宋体"/>
        </w:rPr>
        <w:t>where the criminal is hiding</w:t>
      </w:r>
      <w:r w:rsidRPr="00E430F6">
        <w:rPr>
          <w:rFonts w:eastAsia="宋体" w:hint="eastAsia"/>
        </w:rPr>
        <w:t>，但是在前面再加上</w:t>
      </w:r>
      <w:r w:rsidRPr="00E430F6">
        <w:rPr>
          <w:rFonts w:eastAsia="宋体"/>
        </w:rPr>
        <w:t>no matter</w:t>
      </w:r>
      <w:r w:rsidRPr="00E430F6">
        <w:rPr>
          <w:rFonts w:eastAsia="宋体" w:hint="eastAsia"/>
        </w:rPr>
        <w:t>表示「不论」，变成</w:t>
      </w:r>
      <w:r w:rsidRPr="00E430F6">
        <w:rPr>
          <w:rFonts w:eastAsia="宋体"/>
        </w:rPr>
        <w:t>no matter where the criminal is hiding</w:t>
      </w:r>
      <w:r w:rsidRPr="00E430F6">
        <w:rPr>
          <w:rFonts w:eastAsia="宋体" w:hint="eastAsia"/>
        </w:rPr>
        <w:t>，「这个问题不管」，这就是一个表示让步的副词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中当副词使用，修饰主要</w:t>
      </w:r>
      <w:r w:rsidR="00BF5096">
        <w:rPr>
          <w:rFonts w:eastAsia="宋体" w:hint="eastAsia"/>
        </w:rPr>
        <w:t>从句</w:t>
      </w:r>
      <w:r w:rsidRPr="00E430F6">
        <w:rPr>
          <w:rFonts w:eastAsia="宋体" w:hint="eastAsia"/>
        </w:rPr>
        <w:t>动词</w:t>
      </w:r>
      <w:r w:rsidRPr="00E430F6">
        <w:rPr>
          <w:rFonts w:eastAsia="宋体"/>
        </w:rPr>
        <w:t>is going to get</w:t>
      </w:r>
      <w:r w:rsidRPr="00E430F6">
        <w:rPr>
          <w:rFonts w:eastAsia="宋体" w:hint="eastAsia"/>
        </w:rPr>
        <w:t>。这个副词</w:t>
      </w:r>
      <w:r w:rsidR="00BF5096">
        <w:rPr>
          <w:rFonts w:eastAsia="宋体" w:hint="eastAsia"/>
        </w:rPr>
        <w:t>从句</w:t>
      </w:r>
      <w:r w:rsidRPr="00E430F6">
        <w:rPr>
          <w:rFonts w:eastAsia="宋体" w:hint="eastAsia"/>
        </w:rPr>
        <w:t>可以整个删掉，剩下主要</w:t>
      </w:r>
      <w:r w:rsidR="00BF5096">
        <w:rPr>
          <w:rFonts w:eastAsia="宋体" w:hint="eastAsia"/>
        </w:rPr>
        <w:t>从句</w:t>
      </w:r>
      <w:r w:rsidRPr="00E430F6">
        <w:rPr>
          <w:rFonts w:eastAsia="宋体"/>
        </w:rPr>
        <w:t>The police is going to get him</w:t>
      </w:r>
      <w:r w:rsidRPr="00E430F6">
        <w:rPr>
          <w:rFonts w:eastAsia="宋体" w:hint="eastAsia"/>
        </w:rPr>
        <w:t>仍然是个完整正确的句子。第</w:t>
      </w:r>
      <w:r w:rsidRPr="00E430F6">
        <w:rPr>
          <w:rFonts w:eastAsia="宋体"/>
        </w:rPr>
        <w:t>3</w:t>
      </w:r>
      <w:r w:rsidRPr="00E430F6">
        <w:rPr>
          <w:rFonts w:eastAsia="宋体" w:hint="eastAsia"/>
        </w:rPr>
        <w:t>句和第</w:t>
      </w:r>
      <w:r w:rsidRPr="00E430F6">
        <w:rPr>
          <w:rFonts w:eastAsia="宋体"/>
        </w:rPr>
        <w:t>2</w:t>
      </w:r>
      <w:r w:rsidRPr="00E430F6">
        <w:rPr>
          <w:rFonts w:eastAsia="宋体" w:hint="eastAsia"/>
        </w:rPr>
        <w:t>句的情况相同，只是把连接词</w:t>
      </w:r>
      <w:r w:rsidRPr="00E430F6">
        <w:rPr>
          <w:rFonts w:eastAsia="宋体"/>
        </w:rPr>
        <w:t>no matter where</w:t>
      </w:r>
      <w:r w:rsidRPr="00E430F6">
        <w:rPr>
          <w:rFonts w:eastAsia="宋体" w:hint="eastAsia"/>
        </w:rPr>
        <w:t>改成</w:t>
      </w:r>
      <w:r w:rsidRPr="00E430F6">
        <w:rPr>
          <w:rFonts w:eastAsia="宋体"/>
        </w:rPr>
        <w:t>wherever</w:t>
      </w:r>
      <w:r w:rsidRPr="00E430F6">
        <w:rPr>
          <w:rFonts w:eastAsia="宋体" w:hint="eastAsia"/>
        </w:rPr>
        <w:t>，它引导的仍然是个副词</w:t>
      </w:r>
      <w:r w:rsidR="00BF5096">
        <w:rPr>
          <w:rFonts w:eastAsia="宋体" w:hint="eastAsia"/>
        </w:rPr>
        <w:t>从句</w:t>
      </w:r>
      <w:r w:rsidRPr="00E430F6">
        <w:rPr>
          <w:rFonts w:eastAsia="宋体" w:hint="eastAsia"/>
        </w:rPr>
        <w:t>。</w:t>
      </w:r>
    </w:p>
    <w:p w:rsidR="00DD2927" w:rsidRDefault="00E430F6" w:rsidP="00182A90">
      <w:pPr>
        <w:pStyle w:val="4"/>
        <w:spacing w:after="84"/>
        <w:rPr>
          <w:lang w:eastAsia="zh-TW"/>
        </w:rPr>
      </w:pPr>
      <w:r w:rsidRPr="00E430F6">
        <w:rPr>
          <w:rFonts w:hint="eastAsia"/>
        </w:rPr>
        <w:lastRenderedPageBreak/>
        <w:t>来自</w:t>
      </w:r>
      <w:r w:rsidRPr="00E430F6">
        <w:t>Yes/No Question</w:t>
      </w:r>
    </w:p>
    <w:p w:rsidR="00DD2927" w:rsidRDefault="00E430F6" w:rsidP="00182A90">
      <w:pPr>
        <w:spacing w:after="84"/>
        <w:ind w:firstLine="480"/>
        <w:rPr>
          <w:lang w:eastAsia="zh-TW"/>
        </w:rPr>
      </w:pPr>
      <w:r w:rsidRPr="00E430F6">
        <w:rPr>
          <w:rFonts w:eastAsia="宋体" w:hint="eastAsia"/>
        </w:rPr>
        <w:t>如果是没有疑问词引导的疑问句（叫做</w:t>
      </w:r>
      <w:r w:rsidRPr="00E430F6">
        <w:rPr>
          <w:rFonts w:eastAsia="宋体"/>
        </w:rPr>
        <w:t>Yes/No Question</w:t>
      </w:r>
      <w:r w:rsidRPr="00E430F6">
        <w:rPr>
          <w:rFonts w:eastAsia="宋体" w:hint="eastAsia"/>
        </w:rPr>
        <w:t>），改造成名词</w:t>
      </w:r>
      <w:r w:rsidR="00BF5096">
        <w:rPr>
          <w:rFonts w:eastAsia="宋体" w:hint="eastAsia"/>
        </w:rPr>
        <w:t>从句</w:t>
      </w:r>
      <w:r w:rsidRPr="00E430F6">
        <w:rPr>
          <w:rFonts w:eastAsia="宋体" w:hint="eastAsia"/>
        </w:rPr>
        <w:t>时除了要拿掉问号之外，还要外加</w:t>
      </w:r>
      <w:r w:rsidRPr="00E430F6">
        <w:rPr>
          <w:rFonts w:eastAsia="宋体"/>
        </w:rPr>
        <w:t>whether</w:t>
      </w:r>
      <w:r w:rsidRPr="00E430F6">
        <w:rPr>
          <w:rFonts w:eastAsia="宋体" w:hint="eastAsia"/>
        </w:rPr>
        <w:t>这个从属连接词（表示「是否」，来自</w:t>
      </w:r>
      <w:r w:rsidRPr="00E430F6">
        <w:rPr>
          <w:rFonts w:eastAsia="宋体"/>
        </w:rPr>
        <w:t>either … or</w:t>
      </w:r>
      <w:r w:rsidRPr="00E430F6">
        <w:rPr>
          <w:rFonts w:eastAsia="宋体" w:hint="eastAsia"/>
        </w:rPr>
        <w:t>）。如果是要改造成副词</w:t>
      </w:r>
      <w:r w:rsidR="00BF5096">
        <w:rPr>
          <w:rFonts w:eastAsia="宋体" w:hint="eastAsia"/>
        </w:rPr>
        <w:t>从句</w:t>
      </w:r>
      <w:r w:rsidRPr="00E430F6">
        <w:rPr>
          <w:rFonts w:eastAsia="宋体" w:hint="eastAsia"/>
        </w:rPr>
        <w:t>，那么除了同样要拿掉问号之外，也要外加同样一个从属连接词</w:t>
      </w:r>
      <w:r w:rsidRPr="00E430F6">
        <w:rPr>
          <w:rFonts w:eastAsia="宋体"/>
        </w:rPr>
        <w:t>whether</w:t>
      </w:r>
      <w:r w:rsidRPr="00E430F6">
        <w:rPr>
          <w:rFonts w:eastAsia="宋体" w:hint="eastAsia"/>
        </w:rPr>
        <w:t>，但是这时候</w:t>
      </w:r>
      <w:r w:rsidRPr="00E430F6">
        <w:rPr>
          <w:rFonts w:eastAsia="宋体"/>
        </w:rPr>
        <w:t>whether</w:t>
      </w:r>
      <w:r w:rsidRPr="00E430F6">
        <w:rPr>
          <w:rFonts w:eastAsia="宋体" w:hint="eastAsia"/>
        </w:rPr>
        <w:t>不再解释为「是否」，而是表示「不论」。如果不加</w:t>
      </w:r>
      <w:r w:rsidRPr="00E430F6">
        <w:rPr>
          <w:rFonts w:eastAsia="宋体"/>
        </w:rPr>
        <w:t>whether</w:t>
      </w:r>
      <w:r w:rsidRPr="00E430F6">
        <w:rPr>
          <w:rFonts w:eastAsia="宋体" w:hint="eastAsia"/>
        </w:rPr>
        <w:t>，改成加</w:t>
      </w:r>
      <w:r w:rsidRPr="00E430F6">
        <w:rPr>
          <w:rFonts w:eastAsia="宋体"/>
        </w:rPr>
        <w:t>no matter</w:t>
      </w:r>
      <w:r w:rsidRPr="00E430F6">
        <w:rPr>
          <w:rFonts w:eastAsia="宋体" w:hint="eastAsia"/>
        </w:rPr>
        <w:t>也是一样，仍然表示「不论」。请比较：</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Whether he’s still alive (or not)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difficult</w:t>
      </w:r>
      <w:r w:rsidRPr="00E430F6">
        <w:rPr>
          <w:rFonts w:eastAsia="宋体"/>
        </w:rPr>
        <w:t xml:space="preserve"> to say.</w:t>
      </w:r>
    </w:p>
    <w:p w:rsidR="00785232" w:rsidRPr="00785232" w:rsidRDefault="00E430F6" w:rsidP="00182A90">
      <w:pPr>
        <w:spacing w:after="84"/>
        <w:ind w:firstLine="480"/>
        <w:rPr>
          <w:lang w:eastAsia="zh-TW"/>
        </w:rPr>
      </w:pPr>
      <w:r w:rsidRPr="00E430F6">
        <w:rPr>
          <w:rFonts w:eastAsia="宋体"/>
        </w:rPr>
        <w:t xml:space="preserve">        S</w:t>
      </w:r>
      <w:r w:rsidRPr="00E430F6">
        <w:rPr>
          <w:rFonts w:eastAsia="宋体" w:hint="eastAsia"/>
        </w:rPr>
        <w:t>（名词</w:t>
      </w:r>
      <w:r w:rsidR="00880608">
        <w:rPr>
          <w:rFonts w:eastAsia="宋体" w:hint="eastAsia"/>
        </w:rPr>
        <w:t>从句）</w:t>
      </w:r>
      <w:r w:rsidR="00880608">
        <w:rPr>
          <w:rFonts w:eastAsia="宋体" w:hint="eastAsia"/>
        </w:rPr>
        <w:t xml:space="preserve">  </w:t>
      </w:r>
      <w:r w:rsidR="00880608">
        <w:rPr>
          <w:rFonts w:eastAsia="宋体"/>
        </w:rPr>
        <w:t xml:space="preserve">   </w:t>
      </w:r>
      <w:r w:rsidRPr="00E430F6">
        <w:rPr>
          <w:rFonts w:eastAsia="宋体"/>
        </w:rPr>
        <w:t xml:space="preserve">   V     C</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Whether he’s still alive (or not)</w:t>
      </w:r>
      <w:r w:rsidRPr="00E430F6">
        <w:rPr>
          <w:rFonts w:eastAsia="宋体"/>
        </w:rPr>
        <w:t xml:space="preserve">, </w:t>
      </w:r>
      <w:r w:rsidRPr="00E430F6">
        <w:rPr>
          <w:rFonts w:eastAsia="宋体"/>
          <w:u w:val="single"/>
        </w:rPr>
        <w:t>I</w:t>
      </w:r>
      <w:r w:rsidRPr="00E430F6">
        <w:rPr>
          <w:rFonts w:eastAsia="宋体"/>
        </w:rPr>
        <w:t>’</w:t>
      </w:r>
      <w:r w:rsidRPr="00E430F6">
        <w:rPr>
          <w:rFonts w:eastAsia="宋体"/>
          <w:u w:val="single"/>
        </w:rPr>
        <w:t>m not going to marry</w:t>
      </w:r>
      <w:r w:rsidRPr="00E430F6">
        <w:rPr>
          <w:rFonts w:eastAsia="宋体"/>
        </w:rPr>
        <w:t xml:space="preserve"> </w:t>
      </w:r>
      <w:r w:rsidRPr="00E430F6">
        <w:rPr>
          <w:rFonts w:eastAsia="宋体"/>
          <w:u w:val="single"/>
        </w:rPr>
        <w:t>anyone</w:t>
      </w:r>
      <w:r w:rsidRPr="00E430F6">
        <w:rPr>
          <w:rFonts w:eastAsia="宋体"/>
        </w:rPr>
        <w:t xml:space="preserve"> else.</w:t>
      </w:r>
    </w:p>
    <w:p w:rsidR="00785232" w:rsidRPr="00785232" w:rsidRDefault="00880608" w:rsidP="00182A90">
      <w:pPr>
        <w:pStyle w:val="Preface"/>
        <w:spacing w:after="84"/>
        <w:ind w:firstLine="480"/>
        <w:rPr>
          <w:lang w:eastAsia="zh-TW"/>
        </w:rPr>
      </w:pPr>
      <w:r>
        <w:t xml:space="preserve">          </w:t>
      </w:r>
      <w:r w:rsidR="00E430F6" w:rsidRPr="00E430F6">
        <w:t xml:space="preserve">  </w:t>
      </w:r>
      <w:r w:rsidR="00E430F6" w:rsidRPr="00E430F6">
        <w:rPr>
          <w:rFonts w:hint="eastAsia"/>
        </w:rPr>
        <w:t>副词</w:t>
      </w:r>
      <w:r w:rsidR="00BF5096">
        <w:rPr>
          <w:rFonts w:hint="eastAsia"/>
        </w:rPr>
        <w:t>从句</w:t>
      </w:r>
      <w:r>
        <w:t xml:space="preserve">  </w:t>
      </w:r>
      <w:r>
        <w:rPr>
          <w:rFonts w:hint="eastAsia"/>
        </w:rPr>
        <w:t xml:space="preserve">   </w:t>
      </w:r>
      <w:r>
        <w:t xml:space="preserve">    S          V     </w:t>
      </w:r>
      <w:r w:rsidR="00E430F6" w:rsidRPr="00E430F6">
        <w:t xml:space="preserve">     O</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No matter he’s still alive (or not)</w:t>
      </w:r>
      <w:r w:rsidRPr="00E430F6">
        <w:rPr>
          <w:rFonts w:eastAsia="宋体"/>
        </w:rPr>
        <w:t xml:space="preserve">, </w:t>
      </w:r>
      <w:r w:rsidRPr="00E430F6">
        <w:rPr>
          <w:rFonts w:eastAsia="宋体"/>
          <w:u w:val="single"/>
        </w:rPr>
        <w:t>I</w:t>
      </w:r>
      <w:r w:rsidRPr="00E430F6">
        <w:rPr>
          <w:rFonts w:eastAsia="宋体"/>
        </w:rPr>
        <w:t>’</w:t>
      </w:r>
      <w:r w:rsidRPr="00E430F6">
        <w:rPr>
          <w:rFonts w:eastAsia="宋体"/>
          <w:u w:val="single"/>
        </w:rPr>
        <w:t>m not going to marry</w:t>
      </w:r>
      <w:r w:rsidRPr="00E430F6">
        <w:rPr>
          <w:rFonts w:eastAsia="宋体"/>
        </w:rPr>
        <w:t xml:space="preserve"> </w:t>
      </w:r>
      <w:r w:rsidRPr="00E430F6">
        <w:rPr>
          <w:rFonts w:eastAsia="宋体"/>
          <w:u w:val="single"/>
        </w:rPr>
        <w:t>anyone</w:t>
      </w:r>
      <w:r w:rsidRPr="00E430F6">
        <w:rPr>
          <w:rFonts w:eastAsia="宋体"/>
        </w:rPr>
        <w:t xml:space="preserve"> else.</w:t>
      </w:r>
    </w:p>
    <w:p w:rsidR="00DD2927" w:rsidRDefault="00E430F6" w:rsidP="00182A90">
      <w:pPr>
        <w:spacing w:after="84"/>
        <w:ind w:firstLine="480"/>
        <w:rPr>
          <w:lang w:eastAsia="zh-TW"/>
        </w:rPr>
      </w:pPr>
      <w:r w:rsidRPr="00E430F6">
        <w:rPr>
          <w:rFonts w:eastAsia="宋体" w:hint="eastAsia"/>
        </w:rPr>
        <w:t>没有疑问词的疑问句</w:t>
      </w:r>
      <w:r w:rsidRPr="00E430F6">
        <w:rPr>
          <w:rFonts w:eastAsia="宋体"/>
        </w:rPr>
        <w:t>Is he still alive?</w:t>
      </w:r>
      <w:r w:rsidRPr="00E430F6">
        <w:rPr>
          <w:rFonts w:eastAsia="宋体" w:hint="eastAsia"/>
        </w:rPr>
        <w:t>要改为名词</w:t>
      </w:r>
      <w:r w:rsidR="00BF5096">
        <w:rPr>
          <w:rFonts w:eastAsia="宋体" w:hint="eastAsia"/>
        </w:rPr>
        <w:t>从句</w:t>
      </w:r>
      <w:r w:rsidRPr="00E430F6">
        <w:rPr>
          <w:rFonts w:eastAsia="宋体" w:hint="eastAsia"/>
        </w:rPr>
        <w:t>，做法是先拿掉问号、调整动词顺序，然后加上连接词</w:t>
      </w:r>
      <w:r w:rsidRPr="00E430F6">
        <w:rPr>
          <w:rFonts w:eastAsia="宋体"/>
        </w:rPr>
        <w:t>whether</w:t>
      </w:r>
      <w:r w:rsidRPr="00E430F6">
        <w:rPr>
          <w:rFonts w:eastAsia="宋体" w:hint="eastAsia"/>
        </w:rPr>
        <w:t>表示「是否」，成为</w:t>
      </w:r>
      <w:r w:rsidRPr="00E430F6">
        <w:rPr>
          <w:rFonts w:eastAsia="宋体"/>
        </w:rPr>
        <w:t>whether he is still alive (or not)</w:t>
      </w:r>
      <w:r w:rsidRPr="00E430F6">
        <w:rPr>
          <w:rFonts w:eastAsia="宋体" w:hint="eastAsia"/>
        </w:rPr>
        <w:t>这个名词</w:t>
      </w:r>
      <w:r w:rsidR="00BF5096">
        <w:rPr>
          <w:rFonts w:eastAsia="宋体" w:hint="eastAsia"/>
        </w:rPr>
        <w:t>从句</w:t>
      </w:r>
      <w:r w:rsidRPr="00E430F6">
        <w:rPr>
          <w:rFonts w:eastAsia="宋体" w:hint="eastAsia"/>
        </w:rPr>
        <w:t>。第</w:t>
      </w:r>
      <w:r w:rsidRPr="00E430F6">
        <w:rPr>
          <w:rFonts w:eastAsia="宋体"/>
        </w:rPr>
        <w:t>1</w:t>
      </w:r>
      <w:r w:rsidRPr="00E430F6">
        <w:rPr>
          <w:rFonts w:eastAsia="宋体" w:hint="eastAsia"/>
        </w:rPr>
        <w:t>句中就是用这个名词</w:t>
      </w:r>
      <w:r w:rsidR="00BF5096">
        <w:rPr>
          <w:rFonts w:eastAsia="宋体" w:hint="eastAsia"/>
        </w:rPr>
        <w:t>从句</w:t>
      </w:r>
      <w:r w:rsidRPr="00E430F6">
        <w:rPr>
          <w:rFonts w:eastAsia="宋体" w:hint="eastAsia"/>
        </w:rPr>
        <w:t>当主词。名词</w:t>
      </w:r>
      <w:r w:rsidR="00BF5096">
        <w:rPr>
          <w:rFonts w:eastAsia="宋体" w:hint="eastAsia"/>
        </w:rPr>
        <w:t>从句</w:t>
      </w:r>
      <w:r w:rsidRPr="00E430F6">
        <w:rPr>
          <w:rFonts w:eastAsia="宋体" w:hint="eastAsia"/>
        </w:rPr>
        <w:t>外加的「是否」，除了</w:t>
      </w:r>
      <w:r w:rsidRPr="00E430F6">
        <w:rPr>
          <w:rFonts w:eastAsia="宋体"/>
        </w:rPr>
        <w:t>whether</w:t>
      </w:r>
      <w:r w:rsidRPr="00E430F6">
        <w:rPr>
          <w:rFonts w:eastAsia="宋体" w:hint="eastAsia"/>
        </w:rPr>
        <w:t>之外还可以选择用</w:t>
      </w:r>
      <w:r w:rsidRPr="00E430F6">
        <w:rPr>
          <w:rFonts w:eastAsia="宋体"/>
        </w:rPr>
        <w:t>if</w:t>
      </w:r>
      <w:r w:rsidRPr="00E430F6">
        <w:rPr>
          <w:rFonts w:eastAsia="宋体" w:hint="eastAsia"/>
        </w:rPr>
        <w:t>。不过这种表示「是否」的</w:t>
      </w:r>
      <w:r w:rsidRPr="00E430F6">
        <w:rPr>
          <w:rFonts w:eastAsia="宋体"/>
        </w:rPr>
        <w:t>if</w:t>
      </w:r>
      <w:r w:rsidRPr="00E430F6">
        <w:rPr>
          <w:rFonts w:eastAsia="宋体" w:hint="eastAsia"/>
        </w:rPr>
        <w:t>不能放在句子的开头，第</w:t>
      </w:r>
      <w:r w:rsidRPr="00E430F6">
        <w:rPr>
          <w:rFonts w:eastAsia="宋体"/>
        </w:rPr>
        <w:t>1</w:t>
      </w:r>
      <w:r w:rsidRPr="00E430F6">
        <w:rPr>
          <w:rFonts w:eastAsia="宋体" w:hint="eastAsia"/>
        </w:rPr>
        <w:t>句的情况就是如此，正好是句子开头的位置，所以只能用</w:t>
      </w:r>
      <w:r w:rsidRPr="00E430F6">
        <w:rPr>
          <w:rFonts w:eastAsia="宋体"/>
        </w:rPr>
        <w:t>whether</w:t>
      </w:r>
      <w:r w:rsidRPr="00E430F6">
        <w:rPr>
          <w:rFonts w:eastAsia="宋体" w:hint="eastAsia"/>
        </w:rPr>
        <w:t>而不能用</w:t>
      </w:r>
      <w:r w:rsidRPr="00E430F6">
        <w:rPr>
          <w:rFonts w:eastAsia="宋体"/>
        </w:rPr>
        <w:t>if</w:t>
      </w:r>
      <w:r w:rsidRPr="00E430F6">
        <w:rPr>
          <w:rFonts w:eastAsia="宋体" w:hint="eastAsia"/>
        </w:rPr>
        <w:t>。另外，名词</w:t>
      </w:r>
      <w:r w:rsidR="00BF5096">
        <w:rPr>
          <w:rFonts w:eastAsia="宋体" w:hint="eastAsia"/>
        </w:rPr>
        <w:t>从句</w:t>
      </w:r>
      <w:r w:rsidRPr="00E430F6">
        <w:rPr>
          <w:rFonts w:eastAsia="宋体" w:hint="eastAsia"/>
        </w:rPr>
        <w:t>不能删掉，因为剩下的</w:t>
      </w:r>
      <w:r w:rsidRPr="00E430F6">
        <w:rPr>
          <w:rFonts w:eastAsia="宋体"/>
        </w:rPr>
        <w:t>is difficult to say</w:t>
      </w:r>
      <w:r w:rsidRPr="00E430F6">
        <w:rPr>
          <w:rFonts w:eastAsia="宋体" w:hint="eastAsia"/>
        </w:rPr>
        <w:t>并不是个完整的句子。</w:t>
      </w:r>
    </w:p>
    <w:p w:rsidR="00EA57E3" w:rsidRDefault="00E430F6" w:rsidP="00182A90">
      <w:pPr>
        <w:spacing w:after="84"/>
        <w:ind w:firstLine="480"/>
        <w:rPr>
          <w:lang w:eastAsia="zh-TW"/>
        </w:rPr>
      </w:pPr>
      <w:r w:rsidRPr="00E430F6">
        <w:rPr>
          <w:rFonts w:eastAsia="宋体" w:hint="eastAsia"/>
        </w:rPr>
        <w:t>同一个疑问句如果是要改成副词</w:t>
      </w:r>
      <w:r w:rsidR="00BF5096">
        <w:rPr>
          <w:rFonts w:eastAsia="宋体" w:hint="eastAsia"/>
        </w:rPr>
        <w:t>从句</w:t>
      </w:r>
      <w:r w:rsidRPr="00E430F6">
        <w:rPr>
          <w:rFonts w:eastAsia="宋体" w:hint="eastAsia"/>
        </w:rPr>
        <w:t>，做法完全一样，制造出来的还是</w:t>
      </w:r>
      <w:r w:rsidRPr="00E430F6">
        <w:rPr>
          <w:rFonts w:eastAsia="宋体"/>
        </w:rPr>
        <w:t>whether he is still alive (or not)</w:t>
      </w:r>
      <w:r w:rsidRPr="00E430F6">
        <w:rPr>
          <w:rFonts w:eastAsia="宋体" w:hint="eastAsia"/>
        </w:rPr>
        <w:t>这个</w:t>
      </w:r>
      <w:r w:rsidR="00BF5096">
        <w:rPr>
          <w:rFonts w:eastAsia="宋体" w:hint="eastAsia"/>
        </w:rPr>
        <w:t>从句</w:t>
      </w:r>
      <w:r w:rsidRPr="00E430F6">
        <w:rPr>
          <w:rFonts w:eastAsia="宋体" w:hint="eastAsia"/>
        </w:rPr>
        <w:t>，但是连接词</w:t>
      </w:r>
      <w:r w:rsidRPr="00E430F6">
        <w:rPr>
          <w:rFonts w:eastAsia="宋体"/>
        </w:rPr>
        <w:t>whether</w:t>
      </w:r>
      <w:r w:rsidRPr="00E430F6">
        <w:rPr>
          <w:rFonts w:eastAsia="宋体" w:hint="eastAsia"/>
        </w:rPr>
        <w:t>现在要解释为「不论」，这种解释之下它就是个表示「让步」的副词</w:t>
      </w:r>
      <w:r w:rsidR="00BF5096">
        <w:rPr>
          <w:rFonts w:eastAsia="宋体" w:hint="eastAsia"/>
        </w:rPr>
        <w:t>从句</w:t>
      </w:r>
      <w:r w:rsidRPr="00E430F6">
        <w:rPr>
          <w:rFonts w:eastAsia="宋体" w:hint="eastAsia"/>
        </w:rPr>
        <w:t>。副词</w:t>
      </w:r>
      <w:r w:rsidR="00BF5096">
        <w:rPr>
          <w:rFonts w:eastAsia="宋体" w:hint="eastAsia"/>
        </w:rPr>
        <w:t>从句</w:t>
      </w:r>
      <w:r w:rsidRPr="00E430F6">
        <w:rPr>
          <w:rFonts w:eastAsia="宋体" w:hint="eastAsia"/>
        </w:rPr>
        <w:t>外加的「不论」，除了</w:t>
      </w:r>
      <w:r w:rsidRPr="00E430F6">
        <w:rPr>
          <w:rFonts w:eastAsia="宋体"/>
        </w:rPr>
        <w:t>whether</w:t>
      </w:r>
      <w:r w:rsidRPr="00E430F6">
        <w:rPr>
          <w:rFonts w:eastAsia="宋体" w:hint="eastAsia"/>
        </w:rPr>
        <w:t>之外还可以选择用</w:t>
      </w:r>
      <w:r w:rsidRPr="00E430F6">
        <w:rPr>
          <w:rFonts w:eastAsia="宋体"/>
        </w:rPr>
        <w:t>no matter</w:t>
      </w:r>
      <w:r w:rsidRPr="00E430F6">
        <w:rPr>
          <w:rFonts w:eastAsia="宋体" w:hint="eastAsia"/>
        </w:rPr>
        <w:t>，第</w:t>
      </w:r>
      <w:r w:rsidRPr="00E430F6">
        <w:rPr>
          <w:rFonts w:eastAsia="宋体"/>
        </w:rPr>
        <w:t>3</w:t>
      </w:r>
      <w:r w:rsidRPr="00E430F6">
        <w:rPr>
          <w:rFonts w:eastAsia="宋体" w:hint="eastAsia"/>
        </w:rPr>
        <w:t>句的做法就是如此。这个表示让步的副词</w:t>
      </w:r>
      <w:r w:rsidR="00BF5096">
        <w:rPr>
          <w:rFonts w:eastAsia="宋体" w:hint="eastAsia"/>
        </w:rPr>
        <w:t>从句</w:t>
      </w:r>
      <w:r w:rsidRPr="00E430F6">
        <w:rPr>
          <w:rFonts w:eastAsia="宋体" w:hint="eastAsia"/>
        </w:rPr>
        <w:t>放在第</w:t>
      </w:r>
      <w:r w:rsidRPr="00E430F6">
        <w:rPr>
          <w:rFonts w:eastAsia="宋体"/>
        </w:rPr>
        <w:t>2</w:t>
      </w:r>
      <w:r w:rsidRPr="00E430F6">
        <w:rPr>
          <w:rFonts w:eastAsia="宋体" w:hint="eastAsia"/>
        </w:rPr>
        <w:t>句与第</w:t>
      </w:r>
      <w:r w:rsidRPr="00E430F6">
        <w:rPr>
          <w:rFonts w:eastAsia="宋体"/>
        </w:rPr>
        <w:t>3</w:t>
      </w:r>
      <w:r w:rsidRPr="00E430F6">
        <w:rPr>
          <w:rFonts w:eastAsia="宋体" w:hint="eastAsia"/>
        </w:rPr>
        <w:t>句中当副词使用，修饰主要</w:t>
      </w:r>
      <w:r w:rsidR="00BF5096">
        <w:rPr>
          <w:rFonts w:eastAsia="宋体" w:hint="eastAsia"/>
        </w:rPr>
        <w:t>从句</w:t>
      </w:r>
      <w:r w:rsidRPr="00E430F6">
        <w:rPr>
          <w:rFonts w:eastAsia="宋体" w:hint="eastAsia"/>
        </w:rPr>
        <w:t>的动词</w:t>
      </w:r>
      <w:r w:rsidRPr="00E430F6">
        <w:rPr>
          <w:rFonts w:eastAsia="宋体"/>
        </w:rPr>
        <w:t>am going to marry</w:t>
      </w:r>
      <w:r w:rsidRPr="00E430F6">
        <w:rPr>
          <w:rFonts w:eastAsia="宋体" w:hint="eastAsia"/>
        </w:rPr>
        <w:t>。副词</w:t>
      </w:r>
      <w:r w:rsidR="00BF5096">
        <w:rPr>
          <w:rFonts w:eastAsia="宋体" w:hint="eastAsia"/>
        </w:rPr>
        <w:t>从句</w:t>
      </w:r>
      <w:r w:rsidRPr="00E430F6">
        <w:rPr>
          <w:rFonts w:eastAsia="宋体" w:hint="eastAsia"/>
        </w:rPr>
        <w:t>可以整个删掉，剩下的</w:t>
      </w:r>
      <w:r w:rsidRPr="00E430F6">
        <w:rPr>
          <w:rFonts w:eastAsia="宋体"/>
        </w:rPr>
        <w:t>I’m not going to marry anyone else</w:t>
      </w:r>
      <w:r w:rsidRPr="00E430F6">
        <w:rPr>
          <w:rFonts w:eastAsia="宋体" w:hint="eastAsia"/>
        </w:rPr>
        <w:t>仍然是个完整正确的句子。</w:t>
      </w:r>
    </w:p>
    <w:p w:rsidR="00DD2927" w:rsidRDefault="00E430F6" w:rsidP="00982549">
      <w:pPr>
        <w:pStyle w:val="3"/>
        <w:spacing w:before="126" w:after="126"/>
        <w:rPr>
          <w:lang w:eastAsia="zh-TW"/>
        </w:rPr>
      </w:pPr>
      <w:bookmarkStart w:id="115" w:name="_Toc363483942"/>
      <w:r w:rsidRPr="00E430F6">
        <w:rPr>
          <w:rFonts w:hint="eastAsia"/>
        </w:rPr>
        <w:t>常用的副词</w:t>
      </w:r>
      <w:r w:rsidR="00BF5096">
        <w:rPr>
          <w:rFonts w:hint="eastAsia"/>
        </w:rPr>
        <w:t>从句</w:t>
      </w:r>
      <w:r w:rsidRPr="00E430F6">
        <w:rPr>
          <w:rFonts w:hint="eastAsia"/>
        </w:rPr>
        <w:t>连接词</w:t>
      </w:r>
      <w:bookmarkEnd w:id="115"/>
    </w:p>
    <w:p w:rsidR="00DD2927" w:rsidRDefault="00E430F6" w:rsidP="00182A90">
      <w:pPr>
        <w:spacing w:after="84"/>
        <w:ind w:firstLine="480"/>
        <w:rPr>
          <w:lang w:eastAsia="zh-TW"/>
        </w:rPr>
      </w:pPr>
      <w:r w:rsidRPr="00E430F6">
        <w:rPr>
          <w:rFonts w:eastAsia="宋体" w:hint="eastAsia"/>
        </w:rPr>
        <w:t>以下按照字母顺序介绍一些常用的副词</w:t>
      </w:r>
      <w:r w:rsidR="00BF5096">
        <w:rPr>
          <w:rFonts w:eastAsia="宋体" w:hint="eastAsia"/>
        </w:rPr>
        <w:t>从句</w:t>
      </w:r>
      <w:r w:rsidRPr="00E430F6">
        <w:rPr>
          <w:rFonts w:eastAsia="宋体" w:hint="eastAsia"/>
        </w:rPr>
        <w:t>连接词、了解一下副词</w:t>
      </w:r>
      <w:r w:rsidR="00BF5096">
        <w:rPr>
          <w:rFonts w:eastAsia="宋体" w:hint="eastAsia"/>
        </w:rPr>
        <w:t>从句</w:t>
      </w:r>
      <w:r w:rsidRPr="00E430F6">
        <w:rPr>
          <w:rFonts w:eastAsia="宋体" w:hint="eastAsia"/>
        </w:rPr>
        <w:t>的变化。这些从属连接词的用法都是外加在完整的限定</w:t>
      </w:r>
      <w:r w:rsidR="00BF5096">
        <w:rPr>
          <w:rFonts w:eastAsia="宋体" w:hint="eastAsia"/>
        </w:rPr>
        <w:t>从句</w:t>
      </w:r>
      <w:r w:rsidRPr="00E430F6">
        <w:rPr>
          <w:rFonts w:eastAsia="宋体" w:hint="eastAsia"/>
        </w:rPr>
        <w:t>前面、构成副词</w:t>
      </w:r>
      <w:r w:rsidR="00BF5096">
        <w:rPr>
          <w:rFonts w:eastAsia="宋体" w:hint="eastAsia"/>
        </w:rPr>
        <w:t>从句</w:t>
      </w:r>
      <w:r w:rsidRPr="00E430F6">
        <w:rPr>
          <w:rFonts w:eastAsia="宋体" w:hint="eastAsia"/>
        </w:rPr>
        <w:t>。</w:t>
      </w:r>
    </w:p>
    <w:p w:rsidR="00DD2927" w:rsidRDefault="00E430F6" w:rsidP="00182A90">
      <w:pPr>
        <w:pStyle w:val="4"/>
        <w:spacing w:after="84"/>
        <w:rPr>
          <w:lang w:eastAsia="zh-TW"/>
        </w:rPr>
      </w:pPr>
      <w:r w:rsidRPr="00E430F6">
        <w:t>After</w:t>
      </w:r>
    </w:p>
    <w:p w:rsidR="00785232" w:rsidRPr="00785232" w:rsidRDefault="00E430F6" w:rsidP="00182A90">
      <w:pPr>
        <w:spacing w:after="84"/>
        <w:ind w:firstLine="480"/>
        <w:rPr>
          <w:lang w:eastAsia="zh-TW"/>
        </w:rPr>
      </w:pPr>
      <w:r w:rsidRPr="00E430F6">
        <w:rPr>
          <w:rFonts w:eastAsia="宋体"/>
          <w:u w:val="single"/>
        </w:rPr>
        <w:t>After he graduated</w:t>
      </w:r>
      <w:r w:rsidRPr="00E430F6">
        <w:rPr>
          <w:rFonts w:eastAsia="宋体"/>
        </w:rPr>
        <w:t xml:space="preserve">, the young man </w:t>
      </w:r>
      <w:r w:rsidRPr="00E430F6">
        <w:rPr>
          <w:rFonts w:eastAsia="宋体"/>
          <w:u w:val="single"/>
        </w:rPr>
        <w:t>found</w:t>
      </w:r>
      <w:r w:rsidRPr="00E430F6">
        <w:rPr>
          <w:rFonts w:eastAsia="宋体"/>
        </w:rPr>
        <w:t xml:space="preserve"> himself unemployed.</w:t>
      </w:r>
    </w:p>
    <w:p w:rsidR="00DD2927" w:rsidRDefault="00E430F6" w:rsidP="00182A90">
      <w:pPr>
        <w:spacing w:after="84"/>
        <w:ind w:firstLine="480"/>
        <w:rPr>
          <w:lang w:eastAsia="zh-TW"/>
        </w:rPr>
      </w:pPr>
      <w:r w:rsidRPr="00E430F6">
        <w:rPr>
          <w:rFonts w:eastAsia="宋体" w:hint="eastAsia"/>
        </w:rPr>
        <w:t>外加</w:t>
      </w:r>
      <w:r w:rsidRPr="00E430F6">
        <w:rPr>
          <w:rFonts w:eastAsia="宋体"/>
        </w:rPr>
        <w:t>after</w:t>
      </w:r>
      <w:r w:rsidRPr="00E430F6">
        <w:rPr>
          <w:rFonts w:eastAsia="宋体" w:hint="eastAsia"/>
        </w:rPr>
        <w:t>构成时间副词</w:t>
      </w:r>
      <w:r w:rsidR="00BF5096">
        <w:rPr>
          <w:rFonts w:eastAsia="宋体" w:hint="eastAsia"/>
        </w:rPr>
        <w:t>从句</w:t>
      </w:r>
      <w:r w:rsidRPr="00E430F6">
        <w:rPr>
          <w:rFonts w:eastAsia="宋体" w:hint="eastAsia"/>
        </w:rPr>
        <w:t>，修饰动词</w:t>
      </w:r>
      <w:r w:rsidRPr="00E430F6">
        <w:rPr>
          <w:rFonts w:eastAsia="宋体"/>
        </w:rPr>
        <w:t>found</w:t>
      </w:r>
      <w:r w:rsidRPr="00E430F6">
        <w:rPr>
          <w:rFonts w:eastAsia="宋体" w:hint="eastAsia"/>
        </w:rPr>
        <w:t>的时间。</w:t>
      </w:r>
    </w:p>
    <w:p w:rsidR="00DD2927" w:rsidRDefault="00E430F6" w:rsidP="00182A90">
      <w:pPr>
        <w:pStyle w:val="4"/>
        <w:spacing w:after="84"/>
        <w:rPr>
          <w:lang w:eastAsia="zh-TW"/>
        </w:rPr>
      </w:pPr>
      <w:r w:rsidRPr="00E430F6">
        <w:lastRenderedPageBreak/>
        <w:t>Although/though</w:t>
      </w:r>
    </w:p>
    <w:p w:rsidR="00785232" w:rsidRPr="00785232" w:rsidRDefault="00E430F6" w:rsidP="00182A90">
      <w:pPr>
        <w:spacing w:after="84"/>
        <w:ind w:firstLine="480"/>
        <w:rPr>
          <w:lang w:eastAsia="zh-TW"/>
        </w:rPr>
      </w:pPr>
      <w:r w:rsidRPr="00E430F6">
        <w:rPr>
          <w:rFonts w:eastAsia="宋体"/>
        </w:rPr>
        <w:t xml:space="preserve">My sister </w:t>
      </w:r>
      <w:r w:rsidRPr="00E430F6">
        <w:rPr>
          <w:rFonts w:eastAsia="宋体"/>
          <w:u w:val="single"/>
        </w:rPr>
        <w:t>doesn’t have</w:t>
      </w:r>
      <w:r w:rsidRPr="00E430F6">
        <w:rPr>
          <w:rFonts w:eastAsia="宋体"/>
        </w:rPr>
        <w:t xml:space="preserve"> a boyfriend now, </w:t>
      </w:r>
      <w:r w:rsidRPr="00E430F6">
        <w:rPr>
          <w:rFonts w:eastAsia="宋体"/>
          <w:u w:val="single"/>
        </w:rPr>
        <w:t>although(though) she is very pretty</w:t>
      </w:r>
      <w:r w:rsidRPr="00E430F6">
        <w:rPr>
          <w:rFonts w:eastAsia="宋体"/>
        </w:rPr>
        <w:t>.</w:t>
      </w:r>
    </w:p>
    <w:p w:rsidR="00DD2927" w:rsidRDefault="00E430F6" w:rsidP="00182A90">
      <w:pPr>
        <w:spacing w:after="84"/>
        <w:ind w:firstLine="480"/>
        <w:rPr>
          <w:lang w:eastAsia="zh-TW"/>
        </w:rPr>
      </w:pPr>
      <w:r w:rsidRPr="00E430F6">
        <w:rPr>
          <w:rFonts w:eastAsia="宋体" w:hint="eastAsia"/>
        </w:rPr>
        <w:t>拼成</w:t>
      </w:r>
      <w:r w:rsidRPr="00E430F6">
        <w:rPr>
          <w:rFonts w:eastAsia="宋体"/>
        </w:rPr>
        <w:t>although</w:t>
      </w:r>
      <w:r w:rsidRPr="00E430F6">
        <w:rPr>
          <w:rFonts w:eastAsia="宋体" w:hint="eastAsia"/>
        </w:rPr>
        <w:t>或拼成</w:t>
      </w:r>
      <w:r w:rsidRPr="00E430F6">
        <w:rPr>
          <w:rFonts w:eastAsia="宋体"/>
        </w:rPr>
        <w:t>though</w:t>
      </w:r>
      <w:r w:rsidRPr="00E430F6">
        <w:rPr>
          <w:rFonts w:eastAsia="宋体" w:hint="eastAsia"/>
        </w:rPr>
        <w:t>，用法与意思都完全相同。外加</w:t>
      </w:r>
      <w:r w:rsidRPr="00E430F6">
        <w:rPr>
          <w:rFonts w:eastAsia="宋体"/>
        </w:rPr>
        <w:t>although</w:t>
      </w:r>
      <w:r w:rsidRPr="00E430F6">
        <w:rPr>
          <w:rFonts w:eastAsia="宋体" w:hint="eastAsia"/>
        </w:rPr>
        <w:t>或</w:t>
      </w:r>
      <w:r w:rsidRPr="00E430F6">
        <w:rPr>
          <w:rFonts w:eastAsia="宋体"/>
        </w:rPr>
        <w:t>though</w:t>
      </w:r>
      <w:r w:rsidRPr="00E430F6">
        <w:rPr>
          <w:rFonts w:eastAsia="宋体" w:hint="eastAsia"/>
        </w:rPr>
        <w:t>成为表示让步的副词</w:t>
      </w:r>
      <w:r w:rsidR="00BF5096">
        <w:rPr>
          <w:rFonts w:eastAsia="宋体" w:hint="eastAsia"/>
        </w:rPr>
        <w:t>从句</w:t>
      </w:r>
      <w:r w:rsidRPr="00E430F6">
        <w:rPr>
          <w:rFonts w:eastAsia="宋体" w:hint="eastAsia"/>
        </w:rPr>
        <w:t>，修饰动词</w:t>
      </w:r>
      <w:r w:rsidRPr="00E430F6">
        <w:rPr>
          <w:rFonts w:eastAsia="宋体"/>
        </w:rPr>
        <w:t>doesn’t have</w:t>
      </w:r>
      <w:r w:rsidRPr="00E430F6">
        <w:rPr>
          <w:rFonts w:eastAsia="宋体" w:hint="eastAsia"/>
        </w:rPr>
        <w:t>。</w:t>
      </w:r>
    </w:p>
    <w:p w:rsidR="00DD2927" w:rsidRDefault="00E430F6" w:rsidP="00182A90">
      <w:pPr>
        <w:pStyle w:val="4"/>
        <w:spacing w:after="84"/>
        <w:rPr>
          <w:lang w:eastAsia="zh-TW"/>
        </w:rPr>
      </w:pPr>
      <w:r w:rsidRPr="00E430F6">
        <w:t>As</w:t>
      </w:r>
    </w:p>
    <w:p w:rsidR="00DD2927" w:rsidRDefault="00E430F6" w:rsidP="00182A90">
      <w:pPr>
        <w:spacing w:after="84"/>
        <w:ind w:firstLine="480"/>
        <w:rPr>
          <w:lang w:eastAsia="zh-TW"/>
        </w:rPr>
      </w:pPr>
      <w:r w:rsidRPr="00E430F6">
        <w:rPr>
          <w:rFonts w:eastAsia="宋体" w:hint="eastAsia"/>
        </w:rPr>
        <w:t>这个连接词有几种不同的意思：</w:t>
      </w:r>
    </w:p>
    <w:p w:rsidR="00785232" w:rsidRPr="00785232" w:rsidRDefault="00E430F6" w:rsidP="00182A90">
      <w:pPr>
        <w:spacing w:after="84"/>
        <w:ind w:firstLine="480"/>
        <w:rPr>
          <w:lang w:eastAsia="zh-TW"/>
        </w:rPr>
      </w:pPr>
      <w:r w:rsidRPr="00E430F6">
        <w:rPr>
          <w:rFonts w:eastAsia="宋体"/>
          <w:u w:val="single"/>
        </w:rPr>
        <w:t>Haste makes waste</w:t>
      </w:r>
      <w:r w:rsidRPr="00E430F6">
        <w:rPr>
          <w:rFonts w:eastAsia="宋体"/>
        </w:rPr>
        <w:t xml:space="preserve">, </w:t>
      </w:r>
      <w:r w:rsidRPr="00E430F6">
        <w:rPr>
          <w:rFonts w:eastAsia="宋体"/>
          <w:u w:val="single"/>
        </w:rPr>
        <w:t>as the saying goes</w:t>
      </w:r>
      <w:r w:rsidRPr="00E430F6">
        <w:rPr>
          <w:rFonts w:eastAsia="宋体"/>
        </w:rPr>
        <w:t>.</w:t>
      </w:r>
    </w:p>
    <w:p w:rsidR="00DD2927" w:rsidRDefault="00E430F6" w:rsidP="00182A90">
      <w:pPr>
        <w:pStyle w:val="Preface"/>
        <w:spacing w:after="84"/>
        <w:ind w:firstLine="480"/>
        <w:rPr>
          <w:lang w:eastAsia="zh-TW"/>
        </w:rPr>
      </w:pPr>
      <w:r w:rsidRPr="00E430F6">
        <w:rPr>
          <w:rFonts w:hint="eastAsia"/>
        </w:rPr>
        <w:t>俗话说，欲速则不达。</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as</w:t>
      </w:r>
      <w:r w:rsidRPr="00E430F6">
        <w:rPr>
          <w:rFonts w:eastAsia="宋体" w:hint="eastAsia"/>
        </w:rPr>
        <w:t>表示「正如、如同」，构成副词</w:t>
      </w:r>
      <w:r w:rsidR="00BF5096">
        <w:rPr>
          <w:rFonts w:eastAsia="宋体" w:hint="eastAsia"/>
        </w:rPr>
        <w:t>从句</w:t>
      </w:r>
      <w:r w:rsidRPr="00E430F6">
        <w:rPr>
          <w:rFonts w:eastAsia="宋体" w:hint="eastAsia"/>
        </w:rPr>
        <w:t>，修饰整个主要</w:t>
      </w:r>
      <w:r w:rsidR="00BF5096">
        <w:rPr>
          <w:rFonts w:eastAsia="宋体" w:hint="eastAsia"/>
        </w:rPr>
        <w:t>从句</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Tears </w:t>
      </w:r>
      <w:r w:rsidRPr="00E430F6">
        <w:rPr>
          <w:rFonts w:eastAsia="宋体"/>
          <w:u w:val="single"/>
        </w:rPr>
        <w:t>ran</w:t>
      </w:r>
      <w:r w:rsidRPr="00E430F6">
        <w:rPr>
          <w:rFonts w:eastAsia="宋体"/>
        </w:rPr>
        <w:t xml:space="preserve"> down the woman’s cheeks </w:t>
      </w:r>
      <w:r w:rsidRPr="00E430F6">
        <w:rPr>
          <w:rFonts w:eastAsia="宋体"/>
          <w:u w:val="single"/>
        </w:rPr>
        <w:t>as the train pulled away</w:t>
      </w:r>
      <w:r w:rsidRPr="00E430F6">
        <w:rPr>
          <w:rFonts w:eastAsia="宋体"/>
        </w:rPr>
        <w:t>.</w:t>
      </w:r>
    </w:p>
    <w:p w:rsidR="00DD2927" w:rsidRDefault="00E430F6" w:rsidP="00182A90">
      <w:pPr>
        <w:pStyle w:val="Preface"/>
        <w:spacing w:after="84"/>
        <w:ind w:firstLine="480"/>
        <w:rPr>
          <w:lang w:eastAsia="zh-TW"/>
        </w:rPr>
      </w:pPr>
      <w:r w:rsidRPr="00E430F6">
        <w:rPr>
          <w:rFonts w:hint="eastAsia"/>
        </w:rPr>
        <w:t>火车离开时，泪水流下这个女人的脸颊。</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as</w:t>
      </w:r>
      <w:r w:rsidRPr="00E430F6">
        <w:rPr>
          <w:rFonts w:eastAsia="宋体" w:hint="eastAsia"/>
        </w:rPr>
        <w:t>表示「当…时」，构成时间副词</w:t>
      </w:r>
      <w:r w:rsidR="00BF5096">
        <w:rPr>
          <w:rFonts w:eastAsia="宋体" w:hint="eastAsia"/>
        </w:rPr>
        <w:t>从句</w:t>
      </w:r>
      <w:r w:rsidRPr="00E430F6">
        <w:rPr>
          <w:rFonts w:eastAsia="宋体" w:hint="eastAsia"/>
        </w:rPr>
        <w:t>，修饰动词</w:t>
      </w:r>
      <w:r w:rsidRPr="00E430F6">
        <w:rPr>
          <w:rFonts w:eastAsia="宋体"/>
        </w:rPr>
        <w:t>ran</w:t>
      </w:r>
      <w:r w:rsidRPr="00E430F6">
        <w:rPr>
          <w:rFonts w:eastAsia="宋体" w:hint="eastAsia"/>
        </w:rPr>
        <w:t>的时间。</w:t>
      </w:r>
    </w:p>
    <w:p w:rsidR="00785232" w:rsidRPr="00785232" w:rsidRDefault="00E430F6" w:rsidP="00182A90">
      <w:pPr>
        <w:spacing w:after="84"/>
        <w:ind w:firstLine="480"/>
        <w:rPr>
          <w:lang w:eastAsia="zh-TW"/>
        </w:rPr>
      </w:pPr>
      <w:r w:rsidRPr="00E430F6">
        <w:rPr>
          <w:rFonts w:eastAsia="宋体"/>
          <w:u w:val="single"/>
        </w:rPr>
        <w:t>As there is little time left</w:t>
      </w:r>
      <w:r w:rsidRPr="00E430F6">
        <w:rPr>
          <w:rFonts w:eastAsia="宋体"/>
        </w:rPr>
        <w:t>, we’</w:t>
      </w:r>
      <w:r w:rsidRPr="00E430F6">
        <w:rPr>
          <w:rFonts w:eastAsia="宋体"/>
          <w:u w:val="single"/>
        </w:rPr>
        <w:t>d better hurry</w:t>
      </w:r>
      <w:r w:rsidRPr="00E430F6">
        <w:rPr>
          <w:rFonts w:eastAsia="宋体"/>
        </w:rPr>
        <w:t>.</w:t>
      </w:r>
    </w:p>
    <w:p w:rsidR="00DD2927" w:rsidRDefault="00E430F6" w:rsidP="00182A90">
      <w:pPr>
        <w:pStyle w:val="Preface"/>
        <w:spacing w:after="84"/>
        <w:ind w:firstLine="480"/>
        <w:rPr>
          <w:lang w:eastAsia="zh-TW"/>
        </w:rPr>
      </w:pPr>
      <w:r w:rsidRPr="00E430F6">
        <w:rPr>
          <w:rFonts w:hint="eastAsia"/>
        </w:rPr>
        <w:t>因为时间所剩无多，我们最好赶快。</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as</w:t>
      </w:r>
      <w:r w:rsidRPr="00E430F6">
        <w:rPr>
          <w:rFonts w:eastAsia="宋体" w:hint="eastAsia"/>
        </w:rPr>
        <w:t>表示「因为」，构成表示原因的副词</w:t>
      </w:r>
      <w:r w:rsidR="00BF5096">
        <w:rPr>
          <w:rFonts w:eastAsia="宋体" w:hint="eastAsia"/>
        </w:rPr>
        <w:t>从句</w:t>
      </w:r>
      <w:r w:rsidRPr="00E430F6">
        <w:rPr>
          <w:rFonts w:eastAsia="宋体" w:hint="eastAsia"/>
        </w:rPr>
        <w:t>，修饰动词</w:t>
      </w:r>
      <w:r w:rsidRPr="00E430F6">
        <w:rPr>
          <w:rFonts w:eastAsia="宋体"/>
        </w:rPr>
        <w:t>had better hurry</w:t>
      </w:r>
      <w:r w:rsidRPr="00E430F6">
        <w:rPr>
          <w:rFonts w:eastAsia="宋体" w:hint="eastAsia"/>
        </w:rPr>
        <w:t>的原因。</w:t>
      </w:r>
    </w:p>
    <w:p w:rsidR="00DD2927" w:rsidRDefault="00E430F6" w:rsidP="00182A90">
      <w:pPr>
        <w:pStyle w:val="4"/>
        <w:spacing w:after="84"/>
        <w:rPr>
          <w:lang w:eastAsia="zh-TW"/>
        </w:rPr>
      </w:pPr>
      <w:r w:rsidRPr="00E430F6">
        <w:t>As … as</w:t>
      </w:r>
    </w:p>
    <w:p w:rsidR="00DD2927" w:rsidRDefault="00E430F6" w:rsidP="00182A90">
      <w:pPr>
        <w:spacing w:after="84"/>
        <w:ind w:firstLine="480"/>
      </w:pPr>
      <w:r w:rsidRPr="00E430F6">
        <w:rPr>
          <w:rFonts w:eastAsia="宋体"/>
        </w:rPr>
        <w:t xml:space="preserve">You can stay on for </w:t>
      </w:r>
      <w:r w:rsidRPr="00E430F6">
        <w:rPr>
          <w:rFonts w:eastAsia="宋体"/>
          <w:u w:val="single"/>
        </w:rPr>
        <w:t>as</w:t>
      </w:r>
      <w:r w:rsidRPr="00E430F6">
        <w:rPr>
          <w:rFonts w:eastAsia="宋体"/>
        </w:rPr>
        <w:t xml:space="preserve"> </w:t>
      </w:r>
      <w:r w:rsidRPr="00E430F6">
        <w:rPr>
          <w:rFonts w:eastAsia="宋体"/>
          <w:u w:val="single"/>
        </w:rPr>
        <w:t>many</w:t>
      </w:r>
      <w:r w:rsidRPr="00E430F6">
        <w:rPr>
          <w:rFonts w:eastAsia="宋体"/>
        </w:rPr>
        <w:t xml:space="preserve"> days </w:t>
      </w:r>
      <w:r w:rsidRPr="00E430F6">
        <w:rPr>
          <w:rFonts w:eastAsia="宋体"/>
          <w:u w:val="single"/>
        </w:rPr>
        <w:t>as you like</w:t>
      </w:r>
      <w:r w:rsidRPr="00E430F6">
        <w:rPr>
          <w:rFonts w:eastAsia="宋体"/>
        </w:rPr>
        <w:t>.</w:t>
      </w:r>
    </w:p>
    <w:p w:rsidR="00DD2927" w:rsidRDefault="00E430F6" w:rsidP="00182A90">
      <w:pPr>
        <w:spacing w:after="84"/>
        <w:ind w:firstLine="480"/>
        <w:rPr>
          <w:lang w:eastAsia="zh-TW"/>
        </w:rPr>
      </w:pPr>
      <w:r w:rsidRPr="00E430F6">
        <w:rPr>
          <w:rFonts w:eastAsia="宋体" w:hint="eastAsia"/>
        </w:rPr>
        <w:t>这是一组作比较的连接词，外加在限定</w:t>
      </w:r>
      <w:r w:rsidR="00BF5096">
        <w:rPr>
          <w:rFonts w:eastAsia="宋体" w:hint="eastAsia"/>
        </w:rPr>
        <w:t>从句</w:t>
      </w:r>
      <w:r w:rsidRPr="00E430F6">
        <w:rPr>
          <w:rFonts w:eastAsia="宋体"/>
        </w:rPr>
        <w:t>you like</w:t>
      </w:r>
      <w:r w:rsidRPr="00E430F6">
        <w:rPr>
          <w:rFonts w:eastAsia="宋体" w:hint="eastAsia"/>
        </w:rPr>
        <w:t>上面，构成作比较的副词</w:t>
      </w:r>
      <w:r w:rsidR="00BF5096">
        <w:rPr>
          <w:rFonts w:eastAsia="宋体" w:hint="eastAsia"/>
        </w:rPr>
        <w:t>从句</w:t>
      </w:r>
      <w:r w:rsidRPr="00E430F6">
        <w:rPr>
          <w:rFonts w:eastAsia="宋体" w:hint="eastAsia"/>
        </w:rPr>
        <w:t>，修饰限定符</w:t>
      </w:r>
      <w:r w:rsidRPr="00E430F6">
        <w:rPr>
          <w:rFonts w:eastAsia="宋体"/>
        </w:rPr>
        <w:t>many</w:t>
      </w:r>
      <w:r w:rsidRPr="00E430F6">
        <w:rPr>
          <w:rFonts w:eastAsia="宋体" w:hint="eastAsia"/>
        </w:rPr>
        <w:t>。</w:t>
      </w:r>
    </w:p>
    <w:p w:rsidR="00DD2927" w:rsidRDefault="00E430F6" w:rsidP="00182A90">
      <w:pPr>
        <w:pStyle w:val="4"/>
        <w:spacing w:after="84"/>
        <w:rPr>
          <w:lang w:eastAsia="zh-TW"/>
        </w:rPr>
      </w:pPr>
      <w:r w:rsidRPr="00E430F6">
        <w:t>As far as</w:t>
      </w:r>
    </w:p>
    <w:p w:rsidR="00785232" w:rsidRPr="00785232" w:rsidRDefault="00E430F6" w:rsidP="00182A90">
      <w:pPr>
        <w:spacing w:after="84"/>
        <w:ind w:firstLine="480"/>
        <w:rPr>
          <w:lang w:eastAsia="zh-TW"/>
        </w:rPr>
      </w:pPr>
      <w:r w:rsidRPr="00E430F6">
        <w:rPr>
          <w:rFonts w:eastAsia="宋体"/>
          <w:u w:val="single"/>
        </w:rPr>
        <w:t>As far as I know</w:t>
      </w:r>
      <w:r w:rsidRPr="00E430F6">
        <w:rPr>
          <w:rFonts w:eastAsia="宋体"/>
        </w:rPr>
        <w:t xml:space="preserve">, </w:t>
      </w:r>
      <w:r w:rsidRPr="00E430F6">
        <w:rPr>
          <w:rFonts w:eastAsia="宋体"/>
          <w:u w:val="single"/>
        </w:rPr>
        <w:t>your friend had no part in the scandal</w:t>
      </w:r>
      <w:r w:rsidRPr="00E430F6">
        <w:rPr>
          <w:rFonts w:eastAsia="宋体"/>
        </w:rPr>
        <w:t>.</w:t>
      </w:r>
    </w:p>
    <w:p w:rsidR="00DD2927" w:rsidRDefault="00E430F6" w:rsidP="00182A90">
      <w:pPr>
        <w:pStyle w:val="Preface"/>
        <w:spacing w:after="84"/>
        <w:ind w:firstLine="480"/>
        <w:rPr>
          <w:lang w:eastAsia="zh-TW"/>
        </w:rPr>
      </w:pPr>
      <w:r w:rsidRPr="00E430F6">
        <w:rPr>
          <w:rFonts w:hint="eastAsia"/>
        </w:rPr>
        <w:t>就我所知，你的朋友并未涉入这桩丑闻。</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as far as</w:t>
      </w:r>
      <w:r w:rsidRPr="00E430F6">
        <w:rPr>
          <w:rFonts w:eastAsia="宋体" w:hint="eastAsia"/>
        </w:rPr>
        <w:t>构成表示程度的副词</w:t>
      </w:r>
      <w:r w:rsidR="00BF5096">
        <w:rPr>
          <w:rFonts w:eastAsia="宋体" w:hint="eastAsia"/>
        </w:rPr>
        <w:t>从句</w:t>
      </w:r>
      <w:r w:rsidRPr="00E430F6">
        <w:rPr>
          <w:rFonts w:eastAsia="宋体" w:hint="eastAsia"/>
        </w:rPr>
        <w:t>，修饰整个主要</w:t>
      </w:r>
      <w:r w:rsidR="00BF5096">
        <w:rPr>
          <w:rFonts w:eastAsia="宋体" w:hint="eastAsia"/>
        </w:rPr>
        <w:t>从句</w:t>
      </w:r>
      <w:r w:rsidRPr="00E430F6">
        <w:rPr>
          <w:rFonts w:eastAsia="宋体" w:hint="eastAsia"/>
        </w:rPr>
        <w:t>。</w:t>
      </w:r>
    </w:p>
    <w:p w:rsidR="00DD2927" w:rsidRDefault="00E430F6" w:rsidP="00182A90">
      <w:pPr>
        <w:pStyle w:val="4"/>
        <w:spacing w:after="84"/>
        <w:rPr>
          <w:lang w:eastAsia="zh-TW"/>
        </w:rPr>
      </w:pPr>
      <w:r w:rsidRPr="00E430F6">
        <w:t>As if</w:t>
      </w:r>
    </w:p>
    <w:p w:rsidR="00DD2927" w:rsidRDefault="00E430F6" w:rsidP="00182A90">
      <w:pPr>
        <w:spacing w:after="84"/>
        <w:ind w:firstLine="480"/>
        <w:rPr>
          <w:lang w:eastAsia="zh-TW"/>
        </w:rPr>
      </w:pPr>
      <w:r w:rsidRPr="00E430F6">
        <w:rPr>
          <w:rFonts w:eastAsia="宋体" w:hint="eastAsia"/>
        </w:rPr>
        <w:t>这个连接词，后面的副词</w:t>
      </w:r>
      <w:r w:rsidR="00BF5096">
        <w:rPr>
          <w:rFonts w:eastAsia="宋体" w:hint="eastAsia"/>
        </w:rPr>
        <w:t>从句</w:t>
      </w:r>
      <w:r w:rsidRPr="00E430F6">
        <w:rPr>
          <w:rFonts w:eastAsia="宋体" w:hint="eastAsia"/>
        </w:rPr>
        <w:t>可以采用</w:t>
      </w:r>
      <w:r w:rsidR="00F76F5C">
        <w:rPr>
          <w:rFonts w:eastAsia="宋体" w:hint="eastAsia"/>
        </w:rPr>
        <w:t>陈述语气</w:t>
      </w:r>
      <w:r w:rsidRPr="00E430F6">
        <w:rPr>
          <w:rFonts w:eastAsia="宋体" w:hint="eastAsia"/>
        </w:rPr>
        <w:t>、也可以采用</w:t>
      </w:r>
      <w:r w:rsidR="00C30513">
        <w:rPr>
          <w:rFonts w:eastAsia="宋体" w:hint="eastAsia"/>
        </w:rPr>
        <w:t>虚拟语气</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raised</w:t>
      </w:r>
      <w:r w:rsidRPr="00E430F6">
        <w:rPr>
          <w:rFonts w:eastAsia="宋体"/>
        </w:rPr>
        <w:t xml:space="preserve"> a hand, </w:t>
      </w:r>
      <w:r w:rsidRPr="00E430F6">
        <w:rPr>
          <w:rFonts w:eastAsia="宋体"/>
          <w:u w:val="single"/>
        </w:rPr>
        <w:t>as if he was going to ask a question</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这名学生举手，好像要问问题。</w:t>
      </w:r>
    </w:p>
    <w:p w:rsidR="00DD2927" w:rsidRDefault="00E430F6" w:rsidP="00182A90">
      <w:pPr>
        <w:spacing w:after="84"/>
        <w:ind w:firstLine="480"/>
        <w:rPr>
          <w:lang w:eastAsia="zh-TW"/>
        </w:rPr>
      </w:pPr>
      <w:r w:rsidRPr="00E430F6">
        <w:rPr>
          <w:rFonts w:eastAsia="宋体" w:hint="eastAsia"/>
        </w:rPr>
        <w:t>外加</w:t>
      </w:r>
      <w:r w:rsidRPr="00E430F6">
        <w:rPr>
          <w:rFonts w:eastAsia="宋体"/>
        </w:rPr>
        <w:t>as if</w:t>
      </w:r>
      <w:r w:rsidRPr="00E430F6">
        <w:rPr>
          <w:rFonts w:eastAsia="宋体" w:hint="eastAsia"/>
        </w:rPr>
        <w:t>构成表示方法、状态的副词</w:t>
      </w:r>
      <w:r w:rsidR="00BF5096">
        <w:rPr>
          <w:rFonts w:eastAsia="宋体" w:hint="eastAsia"/>
        </w:rPr>
        <w:t>从句</w:t>
      </w:r>
      <w:r w:rsidRPr="00E430F6">
        <w:rPr>
          <w:rFonts w:eastAsia="宋体" w:hint="eastAsia"/>
        </w:rPr>
        <w:t>，修饰动词</w:t>
      </w:r>
      <w:r w:rsidRPr="00E430F6">
        <w:rPr>
          <w:rFonts w:eastAsia="宋体"/>
        </w:rPr>
        <w:t>rased</w:t>
      </w:r>
      <w:r w:rsidRPr="00E430F6">
        <w:rPr>
          <w:rFonts w:eastAsia="宋体" w:hint="eastAsia"/>
        </w:rPr>
        <w:t>的方式。时间</w:t>
      </w:r>
      <w:r w:rsidRPr="00E430F6">
        <w:rPr>
          <w:rFonts w:eastAsia="宋体" w:hint="eastAsia"/>
        </w:rPr>
        <w:lastRenderedPageBreak/>
        <w:t>在过去，采用过去式的动词</w:t>
      </w:r>
      <w:r w:rsidRPr="00E430F6">
        <w:rPr>
          <w:rFonts w:eastAsia="宋体"/>
        </w:rPr>
        <w:t>was</w:t>
      </w:r>
      <w:r w:rsidRPr="00E430F6">
        <w:rPr>
          <w:rFonts w:eastAsia="宋体" w:hint="eastAsia"/>
        </w:rPr>
        <w:t>，所以这个副词</w:t>
      </w:r>
      <w:r w:rsidR="00BF5096">
        <w:rPr>
          <w:rFonts w:eastAsia="宋体" w:hint="eastAsia"/>
        </w:rPr>
        <w:t>从句</w:t>
      </w:r>
      <w:r w:rsidRPr="00E430F6">
        <w:rPr>
          <w:rFonts w:eastAsia="宋体" w:hint="eastAsia"/>
        </w:rPr>
        <w:t>的语气是表达事实的「</w:t>
      </w:r>
      <w:r w:rsidR="00F76F5C">
        <w:rPr>
          <w:rFonts w:eastAsia="宋体" w:hint="eastAsia"/>
        </w:rPr>
        <w:t>陈述语气</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The woman </w:t>
      </w:r>
      <w:r w:rsidRPr="00E430F6">
        <w:rPr>
          <w:rFonts w:eastAsia="宋体"/>
          <w:u w:val="single"/>
        </w:rPr>
        <w:t>treats</w:t>
      </w:r>
      <w:r w:rsidRPr="00E430F6">
        <w:rPr>
          <w:rFonts w:eastAsia="宋体"/>
        </w:rPr>
        <w:t xml:space="preserve"> her husband </w:t>
      </w:r>
      <w:r w:rsidRPr="00E430F6">
        <w:rPr>
          <w:rFonts w:eastAsia="宋体"/>
          <w:u w:val="single"/>
        </w:rPr>
        <w:t>as if he were a baby</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这个女人对待老公好像对待婴儿一样。</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as if</w:t>
      </w:r>
      <w:r w:rsidRPr="00E430F6">
        <w:rPr>
          <w:rFonts w:eastAsia="宋体" w:hint="eastAsia"/>
        </w:rPr>
        <w:t>构成表示方法、状态的副词</w:t>
      </w:r>
      <w:r w:rsidR="00BF5096">
        <w:rPr>
          <w:rFonts w:eastAsia="宋体" w:hint="eastAsia"/>
        </w:rPr>
        <w:t>从句</w:t>
      </w:r>
      <w:r w:rsidRPr="00E430F6">
        <w:rPr>
          <w:rFonts w:eastAsia="宋体" w:hint="eastAsia"/>
        </w:rPr>
        <w:t>，修饰动词</w:t>
      </w:r>
      <w:r w:rsidRPr="00E430F6">
        <w:rPr>
          <w:rFonts w:eastAsia="宋体"/>
        </w:rPr>
        <w:t>treats</w:t>
      </w:r>
      <w:r w:rsidRPr="00E430F6">
        <w:rPr>
          <w:rFonts w:eastAsia="宋体" w:hint="eastAsia"/>
        </w:rPr>
        <w:t>的方式。时间是现在，却采用</w:t>
      </w:r>
      <w:r w:rsidRPr="00E430F6">
        <w:rPr>
          <w:rFonts w:eastAsia="宋体"/>
        </w:rPr>
        <w:t>were</w:t>
      </w:r>
      <w:r w:rsidRPr="00E430F6">
        <w:rPr>
          <w:rFonts w:eastAsia="宋体" w:hint="eastAsia"/>
        </w:rPr>
        <w:t>这个动词，所以这个副词</w:t>
      </w:r>
      <w:r w:rsidR="00BF5096">
        <w:rPr>
          <w:rFonts w:eastAsia="宋体" w:hint="eastAsia"/>
        </w:rPr>
        <w:t>从句</w:t>
      </w:r>
      <w:r w:rsidRPr="00E430F6">
        <w:rPr>
          <w:rFonts w:eastAsia="宋体" w:hint="eastAsia"/>
        </w:rPr>
        <w:t>的语气是表达非事实的「</w:t>
      </w:r>
      <w:r w:rsidR="00C30513">
        <w:rPr>
          <w:rFonts w:eastAsia="宋体" w:hint="eastAsia"/>
        </w:rPr>
        <w:t>虚拟语气</w:t>
      </w:r>
      <w:r w:rsidRPr="00E430F6">
        <w:rPr>
          <w:rFonts w:eastAsia="宋体" w:hint="eastAsia"/>
        </w:rPr>
        <w:t>」。</w:t>
      </w:r>
    </w:p>
    <w:p w:rsidR="00DD2927" w:rsidRDefault="00E430F6" w:rsidP="00182A90">
      <w:pPr>
        <w:pStyle w:val="4"/>
        <w:spacing w:after="84"/>
        <w:rPr>
          <w:lang w:eastAsia="zh-TW"/>
        </w:rPr>
      </w:pPr>
      <w:r w:rsidRPr="00E430F6">
        <w:t>As long as</w:t>
      </w:r>
    </w:p>
    <w:p w:rsidR="00785232" w:rsidRPr="00785232" w:rsidRDefault="00E430F6" w:rsidP="00182A90">
      <w:pPr>
        <w:spacing w:after="84"/>
        <w:ind w:firstLine="480"/>
        <w:rPr>
          <w:lang w:eastAsia="zh-TW"/>
        </w:rPr>
      </w:pPr>
      <w:r w:rsidRPr="00E430F6">
        <w:rPr>
          <w:rFonts w:eastAsia="宋体"/>
          <w:u w:val="single"/>
        </w:rPr>
        <w:t>As long as there is ammunition left</w:t>
      </w:r>
      <w:r w:rsidRPr="00E430F6">
        <w:rPr>
          <w:rFonts w:eastAsia="宋体"/>
        </w:rPr>
        <w:t xml:space="preserve">, we </w:t>
      </w:r>
      <w:r w:rsidRPr="00E430F6">
        <w:rPr>
          <w:rFonts w:eastAsia="宋体"/>
          <w:u w:val="single"/>
        </w:rPr>
        <w:t>will fight on</w:t>
      </w:r>
      <w:r w:rsidRPr="00E430F6">
        <w:rPr>
          <w:rFonts w:eastAsia="宋体"/>
        </w:rPr>
        <w:t>.</w:t>
      </w:r>
    </w:p>
    <w:p w:rsidR="00DD2927" w:rsidRDefault="00E430F6" w:rsidP="00182A90">
      <w:pPr>
        <w:pStyle w:val="Preface"/>
        <w:spacing w:after="84"/>
        <w:ind w:firstLine="480"/>
        <w:rPr>
          <w:lang w:eastAsia="zh-TW"/>
        </w:rPr>
      </w:pPr>
      <w:r w:rsidRPr="00E430F6">
        <w:rPr>
          <w:rFonts w:hint="eastAsia"/>
        </w:rPr>
        <w:t>只要还有弹药剩下，我们就会奋战下去。</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as long as</w:t>
      </w:r>
      <w:r w:rsidRPr="00E430F6">
        <w:rPr>
          <w:rFonts w:eastAsia="宋体" w:hint="eastAsia"/>
        </w:rPr>
        <w:t>构成条件副词</w:t>
      </w:r>
      <w:r w:rsidR="00BF5096">
        <w:rPr>
          <w:rFonts w:eastAsia="宋体" w:hint="eastAsia"/>
        </w:rPr>
        <w:t>从句</w:t>
      </w:r>
      <w:r w:rsidRPr="00E430F6">
        <w:rPr>
          <w:rFonts w:eastAsia="宋体" w:hint="eastAsia"/>
        </w:rPr>
        <w:t>，修饰动词</w:t>
      </w:r>
      <w:r w:rsidRPr="00E430F6">
        <w:rPr>
          <w:rFonts w:eastAsia="宋体"/>
        </w:rPr>
        <w:t>will fight on</w:t>
      </w:r>
      <w:r w:rsidRPr="00E430F6">
        <w:rPr>
          <w:rFonts w:eastAsia="宋体" w:hint="eastAsia"/>
        </w:rPr>
        <w:t>的条件。</w:t>
      </w:r>
    </w:p>
    <w:p w:rsidR="00DD2927" w:rsidRDefault="00E430F6" w:rsidP="00182A90">
      <w:pPr>
        <w:pStyle w:val="4"/>
        <w:spacing w:after="84"/>
        <w:rPr>
          <w:lang w:eastAsia="zh-TW"/>
        </w:rPr>
      </w:pPr>
      <w:r w:rsidRPr="00E430F6">
        <w:t>Because</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can’t go out</w:t>
      </w:r>
      <w:r w:rsidRPr="00E430F6">
        <w:rPr>
          <w:rFonts w:eastAsia="宋体"/>
        </w:rPr>
        <w:t xml:space="preserve"> with you tonight </w:t>
      </w:r>
      <w:r w:rsidRPr="00E430F6">
        <w:rPr>
          <w:rFonts w:eastAsia="宋体"/>
          <w:u w:val="single"/>
        </w:rPr>
        <w:t>because I have a previous engagement</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我今晚不能跟你出去，因为先跟别人约好了。</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because</w:t>
      </w:r>
      <w:r w:rsidRPr="00E430F6">
        <w:rPr>
          <w:rFonts w:eastAsia="宋体" w:hint="eastAsia"/>
        </w:rPr>
        <w:t>构成表示原因的副词</w:t>
      </w:r>
      <w:r w:rsidR="00BF5096">
        <w:rPr>
          <w:rFonts w:eastAsia="宋体" w:hint="eastAsia"/>
        </w:rPr>
        <w:t>从句</w:t>
      </w:r>
      <w:r w:rsidRPr="00E430F6">
        <w:rPr>
          <w:rFonts w:eastAsia="宋体" w:hint="eastAsia"/>
        </w:rPr>
        <w:t>，修饰动词</w:t>
      </w:r>
      <w:r w:rsidRPr="00E430F6">
        <w:rPr>
          <w:rFonts w:eastAsia="宋体"/>
        </w:rPr>
        <w:t>can’t go out</w:t>
      </w:r>
      <w:r w:rsidRPr="00E430F6">
        <w:rPr>
          <w:rFonts w:eastAsia="宋体" w:hint="eastAsia"/>
        </w:rPr>
        <w:t>的原因。</w:t>
      </w:r>
    </w:p>
    <w:p w:rsidR="00DD2927" w:rsidRDefault="00E430F6" w:rsidP="00182A90">
      <w:pPr>
        <w:pStyle w:val="4"/>
        <w:spacing w:after="84"/>
        <w:rPr>
          <w:lang w:eastAsia="zh-TW"/>
        </w:rPr>
      </w:pPr>
      <w:r w:rsidRPr="00E430F6">
        <w:t>Before</w:t>
      </w:r>
    </w:p>
    <w:p w:rsidR="00785232" w:rsidRPr="00785232" w:rsidRDefault="00E430F6" w:rsidP="00182A90">
      <w:pPr>
        <w:spacing w:after="84"/>
        <w:ind w:firstLine="480"/>
        <w:rPr>
          <w:lang w:eastAsia="zh-TW"/>
        </w:rPr>
      </w:pPr>
      <w:r w:rsidRPr="00E430F6">
        <w:rPr>
          <w:rFonts w:eastAsia="宋体"/>
          <w:u w:val="single"/>
        </w:rPr>
        <w:t>Read</w:t>
      </w:r>
      <w:r w:rsidRPr="00E430F6">
        <w:rPr>
          <w:rFonts w:eastAsia="宋体"/>
        </w:rPr>
        <w:t xml:space="preserve"> the contract carefully </w:t>
      </w:r>
      <w:r w:rsidRPr="00E430F6">
        <w:rPr>
          <w:rFonts w:eastAsia="宋体"/>
          <w:u w:val="single"/>
        </w:rPr>
        <w:t>before you sign it</w:t>
      </w:r>
      <w:r w:rsidRPr="00E430F6">
        <w:rPr>
          <w:rFonts w:eastAsia="宋体"/>
        </w:rPr>
        <w:t>.</w:t>
      </w:r>
    </w:p>
    <w:p w:rsidR="00DD2927" w:rsidRDefault="00E430F6" w:rsidP="00182A90">
      <w:pPr>
        <w:pStyle w:val="Preface"/>
        <w:spacing w:after="84"/>
        <w:ind w:firstLine="480"/>
        <w:rPr>
          <w:lang w:eastAsia="zh-TW"/>
        </w:rPr>
      </w:pPr>
      <w:r w:rsidRPr="00E430F6">
        <w:rPr>
          <w:rFonts w:hint="eastAsia"/>
        </w:rPr>
        <w:t>签约之前要仔细阅读合约内容。</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before</w:t>
      </w:r>
      <w:r w:rsidRPr="00E430F6">
        <w:rPr>
          <w:rFonts w:eastAsia="宋体" w:hint="eastAsia"/>
        </w:rPr>
        <w:t>构成时间副词</w:t>
      </w:r>
      <w:r w:rsidR="00BF5096">
        <w:rPr>
          <w:rFonts w:eastAsia="宋体" w:hint="eastAsia"/>
        </w:rPr>
        <w:t>从句</w:t>
      </w:r>
      <w:r w:rsidRPr="00E430F6">
        <w:rPr>
          <w:rFonts w:eastAsia="宋体" w:hint="eastAsia"/>
        </w:rPr>
        <w:t>，修饰动词</w:t>
      </w:r>
      <w:r w:rsidRPr="00E430F6">
        <w:rPr>
          <w:rFonts w:eastAsia="宋体"/>
        </w:rPr>
        <w:t>read</w:t>
      </w:r>
      <w:r w:rsidRPr="00E430F6">
        <w:rPr>
          <w:rFonts w:eastAsia="宋体" w:hint="eastAsia"/>
        </w:rPr>
        <w:t>的时间。</w:t>
      </w:r>
    </w:p>
    <w:p w:rsidR="00DD2927" w:rsidRDefault="00E430F6" w:rsidP="00182A90">
      <w:pPr>
        <w:pStyle w:val="4"/>
        <w:spacing w:after="84"/>
        <w:rPr>
          <w:lang w:eastAsia="zh-TW"/>
        </w:rPr>
      </w:pPr>
      <w:r w:rsidRPr="00E430F6">
        <w:t>For</w:t>
      </w:r>
    </w:p>
    <w:p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needn’t fear</w:t>
      </w:r>
      <w:r w:rsidRPr="00E430F6">
        <w:rPr>
          <w:rFonts w:eastAsia="宋体"/>
        </w:rPr>
        <w:t xml:space="preserve"> my brother, </w:t>
      </w:r>
      <w:r w:rsidRPr="00E430F6">
        <w:rPr>
          <w:rFonts w:eastAsia="宋体"/>
          <w:u w:val="single"/>
        </w:rPr>
        <w:t>for he’s a good man</w:t>
      </w:r>
      <w:r w:rsidRPr="00E430F6">
        <w:rPr>
          <w:rFonts w:eastAsia="宋体"/>
        </w:rPr>
        <w:t>.</w:t>
      </w:r>
    </w:p>
    <w:p w:rsidR="00DD2927" w:rsidRDefault="00E430F6" w:rsidP="00182A90">
      <w:pPr>
        <w:pStyle w:val="Preface"/>
        <w:spacing w:after="84"/>
        <w:ind w:firstLine="480"/>
        <w:rPr>
          <w:lang w:eastAsia="zh-TW"/>
        </w:rPr>
      </w:pPr>
      <w:r w:rsidRPr="00E430F6">
        <w:rPr>
          <w:rFonts w:hint="eastAsia"/>
        </w:rPr>
        <w:t>你不必怕我哥哥，因为他是个好人。</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for</w:t>
      </w:r>
      <w:r w:rsidRPr="00E430F6">
        <w:rPr>
          <w:rFonts w:eastAsia="宋体" w:hint="eastAsia"/>
        </w:rPr>
        <w:t>构成原因副词</w:t>
      </w:r>
      <w:r w:rsidR="00BF5096">
        <w:rPr>
          <w:rFonts w:eastAsia="宋体" w:hint="eastAsia"/>
        </w:rPr>
        <w:t>从句</w:t>
      </w:r>
      <w:r w:rsidRPr="00E430F6">
        <w:rPr>
          <w:rFonts w:eastAsia="宋体" w:hint="eastAsia"/>
        </w:rPr>
        <w:t>，修饰动词</w:t>
      </w:r>
      <w:r w:rsidRPr="00E430F6">
        <w:rPr>
          <w:rFonts w:eastAsia="宋体"/>
        </w:rPr>
        <w:t>needn’t fear</w:t>
      </w:r>
      <w:r w:rsidRPr="00E430F6">
        <w:rPr>
          <w:rFonts w:eastAsia="宋体" w:hint="eastAsia"/>
        </w:rPr>
        <w:t>的原因。</w:t>
      </w:r>
    </w:p>
    <w:p w:rsidR="00DD2927" w:rsidRDefault="00E430F6" w:rsidP="00182A90">
      <w:pPr>
        <w:pStyle w:val="4"/>
        <w:spacing w:after="84"/>
        <w:rPr>
          <w:lang w:eastAsia="zh-TW"/>
        </w:rPr>
      </w:pPr>
      <w:r w:rsidRPr="00E430F6">
        <w:t>For fear that</w:t>
      </w:r>
    </w:p>
    <w:p w:rsidR="00785232" w:rsidRPr="00785232" w:rsidRDefault="00E430F6" w:rsidP="00182A90">
      <w:pPr>
        <w:spacing w:after="84"/>
        <w:ind w:firstLine="480"/>
        <w:rPr>
          <w:lang w:eastAsia="zh-TW"/>
        </w:rPr>
      </w:pPr>
      <w:r w:rsidRPr="00E430F6">
        <w:rPr>
          <w:rFonts w:eastAsia="宋体"/>
        </w:rPr>
        <w:t xml:space="preserve">The camper </w:t>
      </w:r>
      <w:r w:rsidRPr="00E430F6">
        <w:rPr>
          <w:rFonts w:eastAsia="宋体"/>
          <w:u w:val="single"/>
        </w:rPr>
        <w:t>put</w:t>
      </w:r>
      <w:r w:rsidRPr="00E430F6">
        <w:rPr>
          <w:rFonts w:eastAsia="宋体"/>
        </w:rPr>
        <w:t xml:space="preserve"> water on the ashes </w:t>
      </w:r>
      <w:r w:rsidRPr="00E430F6">
        <w:rPr>
          <w:rFonts w:eastAsia="宋体"/>
          <w:u w:val="single"/>
        </w:rPr>
        <w:t>for fea</w:t>
      </w:r>
      <w:r w:rsidR="004D0652">
        <w:rPr>
          <w:rFonts w:eastAsia="宋体" w:hint="eastAsia"/>
          <w:u w:val="single"/>
        </w:rPr>
        <w:t>r</w:t>
      </w:r>
      <w:r w:rsidRPr="00E430F6">
        <w:rPr>
          <w:rFonts w:eastAsia="宋体"/>
          <w:u w:val="single"/>
        </w:rPr>
        <w:t xml:space="preserve"> that he might start a forest fire</w:t>
      </w:r>
      <w:r w:rsidRPr="00E430F6">
        <w:rPr>
          <w:rFonts w:eastAsia="宋体"/>
        </w:rPr>
        <w:t>.</w:t>
      </w:r>
    </w:p>
    <w:p w:rsidR="00DD2927" w:rsidRDefault="00E430F6" w:rsidP="00182A90">
      <w:pPr>
        <w:pStyle w:val="Preface"/>
        <w:spacing w:after="84"/>
        <w:ind w:firstLine="480"/>
        <w:rPr>
          <w:lang w:eastAsia="zh-TW"/>
        </w:rPr>
      </w:pPr>
      <w:r w:rsidRPr="00E430F6">
        <w:rPr>
          <w:rFonts w:hint="eastAsia"/>
        </w:rPr>
        <w:t>露营的人在灰烬上浇水，唯恐会酿成森林大火。</w:t>
      </w:r>
    </w:p>
    <w:p w:rsidR="00DD2927" w:rsidRDefault="00E430F6" w:rsidP="00182A90">
      <w:pPr>
        <w:spacing w:after="84"/>
        <w:ind w:firstLine="480"/>
        <w:rPr>
          <w:lang w:eastAsia="zh-TW"/>
        </w:rPr>
      </w:pPr>
      <w:r w:rsidRPr="00E430F6">
        <w:rPr>
          <w:rFonts w:eastAsia="宋体" w:hint="eastAsia"/>
        </w:rPr>
        <w:t>如果在限定</w:t>
      </w:r>
      <w:r w:rsidR="00BF5096">
        <w:rPr>
          <w:rFonts w:eastAsia="宋体" w:hint="eastAsia"/>
        </w:rPr>
        <w:t>从句</w:t>
      </w:r>
      <w:r w:rsidRPr="00E430F6">
        <w:rPr>
          <w:rFonts w:eastAsia="宋体" w:hint="eastAsia"/>
        </w:rPr>
        <w:t>外面加一个单独、无意义的连接词</w:t>
      </w:r>
      <w:r w:rsidRPr="00E430F6">
        <w:rPr>
          <w:rFonts w:eastAsia="宋体"/>
        </w:rPr>
        <w:t>that</w:t>
      </w:r>
      <w:r w:rsidRPr="00E430F6">
        <w:rPr>
          <w:rFonts w:eastAsia="宋体" w:hint="eastAsia"/>
        </w:rPr>
        <w:t>，构成的是个名词</w:t>
      </w:r>
      <w:r w:rsidR="00BF5096">
        <w:rPr>
          <w:rFonts w:eastAsia="宋体" w:hint="eastAsia"/>
        </w:rPr>
        <w:t>从句</w:t>
      </w:r>
      <w:r w:rsidRPr="00E430F6">
        <w:rPr>
          <w:rFonts w:eastAsia="宋体" w:hint="eastAsia"/>
        </w:rPr>
        <w:t>。但是如果外加的是像</w:t>
      </w:r>
      <w:r w:rsidRPr="00E430F6">
        <w:rPr>
          <w:rFonts w:eastAsia="宋体"/>
        </w:rPr>
        <w:t>for fear that</w:t>
      </w:r>
      <w:r w:rsidRPr="00E430F6">
        <w:rPr>
          <w:rFonts w:eastAsia="宋体" w:hint="eastAsia"/>
        </w:rPr>
        <w:t>这种有意义、表达某种逻辑关系的连接词，那么构成的就是副词</w:t>
      </w:r>
      <w:r w:rsidR="00BF5096">
        <w:rPr>
          <w:rFonts w:eastAsia="宋体" w:hint="eastAsia"/>
        </w:rPr>
        <w:t>从句</w:t>
      </w:r>
      <w:r w:rsidRPr="00E430F6">
        <w:rPr>
          <w:rFonts w:eastAsia="宋体" w:hint="eastAsia"/>
        </w:rPr>
        <w:t>。以这个例子而言，</w:t>
      </w:r>
      <w:r w:rsidRPr="00E430F6">
        <w:rPr>
          <w:rFonts w:eastAsia="宋体"/>
        </w:rPr>
        <w:t>for fear that</w:t>
      </w:r>
      <w:r w:rsidRPr="00E430F6">
        <w:rPr>
          <w:rFonts w:eastAsia="宋体" w:hint="eastAsia"/>
        </w:rPr>
        <w:t>引导的副词</w:t>
      </w:r>
      <w:r w:rsidR="00BF5096">
        <w:rPr>
          <w:rFonts w:eastAsia="宋体" w:hint="eastAsia"/>
        </w:rPr>
        <w:t>从</w:t>
      </w:r>
      <w:r w:rsidR="00BF5096">
        <w:rPr>
          <w:rFonts w:eastAsia="宋体" w:hint="eastAsia"/>
        </w:rPr>
        <w:lastRenderedPageBreak/>
        <w:t>句</w:t>
      </w:r>
      <w:r w:rsidRPr="00E430F6">
        <w:rPr>
          <w:rFonts w:eastAsia="宋体" w:hint="eastAsia"/>
        </w:rPr>
        <w:t>修饰动词</w:t>
      </w:r>
      <w:r w:rsidRPr="00E430F6">
        <w:rPr>
          <w:rFonts w:eastAsia="宋体"/>
        </w:rPr>
        <w:t>put</w:t>
      </w:r>
      <w:r w:rsidRPr="00E430F6">
        <w:rPr>
          <w:rFonts w:eastAsia="宋体" w:hint="eastAsia"/>
        </w:rPr>
        <w:t>的目的。</w:t>
      </w:r>
    </w:p>
    <w:p w:rsidR="00DD2927" w:rsidRDefault="00E430F6" w:rsidP="00182A90">
      <w:pPr>
        <w:pStyle w:val="4"/>
        <w:spacing w:after="84"/>
        <w:rPr>
          <w:lang w:eastAsia="zh-TW"/>
        </w:rPr>
      </w:pPr>
      <w:r w:rsidRPr="00E430F6">
        <w:t>If</w:t>
      </w:r>
    </w:p>
    <w:p w:rsidR="00785232" w:rsidRPr="00785232" w:rsidRDefault="00E430F6" w:rsidP="00182A90">
      <w:pPr>
        <w:spacing w:after="84"/>
        <w:ind w:firstLine="480"/>
        <w:rPr>
          <w:lang w:eastAsia="zh-TW"/>
        </w:rPr>
      </w:pPr>
      <w:r w:rsidRPr="00E430F6">
        <w:rPr>
          <w:rFonts w:eastAsia="宋体"/>
          <w:u w:val="single"/>
        </w:rPr>
        <w:t>If you prefer</w:t>
      </w:r>
      <w:r w:rsidRPr="00E430F6">
        <w:rPr>
          <w:rFonts w:eastAsia="宋体"/>
        </w:rPr>
        <w:t xml:space="preserve">, we </w:t>
      </w:r>
      <w:r w:rsidRPr="00E430F6">
        <w:rPr>
          <w:rFonts w:eastAsia="宋体"/>
          <w:u w:val="single"/>
        </w:rPr>
        <w:t>can settle</w:t>
      </w:r>
      <w:r w:rsidRPr="00E430F6">
        <w:rPr>
          <w:rFonts w:eastAsia="宋体"/>
        </w:rPr>
        <w:t xml:space="preserve"> our differences in court.</w:t>
      </w:r>
    </w:p>
    <w:p w:rsidR="00DD2927" w:rsidRDefault="00E430F6" w:rsidP="00182A90">
      <w:pPr>
        <w:pStyle w:val="Preface"/>
        <w:spacing w:after="84"/>
        <w:ind w:firstLine="480"/>
        <w:rPr>
          <w:lang w:eastAsia="zh-TW"/>
        </w:rPr>
      </w:pPr>
      <w:r w:rsidRPr="00E430F6">
        <w:rPr>
          <w:rFonts w:hint="eastAsia"/>
        </w:rPr>
        <w:t>如果你这样选择，我们也可以上法院解决我们的歧见。</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if</w:t>
      </w:r>
      <w:r w:rsidRPr="00E430F6">
        <w:rPr>
          <w:rFonts w:eastAsia="宋体" w:hint="eastAsia"/>
        </w:rPr>
        <w:t>构成表示条件的副词</w:t>
      </w:r>
      <w:r w:rsidR="00BF5096">
        <w:rPr>
          <w:rFonts w:eastAsia="宋体" w:hint="eastAsia"/>
        </w:rPr>
        <w:t>从句</w:t>
      </w:r>
      <w:r w:rsidRPr="00E430F6">
        <w:rPr>
          <w:rFonts w:eastAsia="宋体" w:hint="eastAsia"/>
        </w:rPr>
        <w:t>，修饰动词</w:t>
      </w:r>
      <w:r w:rsidRPr="00E430F6">
        <w:rPr>
          <w:rFonts w:eastAsia="宋体"/>
        </w:rPr>
        <w:t>can settle</w:t>
      </w:r>
      <w:r w:rsidRPr="00E430F6">
        <w:rPr>
          <w:rFonts w:eastAsia="宋体" w:hint="eastAsia"/>
        </w:rPr>
        <w:t>的条件。</w:t>
      </w:r>
    </w:p>
    <w:p w:rsidR="00DD2927" w:rsidRDefault="00E430F6" w:rsidP="00182A90">
      <w:pPr>
        <w:pStyle w:val="4"/>
        <w:spacing w:after="84"/>
        <w:rPr>
          <w:lang w:eastAsia="zh-TW"/>
        </w:rPr>
      </w:pPr>
      <w:r w:rsidRPr="00E430F6">
        <w:t>In case</w:t>
      </w:r>
    </w:p>
    <w:p w:rsidR="00785232" w:rsidRPr="00785232" w:rsidRDefault="00E430F6" w:rsidP="00182A90">
      <w:pPr>
        <w:spacing w:after="84"/>
        <w:ind w:firstLine="480"/>
        <w:rPr>
          <w:lang w:eastAsia="zh-TW"/>
        </w:rPr>
      </w:pPr>
      <w:r w:rsidRPr="00E430F6">
        <w:rPr>
          <w:rFonts w:eastAsia="宋体"/>
          <w:u w:val="single"/>
        </w:rPr>
        <w:t>In case you haven’t heard</w:t>
      </w:r>
      <w:r w:rsidRPr="00E430F6">
        <w:rPr>
          <w:rFonts w:eastAsia="宋体"/>
        </w:rPr>
        <w:t xml:space="preserve">, </w:t>
      </w:r>
      <w:r w:rsidRPr="00E430F6">
        <w:rPr>
          <w:rFonts w:eastAsia="宋体"/>
          <w:u w:val="single"/>
        </w:rPr>
        <w:t>SARS has broken out again</w:t>
      </w:r>
      <w:r w:rsidRPr="00E430F6">
        <w:rPr>
          <w:rFonts w:eastAsia="宋体"/>
        </w:rPr>
        <w:t>.</w:t>
      </w:r>
    </w:p>
    <w:p w:rsidR="00DD2927" w:rsidRDefault="00E430F6" w:rsidP="00182A90">
      <w:pPr>
        <w:pStyle w:val="Preface"/>
        <w:spacing w:after="84"/>
        <w:ind w:firstLine="480"/>
        <w:rPr>
          <w:lang w:eastAsia="zh-TW"/>
        </w:rPr>
      </w:pPr>
      <w:r w:rsidRPr="00E430F6">
        <w:rPr>
          <w:rFonts w:hint="eastAsia"/>
        </w:rPr>
        <w:t>万一你还没听说：</w:t>
      </w:r>
      <w:r w:rsidRPr="00E430F6">
        <w:t>SARS</w:t>
      </w:r>
      <w:r w:rsidRPr="00E430F6">
        <w:rPr>
          <w:rFonts w:hint="eastAsia"/>
        </w:rPr>
        <w:t>又爆发了。</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in case</w:t>
      </w:r>
      <w:r w:rsidRPr="00E430F6">
        <w:rPr>
          <w:rFonts w:eastAsia="宋体" w:hint="eastAsia"/>
        </w:rPr>
        <w:t>构成表示目的的副词</w:t>
      </w:r>
      <w:r w:rsidR="00BF5096">
        <w:rPr>
          <w:rFonts w:eastAsia="宋体" w:hint="eastAsia"/>
        </w:rPr>
        <w:t>从句</w:t>
      </w:r>
      <w:r w:rsidRPr="00E430F6">
        <w:rPr>
          <w:rFonts w:eastAsia="宋体" w:hint="eastAsia"/>
        </w:rPr>
        <w:t>，修饰整个主要</w:t>
      </w:r>
      <w:r w:rsidR="00BF5096">
        <w:rPr>
          <w:rFonts w:eastAsia="宋体" w:hint="eastAsia"/>
        </w:rPr>
        <w:t>从句</w:t>
      </w:r>
      <w:r w:rsidRPr="00E430F6">
        <w:rPr>
          <w:rFonts w:eastAsia="宋体" w:hint="eastAsia"/>
        </w:rPr>
        <w:t>。</w:t>
      </w:r>
    </w:p>
    <w:p w:rsidR="00DD2927" w:rsidRDefault="00E430F6" w:rsidP="00182A90">
      <w:pPr>
        <w:pStyle w:val="4"/>
        <w:spacing w:after="84"/>
        <w:rPr>
          <w:lang w:eastAsia="zh-TW"/>
        </w:rPr>
      </w:pPr>
      <w:r w:rsidRPr="00E430F6">
        <w:t>In order that</w:t>
      </w:r>
    </w:p>
    <w:p w:rsidR="00785232" w:rsidRPr="00785232" w:rsidRDefault="00E430F6" w:rsidP="00182A90">
      <w:pPr>
        <w:spacing w:after="84"/>
        <w:ind w:firstLine="480"/>
        <w:rPr>
          <w:lang w:eastAsia="zh-TW"/>
        </w:rPr>
      </w:pPr>
      <w:r w:rsidRPr="00E430F6">
        <w:rPr>
          <w:rFonts w:eastAsia="宋体"/>
        </w:rPr>
        <w:t xml:space="preserve">The speaker </w:t>
      </w:r>
      <w:r w:rsidRPr="00E430F6">
        <w:rPr>
          <w:rFonts w:eastAsia="宋体"/>
          <w:u w:val="single"/>
        </w:rPr>
        <w:t>raised</w:t>
      </w:r>
      <w:r w:rsidRPr="00E430F6">
        <w:rPr>
          <w:rFonts w:eastAsia="宋体"/>
        </w:rPr>
        <w:t xml:space="preserve"> his voice </w:t>
      </w:r>
      <w:r w:rsidRPr="00E430F6">
        <w:rPr>
          <w:rFonts w:eastAsia="宋体"/>
          <w:u w:val="single"/>
        </w:rPr>
        <w:t>in order that everyone might hear him</w:t>
      </w:r>
      <w:r w:rsidRPr="00E430F6">
        <w:rPr>
          <w:rFonts w:eastAsia="宋体"/>
        </w:rPr>
        <w:t>.</w:t>
      </w:r>
    </w:p>
    <w:p w:rsidR="00DD2927" w:rsidRDefault="00E430F6" w:rsidP="00182A90">
      <w:pPr>
        <w:pStyle w:val="Preface"/>
        <w:spacing w:after="84"/>
        <w:ind w:firstLine="480"/>
        <w:rPr>
          <w:lang w:eastAsia="zh-TW"/>
        </w:rPr>
      </w:pPr>
      <w:r w:rsidRPr="00E430F6">
        <w:rPr>
          <w:rFonts w:hint="eastAsia"/>
        </w:rPr>
        <w:t>演讲人放大了音量，目的是让每一个人都听得到。</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in order that</w:t>
      </w:r>
      <w:r w:rsidRPr="00E430F6">
        <w:rPr>
          <w:rFonts w:eastAsia="宋体" w:hint="eastAsia"/>
        </w:rPr>
        <w:t>构成表示目的的副词</w:t>
      </w:r>
      <w:r w:rsidR="00BF5096">
        <w:rPr>
          <w:rFonts w:eastAsia="宋体" w:hint="eastAsia"/>
        </w:rPr>
        <w:t>从句</w:t>
      </w:r>
      <w:r w:rsidRPr="00E430F6">
        <w:rPr>
          <w:rFonts w:eastAsia="宋体" w:hint="eastAsia"/>
        </w:rPr>
        <w:t>，修饰动词</w:t>
      </w:r>
      <w:r w:rsidRPr="00E430F6">
        <w:rPr>
          <w:rFonts w:eastAsia="宋体"/>
        </w:rPr>
        <w:t>raised</w:t>
      </w:r>
      <w:r w:rsidRPr="00E430F6">
        <w:rPr>
          <w:rFonts w:eastAsia="宋体" w:hint="eastAsia"/>
        </w:rPr>
        <w:t>的目的。</w:t>
      </w:r>
    </w:p>
    <w:p w:rsidR="00DD2927" w:rsidRDefault="00E430F6" w:rsidP="00182A90">
      <w:pPr>
        <w:pStyle w:val="4"/>
        <w:spacing w:after="84"/>
        <w:rPr>
          <w:lang w:eastAsia="zh-TW"/>
        </w:rPr>
      </w:pPr>
      <w:r w:rsidRPr="00E430F6">
        <w:t>In that</w:t>
      </w:r>
    </w:p>
    <w:p w:rsidR="00785232" w:rsidRPr="00785232" w:rsidRDefault="00E430F6" w:rsidP="00182A90">
      <w:pPr>
        <w:spacing w:after="84"/>
        <w:ind w:firstLine="480"/>
        <w:rPr>
          <w:lang w:eastAsia="zh-TW"/>
        </w:rPr>
      </w:pPr>
      <w:r w:rsidRPr="00E430F6">
        <w:rPr>
          <w:rFonts w:eastAsia="宋体"/>
        </w:rPr>
        <w:t xml:space="preserve">The experiment </w:t>
      </w:r>
      <w:r w:rsidRPr="00E430F6">
        <w:rPr>
          <w:rFonts w:eastAsia="宋体"/>
          <w:u w:val="single"/>
        </w:rPr>
        <w:t>is</w:t>
      </w:r>
      <w:r w:rsidRPr="00E430F6">
        <w:rPr>
          <w:rFonts w:eastAsia="宋体"/>
        </w:rPr>
        <w:t xml:space="preserve"> a success </w:t>
      </w:r>
      <w:r w:rsidRPr="00E430F6">
        <w:rPr>
          <w:rFonts w:eastAsia="宋体"/>
          <w:u w:val="single"/>
        </w:rPr>
        <w:t>in that it has proved the theory wrong</w:t>
      </w:r>
      <w:r w:rsidRPr="00E430F6">
        <w:rPr>
          <w:rFonts w:eastAsia="宋体"/>
        </w:rPr>
        <w:t>.</w:t>
      </w:r>
    </w:p>
    <w:p w:rsidR="00DD2927" w:rsidRDefault="00E430F6" w:rsidP="00182A90">
      <w:pPr>
        <w:pStyle w:val="Preface"/>
        <w:spacing w:after="84"/>
        <w:ind w:firstLine="480"/>
        <w:rPr>
          <w:lang w:eastAsia="zh-TW"/>
        </w:rPr>
      </w:pPr>
      <w:r w:rsidRPr="00E430F6">
        <w:rPr>
          <w:rFonts w:hint="eastAsia"/>
        </w:rPr>
        <w:t>实验成功了，意思是说它证明了这项理论错误。</w:t>
      </w:r>
    </w:p>
    <w:p w:rsidR="00DD2927" w:rsidRDefault="00E430F6" w:rsidP="00182A90">
      <w:pPr>
        <w:spacing w:after="84"/>
        <w:ind w:firstLine="480"/>
        <w:rPr>
          <w:lang w:eastAsia="zh-TW"/>
        </w:rPr>
      </w:pPr>
      <w:r w:rsidRPr="004D0652">
        <w:rPr>
          <w:rStyle w:val="af1"/>
          <w:rFonts w:hint="eastAsia"/>
        </w:rPr>
        <w:t>这个连接词</w:t>
      </w:r>
      <w:r w:rsidRPr="004D0652">
        <w:rPr>
          <w:rStyle w:val="af1"/>
        </w:rPr>
        <w:t>in that</w:t>
      </w:r>
      <w:r w:rsidRPr="004D0652">
        <w:rPr>
          <w:rStyle w:val="af1"/>
          <w:rFonts w:hint="eastAsia"/>
        </w:rPr>
        <w:t>是</w:t>
      </w:r>
      <w:r w:rsidRPr="004D0652">
        <w:rPr>
          <w:rStyle w:val="af1"/>
        </w:rPr>
        <w:t>in the sense that</w:t>
      </w:r>
      <w:r w:rsidRPr="004D0652">
        <w:rPr>
          <w:rStyle w:val="af1"/>
          <w:rFonts w:hint="eastAsia"/>
        </w:rPr>
        <w:t>的省略，通常用于解说。</w:t>
      </w:r>
      <w:r w:rsidRPr="00E430F6">
        <w:rPr>
          <w:rFonts w:eastAsia="宋体" w:hint="eastAsia"/>
        </w:rPr>
        <w:t>上文说这项实验「成功」，但是「成功」两字用在这里的解释和一般不同，因此需要解说：所谓成功，并不是获得了预期的效果，而是因为没有获得预期的效果而证明理论有误。像这种情况，</w:t>
      </w:r>
      <w:r w:rsidRPr="00E430F6">
        <w:rPr>
          <w:rFonts w:eastAsia="宋体"/>
        </w:rPr>
        <w:t>success</w:t>
      </w:r>
      <w:r w:rsidRPr="00E430F6">
        <w:rPr>
          <w:rFonts w:eastAsia="宋体" w:hint="eastAsia"/>
        </w:rPr>
        <w:t>一字要作特别的解释，因此后面加上</w:t>
      </w:r>
      <w:r w:rsidRPr="00E430F6">
        <w:rPr>
          <w:rFonts w:eastAsia="宋体"/>
        </w:rPr>
        <w:t>in the sense that…</w:t>
      </w:r>
      <w:r w:rsidRPr="00E430F6">
        <w:rPr>
          <w:rFonts w:eastAsia="宋体" w:hint="eastAsia"/>
        </w:rPr>
        <w:t>来作解说，省略为</w:t>
      </w:r>
      <w:r w:rsidRPr="00E430F6">
        <w:rPr>
          <w:rFonts w:eastAsia="宋体"/>
        </w:rPr>
        <w:t>in that</w:t>
      </w:r>
      <w:r w:rsidRPr="00E430F6">
        <w:rPr>
          <w:rFonts w:eastAsia="宋体" w:hint="eastAsia"/>
        </w:rPr>
        <w:t>之后就成为一个连接词，外加在限定</w:t>
      </w:r>
      <w:r w:rsidR="00BF5096">
        <w:rPr>
          <w:rFonts w:eastAsia="宋体" w:hint="eastAsia"/>
        </w:rPr>
        <w:t>从句</w:t>
      </w:r>
      <w:r w:rsidRPr="00E430F6">
        <w:rPr>
          <w:rFonts w:eastAsia="宋体" w:hint="eastAsia"/>
        </w:rPr>
        <w:t>前面构成一个作解说之用的副词</w:t>
      </w:r>
      <w:r w:rsidR="00BF5096">
        <w:rPr>
          <w:rFonts w:eastAsia="宋体" w:hint="eastAsia"/>
        </w:rPr>
        <w:t>从句</w:t>
      </w:r>
      <w:r w:rsidRPr="00E430F6">
        <w:rPr>
          <w:rFonts w:eastAsia="宋体" w:hint="eastAsia"/>
        </w:rPr>
        <w:t>，用来修饰动词</w:t>
      </w:r>
      <w:r w:rsidRPr="00E430F6">
        <w:rPr>
          <w:rFonts w:eastAsia="宋体"/>
        </w:rPr>
        <w:t>is</w:t>
      </w:r>
      <w:r w:rsidRPr="00E430F6">
        <w:rPr>
          <w:rFonts w:eastAsia="宋体" w:hint="eastAsia"/>
        </w:rPr>
        <w:t>。</w:t>
      </w:r>
    </w:p>
    <w:p w:rsidR="00DD2927" w:rsidRDefault="00E430F6" w:rsidP="00182A90">
      <w:pPr>
        <w:pStyle w:val="4"/>
        <w:spacing w:after="84"/>
        <w:rPr>
          <w:lang w:eastAsia="zh-TW"/>
        </w:rPr>
      </w:pPr>
      <w:r w:rsidRPr="00E430F6">
        <w:t>No matter</w:t>
      </w:r>
    </w:p>
    <w:p w:rsidR="00785232" w:rsidRPr="00785232" w:rsidRDefault="00E430F6" w:rsidP="00182A90">
      <w:pPr>
        <w:spacing w:after="84"/>
        <w:ind w:firstLine="480"/>
        <w:rPr>
          <w:lang w:eastAsia="zh-TW"/>
        </w:rPr>
      </w:pPr>
      <w:r w:rsidRPr="00E430F6">
        <w:rPr>
          <w:rFonts w:eastAsia="宋体"/>
          <w:u w:val="single"/>
        </w:rPr>
        <w:t>No matter(or whether) my father agrees or not</w:t>
      </w:r>
      <w:r w:rsidRPr="00E430F6">
        <w:rPr>
          <w:rFonts w:eastAsia="宋体"/>
        </w:rPr>
        <w:t>, I’</w:t>
      </w:r>
      <w:r w:rsidRPr="00E430F6">
        <w:rPr>
          <w:rFonts w:eastAsia="宋体"/>
          <w:u w:val="single"/>
        </w:rPr>
        <w:t>m going to be</w:t>
      </w:r>
      <w:r w:rsidRPr="00E430F6">
        <w:rPr>
          <w:rFonts w:eastAsia="宋体"/>
        </w:rPr>
        <w:t xml:space="preserve"> a singer.</w:t>
      </w:r>
    </w:p>
    <w:p w:rsidR="00DD2927" w:rsidRDefault="00E430F6" w:rsidP="00182A90">
      <w:pPr>
        <w:pStyle w:val="Preface"/>
        <w:spacing w:after="84"/>
        <w:ind w:firstLine="480"/>
        <w:rPr>
          <w:lang w:eastAsia="zh-TW"/>
        </w:rPr>
      </w:pPr>
      <w:r w:rsidRPr="00E430F6">
        <w:rPr>
          <w:rFonts w:hint="eastAsia"/>
        </w:rPr>
        <w:t>不论我父亲同不同意，我都要去当歌星。</w:t>
      </w:r>
    </w:p>
    <w:p w:rsidR="00DD2927" w:rsidRDefault="00E430F6" w:rsidP="00182A90">
      <w:pPr>
        <w:spacing w:after="84"/>
        <w:ind w:firstLine="480"/>
        <w:rPr>
          <w:lang w:eastAsia="zh-TW"/>
        </w:rPr>
      </w:pPr>
      <w:r w:rsidRPr="00E430F6">
        <w:rPr>
          <w:rFonts w:eastAsia="宋体" w:hint="eastAsia"/>
        </w:rPr>
        <w:t>外加</w:t>
      </w:r>
      <w:r w:rsidRPr="00E430F6">
        <w:rPr>
          <w:rFonts w:eastAsia="宋体"/>
        </w:rPr>
        <w:t>no matter … or not</w:t>
      </w:r>
      <w:r w:rsidRPr="00E430F6">
        <w:rPr>
          <w:rFonts w:eastAsia="宋体" w:hint="eastAsia"/>
        </w:rPr>
        <w:t>表示「不论」，构成副词</w:t>
      </w:r>
      <w:r w:rsidR="00BF5096">
        <w:rPr>
          <w:rFonts w:eastAsia="宋体" w:hint="eastAsia"/>
        </w:rPr>
        <w:t>从句</w:t>
      </w:r>
      <w:r w:rsidRPr="00E430F6">
        <w:rPr>
          <w:rFonts w:eastAsia="宋体" w:hint="eastAsia"/>
        </w:rPr>
        <w:t>，修饰动词</w:t>
      </w:r>
      <w:r w:rsidRPr="00E430F6">
        <w:rPr>
          <w:rFonts w:eastAsia="宋体"/>
        </w:rPr>
        <w:t>going to be</w:t>
      </w:r>
      <w:r w:rsidRPr="00E430F6">
        <w:rPr>
          <w:rFonts w:eastAsia="宋体" w:hint="eastAsia"/>
        </w:rPr>
        <w:t>。这个连接词</w:t>
      </w:r>
      <w:r w:rsidRPr="00E430F6">
        <w:rPr>
          <w:rFonts w:eastAsia="宋体"/>
        </w:rPr>
        <w:t>no matter</w:t>
      </w:r>
      <w:r w:rsidRPr="00E430F6">
        <w:rPr>
          <w:rFonts w:eastAsia="宋体" w:hint="eastAsia"/>
        </w:rPr>
        <w:t>的用法和</w:t>
      </w:r>
      <w:r w:rsidRPr="00E430F6">
        <w:rPr>
          <w:rFonts w:eastAsia="宋体"/>
        </w:rPr>
        <w:t>whether</w:t>
      </w:r>
      <w:r w:rsidRPr="00E430F6">
        <w:rPr>
          <w:rFonts w:eastAsia="宋体" w:hint="eastAsia"/>
        </w:rPr>
        <w:t>相同。</w:t>
      </w:r>
    </w:p>
    <w:p w:rsidR="00DD2927" w:rsidRDefault="00E430F6" w:rsidP="00182A90">
      <w:pPr>
        <w:pStyle w:val="4"/>
        <w:spacing w:after="84"/>
        <w:rPr>
          <w:lang w:eastAsia="zh-TW"/>
        </w:rPr>
      </w:pPr>
      <w:r w:rsidRPr="00E430F6">
        <w:t>No sooner … than</w:t>
      </w:r>
    </w:p>
    <w:p w:rsidR="00785232" w:rsidRPr="00785232" w:rsidRDefault="00E430F6" w:rsidP="00182A90">
      <w:pPr>
        <w:spacing w:after="84"/>
        <w:ind w:firstLine="480"/>
        <w:rPr>
          <w:lang w:eastAsia="zh-TW"/>
        </w:rPr>
      </w:pPr>
      <w:r w:rsidRPr="00E430F6">
        <w:rPr>
          <w:rFonts w:eastAsia="宋体"/>
          <w:u w:val="single"/>
        </w:rPr>
        <w:t>No sooner</w:t>
      </w:r>
      <w:r w:rsidRPr="00E430F6">
        <w:rPr>
          <w:rFonts w:eastAsia="宋体"/>
        </w:rPr>
        <w:t xml:space="preserve"> </w:t>
      </w:r>
      <w:r w:rsidRPr="00E430F6">
        <w:rPr>
          <w:rFonts w:eastAsia="宋体"/>
          <w:u w:val="single"/>
        </w:rPr>
        <w:t>had</w:t>
      </w:r>
      <w:r w:rsidRPr="00E430F6">
        <w:rPr>
          <w:rFonts w:eastAsia="宋体"/>
        </w:rPr>
        <w:t xml:space="preserve"> the bell </w:t>
      </w:r>
      <w:r w:rsidRPr="00E430F6">
        <w:rPr>
          <w:rFonts w:eastAsia="宋体"/>
          <w:u w:val="single"/>
        </w:rPr>
        <w:t>rung</w:t>
      </w:r>
      <w:r w:rsidRPr="00E430F6">
        <w:rPr>
          <w:rFonts w:eastAsia="宋体"/>
        </w:rPr>
        <w:t xml:space="preserve"> </w:t>
      </w:r>
      <w:r w:rsidRPr="00E430F6">
        <w:rPr>
          <w:rFonts w:eastAsia="宋体"/>
          <w:u w:val="single"/>
        </w:rPr>
        <w:t>than the students jumped up to leave</w:t>
      </w:r>
      <w:r w:rsidRPr="00E430F6">
        <w:rPr>
          <w:rFonts w:eastAsia="宋体"/>
        </w:rPr>
        <w:t>.</w:t>
      </w:r>
    </w:p>
    <w:p w:rsidR="00DD2927" w:rsidRDefault="00E430F6" w:rsidP="00182A90">
      <w:pPr>
        <w:pStyle w:val="Preface"/>
        <w:spacing w:after="84"/>
        <w:ind w:firstLine="480"/>
        <w:rPr>
          <w:lang w:eastAsia="zh-TW"/>
        </w:rPr>
      </w:pPr>
      <w:r w:rsidRPr="00E430F6">
        <w:rPr>
          <w:rFonts w:hint="eastAsia"/>
        </w:rPr>
        <w:lastRenderedPageBreak/>
        <w:t>刚一敲钟，学生就跳起来走人了。</w:t>
      </w:r>
    </w:p>
    <w:p w:rsidR="00DD2927" w:rsidRDefault="00E430F6" w:rsidP="00182A90">
      <w:pPr>
        <w:spacing w:after="84"/>
        <w:ind w:firstLine="480"/>
        <w:rPr>
          <w:lang w:eastAsia="zh-TW"/>
        </w:rPr>
      </w:pPr>
      <w:r w:rsidRPr="00E430F6">
        <w:rPr>
          <w:rFonts w:eastAsia="宋体" w:hint="eastAsia"/>
        </w:rPr>
        <w:t>这个连接词来自于比较级的连接词，本来是在比较两件事情何者发生得比较快。因为经常使用，</w:t>
      </w:r>
      <w:r w:rsidRPr="00E430F6">
        <w:rPr>
          <w:rFonts w:eastAsia="宋体"/>
        </w:rPr>
        <w:t>no sooner … than</w:t>
      </w:r>
      <w:r w:rsidRPr="00E430F6">
        <w:rPr>
          <w:rFonts w:eastAsia="宋体" w:hint="eastAsia"/>
        </w:rPr>
        <w:t>于是构成一组连接词，外加在限定</w:t>
      </w:r>
      <w:r w:rsidR="00BF5096">
        <w:rPr>
          <w:rFonts w:eastAsia="宋体" w:hint="eastAsia"/>
        </w:rPr>
        <w:t>从句</w:t>
      </w:r>
      <w:r w:rsidRPr="00E430F6">
        <w:rPr>
          <w:rFonts w:eastAsia="宋体" w:hint="eastAsia"/>
        </w:rPr>
        <w:t>上，构成一个时间副词</w:t>
      </w:r>
      <w:r w:rsidR="00BF5096">
        <w:rPr>
          <w:rFonts w:eastAsia="宋体" w:hint="eastAsia"/>
        </w:rPr>
        <w:t>从句</w:t>
      </w:r>
      <w:r w:rsidRPr="00E430F6">
        <w:rPr>
          <w:rFonts w:eastAsia="宋体" w:hint="eastAsia"/>
        </w:rPr>
        <w:t>，在上例中修饰动词</w:t>
      </w:r>
      <w:r w:rsidRPr="00E430F6">
        <w:rPr>
          <w:rFonts w:eastAsia="宋体"/>
        </w:rPr>
        <w:t>had rung</w:t>
      </w:r>
      <w:r w:rsidRPr="00E430F6">
        <w:rPr>
          <w:rFonts w:eastAsia="宋体" w:hint="eastAsia"/>
        </w:rPr>
        <w:t>的时间。</w:t>
      </w:r>
    </w:p>
    <w:p w:rsidR="00DD2927" w:rsidRDefault="00E430F6" w:rsidP="00182A90">
      <w:pPr>
        <w:pStyle w:val="4"/>
        <w:spacing w:after="84"/>
        <w:rPr>
          <w:lang w:eastAsia="zh-TW"/>
        </w:rPr>
      </w:pPr>
      <w:r w:rsidRPr="00E430F6">
        <w:t>Now that</w:t>
      </w:r>
    </w:p>
    <w:p w:rsidR="00785232" w:rsidRPr="00785232" w:rsidRDefault="00E430F6" w:rsidP="00182A90">
      <w:pPr>
        <w:spacing w:after="84"/>
        <w:ind w:firstLine="480"/>
        <w:rPr>
          <w:lang w:eastAsia="zh-TW"/>
        </w:rPr>
      </w:pPr>
      <w:r w:rsidRPr="00E430F6">
        <w:rPr>
          <w:rFonts w:eastAsia="宋体"/>
          <w:u w:val="single"/>
        </w:rPr>
        <w:t>Now that you’re graduated</w:t>
      </w:r>
      <w:r w:rsidRPr="00E430F6">
        <w:rPr>
          <w:rFonts w:eastAsia="宋体"/>
        </w:rPr>
        <w:t xml:space="preserve">, you </w:t>
      </w:r>
      <w:r w:rsidRPr="00E430F6">
        <w:rPr>
          <w:rFonts w:eastAsia="宋体"/>
          <w:u w:val="single"/>
        </w:rPr>
        <w:t>should start</w:t>
      </w:r>
      <w:r w:rsidRPr="00E430F6">
        <w:rPr>
          <w:rFonts w:eastAsia="宋体"/>
        </w:rPr>
        <w:t xml:space="preserve"> working to support yourself.</w:t>
      </w:r>
    </w:p>
    <w:p w:rsidR="00DD2927" w:rsidRDefault="00E430F6" w:rsidP="00182A90">
      <w:pPr>
        <w:pStyle w:val="Preface"/>
        <w:spacing w:after="84"/>
        <w:ind w:firstLine="480"/>
        <w:rPr>
          <w:lang w:eastAsia="zh-TW"/>
        </w:rPr>
      </w:pPr>
      <w:r w:rsidRPr="00E430F6">
        <w:rPr>
          <w:rFonts w:hint="eastAsia"/>
        </w:rPr>
        <w:t>既然你毕业了，应该开始工作自力维生了。</w:t>
      </w:r>
    </w:p>
    <w:p w:rsidR="00DD2927" w:rsidRDefault="00E430F6" w:rsidP="00182A90">
      <w:pPr>
        <w:spacing w:after="84"/>
        <w:ind w:firstLine="480"/>
        <w:rPr>
          <w:lang w:eastAsia="zh-TW"/>
        </w:rPr>
      </w:pPr>
      <w:r w:rsidRPr="00E430F6">
        <w:rPr>
          <w:rFonts w:eastAsia="宋体" w:hint="eastAsia"/>
        </w:rPr>
        <w:t>外加表示「既然」的连接词构成副词</w:t>
      </w:r>
      <w:r w:rsidR="00BF5096">
        <w:rPr>
          <w:rFonts w:eastAsia="宋体" w:hint="eastAsia"/>
        </w:rPr>
        <w:t>从句</w:t>
      </w:r>
      <w:r w:rsidRPr="00E430F6">
        <w:rPr>
          <w:rFonts w:eastAsia="宋体" w:hint="eastAsia"/>
        </w:rPr>
        <w:t>，修饰动词</w:t>
      </w:r>
      <w:r w:rsidRPr="00E430F6">
        <w:rPr>
          <w:rFonts w:eastAsia="宋体"/>
        </w:rPr>
        <w:t>should start</w:t>
      </w:r>
      <w:r w:rsidRPr="00E430F6">
        <w:rPr>
          <w:rFonts w:eastAsia="宋体" w:hint="eastAsia"/>
        </w:rPr>
        <w:t>的原因。</w:t>
      </w:r>
    </w:p>
    <w:p w:rsidR="00DD2927" w:rsidRDefault="00E430F6" w:rsidP="00182A90">
      <w:pPr>
        <w:pStyle w:val="4"/>
        <w:spacing w:after="84"/>
        <w:rPr>
          <w:lang w:eastAsia="zh-TW"/>
        </w:rPr>
      </w:pPr>
      <w:r w:rsidRPr="00E430F6">
        <w:t>On condition that</w:t>
      </w:r>
    </w:p>
    <w:p w:rsidR="00785232" w:rsidRPr="00785232" w:rsidRDefault="00E430F6" w:rsidP="00182A90">
      <w:pPr>
        <w:spacing w:after="84"/>
        <w:ind w:firstLine="480"/>
        <w:rPr>
          <w:lang w:eastAsia="zh-TW"/>
        </w:rPr>
      </w:pPr>
      <w:r w:rsidRPr="00E430F6">
        <w:rPr>
          <w:rFonts w:eastAsia="宋体"/>
        </w:rPr>
        <w:t xml:space="preserve">The man </w:t>
      </w:r>
      <w:r w:rsidRPr="00E430F6">
        <w:rPr>
          <w:rFonts w:eastAsia="宋体"/>
          <w:u w:val="single"/>
        </w:rPr>
        <w:t>spoke</w:t>
      </w:r>
      <w:r w:rsidRPr="00E430F6">
        <w:rPr>
          <w:rFonts w:eastAsia="宋体"/>
        </w:rPr>
        <w:t xml:space="preserve"> to the press </w:t>
      </w:r>
      <w:r w:rsidRPr="00E430F6">
        <w:rPr>
          <w:rFonts w:eastAsia="宋体"/>
          <w:u w:val="single"/>
        </w:rPr>
        <w:t>on condition that he remain anonymous</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这位男子向媒体发言，条件是他要保持匿名。</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on condition that</w:t>
      </w:r>
      <w:r w:rsidRPr="00E430F6">
        <w:rPr>
          <w:rFonts w:eastAsia="宋体" w:hint="eastAsia"/>
        </w:rPr>
        <w:t>构成条件副词</w:t>
      </w:r>
      <w:r w:rsidR="00BF5096">
        <w:rPr>
          <w:rFonts w:eastAsia="宋体" w:hint="eastAsia"/>
        </w:rPr>
        <w:t>从句</w:t>
      </w:r>
      <w:r w:rsidRPr="00E430F6">
        <w:rPr>
          <w:rFonts w:eastAsia="宋体" w:hint="eastAsia"/>
        </w:rPr>
        <w:t>，修饰动词</w:t>
      </w:r>
      <w:r w:rsidRPr="00E430F6">
        <w:rPr>
          <w:rFonts w:eastAsia="宋体"/>
        </w:rPr>
        <w:t>spoke</w:t>
      </w:r>
      <w:r w:rsidRPr="00E430F6">
        <w:rPr>
          <w:rFonts w:eastAsia="宋体" w:hint="eastAsia"/>
        </w:rPr>
        <w:t>的条件。请注意：这个副词</w:t>
      </w:r>
      <w:r w:rsidR="00BF5096">
        <w:rPr>
          <w:rFonts w:eastAsia="宋体" w:hint="eastAsia"/>
        </w:rPr>
        <w:t>从句</w:t>
      </w:r>
      <w:r w:rsidRPr="00E430F6">
        <w:rPr>
          <w:rFonts w:eastAsia="宋体" w:hint="eastAsia"/>
        </w:rPr>
        <w:t>中采用原形动词</w:t>
      </w:r>
      <w:r w:rsidRPr="00E430F6">
        <w:rPr>
          <w:rFonts w:eastAsia="宋体"/>
        </w:rPr>
        <w:t>remain</w:t>
      </w:r>
      <w:r w:rsidRPr="00E430F6">
        <w:rPr>
          <w:rFonts w:eastAsia="宋体" w:hint="eastAsia"/>
        </w:rPr>
        <w:t>，因为这里用的是「间接命令句」的语气。</w:t>
      </w:r>
    </w:p>
    <w:p w:rsidR="00DD2927" w:rsidRDefault="00E430F6" w:rsidP="00182A90">
      <w:pPr>
        <w:pStyle w:val="4"/>
        <w:spacing w:after="84"/>
        <w:rPr>
          <w:lang w:eastAsia="zh-TW"/>
        </w:rPr>
      </w:pPr>
      <w:r w:rsidRPr="00E430F6">
        <w:t>Only that</w:t>
      </w:r>
    </w:p>
    <w:p w:rsidR="00785232" w:rsidRPr="00785232" w:rsidRDefault="00E430F6" w:rsidP="00182A90">
      <w:pPr>
        <w:spacing w:after="84"/>
        <w:ind w:firstLine="480"/>
        <w:rPr>
          <w:u w:val="single"/>
          <w:lang w:eastAsia="zh-TW"/>
        </w:rPr>
      </w:pPr>
      <w:r w:rsidRPr="00E430F6">
        <w:rPr>
          <w:rFonts w:eastAsia="宋体"/>
          <w:u w:val="single"/>
        </w:rPr>
        <w:t>I really like to go to the party</w:t>
      </w:r>
      <w:r w:rsidRPr="00E430F6">
        <w:rPr>
          <w:rFonts w:eastAsia="宋体"/>
        </w:rPr>
        <w:t xml:space="preserve">, </w:t>
      </w:r>
      <w:r w:rsidRPr="00E430F6">
        <w:rPr>
          <w:rFonts w:eastAsia="宋体"/>
          <w:u w:val="single"/>
        </w:rPr>
        <w:t>only that I have to study for an exam</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我真的很想去参加宴会，只不过我必须准备考试。</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only that</w:t>
      </w:r>
      <w:r w:rsidRPr="00E430F6">
        <w:rPr>
          <w:rFonts w:eastAsia="宋体" w:hint="eastAsia"/>
        </w:rPr>
        <w:t>构成表示让步的副词</w:t>
      </w:r>
      <w:r w:rsidR="00BF5096">
        <w:rPr>
          <w:rFonts w:eastAsia="宋体" w:hint="eastAsia"/>
        </w:rPr>
        <w:t>从句</w:t>
      </w:r>
      <w:r w:rsidRPr="00E430F6">
        <w:rPr>
          <w:rFonts w:eastAsia="宋体" w:hint="eastAsia"/>
        </w:rPr>
        <w:t>，修饰整个主要</w:t>
      </w:r>
      <w:r w:rsidR="00BF5096">
        <w:rPr>
          <w:rFonts w:eastAsia="宋体" w:hint="eastAsia"/>
        </w:rPr>
        <w:t>从句</w:t>
      </w:r>
      <w:r w:rsidRPr="00E430F6">
        <w:rPr>
          <w:rFonts w:eastAsia="宋体" w:hint="eastAsia"/>
        </w:rPr>
        <w:t>。</w:t>
      </w:r>
    </w:p>
    <w:p w:rsidR="00DD2927" w:rsidRDefault="00E430F6" w:rsidP="00182A90">
      <w:pPr>
        <w:pStyle w:val="4"/>
        <w:spacing w:after="84"/>
        <w:rPr>
          <w:lang w:eastAsia="zh-TW"/>
        </w:rPr>
      </w:pPr>
      <w:r w:rsidRPr="00E430F6">
        <w:t>Lest</w:t>
      </w:r>
    </w:p>
    <w:p w:rsidR="00785232" w:rsidRPr="00785232" w:rsidRDefault="00E430F6" w:rsidP="00182A90">
      <w:pPr>
        <w:spacing w:after="84"/>
        <w:ind w:firstLine="480"/>
        <w:rPr>
          <w:lang w:eastAsia="zh-TW"/>
        </w:rPr>
      </w:pPr>
      <w:r w:rsidRPr="00E430F6">
        <w:rPr>
          <w:rFonts w:eastAsia="宋体"/>
          <w:u w:val="single"/>
        </w:rPr>
        <w:t>Let</w:t>
      </w:r>
      <w:r w:rsidRPr="00E430F6">
        <w:rPr>
          <w:rFonts w:eastAsia="宋体"/>
        </w:rPr>
        <w:t xml:space="preserve"> me explain myself more clearly, </w:t>
      </w:r>
      <w:r w:rsidRPr="00E430F6">
        <w:rPr>
          <w:rFonts w:eastAsia="宋体"/>
          <w:u w:val="single"/>
        </w:rPr>
        <w:t>lest there should be any misunderstanding</w:t>
      </w:r>
      <w:r w:rsidRPr="00E430F6">
        <w:rPr>
          <w:rFonts w:eastAsia="宋体"/>
        </w:rPr>
        <w:t>.</w:t>
      </w:r>
    </w:p>
    <w:p w:rsidR="00DD2927" w:rsidRDefault="00E430F6" w:rsidP="00182A90">
      <w:pPr>
        <w:spacing w:after="84"/>
        <w:ind w:firstLine="480"/>
        <w:rPr>
          <w:lang w:eastAsia="zh-TW"/>
        </w:rPr>
      </w:pPr>
      <w:r w:rsidRPr="00E430F6">
        <w:rPr>
          <w:rFonts w:eastAsia="宋体" w:hint="eastAsia"/>
        </w:rPr>
        <w:t>请容我说明清楚，以免有误解。</w:t>
      </w:r>
    </w:p>
    <w:p w:rsidR="00DD2927" w:rsidRDefault="00E430F6" w:rsidP="00182A90">
      <w:pPr>
        <w:spacing w:after="84"/>
        <w:ind w:firstLine="480"/>
        <w:rPr>
          <w:lang w:eastAsia="zh-TW"/>
        </w:rPr>
      </w:pPr>
      <w:r w:rsidRPr="004D0652">
        <w:rPr>
          <w:rStyle w:val="af1"/>
          <w:rFonts w:hint="eastAsia"/>
        </w:rPr>
        <w:t>外加表示「以免」的连接词</w:t>
      </w:r>
      <w:r w:rsidRPr="004D0652">
        <w:rPr>
          <w:rStyle w:val="af1"/>
        </w:rPr>
        <w:t>lest</w:t>
      </w:r>
      <w:r w:rsidRPr="004D0652">
        <w:rPr>
          <w:rStyle w:val="af1"/>
          <w:rFonts w:hint="eastAsia"/>
        </w:rPr>
        <w:t>构成副词</w:t>
      </w:r>
      <w:r w:rsidR="00BF5096" w:rsidRPr="004D0652">
        <w:rPr>
          <w:rStyle w:val="af1"/>
          <w:rFonts w:hint="eastAsia"/>
        </w:rPr>
        <w:t>从句</w:t>
      </w:r>
      <w:r w:rsidRPr="00E430F6">
        <w:rPr>
          <w:rFonts w:eastAsia="宋体" w:hint="eastAsia"/>
        </w:rPr>
        <w:t>，修饰动词</w:t>
      </w:r>
      <w:r w:rsidRPr="00E430F6">
        <w:rPr>
          <w:rFonts w:eastAsia="宋体"/>
        </w:rPr>
        <w:t>let</w:t>
      </w:r>
      <w:r w:rsidRPr="00E430F6">
        <w:rPr>
          <w:rFonts w:eastAsia="宋体" w:hint="eastAsia"/>
        </w:rPr>
        <w:t>的目的。</w:t>
      </w:r>
    </w:p>
    <w:p w:rsidR="00DD2927" w:rsidRDefault="00E430F6" w:rsidP="00182A90">
      <w:pPr>
        <w:pStyle w:val="4"/>
        <w:spacing w:after="84"/>
        <w:rPr>
          <w:lang w:eastAsia="zh-TW"/>
        </w:rPr>
      </w:pPr>
      <w:r w:rsidRPr="00E430F6">
        <w:t>Since</w:t>
      </w:r>
    </w:p>
    <w:p w:rsidR="00DD2927" w:rsidRDefault="00E430F6" w:rsidP="00182A90">
      <w:pPr>
        <w:spacing w:after="84"/>
        <w:ind w:firstLine="480"/>
        <w:rPr>
          <w:lang w:eastAsia="zh-TW"/>
        </w:rPr>
      </w:pPr>
      <w:r w:rsidRPr="00E430F6">
        <w:rPr>
          <w:rFonts w:eastAsia="宋体" w:hint="eastAsia"/>
        </w:rPr>
        <w:t>这个连接词有两种意思。</w:t>
      </w:r>
    </w:p>
    <w:p w:rsidR="00785232" w:rsidRPr="00785232" w:rsidRDefault="00E430F6" w:rsidP="00182A90">
      <w:pPr>
        <w:spacing w:after="84"/>
        <w:ind w:firstLine="480"/>
        <w:rPr>
          <w:lang w:eastAsia="zh-TW"/>
        </w:rPr>
      </w:pPr>
      <w:r w:rsidRPr="00E430F6">
        <w:rPr>
          <w:rFonts w:eastAsia="宋体"/>
        </w:rPr>
        <w:t xml:space="preserve">It </w:t>
      </w:r>
      <w:r w:rsidRPr="00E430F6">
        <w:rPr>
          <w:rFonts w:eastAsia="宋体"/>
          <w:u w:val="single"/>
        </w:rPr>
        <w:t>has been</w:t>
      </w:r>
      <w:r w:rsidRPr="00E430F6">
        <w:rPr>
          <w:rFonts w:eastAsia="宋体"/>
        </w:rPr>
        <w:t xml:space="preserve"> three years </w:t>
      </w:r>
      <w:r w:rsidRPr="00E430F6">
        <w:rPr>
          <w:rFonts w:eastAsia="宋体"/>
          <w:u w:val="single"/>
        </w:rPr>
        <w:t>since I last visited the small town</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我上回造访这个小镇，至今已经三年了。</w:t>
      </w:r>
    </w:p>
    <w:p w:rsidR="00DD2927" w:rsidRDefault="00E430F6" w:rsidP="00182A90">
      <w:pPr>
        <w:spacing w:after="84"/>
        <w:ind w:firstLine="480"/>
        <w:rPr>
          <w:lang w:eastAsia="zh-TW"/>
        </w:rPr>
      </w:pPr>
      <w:r w:rsidRPr="00E430F6">
        <w:rPr>
          <w:rFonts w:eastAsia="宋体" w:hint="eastAsia"/>
        </w:rPr>
        <w:t>外加表示「自从」的连接词</w:t>
      </w:r>
      <w:r w:rsidRPr="00E430F6">
        <w:rPr>
          <w:rFonts w:eastAsia="宋体"/>
        </w:rPr>
        <w:t>since</w:t>
      </w:r>
      <w:r w:rsidRPr="00E430F6">
        <w:rPr>
          <w:rFonts w:eastAsia="宋体" w:hint="eastAsia"/>
        </w:rPr>
        <w:t>构成时间副词</w:t>
      </w:r>
      <w:r w:rsidR="00BF5096">
        <w:rPr>
          <w:rFonts w:eastAsia="宋体" w:hint="eastAsia"/>
        </w:rPr>
        <w:t>从句</w:t>
      </w:r>
      <w:r w:rsidRPr="00E430F6">
        <w:rPr>
          <w:rFonts w:eastAsia="宋体" w:hint="eastAsia"/>
        </w:rPr>
        <w:t>，修饰动词</w:t>
      </w:r>
      <w:r w:rsidRPr="00E430F6">
        <w:rPr>
          <w:rFonts w:eastAsia="宋体"/>
        </w:rPr>
        <w:t>has been</w:t>
      </w:r>
      <w:r w:rsidRPr="00E430F6">
        <w:rPr>
          <w:rFonts w:eastAsia="宋体" w:hint="eastAsia"/>
        </w:rPr>
        <w:t>的时间。</w:t>
      </w:r>
    </w:p>
    <w:p w:rsidR="00785232" w:rsidRPr="00785232" w:rsidRDefault="00E430F6" w:rsidP="00182A90">
      <w:pPr>
        <w:spacing w:after="84"/>
        <w:ind w:firstLine="480"/>
        <w:rPr>
          <w:lang w:eastAsia="zh-TW"/>
        </w:rPr>
      </w:pPr>
      <w:r w:rsidRPr="00E430F6">
        <w:rPr>
          <w:rFonts w:eastAsia="宋体"/>
          <w:u w:val="single"/>
        </w:rPr>
        <w:t>Since there’s nothing more to do here</w:t>
      </w:r>
      <w:r w:rsidRPr="00E430F6">
        <w:rPr>
          <w:rFonts w:eastAsia="宋体"/>
        </w:rPr>
        <w:t xml:space="preserve">, we </w:t>
      </w:r>
      <w:r w:rsidRPr="00E430F6">
        <w:rPr>
          <w:rFonts w:eastAsia="宋体"/>
          <w:u w:val="single"/>
        </w:rPr>
        <w:t>might as well go</w:t>
      </w:r>
      <w:r w:rsidRPr="00E430F6">
        <w:rPr>
          <w:rFonts w:eastAsia="宋体"/>
        </w:rPr>
        <w:t xml:space="preserve"> home.</w:t>
      </w:r>
    </w:p>
    <w:p w:rsidR="00DD2927" w:rsidRDefault="00E430F6" w:rsidP="00182A90">
      <w:pPr>
        <w:pStyle w:val="Preface"/>
        <w:spacing w:after="84"/>
        <w:ind w:firstLine="480"/>
        <w:rPr>
          <w:lang w:eastAsia="zh-TW"/>
        </w:rPr>
      </w:pPr>
      <w:r w:rsidRPr="00E430F6">
        <w:rPr>
          <w:rFonts w:hint="eastAsia"/>
        </w:rPr>
        <w:lastRenderedPageBreak/>
        <w:t>既然在此已经没事可做了，我们不妨都回家吧。</w:t>
      </w:r>
    </w:p>
    <w:p w:rsidR="00DD2927" w:rsidRDefault="00E430F6" w:rsidP="00182A90">
      <w:pPr>
        <w:spacing w:after="84"/>
        <w:ind w:firstLine="480"/>
        <w:rPr>
          <w:lang w:eastAsia="zh-TW"/>
        </w:rPr>
      </w:pPr>
      <w:r w:rsidRPr="00E430F6">
        <w:rPr>
          <w:rFonts w:eastAsia="宋体" w:hint="eastAsia"/>
        </w:rPr>
        <w:t>这时候，连接词</w:t>
      </w:r>
      <w:r w:rsidRPr="00E430F6">
        <w:rPr>
          <w:rFonts w:eastAsia="宋体"/>
        </w:rPr>
        <w:t>since</w:t>
      </w:r>
      <w:r w:rsidRPr="00E430F6">
        <w:rPr>
          <w:rFonts w:eastAsia="宋体" w:hint="eastAsia"/>
        </w:rPr>
        <w:t>的意思是「既然」，引导的副词</w:t>
      </w:r>
      <w:r w:rsidR="00BF5096">
        <w:rPr>
          <w:rFonts w:eastAsia="宋体" w:hint="eastAsia"/>
        </w:rPr>
        <w:t>从句</w:t>
      </w:r>
      <w:r w:rsidRPr="00E430F6">
        <w:rPr>
          <w:rFonts w:eastAsia="宋体" w:hint="eastAsia"/>
        </w:rPr>
        <w:t>修饰动词</w:t>
      </w:r>
      <w:r w:rsidRPr="00E430F6">
        <w:rPr>
          <w:rFonts w:eastAsia="宋体"/>
        </w:rPr>
        <w:t>might as well go</w:t>
      </w:r>
      <w:r w:rsidRPr="00E430F6">
        <w:rPr>
          <w:rFonts w:eastAsia="宋体" w:hint="eastAsia"/>
        </w:rPr>
        <w:t>的原因。</w:t>
      </w:r>
    </w:p>
    <w:p w:rsidR="00DD2927" w:rsidRDefault="00E430F6" w:rsidP="00182A90">
      <w:pPr>
        <w:pStyle w:val="4"/>
        <w:spacing w:after="84"/>
        <w:rPr>
          <w:lang w:eastAsia="zh-TW"/>
        </w:rPr>
      </w:pPr>
      <w:r w:rsidRPr="00E430F6">
        <w:t>So that</w:t>
      </w:r>
    </w:p>
    <w:p w:rsidR="00DD2927" w:rsidRDefault="00E430F6" w:rsidP="00182A90">
      <w:pPr>
        <w:spacing w:after="84"/>
        <w:ind w:firstLine="480"/>
        <w:rPr>
          <w:lang w:eastAsia="zh-TW"/>
        </w:rPr>
      </w:pPr>
      <w:r w:rsidRPr="00E430F6">
        <w:rPr>
          <w:rFonts w:eastAsia="宋体" w:hint="eastAsia"/>
        </w:rPr>
        <w:t>这个连接词有两种用法。</w:t>
      </w:r>
    </w:p>
    <w:p w:rsidR="00785232" w:rsidRPr="00785232" w:rsidRDefault="00E430F6" w:rsidP="00182A90">
      <w:pPr>
        <w:spacing w:after="84"/>
        <w:ind w:firstLine="480"/>
        <w:rPr>
          <w:lang w:eastAsia="zh-TW"/>
        </w:rPr>
      </w:pPr>
      <w:r w:rsidRPr="00E430F6">
        <w:rPr>
          <w:rFonts w:eastAsia="宋体"/>
        </w:rPr>
        <w:t xml:space="preserve">There </w:t>
      </w:r>
      <w:r w:rsidRPr="00E430F6">
        <w:rPr>
          <w:rFonts w:eastAsia="宋体"/>
          <w:u w:val="single"/>
        </w:rPr>
        <w:t>were</w:t>
      </w:r>
      <w:r w:rsidRPr="00E430F6">
        <w:rPr>
          <w:rFonts w:eastAsia="宋体"/>
        </w:rPr>
        <w:t xml:space="preserve"> three examiners in the small room, </w:t>
      </w:r>
      <w:r w:rsidRPr="00E430F6">
        <w:rPr>
          <w:rFonts w:eastAsia="宋体"/>
          <w:u w:val="single"/>
        </w:rPr>
        <w:t>so that no student dared to cheat</w:t>
      </w:r>
      <w:r w:rsidRPr="00E430F6">
        <w:rPr>
          <w:rFonts w:eastAsia="宋体"/>
        </w:rPr>
        <w:t>.</w:t>
      </w:r>
    </w:p>
    <w:p w:rsidR="00DD2927" w:rsidRDefault="00E430F6" w:rsidP="00182A90">
      <w:pPr>
        <w:pStyle w:val="Preface"/>
        <w:spacing w:after="84"/>
        <w:ind w:firstLine="480"/>
        <w:rPr>
          <w:lang w:eastAsia="zh-TW"/>
        </w:rPr>
      </w:pPr>
      <w:r w:rsidRPr="00E430F6">
        <w:rPr>
          <w:rFonts w:hint="eastAsia"/>
        </w:rPr>
        <w:t>小房间里有三名监考官，结果学生都不敢作弊。</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so that</w:t>
      </w:r>
      <w:r w:rsidRPr="00E430F6">
        <w:rPr>
          <w:rFonts w:eastAsia="宋体" w:hint="eastAsia"/>
        </w:rPr>
        <w:t>在此解释为「结果」，构成副词</w:t>
      </w:r>
      <w:r w:rsidR="00BF5096">
        <w:rPr>
          <w:rFonts w:eastAsia="宋体" w:hint="eastAsia"/>
        </w:rPr>
        <w:t>从句</w:t>
      </w:r>
      <w:r w:rsidRPr="00E430F6">
        <w:rPr>
          <w:rFonts w:eastAsia="宋体" w:hint="eastAsia"/>
        </w:rPr>
        <w:t>，修饰动词</w:t>
      </w:r>
      <w:r w:rsidRPr="00E430F6">
        <w:rPr>
          <w:rFonts w:eastAsia="宋体"/>
        </w:rPr>
        <w:t>were</w:t>
      </w:r>
      <w:r w:rsidRPr="00E430F6">
        <w:rPr>
          <w:rFonts w:eastAsia="宋体" w:hint="eastAsia"/>
        </w:rPr>
        <w:t>的结果。</w:t>
      </w:r>
    </w:p>
    <w:p w:rsidR="00785232" w:rsidRPr="00785232" w:rsidRDefault="00E430F6" w:rsidP="00182A90">
      <w:pPr>
        <w:spacing w:after="84"/>
        <w:ind w:firstLine="480"/>
        <w:rPr>
          <w:lang w:eastAsia="zh-TW"/>
        </w:rPr>
      </w:pPr>
      <w:r w:rsidRPr="00E430F6">
        <w:rPr>
          <w:rFonts w:eastAsia="宋体"/>
        </w:rPr>
        <w:t xml:space="preserve">The school </w:t>
      </w:r>
      <w:r w:rsidRPr="00E430F6">
        <w:rPr>
          <w:rFonts w:eastAsia="宋体"/>
          <w:u w:val="single"/>
        </w:rPr>
        <w:t>decided</w:t>
      </w:r>
      <w:r w:rsidRPr="00E430F6">
        <w:rPr>
          <w:rFonts w:eastAsia="宋体"/>
        </w:rPr>
        <w:t xml:space="preserve"> to send more examiners </w:t>
      </w:r>
      <w:r w:rsidRPr="00E430F6">
        <w:rPr>
          <w:rFonts w:eastAsia="宋体"/>
          <w:u w:val="single"/>
        </w:rPr>
        <w:t>so that the students wouldn’t cheat</w:t>
      </w:r>
      <w:r w:rsidRPr="00E430F6">
        <w:rPr>
          <w:rFonts w:eastAsia="宋体"/>
        </w:rPr>
        <w:t>.</w:t>
      </w:r>
    </w:p>
    <w:p w:rsidR="00DD2927" w:rsidRDefault="00E430F6" w:rsidP="00182A90">
      <w:pPr>
        <w:pStyle w:val="Preface"/>
        <w:spacing w:after="84"/>
        <w:ind w:firstLine="480"/>
        <w:rPr>
          <w:lang w:eastAsia="zh-TW"/>
        </w:rPr>
      </w:pPr>
      <w:r w:rsidRPr="00E430F6">
        <w:rPr>
          <w:rFonts w:hint="eastAsia"/>
        </w:rPr>
        <w:t>校方决定加派监考官，目的是不让学生作弊。</w:t>
      </w:r>
    </w:p>
    <w:p w:rsidR="00DD2927" w:rsidRDefault="00E430F6" w:rsidP="00182A90">
      <w:pPr>
        <w:spacing w:after="84"/>
        <w:ind w:firstLine="480"/>
        <w:rPr>
          <w:lang w:eastAsia="zh-TW"/>
        </w:rPr>
      </w:pPr>
      <w:r w:rsidRPr="00E430F6">
        <w:rPr>
          <w:rFonts w:eastAsia="宋体" w:hint="eastAsia"/>
        </w:rPr>
        <w:t>连接词</w:t>
      </w:r>
      <w:r w:rsidRPr="00E430F6">
        <w:rPr>
          <w:rFonts w:eastAsia="宋体"/>
        </w:rPr>
        <w:t>so that</w:t>
      </w:r>
      <w:r w:rsidRPr="00E430F6">
        <w:rPr>
          <w:rFonts w:eastAsia="宋体" w:hint="eastAsia"/>
        </w:rPr>
        <w:t>在此解释为「目的是」，引导的副词</w:t>
      </w:r>
      <w:r w:rsidR="00BF5096">
        <w:rPr>
          <w:rFonts w:eastAsia="宋体" w:hint="eastAsia"/>
        </w:rPr>
        <w:t>从句</w:t>
      </w:r>
      <w:r w:rsidRPr="00E430F6">
        <w:rPr>
          <w:rFonts w:eastAsia="宋体" w:hint="eastAsia"/>
        </w:rPr>
        <w:t>修饰动词</w:t>
      </w:r>
      <w:r w:rsidRPr="00E430F6">
        <w:rPr>
          <w:rFonts w:eastAsia="宋体"/>
        </w:rPr>
        <w:t>decided</w:t>
      </w:r>
      <w:r w:rsidRPr="00E430F6">
        <w:rPr>
          <w:rFonts w:eastAsia="宋体" w:hint="eastAsia"/>
        </w:rPr>
        <w:t>的目的。</w:t>
      </w:r>
    </w:p>
    <w:p w:rsidR="00DD2927" w:rsidRDefault="00E430F6" w:rsidP="00182A90">
      <w:pPr>
        <w:pStyle w:val="4"/>
        <w:spacing w:after="84"/>
        <w:rPr>
          <w:lang w:eastAsia="zh-TW"/>
        </w:rPr>
      </w:pPr>
      <w:r w:rsidRPr="00E430F6">
        <w:t>So … that</w:t>
      </w:r>
    </w:p>
    <w:p w:rsidR="00785232" w:rsidRPr="00785232" w:rsidRDefault="00E430F6" w:rsidP="00182A90">
      <w:pPr>
        <w:spacing w:after="84"/>
        <w:ind w:firstLine="480"/>
        <w:rPr>
          <w:lang w:eastAsia="zh-TW"/>
        </w:rPr>
      </w:pPr>
      <w:r w:rsidRPr="00E430F6">
        <w:rPr>
          <w:rFonts w:eastAsia="宋体"/>
        </w:rPr>
        <w:t xml:space="preserve">It was </w:t>
      </w:r>
      <w:r w:rsidRPr="00E430F6">
        <w:rPr>
          <w:rFonts w:eastAsia="宋体"/>
          <w:u w:val="single"/>
        </w:rPr>
        <w:t>so</w:t>
      </w:r>
      <w:r w:rsidRPr="00E430F6">
        <w:rPr>
          <w:rFonts w:eastAsia="宋体"/>
        </w:rPr>
        <w:t xml:space="preserve"> </w:t>
      </w:r>
      <w:r w:rsidRPr="00E430F6">
        <w:rPr>
          <w:rFonts w:eastAsia="宋体"/>
          <w:u w:val="single"/>
        </w:rPr>
        <w:t>cold</w:t>
      </w:r>
      <w:r w:rsidRPr="00E430F6">
        <w:rPr>
          <w:rFonts w:eastAsia="宋体"/>
        </w:rPr>
        <w:t xml:space="preserve"> </w:t>
      </w:r>
      <w:r w:rsidRPr="00E430F6">
        <w:rPr>
          <w:rFonts w:eastAsia="宋体"/>
          <w:u w:val="single"/>
        </w:rPr>
        <w:t>that the lake was frozen through</w:t>
      </w:r>
      <w:r w:rsidRPr="00E430F6">
        <w:rPr>
          <w:rFonts w:eastAsia="宋体"/>
        </w:rPr>
        <w:t>.</w:t>
      </w:r>
    </w:p>
    <w:p w:rsidR="00DD2927" w:rsidRDefault="00E430F6" w:rsidP="00182A90">
      <w:pPr>
        <w:pStyle w:val="Preface"/>
        <w:spacing w:after="84"/>
        <w:ind w:firstLine="480"/>
        <w:rPr>
          <w:lang w:eastAsia="zh-TW"/>
        </w:rPr>
      </w:pPr>
      <w:r w:rsidRPr="00E430F6">
        <w:rPr>
          <w:rFonts w:hint="eastAsia"/>
        </w:rPr>
        <w:t>天气冷到整座湖结了冰到底。</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so … that</w:t>
      </w:r>
      <w:r w:rsidRPr="00E430F6">
        <w:rPr>
          <w:rFonts w:eastAsia="宋体" w:hint="eastAsia"/>
        </w:rPr>
        <w:t>构成副词</w:t>
      </w:r>
      <w:r w:rsidR="00BF5096">
        <w:rPr>
          <w:rFonts w:eastAsia="宋体" w:hint="eastAsia"/>
        </w:rPr>
        <w:t>从句</w:t>
      </w:r>
      <w:r w:rsidRPr="00E430F6">
        <w:rPr>
          <w:rFonts w:eastAsia="宋体" w:hint="eastAsia"/>
        </w:rPr>
        <w:t>，修饰形容词</w:t>
      </w:r>
      <w:r w:rsidRPr="00E430F6">
        <w:rPr>
          <w:rFonts w:eastAsia="宋体"/>
        </w:rPr>
        <w:t>cold</w:t>
      </w:r>
      <w:r w:rsidRPr="00E430F6">
        <w:rPr>
          <w:rFonts w:eastAsia="宋体" w:hint="eastAsia"/>
        </w:rPr>
        <w:t>的结果。如果修饰的对像是形容词或副词，应选择</w:t>
      </w:r>
      <w:r w:rsidRPr="00E430F6">
        <w:rPr>
          <w:rFonts w:eastAsia="宋体"/>
        </w:rPr>
        <w:t>so … that</w:t>
      </w:r>
      <w:r w:rsidRPr="00E430F6">
        <w:rPr>
          <w:rFonts w:eastAsia="宋体" w:hint="eastAsia"/>
        </w:rPr>
        <w:t>这组连接词。</w:t>
      </w:r>
    </w:p>
    <w:p w:rsidR="00DD2927" w:rsidRDefault="00E430F6" w:rsidP="00182A90">
      <w:pPr>
        <w:spacing w:after="84"/>
        <w:ind w:firstLine="480"/>
        <w:rPr>
          <w:lang w:eastAsia="zh-TW"/>
        </w:rPr>
      </w:pPr>
      <w:r w:rsidRPr="00E430F6">
        <w:rPr>
          <w:rFonts w:eastAsia="宋体"/>
        </w:rPr>
        <w:t>Such … that</w:t>
      </w:r>
    </w:p>
    <w:p w:rsidR="00785232" w:rsidRPr="00785232" w:rsidRDefault="00E430F6" w:rsidP="00182A90">
      <w:pPr>
        <w:spacing w:after="84"/>
        <w:ind w:firstLine="480"/>
        <w:rPr>
          <w:lang w:eastAsia="zh-TW"/>
        </w:rPr>
      </w:pPr>
      <w:r w:rsidRPr="00E430F6">
        <w:rPr>
          <w:rFonts w:eastAsia="宋体"/>
        </w:rPr>
        <w:t xml:space="preserve">It was </w:t>
      </w:r>
      <w:r w:rsidRPr="00E430F6">
        <w:rPr>
          <w:rFonts w:eastAsia="宋体"/>
          <w:u w:val="single"/>
        </w:rPr>
        <w:t>such</w:t>
      </w:r>
      <w:r w:rsidRPr="00E430F6">
        <w:rPr>
          <w:rFonts w:eastAsia="宋体"/>
        </w:rPr>
        <w:t xml:space="preserve"> </w:t>
      </w:r>
      <w:r w:rsidRPr="00E430F6">
        <w:rPr>
          <w:rFonts w:eastAsia="宋体"/>
          <w:u w:val="single"/>
        </w:rPr>
        <w:t>a cold day</w:t>
      </w:r>
      <w:r w:rsidRPr="00E430F6">
        <w:rPr>
          <w:rFonts w:eastAsia="宋体"/>
        </w:rPr>
        <w:t xml:space="preserve"> </w:t>
      </w:r>
      <w:r w:rsidRPr="00E430F6">
        <w:rPr>
          <w:rFonts w:eastAsia="宋体"/>
          <w:u w:val="single"/>
        </w:rPr>
        <w:t>that few ventured outdoors</w:t>
      </w:r>
      <w:r w:rsidRPr="00E430F6">
        <w:rPr>
          <w:rFonts w:eastAsia="宋体"/>
        </w:rPr>
        <w:t>.</w:t>
      </w:r>
    </w:p>
    <w:p w:rsidR="00DD2927" w:rsidRDefault="00E430F6" w:rsidP="00182A90">
      <w:pPr>
        <w:spacing w:after="84"/>
        <w:ind w:firstLine="480"/>
        <w:rPr>
          <w:lang w:eastAsia="zh-TW"/>
        </w:rPr>
      </w:pPr>
      <w:r w:rsidRPr="00E430F6">
        <w:rPr>
          <w:rFonts w:eastAsia="宋体" w:hint="eastAsia"/>
        </w:rPr>
        <w:t>天气很冷，结果没什么人敢出门。</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such … that</w:t>
      </w:r>
      <w:r w:rsidRPr="00E430F6">
        <w:rPr>
          <w:rFonts w:eastAsia="宋体" w:hint="eastAsia"/>
        </w:rPr>
        <w:t>构成副词</w:t>
      </w:r>
      <w:r w:rsidR="00BF5096">
        <w:rPr>
          <w:rFonts w:eastAsia="宋体" w:hint="eastAsia"/>
        </w:rPr>
        <w:t>从句</w:t>
      </w:r>
      <w:r w:rsidRPr="00E430F6">
        <w:rPr>
          <w:rFonts w:eastAsia="宋体" w:hint="eastAsia"/>
        </w:rPr>
        <w:t>，修饰名词词组</w:t>
      </w:r>
      <w:r w:rsidRPr="00E430F6">
        <w:rPr>
          <w:rFonts w:eastAsia="宋体"/>
        </w:rPr>
        <w:t>a cold day</w:t>
      </w:r>
      <w:r w:rsidRPr="00E430F6">
        <w:rPr>
          <w:rFonts w:eastAsia="宋体" w:hint="eastAsia"/>
        </w:rPr>
        <w:t>。如果修饰的对像是名词，应该选择</w:t>
      </w:r>
      <w:r w:rsidRPr="00E430F6">
        <w:rPr>
          <w:rFonts w:eastAsia="宋体"/>
        </w:rPr>
        <w:t>such … that</w:t>
      </w:r>
      <w:r w:rsidRPr="00E430F6">
        <w:rPr>
          <w:rFonts w:eastAsia="宋体" w:hint="eastAsia"/>
        </w:rPr>
        <w:t>。</w:t>
      </w:r>
    </w:p>
    <w:p w:rsidR="00DD2927" w:rsidRDefault="00E430F6" w:rsidP="00182A90">
      <w:pPr>
        <w:pStyle w:val="4"/>
        <w:spacing w:after="84"/>
        <w:rPr>
          <w:lang w:eastAsia="zh-TW"/>
        </w:rPr>
      </w:pPr>
      <w:r w:rsidRPr="00E430F6">
        <w:t>Suppose</w:t>
      </w:r>
    </w:p>
    <w:p w:rsidR="00785232" w:rsidRPr="00785232" w:rsidRDefault="00E430F6" w:rsidP="00182A90">
      <w:pPr>
        <w:spacing w:after="84"/>
        <w:ind w:firstLine="480"/>
        <w:rPr>
          <w:lang w:eastAsia="zh-TW"/>
        </w:rPr>
      </w:pPr>
      <w:r w:rsidRPr="00E430F6">
        <w:rPr>
          <w:rFonts w:eastAsia="宋体"/>
          <w:u w:val="single"/>
        </w:rPr>
        <w:t>Suppose you needed advice on your marriage</w:t>
      </w:r>
      <w:r w:rsidRPr="00E430F6">
        <w:rPr>
          <w:rFonts w:eastAsia="宋体"/>
        </w:rPr>
        <w:t xml:space="preserve">, where </w:t>
      </w:r>
      <w:r w:rsidRPr="00E430F6">
        <w:rPr>
          <w:rFonts w:eastAsia="宋体"/>
          <w:u w:val="single"/>
        </w:rPr>
        <w:t>would</w:t>
      </w:r>
      <w:r w:rsidRPr="00E430F6">
        <w:rPr>
          <w:rFonts w:eastAsia="宋体"/>
        </w:rPr>
        <w:t xml:space="preserve"> you </w:t>
      </w:r>
      <w:r w:rsidRPr="00E430F6">
        <w:rPr>
          <w:rFonts w:eastAsia="宋体"/>
          <w:u w:val="single"/>
        </w:rPr>
        <w:t>go</w:t>
      </w:r>
      <w:r w:rsidRPr="00E430F6">
        <w:rPr>
          <w:rFonts w:eastAsia="宋体"/>
        </w:rPr>
        <w:t>?</w:t>
      </w:r>
    </w:p>
    <w:p w:rsidR="00DD2927" w:rsidRDefault="00E430F6" w:rsidP="00182A90">
      <w:pPr>
        <w:spacing w:after="84"/>
        <w:ind w:firstLine="480"/>
        <w:rPr>
          <w:lang w:eastAsia="zh-TW"/>
        </w:rPr>
      </w:pPr>
      <w:r w:rsidRPr="00E430F6">
        <w:rPr>
          <w:rFonts w:eastAsia="宋体" w:hint="eastAsia"/>
        </w:rPr>
        <w:t>假设你的婚姻需要请教别人的意见，你会到什么地方去？</w:t>
      </w:r>
    </w:p>
    <w:p w:rsidR="00DD2927" w:rsidRDefault="00E430F6" w:rsidP="00182A90">
      <w:pPr>
        <w:spacing w:after="84"/>
        <w:ind w:firstLine="480"/>
        <w:rPr>
          <w:lang w:eastAsia="zh-TW"/>
        </w:rPr>
      </w:pPr>
      <w:r w:rsidRPr="00E430F6">
        <w:rPr>
          <w:rFonts w:eastAsia="宋体" w:hint="eastAsia"/>
        </w:rPr>
        <w:t>外加表示「假设」的连接词</w:t>
      </w:r>
      <w:r w:rsidRPr="00E430F6">
        <w:rPr>
          <w:rFonts w:eastAsia="宋体"/>
        </w:rPr>
        <w:t>suppose</w:t>
      </w:r>
      <w:r w:rsidRPr="00E430F6">
        <w:rPr>
          <w:rFonts w:eastAsia="宋体" w:hint="eastAsia"/>
        </w:rPr>
        <w:t>构成条件副词</w:t>
      </w:r>
      <w:r w:rsidR="00BF5096">
        <w:rPr>
          <w:rFonts w:eastAsia="宋体" w:hint="eastAsia"/>
        </w:rPr>
        <w:t>从句</w:t>
      </w:r>
      <w:r w:rsidRPr="00E430F6">
        <w:rPr>
          <w:rFonts w:eastAsia="宋体" w:hint="eastAsia"/>
        </w:rPr>
        <w:t>，修饰动词</w:t>
      </w:r>
      <w:r w:rsidRPr="00E430F6">
        <w:rPr>
          <w:rFonts w:eastAsia="宋体"/>
        </w:rPr>
        <w:t>would go</w:t>
      </w:r>
      <w:r w:rsidRPr="00E430F6">
        <w:rPr>
          <w:rFonts w:eastAsia="宋体" w:hint="eastAsia"/>
        </w:rPr>
        <w:t>的条件。注意上例中采用的是表达非事实的「</w:t>
      </w:r>
      <w:r w:rsidR="00C30513">
        <w:rPr>
          <w:rFonts w:eastAsia="宋体" w:hint="eastAsia"/>
        </w:rPr>
        <w:t>虚拟语气</w:t>
      </w:r>
      <w:r w:rsidRPr="00E430F6">
        <w:rPr>
          <w:rFonts w:eastAsia="宋体" w:hint="eastAsia"/>
        </w:rPr>
        <w:t>」。</w:t>
      </w:r>
      <w:r w:rsidRPr="00E430F6">
        <w:rPr>
          <w:rFonts w:eastAsia="宋体"/>
        </w:rPr>
        <w:t>Suppose</w:t>
      </w:r>
      <w:r w:rsidRPr="00E430F6">
        <w:rPr>
          <w:rFonts w:eastAsia="宋体" w:hint="eastAsia"/>
        </w:rPr>
        <w:t>引导的副词</w:t>
      </w:r>
      <w:r w:rsidR="00BF5096">
        <w:rPr>
          <w:rFonts w:eastAsia="宋体" w:hint="eastAsia"/>
        </w:rPr>
        <w:t>从句</w:t>
      </w:r>
      <w:r w:rsidRPr="00E430F6">
        <w:rPr>
          <w:rFonts w:eastAsia="宋体" w:hint="eastAsia"/>
        </w:rPr>
        <w:t>也可以选择采用「假设为真」的「</w:t>
      </w:r>
      <w:r w:rsidR="00F76F5C">
        <w:rPr>
          <w:rFonts w:eastAsia="宋体" w:hint="eastAsia"/>
        </w:rPr>
        <w:t>陈述语气</w:t>
      </w:r>
      <w:r w:rsidRPr="00E430F6">
        <w:rPr>
          <w:rFonts w:eastAsia="宋体" w:hint="eastAsia"/>
        </w:rPr>
        <w:t>」。</w:t>
      </w:r>
    </w:p>
    <w:p w:rsidR="00DD2927" w:rsidRDefault="00E430F6" w:rsidP="00182A90">
      <w:pPr>
        <w:pStyle w:val="4"/>
        <w:spacing w:after="84"/>
        <w:rPr>
          <w:lang w:eastAsia="zh-TW"/>
        </w:rPr>
      </w:pPr>
      <w:r w:rsidRPr="00E430F6">
        <w:lastRenderedPageBreak/>
        <w:t>Than</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That man has </w:t>
      </w:r>
      <w:r w:rsidRPr="00E430F6">
        <w:rPr>
          <w:rFonts w:eastAsia="宋体"/>
          <w:u w:val="single"/>
        </w:rPr>
        <w:t>more</w:t>
      </w:r>
      <w:r w:rsidRPr="00E430F6">
        <w:rPr>
          <w:rFonts w:eastAsia="宋体"/>
        </w:rPr>
        <w:t xml:space="preserve"> </w:t>
      </w:r>
      <w:r w:rsidRPr="00E430F6">
        <w:rPr>
          <w:rFonts w:eastAsia="宋体"/>
          <w:u w:val="single"/>
        </w:rPr>
        <w:t>money</w:t>
      </w:r>
      <w:r w:rsidRPr="00E430F6">
        <w:rPr>
          <w:rFonts w:eastAsia="宋体"/>
        </w:rPr>
        <w:t xml:space="preserve"> </w:t>
      </w:r>
      <w:r w:rsidRPr="00E430F6">
        <w:rPr>
          <w:rFonts w:eastAsia="宋体"/>
          <w:u w:val="single"/>
        </w:rPr>
        <w:t>than he can ever spend</w:t>
      </w:r>
      <w:r w:rsidRPr="00E430F6">
        <w:rPr>
          <w:rFonts w:eastAsia="宋体"/>
        </w:rPr>
        <w:t>.</w:t>
      </w:r>
    </w:p>
    <w:p w:rsidR="00DD2927" w:rsidRDefault="00E430F6" w:rsidP="00182A90">
      <w:pPr>
        <w:spacing w:after="84"/>
        <w:ind w:firstLine="480"/>
        <w:rPr>
          <w:lang w:eastAsia="zh-TW"/>
        </w:rPr>
      </w:pPr>
      <w:r w:rsidRPr="00E430F6">
        <w:rPr>
          <w:rFonts w:eastAsia="宋体" w:hint="eastAsia"/>
        </w:rPr>
        <w:t>那个人的钱一辈子都花不完。</w:t>
      </w:r>
    </w:p>
    <w:p w:rsidR="00DD2927" w:rsidRDefault="00E430F6" w:rsidP="00182A90">
      <w:pPr>
        <w:spacing w:after="84"/>
        <w:ind w:firstLine="480"/>
        <w:rPr>
          <w:lang w:eastAsia="zh-TW"/>
        </w:rPr>
      </w:pPr>
      <w:r w:rsidRPr="00E430F6">
        <w:rPr>
          <w:rFonts w:eastAsia="宋体" w:hint="eastAsia"/>
        </w:rPr>
        <w:t>这是比较级的连接词，引导的副词</w:t>
      </w:r>
      <w:r w:rsidR="00BF5096">
        <w:rPr>
          <w:rFonts w:eastAsia="宋体" w:hint="eastAsia"/>
        </w:rPr>
        <w:t>从句</w:t>
      </w:r>
      <w:r w:rsidRPr="00E430F6">
        <w:rPr>
          <w:rFonts w:eastAsia="宋体" w:hint="eastAsia"/>
        </w:rPr>
        <w:t>修饰限定符</w:t>
      </w:r>
      <w:r w:rsidRPr="00E430F6">
        <w:rPr>
          <w:rFonts w:eastAsia="宋体"/>
        </w:rPr>
        <w:t>more</w:t>
      </w:r>
      <w:r w:rsidRPr="00E430F6">
        <w:rPr>
          <w:rFonts w:eastAsia="宋体" w:hint="eastAsia"/>
        </w:rPr>
        <w:t>来作比较。</w:t>
      </w:r>
    </w:p>
    <w:p w:rsidR="00DD2927" w:rsidRDefault="00E430F6" w:rsidP="00182A90">
      <w:pPr>
        <w:pStyle w:val="4"/>
        <w:spacing w:after="84"/>
        <w:rPr>
          <w:lang w:eastAsia="zh-TW"/>
        </w:rPr>
      </w:pPr>
      <w:r w:rsidRPr="00E430F6">
        <w:t>Until</w:t>
      </w:r>
    </w:p>
    <w:p w:rsidR="00785232" w:rsidRPr="00785232" w:rsidRDefault="00E430F6" w:rsidP="00182A90">
      <w:pPr>
        <w:spacing w:after="84"/>
        <w:ind w:firstLine="480"/>
        <w:rPr>
          <w:lang w:eastAsia="zh-TW"/>
        </w:rPr>
      </w:pPr>
      <w:r w:rsidRPr="00E430F6">
        <w:rPr>
          <w:rFonts w:eastAsia="宋体"/>
          <w:u w:val="single"/>
        </w:rPr>
        <w:t>Wait</w:t>
      </w:r>
      <w:r w:rsidRPr="00E430F6">
        <w:rPr>
          <w:rFonts w:eastAsia="宋体"/>
        </w:rPr>
        <w:t xml:space="preserve"> here </w:t>
      </w:r>
      <w:r w:rsidRPr="00E430F6">
        <w:rPr>
          <w:rFonts w:eastAsia="宋体"/>
          <w:u w:val="single"/>
        </w:rPr>
        <w:t>until you are called for</w:t>
      </w:r>
      <w:r w:rsidRPr="00E430F6">
        <w:rPr>
          <w:rFonts w:eastAsia="宋体"/>
        </w:rPr>
        <w:t>.</w:t>
      </w:r>
    </w:p>
    <w:p w:rsidR="00DD2927" w:rsidRDefault="00E430F6" w:rsidP="00182A90">
      <w:pPr>
        <w:pStyle w:val="Preface"/>
        <w:spacing w:after="84"/>
        <w:ind w:firstLine="480"/>
        <w:rPr>
          <w:lang w:eastAsia="zh-TW"/>
        </w:rPr>
      </w:pPr>
      <w:r w:rsidRPr="00E430F6">
        <w:rPr>
          <w:rFonts w:hint="eastAsia"/>
        </w:rPr>
        <w:t>在这等，直到有人叫你的名字。</w:t>
      </w:r>
    </w:p>
    <w:p w:rsidR="00DD2927" w:rsidRDefault="00E430F6" w:rsidP="00182A90">
      <w:pPr>
        <w:spacing w:after="84"/>
        <w:ind w:firstLine="480"/>
        <w:rPr>
          <w:lang w:eastAsia="zh-TW"/>
        </w:rPr>
      </w:pPr>
      <w:r w:rsidRPr="00E430F6">
        <w:rPr>
          <w:rFonts w:eastAsia="宋体" w:hint="eastAsia"/>
        </w:rPr>
        <w:t>外加表示「直到」的连接词构成时间副词</w:t>
      </w:r>
      <w:r w:rsidR="00BF5096">
        <w:rPr>
          <w:rFonts w:eastAsia="宋体" w:hint="eastAsia"/>
        </w:rPr>
        <w:t>从句</w:t>
      </w:r>
      <w:r w:rsidRPr="00E430F6">
        <w:rPr>
          <w:rFonts w:eastAsia="宋体" w:hint="eastAsia"/>
        </w:rPr>
        <w:t>，修饰动词</w:t>
      </w:r>
      <w:r w:rsidRPr="00E430F6">
        <w:rPr>
          <w:rFonts w:eastAsia="宋体"/>
        </w:rPr>
        <w:t>wait</w:t>
      </w:r>
      <w:r w:rsidRPr="00E430F6">
        <w:rPr>
          <w:rFonts w:eastAsia="宋体" w:hint="eastAsia"/>
        </w:rPr>
        <w:t>的时间。</w:t>
      </w:r>
    </w:p>
    <w:p w:rsidR="00DD2927" w:rsidRDefault="00E430F6" w:rsidP="00182A90">
      <w:pPr>
        <w:pStyle w:val="4"/>
        <w:spacing w:after="84"/>
        <w:rPr>
          <w:lang w:eastAsia="zh-TW"/>
        </w:rPr>
      </w:pPr>
      <w:r w:rsidRPr="00E430F6">
        <w:t>When</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was</w:t>
      </w:r>
      <w:r w:rsidRPr="00E430F6">
        <w:rPr>
          <w:rFonts w:eastAsia="宋体"/>
        </w:rPr>
        <w:t xml:space="preserve"> in the bath </w:t>
      </w:r>
      <w:r w:rsidRPr="00E430F6">
        <w:rPr>
          <w:rFonts w:eastAsia="宋体"/>
          <w:u w:val="single"/>
        </w:rPr>
        <w:t>when the doorbell rang</w:t>
      </w:r>
      <w:r w:rsidRPr="00E430F6">
        <w:rPr>
          <w:rFonts w:eastAsia="宋体"/>
        </w:rPr>
        <w:t>.</w:t>
      </w:r>
    </w:p>
    <w:p w:rsidR="00DD2927" w:rsidRDefault="00E430F6" w:rsidP="00182A90">
      <w:pPr>
        <w:pStyle w:val="Preface"/>
        <w:spacing w:after="84"/>
        <w:ind w:firstLine="480"/>
        <w:rPr>
          <w:lang w:eastAsia="zh-TW"/>
        </w:rPr>
      </w:pPr>
      <w:r w:rsidRPr="00E430F6">
        <w:rPr>
          <w:rFonts w:hint="eastAsia"/>
        </w:rPr>
        <w:t>门铃响起来的时候我正在泡澡。</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when</w:t>
      </w:r>
      <w:r w:rsidRPr="00E430F6">
        <w:rPr>
          <w:rFonts w:eastAsia="宋体" w:hint="eastAsia"/>
        </w:rPr>
        <w:t>构成时间副词</w:t>
      </w:r>
      <w:r w:rsidR="00BF5096">
        <w:rPr>
          <w:rFonts w:eastAsia="宋体" w:hint="eastAsia"/>
        </w:rPr>
        <w:t>从句</w:t>
      </w:r>
      <w:r w:rsidRPr="00E430F6">
        <w:rPr>
          <w:rFonts w:eastAsia="宋体" w:hint="eastAsia"/>
        </w:rPr>
        <w:t>，修饰动词</w:t>
      </w:r>
      <w:r w:rsidRPr="00E430F6">
        <w:rPr>
          <w:rFonts w:eastAsia="宋体"/>
        </w:rPr>
        <w:t>was</w:t>
      </w:r>
      <w:r w:rsidRPr="00E430F6">
        <w:rPr>
          <w:rFonts w:eastAsia="宋体" w:hint="eastAsia"/>
        </w:rPr>
        <w:t>的时间。</w:t>
      </w:r>
    </w:p>
    <w:p w:rsidR="00DD2927" w:rsidRDefault="00E430F6" w:rsidP="00182A90">
      <w:pPr>
        <w:pStyle w:val="4"/>
        <w:spacing w:after="84"/>
        <w:rPr>
          <w:lang w:eastAsia="zh-TW"/>
        </w:rPr>
      </w:pPr>
      <w:r w:rsidRPr="00E430F6">
        <w:t>Where</w:t>
      </w:r>
    </w:p>
    <w:p w:rsidR="00785232" w:rsidRPr="00785232" w:rsidRDefault="00E430F6" w:rsidP="00182A90">
      <w:pPr>
        <w:spacing w:after="84"/>
        <w:ind w:firstLine="480"/>
        <w:rPr>
          <w:lang w:eastAsia="zh-TW"/>
        </w:rPr>
      </w:pPr>
      <w:r w:rsidRPr="00E430F6">
        <w:rPr>
          <w:rFonts w:eastAsia="宋体"/>
        </w:rPr>
        <w:t xml:space="preserve">The virus </w:t>
      </w:r>
      <w:r w:rsidRPr="00E430F6">
        <w:rPr>
          <w:rFonts w:eastAsia="宋体"/>
          <w:u w:val="single"/>
        </w:rPr>
        <w:t>thrives</w:t>
      </w:r>
      <w:r w:rsidRPr="00E430F6">
        <w:rPr>
          <w:rFonts w:eastAsia="宋体"/>
        </w:rPr>
        <w:t xml:space="preserve"> </w:t>
      </w:r>
      <w:r w:rsidRPr="00E430F6">
        <w:rPr>
          <w:rFonts w:eastAsia="宋体"/>
          <w:u w:val="single"/>
        </w:rPr>
        <w:t>where people live in close proximity to one another</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这种病毒滋生在人口密度高的地方。</w:t>
      </w:r>
    </w:p>
    <w:p w:rsidR="00DD2927" w:rsidRDefault="00E430F6" w:rsidP="00182A90">
      <w:pPr>
        <w:spacing w:after="84"/>
        <w:ind w:firstLine="480"/>
        <w:rPr>
          <w:lang w:eastAsia="zh-TW"/>
        </w:rPr>
      </w:pPr>
      <w:r w:rsidRPr="00E430F6">
        <w:rPr>
          <w:rFonts w:eastAsia="宋体" w:hint="eastAsia"/>
        </w:rPr>
        <w:t>外加连接词</w:t>
      </w:r>
      <w:r w:rsidRPr="00E430F6">
        <w:rPr>
          <w:rFonts w:eastAsia="宋体"/>
        </w:rPr>
        <w:t>where</w:t>
      </w:r>
      <w:r w:rsidRPr="00E430F6">
        <w:rPr>
          <w:rFonts w:eastAsia="宋体" w:hint="eastAsia"/>
        </w:rPr>
        <w:t>构成地方副词</w:t>
      </w:r>
      <w:r w:rsidR="00BF5096">
        <w:rPr>
          <w:rFonts w:eastAsia="宋体" w:hint="eastAsia"/>
        </w:rPr>
        <w:t>从句</w:t>
      </w:r>
      <w:r w:rsidRPr="00E430F6">
        <w:rPr>
          <w:rFonts w:eastAsia="宋体" w:hint="eastAsia"/>
        </w:rPr>
        <w:t>，修饰动词</w:t>
      </w:r>
      <w:r w:rsidRPr="00E430F6">
        <w:rPr>
          <w:rFonts w:eastAsia="宋体"/>
        </w:rPr>
        <w:t>thrives</w:t>
      </w:r>
      <w:r w:rsidRPr="00E430F6">
        <w:rPr>
          <w:rFonts w:eastAsia="宋体" w:hint="eastAsia"/>
        </w:rPr>
        <w:t>的地方。</w:t>
      </w:r>
    </w:p>
    <w:p w:rsidR="00DD2927" w:rsidRDefault="00E430F6" w:rsidP="00182A90">
      <w:pPr>
        <w:pStyle w:val="4"/>
        <w:spacing w:after="84"/>
        <w:rPr>
          <w:lang w:eastAsia="zh-TW"/>
        </w:rPr>
      </w:pPr>
      <w:r w:rsidRPr="00E430F6">
        <w:t>While</w:t>
      </w:r>
    </w:p>
    <w:p w:rsidR="00DD2927" w:rsidRDefault="00E430F6" w:rsidP="00182A90">
      <w:pPr>
        <w:spacing w:after="84"/>
        <w:ind w:firstLine="480"/>
        <w:rPr>
          <w:lang w:eastAsia="zh-TW"/>
        </w:rPr>
      </w:pPr>
      <w:r w:rsidRPr="00E430F6">
        <w:rPr>
          <w:rFonts w:eastAsia="宋体" w:hint="eastAsia"/>
        </w:rPr>
        <w:t>这个连接词有两种意思。</w:t>
      </w:r>
    </w:p>
    <w:p w:rsidR="00785232" w:rsidRPr="00785232" w:rsidRDefault="00E430F6" w:rsidP="00182A90">
      <w:pPr>
        <w:spacing w:after="84"/>
        <w:ind w:firstLine="480"/>
        <w:rPr>
          <w:lang w:eastAsia="zh-TW"/>
        </w:rPr>
      </w:pPr>
      <w:r w:rsidRPr="00E430F6">
        <w:rPr>
          <w:rFonts w:eastAsia="宋体"/>
        </w:rPr>
        <w:t xml:space="preserve">The woman </w:t>
      </w:r>
      <w:r w:rsidRPr="00E430F6">
        <w:rPr>
          <w:rFonts w:eastAsia="宋体"/>
          <w:u w:val="single"/>
        </w:rPr>
        <w:t>made</w:t>
      </w:r>
      <w:r w:rsidRPr="00E430F6">
        <w:rPr>
          <w:rFonts w:eastAsia="宋体"/>
        </w:rPr>
        <w:t xml:space="preserve"> breakfast </w:t>
      </w:r>
      <w:r w:rsidRPr="00E430F6">
        <w:rPr>
          <w:rFonts w:eastAsia="宋体"/>
          <w:u w:val="single"/>
        </w:rPr>
        <w:t>while her husband was still sleeping</w:t>
      </w:r>
      <w:r w:rsidRPr="00E430F6">
        <w:rPr>
          <w:rFonts w:eastAsia="宋体"/>
        </w:rPr>
        <w:t>.</w:t>
      </w:r>
    </w:p>
    <w:p w:rsidR="00DD2927" w:rsidRDefault="00E430F6" w:rsidP="007760DD">
      <w:pPr>
        <w:pStyle w:val="Preface"/>
        <w:spacing w:after="84"/>
        <w:ind w:firstLine="480"/>
        <w:rPr>
          <w:lang w:eastAsia="zh-TW"/>
        </w:rPr>
      </w:pPr>
      <w:r w:rsidRPr="00E430F6">
        <w:rPr>
          <w:rFonts w:hint="eastAsia"/>
        </w:rPr>
        <w:t>在她丈夫还在睡觉的时候，这个女人做好了早餐。</w:t>
      </w:r>
    </w:p>
    <w:p w:rsidR="00DD2927" w:rsidRDefault="00E430F6" w:rsidP="00182A90">
      <w:pPr>
        <w:spacing w:after="84"/>
        <w:ind w:firstLine="480"/>
        <w:rPr>
          <w:lang w:eastAsia="zh-TW"/>
        </w:rPr>
      </w:pPr>
      <w:r w:rsidRPr="00E430F6">
        <w:rPr>
          <w:rFonts w:eastAsia="宋体" w:hint="eastAsia"/>
        </w:rPr>
        <w:t>外加表示「当…时」的连接词</w:t>
      </w:r>
      <w:r w:rsidRPr="00E430F6">
        <w:rPr>
          <w:rFonts w:eastAsia="宋体"/>
        </w:rPr>
        <w:t>while</w:t>
      </w:r>
      <w:r w:rsidRPr="00E430F6">
        <w:rPr>
          <w:rFonts w:eastAsia="宋体" w:hint="eastAsia"/>
        </w:rPr>
        <w:t>构成副词</w:t>
      </w:r>
      <w:r w:rsidR="00BF5096">
        <w:rPr>
          <w:rFonts w:eastAsia="宋体" w:hint="eastAsia"/>
        </w:rPr>
        <w:t>从句</w:t>
      </w:r>
      <w:r w:rsidRPr="00E430F6">
        <w:rPr>
          <w:rFonts w:eastAsia="宋体" w:hint="eastAsia"/>
        </w:rPr>
        <w:t>，修饰动词</w:t>
      </w:r>
      <w:r w:rsidRPr="00E430F6">
        <w:rPr>
          <w:rFonts w:eastAsia="宋体"/>
        </w:rPr>
        <w:t>made</w:t>
      </w:r>
      <w:r w:rsidRPr="00E430F6">
        <w:rPr>
          <w:rFonts w:eastAsia="宋体" w:hint="eastAsia"/>
        </w:rPr>
        <w:t>的时间。</w:t>
      </w:r>
    </w:p>
    <w:p w:rsidR="00785232" w:rsidRPr="00785232" w:rsidRDefault="00E430F6" w:rsidP="00182A90">
      <w:pPr>
        <w:spacing w:after="84"/>
        <w:ind w:firstLine="480"/>
        <w:rPr>
          <w:lang w:eastAsia="zh-TW"/>
        </w:rPr>
      </w:pPr>
      <w:r w:rsidRPr="00E430F6">
        <w:rPr>
          <w:rFonts w:eastAsia="宋体"/>
          <w:u w:val="single"/>
        </w:rPr>
        <w:t>While there is no hurry</w:t>
      </w:r>
      <w:r w:rsidRPr="00E430F6">
        <w:rPr>
          <w:rFonts w:eastAsia="宋体"/>
        </w:rPr>
        <w:t xml:space="preserve">, I </w:t>
      </w:r>
      <w:r w:rsidRPr="00E430F6">
        <w:rPr>
          <w:rFonts w:eastAsia="宋体"/>
          <w:u w:val="single"/>
        </w:rPr>
        <w:t>would prefer</w:t>
      </w:r>
      <w:r w:rsidRPr="00E430F6">
        <w:rPr>
          <w:rFonts w:eastAsia="宋体"/>
        </w:rPr>
        <w:t xml:space="preserve"> to get the job done sooner than later.</w:t>
      </w:r>
    </w:p>
    <w:p w:rsidR="00DD2927" w:rsidRDefault="00E430F6" w:rsidP="00182A90">
      <w:pPr>
        <w:pStyle w:val="Preface"/>
        <w:spacing w:after="84"/>
        <w:ind w:firstLine="480"/>
        <w:rPr>
          <w:lang w:eastAsia="zh-TW"/>
        </w:rPr>
      </w:pPr>
      <w:r w:rsidRPr="00E430F6">
        <w:rPr>
          <w:rFonts w:hint="eastAsia"/>
        </w:rPr>
        <w:t>虽然不急，最好还是把工作赶快做完。</w:t>
      </w:r>
    </w:p>
    <w:p w:rsidR="00DD2927" w:rsidRDefault="00E430F6" w:rsidP="00182A90">
      <w:pPr>
        <w:spacing w:after="84"/>
        <w:ind w:firstLine="480"/>
        <w:rPr>
          <w:lang w:eastAsia="zh-TW"/>
        </w:rPr>
      </w:pPr>
      <w:r w:rsidRPr="00E430F6">
        <w:rPr>
          <w:rFonts w:eastAsia="宋体" w:hint="eastAsia"/>
        </w:rPr>
        <w:t>这时候</w:t>
      </w:r>
      <w:r w:rsidRPr="00E430F6">
        <w:rPr>
          <w:rFonts w:eastAsia="宋体"/>
        </w:rPr>
        <w:t>while</w:t>
      </w:r>
      <w:r w:rsidRPr="00E430F6">
        <w:rPr>
          <w:rFonts w:eastAsia="宋体" w:hint="eastAsia"/>
        </w:rPr>
        <w:t>的意思是「虽然」，用法与</w:t>
      </w:r>
      <w:r w:rsidRPr="00E430F6">
        <w:rPr>
          <w:rFonts w:eastAsia="宋体"/>
        </w:rPr>
        <w:t>although</w:t>
      </w:r>
      <w:r w:rsidRPr="00E430F6">
        <w:rPr>
          <w:rFonts w:eastAsia="宋体" w:hint="eastAsia"/>
        </w:rPr>
        <w:t>相同，引导一个表示让步的副词</w:t>
      </w:r>
      <w:r w:rsidR="00BF5096">
        <w:rPr>
          <w:rFonts w:eastAsia="宋体" w:hint="eastAsia"/>
        </w:rPr>
        <w:t>从句</w:t>
      </w:r>
      <w:r w:rsidRPr="00E430F6">
        <w:rPr>
          <w:rFonts w:eastAsia="宋体" w:hint="eastAsia"/>
        </w:rPr>
        <w:t>，修饰动词</w:t>
      </w:r>
      <w:r w:rsidRPr="00E430F6">
        <w:rPr>
          <w:rFonts w:eastAsia="宋体"/>
        </w:rPr>
        <w:t>would prefer</w:t>
      </w:r>
      <w:r w:rsidRPr="00E430F6">
        <w:rPr>
          <w:rFonts w:eastAsia="宋体" w:hint="eastAsia"/>
        </w:rPr>
        <w:t>。</w:t>
      </w:r>
    </w:p>
    <w:p w:rsidR="00DD2927" w:rsidRDefault="00E430F6" w:rsidP="00182A90">
      <w:pPr>
        <w:pStyle w:val="4"/>
        <w:spacing w:after="84"/>
        <w:rPr>
          <w:lang w:eastAsia="zh-TW"/>
        </w:rPr>
      </w:pPr>
      <w:r w:rsidRPr="00E430F6">
        <w:t>Whether</w:t>
      </w:r>
      <w:r w:rsidRPr="00E430F6">
        <w:rPr>
          <w:rFonts w:hint="eastAsia"/>
        </w:rPr>
        <w:t>与</w:t>
      </w:r>
      <w:r w:rsidRPr="00E430F6">
        <w:t>Wh-ever</w:t>
      </w:r>
    </w:p>
    <w:p w:rsidR="00DD2927" w:rsidRDefault="00E430F6" w:rsidP="00182A90">
      <w:pPr>
        <w:spacing w:after="84"/>
        <w:ind w:firstLine="480"/>
        <w:rPr>
          <w:lang w:eastAsia="zh-TW"/>
        </w:rPr>
      </w:pPr>
      <w:r w:rsidRPr="00E430F6">
        <w:rPr>
          <w:rFonts w:eastAsia="宋体" w:hint="eastAsia"/>
        </w:rPr>
        <w:t>外加</w:t>
      </w:r>
      <w:r w:rsidRPr="00E430F6">
        <w:rPr>
          <w:rFonts w:eastAsia="宋体"/>
        </w:rPr>
        <w:t>whether</w:t>
      </w:r>
      <w:r w:rsidRPr="00E430F6">
        <w:rPr>
          <w:rFonts w:eastAsia="宋体" w:hint="eastAsia"/>
        </w:rPr>
        <w:t>如果解释为「不论」，构成的是表示让步的副词</w:t>
      </w:r>
      <w:r w:rsidR="00BF5096">
        <w:rPr>
          <w:rFonts w:eastAsia="宋体" w:hint="eastAsia"/>
        </w:rPr>
        <w:t>从句</w:t>
      </w:r>
      <w:r w:rsidRPr="00E430F6">
        <w:rPr>
          <w:rFonts w:eastAsia="宋体" w:hint="eastAsia"/>
        </w:rPr>
        <w:t>。同样</w:t>
      </w:r>
      <w:r w:rsidRPr="00E430F6">
        <w:rPr>
          <w:rFonts w:eastAsia="宋体" w:hint="eastAsia"/>
        </w:rPr>
        <w:lastRenderedPageBreak/>
        <w:t>的，一些作</w:t>
      </w:r>
      <w:r w:rsidRPr="00E430F6">
        <w:rPr>
          <w:rFonts w:eastAsia="宋体"/>
        </w:rPr>
        <w:t>wh-ever</w:t>
      </w:r>
      <w:r w:rsidRPr="00E430F6">
        <w:rPr>
          <w:rFonts w:eastAsia="宋体" w:hint="eastAsia"/>
        </w:rPr>
        <w:t>拼法的字如果解释为</w:t>
      </w:r>
      <w:r w:rsidRPr="00E430F6">
        <w:rPr>
          <w:rFonts w:eastAsia="宋体"/>
        </w:rPr>
        <w:t>wh-</w:t>
      </w:r>
      <w:r w:rsidRPr="00E430F6">
        <w:rPr>
          <w:rFonts w:eastAsia="宋体" w:hint="eastAsia"/>
        </w:rPr>
        <w:t>外加</w:t>
      </w:r>
      <w:r w:rsidRPr="00E430F6">
        <w:rPr>
          <w:rFonts w:eastAsia="宋体"/>
        </w:rPr>
        <w:t>no matter</w:t>
      </w:r>
      <w:r w:rsidRPr="00E430F6">
        <w:rPr>
          <w:rFonts w:eastAsia="宋体" w:hint="eastAsia"/>
        </w:rPr>
        <w:t>，意思同样是「不论」，这种</w:t>
      </w:r>
      <w:r w:rsidR="00BF5096">
        <w:rPr>
          <w:rFonts w:eastAsia="宋体" w:hint="eastAsia"/>
        </w:rPr>
        <w:t>从句</w:t>
      </w:r>
      <w:r w:rsidRPr="00E430F6">
        <w:rPr>
          <w:rFonts w:eastAsia="宋体" w:hint="eastAsia"/>
        </w:rPr>
        <w:t>都是表示让步的副词</w:t>
      </w:r>
      <w:r w:rsidR="00BF5096">
        <w:rPr>
          <w:rFonts w:eastAsia="宋体" w:hint="eastAsia"/>
        </w:rPr>
        <w:t>从句</w:t>
      </w:r>
      <w:r w:rsidRPr="00E430F6">
        <w:rPr>
          <w:rFonts w:eastAsia="宋体" w:hint="eastAsia"/>
        </w:rPr>
        <w:t>，用来修饰主要</w:t>
      </w:r>
      <w:r w:rsidR="00BF5096">
        <w:rPr>
          <w:rFonts w:eastAsia="宋体" w:hint="eastAsia"/>
        </w:rPr>
        <w:t>从句</w:t>
      </w:r>
      <w:r w:rsidRPr="00E430F6">
        <w:rPr>
          <w:rFonts w:eastAsia="宋体" w:hint="eastAsia"/>
        </w:rPr>
        <w:t>的动词。</w:t>
      </w:r>
    </w:p>
    <w:p w:rsidR="00785232" w:rsidRPr="00785232" w:rsidRDefault="00E430F6" w:rsidP="00182A90">
      <w:pPr>
        <w:spacing w:after="84"/>
        <w:ind w:firstLine="480"/>
        <w:rPr>
          <w:lang w:eastAsia="zh-TW"/>
        </w:rPr>
      </w:pPr>
      <w:r w:rsidRPr="00E430F6">
        <w:rPr>
          <w:rFonts w:eastAsia="宋体"/>
          <w:u w:val="single"/>
        </w:rPr>
        <w:t>Whether(or no matter) I do well or badly at the exam</w:t>
      </w:r>
      <w:r w:rsidRPr="00E430F6">
        <w:rPr>
          <w:rFonts w:eastAsia="宋体"/>
        </w:rPr>
        <w:t>, I’</w:t>
      </w:r>
      <w:r w:rsidRPr="00E430F6">
        <w:rPr>
          <w:rFonts w:eastAsia="宋体"/>
          <w:u w:val="single"/>
        </w:rPr>
        <w:t>m going out</w:t>
      </w:r>
      <w:r w:rsidRPr="00E430F6">
        <w:rPr>
          <w:rFonts w:eastAsia="宋体"/>
        </w:rPr>
        <w:t xml:space="preserve"> tonight to celebrate the end of the semester.</w:t>
      </w:r>
    </w:p>
    <w:p w:rsidR="00DD2927" w:rsidRDefault="00E430F6" w:rsidP="00182A90">
      <w:pPr>
        <w:pStyle w:val="Preface"/>
        <w:spacing w:after="84"/>
        <w:ind w:firstLine="480"/>
        <w:rPr>
          <w:lang w:eastAsia="zh-TW"/>
        </w:rPr>
      </w:pPr>
      <w:r w:rsidRPr="00E430F6">
        <w:rPr>
          <w:rFonts w:hint="eastAsia"/>
        </w:rPr>
        <w:t>不论我考试考得好不好，今晚我都要出去庆祝学期结束。</w:t>
      </w:r>
    </w:p>
    <w:p w:rsidR="00785232" w:rsidRPr="00785232" w:rsidRDefault="00E430F6" w:rsidP="00182A90">
      <w:pPr>
        <w:spacing w:after="84"/>
        <w:ind w:firstLine="480"/>
        <w:rPr>
          <w:lang w:eastAsia="zh-TW"/>
        </w:rPr>
      </w:pPr>
      <w:r w:rsidRPr="00E430F6">
        <w:rPr>
          <w:rFonts w:eastAsia="宋体"/>
          <w:u w:val="single"/>
        </w:rPr>
        <w:t>Whoever(or no matter who) told you the story</w:t>
      </w:r>
      <w:r w:rsidRPr="00E430F6">
        <w:rPr>
          <w:rFonts w:eastAsia="宋体"/>
        </w:rPr>
        <w:t xml:space="preserve">, it </w:t>
      </w:r>
      <w:r w:rsidRPr="00E430F6">
        <w:rPr>
          <w:rFonts w:eastAsia="宋体"/>
          <w:u w:val="single"/>
        </w:rPr>
        <w:t>can’t be</w:t>
      </w:r>
      <w:r w:rsidRPr="00E430F6">
        <w:rPr>
          <w:rFonts w:eastAsia="宋体"/>
        </w:rPr>
        <w:t xml:space="preserve"> true.</w:t>
      </w:r>
    </w:p>
    <w:p w:rsidR="00785232" w:rsidRPr="00785232" w:rsidRDefault="00E430F6" w:rsidP="00182A90">
      <w:pPr>
        <w:spacing w:after="84"/>
        <w:ind w:firstLine="480"/>
        <w:rPr>
          <w:lang w:eastAsia="zh-TW"/>
        </w:rPr>
      </w:pPr>
      <w:r w:rsidRPr="00E430F6">
        <w:rPr>
          <w:rFonts w:eastAsia="宋体"/>
          <w:u w:val="single"/>
        </w:rPr>
        <w:t>Whatever(or no matter what) is troubling you</w:t>
      </w:r>
      <w:r w:rsidRPr="00E430F6">
        <w:rPr>
          <w:rFonts w:eastAsia="宋体"/>
        </w:rPr>
        <w:t xml:space="preserve">, </w:t>
      </w:r>
      <w:r w:rsidRPr="00E430F6">
        <w:rPr>
          <w:rFonts w:eastAsia="宋体"/>
          <w:u w:val="single"/>
        </w:rPr>
        <w:t>tell</w:t>
      </w:r>
      <w:r w:rsidRPr="00E430F6">
        <w:rPr>
          <w:rFonts w:eastAsia="宋体"/>
        </w:rPr>
        <w:t xml:space="preserve"> me about it.</w:t>
      </w:r>
    </w:p>
    <w:p w:rsidR="00785232" w:rsidRPr="00785232" w:rsidRDefault="00E430F6" w:rsidP="00182A90">
      <w:pPr>
        <w:spacing w:after="84"/>
        <w:ind w:firstLine="480"/>
        <w:rPr>
          <w:lang w:eastAsia="zh-TW"/>
        </w:rPr>
      </w:pPr>
      <w:r w:rsidRPr="00E430F6">
        <w:rPr>
          <w:rFonts w:eastAsia="宋体"/>
          <w:u w:val="single"/>
        </w:rPr>
        <w:t>Whenever(or no matter when) the man hears the song</w:t>
      </w:r>
      <w:r w:rsidRPr="00E430F6">
        <w:rPr>
          <w:rFonts w:eastAsia="宋体"/>
        </w:rPr>
        <w:t xml:space="preserve">, he </w:t>
      </w:r>
      <w:r w:rsidRPr="00E430F6">
        <w:rPr>
          <w:rFonts w:eastAsia="宋体"/>
          <w:u w:val="single"/>
        </w:rPr>
        <w:t>thinks of</w:t>
      </w:r>
      <w:r w:rsidRPr="00E430F6">
        <w:rPr>
          <w:rFonts w:eastAsia="宋体"/>
        </w:rPr>
        <w:t xml:space="preserve"> his first love.</w:t>
      </w:r>
    </w:p>
    <w:p w:rsidR="00785232" w:rsidRPr="00785232" w:rsidRDefault="00E430F6" w:rsidP="00182A90">
      <w:pPr>
        <w:spacing w:after="84"/>
        <w:ind w:firstLine="480"/>
        <w:rPr>
          <w:lang w:eastAsia="zh-TW"/>
        </w:rPr>
      </w:pPr>
      <w:r w:rsidRPr="00E430F6">
        <w:rPr>
          <w:rFonts w:eastAsia="宋体"/>
          <w:u w:val="single"/>
        </w:rPr>
        <w:t>Wherever(or no matter where) there is sunshine and water</w:t>
      </w:r>
      <w:r w:rsidRPr="00E430F6">
        <w:rPr>
          <w:rFonts w:eastAsia="宋体"/>
        </w:rPr>
        <w:t xml:space="preserve">, there </w:t>
      </w:r>
      <w:r w:rsidRPr="00E430F6">
        <w:rPr>
          <w:rFonts w:eastAsia="宋体"/>
          <w:u w:val="single"/>
        </w:rPr>
        <w:t>is</w:t>
      </w:r>
      <w:r w:rsidRPr="00E430F6">
        <w:rPr>
          <w:rFonts w:eastAsia="宋体"/>
        </w:rPr>
        <w:t xml:space="preserve"> life.</w:t>
      </w:r>
    </w:p>
    <w:p w:rsidR="00785232" w:rsidRPr="00785232" w:rsidRDefault="00E430F6" w:rsidP="00182A90">
      <w:pPr>
        <w:spacing w:after="84"/>
        <w:ind w:firstLine="480"/>
        <w:rPr>
          <w:lang w:eastAsia="zh-TW"/>
        </w:rPr>
      </w:pPr>
      <w:r w:rsidRPr="00E430F6">
        <w:rPr>
          <w:rFonts w:eastAsia="宋体"/>
          <w:u w:val="single"/>
        </w:rPr>
        <w:t>However(or no matter how) you look at the matter</w:t>
      </w:r>
      <w:r w:rsidRPr="00E430F6">
        <w:rPr>
          <w:rFonts w:eastAsia="宋体"/>
        </w:rPr>
        <w:t xml:space="preserve">, it </w:t>
      </w:r>
      <w:r w:rsidRPr="00E430F6">
        <w:rPr>
          <w:rFonts w:eastAsia="宋体"/>
          <w:u w:val="single"/>
        </w:rPr>
        <w:t>isn’t</w:t>
      </w:r>
      <w:r w:rsidRPr="00E430F6">
        <w:rPr>
          <w:rFonts w:eastAsia="宋体"/>
        </w:rPr>
        <w:t xml:space="preserve"> fair.</w:t>
      </w:r>
    </w:p>
    <w:p w:rsidR="00785232" w:rsidRPr="00785232" w:rsidRDefault="00E430F6" w:rsidP="00182A90">
      <w:pPr>
        <w:spacing w:after="84"/>
        <w:ind w:firstLine="480"/>
        <w:rPr>
          <w:lang w:eastAsia="zh-TW"/>
        </w:rPr>
      </w:pPr>
      <w:r w:rsidRPr="00E430F6">
        <w:rPr>
          <w:rFonts w:eastAsia="宋体"/>
          <w:u w:val="single"/>
        </w:rPr>
        <w:t>Whichever(or no matter which) university you choose</w:t>
      </w:r>
      <w:r w:rsidRPr="00E430F6">
        <w:rPr>
          <w:rFonts w:eastAsia="宋体"/>
        </w:rPr>
        <w:t xml:space="preserve">, you </w:t>
      </w:r>
      <w:r w:rsidRPr="00E430F6">
        <w:rPr>
          <w:rFonts w:eastAsia="宋体"/>
          <w:u w:val="single"/>
        </w:rPr>
        <w:t>will be</w:t>
      </w:r>
      <w:r w:rsidRPr="00E430F6">
        <w:rPr>
          <w:rFonts w:eastAsia="宋体"/>
        </w:rPr>
        <w:t xml:space="preserve"> admitted.</w:t>
      </w:r>
    </w:p>
    <w:p w:rsidR="00DD2927" w:rsidRDefault="00E430F6" w:rsidP="00982549">
      <w:pPr>
        <w:pStyle w:val="3"/>
        <w:spacing w:before="126" w:after="126"/>
        <w:rPr>
          <w:lang w:eastAsia="zh-TW"/>
        </w:rPr>
      </w:pPr>
      <w:bookmarkStart w:id="116" w:name="_Toc363483943"/>
      <w:r w:rsidRPr="00E430F6">
        <w:rPr>
          <w:rFonts w:hint="eastAsia"/>
        </w:rPr>
        <w:t>一条文法规则</w:t>
      </w:r>
      <w:bookmarkEnd w:id="116"/>
    </w:p>
    <w:p w:rsidR="00DD2927" w:rsidRDefault="00E430F6" w:rsidP="00182A90">
      <w:pPr>
        <w:spacing w:after="84"/>
        <w:ind w:firstLine="480"/>
        <w:rPr>
          <w:lang w:eastAsia="zh-TW"/>
        </w:rPr>
      </w:pPr>
      <w:r w:rsidRPr="00E430F6">
        <w:rPr>
          <w:rFonts w:eastAsia="宋体" w:hint="eastAsia"/>
        </w:rPr>
        <w:t>传统文法有一条规则：表示时间与表示条件的副词</w:t>
      </w:r>
      <w:r w:rsidR="00BF5096">
        <w:rPr>
          <w:rFonts w:eastAsia="宋体" w:hint="eastAsia"/>
        </w:rPr>
        <w:t>从句</w:t>
      </w:r>
      <w:r w:rsidRPr="00E430F6">
        <w:rPr>
          <w:rFonts w:eastAsia="宋体" w:hint="eastAsia"/>
        </w:rPr>
        <w:t>，以现在式代替未来式。这条规则我们先前简单处理过一次，但是当时还欠缺一些条件。现在我们已经介绍完了语气问题、也看完了名词</w:t>
      </w:r>
      <w:r w:rsidR="00BF5096">
        <w:rPr>
          <w:rFonts w:eastAsia="宋体" w:hint="eastAsia"/>
        </w:rPr>
        <w:t>从句</w:t>
      </w:r>
      <w:r w:rsidRPr="00E430F6">
        <w:rPr>
          <w:rFonts w:eastAsia="宋体" w:hint="eastAsia"/>
        </w:rPr>
        <w:t>与副词</w:t>
      </w:r>
      <w:r w:rsidR="00BF5096">
        <w:rPr>
          <w:rFonts w:eastAsia="宋体" w:hint="eastAsia"/>
        </w:rPr>
        <w:t>从句</w:t>
      </w:r>
      <w:r w:rsidRPr="00E430F6">
        <w:rPr>
          <w:rFonts w:eastAsia="宋体" w:hint="eastAsia"/>
        </w:rPr>
        <w:t>，有条件可以更深入探讨这条文法规则了。</w:t>
      </w:r>
    </w:p>
    <w:p w:rsidR="00DD2927" w:rsidRDefault="00E430F6" w:rsidP="00182A90">
      <w:pPr>
        <w:pStyle w:val="4"/>
        <w:spacing w:after="84"/>
        <w:rPr>
          <w:lang w:eastAsia="zh-TW"/>
        </w:rPr>
      </w:pPr>
      <w:r w:rsidRPr="00E430F6">
        <w:rPr>
          <w:rFonts w:hint="eastAsia"/>
        </w:rPr>
        <w:t>表示时间的副词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t>以连接词</w:t>
      </w:r>
      <w:r w:rsidRPr="00E430F6">
        <w:rPr>
          <w:rFonts w:eastAsia="宋体"/>
        </w:rPr>
        <w:t>when</w:t>
      </w:r>
      <w:r w:rsidRPr="00E430F6">
        <w:rPr>
          <w:rFonts w:eastAsia="宋体" w:hint="eastAsia"/>
        </w:rPr>
        <w:t>为例，我们现在应该很容易判断何者为副词</w:t>
      </w:r>
      <w:r w:rsidR="00BF5096">
        <w:rPr>
          <w:rFonts w:eastAsia="宋体" w:hint="eastAsia"/>
        </w:rPr>
        <w:t>从句</w:t>
      </w:r>
      <w:r w:rsidRPr="00E430F6">
        <w:rPr>
          <w:rFonts w:eastAsia="宋体" w:hint="eastAsia"/>
        </w:rPr>
        <w:t>、何者为名词</w:t>
      </w:r>
      <w:r w:rsidR="00BF5096">
        <w:rPr>
          <w:rFonts w:eastAsia="宋体" w:hint="eastAsia"/>
        </w:rPr>
        <w:t>从句</w:t>
      </w:r>
      <w:r w:rsidRPr="00E430F6">
        <w:rPr>
          <w:rFonts w:eastAsia="宋体" w:hint="eastAsia"/>
        </w:rPr>
        <w:t>。请比较：</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He</w:t>
      </w:r>
      <w:r w:rsidRPr="00E430F6">
        <w:rPr>
          <w:rFonts w:eastAsia="宋体"/>
        </w:rPr>
        <w:t xml:space="preserve"> </w:t>
      </w:r>
      <w:r w:rsidRPr="00E430F6">
        <w:rPr>
          <w:rFonts w:eastAsia="宋体"/>
          <w:u w:val="single"/>
        </w:rPr>
        <w:t>didn’t tell</w:t>
      </w:r>
      <w:r w:rsidRPr="00E430F6">
        <w:rPr>
          <w:rFonts w:eastAsia="宋体"/>
        </w:rPr>
        <w:t xml:space="preserve"> </w:t>
      </w:r>
      <w:r w:rsidRPr="00E430F6">
        <w:rPr>
          <w:rFonts w:eastAsia="宋体"/>
          <w:u w:val="single"/>
        </w:rPr>
        <w:t>me</w:t>
      </w:r>
      <w:r w:rsidRPr="00E430F6">
        <w:rPr>
          <w:rFonts w:eastAsia="宋体"/>
        </w:rPr>
        <w:t xml:space="preserve"> </w:t>
      </w:r>
      <w:r w:rsidRPr="00E430F6">
        <w:rPr>
          <w:rFonts w:eastAsia="宋体"/>
          <w:u w:val="single"/>
        </w:rPr>
        <w:t>when he bought the house</w:t>
      </w:r>
      <w:r w:rsidRPr="00E430F6">
        <w:rPr>
          <w:rFonts w:eastAsia="宋体"/>
        </w:rPr>
        <w:t>.</w:t>
      </w:r>
    </w:p>
    <w:p w:rsidR="00785232" w:rsidRPr="00785232" w:rsidRDefault="002E7C8B" w:rsidP="00182A90">
      <w:pPr>
        <w:pStyle w:val="Preface"/>
        <w:spacing w:after="84"/>
        <w:ind w:firstLine="480"/>
        <w:rPr>
          <w:lang w:eastAsia="zh-TW"/>
        </w:rPr>
      </w:pPr>
      <w:r>
        <w:t xml:space="preserve">  S    V     </w:t>
      </w:r>
      <w:r>
        <w:rPr>
          <w:rFonts w:hint="eastAsia"/>
        </w:rPr>
        <w:t xml:space="preserve"> </w:t>
      </w:r>
      <w:r>
        <w:t xml:space="preserve">O    </w:t>
      </w:r>
      <w:r w:rsidR="00E430F6" w:rsidRPr="00E430F6">
        <w:t xml:space="preserve">  O</w:t>
      </w:r>
      <w:r w:rsidR="00E430F6" w:rsidRPr="00E430F6">
        <w:rPr>
          <w:rFonts w:hint="eastAsia"/>
        </w:rPr>
        <w:t>（名词</w:t>
      </w:r>
      <w:r w:rsidR="00BF5096">
        <w:rPr>
          <w:rFonts w:hint="eastAsia"/>
        </w:rPr>
        <w:t>从句</w:t>
      </w:r>
      <w:r w:rsidR="00E430F6" w:rsidRPr="00E430F6">
        <w:rPr>
          <w:rFonts w:hint="eastAsia"/>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didn’t tell</w:t>
      </w:r>
      <w:r w:rsidRPr="00E430F6">
        <w:rPr>
          <w:rFonts w:eastAsia="宋体"/>
        </w:rPr>
        <w:t xml:space="preserve"> </w:t>
      </w:r>
      <w:r w:rsidRPr="00E430F6">
        <w:rPr>
          <w:rFonts w:eastAsia="宋体"/>
          <w:u w:val="single"/>
        </w:rPr>
        <w:t>me</w:t>
      </w:r>
      <w:r w:rsidRPr="00E430F6">
        <w:rPr>
          <w:rFonts w:eastAsia="宋体"/>
        </w:rPr>
        <w:t xml:space="preserve"> </w:t>
      </w:r>
      <w:r w:rsidRPr="00E430F6">
        <w:rPr>
          <w:rFonts w:eastAsia="宋体"/>
          <w:u w:val="single"/>
        </w:rPr>
        <w:t>the price</w:t>
      </w:r>
      <w:r w:rsidRPr="00E430F6">
        <w:rPr>
          <w:rFonts w:eastAsia="宋体"/>
        </w:rPr>
        <w:t xml:space="preserve"> </w:t>
      </w:r>
      <w:r w:rsidRPr="00E430F6">
        <w:rPr>
          <w:rFonts w:eastAsia="宋体"/>
          <w:u w:val="single"/>
        </w:rPr>
        <w:t>when he bought the house</w:t>
      </w:r>
      <w:r w:rsidRPr="00E430F6">
        <w:rPr>
          <w:rFonts w:eastAsia="宋体"/>
        </w:rPr>
        <w:t>.</w:t>
      </w:r>
    </w:p>
    <w:p w:rsidR="00785232" w:rsidRPr="00785232" w:rsidRDefault="002E7C8B" w:rsidP="00182A90">
      <w:pPr>
        <w:pStyle w:val="Preface"/>
        <w:spacing w:after="84"/>
        <w:ind w:firstLine="480"/>
        <w:rPr>
          <w:lang w:eastAsia="zh-TW"/>
        </w:rPr>
      </w:pPr>
      <w:r>
        <w:t xml:space="preserve">  S    V      O     O       </w:t>
      </w:r>
      <w:r w:rsidR="00E430F6" w:rsidRPr="00E430F6">
        <w:rPr>
          <w:rFonts w:hint="eastAsia"/>
        </w:rPr>
        <w:t>时间副词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t>及物动词</w:t>
      </w:r>
      <w:r w:rsidRPr="00E430F6">
        <w:rPr>
          <w:rFonts w:eastAsia="宋体"/>
        </w:rPr>
        <w:t>tell</w:t>
      </w:r>
      <w:r w:rsidRPr="00E430F6">
        <w:rPr>
          <w:rFonts w:eastAsia="宋体" w:hint="eastAsia"/>
        </w:rPr>
        <w:t>后面可以有两个</w:t>
      </w:r>
      <w:r w:rsidR="009D20F5">
        <w:rPr>
          <w:rFonts w:eastAsia="宋体" w:hint="eastAsia"/>
        </w:rPr>
        <w:t>受词（宾语）</w:t>
      </w:r>
      <w:r w:rsidRPr="00E430F6">
        <w:rPr>
          <w:rFonts w:eastAsia="宋体" w:hint="eastAsia"/>
        </w:rPr>
        <w:t>（</w:t>
      </w:r>
      <w:r w:rsidRPr="00E430F6">
        <w:rPr>
          <w:rFonts w:eastAsia="宋体"/>
        </w:rPr>
        <w:t>S+V+O+O</w:t>
      </w:r>
      <w:r w:rsidRPr="00E430F6">
        <w:rPr>
          <w:rFonts w:eastAsia="宋体" w:hint="eastAsia"/>
        </w:rPr>
        <w:t>）。以第</w:t>
      </w:r>
      <w:r w:rsidRPr="00E430F6">
        <w:rPr>
          <w:rFonts w:eastAsia="宋体"/>
        </w:rPr>
        <w:t>1</w:t>
      </w:r>
      <w:r w:rsidRPr="00E430F6">
        <w:rPr>
          <w:rFonts w:eastAsia="宋体" w:hint="eastAsia"/>
        </w:rPr>
        <w:t>句来说，主要</w:t>
      </w:r>
      <w:r w:rsidR="00BF5096">
        <w:rPr>
          <w:rFonts w:eastAsia="宋体" w:hint="eastAsia"/>
        </w:rPr>
        <w:t>从句</w:t>
      </w:r>
      <w:r w:rsidRPr="00E430F6">
        <w:rPr>
          <w:rFonts w:eastAsia="宋体" w:hint="eastAsia"/>
        </w:rPr>
        <w:t>动词</w:t>
      </w:r>
      <w:r w:rsidRPr="00E430F6">
        <w:rPr>
          <w:rFonts w:eastAsia="宋体"/>
        </w:rPr>
        <w:t>didn’t tell</w:t>
      </w:r>
      <w:r w:rsidRPr="00E430F6">
        <w:rPr>
          <w:rFonts w:eastAsia="宋体" w:hint="eastAsia"/>
        </w:rPr>
        <w:t>的第一个</w:t>
      </w:r>
      <w:r w:rsidR="009D20F5">
        <w:rPr>
          <w:rFonts w:eastAsia="宋体" w:hint="eastAsia"/>
        </w:rPr>
        <w:t>受词（宾语）</w:t>
      </w:r>
      <w:r w:rsidRPr="00E430F6">
        <w:rPr>
          <w:rFonts w:eastAsia="宋体" w:hint="eastAsia"/>
        </w:rPr>
        <w:t>是</w:t>
      </w:r>
      <w:r w:rsidRPr="00E430F6">
        <w:rPr>
          <w:rFonts w:eastAsia="宋体"/>
        </w:rPr>
        <w:t>me</w:t>
      </w:r>
      <w:r w:rsidRPr="00E430F6">
        <w:rPr>
          <w:rFonts w:eastAsia="宋体" w:hint="eastAsia"/>
        </w:rPr>
        <w:t>，第二个</w:t>
      </w:r>
      <w:r w:rsidR="009D20F5">
        <w:rPr>
          <w:rFonts w:eastAsia="宋体" w:hint="eastAsia"/>
        </w:rPr>
        <w:t>受词（宾语）</w:t>
      </w:r>
      <w:r w:rsidRPr="00E430F6">
        <w:rPr>
          <w:rFonts w:eastAsia="宋体" w:hint="eastAsia"/>
        </w:rPr>
        <w:t>就是名词</w:t>
      </w:r>
      <w:r w:rsidR="00BF5096">
        <w:rPr>
          <w:rFonts w:eastAsia="宋体" w:hint="eastAsia"/>
        </w:rPr>
        <w:t>从句</w:t>
      </w:r>
      <w:r w:rsidRPr="00E430F6">
        <w:rPr>
          <w:rFonts w:eastAsia="宋体"/>
        </w:rPr>
        <w:t>when he bought the house</w:t>
      </w:r>
      <w:r w:rsidRPr="00E430F6">
        <w:rPr>
          <w:rFonts w:eastAsia="宋体" w:hint="eastAsia"/>
        </w:rPr>
        <w:t>。这个名词</w:t>
      </w:r>
      <w:r w:rsidR="00BF5096">
        <w:rPr>
          <w:rFonts w:eastAsia="宋体" w:hint="eastAsia"/>
        </w:rPr>
        <w:t>从句</w:t>
      </w:r>
      <w:r w:rsidRPr="00E430F6">
        <w:rPr>
          <w:rFonts w:eastAsia="宋体" w:hint="eastAsia"/>
        </w:rPr>
        <w:t>来自疑问句</w:t>
      </w:r>
      <w:r w:rsidRPr="00E430F6">
        <w:rPr>
          <w:rFonts w:eastAsia="宋体"/>
        </w:rPr>
        <w:t>When did he buy the house?</w:t>
      </w:r>
      <w:r w:rsidRPr="00E430F6">
        <w:rPr>
          <w:rFonts w:eastAsia="宋体" w:hint="eastAsia"/>
        </w:rPr>
        <w:t>，除去问号之后，疑问词</w:t>
      </w:r>
      <w:r w:rsidRPr="00E430F6">
        <w:rPr>
          <w:rFonts w:eastAsia="宋体"/>
        </w:rPr>
        <w:t>when</w:t>
      </w:r>
      <w:r w:rsidRPr="00E430F6">
        <w:rPr>
          <w:rFonts w:eastAsia="宋体" w:hint="eastAsia"/>
        </w:rPr>
        <w:t>充当连接词，解释为「何时」。</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句中的动词</w:t>
      </w:r>
      <w:r w:rsidRPr="00E430F6">
        <w:rPr>
          <w:rFonts w:eastAsia="宋体"/>
        </w:rPr>
        <w:t>didn’t tell</w:t>
      </w:r>
      <w:r w:rsidRPr="00E430F6">
        <w:rPr>
          <w:rFonts w:eastAsia="宋体" w:hint="eastAsia"/>
        </w:rPr>
        <w:t>，第一个</w:t>
      </w:r>
      <w:r w:rsidR="009D20F5">
        <w:rPr>
          <w:rFonts w:eastAsia="宋体" w:hint="eastAsia"/>
        </w:rPr>
        <w:t>受词（宾语）</w:t>
      </w:r>
      <w:r w:rsidRPr="00E430F6">
        <w:rPr>
          <w:rFonts w:eastAsia="宋体" w:hint="eastAsia"/>
        </w:rPr>
        <w:t>是</w:t>
      </w:r>
      <w:r w:rsidRPr="00E430F6">
        <w:rPr>
          <w:rFonts w:eastAsia="宋体"/>
        </w:rPr>
        <w:t>me</w:t>
      </w:r>
      <w:r w:rsidRPr="00E430F6">
        <w:rPr>
          <w:rFonts w:eastAsia="宋体" w:hint="eastAsia"/>
        </w:rPr>
        <w:t>，第二个</w:t>
      </w:r>
      <w:r w:rsidR="009D20F5">
        <w:rPr>
          <w:rFonts w:eastAsia="宋体" w:hint="eastAsia"/>
        </w:rPr>
        <w:t>受词（宾语）</w:t>
      </w:r>
      <w:r w:rsidRPr="00E430F6">
        <w:rPr>
          <w:rFonts w:eastAsia="宋体" w:hint="eastAsia"/>
        </w:rPr>
        <w:t>是</w:t>
      </w:r>
      <w:r w:rsidRPr="00E430F6">
        <w:rPr>
          <w:rFonts w:eastAsia="宋体"/>
        </w:rPr>
        <w:t>the price</w:t>
      </w:r>
      <w:r w:rsidRPr="00E430F6">
        <w:rPr>
          <w:rFonts w:eastAsia="宋体" w:hint="eastAsia"/>
        </w:rPr>
        <w:t>，所以</w:t>
      </w:r>
      <w:r w:rsidRPr="00E430F6">
        <w:rPr>
          <w:rFonts w:eastAsia="宋体"/>
        </w:rPr>
        <w:t>S+V+O+O</w:t>
      </w:r>
      <w:r w:rsidRPr="00E430F6">
        <w:rPr>
          <w:rFonts w:eastAsia="宋体" w:hint="eastAsia"/>
        </w:rPr>
        <w:t>的句型已经完备。后面的</w:t>
      </w:r>
      <w:r w:rsidRPr="00E430F6">
        <w:rPr>
          <w:rFonts w:eastAsia="宋体"/>
        </w:rPr>
        <w:t>when he bought the house</w:t>
      </w:r>
      <w:r w:rsidRPr="00E430F6">
        <w:rPr>
          <w:rFonts w:eastAsia="宋体" w:hint="eastAsia"/>
        </w:rPr>
        <w:t>就是个可有可无的副词</w:t>
      </w:r>
      <w:r w:rsidR="00BF5096">
        <w:rPr>
          <w:rFonts w:eastAsia="宋体" w:hint="eastAsia"/>
        </w:rPr>
        <w:t>从句</w:t>
      </w:r>
      <w:r w:rsidRPr="00E430F6">
        <w:rPr>
          <w:rFonts w:eastAsia="宋体" w:hint="eastAsia"/>
        </w:rPr>
        <w:t>，修饰动词</w:t>
      </w:r>
      <w:r w:rsidRPr="00E430F6">
        <w:rPr>
          <w:rFonts w:eastAsia="宋体"/>
        </w:rPr>
        <w:t>didn’t tell</w:t>
      </w:r>
      <w:r w:rsidRPr="00E430F6">
        <w:rPr>
          <w:rFonts w:eastAsia="宋体" w:hint="eastAsia"/>
        </w:rPr>
        <w:t>的时间。连接词</w:t>
      </w:r>
      <w:r w:rsidRPr="00E430F6">
        <w:rPr>
          <w:rFonts w:eastAsia="宋体"/>
        </w:rPr>
        <w:t>when</w:t>
      </w:r>
      <w:r w:rsidRPr="00E430F6">
        <w:rPr>
          <w:rFonts w:eastAsia="宋体" w:hint="eastAsia"/>
        </w:rPr>
        <w:t>是直述句</w:t>
      </w:r>
      <w:r w:rsidRPr="00E430F6">
        <w:rPr>
          <w:rFonts w:eastAsia="宋体"/>
        </w:rPr>
        <w:t>he bought the house</w:t>
      </w:r>
      <w:r w:rsidRPr="00E430F6">
        <w:rPr>
          <w:rFonts w:eastAsia="宋体" w:hint="eastAsia"/>
        </w:rPr>
        <w:t>外加的一个有意义的连接词，意思是「当…时」。</w:t>
      </w:r>
    </w:p>
    <w:p w:rsidR="00DD2927" w:rsidRDefault="00E430F6" w:rsidP="00182A90">
      <w:pPr>
        <w:spacing w:after="84"/>
        <w:ind w:firstLine="480"/>
        <w:rPr>
          <w:lang w:eastAsia="zh-TW"/>
        </w:rPr>
      </w:pPr>
      <w:r w:rsidRPr="00E430F6">
        <w:rPr>
          <w:rFonts w:eastAsia="宋体" w:hint="eastAsia"/>
        </w:rPr>
        <w:t>能够区分名词</w:t>
      </w:r>
      <w:r w:rsidR="00BF5096">
        <w:rPr>
          <w:rFonts w:eastAsia="宋体" w:hint="eastAsia"/>
        </w:rPr>
        <w:t>从句</w:t>
      </w:r>
      <w:r w:rsidRPr="00E430F6">
        <w:rPr>
          <w:rFonts w:eastAsia="宋体" w:hint="eastAsia"/>
        </w:rPr>
        <w:t>与副词</w:t>
      </w:r>
      <w:r w:rsidR="00BF5096">
        <w:rPr>
          <w:rFonts w:eastAsia="宋体" w:hint="eastAsia"/>
        </w:rPr>
        <w:t>从句</w:t>
      </w:r>
      <w:r w:rsidRPr="00E430F6">
        <w:rPr>
          <w:rFonts w:eastAsia="宋体" w:hint="eastAsia"/>
        </w:rPr>
        <w:t>之后，我们再来看看「表示时间的副词</w:t>
      </w:r>
      <w:r w:rsidR="00BF5096">
        <w:rPr>
          <w:rFonts w:eastAsia="宋体" w:hint="eastAsia"/>
        </w:rPr>
        <w:t>从句</w:t>
      </w:r>
      <w:r w:rsidRPr="00E430F6">
        <w:rPr>
          <w:rFonts w:eastAsia="宋体" w:hint="eastAsia"/>
        </w:rPr>
        <w:lastRenderedPageBreak/>
        <w:t>用现在式代替未来式」是什么意思。请比较：</w:t>
      </w:r>
    </w:p>
    <w:p w:rsidR="00785232" w:rsidRPr="00785232" w:rsidRDefault="00E430F6" w:rsidP="00182A90">
      <w:pPr>
        <w:spacing w:after="84"/>
        <w:ind w:firstLine="480"/>
        <w:rPr>
          <w:lang w:eastAsia="zh-TW"/>
        </w:rPr>
      </w:pPr>
      <w:r w:rsidRPr="00E430F6">
        <w:rPr>
          <w:rFonts w:eastAsia="宋体"/>
        </w:rPr>
        <w:t xml:space="preserve">1. Do </w:t>
      </w:r>
      <w:r w:rsidRPr="00E430F6">
        <w:rPr>
          <w:rFonts w:eastAsia="宋体"/>
          <w:u w:val="single"/>
        </w:rPr>
        <w:t>you</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when he will return</w:t>
      </w:r>
      <w:r w:rsidRPr="00E430F6">
        <w:rPr>
          <w:rFonts w:eastAsia="宋体"/>
        </w:rPr>
        <w:t>?</w:t>
      </w:r>
    </w:p>
    <w:p w:rsidR="00785232" w:rsidRPr="00785232" w:rsidRDefault="002E7C8B" w:rsidP="00182A90">
      <w:pPr>
        <w:pStyle w:val="Preface"/>
        <w:spacing w:after="84"/>
        <w:ind w:firstLine="480"/>
        <w:rPr>
          <w:lang w:eastAsia="zh-TW"/>
        </w:rPr>
      </w:pPr>
      <w:r>
        <w:t xml:space="preserve">      S   </w:t>
      </w:r>
      <w:r w:rsidR="00E430F6" w:rsidRPr="00E430F6">
        <w:t xml:space="preserve">V     O </w:t>
      </w:r>
      <w:r w:rsidR="00E430F6" w:rsidRPr="00E430F6">
        <w:rPr>
          <w:rFonts w:hint="eastAsia"/>
        </w:rPr>
        <w:t>名词</w:t>
      </w:r>
      <w:r w:rsidR="00BF5096">
        <w:rPr>
          <w:rFonts w:hint="eastAsia"/>
        </w:rPr>
        <w:t>从句</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will call</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when he returns</w:t>
      </w:r>
      <w:r w:rsidRPr="00E430F6">
        <w:rPr>
          <w:rFonts w:eastAsia="宋体"/>
        </w:rPr>
        <w:t>.</w:t>
      </w:r>
    </w:p>
    <w:p w:rsidR="00785232" w:rsidRPr="00785232" w:rsidRDefault="002E7C8B" w:rsidP="00182A90">
      <w:pPr>
        <w:pStyle w:val="Preface"/>
        <w:spacing w:after="84"/>
        <w:ind w:firstLine="480"/>
        <w:rPr>
          <w:lang w:eastAsia="zh-TW"/>
        </w:rPr>
      </w:pPr>
      <w:r>
        <w:t xml:space="preserve">  S    V    </w:t>
      </w:r>
      <w:r w:rsidR="00E430F6" w:rsidRPr="00E430F6">
        <w:t xml:space="preserve">O   </w:t>
      </w:r>
      <w:r w:rsidR="00E430F6" w:rsidRPr="00E430F6">
        <w:rPr>
          <w:rFonts w:hint="eastAsia"/>
        </w:rPr>
        <w:t>时间副词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w:t>
      </w:r>
      <w:r w:rsidRPr="00E430F6">
        <w:rPr>
          <w:rFonts w:eastAsia="宋体"/>
        </w:rPr>
        <w:t>when he will return</w:t>
      </w:r>
      <w:r w:rsidRPr="00E430F6">
        <w:rPr>
          <w:rFonts w:eastAsia="宋体" w:hint="eastAsia"/>
        </w:rPr>
        <w:t>是由疑问句</w:t>
      </w:r>
      <w:r w:rsidRPr="00E430F6">
        <w:rPr>
          <w:rFonts w:eastAsia="宋体"/>
        </w:rPr>
        <w:t>When will he return?</w:t>
      </w:r>
      <w:r w:rsidRPr="00E430F6">
        <w:rPr>
          <w:rFonts w:eastAsia="宋体" w:hint="eastAsia"/>
        </w:rPr>
        <w:t>改造而成的名词</w:t>
      </w:r>
      <w:r w:rsidR="00BF5096">
        <w:rPr>
          <w:rFonts w:eastAsia="宋体" w:hint="eastAsia"/>
        </w:rPr>
        <w:t>从句</w:t>
      </w:r>
      <w:r w:rsidRPr="00E430F6">
        <w:rPr>
          <w:rFonts w:eastAsia="宋体" w:hint="eastAsia"/>
        </w:rPr>
        <w:t>，</w:t>
      </w:r>
      <w:r w:rsidRPr="00E430F6">
        <w:rPr>
          <w:rFonts w:eastAsia="宋体"/>
        </w:rPr>
        <w:t>when</w:t>
      </w:r>
      <w:r w:rsidRPr="00E430F6">
        <w:rPr>
          <w:rFonts w:eastAsia="宋体" w:hint="eastAsia"/>
        </w:rPr>
        <w:t>是疑问词，意思是「什么时候」。这个意思和未来式「将会」并无冲突：</w:t>
      </w:r>
      <w:r w:rsidRPr="00E430F6">
        <w:rPr>
          <w:rFonts w:eastAsia="宋体"/>
        </w:rPr>
        <w:t>when he will return</w:t>
      </w:r>
      <w:r w:rsidRPr="00E430F6">
        <w:rPr>
          <w:rFonts w:eastAsia="宋体" w:hint="eastAsia"/>
        </w:rPr>
        <w:t>就是「他什么时候将会回来」，是名词</w:t>
      </w:r>
      <w:r w:rsidR="00BF5096">
        <w:rPr>
          <w:rFonts w:eastAsia="宋体" w:hint="eastAsia"/>
        </w:rPr>
        <w:t>从句</w:t>
      </w:r>
      <w:r w:rsidRPr="00E430F6">
        <w:rPr>
          <w:rFonts w:eastAsia="宋体" w:hint="eastAsia"/>
        </w:rPr>
        <w:t>，当做主要</w:t>
      </w:r>
      <w:r w:rsidR="00BF5096">
        <w:rPr>
          <w:rFonts w:eastAsia="宋体" w:hint="eastAsia"/>
        </w:rPr>
        <w:t>从句</w:t>
      </w:r>
      <w:r w:rsidRPr="00E430F6">
        <w:rPr>
          <w:rFonts w:eastAsia="宋体" w:hint="eastAsia"/>
        </w:rPr>
        <w:t>动词</w:t>
      </w:r>
      <w:r w:rsidRPr="00E430F6">
        <w:rPr>
          <w:rFonts w:eastAsia="宋体"/>
        </w:rPr>
        <w:t>know</w:t>
      </w:r>
      <w:r w:rsidRPr="00E430F6">
        <w:rPr>
          <w:rFonts w:eastAsia="宋体" w:hint="eastAsia"/>
        </w:rPr>
        <w:t>的</w:t>
      </w:r>
      <w:r w:rsidR="009D20F5">
        <w:rPr>
          <w:rFonts w:eastAsia="宋体" w:hint="eastAsia"/>
        </w:rPr>
        <w:t>受词（宾语）</w:t>
      </w:r>
      <w:r w:rsidRPr="00E430F6">
        <w:rPr>
          <w:rFonts w:eastAsia="宋体" w:hint="eastAsia"/>
        </w:rPr>
        <w:t>。文法规则说「表示时间的副词</w:t>
      </w:r>
      <w:r w:rsidR="00BF5096">
        <w:rPr>
          <w:rFonts w:eastAsia="宋体" w:hint="eastAsia"/>
        </w:rPr>
        <w:t>从句</w:t>
      </w:r>
      <w:r w:rsidRPr="00E430F6">
        <w:rPr>
          <w:rFonts w:eastAsia="宋体" w:hint="eastAsia"/>
        </w:rPr>
        <w:t>用现在式代替未来式」，这条规则并不适用于名词</w:t>
      </w:r>
      <w:r w:rsidR="00BF5096">
        <w:rPr>
          <w:rFonts w:eastAsia="宋体" w:hint="eastAsia"/>
        </w:rPr>
        <w:t>从句</w:t>
      </w:r>
      <w:r w:rsidRPr="00E430F6">
        <w:rPr>
          <w:rFonts w:eastAsia="宋体" w:hint="eastAsia"/>
        </w:rPr>
        <w:t>，所以还是用未来式</w:t>
      </w:r>
      <w:r w:rsidRPr="00E430F6">
        <w:rPr>
          <w:rFonts w:eastAsia="宋体"/>
        </w:rPr>
        <w:t>will return</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w:t>
      </w:r>
      <w:r w:rsidRPr="00E430F6">
        <w:rPr>
          <w:rFonts w:eastAsia="宋体"/>
        </w:rPr>
        <w:t>when he returns</w:t>
      </w:r>
      <w:r w:rsidRPr="00E430F6">
        <w:rPr>
          <w:rFonts w:eastAsia="宋体" w:hint="eastAsia"/>
        </w:rPr>
        <w:t>则是副词</w:t>
      </w:r>
      <w:r w:rsidR="00BF5096">
        <w:rPr>
          <w:rFonts w:eastAsia="宋体" w:hint="eastAsia"/>
        </w:rPr>
        <w:t>从句</w:t>
      </w:r>
      <w:r w:rsidRPr="00E430F6">
        <w:rPr>
          <w:rFonts w:eastAsia="宋体" w:hint="eastAsia"/>
        </w:rPr>
        <w:t>，加了一个表示「当…时」的连接词</w:t>
      </w:r>
      <w:r w:rsidRPr="00E430F6">
        <w:rPr>
          <w:rFonts w:eastAsia="宋体"/>
        </w:rPr>
        <w:t>when</w:t>
      </w:r>
      <w:r w:rsidRPr="00E430F6">
        <w:rPr>
          <w:rFonts w:eastAsia="宋体" w:hint="eastAsia"/>
        </w:rPr>
        <w:t>，这个副词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中修饰动词</w:t>
      </w:r>
      <w:r w:rsidRPr="00E430F6">
        <w:rPr>
          <w:rFonts w:eastAsia="宋体"/>
        </w:rPr>
        <w:t>will call</w:t>
      </w:r>
      <w:r w:rsidRPr="00E430F6">
        <w:rPr>
          <w:rFonts w:eastAsia="宋体" w:hint="eastAsia"/>
        </w:rPr>
        <w:t>的时间。「当…时」这种解释和未来式会有冲突，</w:t>
      </w:r>
      <w:r w:rsidRPr="002E7C8B">
        <w:rPr>
          <w:rStyle w:val="af1"/>
          <w:rFonts w:hint="eastAsia"/>
        </w:rPr>
        <w:t>因为「当他回来时」的意思是「当做现在已经到了那个时候」，所以要把「回来」的时间设定为就是现在，因此必须用现在式</w:t>
      </w:r>
      <w:r w:rsidRPr="002E7C8B">
        <w:rPr>
          <w:rStyle w:val="af1"/>
        </w:rPr>
        <w:t>returns</w:t>
      </w:r>
      <w:r w:rsidRPr="002E7C8B">
        <w:rPr>
          <w:rStyle w:val="af1"/>
          <w:rFonts w:hint="eastAsia"/>
        </w:rPr>
        <w:t>。</w:t>
      </w:r>
      <w:r w:rsidRPr="00E430F6">
        <w:rPr>
          <w:rFonts w:eastAsia="宋体" w:hint="eastAsia"/>
        </w:rPr>
        <w:t>文法规则说「表示时间的副词</w:t>
      </w:r>
      <w:r w:rsidR="00BF5096">
        <w:rPr>
          <w:rFonts w:eastAsia="宋体" w:hint="eastAsia"/>
        </w:rPr>
        <w:t>从句</w:t>
      </w:r>
      <w:r w:rsidRPr="00E430F6">
        <w:rPr>
          <w:rFonts w:eastAsia="宋体" w:hint="eastAsia"/>
        </w:rPr>
        <w:t>用现在式代替未来式」，说的就是这种情况。</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句中的副词</w:t>
      </w:r>
      <w:r w:rsidR="00BF5096">
        <w:rPr>
          <w:rFonts w:eastAsia="宋体" w:hint="eastAsia"/>
        </w:rPr>
        <w:t>从句</w:t>
      </w:r>
      <w:r w:rsidRPr="00E430F6">
        <w:rPr>
          <w:rFonts w:eastAsia="宋体" w:hint="eastAsia"/>
        </w:rPr>
        <w:t>，外加的连接词除了</w:t>
      </w:r>
      <w:r w:rsidRPr="00E430F6">
        <w:rPr>
          <w:rFonts w:eastAsia="宋体"/>
        </w:rPr>
        <w:t>when</w:t>
      </w:r>
      <w:r w:rsidRPr="00E430F6">
        <w:rPr>
          <w:rFonts w:eastAsia="宋体" w:hint="eastAsia"/>
        </w:rPr>
        <w:t>之外，其他如</w:t>
      </w:r>
      <w:r w:rsidRPr="00E430F6">
        <w:rPr>
          <w:rFonts w:eastAsia="宋体"/>
        </w:rPr>
        <w:t>as soon as, before, after</w:t>
      </w:r>
      <w:r w:rsidRPr="00E430F6">
        <w:rPr>
          <w:rFonts w:eastAsia="宋体" w:hint="eastAsia"/>
        </w:rPr>
        <w:t>等等都可以使用、也都可以制造出时间副词</w:t>
      </w:r>
      <w:r w:rsidR="00BF5096">
        <w:rPr>
          <w:rFonts w:eastAsia="宋体" w:hint="eastAsia"/>
        </w:rPr>
        <w:t>从句</w:t>
      </w:r>
      <w:r w:rsidRPr="00E430F6">
        <w:rPr>
          <w:rFonts w:eastAsia="宋体" w:hint="eastAsia"/>
        </w:rPr>
        <w:t>，里面都不适合使用未来式，而要改为现在式。</w:t>
      </w:r>
    </w:p>
    <w:p w:rsidR="00DD2927" w:rsidRDefault="00E430F6" w:rsidP="00182A90">
      <w:pPr>
        <w:spacing w:after="84"/>
        <w:ind w:firstLine="480"/>
        <w:rPr>
          <w:lang w:eastAsia="zh-TW"/>
        </w:rPr>
      </w:pPr>
      <w:r w:rsidRPr="00E430F6">
        <w:rPr>
          <w:rFonts w:eastAsia="宋体" w:hint="eastAsia"/>
        </w:rPr>
        <w:t>刚才我们看的是简单式的动词。如果是完成式，在时间副词</w:t>
      </w:r>
      <w:r w:rsidR="00BF5096">
        <w:rPr>
          <w:rFonts w:eastAsia="宋体" w:hint="eastAsia"/>
        </w:rPr>
        <w:t>从句</w:t>
      </w:r>
      <w:r w:rsidRPr="00E430F6">
        <w:rPr>
          <w:rFonts w:eastAsia="宋体" w:hint="eastAsia"/>
        </w:rPr>
        <w:t>里面就只能用现在完成而不能用未来完成。例如：</w:t>
      </w:r>
    </w:p>
    <w:p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can have</w:t>
      </w:r>
      <w:r w:rsidRPr="00E430F6">
        <w:rPr>
          <w:rFonts w:eastAsia="宋体"/>
        </w:rPr>
        <w:t xml:space="preserve"> </w:t>
      </w:r>
      <w:r w:rsidRPr="00E430F6">
        <w:rPr>
          <w:rFonts w:eastAsia="宋体"/>
          <w:u w:val="single"/>
        </w:rPr>
        <w:t>this computer</w:t>
      </w:r>
      <w:r w:rsidRPr="00E430F6">
        <w:rPr>
          <w:rFonts w:eastAsia="宋体"/>
        </w:rPr>
        <w:t xml:space="preserve"> </w:t>
      </w:r>
      <w:r w:rsidRPr="00E430F6">
        <w:rPr>
          <w:rFonts w:eastAsia="宋体"/>
          <w:u w:val="single"/>
        </w:rPr>
        <w:t>when I have finished</w:t>
      </w:r>
      <w:r w:rsidRPr="00E430F6">
        <w:rPr>
          <w:rFonts w:eastAsia="宋体"/>
        </w:rPr>
        <w:t>—in about half an hour.</w:t>
      </w:r>
    </w:p>
    <w:p w:rsidR="00785232" w:rsidRPr="00785232" w:rsidRDefault="002E7C8B" w:rsidP="00182A90">
      <w:pPr>
        <w:pStyle w:val="Preface"/>
        <w:spacing w:after="84"/>
        <w:ind w:firstLine="480"/>
        <w:rPr>
          <w:lang w:eastAsia="zh-TW"/>
        </w:rPr>
      </w:pPr>
      <w:r>
        <w:t xml:space="preserve"> S    V          O      </w:t>
      </w:r>
      <w:r w:rsidR="00E430F6" w:rsidRPr="00E430F6">
        <w:t xml:space="preserve">  </w:t>
      </w:r>
      <w:r w:rsidR="00E430F6" w:rsidRPr="00E430F6">
        <w:rPr>
          <w:rFonts w:hint="eastAsia"/>
        </w:rPr>
        <w:t>时间副词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when I have finished</w:t>
      </w:r>
      <w:r w:rsidRPr="00E430F6">
        <w:rPr>
          <w:rFonts w:eastAsia="宋体" w:hint="eastAsia"/>
        </w:rPr>
        <w:t>是时间副词</w:t>
      </w:r>
      <w:r w:rsidR="00BF5096">
        <w:rPr>
          <w:rFonts w:eastAsia="宋体" w:hint="eastAsia"/>
        </w:rPr>
        <w:t>从句</w:t>
      </w:r>
      <w:r w:rsidRPr="00E430F6">
        <w:rPr>
          <w:rFonts w:eastAsia="宋体" w:hint="eastAsia"/>
        </w:rPr>
        <w:t>，外加的是表示「当…时」的连接词</w:t>
      </w:r>
      <w:r w:rsidRPr="00E430F6">
        <w:rPr>
          <w:rFonts w:eastAsia="宋体"/>
        </w:rPr>
        <w:t>when</w:t>
      </w:r>
      <w:r w:rsidRPr="00E430F6">
        <w:rPr>
          <w:rFonts w:eastAsia="宋体" w:hint="eastAsia"/>
        </w:rPr>
        <w:t>。这个副词</w:t>
      </w:r>
      <w:r w:rsidR="00BF5096">
        <w:rPr>
          <w:rFonts w:eastAsia="宋体" w:hint="eastAsia"/>
        </w:rPr>
        <w:t>从句</w:t>
      </w:r>
      <w:r w:rsidRPr="00E430F6">
        <w:rPr>
          <w:rFonts w:eastAsia="宋体" w:hint="eastAsia"/>
        </w:rPr>
        <w:t>用来修饰主要</w:t>
      </w:r>
      <w:r w:rsidR="00BF5096">
        <w:rPr>
          <w:rFonts w:eastAsia="宋体" w:hint="eastAsia"/>
        </w:rPr>
        <w:t>从句</w:t>
      </w:r>
      <w:r w:rsidRPr="00E430F6">
        <w:rPr>
          <w:rFonts w:eastAsia="宋体" w:hint="eastAsia"/>
        </w:rPr>
        <w:t>动词</w:t>
      </w:r>
      <w:r w:rsidRPr="00E430F6">
        <w:rPr>
          <w:rFonts w:eastAsia="宋体"/>
        </w:rPr>
        <w:t>can have</w:t>
      </w:r>
      <w:r w:rsidRPr="00E430F6">
        <w:rPr>
          <w:rFonts w:eastAsia="宋体" w:hint="eastAsia"/>
        </w:rPr>
        <w:t>的时间。这种</w:t>
      </w:r>
      <w:r w:rsidR="00BF5096">
        <w:rPr>
          <w:rFonts w:eastAsia="宋体" w:hint="eastAsia"/>
        </w:rPr>
        <w:t>从句</w:t>
      </w:r>
      <w:r w:rsidRPr="00E430F6">
        <w:rPr>
          <w:rFonts w:eastAsia="宋体" w:hint="eastAsia"/>
        </w:rPr>
        <w:t>如果是未来时间，必须「当做到了那个时候」，也就是要把未来时间当做就是现在。所以，动词的完成式就只能采用现在完成式的形态（如</w:t>
      </w:r>
      <w:r w:rsidRPr="00E430F6">
        <w:rPr>
          <w:rFonts w:eastAsia="宋体"/>
        </w:rPr>
        <w:t>have finished</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有时候，可以反过来利用时态与语气来判断一个从属</w:t>
      </w:r>
      <w:r w:rsidR="00BF5096">
        <w:rPr>
          <w:rFonts w:eastAsia="宋体" w:hint="eastAsia"/>
        </w:rPr>
        <w:t>从句</w:t>
      </w:r>
      <w:r w:rsidRPr="00E430F6">
        <w:rPr>
          <w:rFonts w:eastAsia="宋体" w:hint="eastAsia"/>
        </w:rPr>
        <w:t>到底是名词</w:t>
      </w:r>
      <w:r w:rsidR="00BF5096">
        <w:rPr>
          <w:rFonts w:eastAsia="宋体" w:hint="eastAsia"/>
        </w:rPr>
        <w:t>从句</w:t>
      </w:r>
      <w:r w:rsidRPr="00E430F6">
        <w:rPr>
          <w:rFonts w:eastAsia="宋体" w:hint="eastAsia"/>
        </w:rPr>
        <w:t>还是副词</w:t>
      </w:r>
      <w:r w:rsidR="00BF5096">
        <w:rPr>
          <w:rFonts w:eastAsia="宋体" w:hint="eastAsia"/>
        </w:rPr>
        <w:t>从句</w:t>
      </w:r>
      <w:r w:rsidRPr="00E430F6">
        <w:rPr>
          <w:rFonts w:eastAsia="宋体" w:hint="eastAsia"/>
        </w:rPr>
        <w:t>、到底该如何解释。例如：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w:t>
      </w:r>
      <w:r w:rsidRPr="00E430F6">
        <w:rPr>
          <w:rFonts w:eastAsia="宋体"/>
          <w:u w:val="single"/>
        </w:rPr>
        <w:t>ll let</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when he will return</w:t>
      </w:r>
      <w:r w:rsidRPr="00E430F6">
        <w:rPr>
          <w:rFonts w:eastAsia="宋体"/>
        </w:rPr>
        <w:t>.</w:t>
      </w:r>
    </w:p>
    <w:p w:rsidR="00785232" w:rsidRPr="00785232" w:rsidRDefault="00501F82" w:rsidP="00182A90">
      <w:pPr>
        <w:pStyle w:val="Preface"/>
        <w:spacing w:after="84"/>
        <w:ind w:firstLine="480"/>
        <w:rPr>
          <w:lang w:eastAsia="zh-TW"/>
        </w:rPr>
      </w:pPr>
      <w:r>
        <w:t xml:space="preserve">  S  V  O    C      </w:t>
      </w:r>
      <w:r w:rsidR="00E430F6" w:rsidRPr="00E430F6">
        <w:rPr>
          <w:rFonts w:hint="eastAsia"/>
        </w:rPr>
        <w:t>名词</w:t>
      </w:r>
      <w:r w:rsidR="00BF5096">
        <w:rPr>
          <w:rFonts w:hint="eastAsia"/>
        </w:rPr>
        <w:t>从句</w:t>
      </w:r>
    </w:p>
    <w:p w:rsidR="00DD2927" w:rsidRDefault="00E430F6" w:rsidP="00182A90">
      <w:pPr>
        <w:pStyle w:val="Preface"/>
        <w:spacing w:after="84"/>
        <w:ind w:firstLine="480"/>
        <w:rPr>
          <w:lang w:eastAsia="zh-TW"/>
        </w:rPr>
      </w:pPr>
      <w:r w:rsidRPr="00E430F6">
        <w:t xml:space="preserve">   </w:t>
      </w:r>
      <w:r w:rsidRPr="00E430F6">
        <w:rPr>
          <w:rFonts w:hint="eastAsia"/>
        </w:rPr>
        <w:t>我会让你知道他什么时候会回来。</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w:t>
      </w:r>
      <w:r w:rsidRPr="00E430F6">
        <w:rPr>
          <w:rFonts w:eastAsia="宋体"/>
          <w:u w:val="single"/>
        </w:rPr>
        <w:t>ll let</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when he returns</w:t>
      </w:r>
      <w:r w:rsidRPr="00E430F6">
        <w:rPr>
          <w:rFonts w:eastAsia="宋体"/>
        </w:rPr>
        <w:t>.</w:t>
      </w:r>
    </w:p>
    <w:p w:rsidR="00785232" w:rsidRPr="00785232" w:rsidRDefault="00501F82" w:rsidP="00182A90">
      <w:pPr>
        <w:pStyle w:val="Preface"/>
        <w:spacing w:after="84"/>
        <w:ind w:firstLine="480"/>
        <w:rPr>
          <w:lang w:eastAsia="zh-TW"/>
        </w:rPr>
      </w:pPr>
      <w:r>
        <w:t xml:space="preserve">  S  V  O    C  </w:t>
      </w:r>
      <w:r w:rsidR="00E430F6" w:rsidRPr="00E430F6">
        <w:t xml:space="preserve"> </w:t>
      </w:r>
      <w:r w:rsidR="00E430F6" w:rsidRPr="00E430F6">
        <w:rPr>
          <w:rFonts w:hint="eastAsia"/>
        </w:rPr>
        <w:t>时间副词</w:t>
      </w:r>
      <w:r w:rsidR="00BF5096">
        <w:rPr>
          <w:rFonts w:hint="eastAsia"/>
        </w:rPr>
        <w:t>从句</w:t>
      </w:r>
    </w:p>
    <w:p w:rsidR="00DD2927" w:rsidRDefault="00E430F6" w:rsidP="00182A90">
      <w:pPr>
        <w:pStyle w:val="Preface"/>
        <w:spacing w:after="84"/>
        <w:ind w:firstLine="480"/>
        <w:rPr>
          <w:lang w:eastAsia="zh-TW"/>
        </w:rPr>
      </w:pPr>
      <w:r w:rsidRPr="00E430F6">
        <w:t xml:space="preserve">   </w:t>
      </w:r>
      <w:r w:rsidRPr="00E430F6">
        <w:rPr>
          <w:rFonts w:hint="eastAsia"/>
        </w:rPr>
        <w:t>到他回来的时候我就会让你知道。</w:t>
      </w:r>
    </w:p>
    <w:p w:rsidR="00DD2927" w:rsidRDefault="00E430F6" w:rsidP="00182A90">
      <w:pPr>
        <w:spacing w:after="84"/>
        <w:ind w:firstLine="480"/>
        <w:rPr>
          <w:lang w:eastAsia="zh-TW"/>
        </w:rPr>
      </w:pPr>
      <w:r w:rsidRPr="00E430F6">
        <w:rPr>
          <w:rFonts w:eastAsia="宋体" w:hint="eastAsia"/>
        </w:rPr>
        <w:lastRenderedPageBreak/>
        <w:t>第</w:t>
      </w:r>
      <w:r w:rsidRPr="00E430F6">
        <w:rPr>
          <w:rFonts w:eastAsia="宋体"/>
        </w:rPr>
        <w:t>1</w:t>
      </w:r>
      <w:r w:rsidRPr="00E430F6">
        <w:rPr>
          <w:rFonts w:eastAsia="宋体" w:hint="eastAsia"/>
        </w:rPr>
        <w:t>句中的</w:t>
      </w:r>
      <w:r w:rsidRPr="00E430F6">
        <w:rPr>
          <w:rFonts w:eastAsia="宋体"/>
        </w:rPr>
        <w:t>when he will return</w:t>
      </w:r>
      <w:r w:rsidRPr="00E430F6">
        <w:rPr>
          <w:rFonts w:eastAsia="宋体" w:hint="eastAsia"/>
        </w:rPr>
        <w:t>因为采用了未来式</w:t>
      </w:r>
      <w:r w:rsidRPr="00E430F6">
        <w:rPr>
          <w:rFonts w:eastAsia="宋体"/>
        </w:rPr>
        <w:t>will return</w:t>
      </w:r>
      <w:r w:rsidRPr="00E430F6">
        <w:rPr>
          <w:rFonts w:eastAsia="宋体" w:hint="eastAsia"/>
        </w:rPr>
        <w:t>，所以不可能是时间副词</w:t>
      </w:r>
      <w:r w:rsidR="00BF5096">
        <w:rPr>
          <w:rFonts w:eastAsia="宋体" w:hint="eastAsia"/>
        </w:rPr>
        <w:t>从句</w:t>
      </w:r>
      <w:r w:rsidRPr="00E430F6">
        <w:rPr>
          <w:rFonts w:eastAsia="宋体" w:hint="eastAsia"/>
        </w:rPr>
        <w:t>，只能作名词</w:t>
      </w:r>
      <w:r w:rsidR="00BF5096">
        <w:rPr>
          <w:rFonts w:eastAsia="宋体" w:hint="eastAsia"/>
        </w:rPr>
        <w:t>从句</w:t>
      </w:r>
      <w:r w:rsidRPr="00E430F6">
        <w:rPr>
          <w:rFonts w:eastAsia="宋体" w:hint="eastAsia"/>
        </w:rPr>
        <w:t>看待。因此，连接词</w:t>
      </w:r>
      <w:r w:rsidRPr="00E430F6">
        <w:rPr>
          <w:rFonts w:eastAsia="宋体"/>
        </w:rPr>
        <w:t>when</w:t>
      </w:r>
      <w:r w:rsidRPr="00E430F6">
        <w:rPr>
          <w:rFonts w:eastAsia="宋体" w:hint="eastAsia"/>
        </w:rPr>
        <w:t>一定是来自疑问词，表示「何时」，这个名词</w:t>
      </w:r>
      <w:r w:rsidR="00BF5096">
        <w:rPr>
          <w:rFonts w:eastAsia="宋体" w:hint="eastAsia"/>
        </w:rPr>
        <w:t>从句</w:t>
      </w:r>
      <w:r w:rsidRPr="00E430F6">
        <w:rPr>
          <w:rFonts w:eastAsia="宋体" w:hint="eastAsia"/>
        </w:rPr>
        <w:t>的意思也就是「他何时将会回来」，放在主要</w:t>
      </w:r>
      <w:r w:rsidR="00BF5096">
        <w:rPr>
          <w:rFonts w:eastAsia="宋体" w:hint="eastAsia"/>
        </w:rPr>
        <w:t>从句</w:t>
      </w:r>
      <w:r w:rsidRPr="00E430F6">
        <w:rPr>
          <w:rFonts w:eastAsia="宋体" w:hint="eastAsia"/>
        </w:rPr>
        <w:t>中当做原形动词</w:t>
      </w:r>
      <w:r w:rsidRPr="00E430F6">
        <w:rPr>
          <w:rFonts w:eastAsia="宋体"/>
        </w:rPr>
        <w:t>know</w:t>
      </w:r>
      <w:r w:rsidRPr="00E430F6">
        <w:rPr>
          <w:rFonts w:eastAsia="宋体" w:hint="eastAsia"/>
        </w:rPr>
        <w:t>（</w:t>
      </w:r>
      <w:r w:rsidR="009D20F5">
        <w:rPr>
          <w:rFonts w:eastAsia="宋体" w:hint="eastAsia"/>
        </w:rPr>
        <w:t>受词（宾语）</w:t>
      </w:r>
      <w:r w:rsidRPr="00E430F6">
        <w:rPr>
          <w:rFonts w:eastAsia="宋体" w:hint="eastAsia"/>
        </w:rPr>
        <w:t>补语）的</w:t>
      </w:r>
      <w:r w:rsidR="009D20F5">
        <w:rPr>
          <w:rFonts w:eastAsia="宋体" w:hint="eastAsia"/>
        </w:rPr>
        <w:t>受词（宾语）</w:t>
      </w:r>
      <w:r w:rsidRPr="00E430F6">
        <w:rPr>
          <w:rFonts w:eastAsia="宋体" w:hint="eastAsia"/>
        </w:rPr>
        <w:t>使用。</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句中，主要</w:t>
      </w:r>
      <w:r w:rsidR="00BF5096">
        <w:rPr>
          <w:rFonts w:eastAsia="宋体" w:hint="eastAsia"/>
        </w:rPr>
        <w:t>从句</w:t>
      </w:r>
      <w:r w:rsidRPr="00E430F6">
        <w:rPr>
          <w:rFonts w:eastAsia="宋体" w:hint="eastAsia"/>
        </w:rPr>
        <w:t>的动词</w:t>
      </w:r>
      <w:r w:rsidRPr="00E430F6">
        <w:rPr>
          <w:rFonts w:eastAsia="宋体"/>
        </w:rPr>
        <w:t>will let</w:t>
      </w:r>
      <w:r w:rsidRPr="00E430F6">
        <w:rPr>
          <w:rFonts w:eastAsia="宋体" w:hint="eastAsia"/>
        </w:rPr>
        <w:t>仍然是未来式，但是从属</w:t>
      </w:r>
      <w:r w:rsidR="00BF5096">
        <w:rPr>
          <w:rFonts w:eastAsia="宋体" w:hint="eastAsia"/>
        </w:rPr>
        <w:t>从句</w:t>
      </w:r>
      <w:r w:rsidRPr="00E430F6">
        <w:rPr>
          <w:rFonts w:eastAsia="宋体"/>
        </w:rPr>
        <w:t>when he returns</w:t>
      </w:r>
      <w:r w:rsidRPr="00E430F6">
        <w:rPr>
          <w:rFonts w:eastAsia="宋体" w:hint="eastAsia"/>
        </w:rPr>
        <w:t>用的却是现在式，可以看出来这个从属</w:t>
      </w:r>
      <w:r w:rsidR="00BF5096">
        <w:rPr>
          <w:rFonts w:eastAsia="宋体" w:hint="eastAsia"/>
        </w:rPr>
        <w:t>从句</w:t>
      </w:r>
      <w:r w:rsidRPr="00E430F6">
        <w:rPr>
          <w:rFonts w:eastAsia="宋体" w:hint="eastAsia"/>
        </w:rPr>
        <w:t>是个时间副词</w:t>
      </w:r>
      <w:r w:rsidR="00BF5096">
        <w:rPr>
          <w:rFonts w:eastAsia="宋体" w:hint="eastAsia"/>
        </w:rPr>
        <w:t>从句</w:t>
      </w:r>
      <w:r w:rsidRPr="00E430F6">
        <w:rPr>
          <w:rFonts w:eastAsia="宋体" w:hint="eastAsia"/>
        </w:rPr>
        <w:t>。那么连接词</w:t>
      </w:r>
      <w:r w:rsidRPr="00E430F6">
        <w:rPr>
          <w:rFonts w:eastAsia="宋体"/>
        </w:rPr>
        <w:t>when</w:t>
      </w:r>
      <w:r w:rsidRPr="00E430F6">
        <w:rPr>
          <w:rFonts w:eastAsia="宋体" w:hint="eastAsia"/>
        </w:rPr>
        <w:t>就是外加的，解释为「当…时」，整个从属</w:t>
      </w:r>
      <w:r w:rsidR="00BF5096">
        <w:rPr>
          <w:rFonts w:eastAsia="宋体" w:hint="eastAsia"/>
        </w:rPr>
        <w:t>从句</w:t>
      </w:r>
      <w:r w:rsidRPr="00E430F6">
        <w:rPr>
          <w:rFonts w:eastAsia="宋体" w:hint="eastAsia"/>
        </w:rPr>
        <w:t>的意思也就变成「当他回来的时候」，当做副词</w:t>
      </w:r>
      <w:r w:rsidR="00BF5096">
        <w:rPr>
          <w:rFonts w:eastAsia="宋体" w:hint="eastAsia"/>
        </w:rPr>
        <w:t>从句</w:t>
      </w:r>
      <w:r w:rsidRPr="00E430F6">
        <w:rPr>
          <w:rFonts w:eastAsia="宋体" w:hint="eastAsia"/>
        </w:rPr>
        <w:t>使用、修饰主要</w:t>
      </w:r>
      <w:r w:rsidR="00BF5096">
        <w:rPr>
          <w:rFonts w:eastAsia="宋体" w:hint="eastAsia"/>
        </w:rPr>
        <w:t>从句</w:t>
      </w:r>
      <w:r w:rsidRPr="00E430F6">
        <w:rPr>
          <w:rFonts w:eastAsia="宋体" w:hint="eastAsia"/>
        </w:rPr>
        <w:t>动词</w:t>
      </w:r>
      <w:r w:rsidRPr="00E430F6">
        <w:rPr>
          <w:rFonts w:eastAsia="宋体"/>
        </w:rPr>
        <w:t>will let</w:t>
      </w:r>
      <w:r w:rsidRPr="00E430F6">
        <w:rPr>
          <w:rFonts w:eastAsia="宋体" w:hint="eastAsia"/>
        </w:rPr>
        <w:t>的时间。</w:t>
      </w:r>
    </w:p>
    <w:p w:rsidR="00DD2927" w:rsidRDefault="00E430F6" w:rsidP="00182A90">
      <w:pPr>
        <w:pStyle w:val="4"/>
        <w:spacing w:after="84"/>
        <w:rPr>
          <w:lang w:eastAsia="zh-TW"/>
        </w:rPr>
      </w:pPr>
      <w:r w:rsidRPr="00E430F6">
        <w:rPr>
          <w:rFonts w:hint="eastAsia"/>
        </w:rPr>
        <w:t>表示条件的副词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t>以连接词</w:t>
      </w:r>
      <w:r w:rsidRPr="00E430F6">
        <w:rPr>
          <w:rFonts w:eastAsia="宋体"/>
        </w:rPr>
        <w:t>if</w:t>
      </w:r>
      <w:r w:rsidRPr="00E430F6">
        <w:rPr>
          <w:rFonts w:eastAsia="宋体" w:hint="eastAsia"/>
        </w:rPr>
        <w:t>为例，我们来练习判断一下何者为名词</w:t>
      </w:r>
      <w:r w:rsidR="00BF5096">
        <w:rPr>
          <w:rFonts w:eastAsia="宋体" w:hint="eastAsia"/>
        </w:rPr>
        <w:t>从句</w:t>
      </w:r>
      <w:r w:rsidRPr="00E430F6">
        <w:rPr>
          <w:rFonts w:eastAsia="宋体" w:hint="eastAsia"/>
        </w:rPr>
        <w:t>、何者为副词</w:t>
      </w:r>
      <w:r w:rsidR="00BF5096">
        <w:rPr>
          <w:rFonts w:eastAsia="宋体" w:hint="eastAsia"/>
        </w:rPr>
        <w:t>从句</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can’t remember</w:t>
      </w:r>
      <w:r w:rsidRPr="00E430F6">
        <w:rPr>
          <w:rFonts w:eastAsia="宋体"/>
        </w:rPr>
        <w:t xml:space="preserve"> </w:t>
      </w:r>
      <w:r w:rsidRPr="00E430F6">
        <w:rPr>
          <w:rFonts w:eastAsia="宋体"/>
          <w:u w:val="single"/>
        </w:rPr>
        <w:t>if I turned off the gas or not</w:t>
      </w:r>
      <w:r w:rsidRPr="00E430F6">
        <w:rPr>
          <w:rFonts w:eastAsia="宋体"/>
        </w:rPr>
        <w:t>.</w:t>
      </w:r>
    </w:p>
    <w:p w:rsidR="00785232" w:rsidRPr="00785232" w:rsidRDefault="001569B3" w:rsidP="00182A90">
      <w:pPr>
        <w:pStyle w:val="Preface"/>
        <w:spacing w:after="84"/>
        <w:ind w:firstLine="480"/>
        <w:rPr>
          <w:lang w:eastAsia="zh-TW"/>
        </w:rPr>
      </w:pPr>
      <w:r>
        <w:t xml:space="preserve">  S      V          </w:t>
      </w:r>
      <w:r w:rsidR="00E430F6" w:rsidRPr="00E430F6">
        <w:t xml:space="preserve">  O</w:t>
      </w:r>
      <w:r w:rsidR="00E430F6" w:rsidRPr="00E430F6">
        <w:rPr>
          <w:rFonts w:hint="eastAsia"/>
        </w:rPr>
        <w:t>（名词</w:t>
      </w:r>
      <w:r w:rsidR="00BF5096">
        <w:rPr>
          <w:rFonts w:hint="eastAsia"/>
        </w:rPr>
        <w:t>从句</w:t>
      </w:r>
      <w:r w:rsidR="00E430F6" w:rsidRPr="00E430F6">
        <w:rPr>
          <w:rFonts w:hint="eastAsia"/>
        </w:rPr>
        <w:t>）</w:t>
      </w:r>
    </w:p>
    <w:p w:rsidR="00DD2927" w:rsidRDefault="001569B3" w:rsidP="00182A90">
      <w:pPr>
        <w:pStyle w:val="Preface"/>
        <w:spacing w:after="84"/>
        <w:ind w:firstLine="480"/>
        <w:rPr>
          <w:lang w:eastAsia="zh-TW"/>
        </w:rPr>
      </w:pPr>
      <w:r>
        <w:t xml:space="preserve">  </w:t>
      </w:r>
      <w:r w:rsidR="00E430F6" w:rsidRPr="00E430F6">
        <w:rPr>
          <w:rFonts w:hint="eastAsia"/>
        </w:rPr>
        <w:t>我想不起来到底有没有把瓦斯关掉。</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have to go</w:t>
      </w:r>
      <w:r w:rsidRPr="00E430F6">
        <w:rPr>
          <w:rFonts w:eastAsia="宋体"/>
        </w:rPr>
        <w:t xml:space="preserve"> back </w:t>
      </w:r>
      <w:r w:rsidRPr="00E430F6">
        <w:rPr>
          <w:rFonts w:eastAsia="宋体"/>
          <w:u w:val="single"/>
        </w:rPr>
        <w:t>if I didn’t turn off the gas</w:t>
      </w:r>
      <w:r w:rsidRPr="00E430F6">
        <w:rPr>
          <w:rFonts w:eastAsia="宋体"/>
        </w:rPr>
        <w:t>.</w:t>
      </w:r>
    </w:p>
    <w:p w:rsidR="00785232" w:rsidRPr="00785232" w:rsidRDefault="001569B3" w:rsidP="00182A90">
      <w:pPr>
        <w:pStyle w:val="Preface"/>
        <w:spacing w:after="84"/>
        <w:ind w:firstLine="480"/>
        <w:rPr>
          <w:lang w:eastAsia="zh-TW"/>
        </w:rPr>
      </w:pPr>
      <w:r>
        <w:t xml:space="preserve">  S    V         </w:t>
      </w:r>
      <w:r w:rsidR="00E430F6" w:rsidRPr="00E430F6">
        <w:t xml:space="preserve">    </w:t>
      </w:r>
      <w:r w:rsidR="00E430F6" w:rsidRPr="00E430F6">
        <w:rPr>
          <w:rFonts w:hint="eastAsia"/>
        </w:rPr>
        <w:t>条件副词</w:t>
      </w:r>
      <w:r w:rsidR="00BF5096">
        <w:rPr>
          <w:rFonts w:hint="eastAsia"/>
        </w:rPr>
        <w:t>从句</w:t>
      </w:r>
    </w:p>
    <w:p w:rsidR="00DD2927" w:rsidRDefault="001569B3" w:rsidP="00182A90">
      <w:pPr>
        <w:pStyle w:val="Preface"/>
        <w:spacing w:after="84"/>
        <w:ind w:firstLine="480"/>
        <w:rPr>
          <w:lang w:eastAsia="zh-TW"/>
        </w:rPr>
      </w:pPr>
      <w:r>
        <w:t xml:space="preserve">  </w:t>
      </w:r>
      <w:r w:rsidR="00E430F6" w:rsidRPr="00E430F6">
        <w:rPr>
          <w:rFonts w:hint="eastAsia"/>
        </w:rPr>
        <w:t>如果没有关瓦斯，我就得回去一趟。</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句中，主要</w:t>
      </w:r>
      <w:r w:rsidR="00BF5096">
        <w:rPr>
          <w:rFonts w:eastAsia="宋体" w:hint="eastAsia"/>
        </w:rPr>
        <w:t>从句</w:t>
      </w:r>
      <w:r w:rsidRPr="00E430F6">
        <w:rPr>
          <w:rFonts w:eastAsia="宋体" w:hint="eastAsia"/>
        </w:rPr>
        <w:t>的动词</w:t>
      </w:r>
      <w:r w:rsidRPr="00E430F6">
        <w:rPr>
          <w:rFonts w:eastAsia="宋体"/>
        </w:rPr>
        <w:t>can’t remember</w:t>
      </w:r>
      <w:r w:rsidRPr="00E430F6">
        <w:rPr>
          <w:rFonts w:eastAsia="宋体" w:hint="eastAsia"/>
        </w:rPr>
        <w:t>是及物动词，后面应该有</w:t>
      </w:r>
      <w:r w:rsidR="009D20F5">
        <w:rPr>
          <w:rFonts w:eastAsia="宋体" w:hint="eastAsia"/>
        </w:rPr>
        <w:t>受词（宾语）</w:t>
      </w:r>
      <w:r w:rsidRPr="00E430F6">
        <w:rPr>
          <w:rFonts w:eastAsia="宋体" w:hint="eastAsia"/>
        </w:rPr>
        <w:t>。所以，</w:t>
      </w:r>
      <w:r w:rsidRPr="00E430F6">
        <w:rPr>
          <w:rFonts w:eastAsia="宋体"/>
        </w:rPr>
        <w:t>if I turned off the gas or not</w:t>
      </w:r>
      <w:r w:rsidRPr="00E430F6">
        <w:rPr>
          <w:rFonts w:eastAsia="宋体" w:hint="eastAsia"/>
        </w:rPr>
        <w:t>应该是名词</w:t>
      </w:r>
      <w:r w:rsidR="00BF5096">
        <w:rPr>
          <w:rFonts w:eastAsia="宋体" w:hint="eastAsia"/>
        </w:rPr>
        <w:t>从句</w:t>
      </w:r>
      <w:r w:rsidRPr="00E430F6">
        <w:rPr>
          <w:rFonts w:eastAsia="宋体" w:hint="eastAsia"/>
        </w:rPr>
        <w:t>，这样才可以当</w:t>
      </w:r>
      <w:r w:rsidRPr="00E430F6">
        <w:rPr>
          <w:rFonts w:eastAsia="宋体"/>
        </w:rPr>
        <w:t>can’t remember</w:t>
      </w:r>
      <w:r w:rsidRPr="00E430F6">
        <w:rPr>
          <w:rFonts w:eastAsia="宋体" w:hint="eastAsia"/>
        </w:rPr>
        <w:t>的</w:t>
      </w:r>
      <w:r w:rsidR="009D20F5">
        <w:rPr>
          <w:rFonts w:eastAsia="宋体" w:hint="eastAsia"/>
        </w:rPr>
        <w:t>受词（宾语）</w:t>
      </w:r>
      <w:r w:rsidRPr="00E430F6">
        <w:rPr>
          <w:rFonts w:eastAsia="宋体" w:hint="eastAsia"/>
        </w:rPr>
        <w:t>。作名词</w:t>
      </w:r>
      <w:r w:rsidR="00BF5096">
        <w:rPr>
          <w:rFonts w:eastAsia="宋体" w:hint="eastAsia"/>
        </w:rPr>
        <w:t>从句</w:t>
      </w:r>
      <w:r w:rsidRPr="00E430F6">
        <w:rPr>
          <w:rFonts w:eastAsia="宋体" w:hint="eastAsia"/>
        </w:rPr>
        <w:t>解释时，连接词</w:t>
      </w:r>
      <w:r w:rsidRPr="00E430F6">
        <w:rPr>
          <w:rFonts w:eastAsia="宋体"/>
        </w:rPr>
        <w:t>if</w:t>
      </w:r>
      <w:r w:rsidRPr="00E430F6">
        <w:rPr>
          <w:rFonts w:eastAsia="宋体" w:hint="eastAsia"/>
        </w:rPr>
        <w:t>相当于</w:t>
      </w:r>
      <w:r w:rsidRPr="00E430F6">
        <w:rPr>
          <w:rFonts w:eastAsia="宋体"/>
        </w:rPr>
        <w:t>whether</w:t>
      </w:r>
      <w:r w:rsidRPr="00E430F6">
        <w:rPr>
          <w:rFonts w:eastAsia="宋体" w:hint="eastAsia"/>
        </w:rPr>
        <w:t>，解释为「是否」。</w:t>
      </w:r>
      <w:r w:rsidRPr="00E430F6">
        <w:rPr>
          <w:rFonts w:eastAsia="宋体"/>
        </w:rPr>
        <w:t>Yes/No Question</w:t>
      </w:r>
      <w:r w:rsidRPr="00E430F6">
        <w:rPr>
          <w:rFonts w:eastAsia="宋体" w:hint="eastAsia"/>
        </w:rPr>
        <w:t>改写为名词</w:t>
      </w:r>
      <w:r w:rsidR="00BF5096">
        <w:rPr>
          <w:rFonts w:eastAsia="宋体" w:hint="eastAsia"/>
        </w:rPr>
        <w:t>从句</w:t>
      </w:r>
      <w:r w:rsidRPr="00E430F6">
        <w:rPr>
          <w:rFonts w:eastAsia="宋体" w:hint="eastAsia"/>
        </w:rPr>
        <w:t>时要加的连接词就是</w:t>
      </w:r>
      <w:r w:rsidRPr="00E430F6">
        <w:rPr>
          <w:rFonts w:eastAsia="宋体"/>
        </w:rPr>
        <w:t>whether</w:t>
      </w:r>
      <w:r w:rsidRPr="00E430F6">
        <w:rPr>
          <w:rFonts w:eastAsia="宋体" w:hint="eastAsia"/>
        </w:rPr>
        <w:t>或</w:t>
      </w:r>
      <w:r w:rsidRPr="00E430F6">
        <w:rPr>
          <w:rFonts w:eastAsia="宋体"/>
        </w:rPr>
        <w:t>if</w:t>
      </w:r>
      <w:r w:rsidRPr="00E430F6">
        <w:rPr>
          <w:rFonts w:eastAsia="宋体" w:hint="eastAsia"/>
        </w:rPr>
        <w:t>。所以，这个名词</w:t>
      </w:r>
      <w:r w:rsidR="00BF5096">
        <w:rPr>
          <w:rFonts w:eastAsia="宋体" w:hint="eastAsia"/>
        </w:rPr>
        <w:t>从句</w:t>
      </w:r>
      <w:r w:rsidRPr="00E430F6">
        <w:rPr>
          <w:rFonts w:eastAsia="宋体" w:hint="eastAsia"/>
        </w:rPr>
        <w:t>如果还原成为一个独立的疑问句，就是这一句：</w:t>
      </w:r>
      <w:r w:rsidRPr="00E430F6">
        <w:rPr>
          <w:rFonts w:eastAsia="宋体"/>
        </w:rPr>
        <w:t>Did I turn off the gas?</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句中，主要</w:t>
      </w:r>
      <w:r w:rsidR="00BF5096">
        <w:rPr>
          <w:rFonts w:eastAsia="宋体" w:hint="eastAsia"/>
        </w:rPr>
        <w:t>从句</w:t>
      </w:r>
      <w:r w:rsidRPr="00E430F6">
        <w:rPr>
          <w:rFonts w:eastAsia="宋体" w:hint="eastAsia"/>
        </w:rPr>
        <w:t>的动词</w:t>
      </w:r>
      <w:r w:rsidRPr="00E430F6">
        <w:rPr>
          <w:rFonts w:eastAsia="宋体"/>
        </w:rPr>
        <w:t>have to go</w:t>
      </w:r>
      <w:r w:rsidRPr="00E430F6">
        <w:rPr>
          <w:rFonts w:eastAsia="宋体" w:hint="eastAsia"/>
        </w:rPr>
        <w:t>是个不及物动词，后面并没有可以放名词</w:t>
      </w:r>
      <w:r w:rsidR="00BF5096">
        <w:rPr>
          <w:rFonts w:eastAsia="宋体" w:hint="eastAsia"/>
        </w:rPr>
        <w:t>从句</w:t>
      </w:r>
      <w:r w:rsidRPr="00E430F6">
        <w:rPr>
          <w:rFonts w:eastAsia="宋体" w:hint="eastAsia"/>
        </w:rPr>
        <w:t>的位置，所以</w:t>
      </w:r>
      <w:r w:rsidRPr="00E430F6">
        <w:rPr>
          <w:rFonts w:eastAsia="宋体"/>
        </w:rPr>
        <w:t>if I didn’t turn off the gas</w:t>
      </w:r>
      <w:r w:rsidRPr="00E430F6">
        <w:rPr>
          <w:rFonts w:eastAsia="宋体" w:hint="eastAsia"/>
        </w:rPr>
        <w:t>不是名词</w:t>
      </w:r>
      <w:r w:rsidR="00BF5096">
        <w:rPr>
          <w:rFonts w:eastAsia="宋体" w:hint="eastAsia"/>
        </w:rPr>
        <w:t>从句</w:t>
      </w:r>
      <w:r w:rsidRPr="00E430F6">
        <w:rPr>
          <w:rFonts w:eastAsia="宋体" w:hint="eastAsia"/>
        </w:rPr>
        <w:t>而是副词</w:t>
      </w:r>
      <w:r w:rsidR="00BF5096">
        <w:rPr>
          <w:rFonts w:eastAsia="宋体" w:hint="eastAsia"/>
        </w:rPr>
        <w:t>从句</w:t>
      </w:r>
      <w:r w:rsidRPr="00E430F6">
        <w:rPr>
          <w:rFonts w:eastAsia="宋体" w:hint="eastAsia"/>
        </w:rPr>
        <w:t>。当副词</w:t>
      </w:r>
      <w:r w:rsidR="00BF5096">
        <w:rPr>
          <w:rFonts w:eastAsia="宋体" w:hint="eastAsia"/>
        </w:rPr>
        <w:t>从句</w:t>
      </w:r>
      <w:r w:rsidRPr="00E430F6">
        <w:rPr>
          <w:rFonts w:eastAsia="宋体" w:hint="eastAsia"/>
        </w:rPr>
        <w:t>使用时，外加的连接词</w:t>
      </w:r>
      <w:r w:rsidRPr="00E430F6">
        <w:rPr>
          <w:rFonts w:eastAsia="宋体"/>
        </w:rPr>
        <w:t>if</w:t>
      </w:r>
      <w:r w:rsidRPr="00E430F6">
        <w:rPr>
          <w:rFonts w:eastAsia="宋体" w:hint="eastAsia"/>
        </w:rPr>
        <w:t>解释为「如果」。这个副词</w:t>
      </w:r>
      <w:r w:rsidR="00BF5096">
        <w:rPr>
          <w:rFonts w:eastAsia="宋体" w:hint="eastAsia"/>
        </w:rPr>
        <w:t>从句</w:t>
      </w:r>
      <w:r w:rsidRPr="00E430F6">
        <w:rPr>
          <w:rFonts w:eastAsia="宋体" w:hint="eastAsia"/>
        </w:rPr>
        <w:t>是个表示条件的副词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have to go back</w:t>
      </w:r>
      <w:r w:rsidRPr="00E430F6">
        <w:rPr>
          <w:rFonts w:eastAsia="宋体" w:hint="eastAsia"/>
        </w:rPr>
        <w:t>的条件。接下来我们再把未来时间放进来看看：</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have</w:t>
      </w:r>
      <w:r w:rsidRPr="00E430F6">
        <w:rPr>
          <w:rFonts w:eastAsia="宋体"/>
        </w:rPr>
        <w:t xml:space="preserve"> </w:t>
      </w:r>
      <w:r w:rsidRPr="00E430F6">
        <w:rPr>
          <w:rFonts w:eastAsia="宋体"/>
          <w:u w:val="single"/>
        </w:rPr>
        <w:t>no idea</w:t>
      </w:r>
      <w:r w:rsidRPr="00E430F6">
        <w:rPr>
          <w:rFonts w:eastAsia="宋体"/>
        </w:rPr>
        <w:t xml:space="preserve"> </w:t>
      </w:r>
      <w:r w:rsidRPr="00E430F6">
        <w:rPr>
          <w:rFonts w:eastAsia="宋体"/>
          <w:u w:val="single"/>
        </w:rPr>
        <w:t>if this plan will work or not</w:t>
      </w:r>
      <w:r w:rsidRPr="00E430F6">
        <w:rPr>
          <w:rFonts w:eastAsia="宋体"/>
        </w:rPr>
        <w:t>.</w:t>
      </w:r>
    </w:p>
    <w:p w:rsidR="00785232" w:rsidRPr="00785232" w:rsidRDefault="00B11190" w:rsidP="00182A90">
      <w:pPr>
        <w:pStyle w:val="Preface"/>
        <w:spacing w:after="84"/>
        <w:ind w:firstLine="480"/>
        <w:rPr>
          <w:lang w:eastAsia="zh-TW"/>
        </w:rPr>
      </w:pPr>
      <w:r>
        <w:t xml:space="preserve">  S</w:t>
      </w:r>
      <w:r>
        <w:rPr>
          <w:rFonts w:hint="eastAsia"/>
        </w:rPr>
        <w:t xml:space="preserve"> </w:t>
      </w:r>
      <w:r>
        <w:t xml:space="preserve"> V    O         </w:t>
      </w:r>
      <w:r w:rsidR="00E430F6" w:rsidRPr="00E430F6">
        <w:t xml:space="preserve">  </w:t>
      </w:r>
      <w:r w:rsidR="00E430F6" w:rsidRPr="00E430F6">
        <w:rPr>
          <w:rFonts w:hint="eastAsia"/>
        </w:rPr>
        <w:t>名词</w:t>
      </w:r>
      <w:r w:rsidR="00BF5096">
        <w:rPr>
          <w:rFonts w:hint="eastAsia"/>
        </w:rPr>
        <w:t>从句</w:t>
      </w:r>
    </w:p>
    <w:p w:rsidR="00DD2927" w:rsidRDefault="00B11190" w:rsidP="00182A90">
      <w:pPr>
        <w:pStyle w:val="Preface"/>
        <w:spacing w:after="84"/>
        <w:ind w:firstLine="480"/>
        <w:rPr>
          <w:lang w:eastAsia="zh-TW"/>
        </w:rPr>
      </w:pPr>
      <w:r>
        <w:t xml:space="preserve"> </w:t>
      </w:r>
      <w:r w:rsidR="00E430F6" w:rsidRPr="00E430F6">
        <w:t xml:space="preserve"> </w:t>
      </w:r>
      <w:r w:rsidR="00E430F6" w:rsidRPr="00E430F6">
        <w:rPr>
          <w:rFonts w:hint="eastAsia"/>
        </w:rPr>
        <w:t>我根本不了解这个计划到底会不会奏效。</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have</w:t>
      </w:r>
      <w:r w:rsidRPr="00E430F6">
        <w:rPr>
          <w:rFonts w:eastAsia="宋体"/>
        </w:rPr>
        <w:t xml:space="preserve"> </w:t>
      </w:r>
      <w:r w:rsidRPr="00E430F6">
        <w:rPr>
          <w:rFonts w:eastAsia="宋体"/>
          <w:u w:val="single"/>
        </w:rPr>
        <w:t>a large reward</w:t>
      </w:r>
      <w:r w:rsidRPr="00E430F6">
        <w:rPr>
          <w:rFonts w:eastAsia="宋体"/>
        </w:rPr>
        <w:t xml:space="preserve"> for you </w:t>
      </w:r>
      <w:r w:rsidRPr="00E430F6">
        <w:rPr>
          <w:rFonts w:eastAsia="宋体"/>
          <w:u w:val="single"/>
        </w:rPr>
        <w:t>if this plan works</w:t>
      </w:r>
      <w:r w:rsidRPr="00E430F6">
        <w:rPr>
          <w:rFonts w:eastAsia="宋体"/>
        </w:rPr>
        <w:t>.</w:t>
      </w:r>
    </w:p>
    <w:p w:rsidR="00785232" w:rsidRPr="00785232" w:rsidRDefault="00B11190" w:rsidP="00182A90">
      <w:pPr>
        <w:pStyle w:val="Preface"/>
        <w:spacing w:after="84"/>
        <w:ind w:firstLine="480"/>
        <w:rPr>
          <w:lang w:eastAsia="zh-TW"/>
        </w:rPr>
      </w:pPr>
      <w:r>
        <w:t xml:space="preserve">  S </w:t>
      </w:r>
      <w:r w:rsidR="00E430F6" w:rsidRPr="00E430F6">
        <w:t xml:space="preserve"> </w:t>
      </w:r>
      <w:r>
        <w:t xml:space="preserve">V   </w:t>
      </w:r>
      <w:r>
        <w:rPr>
          <w:rFonts w:hint="eastAsia"/>
        </w:rPr>
        <w:t xml:space="preserve"> </w:t>
      </w:r>
      <w:r>
        <w:t xml:space="preserve">   O              </w:t>
      </w:r>
      <w:r w:rsidR="00E430F6" w:rsidRPr="00E430F6">
        <w:rPr>
          <w:rFonts w:hint="eastAsia"/>
        </w:rPr>
        <w:t>条件副词</w:t>
      </w:r>
      <w:r w:rsidR="00BF5096">
        <w:rPr>
          <w:rFonts w:hint="eastAsia"/>
        </w:rPr>
        <w:t>从句</w:t>
      </w:r>
    </w:p>
    <w:p w:rsidR="00DD2927" w:rsidRDefault="00B11190" w:rsidP="00182A90">
      <w:pPr>
        <w:pStyle w:val="Preface"/>
        <w:spacing w:after="84"/>
        <w:ind w:firstLine="480"/>
        <w:rPr>
          <w:lang w:eastAsia="zh-TW"/>
        </w:rPr>
      </w:pPr>
      <w:r>
        <w:t xml:space="preserve"> </w:t>
      </w:r>
      <w:r w:rsidR="00E430F6" w:rsidRPr="00E430F6">
        <w:t xml:space="preserve"> </w:t>
      </w:r>
      <w:r w:rsidR="00E430F6" w:rsidRPr="00E430F6">
        <w:rPr>
          <w:rFonts w:hint="eastAsia"/>
        </w:rPr>
        <w:t>如果这个计划奏效了，我有个大奖要送给你。</w:t>
      </w:r>
    </w:p>
    <w:p w:rsidR="00DD2927" w:rsidRDefault="00E430F6" w:rsidP="00182A90">
      <w:pPr>
        <w:spacing w:after="84"/>
        <w:ind w:firstLine="480"/>
        <w:rPr>
          <w:lang w:eastAsia="zh-TW"/>
        </w:rPr>
      </w:pPr>
      <w:r w:rsidRPr="00E430F6">
        <w:rPr>
          <w:rFonts w:hint="eastAsia"/>
        </w:rPr>
        <w:t>第</w:t>
      </w:r>
      <w:r w:rsidRPr="00E430F6">
        <w:t>1</w:t>
      </w:r>
      <w:r w:rsidRPr="00E430F6">
        <w:rPr>
          <w:rFonts w:hint="eastAsia"/>
        </w:rPr>
        <w:t>句可以先拆开为以下两句来了解：</w:t>
      </w:r>
    </w:p>
    <w:p w:rsidR="00785232" w:rsidRPr="00785232" w:rsidRDefault="00E430F6" w:rsidP="00182A90">
      <w:pPr>
        <w:spacing w:after="84"/>
        <w:ind w:firstLine="480"/>
        <w:rPr>
          <w:lang w:eastAsia="zh-TW"/>
        </w:rPr>
      </w:pPr>
      <w:r w:rsidRPr="00E430F6">
        <w:rPr>
          <w:rFonts w:eastAsia="宋体"/>
        </w:rPr>
        <w:t xml:space="preserve">I have no idea </w:t>
      </w:r>
      <w:r w:rsidRPr="00E430F6">
        <w:rPr>
          <w:rFonts w:eastAsia="宋体"/>
          <w:u w:val="single"/>
        </w:rPr>
        <w:t>about the question</w:t>
      </w:r>
      <w:r w:rsidRPr="00E430F6">
        <w:rPr>
          <w:rFonts w:eastAsia="宋体"/>
        </w:rPr>
        <w:t>.</w:t>
      </w:r>
    </w:p>
    <w:p w:rsidR="00DD2927" w:rsidRDefault="00E430F6" w:rsidP="00182A90">
      <w:pPr>
        <w:spacing w:after="84"/>
        <w:ind w:firstLine="480"/>
        <w:rPr>
          <w:lang w:eastAsia="zh-TW"/>
        </w:rPr>
      </w:pPr>
      <w:r w:rsidRPr="00E430F6">
        <w:rPr>
          <w:rFonts w:eastAsia="宋体"/>
        </w:rPr>
        <w:lastRenderedPageBreak/>
        <w:t>Will this plan work?</w:t>
      </w:r>
    </w:p>
    <w:p w:rsidR="00DD2927" w:rsidRDefault="00E430F6" w:rsidP="00182A90">
      <w:pPr>
        <w:spacing w:after="84"/>
        <w:ind w:firstLine="480"/>
        <w:rPr>
          <w:lang w:eastAsia="zh-TW"/>
        </w:rPr>
      </w:pPr>
      <w:r w:rsidRPr="00E430F6">
        <w:rPr>
          <w:rFonts w:eastAsia="宋体" w:hint="eastAsia"/>
        </w:rPr>
        <w:t>后面那句是个</w:t>
      </w:r>
      <w:r w:rsidRPr="00E430F6">
        <w:rPr>
          <w:rFonts w:eastAsia="宋体"/>
        </w:rPr>
        <w:t>Yes/No Question</w:t>
      </w:r>
      <w:r w:rsidRPr="00E430F6">
        <w:rPr>
          <w:rFonts w:eastAsia="宋体" w:hint="eastAsia"/>
        </w:rPr>
        <w:t>，加上表示「是否」的连接词</w:t>
      </w:r>
      <w:r w:rsidRPr="00E430F6">
        <w:rPr>
          <w:rFonts w:eastAsia="宋体"/>
        </w:rPr>
        <w:t>whether</w:t>
      </w:r>
      <w:r w:rsidRPr="00E430F6">
        <w:rPr>
          <w:rFonts w:eastAsia="宋体" w:hint="eastAsia"/>
        </w:rPr>
        <w:t>可以改为名词</w:t>
      </w:r>
      <w:r w:rsidR="00BF5096">
        <w:rPr>
          <w:rFonts w:eastAsia="宋体" w:hint="eastAsia"/>
        </w:rPr>
        <w:t>从句</w:t>
      </w:r>
      <w:r w:rsidRPr="00E430F6">
        <w:rPr>
          <w:rFonts w:eastAsia="宋体"/>
        </w:rPr>
        <w:t>whether this plan will work (or not)</w:t>
      </w:r>
      <w:r w:rsidRPr="00E430F6">
        <w:rPr>
          <w:rFonts w:eastAsia="宋体" w:hint="eastAsia"/>
        </w:rPr>
        <w:t>，放在前面那个句子（主要</w:t>
      </w:r>
      <w:r w:rsidR="00BF5096">
        <w:rPr>
          <w:rFonts w:eastAsia="宋体" w:hint="eastAsia"/>
        </w:rPr>
        <w:t>从句</w:t>
      </w:r>
      <w:r w:rsidRPr="00E430F6">
        <w:rPr>
          <w:rFonts w:eastAsia="宋体" w:hint="eastAsia"/>
        </w:rPr>
        <w:t>）后面当</w:t>
      </w:r>
      <w:r w:rsidRPr="00E430F6">
        <w:rPr>
          <w:rFonts w:eastAsia="宋体"/>
        </w:rPr>
        <w:t>the question</w:t>
      </w:r>
      <w:r w:rsidRPr="00E430F6">
        <w:rPr>
          <w:rFonts w:eastAsia="宋体" w:hint="eastAsia"/>
        </w:rPr>
        <w:t>的</w:t>
      </w:r>
      <w:r w:rsidR="009D20F5">
        <w:rPr>
          <w:rFonts w:eastAsia="宋体" w:hint="eastAsia"/>
        </w:rPr>
        <w:t>同位语</w:t>
      </w:r>
      <w:r w:rsidRPr="00E430F6">
        <w:rPr>
          <w:rFonts w:eastAsia="宋体" w:hint="eastAsia"/>
        </w:rPr>
        <w:t>。然后再把介系词词组</w:t>
      </w:r>
      <w:r w:rsidRPr="00E430F6">
        <w:rPr>
          <w:rFonts w:eastAsia="宋体"/>
        </w:rPr>
        <w:t>about the question</w:t>
      </w:r>
      <w:r w:rsidRPr="00E430F6">
        <w:rPr>
          <w:rFonts w:eastAsia="宋体" w:hint="eastAsia"/>
        </w:rPr>
        <w:t>省掉，就成为</w:t>
      </w:r>
      <w:r w:rsidRPr="00E430F6">
        <w:rPr>
          <w:rFonts w:eastAsia="宋体"/>
        </w:rPr>
        <w:t>I have no idea whether this plan will work</w:t>
      </w:r>
      <w:r w:rsidRPr="00E430F6">
        <w:rPr>
          <w:rFonts w:eastAsia="宋体" w:hint="eastAsia"/>
        </w:rPr>
        <w:t>这个复句。再把连接词换成同样表示「是否」的连接词</w:t>
      </w:r>
      <w:r w:rsidRPr="00E430F6">
        <w:rPr>
          <w:rFonts w:eastAsia="宋体"/>
        </w:rPr>
        <w:t>if</w:t>
      </w:r>
      <w:r w:rsidRPr="00E430F6">
        <w:rPr>
          <w:rFonts w:eastAsia="宋体" w:hint="eastAsia"/>
        </w:rPr>
        <w:t>，就是上面的第</w:t>
      </w:r>
      <w:r w:rsidRPr="00E430F6">
        <w:rPr>
          <w:rFonts w:eastAsia="宋体"/>
        </w:rPr>
        <w:t>1</w:t>
      </w:r>
      <w:r w:rsidRPr="00E430F6">
        <w:rPr>
          <w:rFonts w:eastAsia="宋体" w:hint="eastAsia"/>
        </w:rPr>
        <w:t>句。连接词解释为「是否」时，和未来式「将会」的解释并无冲突，所以这个</w:t>
      </w:r>
      <w:r w:rsidR="00BF5096">
        <w:rPr>
          <w:rFonts w:eastAsia="宋体" w:hint="eastAsia"/>
        </w:rPr>
        <w:t>从句</w:t>
      </w:r>
      <w:r w:rsidRPr="00E430F6">
        <w:rPr>
          <w:rFonts w:eastAsia="宋体" w:hint="eastAsia"/>
        </w:rPr>
        <w:t>里面可以采用未来式的动词</w:t>
      </w:r>
      <w:r w:rsidRPr="00E430F6">
        <w:rPr>
          <w:rFonts w:eastAsia="宋体"/>
        </w:rPr>
        <w:t>will work</w:t>
      </w:r>
      <w:r w:rsidRPr="00E430F6">
        <w:rPr>
          <w:rFonts w:eastAsia="宋体" w:hint="eastAsia"/>
        </w:rPr>
        <w:t>。再看一下那条文法规则的说法：表示条件的副词</w:t>
      </w:r>
      <w:r w:rsidR="00BF5096">
        <w:rPr>
          <w:rFonts w:eastAsia="宋体" w:hint="eastAsia"/>
        </w:rPr>
        <w:t>从句</w:t>
      </w:r>
      <w:r w:rsidRPr="00E430F6">
        <w:rPr>
          <w:rFonts w:eastAsia="宋体" w:hint="eastAsia"/>
        </w:rPr>
        <w:t>，用现在式代替未来式。可是第</w:t>
      </w:r>
      <w:r w:rsidRPr="00E430F6">
        <w:rPr>
          <w:rFonts w:eastAsia="宋体"/>
        </w:rPr>
        <w:t>1</w:t>
      </w:r>
      <w:r w:rsidRPr="00E430F6">
        <w:rPr>
          <w:rFonts w:eastAsia="宋体" w:hint="eastAsia"/>
        </w:rPr>
        <w:t>句里面这个</w:t>
      </w:r>
      <w:r w:rsidRPr="00E430F6">
        <w:rPr>
          <w:rFonts w:eastAsia="宋体"/>
        </w:rPr>
        <w:t>if</w:t>
      </w:r>
      <w:r w:rsidR="00BF5096">
        <w:rPr>
          <w:rFonts w:eastAsia="宋体" w:hint="eastAsia"/>
        </w:rPr>
        <w:t>从句</w:t>
      </w:r>
      <w:r w:rsidRPr="00E430F6">
        <w:rPr>
          <w:rFonts w:eastAsia="宋体" w:hint="eastAsia"/>
        </w:rPr>
        <w:t>是名词</w:t>
      </w:r>
      <w:r w:rsidR="00BF5096">
        <w:rPr>
          <w:rFonts w:eastAsia="宋体" w:hint="eastAsia"/>
        </w:rPr>
        <w:t>从句</w:t>
      </w:r>
      <w:r w:rsidRPr="00E430F6">
        <w:rPr>
          <w:rFonts w:eastAsia="宋体" w:hint="eastAsia"/>
        </w:rPr>
        <w:t>，因此不适用这条规则。</w:t>
      </w:r>
    </w:p>
    <w:p w:rsidR="00EA57E3"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句中的从属</w:t>
      </w:r>
      <w:r w:rsidR="00BF5096">
        <w:rPr>
          <w:rFonts w:eastAsia="宋体" w:hint="eastAsia"/>
        </w:rPr>
        <w:t>从句</w:t>
      </w:r>
      <w:r w:rsidRPr="00E430F6">
        <w:rPr>
          <w:rFonts w:eastAsia="宋体"/>
        </w:rPr>
        <w:t>if this plan works</w:t>
      </w:r>
      <w:r w:rsidRPr="00E430F6">
        <w:rPr>
          <w:rFonts w:eastAsia="宋体" w:hint="eastAsia"/>
        </w:rPr>
        <w:t>是加上解释为「如果」的连接词而构成的，放在主要</w:t>
      </w:r>
      <w:r w:rsidR="00BF5096">
        <w:rPr>
          <w:rFonts w:eastAsia="宋体" w:hint="eastAsia"/>
        </w:rPr>
        <w:t>从句</w:t>
      </w:r>
      <w:r w:rsidRPr="00E430F6">
        <w:rPr>
          <w:rFonts w:eastAsia="宋体" w:hint="eastAsia"/>
        </w:rPr>
        <w:t>中修饰动词</w:t>
      </w:r>
      <w:r w:rsidRPr="00E430F6">
        <w:rPr>
          <w:rFonts w:eastAsia="宋体"/>
        </w:rPr>
        <w:t>have</w:t>
      </w:r>
      <w:r w:rsidRPr="00E430F6">
        <w:rPr>
          <w:rFonts w:eastAsia="宋体" w:hint="eastAsia"/>
        </w:rPr>
        <w:t>的条件，这是条件副词</w:t>
      </w:r>
      <w:r w:rsidR="00BF5096">
        <w:rPr>
          <w:rFonts w:eastAsia="宋体" w:hint="eastAsia"/>
        </w:rPr>
        <w:t>从句</w:t>
      </w:r>
      <w:r w:rsidRPr="00E430F6">
        <w:rPr>
          <w:rFonts w:eastAsia="宋体" w:hint="eastAsia"/>
        </w:rPr>
        <w:t>。连接词</w:t>
      </w:r>
      <w:r w:rsidRPr="00E430F6">
        <w:rPr>
          <w:rFonts w:eastAsia="宋体"/>
        </w:rPr>
        <w:t>if</w:t>
      </w:r>
      <w:r w:rsidRPr="00E430F6">
        <w:rPr>
          <w:rFonts w:eastAsia="宋体" w:hint="eastAsia"/>
        </w:rPr>
        <w:t>解释为「如果」时，语气要设定在「假如果真」，也就是要把一件尚未确定的事情先当做是真的来讲，因此要采用叙述事实的「</w:t>
      </w:r>
      <w:r w:rsidR="00F76F5C">
        <w:rPr>
          <w:rFonts w:eastAsia="宋体" w:hint="eastAsia"/>
        </w:rPr>
        <w:t>陈述语气</w:t>
      </w:r>
      <w:r w:rsidRPr="00E430F6">
        <w:rPr>
          <w:rFonts w:eastAsia="宋体" w:hint="eastAsia"/>
        </w:rPr>
        <w:t>」、不再能够用不确定的</w:t>
      </w:r>
      <w:r w:rsidRPr="00E430F6">
        <w:rPr>
          <w:rFonts w:eastAsia="宋体"/>
        </w:rPr>
        <w:t>will</w:t>
      </w:r>
      <w:r w:rsidRPr="00E430F6">
        <w:rPr>
          <w:rFonts w:eastAsia="宋体" w:hint="eastAsia"/>
        </w:rPr>
        <w:t>。文法规则说，表示条件的副词</w:t>
      </w:r>
      <w:r w:rsidR="00BF5096">
        <w:rPr>
          <w:rFonts w:eastAsia="宋体" w:hint="eastAsia"/>
        </w:rPr>
        <w:t>从句</w:t>
      </w:r>
      <w:r w:rsidRPr="00E430F6">
        <w:rPr>
          <w:rFonts w:eastAsia="宋体" w:hint="eastAsia"/>
        </w:rPr>
        <w:t>要用现在式代替未来式，说的就是这种情况，因此第</w:t>
      </w:r>
      <w:r w:rsidRPr="00E430F6">
        <w:rPr>
          <w:rFonts w:eastAsia="宋体"/>
        </w:rPr>
        <w:t>2</w:t>
      </w:r>
      <w:r w:rsidRPr="00E430F6">
        <w:rPr>
          <w:rFonts w:eastAsia="宋体" w:hint="eastAsia"/>
        </w:rPr>
        <w:t>句中的这个条件副词</w:t>
      </w:r>
      <w:r w:rsidR="00BF5096">
        <w:rPr>
          <w:rFonts w:eastAsia="宋体" w:hint="eastAsia"/>
        </w:rPr>
        <w:t>从句</w:t>
      </w:r>
      <w:r w:rsidRPr="00E430F6">
        <w:rPr>
          <w:rFonts w:eastAsia="宋体" w:hint="eastAsia"/>
        </w:rPr>
        <w:t>，动词采用的是现在式的</w:t>
      </w:r>
      <w:r w:rsidRPr="00E430F6">
        <w:rPr>
          <w:rFonts w:eastAsia="宋体"/>
        </w:rPr>
        <w:t>works</w:t>
      </w:r>
      <w:r w:rsidRPr="00E430F6">
        <w:rPr>
          <w:rFonts w:eastAsia="宋体" w:hint="eastAsia"/>
        </w:rPr>
        <w:t>。</w:t>
      </w:r>
    </w:p>
    <w:p w:rsidR="00DD2927" w:rsidRDefault="00E430F6" w:rsidP="00182A90">
      <w:pPr>
        <w:pStyle w:val="1"/>
        <w:spacing w:after="84"/>
        <w:rPr>
          <w:lang w:eastAsia="zh-TW"/>
        </w:rPr>
      </w:pPr>
      <w:bookmarkStart w:id="117" w:name="_Toc363483944"/>
      <w:r w:rsidRPr="00E430F6">
        <w:rPr>
          <w:rFonts w:hint="eastAsia"/>
        </w:rPr>
        <w:lastRenderedPageBreak/>
        <w:t>第十九章</w:t>
      </w:r>
      <w:r w:rsidRPr="00E430F6">
        <w:t xml:space="preserve"> </w:t>
      </w:r>
      <w:r w:rsidRPr="00E430F6">
        <w:rPr>
          <w:rFonts w:hint="eastAsia"/>
        </w:rPr>
        <w:t>关系</w:t>
      </w:r>
      <w:r w:rsidR="00BF5096">
        <w:rPr>
          <w:rFonts w:hint="eastAsia"/>
        </w:rPr>
        <w:t>从句</w:t>
      </w:r>
      <w:bookmarkEnd w:id="117"/>
    </w:p>
    <w:p w:rsidR="00DD2927" w:rsidRDefault="00E430F6" w:rsidP="00182A90">
      <w:pPr>
        <w:spacing w:after="84"/>
        <w:ind w:firstLine="480"/>
        <w:rPr>
          <w:lang w:eastAsia="zh-TW"/>
        </w:rPr>
      </w:pPr>
      <w:r w:rsidRPr="00E430F6">
        <w:rPr>
          <w:rFonts w:eastAsia="宋体" w:hint="eastAsia"/>
        </w:rPr>
        <w:t>从属</w:t>
      </w:r>
      <w:r w:rsidR="00BF5096">
        <w:rPr>
          <w:rFonts w:eastAsia="宋体" w:hint="eastAsia"/>
        </w:rPr>
        <w:t>从句</w:t>
      </w:r>
      <w:r w:rsidRPr="00E430F6">
        <w:rPr>
          <w:rFonts w:eastAsia="宋体" w:hint="eastAsia"/>
        </w:rPr>
        <w:t>，除了前面介绍过的名词</w:t>
      </w:r>
      <w:r w:rsidR="00BF5096">
        <w:rPr>
          <w:rFonts w:eastAsia="宋体" w:hint="eastAsia"/>
        </w:rPr>
        <w:t>从句</w:t>
      </w:r>
      <w:r w:rsidRPr="00E430F6">
        <w:rPr>
          <w:rFonts w:eastAsia="宋体" w:hint="eastAsia"/>
        </w:rPr>
        <w:t>与副词</w:t>
      </w:r>
      <w:r w:rsidR="00BF5096">
        <w:rPr>
          <w:rFonts w:eastAsia="宋体" w:hint="eastAsia"/>
        </w:rPr>
        <w:t>从句</w:t>
      </w:r>
      <w:r w:rsidRPr="00E430F6">
        <w:rPr>
          <w:rFonts w:eastAsia="宋体" w:hint="eastAsia"/>
        </w:rPr>
        <w:t>之外，还有最后一种就是形容词</w:t>
      </w:r>
      <w:r w:rsidR="00BF5096">
        <w:rPr>
          <w:rFonts w:eastAsia="宋体" w:hint="eastAsia"/>
        </w:rPr>
        <w:t>从句</w:t>
      </w:r>
      <w:r w:rsidRPr="00E430F6">
        <w:rPr>
          <w:rFonts w:eastAsia="宋体" w:hint="eastAsia"/>
        </w:rPr>
        <w:t>。</w:t>
      </w:r>
    </w:p>
    <w:p w:rsidR="00EA57E3" w:rsidRDefault="00E430F6" w:rsidP="00182A90">
      <w:pPr>
        <w:spacing w:after="84"/>
        <w:ind w:firstLine="480"/>
        <w:rPr>
          <w:lang w:eastAsia="zh-TW"/>
        </w:rPr>
      </w:pPr>
      <w:r w:rsidRPr="00E430F6">
        <w:rPr>
          <w:rFonts w:eastAsia="宋体" w:hint="eastAsia"/>
        </w:rPr>
        <w:t>所有的形容词</w:t>
      </w:r>
      <w:r w:rsidR="00BF5096">
        <w:rPr>
          <w:rFonts w:eastAsia="宋体" w:hint="eastAsia"/>
        </w:rPr>
        <w:t>从句</w:t>
      </w:r>
      <w:r w:rsidRPr="00E430F6">
        <w:rPr>
          <w:rFonts w:eastAsia="宋体" w:hint="eastAsia"/>
        </w:rPr>
        <w:t>，一定都是用关系词充当连接词。所以，凡是当作形容词使用的</w:t>
      </w:r>
      <w:r w:rsidR="00BF5096">
        <w:rPr>
          <w:rFonts w:eastAsia="宋体" w:hint="eastAsia"/>
        </w:rPr>
        <w:t>从句</w:t>
      </w:r>
      <w:r w:rsidRPr="00E430F6">
        <w:rPr>
          <w:rFonts w:eastAsia="宋体" w:hint="eastAsia"/>
        </w:rPr>
        <w:t>，从构造上来说一定都是关系</w:t>
      </w:r>
      <w:r w:rsidR="00BF5096">
        <w:rPr>
          <w:rFonts w:eastAsia="宋体" w:hint="eastAsia"/>
        </w:rPr>
        <w:t>从句</w:t>
      </w:r>
      <w:r w:rsidRPr="00E430F6">
        <w:rPr>
          <w:rFonts w:eastAsia="宋体" w:hint="eastAsia"/>
        </w:rPr>
        <w:t>。反过来说，除非经过省略，不然的话所有的关系</w:t>
      </w:r>
      <w:r w:rsidR="00BF5096">
        <w:rPr>
          <w:rFonts w:eastAsia="宋体" w:hint="eastAsia"/>
        </w:rPr>
        <w:t>从句</w:t>
      </w:r>
      <w:r w:rsidRPr="00E430F6">
        <w:rPr>
          <w:rFonts w:eastAsia="宋体" w:hint="eastAsia"/>
        </w:rPr>
        <w:t>也都是当作形容词使用、都是形容词</w:t>
      </w:r>
      <w:r w:rsidR="00BF5096">
        <w:rPr>
          <w:rFonts w:eastAsia="宋体" w:hint="eastAsia"/>
        </w:rPr>
        <w:t>从句</w:t>
      </w:r>
      <w:r w:rsidRPr="00E430F6">
        <w:rPr>
          <w:rFonts w:eastAsia="宋体" w:hint="eastAsia"/>
        </w:rPr>
        <w:t>。亦即：关系</w:t>
      </w:r>
      <w:r w:rsidR="00BF5096">
        <w:rPr>
          <w:rFonts w:eastAsia="宋体" w:hint="eastAsia"/>
        </w:rPr>
        <w:t>从句</w:t>
      </w:r>
      <w:r w:rsidRPr="00E430F6">
        <w:rPr>
          <w:rFonts w:eastAsia="宋体" w:hint="eastAsia"/>
        </w:rPr>
        <w:t>与形容词</w:t>
      </w:r>
      <w:r w:rsidR="00BF5096">
        <w:rPr>
          <w:rFonts w:eastAsia="宋体" w:hint="eastAsia"/>
        </w:rPr>
        <w:t>从句</w:t>
      </w:r>
      <w:r w:rsidRPr="00E430F6">
        <w:rPr>
          <w:rFonts w:eastAsia="宋体" w:hint="eastAsia"/>
        </w:rPr>
        <w:t>是同一个东西的两种名称。从构造上认定：因为用到关系词充当连接词，所以叫作关系</w:t>
      </w:r>
      <w:r w:rsidR="00BF5096">
        <w:rPr>
          <w:rFonts w:eastAsia="宋体" w:hint="eastAsia"/>
        </w:rPr>
        <w:t>从句</w:t>
      </w:r>
      <w:r w:rsidRPr="00E430F6">
        <w:rPr>
          <w:rFonts w:eastAsia="宋体" w:hint="eastAsia"/>
        </w:rPr>
        <w:t>。从功能上认定：因为这种</w:t>
      </w:r>
      <w:r w:rsidR="00BF5096">
        <w:rPr>
          <w:rFonts w:eastAsia="宋体" w:hint="eastAsia"/>
        </w:rPr>
        <w:t>从句</w:t>
      </w:r>
      <w:r w:rsidRPr="00E430F6">
        <w:rPr>
          <w:rFonts w:eastAsia="宋体" w:hint="eastAsia"/>
        </w:rPr>
        <w:t>都是当形容词使用，所以都叫作形容词</w:t>
      </w:r>
      <w:r w:rsidR="00BF5096">
        <w:rPr>
          <w:rFonts w:eastAsia="宋体" w:hint="eastAsia"/>
        </w:rPr>
        <w:t>从句</w:t>
      </w:r>
      <w:r w:rsidRPr="00E430F6">
        <w:rPr>
          <w:rFonts w:eastAsia="宋体" w:hint="eastAsia"/>
        </w:rPr>
        <w:t>。</w:t>
      </w:r>
    </w:p>
    <w:p w:rsidR="00DD2927" w:rsidRDefault="00E430F6" w:rsidP="00982549">
      <w:pPr>
        <w:pStyle w:val="3"/>
        <w:spacing w:before="126" w:after="126"/>
        <w:rPr>
          <w:lang w:eastAsia="zh-TW"/>
        </w:rPr>
      </w:pPr>
      <w:bookmarkStart w:id="118" w:name="_Toc363483945"/>
      <w:r w:rsidRPr="00E430F6">
        <w:rPr>
          <w:rFonts w:hint="eastAsia"/>
        </w:rPr>
        <w:t>关系</w:t>
      </w:r>
      <w:r w:rsidR="00BF5096">
        <w:rPr>
          <w:rFonts w:hint="eastAsia"/>
        </w:rPr>
        <w:t>从句</w:t>
      </w:r>
      <w:r w:rsidRPr="00E430F6">
        <w:rPr>
          <w:rFonts w:hint="eastAsia"/>
        </w:rPr>
        <w:t>的构造</w:t>
      </w:r>
      <w:bookmarkEnd w:id="118"/>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和副词</w:t>
      </w:r>
      <w:r w:rsidR="00BF5096">
        <w:rPr>
          <w:rFonts w:eastAsia="宋体" w:hint="eastAsia"/>
        </w:rPr>
        <w:t>从句</w:t>
      </w:r>
      <w:r w:rsidRPr="00E430F6">
        <w:rPr>
          <w:rFonts w:eastAsia="宋体" w:hint="eastAsia"/>
        </w:rPr>
        <w:t>的连接词都是外加的：直述句改造成名词</w:t>
      </w:r>
      <w:r w:rsidR="00BF5096">
        <w:rPr>
          <w:rFonts w:eastAsia="宋体" w:hint="eastAsia"/>
        </w:rPr>
        <w:t>从句</w:t>
      </w:r>
      <w:r w:rsidRPr="00E430F6">
        <w:rPr>
          <w:rFonts w:eastAsia="宋体" w:hint="eastAsia"/>
        </w:rPr>
        <w:t>要外加一个没有意义的连接词</w:t>
      </w:r>
      <w:r w:rsidRPr="00E430F6">
        <w:rPr>
          <w:rFonts w:eastAsia="宋体"/>
        </w:rPr>
        <w:t>that</w:t>
      </w:r>
      <w:r w:rsidRPr="00E430F6">
        <w:rPr>
          <w:rFonts w:eastAsia="宋体" w:hint="eastAsia"/>
        </w:rPr>
        <w:t>，副词</w:t>
      </w:r>
      <w:r w:rsidR="00BF5096">
        <w:rPr>
          <w:rFonts w:eastAsia="宋体" w:hint="eastAsia"/>
        </w:rPr>
        <w:t>从句</w:t>
      </w:r>
      <w:r w:rsidRPr="00E430F6">
        <w:rPr>
          <w:rFonts w:eastAsia="宋体" w:hint="eastAsia"/>
        </w:rPr>
        <w:t>则要外加一个有意义、表达逻辑关系的连接词如</w:t>
      </w:r>
      <w:r w:rsidRPr="00E430F6">
        <w:rPr>
          <w:rFonts w:eastAsia="宋体"/>
        </w:rPr>
        <w:t>because</w:t>
      </w:r>
      <w:r w:rsidRPr="00E430F6">
        <w:rPr>
          <w:rFonts w:eastAsia="宋体" w:hint="eastAsia"/>
        </w:rPr>
        <w:t>之类。</w:t>
      </w:r>
      <w:r w:rsidRPr="00082AFE">
        <w:rPr>
          <w:rStyle w:val="af1"/>
          <w:rFonts w:hint="eastAsia"/>
        </w:rPr>
        <w:t>关系</w:t>
      </w:r>
      <w:r w:rsidR="00BF5096" w:rsidRPr="00082AFE">
        <w:rPr>
          <w:rStyle w:val="af1"/>
          <w:rFonts w:hint="eastAsia"/>
        </w:rPr>
        <w:t>从句</w:t>
      </w:r>
      <w:r w:rsidRPr="00082AFE">
        <w:rPr>
          <w:rStyle w:val="af1"/>
          <w:rFonts w:hint="eastAsia"/>
        </w:rPr>
        <w:t>的构造和这两种</w:t>
      </w:r>
      <w:r w:rsidR="00BF5096" w:rsidRPr="00082AFE">
        <w:rPr>
          <w:rStyle w:val="af1"/>
          <w:rFonts w:hint="eastAsia"/>
        </w:rPr>
        <w:t>从句</w:t>
      </w:r>
      <w:r w:rsidRPr="00082AFE">
        <w:rPr>
          <w:rStyle w:val="af1"/>
          <w:rFonts w:hint="eastAsia"/>
        </w:rPr>
        <w:t>都有很大的不同：关系</w:t>
      </w:r>
      <w:r w:rsidR="00BF5096" w:rsidRPr="00082AFE">
        <w:rPr>
          <w:rStyle w:val="af1"/>
          <w:rFonts w:hint="eastAsia"/>
        </w:rPr>
        <w:t>从句</w:t>
      </w:r>
      <w:r w:rsidRPr="00082AFE">
        <w:rPr>
          <w:rStyle w:val="af1"/>
          <w:rFonts w:hint="eastAsia"/>
        </w:rPr>
        <w:t>并没有外加连接词，而是将一个内含的重复元素改写为关系词。</w:t>
      </w:r>
    </w:p>
    <w:p w:rsidR="00DD2927" w:rsidRDefault="00E430F6" w:rsidP="00182A90">
      <w:pPr>
        <w:spacing w:after="84"/>
        <w:ind w:firstLine="480"/>
        <w:rPr>
          <w:lang w:eastAsia="zh-TW"/>
        </w:rPr>
      </w:pPr>
      <w:r w:rsidRPr="00E430F6">
        <w:rPr>
          <w:rFonts w:eastAsia="宋体" w:hint="eastAsia"/>
        </w:rPr>
        <w:t>要制造关系</w:t>
      </w:r>
      <w:r w:rsidR="00BF5096">
        <w:rPr>
          <w:rFonts w:eastAsia="宋体" w:hint="eastAsia"/>
        </w:rPr>
        <w:t>从句</w:t>
      </w:r>
      <w:r w:rsidRPr="00E430F6">
        <w:rPr>
          <w:rFonts w:eastAsia="宋体" w:hint="eastAsia"/>
        </w:rPr>
        <w:t>有一个前提：这个</w:t>
      </w:r>
      <w:r w:rsidR="00BF5096">
        <w:rPr>
          <w:rFonts w:eastAsia="宋体" w:hint="eastAsia"/>
        </w:rPr>
        <w:t>从句</w:t>
      </w:r>
      <w:r w:rsidRPr="00E430F6">
        <w:rPr>
          <w:rFonts w:eastAsia="宋体" w:hint="eastAsia"/>
        </w:rPr>
        <w:t>和主要</w:t>
      </w:r>
      <w:r w:rsidR="00BF5096">
        <w:rPr>
          <w:rFonts w:eastAsia="宋体" w:hint="eastAsia"/>
        </w:rPr>
        <w:t>从句</w:t>
      </w:r>
      <w:r w:rsidRPr="00E430F6">
        <w:rPr>
          <w:rFonts w:eastAsia="宋体" w:hint="eastAsia"/>
        </w:rPr>
        <w:t>之间必须要「有关系」，也就是两个</w:t>
      </w:r>
      <w:r w:rsidR="00BF5096">
        <w:rPr>
          <w:rFonts w:eastAsia="宋体" w:hint="eastAsia"/>
        </w:rPr>
        <w:t>从句</w:t>
      </w:r>
      <w:r w:rsidRPr="00E430F6">
        <w:rPr>
          <w:rFonts w:eastAsia="宋体" w:hint="eastAsia"/>
        </w:rPr>
        <w:t>之间必须要有一个重复的元素产生关系、在这个重复点上改写为关系词，才能够制造出关系</w:t>
      </w:r>
      <w:r w:rsidR="00BF5096">
        <w:rPr>
          <w:rFonts w:eastAsia="宋体" w:hint="eastAsia"/>
        </w:rPr>
        <w:t>从句</w:t>
      </w:r>
      <w:r w:rsidRPr="00E430F6">
        <w:rPr>
          <w:rFonts w:eastAsia="宋体" w:hint="eastAsia"/>
        </w:rPr>
        <w:t>。两个句子之间如果没有任何交集、没有关系，就无法写成关系</w:t>
      </w:r>
      <w:r w:rsidR="00BF5096">
        <w:rPr>
          <w:rFonts w:eastAsia="宋体" w:hint="eastAsia"/>
        </w:rPr>
        <w:t>从句</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这个交集点，在主要</w:t>
      </w:r>
      <w:r w:rsidR="00BF5096">
        <w:rPr>
          <w:rFonts w:eastAsia="宋体" w:hint="eastAsia"/>
        </w:rPr>
        <w:t>从句</w:t>
      </w:r>
      <w:r w:rsidRPr="00E430F6">
        <w:rPr>
          <w:rFonts w:eastAsia="宋体" w:hint="eastAsia"/>
        </w:rPr>
        <w:t>中称为先行词（</w:t>
      </w:r>
      <w:r w:rsidRPr="00E430F6">
        <w:rPr>
          <w:rFonts w:eastAsia="宋体"/>
        </w:rPr>
        <w:t>antecedent</w:t>
      </w:r>
      <w:r w:rsidRPr="00E430F6">
        <w:rPr>
          <w:rFonts w:eastAsia="宋体" w:hint="eastAsia"/>
        </w:rPr>
        <w:t>）。在关系</w:t>
      </w:r>
      <w:r w:rsidR="00BF5096">
        <w:rPr>
          <w:rFonts w:eastAsia="宋体" w:hint="eastAsia"/>
        </w:rPr>
        <w:t>从句</w:t>
      </w:r>
      <w:r w:rsidRPr="00E430F6">
        <w:rPr>
          <w:rFonts w:eastAsia="宋体" w:hint="eastAsia"/>
        </w:rPr>
        <w:t>中则可能是代名词改写为关系代名词、也可能是副词改写为关系副词。主要</w:t>
      </w:r>
      <w:r w:rsidR="00BF5096">
        <w:rPr>
          <w:rFonts w:eastAsia="宋体" w:hint="eastAsia"/>
        </w:rPr>
        <w:t>从句</w:t>
      </w:r>
      <w:r w:rsidRPr="00E430F6">
        <w:rPr>
          <w:rFonts w:eastAsia="宋体" w:hint="eastAsia"/>
        </w:rPr>
        <w:t>中的先行词一定是名词类。而在从属</w:t>
      </w:r>
      <w:r w:rsidR="00BF5096">
        <w:rPr>
          <w:rFonts w:eastAsia="宋体" w:hint="eastAsia"/>
        </w:rPr>
        <w:t>从句</w:t>
      </w:r>
      <w:r w:rsidRPr="00E430F6">
        <w:rPr>
          <w:rFonts w:eastAsia="宋体" w:hint="eastAsia"/>
        </w:rPr>
        <w:t>中，不论用的是关系代名词还是关系副词，它所引导的关系</w:t>
      </w:r>
      <w:r w:rsidR="00BF5096">
        <w:rPr>
          <w:rFonts w:eastAsia="宋体" w:hint="eastAsia"/>
        </w:rPr>
        <w:t>从句</w:t>
      </w:r>
      <w:r w:rsidRPr="00E430F6">
        <w:rPr>
          <w:rFonts w:eastAsia="宋体" w:hint="eastAsia"/>
        </w:rPr>
        <w:t>一定是形容词</w:t>
      </w:r>
      <w:r w:rsidR="00BF5096">
        <w:rPr>
          <w:rFonts w:eastAsia="宋体" w:hint="eastAsia"/>
        </w:rPr>
        <w:t>从句</w:t>
      </w:r>
      <w:r w:rsidRPr="00E430F6">
        <w:rPr>
          <w:rFonts w:eastAsia="宋体" w:hint="eastAsia"/>
        </w:rPr>
        <w:t>、用来修饰先行词。先看一个例子：</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something</w:t>
      </w:r>
      <w:r w:rsidRPr="00E430F6">
        <w:rPr>
          <w:rFonts w:eastAsia="宋体"/>
        </w:rPr>
        <w:t xml:space="preserve"> </w:t>
      </w:r>
      <w:r w:rsidRPr="00E430F6">
        <w:rPr>
          <w:rFonts w:eastAsia="宋体"/>
          <w:u w:val="single"/>
        </w:rPr>
        <w:t>which nobody else knows</w:t>
      </w:r>
      <w:r w:rsidRPr="00E430F6">
        <w:rPr>
          <w:rFonts w:eastAsia="宋体"/>
        </w:rPr>
        <w:t>.</w:t>
      </w:r>
    </w:p>
    <w:p w:rsidR="00785232" w:rsidRPr="00785232" w:rsidRDefault="00E430F6" w:rsidP="00182A90">
      <w:pPr>
        <w:pStyle w:val="Preface"/>
        <w:spacing w:after="84"/>
        <w:ind w:firstLine="480"/>
        <w:rPr>
          <w:lang w:eastAsia="zh-TW"/>
        </w:rPr>
      </w:pPr>
      <w:r w:rsidRPr="00E430F6">
        <w:t xml:space="preserve">S   V     O            </w:t>
      </w:r>
      <w:r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rPr>
          <w:rFonts w:hint="eastAsia"/>
        </w:rPr>
        <w:t>我知道一件事，那是没有别人知道的。</w:t>
      </w:r>
    </w:p>
    <w:p w:rsidR="00DD2927" w:rsidRDefault="00E430F6" w:rsidP="00182A90">
      <w:pPr>
        <w:spacing w:after="84"/>
        <w:ind w:firstLine="480"/>
        <w:rPr>
          <w:lang w:eastAsia="zh-TW"/>
        </w:rPr>
      </w:pPr>
      <w:r w:rsidRPr="00E430F6">
        <w:rPr>
          <w:rFonts w:eastAsia="宋体" w:hint="eastAsia"/>
        </w:rPr>
        <w:t>这个复句中，关系</w:t>
      </w:r>
      <w:r w:rsidR="00BF5096">
        <w:rPr>
          <w:rFonts w:eastAsia="宋体" w:hint="eastAsia"/>
        </w:rPr>
        <w:t>从句</w:t>
      </w:r>
      <w:r w:rsidRPr="00E430F6">
        <w:rPr>
          <w:rFonts w:eastAsia="宋体"/>
        </w:rPr>
        <w:t>which nobody else knows</w:t>
      </w:r>
      <w:r w:rsidRPr="00E430F6">
        <w:rPr>
          <w:rFonts w:eastAsia="宋体" w:hint="eastAsia"/>
        </w:rPr>
        <w:t>并没有外加连接词，而是由「内含」的重复元素改写而来。可以拆开为下面这两个单句来理解：</w:t>
      </w:r>
    </w:p>
    <w:p w:rsidR="00785232" w:rsidRPr="00785232" w:rsidRDefault="00E430F6" w:rsidP="00182A90">
      <w:pPr>
        <w:spacing w:after="84"/>
        <w:ind w:firstLine="480"/>
        <w:rPr>
          <w:lang w:eastAsia="zh-TW"/>
        </w:rPr>
      </w:pPr>
      <w:r w:rsidRPr="00E430F6">
        <w:rPr>
          <w:rFonts w:eastAsia="宋体"/>
        </w:rPr>
        <w:t xml:space="preserve">1. I know </w:t>
      </w:r>
      <w:r w:rsidRPr="00E430F6">
        <w:rPr>
          <w:rFonts w:eastAsia="宋体"/>
          <w:u w:val="single"/>
        </w:rPr>
        <w:t>something</w:t>
      </w:r>
      <w:r w:rsidRPr="00E430F6">
        <w:rPr>
          <w:rFonts w:eastAsia="宋体"/>
        </w:rPr>
        <w:t>.</w:t>
      </w:r>
    </w:p>
    <w:p w:rsidR="00DD2927" w:rsidRDefault="00E430F6" w:rsidP="00182A90">
      <w:pPr>
        <w:spacing w:after="84"/>
        <w:ind w:firstLine="480"/>
        <w:rPr>
          <w:lang w:eastAsia="zh-TW"/>
        </w:rPr>
      </w:pPr>
      <w:r w:rsidRPr="00E430F6">
        <w:rPr>
          <w:rFonts w:eastAsia="宋体"/>
        </w:rPr>
        <w:t xml:space="preserve">2. Nobody else knows </w:t>
      </w:r>
      <w:r w:rsidRPr="00E430F6">
        <w:rPr>
          <w:rFonts w:eastAsia="宋体"/>
          <w:u w:val="single"/>
        </w:rPr>
        <w:t>it</w:t>
      </w:r>
      <w:r w:rsidRPr="00E430F6">
        <w:rPr>
          <w:rFonts w:eastAsia="宋体"/>
        </w:rPr>
        <w:t>.</w:t>
      </w:r>
    </w:p>
    <w:p w:rsidR="00EA57E3" w:rsidRDefault="00E430F6" w:rsidP="00182A90">
      <w:pPr>
        <w:spacing w:after="84"/>
        <w:ind w:firstLine="480"/>
        <w:rPr>
          <w:lang w:eastAsia="zh-TW"/>
        </w:rPr>
      </w:pPr>
      <w:r w:rsidRPr="00E430F6">
        <w:rPr>
          <w:rFonts w:eastAsia="宋体" w:hint="eastAsia"/>
        </w:rPr>
        <w:t>前后两个句子因为先行词</w:t>
      </w:r>
      <w:r w:rsidRPr="00E430F6">
        <w:rPr>
          <w:rFonts w:eastAsia="宋体"/>
        </w:rPr>
        <w:t>something</w:t>
      </w:r>
      <w:r w:rsidRPr="00E430F6">
        <w:rPr>
          <w:rFonts w:eastAsia="宋体" w:hint="eastAsia"/>
        </w:rPr>
        <w:t>与代名词</w:t>
      </w:r>
      <w:r w:rsidRPr="00E430F6">
        <w:rPr>
          <w:rFonts w:eastAsia="宋体"/>
        </w:rPr>
        <w:t>it</w:t>
      </w:r>
      <w:r w:rsidRPr="00E430F6">
        <w:rPr>
          <w:rFonts w:eastAsia="宋体" w:hint="eastAsia"/>
        </w:rPr>
        <w:t>产生交集而建立关系，符合了关系</w:t>
      </w:r>
      <w:r w:rsidR="00BF5096">
        <w:rPr>
          <w:rFonts w:eastAsia="宋体" w:hint="eastAsia"/>
        </w:rPr>
        <w:t>从句</w:t>
      </w:r>
      <w:r w:rsidRPr="00E430F6">
        <w:rPr>
          <w:rFonts w:eastAsia="宋体" w:hint="eastAsia"/>
        </w:rPr>
        <w:t>「必须有关系」的前提，可以制造关系</w:t>
      </w:r>
      <w:r w:rsidR="00BF5096">
        <w:rPr>
          <w:rFonts w:eastAsia="宋体" w:hint="eastAsia"/>
        </w:rPr>
        <w:t>从句</w:t>
      </w:r>
      <w:r w:rsidRPr="00E430F6">
        <w:rPr>
          <w:rFonts w:eastAsia="宋体" w:hint="eastAsia"/>
        </w:rPr>
        <w:t>。做法是将句</w:t>
      </w:r>
      <w:r w:rsidRPr="00E430F6">
        <w:rPr>
          <w:rFonts w:eastAsia="宋体"/>
        </w:rPr>
        <w:t>2</w:t>
      </w:r>
      <w:r w:rsidRPr="00E430F6">
        <w:rPr>
          <w:rFonts w:eastAsia="宋体" w:hint="eastAsia"/>
        </w:rPr>
        <w:t>的交集点那个代名词</w:t>
      </w:r>
      <w:r w:rsidRPr="00E430F6">
        <w:rPr>
          <w:rFonts w:eastAsia="宋体"/>
        </w:rPr>
        <w:t>it</w:t>
      </w:r>
      <w:r w:rsidRPr="00E430F6">
        <w:rPr>
          <w:rFonts w:eastAsia="宋体" w:hint="eastAsia"/>
        </w:rPr>
        <w:t>改写为关系代名词</w:t>
      </w:r>
      <w:r w:rsidRPr="00E430F6">
        <w:rPr>
          <w:rFonts w:eastAsia="宋体"/>
        </w:rPr>
        <w:t>which</w:t>
      </w:r>
      <w:r w:rsidRPr="00E430F6">
        <w:rPr>
          <w:rFonts w:eastAsia="宋体" w:hint="eastAsia"/>
        </w:rPr>
        <w:t>，再将</w:t>
      </w:r>
      <w:r w:rsidRPr="00E430F6">
        <w:rPr>
          <w:rFonts w:eastAsia="宋体"/>
        </w:rPr>
        <w:t>which</w:t>
      </w:r>
      <w:r w:rsidRPr="00E430F6">
        <w:rPr>
          <w:rFonts w:eastAsia="宋体" w:hint="eastAsia"/>
        </w:rPr>
        <w:t>移到句首扮演连接词的角色、成为</w:t>
      </w:r>
      <w:r w:rsidRPr="00E430F6">
        <w:rPr>
          <w:rFonts w:eastAsia="宋体"/>
        </w:rPr>
        <w:t>which nobody else knows</w:t>
      </w:r>
      <w:r w:rsidRPr="00E430F6">
        <w:rPr>
          <w:rFonts w:eastAsia="宋体" w:hint="eastAsia"/>
        </w:rPr>
        <w:t>这个关系</w:t>
      </w:r>
      <w:r w:rsidR="00BF5096">
        <w:rPr>
          <w:rFonts w:eastAsia="宋体" w:hint="eastAsia"/>
        </w:rPr>
        <w:t>从句</w:t>
      </w:r>
      <w:r w:rsidRPr="00E430F6">
        <w:rPr>
          <w:rFonts w:eastAsia="宋体" w:hint="eastAsia"/>
        </w:rPr>
        <w:t>。把这个关系</w:t>
      </w:r>
      <w:r w:rsidR="00BF5096">
        <w:rPr>
          <w:rFonts w:eastAsia="宋体" w:hint="eastAsia"/>
        </w:rPr>
        <w:t>从句</w:t>
      </w:r>
      <w:r w:rsidRPr="00E430F6">
        <w:rPr>
          <w:rFonts w:eastAsia="宋体" w:hint="eastAsia"/>
        </w:rPr>
        <w:t>放在先行词</w:t>
      </w:r>
      <w:r w:rsidRPr="00E430F6">
        <w:rPr>
          <w:rFonts w:eastAsia="宋体"/>
        </w:rPr>
        <w:t>something</w:t>
      </w:r>
      <w:r w:rsidRPr="00E430F6">
        <w:rPr>
          <w:rFonts w:eastAsia="宋体" w:hint="eastAsia"/>
        </w:rPr>
        <w:t>后面当形容词</w:t>
      </w:r>
      <w:r w:rsidR="00BF5096">
        <w:rPr>
          <w:rFonts w:eastAsia="宋体" w:hint="eastAsia"/>
        </w:rPr>
        <w:t>从句</w:t>
      </w:r>
      <w:r w:rsidRPr="00E430F6">
        <w:rPr>
          <w:rFonts w:eastAsia="宋体" w:hint="eastAsia"/>
        </w:rPr>
        <w:t>来修饰它，结果就是前面那个复句。</w:t>
      </w:r>
    </w:p>
    <w:p w:rsidR="00DD2927" w:rsidRDefault="00E430F6" w:rsidP="00982549">
      <w:pPr>
        <w:pStyle w:val="3"/>
        <w:spacing w:before="126" w:after="126"/>
        <w:rPr>
          <w:lang w:eastAsia="zh-TW"/>
        </w:rPr>
      </w:pPr>
      <w:bookmarkStart w:id="119" w:name="_Toc363483946"/>
      <w:r w:rsidRPr="00E430F6">
        <w:rPr>
          <w:rFonts w:hint="eastAsia"/>
        </w:rPr>
        <w:lastRenderedPageBreak/>
        <w:t>关系代名词</w:t>
      </w:r>
      <w:bookmarkEnd w:id="119"/>
    </w:p>
    <w:p w:rsidR="00EA57E3"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中的先行词如果是「人」，那么从属</w:t>
      </w:r>
      <w:r w:rsidR="00BF5096">
        <w:rPr>
          <w:rFonts w:eastAsia="宋体" w:hint="eastAsia"/>
        </w:rPr>
        <w:t>从句</w:t>
      </w:r>
      <w:r w:rsidRPr="00E430F6">
        <w:rPr>
          <w:rFonts w:eastAsia="宋体" w:hint="eastAsia"/>
        </w:rPr>
        <w:t>中与其重复而建立关系的元素应该是同样的名词、或者是代名词</w:t>
      </w:r>
      <w:r w:rsidRPr="00E430F6">
        <w:rPr>
          <w:rFonts w:eastAsia="宋体"/>
        </w:rPr>
        <w:t>he, she, they</w:t>
      </w:r>
      <w:r w:rsidRPr="00E430F6">
        <w:rPr>
          <w:rFonts w:eastAsia="宋体" w:hint="eastAsia"/>
        </w:rPr>
        <w:t>之类，这些代名词改写为关系代名词就是</w:t>
      </w:r>
      <w:r w:rsidRPr="00E430F6">
        <w:rPr>
          <w:rFonts w:eastAsia="宋体"/>
        </w:rPr>
        <w:t>who</w:t>
      </w:r>
      <w:r w:rsidRPr="00E430F6">
        <w:rPr>
          <w:rFonts w:eastAsia="宋体" w:hint="eastAsia"/>
        </w:rPr>
        <w:t>（单复数拼法相同，另外还有受格</w:t>
      </w:r>
      <w:r w:rsidRPr="00E430F6">
        <w:rPr>
          <w:rFonts w:eastAsia="宋体"/>
        </w:rPr>
        <w:t>whom</w:t>
      </w:r>
      <w:r w:rsidRPr="00E430F6">
        <w:rPr>
          <w:rFonts w:eastAsia="宋体" w:hint="eastAsia"/>
        </w:rPr>
        <w:t>、所有格</w:t>
      </w:r>
      <w:r w:rsidRPr="00E430F6">
        <w:rPr>
          <w:rFonts w:eastAsia="宋体"/>
        </w:rPr>
        <w:t>whose</w:t>
      </w:r>
      <w:r w:rsidRPr="00E430F6">
        <w:rPr>
          <w:rFonts w:eastAsia="宋体" w:hint="eastAsia"/>
        </w:rPr>
        <w:t>）。反之，主要</w:t>
      </w:r>
      <w:r w:rsidR="00BF5096">
        <w:rPr>
          <w:rFonts w:eastAsia="宋体" w:hint="eastAsia"/>
        </w:rPr>
        <w:t>从句</w:t>
      </w:r>
      <w:r w:rsidRPr="00E430F6">
        <w:rPr>
          <w:rFonts w:eastAsia="宋体" w:hint="eastAsia"/>
        </w:rPr>
        <w:t>中的先行词如果是「事、物」，那么关系</w:t>
      </w:r>
      <w:r w:rsidR="00BF5096">
        <w:rPr>
          <w:rFonts w:eastAsia="宋体" w:hint="eastAsia"/>
        </w:rPr>
        <w:t>从句</w:t>
      </w:r>
      <w:r w:rsidRPr="00E430F6">
        <w:rPr>
          <w:rFonts w:eastAsia="宋体" w:hint="eastAsia"/>
        </w:rPr>
        <w:t>中与其重复而建立关系的元素应该是同样的名词、或者是代名词</w:t>
      </w:r>
      <w:r w:rsidRPr="00E430F6">
        <w:rPr>
          <w:rFonts w:eastAsia="宋体"/>
        </w:rPr>
        <w:t>it, they</w:t>
      </w:r>
      <w:r w:rsidRPr="00E430F6">
        <w:rPr>
          <w:rFonts w:eastAsia="宋体" w:hint="eastAsia"/>
        </w:rPr>
        <w:t>之类，这些代名词改写为关系代名词就是</w:t>
      </w:r>
      <w:r w:rsidRPr="00E430F6">
        <w:rPr>
          <w:rFonts w:eastAsia="宋体"/>
        </w:rPr>
        <w:t>which</w:t>
      </w:r>
      <w:r w:rsidRPr="00E430F6">
        <w:rPr>
          <w:rFonts w:eastAsia="宋体" w:hint="eastAsia"/>
        </w:rPr>
        <w:t>（单复数拼法相同，受格仍是</w:t>
      </w:r>
      <w:r w:rsidRPr="00E430F6">
        <w:rPr>
          <w:rFonts w:eastAsia="宋体"/>
        </w:rPr>
        <w:t>which</w:t>
      </w:r>
      <w:r w:rsidRPr="00E430F6">
        <w:rPr>
          <w:rFonts w:eastAsia="宋体" w:hint="eastAsia"/>
        </w:rPr>
        <w:t>、所有格借用</w:t>
      </w:r>
      <w:r w:rsidRPr="00E430F6">
        <w:rPr>
          <w:rFonts w:eastAsia="宋体"/>
        </w:rPr>
        <w:t>whose</w:t>
      </w:r>
      <w:r w:rsidRPr="00E430F6">
        <w:rPr>
          <w:rFonts w:eastAsia="宋体" w:hint="eastAsia"/>
        </w:rPr>
        <w:t>）。另外，不论先行词是人还是物，关系</w:t>
      </w:r>
      <w:r w:rsidR="00BF5096">
        <w:rPr>
          <w:rFonts w:eastAsia="宋体" w:hint="eastAsia"/>
        </w:rPr>
        <w:t>从句</w:t>
      </w:r>
      <w:r w:rsidRPr="00E430F6">
        <w:rPr>
          <w:rFonts w:eastAsia="宋体" w:hint="eastAsia"/>
        </w:rPr>
        <w:t>只要具有「指示」功能（指出「哪一个、哪一些」），那么关系代名词（</w:t>
      </w:r>
      <w:r w:rsidRPr="00E430F6">
        <w:rPr>
          <w:rFonts w:eastAsia="宋体"/>
        </w:rPr>
        <w:t>who, whom</w:t>
      </w:r>
      <w:r w:rsidRPr="00E430F6">
        <w:rPr>
          <w:rFonts w:eastAsia="宋体" w:hint="eastAsia"/>
        </w:rPr>
        <w:t>或</w:t>
      </w:r>
      <w:r w:rsidRPr="00E430F6">
        <w:rPr>
          <w:rFonts w:eastAsia="宋体"/>
        </w:rPr>
        <w:t>which</w:t>
      </w:r>
      <w:r w:rsidRPr="00E430F6">
        <w:rPr>
          <w:rFonts w:eastAsia="宋体" w:hint="eastAsia"/>
        </w:rPr>
        <w:t>）都可以采用由指示代名词衍生出来的</w:t>
      </w:r>
      <w:r w:rsidRPr="00E430F6">
        <w:rPr>
          <w:rFonts w:eastAsia="宋体"/>
        </w:rPr>
        <w:t>that</w:t>
      </w:r>
      <w:r w:rsidRPr="00E430F6">
        <w:rPr>
          <w:rFonts w:eastAsia="宋体" w:hint="eastAsia"/>
        </w:rPr>
        <w:t>来取代。以下分别说明。</w:t>
      </w:r>
    </w:p>
    <w:p w:rsidR="00DD2927" w:rsidRDefault="00E430F6" w:rsidP="00182A90">
      <w:pPr>
        <w:pStyle w:val="4"/>
        <w:spacing w:after="84"/>
        <w:rPr>
          <w:lang w:eastAsia="zh-TW"/>
        </w:rPr>
      </w:pPr>
      <w:r w:rsidRPr="00E430F6">
        <w:t>Who</w:t>
      </w:r>
      <w:r w:rsidRPr="00E430F6">
        <w:rPr>
          <w:rFonts w:hint="eastAsia"/>
        </w:rPr>
        <w:t>的用法（包括</w:t>
      </w:r>
      <w:r w:rsidRPr="00E430F6">
        <w:t>whom, whose, that</w:t>
      </w:r>
      <w:r w:rsidRPr="00E430F6">
        <w:rPr>
          <w:rFonts w:hint="eastAsia"/>
        </w:rPr>
        <w:t>）</w:t>
      </w:r>
    </w:p>
    <w:p w:rsidR="00DD2927" w:rsidRDefault="00E430F6" w:rsidP="00182A90">
      <w:pPr>
        <w:spacing w:after="84"/>
        <w:ind w:firstLine="480"/>
        <w:rPr>
          <w:lang w:eastAsia="zh-TW"/>
        </w:rPr>
      </w:pPr>
      <w:r w:rsidRPr="00E430F6">
        <w:rPr>
          <w:rFonts w:eastAsia="宋体" w:hint="eastAsia"/>
        </w:rPr>
        <w:t>如果主要</w:t>
      </w:r>
      <w:r w:rsidR="00BF5096">
        <w:rPr>
          <w:rFonts w:eastAsia="宋体" w:hint="eastAsia"/>
        </w:rPr>
        <w:t>从句</w:t>
      </w:r>
      <w:r w:rsidRPr="00E430F6">
        <w:rPr>
          <w:rFonts w:eastAsia="宋体" w:hint="eastAsia"/>
        </w:rPr>
        <w:t>中的先行词是「人」，那么从属</w:t>
      </w:r>
      <w:r w:rsidR="00BF5096">
        <w:rPr>
          <w:rFonts w:eastAsia="宋体" w:hint="eastAsia"/>
        </w:rPr>
        <w:t>从句</w:t>
      </w:r>
      <w:r w:rsidRPr="00E430F6">
        <w:rPr>
          <w:rFonts w:eastAsia="宋体" w:hint="eastAsia"/>
        </w:rPr>
        <w:t>中的交集点改写为关系词时应该采用</w:t>
      </w:r>
      <w:r w:rsidRPr="00E430F6">
        <w:rPr>
          <w:rFonts w:eastAsia="宋体"/>
        </w:rPr>
        <w:t>who</w:t>
      </w:r>
      <w:r w:rsidRPr="00E430F6">
        <w:rPr>
          <w:rFonts w:eastAsia="宋体" w:hint="eastAsia"/>
        </w:rPr>
        <w:t>这一类。以下依表示「人」的关系代名词在关系</w:t>
      </w:r>
      <w:r w:rsidR="00BF5096">
        <w:rPr>
          <w:rFonts w:eastAsia="宋体" w:hint="eastAsia"/>
        </w:rPr>
        <w:t>从句</w:t>
      </w:r>
      <w:r w:rsidRPr="00E430F6">
        <w:rPr>
          <w:rFonts w:eastAsia="宋体" w:hint="eastAsia"/>
        </w:rPr>
        <w:t>中出现的几种位置分别说明。</w:t>
      </w:r>
    </w:p>
    <w:p w:rsidR="00DD2927" w:rsidRDefault="00E430F6" w:rsidP="00182A90">
      <w:pPr>
        <w:pStyle w:val="5"/>
        <w:spacing w:after="84"/>
        <w:rPr>
          <w:lang w:eastAsia="zh-TW"/>
        </w:rPr>
      </w:pPr>
      <w:r w:rsidRPr="00E430F6">
        <w:rPr>
          <w:rFonts w:hint="eastAsia"/>
        </w:rPr>
        <w:t>主词位置</w:t>
      </w:r>
    </w:p>
    <w:p w:rsidR="00785232" w:rsidRPr="00785232" w:rsidRDefault="00E430F6" w:rsidP="00182A90">
      <w:pPr>
        <w:spacing w:after="84"/>
        <w:ind w:firstLine="480"/>
        <w:rPr>
          <w:lang w:eastAsia="zh-TW"/>
        </w:rPr>
      </w:pPr>
      <w:r w:rsidRPr="00E430F6">
        <w:rPr>
          <w:rFonts w:eastAsia="宋体"/>
        </w:rPr>
        <w:t xml:space="preserve">People </w:t>
      </w:r>
      <w:r w:rsidRPr="00E430F6">
        <w:rPr>
          <w:rFonts w:eastAsia="宋体"/>
          <w:u w:val="single"/>
        </w:rPr>
        <w:t>who live in glass houses</w:t>
      </w:r>
      <w:r w:rsidRPr="00E430F6">
        <w:rPr>
          <w:rFonts w:eastAsia="宋体"/>
        </w:rPr>
        <w:t xml:space="preserve"> shouldn’t throw stones.</w:t>
      </w:r>
    </w:p>
    <w:p w:rsidR="00DD2927" w:rsidRDefault="00E430F6" w:rsidP="00182A90">
      <w:pPr>
        <w:pStyle w:val="Preface"/>
        <w:spacing w:after="84"/>
        <w:ind w:firstLine="480"/>
        <w:rPr>
          <w:lang w:eastAsia="zh-TW"/>
        </w:rPr>
      </w:pPr>
      <w:r w:rsidRPr="00E430F6">
        <w:rPr>
          <w:rFonts w:hint="eastAsia"/>
        </w:rPr>
        <w:t>住在玻璃屋里的人不该乱扔石头。</w:t>
      </w:r>
    </w:p>
    <w:p w:rsidR="00DD2927" w:rsidRDefault="00E430F6" w:rsidP="00182A90">
      <w:pPr>
        <w:spacing w:after="84"/>
        <w:ind w:firstLine="480"/>
        <w:rPr>
          <w:lang w:eastAsia="zh-TW"/>
        </w:rPr>
      </w:pPr>
      <w:r w:rsidRPr="00E430F6">
        <w:rPr>
          <w:rFonts w:eastAsia="宋体" w:hint="eastAsia"/>
        </w:rPr>
        <w:t>这个复句是一句英文谚语，画底线部分（</w:t>
      </w:r>
      <w:r w:rsidRPr="00E430F6">
        <w:rPr>
          <w:rFonts w:eastAsia="宋体"/>
        </w:rPr>
        <w:t>who</w:t>
      </w:r>
      <w:r w:rsidR="00BF5096">
        <w:rPr>
          <w:rFonts w:eastAsia="宋体" w:hint="eastAsia"/>
        </w:rPr>
        <w:t>从句</w:t>
      </w:r>
      <w:r w:rsidRPr="00E430F6">
        <w:rPr>
          <w:rFonts w:eastAsia="宋体" w:hint="eastAsia"/>
        </w:rPr>
        <w:t>）就是关系</w:t>
      </w:r>
      <w:r w:rsidR="00BF5096">
        <w:rPr>
          <w:rFonts w:eastAsia="宋体" w:hint="eastAsia"/>
        </w:rPr>
        <w:t>从句</w:t>
      </w:r>
      <w:r w:rsidRPr="00E430F6">
        <w:rPr>
          <w:rFonts w:eastAsia="宋体" w:hint="eastAsia"/>
        </w:rPr>
        <w:t>，修饰先行词</w:t>
      </w:r>
      <w:r w:rsidRPr="00E430F6">
        <w:rPr>
          <w:rFonts w:eastAsia="宋体"/>
        </w:rPr>
        <w:t>people</w:t>
      </w:r>
      <w:r w:rsidRPr="00E430F6">
        <w:rPr>
          <w:rFonts w:eastAsia="宋体" w:hint="eastAsia"/>
        </w:rPr>
        <w:t>。可以拆开为以下两句来了解：</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People</w:t>
      </w:r>
      <w:r w:rsidRPr="00E430F6">
        <w:rPr>
          <w:rFonts w:eastAsia="宋体"/>
        </w:rPr>
        <w:t xml:space="preserve"> shouldn’t throw stones.</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They</w:t>
      </w:r>
      <w:r w:rsidRPr="00E430F6">
        <w:rPr>
          <w:rFonts w:eastAsia="宋体"/>
        </w:rPr>
        <w:t xml:space="preserve"> </w:t>
      </w:r>
      <w:r w:rsidRPr="00E430F6">
        <w:rPr>
          <w:rFonts w:eastAsia="宋体"/>
          <w:u w:val="single"/>
        </w:rPr>
        <w:t>live</w:t>
      </w:r>
      <w:r w:rsidRPr="00E430F6">
        <w:rPr>
          <w:rFonts w:eastAsia="宋体"/>
        </w:rPr>
        <w:t xml:space="preserve"> in glass houses.</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句中的主词</w:t>
      </w:r>
      <w:r w:rsidRPr="00E430F6">
        <w:rPr>
          <w:rFonts w:eastAsia="宋体"/>
        </w:rPr>
        <w:t>they</w:t>
      </w:r>
      <w:r w:rsidRPr="00E430F6">
        <w:rPr>
          <w:rFonts w:eastAsia="宋体" w:hint="eastAsia"/>
        </w:rPr>
        <w:t>就是第</w:t>
      </w:r>
      <w:r w:rsidRPr="00E430F6">
        <w:rPr>
          <w:rFonts w:eastAsia="宋体"/>
        </w:rPr>
        <w:t>1</w:t>
      </w:r>
      <w:r w:rsidRPr="00E430F6">
        <w:rPr>
          <w:rFonts w:eastAsia="宋体" w:hint="eastAsia"/>
        </w:rPr>
        <w:t>句中的</w:t>
      </w:r>
      <w:r w:rsidRPr="00E430F6">
        <w:rPr>
          <w:rFonts w:eastAsia="宋体"/>
        </w:rPr>
        <w:t>people</w:t>
      </w:r>
      <w:r w:rsidRPr="00E430F6">
        <w:rPr>
          <w:rFonts w:eastAsia="宋体" w:hint="eastAsia"/>
        </w:rPr>
        <w:t>，由此产生交集而建立关系，可以把代名词</w:t>
      </w:r>
      <w:r w:rsidRPr="00E430F6">
        <w:rPr>
          <w:rFonts w:eastAsia="宋体"/>
        </w:rPr>
        <w:t>they</w:t>
      </w:r>
      <w:r w:rsidRPr="00E430F6">
        <w:rPr>
          <w:rFonts w:eastAsia="宋体" w:hint="eastAsia"/>
        </w:rPr>
        <w:t>改写为关系代名词</w:t>
      </w:r>
      <w:r w:rsidRPr="00E430F6">
        <w:rPr>
          <w:rFonts w:eastAsia="宋体"/>
        </w:rPr>
        <w:t>who</w:t>
      </w:r>
      <w:r w:rsidRPr="00E430F6">
        <w:rPr>
          <w:rFonts w:eastAsia="宋体" w:hint="eastAsia"/>
        </w:rPr>
        <w:t>，制造出关系</w:t>
      </w:r>
      <w:r w:rsidR="00BF5096">
        <w:rPr>
          <w:rFonts w:eastAsia="宋体" w:hint="eastAsia"/>
        </w:rPr>
        <w:t>从句</w:t>
      </w:r>
      <w:r w:rsidRPr="00E430F6">
        <w:rPr>
          <w:rFonts w:eastAsia="宋体"/>
        </w:rPr>
        <w:t>who live in glass houses</w:t>
      </w:r>
      <w:r w:rsidRPr="00E430F6">
        <w:rPr>
          <w:rFonts w:eastAsia="宋体" w:hint="eastAsia"/>
        </w:rPr>
        <w:t>成为一个形容词</w:t>
      </w:r>
      <w:r w:rsidR="00BF5096">
        <w:rPr>
          <w:rFonts w:eastAsia="宋体" w:hint="eastAsia"/>
        </w:rPr>
        <w:t>从句</w:t>
      </w:r>
      <w:r w:rsidRPr="00E430F6">
        <w:rPr>
          <w:rFonts w:eastAsia="宋体" w:hint="eastAsia"/>
        </w:rPr>
        <w:t>、放在先行词</w:t>
      </w:r>
      <w:r w:rsidRPr="00E430F6">
        <w:rPr>
          <w:rFonts w:eastAsia="宋体"/>
        </w:rPr>
        <w:t>people</w:t>
      </w:r>
      <w:r w:rsidRPr="00E430F6">
        <w:rPr>
          <w:rFonts w:eastAsia="宋体" w:hint="eastAsia"/>
        </w:rPr>
        <w:t>后面修饰它，结果就是前面那个复句。</w:t>
      </w:r>
    </w:p>
    <w:p w:rsidR="00DD2927" w:rsidRDefault="00E430F6" w:rsidP="00182A90">
      <w:pPr>
        <w:spacing w:after="84"/>
        <w:ind w:firstLine="480"/>
        <w:rPr>
          <w:lang w:eastAsia="zh-TW"/>
        </w:rPr>
      </w:pPr>
      <w:r w:rsidRPr="00E430F6">
        <w:rPr>
          <w:rFonts w:eastAsia="宋体" w:hint="eastAsia"/>
        </w:rPr>
        <w:t>关系词是和先行词重复的元素。如果从修辞的角度来考虑，只要是重复都有可能是累赘，应该尽量精简。所以，关系词经常会被省略掉以避免重复。以关系代名词而言，能不能省略要看省略之后的句子是否够清楚而定。如果会造成不清楚，就不能省略关系代名词。拿上面那个例子来说，关系代名词</w:t>
      </w:r>
      <w:r w:rsidRPr="00E430F6">
        <w:rPr>
          <w:rFonts w:eastAsia="宋体"/>
        </w:rPr>
        <w:t>who</w:t>
      </w:r>
      <w:r w:rsidRPr="00E430F6">
        <w:rPr>
          <w:rFonts w:eastAsia="宋体" w:hint="eastAsia"/>
        </w:rPr>
        <w:t>在关系</w:t>
      </w:r>
      <w:r w:rsidR="00BF5096">
        <w:rPr>
          <w:rFonts w:eastAsia="宋体" w:hint="eastAsia"/>
        </w:rPr>
        <w:t>从句</w:t>
      </w:r>
      <w:r w:rsidRPr="00E430F6">
        <w:rPr>
          <w:rFonts w:eastAsia="宋体" w:hint="eastAsia"/>
        </w:rPr>
        <w:t>中扮演主词的角色，如果省略掉它，结果如下：</w:t>
      </w:r>
    </w:p>
    <w:p w:rsidR="00DD2927" w:rsidRDefault="00E430F6" w:rsidP="00182A90">
      <w:pPr>
        <w:spacing w:after="84"/>
        <w:ind w:firstLine="480"/>
        <w:rPr>
          <w:lang w:eastAsia="zh-TW"/>
        </w:rPr>
      </w:pPr>
      <w:r w:rsidRPr="00E430F6">
        <w:rPr>
          <w:rFonts w:eastAsia="宋体"/>
        </w:rPr>
        <w:t>People live in glass houses shouldn’t throw stones.</w:t>
      </w:r>
      <w:r w:rsidRPr="00E430F6">
        <w:rPr>
          <w:rFonts w:eastAsia="宋体" w:hint="eastAsia"/>
        </w:rPr>
        <w:t>（误）</w:t>
      </w:r>
    </w:p>
    <w:p w:rsidR="00DD2927" w:rsidRDefault="00E430F6" w:rsidP="00182A90">
      <w:pPr>
        <w:spacing w:after="84"/>
        <w:ind w:firstLine="480"/>
        <w:rPr>
          <w:lang w:eastAsia="zh-TW"/>
        </w:rPr>
      </w:pPr>
      <w:r w:rsidRPr="00E430F6">
        <w:rPr>
          <w:rFonts w:eastAsia="宋体" w:hint="eastAsia"/>
        </w:rPr>
        <w:t>这个句子，读者看不出来有省略掉关系词</w:t>
      </w:r>
      <w:r w:rsidRPr="00E430F6">
        <w:rPr>
          <w:rFonts w:eastAsia="宋体"/>
        </w:rPr>
        <w:t>who</w:t>
      </w:r>
      <w:r w:rsidRPr="00E430F6">
        <w:rPr>
          <w:rFonts w:eastAsia="宋体" w:hint="eastAsia"/>
        </w:rPr>
        <w:t>，看到的印象是</w:t>
      </w:r>
      <w:r w:rsidRPr="00E430F6">
        <w:rPr>
          <w:rFonts w:eastAsia="宋体"/>
        </w:rPr>
        <w:t>people</w:t>
      </w:r>
      <w:r w:rsidRPr="00E430F6">
        <w:rPr>
          <w:rFonts w:eastAsia="宋体" w:hint="eastAsia"/>
        </w:rPr>
        <w:t>是主词、</w:t>
      </w:r>
      <w:r w:rsidRPr="00E430F6">
        <w:rPr>
          <w:rFonts w:eastAsia="宋体"/>
        </w:rPr>
        <w:t>live</w:t>
      </w:r>
      <w:r w:rsidRPr="00E430F6">
        <w:rPr>
          <w:rFonts w:eastAsia="宋体" w:hint="eastAsia"/>
        </w:rPr>
        <w:t>是动词，后面又有第二个动词</w:t>
      </w:r>
      <w:r w:rsidRPr="00E430F6">
        <w:rPr>
          <w:rFonts w:eastAsia="宋体"/>
        </w:rPr>
        <w:t>shouldn’t throw</w:t>
      </w:r>
      <w:r w:rsidRPr="00E430F6">
        <w:rPr>
          <w:rFonts w:eastAsia="宋体" w:hint="eastAsia"/>
        </w:rPr>
        <w:t>，因而是个错误的句子。所以：关系代名词在关系</w:t>
      </w:r>
      <w:r w:rsidR="00BF5096">
        <w:rPr>
          <w:rFonts w:eastAsia="宋体" w:hint="eastAsia"/>
        </w:rPr>
        <w:t>从句</w:t>
      </w:r>
      <w:r w:rsidRPr="00E430F6">
        <w:rPr>
          <w:rFonts w:eastAsia="宋体" w:hint="eastAsia"/>
        </w:rPr>
        <w:t>中当主词使用时不能省略。</w:t>
      </w:r>
    </w:p>
    <w:p w:rsidR="00DD2927" w:rsidRDefault="00E430F6" w:rsidP="00182A90">
      <w:pPr>
        <w:spacing w:after="84"/>
        <w:ind w:firstLine="480"/>
        <w:rPr>
          <w:lang w:eastAsia="zh-TW"/>
        </w:rPr>
      </w:pPr>
      <w:r w:rsidRPr="00E430F6">
        <w:rPr>
          <w:rFonts w:eastAsia="宋体" w:hint="eastAsia"/>
        </w:rPr>
        <w:lastRenderedPageBreak/>
        <w:t>另外，在</w:t>
      </w:r>
      <w:r w:rsidRPr="00E430F6">
        <w:rPr>
          <w:rFonts w:eastAsia="宋体"/>
        </w:rPr>
        <w:t>People who live in glass houses shouldn’t throw stones</w:t>
      </w:r>
      <w:r w:rsidRPr="00E430F6">
        <w:rPr>
          <w:rFonts w:eastAsia="宋体" w:hint="eastAsia"/>
        </w:rPr>
        <w:t>这个复句中，关系</w:t>
      </w:r>
      <w:r w:rsidR="00BF5096">
        <w:rPr>
          <w:rFonts w:eastAsia="宋体" w:hint="eastAsia"/>
        </w:rPr>
        <w:t>从句</w:t>
      </w:r>
      <w:r w:rsidRPr="00E430F6">
        <w:rPr>
          <w:rFonts w:eastAsia="宋体"/>
        </w:rPr>
        <w:t>who live in glass houses</w:t>
      </w:r>
      <w:r w:rsidRPr="00E430F6">
        <w:rPr>
          <w:rFonts w:eastAsia="宋体" w:hint="eastAsia"/>
        </w:rPr>
        <w:t>具有指示功能（指出是「哪一种」人），所以关系代名词</w:t>
      </w:r>
      <w:r w:rsidRPr="00E430F6">
        <w:rPr>
          <w:rFonts w:eastAsia="宋体"/>
        </w:rPr>
        <w:t>who</w:t>
      </w:r>
      <w:r w:rsidRPr="00E430F6">
        <w:rPr>
          <w:rFonts w:eastAsia="宋体" w:hint="eastAsia"/>
        </w:rPr>
        <w:t>也可以改写为来自指示代名词的</w:t>
      </w:r>
      <w:r w:rsidRPr="00E430F6">
        <w:rPr>
          <w:rFonts w:eastAsia="宋体"/>
        </w:rPr>
        <w:t>that</w:t>
      </w:r>
      <w:r w:rsidRPr="00E430F6">
        <w:rPr>
          <w:rFonts w:eastAsia="宋体" w:hint="eastAsia"/>
        </w:rPr>
        <w:t>（表示「那种」），如下：</w:t>
      </w:r>
    </w:p>
    <w:p w:rsidR="00DD2927" w:rsidRDefault="00E430F6" w:rsidP="00182A90">
      <w:pPr>
        <w:spacing w:after="84"/>
        <w:ind w:firstLine="480"/>
        <w:rPr>
          <w:lang w:eastAsia="zh-TW"/>
        </w:rPr>
      </w:pPr>
      <w:r w:rsidRPr="00E430F6">
        <w:rPr>
          <w:rFonts w:eastAsia="宋体"/>
        </w:rPr>
        <w:t xml:space="preserve">People </w:t>
      </w:r>
      <w:r w:rsidRPr="00E430F6">
        <w:rPr>
          <w:rFonts w:eastAsia="宋体"/>
          <w:u w:val="single"/>
        </w:rPr>
        <w:t>that</w:t>
      </w:r>
      <w:r w:rsidRPr="00E430F6">
        <w:rPr>
          <w:rFonts w:eastAsia="宋体"/>
        </w:rPr>
        <w:t xml:space="preserve"> live in glass houses shouldn’t throw stones.</w:t>
      </w:r>
    </w:p>
    <w:p w:rsidR="00DD2927" w:rsidRDefault="009D20F5" w:rsidP="00182A90">
      <w:pPr>
        <w:pStyle w:val="5"/>
        <w:spacing w:after="84"/>
        <w:rPr>
          <w:lang w:eastAsia="zh-TW"/>
        </w:rPr>
      </w:pPr>
      <w:r>
        <w:rPr>
          <w:rFonts w:hint="eastAsia"/>
        </w:rPr>
        <w:t>受词（宾语）</w:t>
      </w:r>
      <w:r w:rsidR="00E430F6" w:rsidRPr="00E430F6">
        <w:rPr>
          <w:rFonts w:hint="eastAsia"/>
        </w:rPr>
        <w:t>位置</w:t>
      </w:r>
    </w:p>
    <w:p w:rsidR="00DD2927" w:rsidRDefault="00E430F6" w:rsidP="00182A90">
      <w:pPr>
        <w:spacing w:after="84"/>
        <w:ind w:firstLine="480"/>
        <w:rPr>
          <w:lang w:eastAsia="zh-TW"/>
        </w:rPr>
      </w:pPr>
      <w:r w:rsidRPr="00E430F6">
        <w:rPr>
          <w:rFonts w:eastAsia="宋体" w:hint="eastAsia"/>
        </w:rPr>
        <w:t>代表「人」的关系代名词，主格是</w:t>
      </w:r>
      <w:r w:rsidRPr="00E430F6">
        <w:rPr>
          <w:rFonts w:eastAsia="宋体"/>
        </w:rPr>
        <w:t>who</w:t>
      </w:r>
      <w:r w:rsidRPr="00E430F6">
        <w:rPr>
          <w:rFonts w:eastAsia="宋体" w:hint="eastAsia"/>
        </w:rPr>
        <w:t>、受格是</w:t>
      </w:r>
      <w:r w:rsidRPr="00E430F6">
        <w:rPr>
          <w:rFonts w:eastAsia="宋体"/>
        </w:rPr>
        <w:t>whom</w:t>
      </w:r>
      <w:r w:rsidRPr="00E430F6">
        <w:rPr>
          <w:rFonts w:eastAsia="宋体" w:hint="eastAsia"/>
        </w:rPr>
        <w:t>。但是大部分情况下都可以选择忽略主格受格的差别、一律采用</w:t>
      </w:r>
      <w:r w:rsidRPr="00E430F6">
        <w:rPr>
          <w:rFonts w:eastAsia="宋体"/>
        </w:rPr>
        <w:t>who</w:t>
      </w:r>
      <w:r w:rsidRPr="00E430F6">
        <w:rPr>
          <w:rFonts w:eastAsia="宋体" w:hint="eastAsia"/>
        </w:rPr>
        <w:t>来表示。只有在关系代名词直接放在介系词后面的时候（如</w:t>
      </w:r>
      <w:r w:rsidRPr="00E430F6">
        <w:rPr>
          <w:rFonts w:eastAsia="宋体"/>
        </w:rPr>
        <w:t>to whom, with whom</w:t>
      </w:r>
      <w:r w:rsidRPr="00E430F6">
        <w:rPr>
          <w:rFonts w:eastAsia="宋体" w:hint="eastAsia"/>
        </w:rPr>
        <w:t>之类）才必须采用受格</w:t>
      </w:r>
      <w:r w:rsidRPr="00E430F6">
        <w:rPr>
          <w:rFonts w:eastAsia="宋体"/>
        </w:rPr>
        <w:t>whom</w:t>
      </w:r>
      <w:r w:rsidRPr="00E430F6">
        <w:rPr>
          <w:rFonts w:eastAsia="宋体" w:hint="eastAsia"/>
        </w:rPr>
        <w:t>，因为这个位置是非常明显的</w:t>
      </w:r>
      <w:r w:rsidR="009D20F5">
        <w:rPr>
          <w:rFonts w:eastAsia="宋体" w:hint="eastAsia"/>
        </w:rPr>
        <w:t>受词（宾语）</w:t>
      </w:r>
      <w:r w:rsidRPr="00E430F6">
        <w:rPr>
          <w:rFonts w:eastAsia="宋体" w:hint="eastAsia"/>
        </w:rPr>
        <w:t>位置，这一点在下文将有进一步的分析。现在先来看看关系代名词的省略问题。</w:t>
      </w:r>
    </w:p>
    <w:p w:rsidR="00DD2927" w:rsidRDefault="00E430F6" w:rsidP="00182A90">
      <w:pPr>
        <w:spacing w:after="84"/>
        <w:ind w:firstLine="480"/>
        <w:rPr>
          <w:lang w:eastAsia="zh-TW"/>
        </w:rPr>
      </w:pPr>
      <w:r w:rsidRPr="00E430F6">
        <w:rPr>
          <w:rFonts w:eastAsia="宋体" w:hint="eastAsia"/>
        </w:rPr>
        <w:t>文法书列出规则：关系代名词当</w:t>
      </w:r>
      <w:r w:rsidR="009D20F5">
        <w:rPr>
          <w:rFonts w:eastAsia="宋体" w:hint="eastAsia"/>
        </w:rPr>
        <w:t>受词（宾语）</w:t>
      </w:r>
      <w:r w:rsidRPr="00E430F6">
        <w:rPr>
          <w:rFonts w:eastAsia="宋体" w:hint="eastAsia"/>
        </w:rPr>
        <w:t>使用时可以省略。这条规则一般说来是没错。但是，这是否表示关系代名词「只有」当</w:t>
      </w:r>
      <w:r w:rsidR="009D20F5">
        <w:rPr>
          <w:rFonts w:eastAsia="宋体" w:hint="eastAsia"/>
        </w:rPr>
        <w:t>受词（宾语）</w:t>
      </w:r>
      <w:r w:rsidRPr="00E430F6">
        <w:rPr>
          <w:rFonts w:eastAsia="宋体" w:hint="eastAsia"/>
        </w:rPr>
        <w:t>使用时才可以省略、扮演其他角色时都不能省略？还有，关系代名词当</w:t>
      </w:r>
      <w:r w:rsidR="009D20F5">
        <w:rPr>
          <w:rFonts w:eastAsia="宋体" w:hint="eastAsia"/>
        </w:rPr>
        <w:t>受词（宾语）</w:t>
      </w:r>
      <w:r w:rsidRPr="00E430F6">
        <w:rPr>
          <w:rFonts w:eastAsia="宋体" w:hint="eastAsia"/>
        </w:rPr>
        <w:t>时为什么就可以省略？我们来设法理解一下。</w:t>
      </w:r>
    </w:p>
    <w:p w:rsidR="00DD2927" w:rsidRDefault="00E430F6" w:rsidP="00182A90">
      <w:pPr>
        <w:spacing w:after="84"/>
        <w:ind w:firstLine="480"/>
        <w:rPr>
          <w:lang w:eastAsia="zh-TW"/>
        </w:rPr>
      </w:pPr>
      <w:r w:rsidRPr="00E430F6">
        <w:rPr>
          <w:rFonts w:eastAsia="宋体" w:hint="eastAsia"/>
        </w:rPr>
        <w:t>关系代名词在关系</w:t>
      </w:r>
      <w:r w:rsidR="00BF5096">
        <w:rPr>
          <w:rFonts w:eastAsia="宋体" w:hint="eastAsia"/>
        </w:rPr>
        <w:t>从句</w:t>
      </w:r>
      <w:r w:rsidRPr="00E430F6">
        <w:rPr>
          <w:rFonts w:eastAsia="宋体" w:hint="eastAsia"/>
        </w:rPr>
        <w:t>中如果扮演</w:t>
      </w:r>
      <w:r w:rsidR="009D20F5">
        <w:rPr>
          <w:rFonts w:eastAsia="宋体" w:hint="eastAsia"/>
        </w:rPr>
        <w:t>受词（宾语）</w:t>
      </w:r>
      <w:r w:rsidRPr="00E430F6">
        <w:rPr>
          <w:rFonts w:eastAsia="宋体" w:hint="eastAsia"/>
        </w:rPr>
        <w:t>的角色，必须先移到句首让它发挥连接词的功能。这时候，虽然它仍是</w:t>
      </w:r>
      <w:r w:rsidR="009D20F5">
        <w:rPr>
          <w:rFonts w:eastAsia="宋体" w:hint="eastAsia"/>
        </w:rPr>
        <w:t>受词（宾语）</w:t>
      </w:r>
      <w:r w:rsidRPr="00E430F6">
        <w:rPr>
          <w:rFonts w:eastAsia="宋体" w:hint="eastAsia"/>
        </w:rPr>
        <w:t>，但是已经脱离了原来的</w:t>
      </w:r>
      <w:r w:rsidR="009D20F5">
        <w:rPr>
          <w:rFonts w:eastAsia="宋体" w:hint="eastAsia"/>
        </w:rPr>
        <w:t>受词（宾语）</w:t>
      </w:r>
      <w:r w:rsidRPr="00E430F6">
        <w:rPr>
          <w:rFonts w:eastAsia="宋体" w:hint="eastAsia"/>
        </w:rPr>
        <w:t>位置，可以自由选择拼成</w:t>
      </w:r>
      <w:r w:rsidRPr="00E430F6">
        <w:rPr>
          <w:rFonts w:eastAsia="宋体"/>
        </w:rPr>
        <w:t>who</w:t>
      </w:r>
      <w:r w:rsidRPr="00E430F6">
        <w:rPr>
          <w:rFonts w:eastAsia="宋体" w:hint="eastAsia"/>
        </w:rPr>
        <w:t>或</w:t>
      </w:r>
      <w:r w:rsidRPr="00E430F6">
        <w:rPr>
          <w:rFonts w:eastAsia="宋体"/>
        </w:rPr>
        <w:t>whom</w:t>
      </w:r>
      <w:r w:rsidRPr="00E430F6">
        <w:rPr>
          <w:rFonts w:eastAsia="宋体" w:hint="eastAsia"/>
        </w:rPr>
        <w:t>。亦即：关系代名词虽然是在关系</w:t>
      </w:r>
      <w:r w:rsidR="00BF5096">
        <w:rPr>
          <w:rFonts w:eastAsia="宋体" w:hint="eastAsia"/>
        </w:rPr>
        <w:t>从句</w:t>
      </w:r>
      <w:r w:rsidRPr="00E430F6">
        <w:rPr>
          <w:rFonts w:eastAsia="宋体" w:hint="eastAsia"/>
        </w:rPr>
        <w:t>中当</w:t>
      </w:r>
      <w:r w:rsidR="009D20F5">
        <w:rPr>
          <w:rFonts w:eastAsia="宋体" w:hint="eastAsia"/>
        </w:rPr>
        <w:t>受词（宾语）</w:t>
      </w:r>
      <w:r w:rsidRPr="00E430F6">
        <w:rPr>
          <w:rFonts w:eastAsia="宋体" w:hint="eastAsia"/>
        </w:rPr>
        <w:t>使用，但是拼成主格的</w:t>
      </w:r>
      <w:r w:rsidRPr="00E430F6">
        <w:rPr>
          <w:rFonts w:eastAsia="宋体"/>
        </w:rPr>
        <w:t>who</w:t>
      </w:r>
      <w:r w:rsidRPr="00E430F6">
        <w:rPr>
          <w:rFonts w:eastAsia="宋体" w:hint="eastAsia"/>
        </w:rPr>
        <w:t>与受格的</w:t>
      </w:r>
      <w:r w:rsidRPr="00E430F6">
        <w:rPr>
          <w:rFonts w:eastAsia="宋体"/>
        </w:rPr>
        <w:t>whom</w:t>
      </w:r>
      <w:r w:rsidRPr="00E430F6">
        <w:rPr>
          <w:rFonts w:eastAsia="宋体" w:hint="eastAsia"/>
        </w:rPr>
        <w:t>都正确。只有一种情况必须拼成受格的</w:t>
      </w:r>
      <w:r w:rsidRPr="00E430F6">
        <w:rPr>
          <w:rFonts w:eastAsia="宋体"/>
        </w:rPr>
        <w:t>whom</w:t>
      </w:r>
      <w:r w:rsidRPr="00E430F6">
        <w:rPr>
          <w:rFonts w:eastAsia="宋体" w:hint="eastAsia"/>
        </w:rPr>
        <w:t>：整个介系词词组（如</w:t>
      </w:r>
      <w:r w:rsidRPr="00E430F6">
        <w:rPr>
          <w:rFonts w:eastAsia="宋体"/>
        </w:rPr>
        <w:t>with whom, to whom</w:t>
      </w:r>
      <w:r w:rsidRPr="00E430F6">
        <w:rPr>
          <w:rFonts w:eastAsia="宋体" w:hint="eastAsia"/>
        </w:rPr>
        <w:t>等）一起移到句首时。关系代名词</w:t>
      </w:r>
      <w:r w:rsidRPr="00E430F6">
        <w:rPr>
          <w:rFonts w:eastAsia="宋体"/>
        </w:rPr>
        <w:t>whom</w:t>
      </w:r>
      <w:r w:rsidRPr="00E430F6">
        <w:rPr>
          <w:rFonts w:eastAsia="宋体" w:hint="eastAsia"/>
        </w:rPr>
        <w:t>直接置于介系词后面当</w:t>
      </w:r>
      <w:r w:rsidR="009D20F5">
        <w:rPr>
          <w:rFonts w:eastAsia="宋体" w:hint="eastAsia"/>
        </w:rPr>
        <w:t>受词（宾语）</w:t>
      </w:r>
      <w:r w:rsidRPr="00E430F6">
        <w:rPr>
          <w:rFonts w:eastAsia="宋体" w:hint="eastAsia"/>
        </w:rPr>
        <w:t>，整个介系词词组移到句首之后关系词还是放在</w:t>
      </w:r>
      <w:r w:rsidR="009D20F5">
        <w:rPr>
          <w:rFonts w:eastAsia="宋体" w:hint="eastAsia"/>
        </w:rPr>
        <w:t>受词（宾语）</w:t>
      </w:r>
      <w:r w:rsidRPr="00E430F6">
        <w:rPr>
          <w:rFonts w:eastAsia="宋体" w:hint="eastAsia"/>
        </w:rPr>
        <w:t>位置，这时候就必须采用受格</w:t>
      </w:r>
      <w:r w:rsidRPr="00E430F6">
        <w:rPr>
          <w:rFonts w:eastAsia="宋体"/>
        </w:rPr>
        <w:t>whom</w:t>
      </w:r>
      <w:r w:rsidRPr="00E430F6">
        <w:rPr>
          <w:rFonts w:eastAsia="宋体" w:hint="eastAsia"/>
        </w:rPr>
        <w:t>。反之，如果把介系词词组拆开，只移动关系代名词到句首、介系词留在句尾，这时候拼成主格的</w:t>
      </w:r>
      <w:r w:rsidRPr="00E430F6">
        <w:rPr>
          <w:rFonts w:eastAsia="宋体"/>
        </w:rPr>
        <w:t>who</w:t>
      </w:r>
      <w:r w:rsidRPr="00E430F6">
        <w:rPr>
          <w:rFonts w:eastAsia="宋体" w:hint="eastAsia"/>
        </w:rPr>
        <w:t>与受格的</w:t>
      </w:r>
      <w:r w:rsidRPr="00E430F6">
        <w:rPr>
          <w:rFonts w:eastAsia="宋体"/>
        </w:rPr>
        <w:t>whom</w:t>
      </w:r>
      <w:r w:rsidRPr="00E430F6">
        <w:rPr>
          <w:rFonts w:eastAsia="宋体" w:hint="eastAsia"/>
        </w:rPr>
        <w:t>都可以。例如：</w:t>
      </w:r>
    </w:p>
    <w:p w:rsidR="00785232" w:rsidRPr="00785232" w:rsidRDefault="00E430F6" w:rsidP="00182A90">
      <w:pPr>
        <w:spacing w:after="84"/>
        <w:ind w:firstLine="480"/>
        <w:rPr>
          <w:lang w:eastAsia="zh-TW"/>
        </w:rPr>
      </w:pPr>
      <w:r w:rsidRPr="00E430F6">
        <w:rPr>
          <w:rFonts w:eastAsia="宋体"/>
        </w:rPr>
        <w:t xml:space="preserve">1. Jack is </w:t>
      </w:r>
      <w:r w:rsidRPr="00E430F6">
        <w:rPr>
          <w:rFonts w:eastAsia="宋体"/>
          <w:u w:val="single"/>
        </w:rPr>
        <w:t>a man</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trust</w:t>
      </w:r>
      <w:r w:rsidRPr="00E430F6">
        <w:rPr>
          <w:rFonts w:eastAsia="宋体"/>
        </w:rPr>
        <w:t xml:space="preserve"> </w:t>
      </w:r>
      <w:r w:rsidRPr="00E430F6">
        <w:rPr>
          <w:rFonts w:eastAsia="宋体"/>
          <w:u w:val="single"/>
        </w:rPr>
        <w:t>the man</w:t>
      </w:r>
      <w:r w:rsidRPr="00E430F6">
        <w:rPr>
          <w:rFonts w:eastAsia="宋体"/>
        </w:rPr>
        <w:t xml:space="preserve"> completely.</w:t>
      </w:r>
    </w:p>
    <w:p w:rsidR="00DD2927" w:rsidRDefault="00E430F6" w:rsidP="00182A90">
      <w:pPr>
        <w:spacing w:after="84"/>
        <w:ind w:firstLine="480"/>
        <w:rPr>
          <w:lang w:eastAsia="zh-TW"/>
        </w:rPr>
      </w:pPr>
      <w:r w:rsidRPr="00E430F6">
        <w:rPr>
          <w:rFonts w:eastAsia="宋体" w:hint="eastAsia"/>
        </w:rPr>
        <w:t>这两个句子在名词</w:t>
      </w:r>
      <w:r w:rsidRPr="00E430F6">
        <w:rPr>
          <w:rFonts w:eastAsia="宋体"/>
        </w:rPr>
        <w:t>man</w:t>
      </w:r>
      <w:r w:rsidRPr="00E430F6">
        <w:rPr>
          <w:rFonts w:eastAsia="宋体" w:hint="eastAsia"/>
        </w:rPr>
        <w:t>产生交集而建立关系。第</w:t>
      </w:r>
      <w:r w:rsidRPr="00E430F6">
        <w:rPr>
          <w:rFonts w:eastAsia="宋体"/>
        </w:rPr>
        <w:t>2</w:t>
      </w:r>
      <w:r w:rsidRPr="00E430F6">
        <w:rPr>
          <w:rFonts w:eastAsia="宋体" w:hint="eastAsia"/>
        </w:rPr>
        <w:t>句中的</w:t>
      </w:r>
      <w:r w:rsidRPr="00E430F6">
        <w:rPr>
          <w:rFonts w:eastAsia="宋体"/>
        </w:rPr>
        <w:t>the man</w:t>
      </w:r>
      <w:r w:rsidRPr="00E430F6">
        <w:rPr>
          <w:rFonts w:eastAsia="宋体" w:hint="eastAsia"/>
        </w:rPr>
        <w:t>是动词</w:t>
      </w:r>
      <w:r w:rsidRPr="00E430F6">
        <w:rPr>
          <w:rFonts w:eastAsia="宋体"/>
        </w:rPr>
        <w:t>trust</w:t>
      </w:r>
      <w:r w:rsidRPr="00E430F6">
        <w:rPr>
          <w:rFonts w:eastAsia="宋体" w:hint="eastAsia"/>
        </w:rPr>
        <w:t>的</w:t>
      </w:r>
      <w:r w:rsidR="009D20F5">
        <w:rPr>
          <w:rFonts w:eastAsia="宋体" w:hint="eastAsia"/>
        </w:rPr>
        <w:t>受词（宾语）</w:t>
      </w:r>
      <w:r w:rsidRPr="00E430F6">
        <w:rPr>
          <w:rFonts w:eastAsia="宋体" w:hint="eastAsia"/>
        </w:rPr>
        <w:t>，如果改成普通代名词的话应该是受格的</w:t>
      </w:r>
      <w:r w:rsidRPr="00E430F6">
        <w:rPr>
          <w:rFonts w:eastAsia="宋体"/>
        </w:rPr>
        <w:t>him</w:t>
      </w:r>
      <w:r w:rsidRPr="00E430F6">
        <w:rPr>
          <w:rFonts w:eastAsia="宋体" w:hint="eastAsia"/>
        </w:rPr>
        <w:t>，再改成关系代名词就是</w:t>
      </w:r>
      <w:r w:rsidRPr="00E430F6">
        <w:rPr>
          <w:rFonts w:eastAsia="宋体"/>
        </w:rPr>
        <w:t>whom</w:t>
      </w:r>
      <w:r w:rsidRPr="00E430F6">
        <w:rPr>
          <w:rFonts w:eastAsia="宋体" w:hint="eastAsia"/>
        </w:rPr>
        <w:t>。接下来必须把</w:t>
      </w:r>
      <w:r w:rsidRPr="00E430F6">
        <w:rPr>
          <w:rFonts w:eastAsia="宋体"/>
        </w:rPr>
        <w:t>whom</w:t>
      </w:r>
      <w:r w:rsidRPr="00E430F6">
        <w:rPr>
          <w:rFonts w:eastAsia="宋体" w:hint="eastAsia"/>
        </w:rPr>
        <w:t>移到句首成为关系</w:t>
      </w:r>
      <w:r w:rsidR="00BF5096">
        <w:rPr>
          <w:rFonts w:eastAsia="宋体" w:hint="eastAsia"/>
        </w:rPr>
        <w:t>从句</w:t>
      </w:r>
      <w:r w:rsidRPr="00E430F6">
        <w:rPr>
          <w:rFonts w:eastAsia="宋体"/>
        </w:rPr>
        <w:t>whom I trust completely</w:t>
      </w:r>
      <w:r w:rsidRPr="00E430F6">
        <w:rPr>
          <w:rFonts w:eastAsia="宋体" w:hint="eastAsia"/>
        </w:rPr>
        <w:t>、放在第</w:t>
      </w:r>
      <w:r w:rsidRPr="00E430F6">
        <w:rPr>
          <w:rFonts w:eastAsia="宋体"/>
        </w:rPr>
        <w:t>1</w:t>
      </w:r>
      <w:r w:rsidRPr="00E430F6">
        <w:rPr>
          <w:rFonts w:eastAsia="宋体" w:hint="eastAsia"/>
        </w:rPr>
        <w:t>句的先行词</w:t>
      </w:r>
      <w:r w:rsidRPr="00E430F6">
        <w:rPr>
          <w:rFonts w:eastAsia="宋体"/>
        </w:rPr>
        <w:t>a man</w:t>
      </w:r>
      <w:r w:rsidRPr="00E430F6">
        <w:rPr>
          <w:rFonts w:eastAsia="宋体" w:hint="eastAsia"/>
        </w:rPr>
        <w:t>后面当形容词</w:t>
      </w:r>
      <w:r w:rsidR="00BF5096">
        <w:rPr>
          <w:rFonts w:eastAsia="宋体" w:hint="eastAsia"/>
        </w:rPr>
        <w:t>从句</w:t>
      </w:r>
      <w:r w:rsidRPr="00E430F6">
        <w:rPr>
          <w:rFonts w:eastAsia="宋体" w:hint="eastAsia"/>
        </w:rPr>
        <w:t>来修饰它，结果就成为这个复句：</w:t>
      </w:r>
    </w:p>
    <w:p w:rsidR="00785232" w:rsidRPr="00785232" w:rsidRDefault="00E430F6" w:rsidP="00182A90">
      <w:pPr>
        <w:spacing w:after="84"/>
        <w:ind w:firstLine="480"/>
        <w:rPr>
          <w:lang w:eastAsia="zh-TW"/>
        </w:rPr>
      </w:pPr>
      <w:r w:rsidRPr="00E430F6">
        <w:rPr>
          <w:rFonts w:eastAsia="宋体"/>
        </w:rPr>
        <w:t xml:space="preserve">(A) Jack is </w:t>
      </w:r>
      <w:r w:rsidRPr="00E430F6">
        <w:rPr>
          <w:rFonts w:eastAsia="宋体"/>
          <w:u w:val="single"/>
        </w:rPr>
        <w:t>a man</w:t>
      </w:r>
      <w:r w:rsidRPr="00E430F6">
        <w:rPr>
          <w:rFonts w:eastAsia="宋体"/>
        </w:rPr>
        <w:t xml:space="preserve"> [</w:t>
      </w:r>
      <w:r w:rsidRPr="00E430F6">
        <w:rPr>
          <w:rFonts w:eastAsia="宋体"/>
          <w:u w:val="single"/>
        </w:rPr>
        <w:t>whom</w:t>
      </w:r>
      <w:r w:rsidRPr="00E430F6">
        <w:rPr>
          <w:rFonts w:eastAsia="宋体"/>
        </w:rPr>
        <w:t xml:space="preserve"> </w:t>
      </w:r>
      <w:r w:rsidRPr="00E430F6">
        <w:rPr>
          <w:rFonts w:eastAsia="宋体"/>
          <w:u w:val="single"/>
        </w:rPr>
        <w:t>I</w:t>
      </w:r>
      <w:r w:rsidRPr="00E430F6">
        <w:rPr>
          <w:rFonts w:eastAsia="宋体"/>
        </w:rPr>
        <w:t xml:space="preserve"> </w:t>
      </w:r>
      <w:r w:rsidRPr="00E430F6">
        <w:rPr>
          <w:rFonts w:eastAsia="宋体"/>
          <w:u w:val="single"/>
        </w:rPr>
        <w:t>trust</w:t>
      </w:r>
      <w:r w:rsidRPr="00E430F6">
        <w:rPr>
          <w:rFonts w:eastAsia="宋体"/>
        </w:rPr>
        <w:t xml:space="preserve"> completely].</w:t>
      </w:r>
    </w:p>
    <w:p w:rsidR="00DD2927" w:rsidRDefault="00271F54" w:rsidP="00182A90">
      <w:pPr>
        <w:pStyle w:val="Preface"/>
        <w:spacing w:after="84"/>
        <w:ind w:firstLine="480"/>
        <w:rPr>
          <w:lang w:eastAsia="zh-TW"/>
        </w:rPr>
      </w:pPr>
      <w:r>
        <w:t xml:space="preserve">        </w:t>
      </w:r>
      <w:r w:rsidR="00E430F6" w:rsidRPr="00E430F6">
        <w:rPr>
          <w:rFonts w:hint="eastAsia"/>
        </w:rPr>
        <w:t>先行词</w:t>
      </w:r>
      <w:r>
        <w:t xml:space="preserve">   O   S </w:t>
      </w:r>
      <w:r w:rsidR="00E430F6" w:rsidRPr="00E430F6">
        <w:t xml:space="preserve"> V</w:t>
      </w:r>
    </w:p>
    <w:p w:rsidR="00DD2927" w:rsidRDefault="00E430F6" w:rsidP="00182A90">
      <w:pPr>
        <w:spacing w:after="84"/>
        <w:ind w:firstLine="480"/>
        <w:rPr>
          <w:lang w:eastAsia="zh-TW"/>
        </w:rPr>
      </w:pPr>
      <w:r w:rsidRPr="00E430F6">
        <w:rPr>
          <w:rFonts w:eastAsia="宋体" w:hint="eastAsia"/>
        </w:rPr>
        <w:t>中括号内是关系</w:t>
      </w:r>
      <w:r w:rsidR="00BF5096">
        <w:rPr>
          <w:rFonts w:eastAsia="宋体" w:hint="eastAsia"/>
        </w:rPr>
        <w:t>从句</w:t>
      </w:r>
      <w:r w:rsidRPr="00E430F6">
        <w:rPr>
          <w:rFonts w:eastAsia="宋体" w:hint="eastAsia"/>
        </w:rPr>
        <w:t>，请注意关系代名词的部分。它虽然是</w:t>
      </w:r>
      <w:r w:rsidR="009D20F5">
        <w:rPr>
          <w:rFonts w:eastAsia="宋体" w:hint="eastAsia"/>
        </w:rPr>
        <w:t>受词（宾语）</w:t>
      </w:r>
      <w:r w:rsidRPr="00E430F6">
        <w:rPr>
          <w:rFonts w:eastAsia="宋体" w:hint="eastAsia"/>
        </w:rPr>
        <w:t>，但是脱离</w:t>
      </w:r>
      <w:r w:rsidR="009D20F5">
        <w:rPr>
          <w:rFonts w:eastAsia="宋体" w:hint="eastAsia"/>
        </w:rPr>
        <w:t>受词（宾语）</w:t>
      </w:r>
      <w:r w:rsidRPr="00E430F6">
        <w:rPr>
          <w:rFonts w:eastAsia="宋体" w:hint="eastAsia"/>
        </w:rPr>
        <w:t>位置、移到句首之后，就可以选择忽略受格、拼成</w:t>
      </w:r>
      <w:r w:rsidRPr="00E430F6">
        <w:rPr>
          <w:rFonts w:eastAsia="宋体"/>
        </w:rPr>
        <w:t>who</w:t>
      </w:r>
      <w:r w:rsidRPr="00E430F6">
        <w:rPr>
          <w:rFonts w:eastAsia="宋体" w:hint="eastAsia"/>
        </w:rPr>
        <w:t>，所以也可以这样说：</w:t>
      </w:r>
    </w:p>
    <w:p w:rsidR="00DD2927" w:rsidRDefault="00E430F6" w:rsidP="00182A90">
      <w:pPr>
        <w:spacing w:after="84"/>
        <w:ind w:firstLine="480"/>
        <w:rPr>
          <w:lang w:eastAsia="zh-TW"/>
        </w:rPr>
      </w:pPr>
      <w:r w:rsidRPr="00E430F6">
        <w:rPr>
          <w:rFonts w:eastAsia="宋体"/>
        </w:rPr>
        <w:lastRenderedPageBreak/>
        <w:t xml:space="preserve">Jack is a man </w:t>
      </w:r>
      <w:r w:rsidRPr="00E430F6">
        <w:rPr>
          <w:rFonts w:eastAsia="宋体"/>
          <w:u w:val="single"/>
        </w:rPr>
        <w:t>who</w:t>
      </w:r>
      <w:r w:rsidRPr="00E430F6">
        <w:rPr>
          <w:rFonts w:eastAsia="宋体"/>
        </w:rPr>
        <w:t xml:space="preserve"> I trust completely.</w:t>
      </w:r>
    </w:p>
    <w:p w:rsidR="00DD2927" w:rsidRDefault="00E430F6" w:rsidP="00182A90">
      <w:pPr>
        <w:spacing w:after="84"/>
        <w:ind w:firstLine="480"/>
        <w:rPr>
          <w:lang w:eastAsia="zh-TW"/>
        </w:rPr>
      </w:pPr>
      <w:r w:rsidRPr="00E430F6">
        <w:rPr>
          <w:rFonts w:eastAsia="宋体" w:hint="eastAsia"/>
        </w:rPr>
        <w:t>另外，这个关系</w:t>
      </w:r>
      <w:r w:rsidR="00BF5096">
        <w:rPr>
          <w:rFonts w:eastAsia="宋体" w:hint="eastAsia"/>
        </w:rPr>
        <w:t>从句</w:t>
      </w:r>
      <w:r w:rsidRPr="00E430F6">
        <w:rPr>
          <w:rFonts w:eastAsia="宋体" w:hint="eastAsia"/>
        </w:rPr>
        <w:t>具有指示功能、指出先行词是「哪一种」人，所以关系代名词也可以用来自指示代名词的</w:t>
      </w:r>
      <w:r w:rsidRPr="00E430F6">
        <w:rPr>
          <w:rFonts w:eastAsia="宋体"/>
        </w:rPr>
        <w:t>that</w:t>
      </w:r>
      <w:r w:rsidRPr="00E430F6">
        <w:rPr>
          <w:rFonts w:eastAsia="宋体" w:hint="eastAsia"/>
        </w:rPr>
        <w:t>来取代，如下：</w:t>
      </w:r>
    </w:p>
    <w:p w:rsidR="00DD2927" w:rsidRDefault="00E430F6" w:rsidP="00182A90">
      <w:pPr>
        <w:spacing w:after="84"/>
        <w:ind w:firstLine="480"/>
        <w:rPr>
          <w:lang w:eastAsia="zh-TW"/>
        </w:rPr>
      </w:pPr>
      <w:r w:rsidRPr="00E430F6">
        <w:rPr>
          <w:rFonts w:eastAsia="宋体"/>
        </w:rPr>
        <w:t xml:space="preserve">Jack is a man </w:t>
      </w:r>
      <w:r w:rsidRPr="00E430F6">
        <w:rPr>
          <w:rFonts w:eastAsia="宋体"/>
          <w:u w:val="single"/>
        </w:rPr>
        <w:t>that</w:t>
      </w:r>
      <w:r w:rsidRPr="00E430F6">
        <w:rPr>
          <w:rFonts w:eastAsia="宋体"/>
        </w:rPr>
        <w:t xml:space="preserve"> I trust completely.</w:t>
      </w:r>
    </w:p>
    <w:p w:rsidR="00DD2927" w:rsidRDefault="00E430F6" w:rsidP="00182A90">
      <w:pPr>
        <w:spacing w:after="84"/>
        <w:ind w:firstLine="480"/>
        <w:rPr>
          <w:lang w:eastAsia="zh-TW"/>
        </w:rPr>
      </w:pPr>
      <w:r w:rsidRPr="00E430F6">
        <w:rPr>
          <w:rFonts w:eastAsia="宋体" w:hint="eastAsia"/>
        </w:rPr>
        <w:t>最后，关系代名词</w:t>
      </w:r>
      <w:r w:rsidRPr="00E430F6">
        <w:rPr>
          <w:rFonts w:eastAsia="宋体"/>
        </w:rPr>
        <w:t>who</w:t>
      </w:r>
      <w:r w:rsidRPr="00E430F6">
        <w:rPr>
          <w:rFonts w:eastAsia="宋体" w:hint="eastAsia"/>
        </w:rPr>
        <w:t>、</w:t>
      </w:r>
      <w:r w:rsidRPr="00E430F6">
        <w:rPr>
          <w:rFonts w:eastAsia="宋体"/>
        </w:rPr>
        <w:t>whom</w:t>
      </w:r>
      <w:r w:rsidRPr="00E430F6">
        <w:rPr>
          <w:rFonts w:eastAsia="宋体" w:hint="eastAsia"/>
        </w:rPr>
        <w:t>或</w:t>
      </w:r>
      <w:r w:rsidRPr="00E430F6">
        <w:rPr>
          <w:rFonts w:eastAsia="宋体"/>
        </w:rPr>
        <w:t>that</w:t>
      </w:r>
      <w:r w:rsidRPr="00E430F6">
        <w:rPr>
          <w:rFonts w:eastAsia="宋体" w:hint="eastAsia"/>
        </w:rPr>
        <w:t>在关系</w:t>
      </w:r>
      <w:r w:rsidR="00BF5096">
        <w:rPr>
          <w:rFonts w:eastAsia="宋体" w:hint="eastAsia"/>
        </w:rPr>
        <w:t>从句</w:t>
      </w:r>
      <w:r w:rsidRPr="00E430F6">
        <w:rPr>
          <w:rFonts w:eastAsia="宋体" w:hint="eastAsia"/>
        </w:rPr>
        <w:t>内扮演</w:t>
      </w:r>
      <w:r w:rsidR="009D20F5">
        <w:rPr>
          <w:rFonts w:eastAsia="宋体" w:hint="eastAsia"/>
        </w:rPr>
        <w:t>受词（宾语）</w:t>
      </w:r>
      <w:r w:rsidRPr="00E430F6">
        <w:rPr>
          <w:rFonts w:eastAsia="宋体" w:hint="eastAsia"/>
        </w:rPr>
        <w:t>的角色，如果选择把它省略掉以避免重复，句子仍然够清楚，如下：</w:t>
      </w:r>
    </w:p>
    <w:p w:rsidR="00DD2927" w:rsidRDefault="00E430F6" w:rsidP="00182A90">
      <w:pPr>
        <w:spacing w:after="84"/>
        <w:ind w:firstLine="480"/>
        <w:rPr>
          <w:lang w:eastAsia="zh-TW"/>
        </w:rPr>
      </w:pPr>
      <w:r w:rsidRPr="00E430F6">
        <w:rPr>
          <w:rFonts w:eastAsia="宋体"/>
        </w:rPr>
        <w:t>Jack is a man I trust completely.</w:t>
      </w:r>
    </w:p>
    <w:p w:rsidR="00DD2927" w:rsidRPr="00271F54" w:rsidRDefault="00E430F6" w:rsidP="00182A90">
      <w:pPr>
        <w:spacing w:after="84"/>
        <w:ind w:firstLine="480"/>
        <w:rPr>
          <w:rStyle w:val="af1"/>
        </w:rPr>
      </w:pPr>
      <w:r w:rsidRPr="00E430F6">
        <w:rPr>
          <w:rFonts w:eastAsia="宋体" w:hint="eastAsia"/>
        </w:rPr>
        <w:t>读者仍然看得出来</w:t>
      </w:r>
      <w:r w:rsidRPr="00E430F6">
        <w:rPr>
          <w:rFonts w:eastAsia="宋体"/>
        </w:rPr>
        <w:t>Jack is a man</w:t>
      </w:r>
      <w:r w:rsidRPr="00E430F6">
        <w:rPr>
          <w:rFonts w:eastAsia="宋体" w:hint="eastAsia"/>
        </w:rPr>
        <w:t>是主要</w:t>
      </w:r>
      <w:r w:rsidR="00BF5096">
        <w:rPr>
          <w:rFonts w:eastAsia="宋体" w:hint="eastAsia"/>
        </w:rPr>
        <w:t>从句</w:t>
      </w:r>
      <w:r w:rsidRPr="00E430F6">
        <w:rPr>
          <w:rFonts w:eastAsia="宋体" w:hint="eastAsia"/>
        </w:rPr>
        <w:t>、后面的</w:t>
      </w:r>
      <w:r w:rsidRPr="00E430F6">
        <w:rPr>
          <w:rFonts w:eastAsia="宋体"/>
        </w:rPr>
        <w:t>I trust completely</w:t>
      </w:r>
      <w:r w:rsidRPr="00E430F6">
        <w:rPr>
          <w:rFonts w:eastAsia="宋体" w:hint="eastAsia"/>
        </w:rPr>
        <w:t>是关系</w:t>
      </w:r>
      <w:r w:rsidR="00BF5096">
        <w:rPr>
          <w:rFonts w:eastAsia="宋体" w:hint="eastAsia"/>
        </w:rPr>
        <w:t>从句</w:t>
      </w:r>
      <w:r w:rsidRPr="00E430F6">
        <w:rPr>
          <w:rFonts w:eastAsia="宋体" w:hint="eastAsia"/>
        </w:rPr>
        <w:t>，所以这仍然是个正确的句子。因此，</w:t>
      </w:r>
      <w:r w:rsidRPr="00271F54">
        <w:rPr>
          <w:rStyle w:val="af1"/>
          <w:rFonts w:hint="eastAsia"/>
        </w:rPr>
        <w:t>关系代名词在关系</w:t>
      </w:r>
      <w:r w:rsidR="00BF5096" w:rsidRPr="00271F54">
        <w:rPr>
          <w:rStyle w:val="af1"/>
          <w:rFonts w:hint="eastAsia"/>
        </w:rPr>
        <w:t>从句</w:t>
      </w:r>
      <w:r w:rsidRPr="00271F54">
        <w:rPr>
          <w:rStyle w:val="af1"/>
          <w:rFonts w:hint="eastAsia"/>
        </w:rPr>
        <w:t>中扮演</w:t>
      </w:r>
      <w:r w:rsidR="009D20F5" w:rsidRPr="00271F54">
        <w:rPr>
          <w:rStyle w:val="af1"/>
          <w:rFonts w:hint="eastAsia"/>
        </w:rPr>
        <w:t>受词（宾语）</w:t>
      </w:r>
      <w:r w:rsidRPr="00271F54">
        <w:rPr>
          <w:rStyle w:val="af1"/>
          <w:rFonts w:hint="eastAsia"/>
        </w:rPr>
        <w:t>角色时可以选择省略（前提是这个关系</w:t>
      </w:r>
      <w:r w:rsidR="00BF5096" w:rsidRPr="00271F54">
        <w:rPr>
          <w:rStyle w:val="af1"/>
          <w:rFonts w:hint="eastAsia"/>
        </w:rPr>
        <w:t>从句</w:t>
      </w:r>
      <w:r w:rsidRPr="00271F54">
        <w:rPr>
          <w:rStyle w:val="af1"/>
          <w:rFonts w:hint="eastAsia"/>
        </w:rPr>
        <w:t>不能放在括号式的逗点内，这点将在下文说明）。</w:t>
      </w:r>
    </w:p>
    <w:p w:rsidR="00DD2927" w:rsidRDefault="00E430F6" w:rsidP="00182A90">
      <w:pPr>
        <w:pStyle w:val="5"/>
        <w:spacing w:after="84"/>
        <w:rPr>
          <w:lang w:eastAsia="zh-TW"/>
        </w:rPr>
      </w:pPr>
      <w:r w:rsidRPr="00E430F6">
        <w:rPr>
          <w:rFonts w:hint="eastAsia"/>
        </w:rPr>
        <w:t>介系词的</w:t>
      </w:r>
      <w:r w:rsidR="009D20F5">
        <w:rPr>
          <w:rFonts w:hint="eastAsia"/>
        </w:rPr>
        <w:t>受词（宾语）</w:t>
      </w:r>
      <w:r w:rsidRPr="00E430F6">
        <w:rPr>
          <w:rFonts w:hint="eastAsia"/>
        </w:rPr>
        <w:t>位置</w:t>
      </w:r>
    </w:p>
    <w:p w:rsidR="00DD2927" w:rsidRDefault="00E430F6" w:rsidP="00182A90">
      <w:pPr>
        <w:spacing w:after="84"/>
        <w:ind w:firstLine="480"/>
        <w:rPr>
          <w:lang w:eastAsia="zh-TW"/>
        </w:rPr>
      </w:pPr>
      <w:r w:rsidRPr="00E430F6">
        <w:rPr>
          <w:rFonts w:eastAsia="宋体"/>
        </w:rPr>
        <w:t xml:space="preserve">1. Jack is </w:t>
      </w:r>
      <w:r w:rsidRPr="00E430F6">
        <w:rPr>
          <w:rFonts w:eastAsia="宋体"/>
          <w:u w:val="single"/>
        </w:rPr>
        <w:t>a man</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You should talk </w:t>
      </w:r>
      <w:r w:rsidRPr="00E430F6">
        <w:rPr>
          <w:rFonts w:eastAsia="宋体"/>
          <w:u w:val="single"/>
        </w:rPr>
        <w:t>to him</w:t>
      </w:r>
      <w:r w:rsidRPr="00E430F6">
        <w:rPr>
          <w:rFonts w:eastAsia="宋体"/>
        </w:rPr>
        <w:t>.</w:t>
      </w:r>
    </w:p>
    <w:p w:rsidR="00785232" w:rsidRPr="00785232" w:rsidRDefault="00271F54" w:rsidP="00182A90">
      <w:pPr>
        <w:pStyle w:val="Preface"/>
        <w:spacing w:after="84"/>
        <w:ind w:firstLine="480"/>
        <w:rPr>
          <w:lang w:eastAsia="zh-TW"/>
        </w:rPr>
      </w:pPr>
      <w:r>
        <w:t xml:space="preserve">             </w:t>
      </w:r>
      <w:r w:rsidR="00E430F6" w:rsidRPr="00E430F6">
        <w:rPr>
          <w:rFonts w:hint="eastAsia"/>
        </w:rPr>
        <w:t>介系词词组</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句中的代名词</w:t>
      </w:r>
      <w:r w:rsidRPr="00E430F6">
        <w:rPr>
          <w:rFonts w:eastAsia="宋体"/>
        </w:rPr>
        <w:t>him</w:t>
      </w:r>
      <w:r w:rsidRPr="00E430F6">
        <w:rPr>
          <w:rFonts w:eastAsia="宋体" w:hint="eastAsia"/>
        </w:rPr>
        <w:t>现在是介系词</w:t>
      </w:r>
      <w:r w:rsidRPr="00E430F6">
        <w:rPr>
          <w:rFonts w:eastAsia="宋体"/>
        </w:rPr>
        <w:t>in</w:t>
      </w:r>
      <w:r w:rsidRPr="00E430F6">
        <w:rPr>
          <w:rFonts w:eastAsia="宋体" w:hint="eastAsia"/>
        </w:rPr>
        <w:t>的</w:t>
      </w:r>
      <w:r w:rsidR="009D20F5">
        <w:rPr>
          <w:rFonts w:eastAsia="宋体" w:hint="eastAsia"/>
        </w:rPr>
        <w:t>受词（宾语）</w:t>
      </w:r>
      <w:r w:rsidRPr="00E430F6">
        <w:rPr>
          <w:rFonts w:eastAsia="宋体" w:hint="eastAsia"/>
        </w:rPr>
        <w:t>。把它改写成关系代名词，应该采用受格</w:t>
      </w:r>
      <w:r w:rsidRPr="00E430F6">
        <w:rPr>
          <w:rFonts w:eastAsia="宋体"/>
        </w:rPr>
        <w:t>whom</w:t>
      </w:r>
      <w:r w:rsidRPr="00E430F6">
        <w:rPr>
          <w:rFonts w:eastAsia="宋体" w:hint="eastAsia"/>
        </w:rPr>
        <w:t>。如果选择把介系词词组拆开、只把关系代名词</w:t>
      </w:r>
      <w:r w:rsidRPr="00E430F6">
        <w:rPr>
          <w:rFonts w:eastAsia="宋体"/>
        </w:rPr>
        <w:t>whom</w:t>
      </w:r>
      <w:r w:rsidRPr="00E430F6">
        <w:rPr>
          <w:rFonts w:eastAsia="宋体" w:hint="eastAsia"/>
        </w:rPr>
        <w:t>移到句首，结果就是底下这个复句：</w:t>
      </w:r>
    </w:p>
    <w:p w:rsidR="00785232" w:rsidRPr="00785232" w:rsidRDefault="00E430F6" w:rsidP="00182A90">
      <w:pPr>
        <w:spacing w:after="84"/>
        <w:ind w:firstLine="480"/>
        <w:rPr>
          <w:lang w:eastAsia="zh-TW"/>
        </w:rPr>
      </w:pPr>
      <w:r w:rsidRPr="00E430F6">
        <w:rPr>
          <w:rFonts w:eastAsia="宋体"/>
        </w:rPr>
        <w:t>Jack is a man [</w:t>
      </w:r>
      <w:r w:rsidRPr="00E430F6">
        <w:rPr>
          <w:rFonts w:eastAsia="宋体"/>
          <w:u w:val="single"/>
        </w:rPr>
        <w:t>whom</w:t>
      </w:r>
      <w:r w:rsidRPr="00E430F6">
        <w:rPr>
          <w:rFonts w:eastAsia="宋体"/>
        </w:rPr>
        <w:t xml:space="preserve"> you should talk </w:t>
      </w:r>
      <w:r w:rsidRPr="00E430F6">
        <w:rPr>
          <w:rFonts w:eastAsia="宋体"/>
          <w:u w:val="single"/>
        </w:rPr>
        <w:t>to</w:t>
      </w:r>
      <w:r w:rsidRPr="00E430F6">
        <w:rPr>
          <w:rFonts w:eastAsia="宋体"/>
        </w:rPr>
        <w:t>].</w:t>
      </w:r>
    </w:p>
    <w:p w:rsidR="00DD2927" w:rsidRDefault="00C041CD" w:rsidP="00182A90">
      <w:pPr>
        <w:pStyle w:val="Preface"/>
        <w:spacing w:after="84"/>
        <w:ind w:firstLine="480"/>
        <w:rPr>
          <w:lang w:eastAsia="zh-TW"/>
        </w:rPr>
      </w:pPr>
      <w:r>
        <w:t xml:space="preserve">         </w:t>
      </w:r>
      <w:r w:rsidR="00E430F6" w:rsidRPr="00E430F6">
        <w:t xml:space="preserve"> </w:t>
      </w:r>
      <w:r w:rsidR="009D20F5">
        <w:rPr>
          <w:rFonts w:hint="eastAsia"/>
        </w:rPr>
        <w:t>受词（宾语）</w:t>
      </w:r>
      <w:r w:rsidR="00E430F6" w:rsidRPr="00E430F6">
        <w:t xml:space="preserve">       </w:t>
      </w:r>
      <w:r w:rsidR="00E430F6" w:rsidRPr="00E430F6">
        <w:rPr>
          <w:rFonts w:hint="eastAsia"/>
        </w:rPr>
        <w:t>介系词</w:t>
      </w:r>
    </w:p>
    <w:p w:rsidR="00DD2927" w:rsidRDefault="00E430F6" w:rsidP="00182A90">
      <w:pPr>
        <w:spacing w:after="84"/>
        <w:ind w:firstLine="480"/>
        <w:rPr>
          <w:lang w:eastAsia="zh-TW"/>
        </w:rPr>
      </w:pPr>
      <w:r w:rsidRPr="00E430F6">
        <w:rPr>
          <w:rFonts w:eastAsia="宋体" w:hint="eastAsia"/>
        </w:rPr>
        <w:t>因为介系词词组被拆开来、关系代名词</w:t>
      </w:r>
      <w:r w:rsidRPr="00E430F6">
        <w:rPr>
          <w:rFonts w:eastAsia="宋体"/>
        </w:rPr>
        <w:t>whom</w:t>
      </w:r>
      <w:r w:rsidRPr="00E430F6">
        <w:rPr>
          <w:rFonts w:eastAsia="宋体" w:hint="eastAsia"/>
        </w:rPr>
        <w:t>脱离了介系词后面的</w:t>
      </w:r>
      <w:r w:rsidR="009D20F5">
        <w:rPr>
          <w:rFonts w:eastAsia="宋体" w:hint="eastAsia"/>
        </w:rPr>
        <w:t>受词（宾语）</w:t>
      </w:r>
      <w:r w:rsidRPr="00E430F6">
        <w:rPr>
          <w:rFonts w:eastAsia="宋体" w:hint="eastAsia"/>
        </w:rPr>
        <w:t>位置，所以也可以选择拼成</w:t>
      </w:r>
      <w:r w:rsidRPr="00E430F6">
        <w:rPr>
          <w:rFonts w:eastAsia="宋体"/>
        </w:rPr>
        <w:t>who</w:t>
      </w:r>
      <w:r w:rsidRPr="00E430F6">
        <w:rPr>
          <w:rFonts w:eastAsia="宋体" w:hint="eastAsia"/>
        </w:rPr>
        <w:t>的主格，如下：</w:t>
      </w:r>
    </w:p>
    <w:p w:rsidR="00DD2927" w:rsidRDefault="00E430F6" w:rsidP="00182A90">
      <w:pPr>
        <w:spacing w:after="84"/>
        <w:ind w:firstLine="480"/>
        <w:rPr>
          <w:lang w:eastAsia="zh-TW"/>
        </w:rPr>
      </w:pPr>
      <w:r w:rsidRPr="00E430F6">
        <w:rPr>
          <w:rFonts w:eastAsia="宋体"/>
        </w:rPr>
        <w:t xml:space="preserve">Jack is a man </w:t>
      </w:r>
      <w:r w:rsidRPr="00E430F6">
        <w:rPr>
          <w:rFonts w:eastAsia="宋体"/>
          <w:u w:val="single"/>
        </w:rPr>
        <w:t>who</w:t>
      </w:r>
      <w:r w:rsidRPr="00E430F6">
        <w:rPr>
          <w:rFonts w:eastAsia="宋体"/>
        </w:rPr>
        <w:t xml:space="preserve"> you should talk to.</w:t>
      </w:r>
    </w:p>
    <w:p w:rsidR="00DD2927" w:rsidRDefault="00E430F6" w:rsidP="00182A90">
      <w:pPr>
        <w:spacing w:after="84"/>
        <w:ind w:firstLine="480"/>
        <w:rPr>
          <w:lang w:eastAsia="zh-TW"/>
        </w:rPr>
      </w:pPr>
      <w:r w:rsidRPr="00E430F6">
        <w:rPr>
          <w:rFonts w:eastAsia="宋体" w:hint="eastAsia"/>
        </w:rPr>
        <w:t>这个关系代名词在关系</w:t>
      </w:r>
      <w:r w:rsidR="00BF5096">
        <w:rPr>
          <w:rFonts w:eastAsia="宋体" w:hint="eastAsia"/>
        </w:rPr>
        <w:t>从句</w:t>
      </w:r>
      <w:r w:rsidRPr="00E430F6">
        <w:rPr>
          <w:rFonts w:eastAsia="宋体" w:hint="eastAsia"/>
        </w:rPr>
        <w:t>中扮演</w:t>
      </w:r>
      <w:r w:rsidR="009D20F5">
        <w:rPr>
          <w:rFonts w:eastAsia="宋体" w:hint="eastAsia"/>
        </w:rPr>
        <w:t>受词（宾语）</w:t>
      </w:r>
      <w:r w:rsidRPr="00E430F6">
        <w:rPr>
          <w:rFonts w:eastAsia="宋体" w:hint="eastAsia"/>
        </w:rPr>
        <w:t>的角色，可以选择把它省略掉。另外，因为这个关系</w:t>
      </w:r>
      <w:r w:rsidR="00BF5096">
        <w:rPr>
          <w:rFonts w:eastAsia="宋体" w:hint="eastAsia"/>
        </w:rPr>
        <w:t>从句</w:t>
      </w:r>
      <w:r w:rsidRPr="00E430F6">
        <w:rPr>
          <w:rFonts w:eastAsia="宋体" w:hint="eastAsia"/>
        </w:rPr>
        <w:t>具有指示功能、指出先行词是「哪一种」人，所以关系代名词也可以采用</w:t>
      </w:r>
      <w:r w:rsidRPr="00E430F6">
        <w:rPr>
          <w:rFonts w:eastAsia="宋体"/>
        </w:rPr>
        <w:t>that</w:t>
      </w:r>
      <w:r w:rsidRPr="00E430F6">
        <w:rPr>
          <w:rFonts w:eastAsia="宋体" w:hint="eastAsia"/>
        </w:rPr>
        <w:t>来取代，如下：</w:t>
      </w:r>
    </w:p>
    <w:p w:rsidR="00785232" w:rsidRPr="00785232" w:rsidRDefault="00E430F6" w:rsidP="00182A90">
      <w:pPr>
        <w:spacing w:after="84"/>
        <w:ind w:firstLine="480"/>
        <w:rPr>
          <w:lang w:eastAsia="zh-TW"/>
        </w:rPr>
      </w:pPr>
      <w:r w:rsidRPr="00E430F6">
        <w:rPr>
          <w:rFonts w:eastAsia="宋体"/>
        </w:rPr>
        <w:t>Jack is a man you should talk to.</w:t>
      </w:r>
    </w:p>
    <w:p w:rsidR="00DD2927" w:rsidRDefault="00E430F6" w:rsidP="00182A90">
      <w:pPr>
        <w:spacing w:after="84"/>
        <w:ind w:firstLine="480"/>
        <w:rPr>
          <w:lang w:eastAsia="zh-TW"/>
        </w:rPr>
      </w:pPr>
      <w:r w:rsidRPr="00E430F6">
        <w:rPr>
          <w:rFonts w:eastAsia="宋体"/>
        </w:rPr>
        <w:t xml:space="preserve">Jack is a man </w:t>
      </w:r>
      <w:r w:rsidRPr="00E430F6">
        <w:rPr>
          <w:rFonts w:eastAsia="宋体"/>
          <w:u w:val="single"/>
        </w:rPr>
        <w:t>that</w:t>
      </w:r>
      <w:r w:rsidRPr="00E430F6">
        <w:rPr>
          <w:rFonts w:eastAsia="宋体"/>
        </w:rPr>
        <w:t xml:space="preserve"> you should talk to.</w:t>
      </w:r>
    </w:p>
    <w:p w:rsidR="00DD2927" w:rsidRDefault="00E430F6" w:rsidP="00182A90">
      <w:pPr>
        <w:spacing w:after="84"/>
        <w:ind w:firstLine="480"/>
        <w:rPr>
          <w:lang w:eastAsia="zh-TW"/>
        </w:rPr>
      </w:pPr>
      <w:r w:rsidRPr="00E430F6">
        <w:rPr>
          <w:rFonts w:eastAsia="宋体" w:hint="eastAsia"/>
        </w:rPr>
        <w:t>还有一种做法：如果选择不拆开、而是把整个介系词词组一起移到句首，就会成为下面这个复句：</w:t>
      </w:r>
    </w:p>
    <w:p w:rsidR="00785232" w:rsidRPr="00785232" w:rsidRDefault="00E430F6" w:rsidP="00182A90">
      <w:pPr>
        <w:spacing w:after="84"/>
        <w:ind w:firstLine="480"/>
        <w:rPr>
          <w:lang w:eastAsia="zh-TW"/>
        </w:rPr>
      </w:pPr>
      <w:r w:rsidRPr="00E430F6">
        <w:rPr>
          <w:rFonts w:eastAsia="宋体"/>
        </w:rPr>
        <w:t>Jack in a man [</w:t>
      </w:r>
      <w:r w:rsidRPr="00E430F6">
        <w:rPr>
          <w:rFonts w:eastAsia="宋体"/>
          <w:u w:val="single"/>
        </w:rPr>
        <w:t>to whom</w:t>
      </w:r>
      <w:r w:rsidRPr="00E430F6">
        <w:rPr>
          <w:rFonts w:eastAsia="宋体"/>
        </w:rPr>
        <w:t xml:space="preserve"> you should talk].</w:t>
      </w:r>
    </w:p>
    <w:p w:rsidR="00DD2927" w:rsidRDefault="00C041CD" w:rsidP="00182A90">
      <w:pPr>
        <w:pStyle w:val="Preface"/>
        <w:spacing w:after="84"/>
        <w:ind w:firstLine="480"/>
        <w:rPr>
          <w:lang w:eastAsia="zh-TW"/>
        </w:rPr>
      </w:pPr>
      <w:r>
        <w:t xml:space="preserve">          </w:t>
      </w:r>
      <w:r>
        <w:rPr>
          <w:rFonts w:hint="eastAsia"/>
        </w:rPr>
        <w:t xml:space="preserve"> </w:t>
      </w:r>
      <w:r w:rsidR="00E430F6" w:rsidRPr="00E430F6">
        <w:rPr>
          <w:rFonts w:hint="eastAsia"/>
        </w:rPr>
        <w:t>介系词词组</w:t>
      </w:r>
    </w:p>
    <w:p w:rsidR="00DD2927" w:rsidRDefault="00E430F6" w:rsidP="00182A90">
      <w:pPr>
        <w:spacing w:after="84"/>
        <w:ind w:firstLine="480"/>
        <w:rPr>
          <w:lang w:eastAsia="zh-TW"/>
        </w:rPr>
      </w:pPr>
      <w:r w:rsidRPr="00E430F6">
        <w:rPr>
          <w:rFonts w:eastAsia="宋体" w:hint="eastAsia"/>
        </w:rPr>
        <w:t>只有在这种情况，</w:t>
      </w:r>
      <w:r w:rsidRPr="00E430F6">
        <w:rPr>
          <w:rFonts w:eastAsia="宋体"/>
        </w:rPr>
        <w:t>whom</w:t>
      </w:r>
      <w:r w:rsidRPr="00E430F6">
        <w:rPr>
          <w:rFonts w:eastAsia="宋体" w:hint="eastAsia"/>
        </w:rPr>
        <w:t>仍然置于明显的</w:t>
      </w:r>
      <w:r w:rsidR="009D20F5">
        <w:rPr>
          <w:rFonts w:eastAsia="宋体" w:hint="eastAsia"/>
        </w:rPr>
        <w:t>受词（宾语）</w:t>
      </w:r>
      <w:r w:rsidRPr="00E430F6">
        <w:rPr>
          <w:rFonts w:eastAsia="宋体" w:hint="eastAsia"/>
        </w:rPr>
        <w:t>位置，才有必要采用受格。而且，这种情况既不能省略</w:t>
      </w:r>
      <w:r w:rsidRPr="00E430F6">
        <w:rPr>
          <w:rFonts w:eastAsia="宋体"/>
        </w:rPr>
        <w:t>whom</w:t>
      </w:r>
      <w:r w:rsidRPr="00E430F6">
        <w:rPr>
          <w:rFonts w:eastAsia="宋体" w:hint="eastAsia"/>
        </w:rPr>
        <w:t>、也不能改成</w:t>
      </w:r>
      <w:r w:rsidRPr="00E430F6">
        <w:rPr>
          <w:rFonts w:eastAsia="宋体"/>
        </w:rPr>
        <w:t>that</w:t>
      </w:r>
      <w:r w:rsidRPr="00E430F6">
        <w:rPr>
          <w:rFonts w:eastAsia="宋体" w:hint="eastAsia"/>
        </w:rPr>
        <w:t>，所以没有什么</w:t>
      </w:r>
      <w:r w:rsidRPr="00E430F6">
        <w:rPr>
          <w:rFonts w:eastAsia="宋体" w:hint="eastAsia"/>
        </w:rPr>
        <w:lastRenderedPageBreak/>
        <w:t>别的变化。</w:t>
      </w:r>
    </w:p>
    <w:p w:rsidR="00DD2927" w:rsidRDefault="00E430F6" w:rsidP="00182A90">
      <w:pPr>
        <w:pStyle w:val="5"/>
        <w:spacing w:after="84"/>
        <w:rPr>
          <w:lang w:eastAsia="zh-TW"/>
        </w:rPr>
      </w:pPr>
      <w:r w:rsidRPr="00E430F6">
        <w:rPr>
          <w:rFonts w:hint="eastAsia"/>
        </w:rPr>
        <w:t>补语位置</w:t>
      </w:r>
    </w:p>
    <w:p w:rsidR="00785232" w:rsidRPr="00785232" w:rsidRDefault="00E430F6" w:rsidP="00182A90">
      <w:pPr>
        <w:spacing w:after="84"/>
        <w:ind w:firstLine="480"/>
        <w:rPr>
          <w:lang w:eastAsia="zh-TW"/>
        </w:rPr>
      </w:pPr>
      <w:r w:rsidRPr="00E430F6">
        <w:rPr>
          <w:rFonts w:eastAsia="宋体"/>
        </w:rPr>
        <w:t xml:space="preserve">After the stroke, John is not </w:t>
      </w:r>
      <w:r w:rsidRPr="00E430F6">
        <w:rPr>
          <w:rFonts w:eastAsia="宋体"/>
          <w:u w:val="single"/>
        </w:rPr>
        <w:t>the man</w:t>
      </w:r>
      <w:r w:rsidRPr="00E430F6">
        <w:rPr>
          <w:rFonts w:eastAsia="宋体"/>
        </w:rPr>
        <w:t xml:space="preserve"> </w:t>
      </w:r>
      <w:r w:rsidRPr="00E430F6">
        <w:rPr>
          <w:rFonts w:eastAsia="宋体"/>
          <w:u w:val="single"/>
        </w:rPr>
        <w:t>who he used to be</w:t>
      </w:r>
      <w:r w:rsidRPr="00E430F6">
        <w:rPr>
          <w:rFonts w:eastAsia="宋体"/>
        </w:rPr>
        <w:t>.</w:t>
      </w:r>
    </w:p>
    <w:p w:rsidR="00785232" w:rsidRPr="00785232" w:rsidRDefault="00C041CD" w:rsidP="00182A90">
      <w:pPr>
        <w:pStyle w:val="Preface"/>
        <w:spacing w:after="84"/>
        <w:ind w:firstLine="480"/>
        <w:rPr>
          <w:lang w:eastAsia="zh-TW"/>
        </w:rPr>
      </w:pPr>
      <w:r>
        <w:t xml:space="preserve">                       </w:t>
      </w:r>
      <w:r>
        <w:rPr>
          <w:rFonts w:hint="eastAsia"/>
        </w:rP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rPr>
          <w:rFonts w:hint="eastAsia"/>
        </w:rPr>
        <w:t>中风之后，</w:t>
      </w:r>
      <w:r w:rsidRPr="00E430F6">
        <w:t>John</w:t>
      </w:r>
      <w:r w:rsidRPr="00E430F6">
        <w:rPr>
          <w:rFonts w:hint="eastAsia"/>
        </w:rPr>
        <w:t>的情况比从前差多了。</w:t>
      </w:r>
    </w:p>
    <w:p w:rsidR="00DD2927" w:rsidRDefault="00E430F6" w:rsidP="00182A90">
      <w:pPr>
        <w:spacing w:after="84"/>
        <w:ind w:firstLine="480"/>
        <w:rPr>
          <w:lang w:eastAsia="zh-TW"/>
        </w:rPr>
      </w:pPr>
      <w:r w:rsidRPr="00E430F6">
        <w:rPr>
          <w:rFonts w:eastAsia="宋体" w:hint="eastAsia"/>
        </w:rPr>
        <w:t>字面上是「</w:t>
      </w:r>
      <w:r w:rsidRPr="00E430F6">
        <w:rPr>
          <w:rFonts w:eastAsia="宋体"/>
        </w:rPr>
        <w:t>John</w:t>
      </w:r>
      <w:r w:rsidRPr="00E430F6">
        <w:rPr>
          <w:rFonts w:eastAsia="宋体" w:hint="eastAsia"/>
        </w:rPr>
        <w:t>不再是从前那个男人了」。这个复句可以拆开为下面这两句来理解：</w:t>
      </w:r>
    </w:p>
    <w:p w:rsidR="00785232" w:rsidRPr="00785232" w:rsidRDefault="00E430F6" w:rsidP="00182A90">
      <w:pPr>
        <w:spacing w:after="84"/>
        <w:ind w:firstLine="480"/>
        <w:rPr>
          <w:lang w:eastAsia="zh-TW"/>
        </w:rPr>
      </w:pPr>
      <w:r w:rsidRPr="00E430F6">
        <w:rPr>
          <w:rFonts w:eastAsia="宋体"/>
        </w:rPr>
        <w:t xml:space="preserve">1. After the stroke, John is not </w:t>
      </w:r>
      <w:r w:rsidRPr="00E430F6">
        <w:rPr>
          <w:rFonts w:eastAsia="宋体"/>
          <w:u w:val="single"/>
        </w:rPr>
        <w:t>the man</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used to be</w:t>
      </w:r>
      <w:r w:rsidRPr="00E430F6">
        <w:rPr>
          <w:rFonts w:eastAsia="宋体"/>
        </w:rPr>
        <w:t xml:space="preserve"> </w:t>
      </w:r>
      <w:r w:rsidRPr="00E430F6">
        <w:rPr>
          <w:rFonts w:eastAsia="宋体"/>
          <w:u w:val="single"/>
        </w:rPr>
        <w:t>the man</w:t>
      </w:r>
      <w:r w:rsidRPr="00E430F6">
        <w:rPr>
          <w:rFonts w:eastAsia="宋体"/>
        </w:rPr>
        <w:t>.</w:t>
      </w:r>
    </w:p>
    <w:p w:rsidR="00DD2927" w:rsidRDefault="00C041CD" w:rsidP="00182A90">
      <w:pPr>
        <w:pStyle w:val="Preface"/>
        <w:spacing w:after="84"/>
        <w:ind w:firstLine="480"/>
        <w:rPr>
          <w:lang w:eastAsia="zh-TW"/>
        </w:rPr>
      </w:pPr>
      <w:r>
        <w:t xml:space="preserve"> </w:t>
      </w:r>
      <w:r>
        <w:rPr>
          <w:rFonts w:hint="eastAsia"/>
        </w:rPr>
        <w:t xml:space="preserve"> </w:t>
      </w:r>
      <w:r>
        <w:t xml:space="preserve">S     V       </w:t>
      </w:r>
      <w:r w:rsidR="00E430F6" w:rsidRPr="00E430F6">
        <w:t>C</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w:t>
      </w:r>
      <w:r w:rsidRPr="00E430F6">
        <w:rPr>
          <w:rFonts w:eastAsia="宋体"/>
        </w:rPr>
        <w:t>the man</w:t>
      </w:r>
      <w:r w:rsidRPr="00E430F6">
        <w:rPr>
          <w:rFonts w:eastAsia="宋体" w:hint="eastAsia"/>
        </w:rPr>
        <w:t>和第</w:t>
      </w:r>
      <w:r w:rsidRPr="00E430F6">
        <w:rPr>
          <w:rFonts w:eastAsia="宋体"/>
        </w:rPr>
        <w:t>1</w:t>
      </w:r>
      <w:r w:rsidRPr="00E430F6">
        <w:rPr>
          <w:rFonts w:eastAsia="宋体" w:hint="eastAsia"/>
        </w:rPr>
        <w:t>句重复。如果是用普通的人称代名词来避免重复，应该采用主格的</w:t>
      </w:r>
      <w:r w:rsidRPr="00E430F6">
        <w:rPr>
          <w:rFonts w:eastAsia="宋体"/>
        </w:rPr>
        <w:t>he</w:t>
      </w:r>
      <w:r w:rsidRPr="00E430F6">
        <w:rPr>
          <w:rFonts w:eastAsia="宋体" w:hint="eastAsia"/>
        </w:rPr>
        <w:t>，因为</w:t>
      </w:r>
      <w:r w:rsidRPr="00E430F6">
        <w:rPr>
          <w:rFonts w:eastAsia="宋体"/>
        </w:rPr>
        <w:t>the man</w:t>
      </w:r>
      <w:r w:rsidRPr="00E430F6">
        <w:rPr>
          <w:rFonts w:eastAsia="宋体" w:hint="eastAsia"/>
        </w:rPr>
        <w:t>在第</w:t>
      </w:r>
      <w:r w:rsidRPr="00E430F6">
        <w:rPr>
          <w:rFonts w:eastAsia="宋体"/>
        </w:rPr>
        <w:t>2</w:t>
      </w:r>
      <w:r w:rsidRPr="00E430F6">
        <w:rPr>
          <w:rFonts w:eastAsia="宋体" w:hint="eastAsia"/>
        </w:rPr>
        <w:t>句中是当主词补语使用而不是</w:t>
      </w:r>
      <w:r w:rsidR="009D20F5">
        <w:rPr>
          <w:rFonts w:eastAsia="宋体" w:hint="eastAsia"/>
        </w:rPr>
        <w:t>受词（宾语）</w:t>
      </w:r>
      <w:r w:rsidRPr="00E430F6">
        <w:rPr>
          <w:rFonts w:eastAsia="宋体" w:hint="eastAsia"/>
        </w:rPr>
        <w:t>，因此是主格而非受格。再由</w:t>
      </w:r>
      <w:r w:rsidRPr="00E430F6">
        <w:rPr>
          <w:rFonts w:eastAsia="宋体"/>
        </w:rPr>
        <w:t>he</w:t>
      </w:r>
      <w:r w:rsidRPr="00E430F6">
        <w:rPr>
          <w:rFonts w:eastAsia="宋体" w:hint="eastAsia"/>
        </w:rPr>
        <w:t>改写为关系代名词，当然也是主格（</w:t>
      </w:r>
      <w:r w:rsidRPr="00E430F6">
        <w:rPr>
          <w:rFonts w:eastAsia="宋体"/>
        </w:rPr>
        <w:t>who</w:t>
      </w:r>
      <w:r w:rsidRPr="00E430F6">
        <w:rPr>
          <w:rFonts w:eastAsia="宋体" w:hint="eastAsia"/>
        </w:rPr>
        <w:t>），所以正确的关系</w:t>
      </w:r>
      <w:r w:rsidR="00BF5096">
        <w:rPr>
          <w:rFonts w:eastAsia="宋体" w:hint="eastAsia"/>
        </w:rPr>
        <w:t>从句</w:t>
      </w:r>
      <w:r w:rsidRPr="00E430F6">
        <w:rPr>
          <w:rFonts w:eastAsia="宋体" w:hint="eastAsia"/>
        </w:rPr>
        <w:t>是</w:t>
      </w:r>
      <w:r w:rsidRPr="00E430F6">
        <w:rPr>
          <w:rFonts w:eastAsia="宋体"/>
        </w:rPr>
        <w:t>who he used to be</w:t>
      </w:r>
      <w:r w:rsidRPr="00E430F6">
        <w:rPr>
          <w:rFonts w:eastAsia="宋体" w:hint="eastAsia"/>
        </w:rPr>
        <w:t>。关系代名词</w:t>
      </w:r>
      <w:r w:rsidRPr="00E430F6">
        <w:rPr>
          <w:rFonts w:eastAsia="宋体"/>
        </w:rPr>
        <w:t>who</w:t>
      </w:r>
      <w:r w:rsidRPr="00E430F6">
        <w:rPr>
          <w:rFonts w:eastAsia="宋体" w:hint="eastAsia"/>
        </w:rPr>
        <w:t>虽然是补语，但是省略掉它之后两个</w:t>
      </w:r>
      <w:r w:rsidR="00BF5096">
        <w:rPr>
          <w:rFonts w:eastAsia="宋体" w:hint="eastAsia"/>
        </w:rPr>
        <w:t>从句</w:t>
      </w:r>
      <w:r w:rsidRPr="00E430F6">
        <w:rPr>
          <w:rFonts w:eastAsia="宋体" w:hint="eastAsia"/>
        </w:rPr>
        <w:t>仍然可以区分清楚，所以也可以选择省略</w:t>
      </w:r>
      <w:r w:rsidRPr="00E430F6">
        <w:rPr>
          <w:rFonts w:eastAsia="宋体"/>
        </w:rPr>
        <w:t>who</w:t>
      </w:r>
      <w:r w:rsidRPr="00E430F6">
        <w:rPr>
          <w:rFonts w:eastAsia="宋体" w:hint="eastAsia"/>
        </w:rPr>
        <w:t>。另外，关系</w:t>
      </w:r>
      <w:r w:rsidR="00BF5096">
        <w:rPr>
          <w:rFonts w:eastAsia="宋体" w:hint="eastAsia"/>
        </w:rPr>
        <w:t>从句</w:t>
      </w:r>
      <w:r w:rsidRPr="00E430F6">
        <w:rPr>
          <w:rFonts w:eastAsia="宋体"/>
        </w:rPr>
        <w:t>who he used to be</w:t>
      </w:r>
      <w:r w:rsidRPr="00E430F6">
        <w:rPr>
          <w:rFonts w:eastAsia="宋体" w:hint="eastAsia"/>
        </w:rPr>
        <w:t>具有指出「哪一种人」的指示功能，因此关系代名词也可以改写为</w:t>
      </w:r>
      <w:r w:rsidRPr="00E430F6">
        <w:rPr>
          <w:rFonts w:eastAsia="宋体"/>
        </w:rPr>
        <w:t>that</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After the stroke, Joh is not the man he used to be.</w:t>
      </w:r>
    </w:p>
    <w:p w:rsidR="00EA57E3" w:rsidRDefault="00E430F6" w:rsidP="00182A90">
      <w:pPr>
        <w:spacing w:after="84"/>
        <w:ind w:firstLine="480"/>
        <w:rPr>
          <w:lang w:eastAsia="zh-TW"/>
        </w:rPr>
      </w:pPr>
      <w:r w:rsidRPr="00E430F6">
        <w:rPr>
          <w:rFonts w:eastAsia="宋体"/>
        </w:rPr>
        <w:t>After the stroke, Joh is not the man that he used to be.</w:t>
      </w:r>
    </w:p>
    <w:p w:rsidR="00DD2927" w:rsidRDefault="00E430F6" w:rsidP="00182A90">
      <w:pPr>
        <w:pStyle w:val="5"/>
        <w:spacing w:after="84"/>
        <w:rPr>
          <w:lang w:eastAsia="zh-TW"/>
        </w:rPr>
      </w:pPr>
      <w:r w:rsidRPr="00E430F6">
        <w:rPr>
          <w:rFonts w:hint="eastAsia"/>
        </w:rPr>
        <w:t>所有格</w:t>
      </w:r>
    </w:p>
    <w:p w:rsidR="00DD2927" w:rsidRDefault="00E430F6" w:rsidP="00182A90">
      <w:pPr>
        <w:spacing w:after="84"/>
        <w:ind w:firstLine="480"/>
        <w:rPr>
          <w:lang w:eastAsia="zh-TW"/>
        </w:rPr>
      </w:pPr>
      <w:r w:rsidRPr="00E430F6">
        <w:rPr>
          <w:rFonts w:eastAsia="宋体" w:hint="eastAsia"/>
        </w:rPr>
        <w:t>如果先行词是人、从属</w:t>
      </w:r>
      <w:r w:rsidR="00BF5096">
        <w:rPr>
          <w:rFonts w:eastAsia="宋体" w:hint="eastAsia"/>
        </w:rPr>
        <w:t>从句</w:t>
      </w:r>
      <w:r w:rsidRPr="00E430F6">
        <w:rPr>
          <w:rFonts w:eastAsia="宋体" w:hint="eastAsia"/>
        </w:rPr>
        <w:t>中与其交集的是人称代名词的所有格（如</w:t>
      </w:r>
      <w:r w:rsidRPr="00E430F6">
        <w:rPr>
          <w:rFonts w:eastAsia="宋体"/>
        </w:rPr>
        <w:t>his, her, their</w:t>
      </w:r>
      <w:r w:rsidRPr="00E430F6">
        <w:rPr>
          <w:rFonts w:eastAsia="宋体" w:hint="eastAsia"/>
        </w:rPr>
        <w:t>之类），那么改写成关系代名词就是</w:t>
      </w:r>
      <w:r w:rsidRPr="00E430F6">
        <w:rPr>
          <w:rFonts w:eastAsia="宋体"/>
        </w:rPr>
        <w:t>whose</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1</w:t>
      </w:r>
      <w:r w:rsidRPr="00E430F6">
        <w:rPr>
          <w:rFonts w:eastAsia="宋体" w:hint="eastAsia"/>
        </w:rPr>
        <w:t>．</w:t>
      </w:r>
      <w:r w:rsidRPr="00E430F6">
        <w:rPr>
          <w:rFonts w:eastAsia="宋体"/>
        </w:rPr>
        <w:t xml:space="preserve">Jack is </w:t>
      </w:r>
      <w:r w:rsidRPr="00E430F6">
        <w:rPr>
          <w:rFonts w:eastAsia="宋体"/>
          <w:u w:val="single"/>
        </w:rPr>
        <w:t>a man</w:t>
      </w:r>
      <w:r w:rsidRPr="00E430F6">
        <w:rPr>
          <w:rFonts w:eastAsia="宋体"/>
        </w:rPr>
        <w:t>.</w:t>
      </w:r>
    </w:p>
    <w:p w:rsidR="00DD2927" w:rsidRDefault="000450B7" w:rsidP="00182A90">
      <w:pPr>
        <w:pStyle w:val="Preface"/>
        <w:spacing w:after="84"/>
        <w:ind w:firstLine="480"/>
        <w:rPr>
          <w:lang w:eastAsia="zh-TW"/>
        </w:rPr>
      </w:pPr>
      <w:r>
        <w:t xml:space="preserve">        </w:t>
      </w:r>
      <w:r w:rsidR="00E430F6" w:rsidRPr="00E430F6">
        <w:rPr>
          <w:rFonts w:hint="eastAsia"/>
        </w:rPr>
        <w:t>先行词</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trust</w:t>
      </w:r>
      <w:r w:rsidRPr="00E430F6">
        <w:rPr>
          <w:rFonts w:eastAsia="宋体"/>
        </w:rPr>
        <w:t xml:space="preserve"> </w:t>
      </w:r>
      <w:r w:rsidRPr="00E430F6">
        <w:rPr>
          <w:rFonts w:eastAsia="宋体"/>
          <w:u w:val="single"/>
        </w:rPr>
        <w:t>his judgment</w:t>
      </w:r>
      <w:r w:rsidRPr="00E430F6">
        <w:rPr>
          <w:rFonts w:eastAsia="宋体"/>
        </w:rPr>
        <w:t>.</w:t>
      </w:r>
    </w:p>
    <w:p w:rsidR="00785232" w:rsidRPr="00785232" w:rsidRDefault="000450B7" w:rsidP="00182A90">
      <w:pPr>
        <w:pStyle w:val="Preface"/>
        <w:spacing w:after="84"/>
        <w:ind w:firstLine="480"/>
        <w:rPr>
          <w:lang w:eastAsia="zh-TW"/>
        </w:rPr>
      </w:pPr>
      <w:r>
        <w:t xml:space="preserve"> </w:t>
      </w:r>
      <w:r>
        <w:rPr>
          <w:rFonts w:hint="eastAsia"/>
        </w:rPr>
        <w:t xml:space="preserve"> </w:t>
      </w:r>
      <w:r>
        <w:t>S</w:t>
      </w:r>
      <w:r w:rsidR="00E430F6" w:rsidRPr="00E430F6">
        <w:t xml:space="preserve"> </w:t>
      </w:r>
      <w:r>
        <w:rPr>
          <w:rFonts w:hint="eastAsia"/>
        </w:rPr>
        <w:t xml:space="preserve"> </w:t>
      </w:r>
      <w:r>
        <w:t xml:space="preserve">V  </w:t>
      </w:r>
      <w:r w:rsidR="00E430F6" w:rsidRPr="00E430F6">
        <w:t xml:space="preserve">    O</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句是以所有格</w:t>
      </w:r>
      <w:r w:rsidRPr="00E430F6">
        <w:rPr>
          <w:rFonts w:eastAsia="宋体"/>
        </w:rPr>
        <w:t>his</w:t>
      </w:r>
      <w:r w:rsidRPr="00E430F6">
        <w:rPr>
          <w:rFonts w:eastAsia="宋体" w:hint="eastAsia"/>
        </w:rPr>
        <w:t>和第</w:t>
      </w:r>
      <w:r w:rsidRPr="00E430F6">
        <w:rPr>
          <w:rFonts w:eastAsia="宋体"/>
        </w:rPr>
        <w:t>1</w:t>
      </w:r>
      <w:r w:rsidRPr="00E430F6">
        <w:rPr>
          <w:rFonts w:eastAsia="宋体" w:hint="eastAsia"/>
        </w:rPr>
        <w:t>句中的先行词</w:t>
      </w:r>
      <w:r w:rsidRPr="00E430F6">
        <w:rPr>
          <w:rFonts w:eastAsia="宋体"/>
        </w:rPr>
        <w:t>a man</w:t>
      </w:r>
      <w:r w:rsidRPr="00E430F6">
        <w:rPr>
          <w:rFonts w:eastAsia="宋体" w:hint="eastAsia"/>
        </w:rPr>
        <w:t>产生交集建立关系，改写成关系代名词的话就是</w:t>
      </w:r>
      <w:r w:rsidRPr="00E430F6">
        <w:rPr>
          <w:rFonts w:eastAsia="宋体"/>
        </w:rPr>
        <w:t>whose</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Jack is </w:t>
      </w:r>
      <w:r w:rsidRPr="00E430F6">
        <w:rPr>
          <w:rFonts w:eastAsia="宋体"/>
          <w:u w:val="single"/>
        </w:rPr>
        <w:t>a man</w:t>
      </w:r>
      <w:r w:rsidRPr="00E430F6">
        <w:rPr>
          <w:rFonts w:eastAsia="宋体"/>
        </w:rPr>
        <w:t xml:space="preserve"> </w:t>
      </w:r>
      <w:r w:rsidRPr="00E430F6">
        <w:rPr>
          <w:rFonts w:eastAsia="宋体"/>
          <w:u w:val="single"/>
        </w:rPr>
        <w:t>whose judgment I trust</w:t>
      </w:r>
      <w:r w:rsidRPr="00E430F6">
        <w:rPr>
          <w:rFonts w:eastAsia="宋体"/>
        </w:rPr>
        <w:t>.</w:t>
      </w:r>
    </w:p>
    <w:p w:rsidR="00DD2927" w:rsidRDefault="000450B7"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rsidR="00EA57E3" w:rsidRDefault="00E430F6" w:rsidP="00182A90">
      <w:pPr>
        <w:spacing w:after="84"/>
        <w:ind w:firstLine="480"/>
        <w:rPr>
          <w:lang w:eastAsia="zh-TW"/>
        </w:rPr>
      </w:pPr>
      <w:r w:rsidRPr="00E430F6">
        <w:rPr>
          <w:rFonts w:eastAsia="宋体" w:hint="eastAsia"/>
        </w:rPr>
        <w:t>所有格的关系代名词</w:t>
      </w:r>
      <w:r w:rsidRPr="00E430F6">
        <w:rPr>
          <w:rFonts w:eastAsia="宋体"/>
        </w:rPr>
        <w:t>whose</w:t>
      </w:r>
      <w:r w:rsidRPr="00E430F6">
        <w:rPr>
          <w:rFonts w:eastAsia="宋体" w:hint="eastAsia"/>
        </w:rPr>
        <w:t>无法改写为其他形式、也不能省略。</w:t>
      </w:r>
    </w:p>
    <w:p w:rsidR="00DD2927" w:rsidRDefault="00E430F6" w:rsidP="00182A90">
      <w:pPr>
        <w:pStyle w:val="4"/>
        <w:spacing w:after="84"/>
        <w:rPr>
          <w:lang w:eastAsia="zh-TW"/>
        </w:rPr>
      </w:pPr>
      <w:r w:rsidRPr="00E430F6">
        <w:lastRenderedPageBreak/>
        <w:t>Which</w:t>
      </w:r>
      <w:r w:rsidRPr="00E430F6">
        <w:rPr>
          <w:rFonts w:hint="eastAsia"/>
        </w:rPr>
        <w:t>的用法（包括</w:t>
      </w:r>
      <w:r w:rsidRPr="00E430F6">
        <w:t>that</w:t>
      </w:r>
      <w:r w:rsidRPr="00E430F6">
        <w:rPr>
          <w:rFonts w:hint="eastAsia"/>
        </w:rPr>
        <w:t>）</w:t>
      </w:r>
    </w:p>
    <w:p w:rsidR="00DD2927" w:rsidRDefault="00E430F6" w:rsidP="00182A90">
      <w:pPr>
        <w:spacing w:after="84"/>
        <w:ind w:firstLine="480"/>
        <w:rPr>
          <w:lang w:eastAsia="zh-TW"/>
        </w:rPr>
      </w:pPr>
      <w:r w:rsidRPr="00E430F6">
        <w:rPr>
          <w:rFonts w:eastAsia="宋体" w:hint="eastAsia"/>
        </w:rPr>
        <w:t>如果先行词是「物」，关系代名词应该采用</w:t>
      </w:r>
      <w:r w:rsidRPr="00E430F6">
        <w:rPr>
          <w:rFonts w:eastAsia="宋体"/>
        </w:rPr>
        <w:t>which</w:t>
      </w:r>
      <w:r w:rsidRPr="00E430F6">
        <w:rPr>
          <w:rFonts w:eastAsia="宋体" w:hint="eastAsia"/>
        </w:rPr>
        <w:t>（改写自人称代名词</w:t>
      </w:r>
      <w:r w:rsidRPr="00E430F6">
        <w:rPr>
          <w:rFonts w:eastAsia="宋体"/>
        </w:rPr>
        <w:t>it</w:t>
      </w:r>
      <w:r w:rsidRPr="00E430F6">
        <w:rPr>
          <w:rFonts w:eastAsia="宋体" w:hint="eastAsia"/>
        </w:rPr>
        <w:t>或</w:t>
      </w:r>
      <w:r w:rsidRPr="00E430F6">
        <w:rPr>
          <w:rFonts w:eastAsia="宋体"/>
        </w:rPr>
        <w:t>they</w:t>
      </w:r>
      <w:r w:rsidRPr="00E430F6">
        <w:rPr>
          <w:rFonts w:eastAsia="宋体" w:hint="eastAsia"/>
        </w:rPr>
        <w:t>）。它引导的关系</w:t>
      </w:r>
      <w:r w:rsidR="00BF5096">
        <w:rPr>
          <w:rFonts w:eastAsia="宋体" w:hint="eastAsia"/>
        </w:rPr>
        <w:t>从句</w:t>
      </w:r>
      <w:r w:rsidRPr="00E430F6">
        <w:rPr>
          <w:rFonts w:eastAsia="宋体" w:hint="eastAsia"/>
        </w:rPr>
        <w:t>如果具有指示功能（关系</w:t>
      </w:r>
      <w:r w:rsidR="00BF5096">
        <w:rPr>
          <w:rFonts w:eastAsia="宋体" w:hint="eastAsia"/>
        </w:rPr>
        <w:t>从句</w:t>
      </w:r>
      <w:r w:rsidRPr="00E430F6">
        <w:rPr>
          <w:rFonts w:eastAsia="宋体" w:hint="eastAsia"/>
        </w:rPr>
        <w:t>前后没有用一对逗点隔开），那么这个关系代名词也可以改写为来自指示代名词的</w:t>
      </w:r>
      <w:r w:rsidRPr="00E430F6">
        <w:rPr>
          <w:rFonts w:eastAsia="宋体"/>
        </w:rPr>
        <w:t>that</w:t>
      </w:r>
      <w:r w:rsidRPr="00E430F6">
        <w:rPr>
          <w:rFonts w:eastAsia="宋体" w:hint="eastAsia"/>
        </w:rPr>
        <w:t>。以下就关系代名词</w:t>
      </w:r>
      <w:r w:rsidRPr="00E430F6">
        <w:rPr>
          <w:rFonts w:eastAsia="宋体"/>
        </w:rPr>
        <w:t>which</w:t>
      </w:r>
      <w:r w:rsidRPr="00E430F6">
        <w:rPr>
          <w:rFonts w:eastAsia="宋体" w:hint="eastAsia"/>
        </w:rPr>
        <w:t>用在关系</w:t>
      </w:r>
      <w:r w:rsidR="00BF5096">
        <w:rPr>
          <w:rFonts w:eastAsia="宋体" w:hint="eastAsia"/>
        </w:rPr>
        <w:t>从句</w:t>
      </w:r>
      <w:r w:rsidRPr="00E430F6">
        <w:rPr>
          <w:rFonts w:eastAsia="宋体" w:hint="eastAsia"/>
        </w:rPr>
        <w:t>中的几种位置分别举例说明。</w:t>
      </w:r>
    </w:p>
    <w:p w:rsidR="00DD2927" w:rsidRDefault="00E430F6" w:rsidP="00182A90">
      <w:pPr>
        <w:pStyle w:val="5"/>
        <w:spacing w:after="84"/>
        <w:rPr>
          <w:lang w:eastAsia="zh-TW"/>
        </w:rPr>
      </w:pPr>
      <w:r w:rsidRPr="00E430F6">
        <w:rPr>
          <w:rFonts w:hint="eastAsia"/>
        </w:rPr>
        <w:t>主词位置</w:t>
      </w:r>
    </w:p>
    <w:p w:rsidR="00785232" w:rsidRPr="00785232" w:rsidRDefault="00E430F6" w:rsidP="00182A90">
      <w:pPr>
        <w:spacing w:after="84"/>
        <w:ind w:firstLine="480"/>
        <w:rPr>
          <w:lang w:eastAsia="zh-TW"/>
        </w:rPr>
      </w:pPr>
      <w:r w:rsidRPr="00E430F6">
        <w:rPr>
          <w:rFonts w:eastAsia="宋体"/>
        </w:rPr>
        <w:t xml:space="preserve">1. I like </w:t>
      </w:r>
      <w:r w:rsidRPr="00E430F6">
        <w:rPr>
          <w:rFonts w:eastAsia="宋体"/>
          <w:u w:val="single"/>
        </w:rPr>
        <w:t>movies</w:t>
      </w:r>
      <w:r w:rsidRPr="00E430F6">
        <w:rPr>
          <w:rFonts w:eastAsia="宋体"/>
        </w:rPr>
        <w:t>.</w:t>
      </w:r>
    </w:p>
    <w:p w:rsidR="00785232" w:rsidRPr="00785232" w:rsidRDefault="000450B7" w:rsidP="00182A90">
      <w:pPr>
        <w:pStyle w:val="Preface"/>
        <w:spacing w:after="84"/>
        <w:ind w:firstLine="480"/>
        <w:rPr>
          <w:lang w:eastAsia="zh-TW"/>
        </w:rPr>
      </w:pPr>
      <w:r>
        <w:t xml:space="preserve">      </w:t>
      </w:r>
      <w:r w:rsidR="00E430F6" w:rsidRPr="00E430F6">
        <w:rPr>
          <w:rFonts w:hint="eastAsia"/>
        </w:rPr>
        <w:t>先行词</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movies</w:t>
      </w:r>
      <w:r w:rsidRPr="00E430F6">
        <w:rPr>
          <w:rFonts w:eastAsia="宋体"/>
        </w:rPr>
        <w:t xml:space="preserve"> </w:t>
      </w:r>
      <w:r w:rsidRPr="00E430F6">
        <w:rPr>
          <w:rFonts w:eastAsia="宋体"/>
          <w:u w:val="single"/>
        </w:rPr>
        <w:t>make</w:t>
      </w:r>
      <w:r w:rsidRPr="00E430F6">
        <w:rPr>
          <w:rFonts w:eastAsia="宋体"/>
        </w:rPr>
        <w:t xml:space="preserve"> </w:t>
      </w:r>
      <w:r w:rsidRPr="00E430F6">
        <w:rPr>
          <w:rFonts w:eastAsia="宋体"/>
          <w:u w:val="single"/>
        </w:rPr>
        <w:t>me</w:t>
      </w:r>
      <w:r w:rsidRPr="00E430F6">
        <w:rPr>
          <w:rFonts w:eastAsia="宋体"/>
        </w:rPr>
        <w:t xml:space="preserve"> </w:t>
      </w:r>
      <w:r w:rsidRPr="00E430F6">
        <w:rPr>
          <w:rFonts w:eastAsia="宋体"/>
          <w:u w:val="single"/>
        </w:rPr>
        <w:t>think</w:t>
      </w:r>
      <w:r w:rsidRPr="00E430F6">
        <w:rPr>
          <w:rFonts w:eastAsia="宋体"/>
        </w:rPr>
        <w:t>.</w:t>
      </w:r>
    </w:p>
    <w:p w:rsidR="00DD2927" w:rsidRDefault="000450B7" w:rsidP="00182A90">
      <w:pPr>
        <w:pStyle w:val="Preface"/>
        <w:spacing w:after="84"/>
        <w:ind w:firstLine="480"/>
        <w:rPr>
          <w:lang w:eastAsia="zh-TW"/>
        </w:rPr>
      </w:pPr>
      <w:r>
        <w:t xml:space="preserve">     </w:t>
      </w:r>
      <w:r w:rsidR="00E430F6" w:rsidRPr="00E430F6">
        <w:t xml:space="preserve"> S      V   O    C</w:t>
      </w:r>
    </w:p>
    <w:p w:rsidR="00DD2927" w:rsidRDefault="00E430F6" w:rsidP="00182A90">
      <w:pPr>
        <w:spacing w:after="84"/>
        <w:ind w:firstLine="480"/>
        <w:rPr>
          <w:lang w:eastAsia="zh-TW"/>
        </w:rPr>
      </w:pPr>
      <w:r w:rsidRPr="00E430F6">
        <w:rPr>
          <w:rFonts w:eastAsia="宋体" w:hint="eastAsia"/>
        </w:rPr>
        <w:t>两句因为</w:t>
      </w:r>
      <w:r w:rsidRPr="00E430F6">
        <w:rPr>
          <w:rFonts w:eastAsia="宋体"/>
        </w:rPr>
        <w:t>movies</w:t>
      </w:r>
      <w:r w:rsidRPr="00E430F6">
        <w:rPr>
          <w:rFonts w:eastAsia="宋体" w:hint="eastAsia"/>
        </w:rPr>
        <w:t>的重复而建立关系，可以选择制造关系</w:t>
      </w:r>
      <w:r w:rsidR="00BF5096">
        <w:rPr>
          <w:rFonts w:eastAsia="宋体" w:hint="eastAsia"/>
        </w:rPr>
        <w:t>从句</w:t>
      </w:r>
      <w:r w:rsidRPr="00E430F6">
        <w:rPr>
          <w:rFonts w:eastAsia="宋体" w:hint="eastAsia"/>
        </w:rPr>
        <w:t>来连接。做法是把第</w:t>
      </w:r>
      <w:r w:rsidRPr="00E430F6">
        <w:rPr>
          <w:rFonts w:eastAsia="宋体"/>
        </w:rPr>
        <w:t>2</w:t>
      </w:r>
      <w:r w:rsidRPr="00E430F6">
        <w:rPr>
          <w:rFonts w:eastAsia="宋体" w:hint="eastAsia"/>
        </w:rPr>
        <w:t>句中的重复点</w:t>
      </w:r>
      <w:r w:rsidRPr="00E430F6">
        <w:rPr>
          <w:rFonts w:eastAsia="宋体"/>
        </w:rPr>
        <w:t>the movies</w:t>
      </w:r>
      <w:r w:rsidRPr="00E430F6">
        <w:rPr>
          <w:rFonts w:eastAsia="宋体" w:hint="eastAsia"/>
        </w:rPr>
        <w:t>改写为关系代名词</w:t>
      </w:r>
      <w:r w:rsidRPr="00E430F6">
        <w:rPr>
          <w:rFonts w:eastAsia="宋体"/>
        </w:rPr>
        <w:t>which</w:t>
      </w:r>
      <w:r w:rsidRPr="00E430F6">
        <w:rPr>
          <w:rFonts w:eastAsia="宋体" w:hint="eastAsia"/>
        </w:rPr>
        <w:t>，成为</w:t>
      </w:r>
      <w:r w:rsidRPr="00E430F6">
        <w:rPr>
          <w:rFonts w:eastAsia="宋体"/>
        </w:rPr>
        <w:t>which make me think</w:t>
      </w:r>
      <w:r w:rsidRPr="00E430F6">
        <w:rPr>
          <w:rFonts w:eastAsia="宋体" w:hint="eastAsia"/>
        </w:rPr>
        <w:t>这个关系</w:t>
      </w:r>
      <w:r w:rsidR="00BF5096">
        <w:rPr>
          <w:rFonts w:eastAsia="宋体" w:hint="eastAsia"/>
        </w:rPr>
        <w:t>从句</w:t>
      </w:r>
      <w:r w:rsidRPr="00E430F6">
        <w:rPr>
          <w:rFonts w:eastAsia="宋体" w:hint="eastAsia"/>
        </w:rPr>
        <w:t>，置于第</w:t>
      </w:r>
      <w:r w:rsidRPr="00E430F6">
        <w:rPr>
          <w:rFonts w:eastAsia="宋体"/>
        </w:rPr>
        <w:t>1</w:t>
      </w:r>
      <w:r w:rsidRPr="00E430F6">
        <w:rPr>
          <w:rFonts w:eastAsia="宋体" w:hint="eastAsia"/>
        </w:rPr>
        <w:t>句的先行词</w:t>
      </w:r>
      <w:r w:rsidRPr="00E430F6">
        <w:rPr>
          <w:rFonts w:eastAsia="宋体"/>
        </w:rPr>
        <w:t>movies</w:t>
      </w:r>
      <w:r w:rsidRPr="00E430F6">
        <w:rPr>
          <w:rFonts w:eastAsia="宋体" w:hint="eastAsia"/>
        </w:rPr>
        <w:t>之后，结果就是：</w:t>
      </w:r>
    </w:p>
    <w:p w:rsidR="00785232" w:rsidRPr="00785232" w:rsidRDefault="00E430F6" w:rsidP="00182A90">
      <w:pPr>
        <w:spacing w:after="84"/>
        <w:ind w:firstLine="480"/>
        <w:rPr>
          <w:lang w:eastAsia="zh-TW"/>
        </w:rPr>
      </w:pPr>
      <w:r w:rsidRPr="00E430F6">
        <w:rPr>
          <w:rFonts w:eastAsia="宋体"/>
        </w:rPr>
        <w:t xml:space="preserve">I like </w:t>
      </w:r>
      <w:r w:rsidRPr="00E430F6">
        <w:rPr>
          <w:rFonts w:eastAsia="宋体"/>
          <w:u w:val="single"/>
        </w:rPr>
        <w:t>movies</w:t>
      </w:r>
      <w:r w:rsidRPr="00E430F6">
        <w:rPr>
          <w:rFonts w:eastAsia="宋体"/>
        </w:rPr>
        <w:t xml:space="preserve"> </w:t>
      </w:r>
      <w:r w:rsidRPr="00E430F6">
        <w:rPr>
          <w:rFonts w:eastAsia="宋体"/>
          <w:u w:val="single"/>
        </w:rPr>
        <w:t>which make me think</w:t>
      </w:r>
      <w:r w:rsidRPr="00E430F6">
        <w:rPr>
          <w:rFonts w:eastAsia="宋体"/>
        </w:rPr>
        <w:t>.</w:t>
      </w:r>
    </w:p>
    <w:p w:rsidR="00785232" w:rsidRPr="00785232" w:rsidRDefault="002D0A90" w:rsidP="00182A90">
      <w:pPr>
        <w:pStyle w:val="Preface"/>
        <w:spacing w:after="84"/>
        <w:ind w:firstLine="480"/>
        <w:rPr>
          <w:lang w:eastAsia="zh-TW"/>
        </w:rPr>
      </w:pPr>
      <w:r>
        <w:t xml:space="preserve">     </w:t>
      </w:r>
      <w:r w:rsidR="00E430F6" w:rsidRPr="00E430F6">
        <w:rPr>
          <w:rFonts w:hint="eastAsia"/>
        </w:rPr>
        <w:t>先行词</w:t>
      </w:r>
      <w:r w:rsidR="00E430F6" w:rsidRPr="00E430F6">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这个复句中的关系</w:t>
      </w:r>
      <w:r w:rsidR="00BF5096">
        <w:rPr>
          <w:rFonts w:eastAsia="宋体" w:hint="eastAsia"/>
        </w:rPr>
        <w:t>从句</w:t>
      </w:r>
      <w:r w:rsidRPr="00E430F6">
        <w:rPr>
          <w:rFonts w:eastAsia="宋体" w:hint="eastAsia"/>
        </w:rPr>
        <w:t>因为具有指出「哪种」电影的功能，所以关系代名词也可以借用指示性的</w:t>
      </w:r>
      <w:r w:rsidRPr="00E430F6">
        <w:rPr>
          <w:rFonts w:eastAsia="宋体"/>
        </w:rPr>
        <w:t>that</w:t>
      </w:r>
      <w:r w:rsidRPr="00E430F6">
        <w:rPr>
          <w:rFonts w:eastAsia="宋体" w:hint="eastAsia"/>
        </w:rPr>
        <w:t>，如下：</w:t>
      </w:r>
    </w:p>
    <w:p w:rsidR="00DD2927" w:rsidRDefault="00E430F6" w:rsidP="00182A90">
      <w:pPr>
        <w:spacing w:after="84"/>
        <w:ind w:firstLine="480"/>
        <w:rPr>
          <w:lang w:eastAsia="zh-TW"/>
        </w:rPr>
      </w:pPr>
      <w:r w:rsidRPr="00E430F6">
        <w:rPr>
          <w:rFonts w:eastAsia="宋体"/>
        </w:rPr>
        <w:t xml:space="preserve">I like movies </w:t>
      </w:r>
      <w:r w:rsidRPr="00E430F6">
        <w:rPr>
          <w:rFonts w:eastAsia="宋体"/>
          <w:u w:val="single"/>
        </w:rPr>
        <w:t>that</w:t>
      </w:r>
      <w:r w:rsidRPr="00E430F6">
        <w:rPr>
          <w:rFonts w:eastAsia="宋体"/>
        </w:rPr>
        <w:t xml:space="preserve"> make me think.</w:t>
      </w:r>
    </w:p>
    <w:p w:rsidR="00DD2927" w:rsidRPr="002D0A90" w:rsidRDefault="00E430F6" w:rsidP="00182A90">
      <w:pPr>
        <w:spacing w:after="84"/>
        <w:ind w:firstLine="480"/>
        <w:rPr>
          <w:rStyle w:val="af1"/>
        </w:rPr>
      </w:pPr>
      <w:r w:rsidRPr="00E430F6">
        <w:rPr>
          <w:rFonts w:eastAsia="宋体" w:hint="eastAsia"/>
        </w:rPr>
        <w:t>关系代名词</w:t>
      </w:r>
      <w:r w:rsidRPr="00E430F6">
        <w:rPr>
          <w:rFonts w:eastAsia="宋体"/>
        </w:rPr>
        <w:t>who, which, that</w:t>
      </w:r>
      <w:r w:rsidRPr="00E430F6">
        <w:rPr>
          <w:rFonts w:eastAsia="宋体" w:hint="eastAsia"/>
        </w:rPr>
        <w:t>并无单复数的拼法差别。</w:t>
      </w:r>
      <w:r w:rsidRPr="002D0A90">
        <w:rPr>
          <w:rStyle w:val="af1"/>
          <w:rFonts w:hint="eastAsia"/>
        </w:rPr>
        <w:t>本句中的先行词</w:t>
      </w:r>
      <w:r w:rsidRPr="002D0A90">
        <w:rPr>
          <w:rStyle w:val="af1"/>
        </w:rPr>
        <w:t>movies</w:t>
      </w:r>
      <w:r w:rsidRPr="002D0A90">
        <w:rPr>
          <w:rStyle w:val="af1"/>
          <w:rFonts w:hint="eastAsia"/>
        </w:rPr>
        <w:t>是复数，那么关系代名词</w:t>
      </w:r>
      <w:r w:rsidRPr="002D0A90">
        <w:rPr>
          <w:rStyle w:val="af1"/>
        </w:rPr>
        <w:t>which</w:t>
      </w:r>
      <w:r w:rsidRPr="002D0A90">
        <w:rPr>
          <w:rStyle w:val="af1"/>
          <w:rFonts w:hint="eastAsia"/>
        </w:rPr>
        <w:t>或</w:t>
      </w:r>
      <w:r w:rsidRPr="002D0A90">
        <w:rPr>
          <w:rStyle w:val="af1"/>
        </w:rPr>
        <w:t>that</w:t>
      </w:r>
      <w:r w:rsidRPr="002D0A90">
        <w:rPr>
          <w:rStyle w:val="af1"/>
          <w:rFonts w:hint="eastAsia"/>
        </w:rPr>
        <w:t>就是复数，后面必须用复数的动词如</w:t>
      </w:r>
      <w:r w:rsidRPr="002D0A90">
        <w:rPr>
          <w:rStyle w:val="af1"/>
        </w:rPr>
        <w:t>make</w:t>
      </w:r>
      <w:r w:rsidRPr="002D0A90">
        <w:rPr>
          <w:rStyle w:val="af1"/>
          <w:rFonts w:hint="eastAsia"/>
        </w:rPr>
        <w:t>。另外，关系代名词当主词使用时不得省略。</w:t>
      </w:r>
    </w:p>
    <w:p w:rsidR="00DD2927" w:rsidRDefault="009D20F5" w:rsidP="00182A90">
      <w:pPr>
        <w:pStyle w:val="5"/>
        <w:spacing w:after="84"/>
        <w:rPr>
          <w:lang w:eastAsia="zh-TW"/>
        </w:rPr>
      </w:pPr>
      <w:r>
        <w:rPr>
          <w:rFonts w:hint="eastAsia"/>
        </w:rPr>
        <w:t>受词（宾语）</w:t>
      </w:r>
      <w:r w:rsidR="00E430F6" w:rsidRPr="00E430F6">
        <w:rPr>
          <w:rFonts w:hint="eastAsia"/>
        </w:rPr>
        <w:t>位置</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movie</w:t>
      </w:r>
      <w:r w:rsidRPr="00E430F6">
        <w:rPr>
          <w:rFonts w:eastAsia="宋体"/>
        </w:rPr>
        <w:t xml:space="preserve"> was excellent.</w:t>
      </w:r>
    </w:p>
    <w:p w:rsidR="00785232" w:rsidRPr="00785232" w:rsidRDefault="002D0A90" w:rsidP="00182A90">
      <w:pPr>
        <w:pStyle w:val="Preface"/>
        <w:spacing w:after="84"/>
        <w:ind w:firstLine="480"/>
        <w:rPr>
          <w:lang w:eastAsia="zh-TW"/>
        </w:rPr>
      </w:pPr>
      <w:r>
        <w:t xml:space="preserve">   </w:t>
      </w:r>
      <w:r w:rsidR="00E430F6" w:rsidRPr="00E430F6">
        <w:rPr>
          <w:rFonts w:hint="eastAsia"/>
        </w:rPr>
        <w:t>先行词</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the movie</w:t>
      </w:r>
      <w:r w:rsidRPr="00E430F6">
        <w:rPr>
          <w:rFonts w:eastAsia="宋体"/>
        </w:rPr>
        <w:t xml:space="preserve"> last night.</w:t>
      </w:r>
    </w:p>
    <w:p w:rsidR="00DD2927" w:rsidRDefault="002D0A90" w:rsidP="00182A90">
      <w:pPr>
        <w:pStyle w:val="Preface"/>
        <w:spacing w:after="84"/>
        <w:ind w:firstLine="480"/>
        <w:rPr>
          <w:lang w:eastAsia="zh-TW"/>
        </w:rPr>
      </w:pPr>
      <w:r>
        <w:t xml:space="preserve">  S </w:t>
      </w:r>
      <w:r>
        <w:rPr>
          <w:rFonts w:hint="eastAsia"/>
        </w:rPr>
        <w:t xml:space="preserve"> </w:t>
      </w:r>
      <w:r>
        <w:t xml:space="preserve">V   </w:t>
      </w:r>
      <w:r w:rsidR="00E430F6" w:rsidRPr="00E430F6">
        <w:t xml:space="preserve"> O</w:t>
      </w:r>
    </w:p>
    <w:p w:rsidR="00DD2927" w:rsidRDefault="00E430F6" w:rsidP="00182A90">
      <w:pPr>
        <w:spacing w:after="84"/>
        <w:ind w:firstLine="480"/>
        <w:rPr>
          <w:lang w:eastAsia="zh-TW"/>
        </w:rPr>
      </w:pPr>
      <w:r w:rsidRPr="00E430F6">
        <w:rPr>
          <w:rFonts w:eastAsia="宋体" w:hint="eastAsia"/>
        </w:rPr>
        <w:t>两句因</w:t>
      </w:r>
      <w:r w:rsidRPr="00E430F6">
        <w:rPr>
          <w:rFonts w:eastAsia="宋体"/>
        </w:rPr>
        <w:t>the movie</w:t>
      </w:r>
      <w:r w:rsidRPr="00E430F6">
        <w:rPr>
          <w:rFonts w:eastAsia="宋体" w:hint="eastAsia"/>
        </w:rPr>
        <w:t>的重复而建立关系，可以制造关系</w:t>
      </w:r>
      <w:r w:rsidR="00BF5096">
        <w:rPr>
          <w:rFonts w:eastAsia="宋体" w:hint="eastAsia"/>
        </w:rPr>
        <w:t>从句</w:t>
      </w:r>
      <w:r w:rsidRPr="00E430F6">
        <w:rPr>
          <w:rFonts w:eastAsia="宋体" w:hint="eastAsia"/>
        </w:rPr>
        <w:t>来连接。做法是把句</w:t>
      </w:r>
      <w:r w:rsidRPr="00E430F6">
        <w:rPr>
          <w:rFonts w:eastAsia="宋体"/>
        </w:rPr>
        <w:t>2</w:t>
      </w:r>
      <w:r w:rsidRPr="00E430F6">
        <w:rPr>
          <w:rFonts w:eastAsia="宋体" w:hint="eastAsia"/>
        </w:rPr>
        <w:t>的重复点改写为关系代名词</w:t>
      </w:r>
      <w:r w:rsidRPr="00E430F6">
        <w:rPr>
          <w:rFonts w:eastAsia="宋体"/>
        </w:rPr>
        <w:t>which</w:t>
      </w:r>
      <w:r w:rsidRPr="00E430F6">
        <w:rPr>
          <w:rFonts w:eastAsia="宋体" w:hint="eastAsia"/>
        </w:rPr>
        <w:t>、移到句首充当连接词，成为</w:t>
      </w:r>
      <w:r w:rsidRPr="00E430F6">
        <w:rPr>
          <w:rFonts w:eastAsia="宋体"/>
        </w:rPr>
        <w:t>which I saw last night</w:t>
      </w:r>
      <w:r w:rsidRPr="00E430F6">
        <w:rPr>
          <w:rFonts w:eastAsia="宋体" w:hint="eastAsia"/>
        </w:rPr>
        <w:t>这个关系</w:t>
      </w:r>
      <w:r w:rsidR="00BF5096">
        <w:rPr>
          <w:rFonts w:eastAsia="宋体" w:hint="eastAsia"/>
        </w:rPr>
        <w:t>从句</w:t>
      </w:r>
      <w:r w:rsidRPr="00E430F6">
        <w:rPr>
          <w:rFonts w:eastAsia="宋体" w:hint="eastAsia"/>
        </w:rPr>
        <w:t>，然后把关系</w:t>
      </w:r>
      <w:r w:rsidR="00BF5096">
        <w:rPr>
          <w:rFonts w:eastAsia="宋体" w:hint="eastAsia"/>
        </w:rPr>
        <w:t>从句</w:t>
      </w:r>
      <w:r w:rsidRPr="00E430F6">
        <w:rPr>
          <w:rFonts w:eastAsia="宋体" w:hint="eastAsia"/>
        </w:rPr>
        <w:t>置于句</w:t>
      </w:r>
      <w:r w:rsidRPr="00E430F6">
        <w:rPr>
          <w:rFonts w:eastAsia="宋体"/>
        </w:rPr>
        <w:t>1</w:t>
      </w:r>
      <w:r w:rsidRPr="00E430F6">
        <w:rPr>
          <w:rFonts w:eastAsia="宋体" w:hint="eastAsia"/>
        </w:rPr>
        <w:t>的先行词</w:t>
      </w:r>
      <w:r w:rsidRPr="00E430F6">
        <w:rPr>
          <w:rFonts w:eastAsia="宋体"/>
        </w:rPr>
        <w:t>the movie</w:t>
      </w:r>
      <w:r w:rsidRPr="00E430F6">
        <w:rPr>
          <w:rFonts w:eastAsia="宋体" w:hint="eastAsia"/>
        </w:rPr>
        <w:t>之后，成为下面这个复句：</w:t>
      </w:r>
    </w:p>
    <w:p w:rsidR="00785232" w:rsidRPr="00785232" w:rsidRDefault="00E430F6" w:rsidP="00182A90">
      <w:pPr>
        <w:spacing w:after="84"/>
        <w:ind w:firstLine="480"/>
        <w:rPr>
          <w:lang w:eastAsia="zh-TW"/>
        </w:rPr>
      </w:pPr>
      <w:r w:rsidRPr="00E430F6">
        <w:rPr>
          <w:rFonts w:eastAsia="宋体"/>
          <w:u w:val="single"/>
        </w:rPr>
        <w:t>The movie</w:t>
      </w:r>
      <w:r w:rsidRPr="00E430F6">
        <w:rPr>
          <w:rFonts w:eastAsia="宋体"/>
        </w:rPr>
        <w:t xml:space="preserve"> </w:t>
      </w:r>
      <w:r w:rsidRPr="00E430F6">
        <w:rPr>
          <w:rFonts w:eastAsia="宋体"/>
          <w:u w:val="single"/>
        </w:rPr>
        <w:t>which I saw last night</w:t>
      </w:r>
      <w:r w:rsidRPr="00E430F6">
        <w:rPr>
          <w:rFonts w:eastAsia="宋体"/>
        </w:rPr>
        <w:t xml:space="preserve"> was excellent.</w:t>
      </w:r>
    </w:p>
    <w:p w:rsidR="00785232" w:rsidRPr="00785232" w:rsidRDefault="002D0A90" w:rsidP="00182A90">
      <w:pPr>
        <w:pStyle w:val="Preface"/>
        <w:spacing w:after="84"/>
        <w:ind w:firstLine="480"/>
        <w:rPr>
          <w:lang w:eastAsia="zh-TW"/>
        </w:rPr>
      </w:pPr>
      <w:r>
        <w:t xml:space="preserve">    S         </w:t>
      </w:r>
      <w:r w:rsidR="00E430F6" w:rsidRPr="00E430F6">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这个复句中的关系</w:t>
      </w:r>
      <w:r w:rsidR="00BF5096">
        <w:rPr>
          <w:rFonts w:eastAsia="宋体" w:hint="eastAsia"/>
        </w:rPr>
        <w:t>从句</w:t>
      </w:r>
      <w:r w:rsidRPr="00E430F6">
        <w:rPr>
          <w:rFonts w:eastAsia="宋体" w:hint="eastAsia"/>
        </w:rPr>
        <w:t>有指出「哪一部」电影的功能，因此关系代名词可</w:t>
      </w:r>
      <w:r w:rsidRPr="00E430F6">
        <w:rPr>
          <w:rFonts w:eastAsia="宋体" w:hint="eastAsia"/>
        </w:rPr>
        <w:lastRenderedPageBreak/>
        <w:t>以改写为</w:t>
      </w:r>
      <w:r w:rsidRPr="00E430F6">
        <w:rPr>
          <w:rFonts w:eastAsia="宋体"/>
        </w:rPr>
        <w:t>that</w:t>
      </w:r>
      <w:r w:rsidRPr="00E430F6">
        <w:rPr>
          <w:rFonts w:eastAsia="宋体" w:hint="eastAsia"/>
        </w:rPr>
        <w:t>。另外，关系代名词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在关系</w:t>
      </w:r>
      <w:r w:rsidR="00BF5096">
        <w:rPr>
          <w:rFonts w:eastAsia="宋体" w:hint="eastAsia"/>
        </w:rPr>
        <w:t>从句</w:t>
      </w:r>
      <w:r w:rsidRPr="00E430F6">
        <w:rPr>
          <w:rFonts w:eastAsia="宋体" w:hint="eastAsia"/>
        </w:rPr>
        <w:t>中当</w:t>
      </w:r>
      <w:r w:rsidR="009D20F5">
        <w:rPr>
          <w:rFonts w:eastAsia="宋体" w:hint="eastAsia"/>
        </w:rPr>
        <w:t>受词（宾语）</w:t>
      </w:r>
      <w:r w:rsidRPr="00E430F6">
        <w:rPr>
          <w:rFonts w:eastAsia="宋体" w:hint="eastAsia"/>
        </w:rPr>
        <w:t>使用，所以也可以省略，如下：</w:t>
      </w:r>
    </w:p>
    <w:p w:rsidR="00785232" w:rsidRPr="00785232" w:rsidRDefault="00E430F6" w:rsidP="00182A90">
      <w:pPr>
        <w:spacing w:after="84"/>
        <w:ind w:firstLine="480"/>
        <w:rPr>
          <w:lang w:eastAsia="zh-TW"/>
        </w:rPr>
      </w:pPr>
      <w:r w:rsidRPr="00E430F6">
        <w:rPr>
          <w:rFonts w:eastAsia="宋体"/>
        </w:rPr>
        <w:t xml:space="preserve">The movie </w:t>
      </w:r>
      <w:r w:rsidRPr="00E430F6">
        <w:rPr>
          <w:rFonts w:eastAsia="宋体"/>
          <w:u w:val="single"/>
        </w:rPr>
        <w:t>that</w:t>
      </w:r>
      <w:r w:rsidRPr="00E430F6">
        <w:rPr>
          <w:rFonts w:eastAsia="宋体"/>
        </w:rPr>
        <w:t xml:space="preserve"> I saw last night was excellent.</w:t>
      </w:r>
    </w:p>
    <w:p w:rsidR="00DD2927" w:rsidRDefault="00E430F6" w:rsidP="00182A90">
      <w:pPr>
        <w:spacing w:after="84"/>
        <w:ind w:firstLine="480"/>
        <w:rPr>
          <w:lang w:eastAsia="zh-TW"/>
        </w:rPr>
      </w:pPr>
      <w:r w:rsidRPr="00E430F6">
        <w:rPr>
          <w:rFonts w:eastAsia="宋体"/>
        </w:rPr>
        <w:t>The movie I saw last night was excellent.</w:t>
      </w:r>
    </w:p>
    <w:p w:rsidR="00DD2927" w:rsidRDefault="00E430F6" w:rsidP="00182A90">
      <w:pPr>
        <w:pStyle w:val="5"/>
        <w:spacing w:after="84"/>
        <w:rPr>
          <w:lang w:eastAsia="zh-TW"/>
        </w:rPr>
      </w:pPr>
      <w:r w:rsidRPr="00E430F6">
        <w:rPr>
          <w:rFonts w:hint="eastAsia"/>
        </w:rPr>
        <w:t>介系词的</w:t>
      </w:r>
      <w:r w:rsidR="009D20F5">
        <w:rPr>
          <w:rFonts w:hint="eastAsia"/>
        </w:rPr>
        <w:t>受词（宾语）</w:t>
      </w:r>
      <w:r w:rsidRPr="00E430F6">
        <w:rPr>
          <w:rFonts w:hint="eastAsia"/>
        </w:rPr>
        <w:t>位置</w:t>
      </w:r>
    </w:p>
    <w:p w:rsidR="00785232" w:rsidRPr="00785232" w:rsidRDefault="00E430F6" w:rsidP="00182A90">
      <w:pPr>
        <w:spacing w:after="84"/>
        <w:ind w:firstLine="480"/>
        <w:rPr>
          <w:lang w:eastAsia="zh-TW"/>
        </w:rPr>
      </w:pPr>
      <w:r w:rsidRPr="00E430F6">
        <w:rPr>
          <w:rFonts w:eastAsia="宋体"/>
        </w:rPr>
        <w:t xml:space="preserve">1. My faborite movies are </w:t>
      </w:r>
      <w:r w:rsidRPr="00E430F6">
        <w:rPr>
          <w:rFonts w:eastAsia="宋体"/>
          <w:u w:val="single"/>
        </w:rPr>
        <w:t>those</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All</w:t>
      </w:r>
      <w:r w:rsidRPr="00E430F6">
        <w:rPr>
          <w:rFonts w:eastAsia="宋体"/>
        </w:rPr>
        <w:t xml:space="preserve"> </w:t>
      </w:r>
      <w:r w:rsidRPr="00E430F6">
        <w:rPr>
          <w:rFonts w:eastAsia="宋体"/>
          <w:u w:val="single"/>
        </w:rPr>
        <w:t>ends</w:t>
      </w:r>
      <w:r w:rsidRPr="00E430F6">
        <w:rPr>
          <w:rFonts w:eastAsia="宋体"/>
        </w:rPr>
        <w:t xml:space="preserve"> well </w:t>
      </w:r>
      <w:r w:rsidRPr="00E430F6">
        <w:rPr>
          <w:rFonts w:eastAsia="宋体"/>
          <w:u w:val="single"/>
        </w:rPr>
        <w:t>in those movies</w:t>
      </w:r>
      <w:r w:rsidRPr="00E430F6">
        <w:rPr>
          <w:rFonts w:eastAsia="宋体"/>
        </w:rPr>
        <w:t>.</w:t>
      </w:r>
    </w:p>
    <w:p w:rsidR="00DD2927" w:rsidRDefault="002D0A90" w:rsidP="00182A90">
      <w:pPr>
        <w:pStyle w:val="Preface"/>
        <w:spacing w:after="84"/>
        <w:ind w:firstLine="480"/>
        <w:rPr>
          <w:lang w:eastAsia="zh-TW"/>
        </w:rPr>
      </w:pPr>
      <w:r>
        <w:t xml:space="preserve">  S   V        </w:t>
      </w:r>
      <w:r w:rsidR="00E430F6" w:rsidRPr="00E430F6">
        <w:rPr>
          <w:rFonts w:hint="eastAsia"/>
        </w:rPr>
        <w:t>介系词词组</w:t>
      </w:r>
    </w:p>
    <w:p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w:t>
      </w:r>
      <w:r w:rsidRPr="00E430F6">
        <w:rPr>
          <w:rFonts w:eastAsia="宋体"/>
        </w:rPr>
        <w:t>those</w:t>
      </w:r>
      <w:r w:rsidRPr="00E430F6">
        <w:rPr>
          <w:rFonts w:eastAsia="宋体" w:hint="eastAsia"/>
        </w:rPr>
        <w:t>代表的就是</w:t>
      </w:r>
      <w:r w:rsidRPr="00E430F6">
        <w:rPr>
          <w:rFonts w:eastAsia="宋体"/>
        </w:rPr>
        <w:t>those movies</w:t>
      </w:r>
      <w:r w:rsidRPr="00E430F6">
        <w:rPr>
          <w:rFonts w:eastAsia="宋体" w:hint="eastAsia"/>
        </w:rPr>
        <w:t>（省略掉名词</w:t>
      </w:r>
      <w:r w:rsidRPr="00E430F6">
        <w:rPr>
          <w:rFonts w:eastAsia="宋体"/>
        </w:rPr>
        <w:t>movies</w:t>
      </w:r>
      <w:r w:rsidRPr="00E430F6">
        <w:rPr>
          <w:rFonts w:eastAsia="宋体" w:hint="eastAsia"/>
        </w:rPr>
        <w:t>），和句</w:t>
      </w:r>
      <w:r w:rsidRPr="00E430F6">
        <w:rPr>
          <w:rFonts w:eastAsia="宋体"/>
        </w:rPr>
        <w:t>2</w:t>
      </w:r>
      <w:r w:rsidRPr="00E430F6">
        <w:rPr>
          <w:rFonts w:eastAsia="宋体" w:hint="eastAsia"/>
        </w:rPr>
        <w:t>中的</w:t>
      </w:r>
      <w:r w:rsidRPr="00E430F6">
        <w:rPr>
          <w:rFonts w:eastAsia="宋体"/>
        </w:rPr>
        <w:t>those movies</w:t>
      </w:r>
      <w:r w:rsidRPr="00E430F6">
        <w:rPr>
          <w:rFonts w:eastAsia="宋体" w:hint="eastAsia"/>
        </w:rPr>
        <w:t>重复而建立关系，可以制造关系</w:t>
      </w:r>
      <w:r w:rsidR="00BF5096">
        <w:rPr>
          <w:rFonts w:eastAsia="宋体" w:hint="eastAsia"/>
        </w:rPr>
        <w:t>从句</w:t>
      </w:r>
      <w:r w:rsidRPr="00E430F6">
        <w:rPr>
          <w:rFonts w:eastAsia="宋体" w:hint="eastAsia"/>
        </w:rPr>
        <w:t>来连接。做法是把句</w:t>
      </w:r>
      <w:r w:rsidRPr="00E430F6">
        <w:rPr>
          <w:rFonts w:eastAsia="宋体"/>
        </w:rPr>
        <w:t>2</w:t>
      </w:r>
      <w:r w:rsidRPr="00E430F6">
        <w:rPr>
          <w:rFonts w:eastAsia="宋体" w:hint="eastAsia"/>
        </w:rPr>
        <w:t>中的重复点</w:t>
      </w:r>
      <w:r w:rsidRPr="00E430F6">
        <w:rPr>
          <w:rFonts w:eastAsia="宋体"/>
        </w:rPr>
        <w:t>those movies</w:t>
      </w:r>
      <w:r w:rsidRPr="00E430F6">
        <w:rPr>
          <w:rFonts w:eastAsia="宋体" w:hint="eastAsia"/>
        </w:rPr>
        <w:t>改写为关系代名词</w:t>
      </w:r>
      <w:r w:rsidRPr="00E430F6">
        <w:rPr>
          <w:rFonts w:eastAsia="宋体"/>
        </w:rPr>
        <w:t>which</w:t>
      </w:r>
      <w:r w:rsidRPr="00E430F6">
        <w:rPr>
          <w:rFonts w:eastAsia="宋体" w:hint="eastAsia"/>
        </w:rPr>
        <w:t>，然后把整个介系词词组</w:t>
      </w:r>
      <w:r w:rsidRPr="00E430F6">
        <w:rPr>
          <w:rFonts w:eastAsia="宋体"/>
        </w:rPr>
        <w:t>in which</w:t>
      </w:r>
      <w:r w:rsidRPr="00E430F6">
        <w:rPr>
          <w:rFonts w:eastAsia="宋体" w:hint="eastAsia"/>
        </w:rPr>
        <w:t>移到句首充当连接词，成为关系</w:t>
      </w:r>
      <w:r w:rsidR="00BF5096">
        <w:rPr>
          <w:rFonts w:eastAsia="宋体" w:hint="eastAsia"/>
        </w:rPr>
        <w:t>从句</w:t>
      </w:r>
      <w:r w:rsidRPr="00E430F6">
        <w:rPr>
          <w:rFonts w:eastAsia="宋体"/>
        </w:rPr>
        <w:t>in which all ends well</w:t>
      </w:r>
      <w:r w:rsidRPr="00E430F6">
        <w:rPr>
          <w:rFonts w:eastAsia="宋体" w:hint="eastAsia"/>
        </w:rPr>
        <w:t>，再把这个关系</w:t>
      </w:r>
      <w:r w:rsidR="00BF5096">
        <w:rPr>
          <w:rFonts w:eastAsia="宋体" w:hint="eastAsia"/>
        </w:rPr>
        <w:t>从句</w:t>
      </w:r>
      <w:r w:rsidRPr="00E430F6">
        <w:rPr>
          <w:rFonts w:eastAsia="宋体" w:hint="eastAsia"/>
        </w:rPr>
        <w:t>放在句</w:t>
      </w:r>
      <w:r w:rsidRPr="00E430F6">
        <w:rPr>
          <w:rFonts w:eastAsia="宋体"/>
        </w:rPr>
        <w:t>1</w:t>
      </w:r>
      <w:r w:rsidRPr="00E430F6">
        <w:rPr>
          <w:rFonts w:eastAsia="宋体" w:hint="eastAsia"/>
        </w:rPr>
        <w:t>的先行词</w:t>
      </w:r>
      <w:r w:rsidRPr="00E430F6">
        <w:rPr>
          <w:rFonts w:eastAsia="宋体"/>
        </w:rPr>
        <w:t>those</w:t>
      </w:r>
      <w:r w:rsidRPr="00E430F6">
        <w:rPr>
          <w:rFonts w:eastAsia="宋体" w:hint="eastAsia"/>
        </w:rPr>
        <w:t>后面当形容词使用，成为下面这个复句：</w:t>
      </w:r>
    </w:p>
    <w:p w:rsidR="00785232" w:rsidRPr="00785232" w:rsidRDefault="00E430F6" w:rsidP="00182A90">
      <w:pPr>
        <w:spacing w:after="84"/>
        <w:ind w:firstLine="480"/>
        <w:rPr>
          <w:lang w:eastAsia="zh-TW"/>
        </w:rPr>
      </w:pPr>
      <w:r w:rsidRPr="00E430F6">
        <w:rPr>
          <w:rFonts w:eastAsia="宋体"/>
        </w:rPr>
        <w:t xml:space="preserve">My favorite movies are </w:t>
      </w:r>
      <w:r w:rsidRPr="00E430F6">
        <w:rPr>
          <w:rFonts w:eastAsia="宋体"/>
          <w:u w:val="single"/>
        </w:rPr>
        <w:t>those</w:t>
      </w:r>
      <w:r w:rsidRPr="00E430F6">
        <w:rPr>
          <w:rFonts w:eastAsia="宋体"/>
        </w:rPr>
        <w:t xml:space="preserve"> </w:t>
      </w:r>
      <w:r w:rsidRPr="00E430F6">
        <w:rPr>
          <w:rFonts w:eastAsia="宋体"/>
          <w:u w:val="single"/>
        </w:rPr>
        <w:t>in which all ends well</w:t>
      </w:r>
      <w:r w:rsidRPr="00E430F6">
        <w:rPr>
          <w:rFonts w:eastAsia="宋体"/>
        </w:rPr>
        <w:t>.</w:t>
      </w:r>
    </w:p>
    <w:p w:rsidR="00785232" w:rsidRPr="00785232" w:rsidRDefault="002D0A9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rsidR="00E430F6" w:rsidRPr="00E430F6">
        <w:t xml:space="preserve">       </w:t>
      </w:r>
      <w:r w:rsidR="00E430F6"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rPr>
          <w:rFonts w:hint="eastAsia"/>
        </w:rPr>
        <w:t>我最喜欢的电影是最后皆大欢喜的那种。</w:t>
      </w:r>
    </w:p>
    <w:p w:rsidR="00DD2927" w:rsidRDefault="00E430F6" w:rsidP="00182A90">
      <w:pPr>
        <w:spacing w:after="84"/>
        <w:ind w:firstLine="480"/>
        <w:rPr>
          <w:lang w:eastAsia="zh-TW"/>
        </w:rPr>
      </w:pPr>
      <w:r w:rsidRPr="00E430F6">
        <w:rPr>
          <w:rFonts w:eastAsia="宋体" w:hint="eastAsia"/>
        </w:rPr>
        <w:t>句中的介系词词组</w:t>
      </w:r>
      <w:r w:rsidRPr="00E430F6">
        <w:rPr>
          <w:rFonts w:eastAsia="宋体"/>
        </w:rPr>
        <w:t>in which</w:t>
      </w:r>
      <w:r w:rsidRPr="00E430F6">
        <w:rPr>
          <w:rFonts w:eastAsia="宋体" w:hint="eastAsia"/>
        </w:rPr>
        <w:t>不适宜拆开，所以也就没有进一步的变化可言。另外看一个可以拆开的例子：</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That chair</w:t>
      </w:r>
      <w:r w:rsidRPr="00E430F6">
        <w:rPr>
          <w:rFonts w:eastAsia="宋体"/>
        </w:rPr>
        <w:t xml:space="preserve"> is an antique.</w:t>
      </w:r>
    </w:p>
    <w:p w:rsidR="00785232" w:rsidRPr="00785232" w:rsidRDefault="002D0A9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You</w:t>
      </w:r>
      <w:r w:rsidRPr="00E430F6">
        <w:rPr>
          <w:rFonts w:eastAsia="宋体"/>
        </w:rPr>
        <w:t xml:space="preserve"> </w:t>
      </w:r>
      <w:r w:rsidRPr="00E430F6">
        <w:rPr>
          <w:rFonts w:eastAsia="宋体"/>
          <w:u w:val="single"/>
        </w:rPr>
        <w:t>are</w:t>
      </w:r>
      <w:r w:rsidRPr="00E430F6">
        <w:rPr>
          <w:rFonts w:eastAsia="宋体"/>
        </w:rPr>
        <w:t xml:space="preserve"> </w:t>
      </w:r>
      <w:r w:rsidRPr="00E430F6">
        <w:rPr>
          <w:rFonts w:eastAsia="宋体"/>
          <w:u w:val="single"/>
        </w:rPr>
        <w:t>sitting</w:t>
      </w:r>
      <w:r w:rsidRPr="00E430F6">
        <w:rPr>
          <w:rFonts w:eastAsia="宋体"/>
        </w:rPr>
        <w:t xml:space="preserve"> </w:t>
      </w:r>
      <w:r w:rsidRPr="00E430F6">
        <w:rPr>
          <w:rFonts w:eastAsia="宋体"/>
          <w:u w:val="single"/>
        </w:rPr>
        <w:t>on that chair</w:t>
      </w:r>
      <w:r w:rsidRPr="00E430F6">
        <w:rPr>
          <w:rFonts w:eastAsia="宋体"/>
        </w:rPr>
        <w:t>.</w:t>
      </w:r>
    </w:p>
    <w:p w:rsidR="00DD2927" w:rsidRDefault="002D0A90" w:rsidP="00182A90">
      <w:pPr>
        <w:pStyle w:val="Preface"/>
        <w:spacing w:after="84"/>
        <w:ind w:firstLine="480"/>
        <w:rPr>
          <w:lang w:eastAsia="zh-TW"/>
        </w:rPr>
      </w:pPr>
      <w:r>
        <w:t xml:space="preserve">  S   V    C  </w:t>
      </w:r>
      <w:r w:rsidR="00E430F6" w:rsidRPr="00E430F6">
        <w:t xml:space="preserve"> </w:t>
      </w:r>
      <w:r w:rsidR="00E430F6" w:rsidRPr="00E430F6">
        <w:rPr>
          <w:rFonts w:hint="eastAsia"/>
        </w:rPr>
        <w:t>介系词词组</w:t>
      </w:r>
    </w:p>
    <w:p w:rsidR="00DD2927" w:rsidRDefault="00E430F6" w:rsidP="00182A90">
      <w:pPr>
        <w:spacing w:after="84"/>
        <w:ind w:firstLine="480"/>
        <w:rPr>
          <w:lang w:eastAsia="zh-TW"/>
        </w:rPr>
      </w:pPr>
      <w:r w:rsidRPr="00E430F6">
        <w:rPr>
          <w:rFonts w:eastAsia="宋体" w:hint="eastAsia"/>
        </w:rPr>
        <w:t>两个句子在</w:t>
      </w:r>
      <w:r w:rsidRPr="00E430F6">
        <w:rPr>
          <w:rFonts w:eastAsia="宋体"/>
        </w:rPr>
        <w:t>that chair</w:t>
      </w:r>
      <w:r w:rsidRPr="00E430F6">
        <w:rPr>
          <w:rFonts w:eastAsia="宋体" w:hint="eastAsia"/>
        </w:rPr>
        <w:t>上重复而建立关系，可以把句</w:t>
      </w:r>
      <w:r w:rsidRPr="00E430F6">
        <w:rPr>
          <w:rFonts w:eastAsia="宋体"/>
        </w:rPr>
        <w:t>2</w:t>
      </w:r>
      <w:r w:rsidRPr="00E430F6">
        <w:rPr>
          <w:rFonts w:eastAsia="宋体" w:hint="eastAsia"/>
        </w:rPr>
        <w:t>中的</w:t>
      </w:r>
      <w:r w:rsidRPr="00E430F6">
        <w:rPr>
          <w:rFonts w:eastAsia="宋体"/>
        </w:rPr>
        <w:t>that chair</w:t>
      </w:r>
      <w:r w:rsidRPr="00E430F6">
        <w:rPr>
          <w:rFonts w:eastAsia="宋体" w:hint="eastAsia"/>
        </w:rPr>
        <w:t>改写为关系代名词</w:t>
      </w:r>
      <w:r w:rsidRPr="00E430F6">
        <w:rPr>
          <w:rFonts w:eastAsia="宋体"/>
        </w:rPr>
        <w:t>which</w:t>
      </w:r>
      <w:r w:rsidRPr="00E430F6">
        <w:rPr>
          <w:rFonts w:eastAsia="宋体" w:hint="eastAsia"/>
        </w:rPr>
        <w:t>，制造关系</w:t>
      </w:r>
      <w:r w:rsidR="00BF5096">
        <w:rPr>
          <w:rFonts w:eastAsia="宋体" w:hint="eastAsia"/>
        </w:rPr>
        <w:t>从句</w:t>
      </w:r>
      <w:r w:rsidRPr="00E430F6">
        <w:rPr>
          <w:rFonts w:eastAsia="宋体" w:hint="eastAsia"/>
        </w:rPr>
        <w:t>。这个关系代名词</w:t>
      </w:r>
      <w:r w:rsidRPr="00E430F6">
        <w:rPr>
          <w:rFonts w:eastAsia="宋体"/>
        </w:rPr>
        <w:t>which</w:t>
      </w:r>
      <w:r w:rsidRPr="00E430F6">
        <w:rPr>
          <w:rFonts w:eastAsia="宋体" w:hint="eastAsia"/>
        </w:rPr>
        <w:t>是介系词</w:t>
      </w:r>
      <w:r w:rsidRPr="00E430F6">
        <w:rPr>
          <w:rFonts w:eastAsia="宋体"/>
        </w:rPr>
        <w:t>on</w:t>
      </w:r>
      <w:r w:rsidRPr="00E430F6">
        <w:rPr>
          <w:rFonts w:eastAsia="宋体" w:hint="eastAsia"/>
        </w:rPr>
        <w:t>的</w:t>
      </w:r>
      <w:r w:rsidR="009D20F5">
        <w:rPr>
          <w:rFonts w:eastAsia="宋体" w:hint="eastAsia"/>
        </w:rPr>
        <w:t>受词（宾语）</w:t>
      </w:r>
      <w:r w:rsidRPr="00E430F6">
        <w:rPr>
          <w:rFonts w:eastAsia="宋体" w:hint="eastAsia"/>
        </w:rPr>
        <w:t>，可以选择把整个介系词词组移到句首充当连接词、也可以把介系词词组拆开而只移动关系代名词</w:t>
      </w:r>
      <w:r w:rsidRPr="00E430F6">
        <w:rPr>
          <w:rFonts w:eastAsia="宋体"/>
        </w:rPr>
        <w:t>which</w:t>
      </w:r>
      <w:r w:rsidRPr="00E430F6">
        <w:rPr>
          <w:rFonts w:eastAsia="宋体" w:hint="eastAsia"/>
        </w:rPr>
        <w:t>，就会产生两种不同的结果：</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That chair</w:t>
      </w:r>
      <w:r w:rsidRPr="00E430F6">
        <w:rPr>
          <w:rFonts w:eastAsia="宋体"/>
        </w:rPr>
        <w:t xml:space="preserve"> </w:t>
      </w:r>
      <w:r w:rsidRPr="00E430F6">
        <w:rPr>
          <w:rFonts w:eastAsia="宋体"/>
          <w:u w:val="single"/>
        </w:rPr>
        <w:t>on which you are sitting</w:t>
      </w:r>
      <w:r w:rsidRPr="00E430F6">
        <w:rPr>
          <w:rFonts w:eastAsia="宋体"/>
        </w:rPr>
        <w:t xml:space="preserve"> is an antique.</w:t>
      </w:r>
    </w:p>
    <w:p w:rsidR="00785232" w:rsidRPr="00785232" w:rsidRDefault="002D0A90"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rPr>
          <w:rFonts w:hint="eastAsia"/>
        </w:rPr>
        <w:t>关系</w:t>
      </w:r>
      <w:r w:rsidR="00BF5096">
        <w:rPr>
          <w:rFonts w:hint="eastAsia"/>
        </w:rPr>
        <w:t>从句</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That chair</w:t>
      </w:r>
      <w:r w:rsidRPr="00E430F6">
        <w:rPr>
          <w:rFonts w:eastAsia="宋体"/>
        </w:rPr>
        <w:t xml:space="preserve"> </w:t>
      </w:r>
      <w:r w:rsidRPr="00E430F6">
        <w:rPr>
          <w:rFonts w:eastAsia="宋体"/>
          <w:u w:val="single"/>
        </w:rPr>
        <w:t>which you are sitting on</w:t>
      </w:r>
      <w:r w:rsidRPr="00E430F6">
        <w:rPr>
          <w:rFonts w:eastAsia="宋体"/>
        </w:rPr>
        <w:t xml:space="preserve"> is an antique.</w:t>
      </w:r>
    </w:p>
    <w:p w:rsidR="00785232" w:rsidRPr="00785232" w:rsidRDefault="002D0A90"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rPr>
          <w:rFonts w:hint="eastAsia"/>
        </w:rPr>
        <w:t>你现在坐的那张椅子是</w:t>
      </w:r>
      <w:r w:rsidR="002D0A90">
        <w:rPr>
          <w:rFonts w:hint="eastAsia"/>
        </w:rPr>
        <w:t>古</w:t>
      </w:r>
      <w:r w:rsidRPr="00E430F6">
        <w:rPr>
          <w:rFonts w:hint="eastAsia"/>
        </w:rPr>
        <w:t>董。</w:t>
      </w:r>
    </w:p>
    <w:p w:rsidR="00DD2927" w:rsidRDefault="00E430F6" w:rsidP="00182A90">
      <w:pPr>
        <w:spacing w:after="84"/>
        <w:ind w:firstLine="480"/>
        <w:rPr>
          <w:lang w:eastAsia="zh-TW"/>
        </w:rPr>
      </w:pPr>
      <w:r w:rsidRPr="00E430F6">
        <w:rPr>
          <w:rFonts w:eastAsia="宋体" w:hint="eastAsia"/>
        </w:rPr>
        <w:t>如果是句</w:t>
      </w:r>
      <w:r w:rsidRPr="00E430F6">
        <w:rPr>
          <w:rFonts w:eastAsia="宋体"/>
        </w:rPr>
        <w:t>1</w:t>
      </w:r>
      <w:r w:rsidRPr="00E430F6">
        <w:rPr>
          <w:rFonts w:eastAsia="宋体" w:hint="eastAsia"/>
        </w:rPr>
        <w:t>，</w:t>
      </w:r>
      <w:r w:rsidRPr="00E430F6">
        <w:rPr>
          <w:rFonts w:eastAsia="宋体"/>
        </w:rPr>
        <w:t>on which</w:t>
      </w:r>
      <w:r w:rsidRPr="00E430F6">
        <w:rPr>
          <w:rFonts w:eastAsia="宋体" w:hint="eastAsia"/>
        </w:rPr>
        <w:t>连在一起，就不会有进一步的变化可言。如果是句</w:t>
      </w:r>
      <w:r w:rsidRPr="00E430F6">
        <w:rPr>
          <w:rFonts w:eastAsia="宋体"/>
        </w:rPr>
        <w:t>2</w:t>
      </w:r>
      <w:r w:rsidRPr="00E430F6">
        <w:rPr>
          <w:rFonts w:eastAsia="宋体" w:hint="eastAsia"/>
        </w:rPr>
        <w:t>，把介系词</w:t>
      </w:r>
      <w:r w:rsidRPr="00E430F6">
        <w:rPr>
          <w:rFonts w:eastAsia="宋体"/>
        </w:rPr>
        <w:t>on</w:t>
      </w:r>
      <w:r w:rsidRPr="00E430F6">
        <w:rPr>
          <w:rFonts w:eastAsia="宋体" w:hint="eastAsia"/>
        </w:rPr>
        <w:t>留在句尾、关系代名词</w:t>
      </w:r>
      <w:r w:rsidRPr="00E430F6">
        <w:rPr>
          <w:rFonts w:eastAsia="宋体"/>
        </w:rPr>
        <w:t>which</w:t>
      </w:r>
      <w:r w:rsidRPr="00E430F6">
        <w:rPr>
          <w:rFonts w:eastAsia="宋体" w:hint="eastAsia"/>
        </w:rPr>
        <w:t>移到句首，则可以选择把当</w:t>
      </w:r>
      <w:r w:rsidR="009D20F5">
        <w:rPr>
          <w:rFonts w:eastAsia="宋体" w:hint="eastAsia"/>
        </w:rPr>
        <w:t>受词（宾语）</w:t>
      </w:r>
      <w:r w:rsidRPr="00E430F6">
        <w:rPr>
          <w:rFonts w:eastAsia="宋体" w:hint="eastAsia"/>
        </w:rPr>
        <w:t>使用的</w:t>
      </w:r>
      <w:r w:rsidRPr="00E430F6">
        <w:rPr>
          <w:rFonts w:eastAsia="宋体"/>
        </w:rPr>
        <w:t>which</w:t>
      </w:r>
      <w:r w:rsidRPr="00E430F6">
        <w:rPr>
          <w:rFonts w:eastAsia="宋体" w:hint="eastAsia"/>
        </w:rPr>
        <w:t>省略掉。另外，因为这个关系</w:t>
      </w:r>
      <w:r w:rsidR="00BF5096">
        <w:rPr>
          <w:rFonts w:eastAsia="宋体" w:hint="eastAsia"/>
        </w:rPr>
        <w:t>从句</w:t>
      </w:r>
      <w:r w:rsidRPr="00E430F6">
        <w:rPr>
          <w:rFonts w:eastAsia="宋体" w:hint="eastAsia"/>
        </w:rPr>
        <w:t>具有指示功能（指出</w:t>
      </w:r>
      <w:r w:rsidRPr="00E430F6">
        <w:rPr>
          <w:rFonts w:eastAsia="宋体" w:hint="eastAsia"/>
        </w:rPr>
        <w:lastRenderedPageBreak/>
        <w:t>是「哪张」椅子），所以也可以借用来自指示代名词的</w:t>
      </w:r>
      <w:r w:rsidRPr="00E430F6">
        <w:rPr>
          <w:rFonts w:eastAsia="宋体"/>
        </w:rPr>
        <w:t>that</w:t>
      </w:r>
      <w:r w:rsidRPr="00E430F6">
        <w:rPr>
          <w:rFonts w:eastAsia="宋体" w:hint="eastAsia"/>
        </w:rPr>
        <w:t>。因此，句</w:t>
      </w:r>
      <w:r w:rsidRPr="00E430F6">
        <w:rPr>
          <w:rFonts w:eastAsia="宋体"/>
        </w:rPr>
        <w:t>2</w:t>
      </w:r>
      <w:r w:rsidRPr="00E430F6">
        <w:rPr>
          <w:rFonts w:eastAsia="宋体" w:hint="eastAsia"/>
        </w:rPr>
        <w:t>可以进一步变化如下：</w:t>
      </w:r>
    </w:p>
    <w:p w:rsidR="00785232" w:rsidRPr="00785232" w:rsidRDefault="00E430F6" w:rsidP="00182A90">
      <w:pPr>
        <w:spacing w:after="84"/>
        <w:ind w:firstLine="480"/>
        <w:rPr>
          <w:lang w:eastAsia="zh-TW"/>
        </w:rPr>
      </w:pPr>
      <w:r w:rsidRPr="00E430F6">
        <w:rPr>
          <w:rFonts w:eastAsia="宋体"/>
        </w:rPr>
        <w:t>That chair you’re sitting on is an antique.</w:t>
      </w:r>
    </w:p>
    <w:p w:rsidR="00DD2927" w:rsidRDefault="00E430F6" w:rsidP="00182A90">
      <w:pPr>
        <w:spacing w:after="84"/>
        <w:ind w:firstLine="480"/>
        <w:rPr>
          <w:lang w:eastAsia="zh-TW"/>
        </w:rPr>
      </w:pPr>
      <w:r w:rsidRPr="00E430F6">
        <w:rPr>
          <w:rFonts w:eastAsia="宋体"/>
        </w:rPr>
        <w:t xml:space="preserve">That chair </w:t>
      </w:r>
      <w:r w:rsidRPr="00E430F6">
        <w:rPr>
          <w:rFonts w:eastAsia="宋体"/>
          <w:u w:val="single"/>
        </w:rPr>
        <w:t>that</w:t>
      </w:r>
      <w:r w:rsidRPr="00E430F6">
        <w:rPr>
          <w:rFonts w:eastAsia="宋体"/>
        </w:rPr>
        <w:t xml:space="preserve"> you’re sitting on is an antique.</w:t>
      </w:r>
    </w:p>
    <w:p w:rsidR="00DD2927" w:rsidRDefault="00E430F6" w:rsidP="00182A90">
      <w:pPr>
        <w:pStyle w:val="5"/>
        <w:spacing w:after="84"/>
        <w:rPr>
          <w:lang w:eastAsia="zh-TW"/>
        </w:rPr>
      </w:pPr>
      <w:r w:rsidRPr="00E430F6">
        <w:rPr>
          <w:rFonts w:hint="eastAsia"/>
        </w:rPr>
        <w:t>补语位置</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name</w:t>
      </w:r>
      <w:r w:rsidRPr="00E430F6">
        <w:rPr>
          <w:rFonts w:eastAsia="宋体"/>
        </w:rPr>
        <w:t xml:space="preserve"> is a really odd one.</w:t>
      </w:r>
    </w:p>
    <w:p w:rsidR="00785232" w:rsidRPr="00785232" w:rsidRDefault="002D0A90" w:rsidP="00182A90">
      <w:pPr>
        <w:pStyle w:val="Preface"/>
        <w:spacing w:after="84"/>
        <w:ind w:firstLine="480"/>
        <w:rPr>
          <w:lang w:eastAsia="zh-TW"/>
        </w:rPr>
      </w:pPr>
      <w:r>
        <w:t xml:space="preserve">  </w:t>
      </w:r>
      <w:r>
        <w:rPr>
          <w:rFonts w:hint="eastAsia"/>
        </w:rPr>
        <w:t xml:space="preserve"> </w:t>
      </w:r>
      <w:r w:rsidR="00E430F6" w:rsidRPr="00E430F6">
        <w:rPr>
          <w:rFonts w:hint="eastAsia"/>
        </w:rPr>
        <w:t>先行词</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John</w:t>
      </w:r>
      <w:r w:rsidRPr="00E430F6">
        <w:rPr>
          <w:rFonts w:eastAsia="宋体"/>
        </w:rPr>
        <w:t xml:space="preserve"> </w:t>
      </w:r>
      <w:r w:rsidRPr="00E430F6">
        <w:rPr>
          <w:rFonts w:eastAsia="宋体"/>
          <w:u w:val="single"/>
        </w:rPr>
        <w:t>calls</w:t>
      </w:r>
      <w:r w:rsidRPr="00E430F6">
        <w:rPr>
          <w:rFonts w:eastAsia="宋体"/>
        </w:rPr>
        <w:t xml:space="preserve"> </w:t>
      </w:r>
      <w:r w:rsidRPr="00E430F6">
        <w:rPr>
          <w:rFonts w:eastAsia="宋体"/>
          <w:u w:val="single"/>
        </w:rPr>
        <w:t>his dog</w:t>
      </w:r>
      <w:r w:rsidRPr="00E430F6">
        <w:rPr>
          <w:rFonts w:eastAsia="宋体"/>
        </w:rPr>
        <w:t xml:space="preserve"> </w:t>
      </w:r>
      <w:r w:rsidRPr="00E430F6">
        <w:rPr>
          <w:rFonts w:eastAsia="宋体"/>
          <w:u w:val="single"/>
        </w:rPr>
        <w:t>the name</w:t>
      </w:r>
      <w:r w:rsidRPr="00E430F6">
        <w:rPr>
          <w:rFonts w:eastAsia="宋体"/>
        </w:rPr>
        <w:t>.</w:t>
      </w:r>
    </w:p>
    <w:p w:rsidR="00DD2927" w:rsidRDefault="002D0A90" w:rsidP="00182A90">
      <w:pPr>
        <w:pStyle w:val="Preface"/>
        <w:spacing w:after="84"/>
        <w:ind w:firstLine="480"/>
        <w:rPr>
          <w:lang w:eastAsia="zh-TW"/>
        </w:rPr>
      </w:pPr>
      <w:r>
        <w:t xml:space="preserve">  </w:t>
      </w:r>
      <w:r>
        <w:rPr>
          <w:rFonts w:hint="eastAsia"/>
        </w:rPr>
        <w:t xml:space="preserve"> </w:t>
      </w:r>
      <w:r w:rsidR="00E430F6" w:rsidRPr="00E430F6">
        <w:t xml:space="preserve">S   V    O     </w:t>
      </w:r>
      <w:r>
        <w:rPr>
          <w:rFonts w:hint="eastAsia"/>
        </w:rPr>
        <w:t xml:space="preserve"> </w:t>
      </w:r>
      <w:r w:rsidR="00E430F6" w:rsidRPr="00E430F6">
        <w:t>C</w:t>
      </w:r>
    </w:p>
    <w:p w:rsidR="00DD2927" w:rsidRDefault="00E430F6" w:rsidP="00182A90">
      <w:pPr>
        <w:spacing w:after="84"/>
        <w:ind w:firstLine="480"/>
        <w:rPr>
          <w:lang w:eastAsia="zh-TW"/>
        </w:rPr>
      </w:pPr>
      <w:r w:rsidRPr="00E430F6">
        <w:rPr>
          <w:rFonts w:eastAsia="宋体" w:hint="eastAsia"/>
        </w:rPr>
        <w:t>两句在</w:t>
      </w:r>
      <w:r w:rsidRPr="00E430F6">
        <w:rPr>
          <w:rFonts w:eastAsia="宋体"/>
        </w:rPr>
        <w:t>the name</w:t>
      </w:r>
      <w:r w:rsidRPr="00E430F6">
        <w:rPr>
          <w:rFonts w:eastAsia="宋体" w:hint="eastAsia"/>
        </w:rPr>
        <w:t>上产生重复而建立关系，可以制造关系</w:t>
      </w:r>
      <w:r w:rsidR="00BF5096">
        <w:rPr>
          <w:rFonts w:eastAsia="宋体" w:hint="eastAsia"/>
        </w:rPr>
        <w:t>从句</w:t>
      </w:r>
      <w:r w:rsidRPr="00E430F6">
        <w:rPr>
          <w:rFonts w:eastAsia="宋体" w:hint="eastAsia"/>
        </w:rPr>
        <w:t>。做法是把句</w:t>
      </w:r>
      <w:r w:rsidRPr="00E430F6">
        <w:rPr>
          <w:rFonts w:eastAsia="宋体"/>
        </w:rPr>
        <w:t>2</w:t>
      </w:r>
      <w:r w:rsidRPr="00E430F6">
        <w:rPr>
          <w:rFonts w:eastAsia="宋体" w:hint="eastAsia"/>
        </w:rPr>
        <w:t>中的</w:t>
      </w:r>
      <w:r w:rsidR="009D20F5">
        <w:rPr>
          <w:rFonts w:eastAsia="宋体" w:hint="eastAsia"/>
        </w:rPr>
        <w:t>受词（宾语）</w:t>
      </w:r>
      <w:r w:rsidRPr="00E430F6">
        <w:rPr>
          <w:rFonts w:eastAsia="宋体" w:hint="eastAsia"/>
        </w:rPr>
        <w:t>补语</w:t>
      </w:r>
      <w:r w:rsidRPr="00E430F6">
        <w:rPr>
          <w:rFonts w:eastAsia="宋体"/>
        </w:rPr>
        <w:t>the name</w:t>
      </w:r>
      <w:r w:rsidRPr="00E430F6">
        <w:rPr>
          <w:rFonts w:eastAsia="宋体" w:hint="eastAsia"/>
        </w:rPr>
        <w:t>改写为关系代名词</w:t>
      </w:r>
      <w:r w:rsidRPr="00E430F6">
        <w:rPr>
          <w:rFonts w:eastAsia="宋体"/>
        </w:rPr>
        <w:t>which</w:t>
      </w:r>
      <w:r w:rsidRPr="00E430F6">
        <w:rPr>
          <w:rFonts w:eastAsia="宋体" w:hint="eastAsia"/>
        </w:rPr>
        <w:t>，然后移到句首充当连接词，成为关系</w:t>
      </w:r>
      <w:r w:rsidR="00BF5096">
        <w:rPr>
          <w:rFonts w:eastAsia="宋体" w:hint="eastAsia"/>
        </w:rPr>
        <w:t>从句</w:t>
      </w:r>
      <w:r w:rsidRPr="00E430F6">
        <w:rPr>
          <w:rFonts w:eastAsia="宋体"/>
        </w:rPr>
        <w:t>which John calls his dog</w:t>
      </w:r>
      <w:r w:rsidRPr="00E430F6">
        <w:rPr>
          <w:rFonts w:eastAsia="宋体" w:hint="eastAsia"/>
        </w:rPr>
        <w:t>，然后放在句</w:t>
      </w:r>
      <w:r w:rsidRPr="00E430F6">
        <w:rPr>
          <w:rFonts w:eastAsia="宋体"/>
        </w:rPr>
        <w:t>1</w:t>
      </w:r>
      <w:r w:rsidRPr="00E430F6">
        <w:rPr>
          <w:rFonts w:eastAsia="宋体" w:hint="eastAsia"/>
        </w:rPr>
        <w:t>的先行词</w:t>
      </w:r>
      <w:r w:rsidRPr="00E430F6">
        <w:rPr>
          <w:rFonts w:eastAsia="宋体"/>
        </w:rPr>
        <w:t>the name</w:t>
      </w:r>
      <w:r w:rsidRPr="00E430F6">
        <w:rPr>
          <w:rFonts w:eastAsia="宋体" w:hint="eastAsia"/>
        </w:rPr>
        <w:t>后面当形容词</w:t>
      </w:r>
      <w:r w:rsidR="00BF5096">
        <w:rPr>
          <w:rFonts w:eastAsia="宋体" w:hint="eastAsia"/>
        </w:rPr>
        <w:t>从句</w:t>
      </w:r>
      <w:r w:rsidRPr="00E430F6">
        <w:rPr>
          <w:rFonts w:eastAsia="宋体" w:hint="eastAsia"/>
        </w:rPr>
        <w:t>使用，成为这个复句：</w:t>
      </w:r>
    </w:p>
    <w:p w:rsidR="00785232" w:rsidRPr="00785232" w:rsidRDefault="00E430F6" w:rsidP="00182A90">
      <w:pPr>
        <w:spacing w:after="84"/>
        <w:ind w:firstLine="480"/>
        <w:rPr>
          <w:lang w:eastAsia="zh-TW"/>
        </w:rPr>
      </w:pPr>
      <w:r w:rsidRPr="00E430F6">
        <w:rPr>
          <w:rFonts w:eastAsia="宋体"/>
          <w:u w:val="single"/>
        </w:rPr>
        <w:t>The name</w:t>
      </w:r>
      <w:r w:rsidRPr="00E430F6">
        <w:rPr>
          <w:rFonts w:eastAsia="宋体"/>
        </w:rPr>
        <w:t xml:space="preserve"> </w:t>
      </w:r>
      <w:r w:rsidRPr="00E430F6">
        <w:rPr>
          <w:rFonts w:eastAsia="宋体"/>
          <w:u w:val="single"/>
        </w:rPr>
        <w:t>which John calls his dog</w:t>
      </w:r>
      <w:r w:rsidRPr="00E430F6">
        <w:rPr>
          <w:rFonts w:eastAsia="宋体"/>
        </w:rPr>
        <w:t xml:space="preserve"> is a really odd one.</w:t>
      </w:r>
    </w:p>
    <w:p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r w:rsidRPr="00E430F6">
        <w:t xml:space="preserve">        </w:t>
      </w:r>
      <w:r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t>John</w:t>
      </w:r>
      <w:r w:rsidRPr="00E430F6">
        <w:rPr>
          <w:rFonts w:hint="eastAsia"/>
        </w:rPr>
        <w:t>给他那条狗取的名字真的很怪。</w:t>
      </w:r>
    </w:p>
    <w:p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具有指示功能（指出是「哪个」名字），所以关系代名词</w:t>
      </w:r>
      <w:r w:rsidRPr="00E430F6">
        <w:rPr>
          <w:rFonts w:eastAsia="宋体"/>
        </w:rPr>
        <w:t>which</w:t>
      </w:r>
      <w:r w:rsidRPr="00E430F6">
        <w:rPr>
          <w:rFonts w:eastAsia="宋体" w:hint="eastAsia"/>
        </w:rPr>
        <w:t>也可以改写为</w:t>
      </w:r>
      <w:r w:rsidRPr="00E430F6">
        <w:rPr>
          <w:rFonts w:eastAsia="宋体"/>
        </w:rPr>
        <w:t>that</w:t>
      </w:r>
      <w:r w:rsidRPr="00E430F6">
        <w:rPr>
          <w:rFonts w:eastAsia="宋体" w:hint="eastAsia"/>
        </w:rPr>
        <w:t>（表示「那个」）。另外，关系代名词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在关系</w:t>
      </w:r>
      <w:r w:rsidR="00BF5096">
        <w:rPr>
          <w:rFonts w:eastAsia="宋体" w:hint="eastAsia"/>
        </w:rPr>
        <w:t>从句</w:t>
      </w:r>
      <w:r w:rsidRPr="00E430F6">
        <w:rPr>
          <w:rFonts w:eastAsia="宋体" w:hint="eastAsia"/>
        </w:rPr>
        <w:t>中扮演补语的角色，省略掉句子还是看得清楚，因此也可以选择省略，如下：</w:t>
      </w:r>
    </w:p>
    <w:p w:rsidR="00785232" w:rsidRPr="00785232" w:rsidRDefault="00E430F6" w:rsidP="00182A90">
      <w:pPr>
        <w:spacing w:after="84"/>
        <w:ind w:firstLine="480"/>
        <w:rPr>
          <w:lang w:eastAsia="zh-TW"/>
        </w:rPr>
      </w:pPr>
      <w:r w:rsidRPr="00E430F6">
        <w:rPr>
          <w:rFonts w:eastAsia="宋体"/>
        </w:rPr>
        <w:t xml:space="preserve">The name </w:t>
      </w:r>
      <w:r w:rsidRPr="00E430F6">
        <w:rPr>
          <w:rFonts w:eastAsia="宋体"/>
          <w:u w:val="single"/>
        </w:rPr>
        <w:t>that</w:t>
      </w:r>
      <w:r w:rsidRPr="00E430F6">
        <w:rPr>
          <w:rFonts w:eastAsia="宋体"/>
        </w:rPr>
        <w:t xml:space="preserve"> John calls his dog is a really odd one.</w:t>
      </w:r>
    </w:p>
    <w:p w:rsidR="00DD2927" w:rsidRDefault="00E430F6" w:rsidP="00182A90">
      <w:pPr>
        <w:spacing w:after="84"/>
        <w:ind w:firstLine="480"/>
        <w:rPr>
          <w:lang w:eastAsia="zh-TW"/>
        </w:rPr>
      </w:pPr>
      <w:r w:rsidRPr="00E430F6">
        <w:rPr>
          <w:rFonts w:eastAsia="宋体"/>
        </w:rPr>
        <w:t>The name John calls his dog is a really odd one.</w:t>
      </w:r>
    </w:p>
    <w:p w:rsidR="00DD2927" w:rsidRDefault="00E430F6" w:rsidP="00182A90">
      <w:pPr>
        <w:pStyle w:val="5"/>
        <w:spacing w:after="84"/>
        <w:rPr>
          <w:lang w:eastAsia="zh-TW"/>
        </w:rPr>
      </w:pPr>
      <w:r w:rsidRPr="00E430F6">
        <w:rPr>
          <w:rFonts w:hint="eastAsia"/>
        </w:rPr>
        <w:t>所有格</w:t>
      </w:r>
    </w:p>
    <w:p w:rsidR="00DD2927" w:rsidRDefault="00E430F6" w:rsidP="00182A90">
      <w:pPr>
        <w:spacing w:after="84"/>
        <w:ind w:firstLine="480"/>
        <w:rPr>
          <w:lang w:eastAsia="zh-TW"/>
        </w:rPr>
      </w:pPr>
      <w:r w:rsidRPr="00E430F6">
        <w:rPr>
          <w:rFonts w:eastAsia="宋体" w:hint="eastAsia"/>
        </w:rPr>
        <w:t>代表「物」的关系代名词</w:t>
      </w:r>
      <w:r w:rsidRPr="00E430F6">
        <w:rPr>
          <w:rFonts w:eastAsia="宋体"/>
        </w:rPr>
        <w:t>which</w:t>
      </w:r>
      <w:r w:rsidRPr="00E430F6">
        <w:rPr>
          <w:rFonts w:eastAsia="宋体" w:hint="eastAsia"/>
        </w:rPr>
        <w:t>并无主格受格之分，这一点比较方便。但是，</w:t>
      </w:r>
      <w:r w:rsidRPr="00E430F6">
        <w:rPr>
          <w:rFonts w:eastAsia="宋体"/>
        </w:rPr>
        <w:t>which</w:t>
      </w:r>
      <w:r w:rsidRPr="00E430F6">
        <w:rPr>
          <w:rFonts w:eastAsia="宋体" w:hint="eastAsia"/>
        </w:rPr>
        <w:t>也缺乏所有格，这一点就比较麻烦了。</w:t>
      </w:r>
      <w:r w:rsidRPr="00E430F6">
        <w:rPr>
          <w:rFonts w:eastAsia="宋体"/>
        </w:rPr>
        <w:t>Which</w:t>
      </w:r>
      <w:r w:rsidRPr="00E430F6">
        <w:rPr>
          <w:rFonts w:eastAsia="宋体" w:hint="eastAsia"/>
        </w:rPr>
        <w:t>本身缺乏所有格，它的所有格有两种变通的表示方式：一是借用</w:t>
      </w:r>
      <w:r w:rsidRPr="00E430F6">
        <w:rPr>
          <w:rFonts w:eastAsia="宋体"/>
        </w:rPr>
        <w:t>who</w:t>
      </w:r>
      <w:r w:rsidRPr="00E430F6">
        <w:rPr>
          <w:rFonts w:eastAsia="宋体" w:hint="eastAsia"/>
        </w:rPr>
        <w:t>的所有格</w:t>
      </w:r>
      <w:r w:rsidRPr="00E430F6">
        <w:rPr>
          <w:rFonts w:eastAsia="宋体"/>
        </w:rPr>
        <w:t>whose</w:t>
      </w:r>
      <w:r w:rsidRPr="00E430F6">
        <w:rPr>
          <w:rFonts w:eastAsia="宋体" w:hint="eastAsia"/>
        </w:rPr>
        <w:t>、一是采用无生物的所有格方式</w:t>
      </w:r>
      <w:r w:rsidRPr="00E430F6">
        <w:rPr>
          <w:rFonts w:eastAsia="宋体"/>
        </w:rPr>
        <w:t>of which</w:t>
      </w:r>
      <w:r w:rsidRPr="00E430F6">
        <w:rPr>
          <w:rFonts w:eastAsia="宋体" w:hint="eastAsia"/>
        </w:rPr>
        <w:t>来表示，例如：</w:t>
      </w:r>
    </w:p>
    <w:p w:rsidR="00785232" w:rsidRPr="00785232" w:rsidRDefault="00E430F6" w:rsidP="00182A90">
      <w:pPr>
        <w:spacing w:after="84"/>
        <w:ind w:firstLine="480"/>
        <w:rPr>
          <w:lang w:eastAsia="zh-TW"/>
        </w:rPr>
      </w:pPr>
      <w:r w:rsidRPr="00E430F6">
        <w:rPr>
          <w:rFonts w:eastAsia="宋体"/>
        </w:rPr>
        <w:t xml:space="preserve">1. I saw </w:t>
      </w:r>
      <w:r w:rsidRPr="00E430F6">
        <w:rPr>
          <w:rFonts w:eastAsia="宋体"/>
          <w:u w:val="single"/>
        </w:rPr>
        <w:t>a mountain</w:t>
      </w:r>
      <w:r w:rsidRPr="00E430F6">
        <w:rPr>
          <w:rFonts w:eastAsia="宋体"/>
        </w:rPr>
        <w:t>.</w:t>
      </w:r>
    </w:p>
    <w:p w:rsidR="00785232" w:rsidRPr="00785232" w:rsidRDefault="00BB3097" w:rsidP="00182A90">
      <w:pPr>
        <w:pStyle w:val="Preface"/>
        <w:spacing w:after="84"/>
        <w:ind w:firstLine="480"/>
        <w:rPr>
          <w:lang w:eastAsia="zh-TW"/>
        </w:rPr>
      </w:pPr>
      <w:r>
        <w:t xml:space="preserve">         </w:t>
      </w:r>
      <w:r w:rsidR="00E430F6" w:rsidRPr="00E430F6">
        <w:rPr>
          <w:rFonts w:hint="eastAsia"/>
        </w:rPr>
        <w:t>先行词</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Its top</w:t>
      </w:r>
      <w:r w:rsidRPr="00E430F6">
        <w:rPr>
          <w:rFonts w:eastAsia="宋体"/>
        </w:rPr>
        <w:t xml:space="preserve"> was completely covered in snow.</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The top of the mountain</w:t>
      </w:r>
      <w:r w:rsidRPr="00E430F6">
        <w:rPr>
          <w:rFonts w:eastAsia="宋体"/>
        </w:rPr>
        <w:t xml:space="preserve"> was completely covered in snow.</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句中的所有格</w:t>
      </w:r>
      <w:r w:rsidRPr="00E430F6">
        <w:rPr>
          <w:rFonts w:eastAsia="宋体"/>
        </w:rPr>
        <w:t>its</w:t>
      </w:r>
      <w:r w:rsidRPr="00E430F6">
        <w:rPr>
          <w:rFonts w:eastAsia="宋体" w:hint="eastAsia"/>
        </w:rPr>
        <w:t>和第</w:t>
      </w:r>
      <w:r w:rsidRPr="00E430F6">
        <w:rPr>
          <w:rFonts w:eastAsia="宋体"/>
        </w:rPr>
        <w:t>1</w:t>
      </w:r>
      <w:r w:rsidRPr="00E430F6">
        <w:rPr>
          <w:rFonts w:eastAsia="宋体" w:hint="eastAsia"/>
        </w:rPr>
        <w:t>句的先行词</w:t>
      </w:r>
      <w:r w:rsidRPr="00E430F6">
        <w:rPr>
          <w:rFonts w:eastAsia="宋体"/>
        </w:rPr>
        <w:t>a mountain</w:t>
      </w:r>
      <w:r w:rsidRPr="00E430F6">
        <w:rPr>
          <w:rFonts w:eastAsia="宋体" w:hint="eastAsia"/>
        </w:rPr>
        <w:t>交集，应改写为关系词。但是无生物的</w:t>
      </w:r>
      <w:r w:rsidRPr="00E430F6">
        <w:rPr>
          <w:rFonts w:eastAsia="宋体"/>
        </w:rPr>
        <w:t>which</w:t>
      </w:r>
      <w:r w:rsidRPr="00E430F6">
        <w:rPr>
          <w:rFonts w:eastAsia="宋体" w:hint="eastAsia"/>
        </w:rPr>
        <w:t>缺乏所有格，只能借用表示「人」的</w:t>
      </w:r>
      <w:r w:rsidRPr="00E430F6">
        <w:rPr>
          <w:rFonts w:eastAsia="宋体"/>
        </w:rPr>
        <w:t>whose</w:t>
      </w:r>
      <w:r w:rsidRPr="00E430F6">
        <w:rPr>
          <w:rFonts w:eastAsia="宋体" w:hint="eastAsia"/>
        </w:rPr>
        <w:t>，成为：</w:t>
      </w:r>
    </w:p>
    <w:p w:rsidR="00785232" w:rsidRPr="00785232" w:rsidRDefault="00E430F6" w:rsidP="00182A90">
      <w:pPr>
        <w:spacing w:after="84"/>
        <w:ind w:firstLine="480"/>
        <w:rPr>
          <w:lang w:eastAsia="zh-TW"/>
        </w:rPr>
      </w:pPr>
      <w:r w:rsidRPr="00E430F6">
        <w:rPr>
          <w:rFonts w:eastAsia="宋体"/>
        </w:rPr>
        <w:t xml:space="preserve">I saw </w:t>
      </w:r>
      <w:r w:rsidRPr="00E430F6">
        <w:rPr>
          <w:rFonts w:eastAsia="宋体"/>
          <w:u w:val="single"/>
        </w:rPr>
        <w:t>a mountain</w:t>
      </w:r>
      <w:r w:rsidRPr="00E430F6">
        <w:rPr>
          <w:rFonts w:eastAsia="宋体"/>
        </w:rPr>
        <w:t xml:space="preserve"> </w:t>
      </w:r>
      <w:r w:rsidRPr="00E430F6">
        <w:rPr>
          <w:rFonts w:eastAsia="宋体"/>
          <w:u w:val="single"/>
        </w:rPr>
        <w:t>whose top was completely covered in snow</w:t>
      </w:r>
      <w:r w:rsidRPr="00E430F6">
        <w:rPr>
          <w:rFonts w:eastAsia="宋体"/>
        </w:rPr>
        <w:t>.</w:t>
      </w:r>
    </w:p>
    <w:p w:rsidR="00DD2927" w:rsidRDefault="00BB3097" w:rsidP="00182A90">
      <w:pPr>
        <w:pStyle w:val="Preface"/>
        <w:spacing w:after="84"/>
        <w:ind w:firstLine="480"/>
        <w:rPr>
          <w:lang w:eastAsia="zh-TW"/>
        </w:rPr>
      </w:pPr>
      <w:r>
        <w:lastRenderedPageBreak/>
        <w:t xml:space="preserve">      </w:t>
      </w:r>
      <w:r w:rsidR="00E430F6" w:rsidRPr="00E430F6">
        <w:t xml:space="preserve"> </w:t>
      </w:r>
      <w:r w:rsidR="00E430F6" w:rsidRPr="00E430F6">
        <w:rPr>
          <w:rFonts w:hint="eastAsia"/>
        </w:rPr>
        <w:t>先行词</w:t>
      </w:r>
      <w:r>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如果是用第</w:t>
      </w:r>
      <w:r w:rsidRPr="00E430F6">
        <w:rPr>
          <w:rFonts w:eastAsia="宋体"/>
        </w:rPr>
        <w:t>3</w:t>
      </w:r>
      <w:r w:rsidRPr="00E430F6">
        <w:rPr>
          <w:rFonts w:eastAsia="宋体" w:hint="eastAsia"/>
        </w:rPr>
        <w:t>句来改写关系</w:t>
      </w:r>
      <w:r w:rsidR="00BF5096">
        <w:rPr>
          <w:rFonts w:eastAsia="宋体" w:hint="eastAsia"/>
        </w:rPr>
        <w:t>从句</w:t>
      </w:r>
      <w:r w:rsidRPr="00E430F6">
        <w:rPr>
          <w:rFonts w:eastAsia="宋体" w:hint="eastAsia"/>
        </w:rPr>
        <w:t>，又回复到两个名词</w:t>
      </w:r>
      <w:r w:rsidRPr="00E430F6">
        <w:rPr>
          <w:rFonts w:eastAsia="宋体"/>
        </w:rPr>
        <w:t>mountain</w:t>
      </w:r>
      <w:r w:rsidRPr="00E430F6">
        <w:rPr>
          <w:rFonts w:eastAsia="宋体" w:hint="eastAsia"/>
        </w:rPr>
        <w:t>交集的情况，所以关系代名词仍然是</w:t>
      </w:r>
      <w:r w:rsidRPr="00E430F6">
        <w:rPr>
          <w:rFonts w:eastAsia="宋体"/>
        </w:rPr>
        <w:t>which</w:t>
      </w:r>
      <w:r w:rsidRPr="00E430F6">
        <w:rPr>
          <w:rFonts w:eastAsia="宋体" w:hint="eastAsia"/>
        </w:rPr>
        <w:t>，成为：</w:t>
      </w:r>
    </w:p>
    <w:p w:rsidR="00785232" w:rsidRPr="00785232" w:rsidRDefault="00E430F6" w:rsidP="00182A90">
      <w:pPr>
        <w:spacing w:after="84"/>
        <w:ind w:firstLine="480"/>
        <w:rPr>
          <w:lang w:eastAsia="zh-TW"/>
        </w:rPr>
      </w:pPr>
      <w:r w:rsidRPr="00E430F6">
        <w:rPr>
          <w:rFonts w:eastAsia="宋体"/>
        </w:rPr>
        <w:t xml:space="preserve">I saw </w:t>
      </w:r>
      <w:r w:rsidRPr="00E430F6">
        <w:rPr>
          <w:rFonts w:eastAsia="宋体"/>
          <w:u w:val="single"/>
        </w:rPr>
        <w:t>a mountain</w:t>
      </w:r>
      <w:r w:rsidRPr="00E430F6">
        <w:rPr>
          <w:rFonts w:eastAsia="宋体"/>
        </w:rPr>
        <w:t xml:space="preserve"> </w:t>
      </w:r>
      <w:r w:rsidRPr="00E430F6">
        <w:rPr>
          <w:rFonts w:eastAsia="宋体"/>
          <w:u w:val="single"/>
        </w:rPr>
        <w:t>the top of which was completely covered in snow</w:t>
      </w:r>
      <w:r w:rsidRPr="00E430F6">
        <w:rPr>
          <w:rFonts w:eastAsia="宋体"/>
        </w:rPr>
        <w:t>.</w:t>
      </w:r>
    </w:p>
    <w:p w:rsidR="00DD2927" w:rsidRDefault="00E430F6" w:rsidP="00182A90">
      <w:pPr>
        <w:pStyle w:val="Preface"/>
        <w:spacing w:after="84"/>
        <w:ind w:firstLine="480"/>
        <w:rPr>
          <w:lang w:eastAsia="zh-TW"/>
        </w:rPr>
      </w:pPr>
      <w:r w:rsidRPr="00E430F6">
        <w:t xml:space="preserve">        </w:t>
      </w:r>
      <w:r w:rsidRPr="00E430F6">
        <w:rPr>
          <w:rFonts w:hint="eastAsia"/>
        </w:rPr>
        <w:t>先行词</w:t>
      </w:r>
      <w:r w:rsidR="00BB3097">
        <w:t xml:space="preserve">                  </w:t>
      </w:r>
      <w:r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也可以选择把</w:t>
      </w:r>
      <w:r w:rsidRPr="00E430F6">
        <w:rPr>
          <w:rFonts w:eastAsia="宋体"/>
        </w:rPr>
        <w:t>of which</w:t>
      </w:r>
      <w:r w:rsidRPr="00E430F6">
        <w:rPr>
          <w:rFonts w:eastAsia="宋体" w:hint="eastAsia"/>
        </w:rPr>
        <w:t>移到句首充当连接词，成为：</w:t>
      </w:r>
    </w:p>
    <w:p w:rsidR="00DD2927" w:rsidRDefault="00E430F6" w:rsidP="00182A90">
      <w:pPr>
        <w:spacing w:after="84"/>
        <w:ind w:firstLine="480"/>
        <w:rPr>
          <w:lang w:eastAsia="zh-TW"/>
        </w:rPr>
      </w:pPr>
      <w:r w:rsidRPr="00E430F6">
        <w:rPr>
          <w:rFonts w:eastAsia="宋体"/>
        </w:rPr>
        <w:t xml:space="preserve">I saw </w:t>
      </w:r>
      <w:r w:rsidRPr="00E430F6">
        <w:rPr>
          <w:rFonts w:eastAsia="宋体"/>
          <w:u w:val="single"/>
        </w:rPr>
        <w:t>a mountain</w:t>
      </w:r>
      <w:r w:rsidRPr="00E430F6">
        <w:rPr>
          <w:rFonts w:eastAsia="宋体"/>
        </w:rPr>
        <w:t xml:space="preserve"> </w:t>
      </w:r>
      <w:r w:rsidRPr="00E430F6">
        <w:rPr>
          <w:rFonts w:eastAsia="宋体"/>
          <w:u w:val="single"/>
        </w:rPr>
        <w:t>of which the top was completely covered in snow</w:t>
      </w:r>
      <w:r w:rsidRPr="00E430F6">
        <w:rPr>
          <w:rFonts w:eastAsia="宋体"/>
        </w:rPr>
        <w:t>.</w:t>
      </w:r>
    </w:p>
    <w:p w:rsidR="00DD2927" w:rsidRDefault="00E430F6" w:rsidP="00182A90">
      <w:pPr>
        <w:pStyle w:val="5"/>
        <w:spacing w:after="84"/>
        <w:rPr>
          <w:lang w:eastAsia="zh-TW"/>
        </w:rPr>
      </w:pPr>
      <w:r w:rsidRPr="00E430F6">
        <w:t>Which</w:t>
      </w:r>
      <w:r w:rsidRPr="00E430F6">
        <w:rPr>
          <w:rFonts w:hint="eastAsia"/>
        </w:rPr>
        <w:t>为限定符</w:t>
      </w:r>
    </w:p>
    <w:p w:rsidR="00DD2927" w:rsidRDefault="00E430F6" w:rsidP="00182A90">
      <w:pPr>
        <w:spacing w:after="84"/>
        <w:ind w:firstLine="480"/>
        <w:rPr>
          <w:lang w:eastAsia="zh-TW"/>
        </w:rPr>
      </w:pPr>
      <w:r w:rsidRPr="00E430F6">
        <w:rPr>
          <w:rFonts w:eastAsia="宋体" w:hint="eastAsia"/>
        </w:rPr>
        <w:t>关系代名词</w:t>
      </w:r>
      <w:r w:rsidRPr="00E430F6">
        <w:rPr>
          <w:rFonts w:eastAsia="宋体"/>
        </w:rPr>
        <w:t>which</w:t>
      </w:r>
      <w:r w:rsidRPr="00E430F6">
        <w:rPr>
          <w:rFonts w:eastAsia="宋体" w:hint="eastAsia"/>
        </w:rPr>
        <w:t>有时候扮演的是限定符的角色，代表</w:t>
      </w:r>
      <w:r w:rsidRPr="00E430F6">
        <w:rPr>
          <w:rFonts w:eastAsia="宋体"/>
        </w:rPr>
        <w:t>this</w:t>
      </w:r>
      <w:r w:rsidRPr="00E430F6">
        <w:rPr>
          <w:rFonts w:eastAsia="宋体" w:hint="eastAsia"/>
        </w:rPr>
        <w:t>或</w:t>
      </w:r>
      <w:r w:rsidRPr="00E430F6">
        <w:rPr>
          <w:rFonts w:eastAsia="宋体"/>
        </w:rPr>
        <w:t>that</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1. You can marry </w:t>
      </w:r>
      <w:r w:rsidRPr="00E430F6">
        <w:rPr>
          <w:rFonts w:eastAsia="宋体"/>
          <w:u w:val="single"/>
        </w:rPr>
        <w:t>any daughter of mine</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You</w:t>
      </w:r>
      <w:r w:rsidRPr="00E430F6">
        <w:rPr>
          <w:rFonts w:eastAsia="宋体"/>
        </w:rPr>
        <w:t xml:space="preserve"> </w:t>
      </w:r>
      <w:r w:rsidRPr="00E430F6">
        <w:rPr>
          <w:rFonts w:eastAsia="宋体"/>
          <w:u w:val="single"/>
        </w:rPr>
        <w:t>like</w:t>
      </w:r>
      <w:r w:rsidRPr="00E430F6">
        <w:rPr>
          <w:rFonts w:eastAsia="宋体"/>
        </w:rPr>
        <w:t xml:space="preserve"> </w:t>
      </w:r>
      <w:r w:rsidRPr="00E430F6">
        <w:rPr>
          <w:rFonts w:eastAsia="宋体"/>
          <w:u w:val="single"/>
        </w:rPr>
        <w:t>that (daughter)</w:t>
      </w:r>
      <w:r w:rsidRPr="00E430F6">
        <w:rPr>
          <w:rFonts w:eastAsia="宋体"/>
        </w:rPr>
        <w:t>.</w:t>
      </w:r>
    </w:p>
    <w:p w:rsidR="00DD2927" w:rsidRDefault="00E430F6" w:rsidP="00182A90">
      <w:pPr>
        <w:pStyle w:val="Preface"/>
        <w:spacing w:after="84"/>
        <w:ind w:firstLine="480"/>
        <w:rPr>
          <w:lang w:eastAsia="zh-TW"/>
        </w:rPr>
      </w:pPr>
      <w:r w:rsidRPr="00E430F6">
        <w:t xml:space="preserve">   S  V       O</w:t>
      </w:r>
    </w:p>
    <w:p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中的名词词组</w:t>
      </w:r>
      <w:r w:rsidRPr="00E430F6">
        <w:rPr>
          <w:rFonts w:eastAsia="宋体"/>
        </w:rPr>
        <w:t>that daughter</w:t>
      </w:r>
      <w:r w:rsidRPr="00E430F6">
        <w:rPr>
          <w:rFonts w:eastAsia="宋体" w:hint="eastAsia"/>
        </w:rPr>
        <w:t>可以省略掉名词部分（</w:t>
      </w:r>
      <w:r w:rsidRPr="00E430F6">
        <w:rPr>
          <w:rFonts w:eastAsia="宋体"/>
        </w:rPr>
        <w:t>daughter</w:t>
      </w:r>
      <w:r w:rsidRPr="00E430F6">
        <w:rPr>
          <w:rFonts w:eastAsia="宋体" w:hint="eastAsia"/>
        </w:rPr>
        <w:t>）只剩下限定符</w:t>
      </w:r>
      <w:r w:rsidRPr="00E430F6">
        <w:rPr>
          <w:rFonts w:eastAsia="宋体"/>
        </w:rPr>
        <w:t>that</w:t>
      </w:r>
      <w:r w:rsidRPr="00E430F6">
        <w:rPr>
          <w:rFonts w:eastAsia="宋体" w:hint="eastAsia"/>
        </w:rPr>
        <w:t>，再由</w:t>
      </w:r>
      <w:r w:rsidRPr="00E430F6">
        <w:rPr>
          <w:rFonts w:eastAsia="宋体"/>
        </w:rPr>
        <w:t>that</w:t>
      </w:r>
      <w:r w:rsidRPr="00E430F6">
        <w:rPr>
          <w:rFonts w:eastAsia="宋体" w:hint="eastAsia"/>
        </w:rPr>
        <w:t>与先行词</w:t>
      </w:r>
      <w:r w:rsidRPr="00E430F6">
        <w:rPr>
          <w:rFonts w:eastAsia="宋体"/>
        </w:rPr>
        <w:t>any daughter of mine</w:t>
      </w:r>
      <w:r w:rsidRPr="00E430F6">
        <w:rPr>
          <w:rFonts w:eastAsia="宋体" w:hint="eastAsia"/>
        </w:rPr>
        <w:t>的重复而建立关系。改写为关系代名词时，限定符</w:t>
      </w:r>
      <w:r w:rsidRPr="00E430F6">
        <w:rPr>
          <w:rFonts w:eastAsia="宋体"/>
        </w:rPr>
        <w:t>that</w:t>
      </w:r>
      <w:r w:rsidRPr="00E430F6">
        <w:rPr>
          <w:rFonts w:eastAsia="宋体" w:hint="eastAsia"/>
        </w:rPr>
        <w:t>应该改写为</w:t>
      </w:r>
      <w:r w:rsidRPr="00E430F6">
        <w:rPr>
          <w:rFonts w:eastAsia="宋体"/>
        </w:rPr>
        <w:t>which</w:t>
      </w:r>
      <w:r w:rsidRPr="00E430F6">
        <w:rPr>
          <w:rFonts w:eastAsia="宋体" w:hint="eastAsia"/>
        </w:rPr>
        <w:t>而不是</w:t>
      </w:r>
      <w:r w:rsidRPr="00E430F6">
        <w:rPr>
          <w:rFonts w:eastAsia="宋体"/>
        </w:rPr>
        <w:t>who</w:t>
      </w:r>
      <w:r w:rsidRPr="00E430F6">
        <w:rPr>
          <w:rFonts w:eastAsia="宋体" w:hint="eastAsia"/>
        </w:rPr>
        <w:t>，成为</w:t>
      </w:r>
      <w:r w:rsidRPr="00E430F6">
        <w:rPr>
          <w:rFonts w:eastAsia="宋体"/>
        </w:rPr>
        <w:t>which you like</w:t>
      </w:r>
      <w:r w:rsidRPr="00E430F6">
        <w:rPr>
          <w:rFonts w:eastAsia="宋体" w:hint="eastAsia"/>
        </w:rPr>
        <w:t>这个关系</w:t>
      </w:r>
      <w:r w:rsidR="00BF5096">
        <w:rPr>
          <w:rFonts w:eastAsia="宋体" w:hint="eastAsia"/>
        </w:rPr>
        <w:t>从句</w:t>
      </w:r>
      <w:r w:rsidRPr="00E430F6">
        <w:rPr>
          <w:rFonts w:eastAsia="宋体" w:hint="eastAsia"/>
        </w:rPr>
        <w:t>，放在先行词</w:t>
      </w:r>
      <w:r w:rsidRPr="00E430F6">
        <w:rPr>
          <w:rFonts w:eastAsia="宋体"/>
        </w:rPr>
        <w:t>any daughter of mine</w:t>
      </w:r>
      <w:r w:rsidRPr="00E430F6">
        <w:rPr>
          <w:rFonts w:eastAsia="宋体" w:hint="eastAsia"/>
        </w:rPr>
        <w:t>后面成为如下的复句：</w:t>
      </w:r>
    </w:p>
    <w:p w:rsidR="00785232" w:rsidRPr="00785232" w:rsidRDefault="00E430F6" w:rsidP="00182A90">
      <w:pPr>
        <w:spacing w:after="84"/>
        <w:ind w:firstLine="480"/>
        <w:rPr>
          <w:lang w:eastAsia="zh-TW"/>
        </w:rPr>
      </w:pPr>
      <w:r w:rsidRPr="00E430F6">
        <w:rPr>
          <w:rFonts w:eastAsia="宋体"/>
        </w:rPr>
        <w:t xml:space="preserve">You can marry </w:t>
      </w:r>
      <w:r w:rsidRPr="00E430F6">
        <w:rPr>
          <w:rFonts w:eastAsia="宋体"/>
          <w:u w:val="single"/>
        </w:rPr>
        <w:t>any daughter of mine</w:t>
      </w:r>
      <w:r w:rsidRPr="00E430F6">
        <w:rPr>
          <w:rFonts w:eastAsia="宋体"/>
        </w:rPr>
        <w:t xml:space="preserve"> </w:t>
      </w:r>
      <w:r w:rsidRPr="00E430F6">
        <w:rPr>
          <w:rFonts w:eastAsia="宋体"/>
          <w:u w:val="single"/>
        </w:rPr>
        <w:t>which you like</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r w:rsidRPr="00E430F6">
        <w:t xml:space="preserve">        </w:t>
      </w:r>
      <w:r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这时候，先行词虽然是「人」，但是关系代名词代表的限定符，所以用的仍然是</w:t>
      </w:r>
      <w:r w:rsidRPr="00E430F6">
        <w:rPr>
          <w:rFonts w:eastAsia="宋体"/>
        </w:rPr>
        <w:t>which</w:t>
      </w:r>
      <w:r w:rsidRPr="00E430F6">
        <w:rPr>
          <w:rFonts w:eastAsia="宋体" w:hint="eastAsia"/>
        </w:rPr>
        <w:t>。另外，</w:t>
      </w:r>
      <w:r w:rsidRPr="00E430F6">
        <w:rPr>
          <w:rFonts w:eastAsia="宋体"/>
        </w:rPr>
        <w:t>which you like</w:t>
      </w:r>
      <w:r w:rsidRPr="00E430F6">
        <w:rPr>
          <w:rFonts w:eastAsia="宋体" w:hint="eastAsia"/>
        </w:rPr>
        <w:t>这个关系</w:t>
      </w:r>
      <w:r w:rsidR="00BF5096">
        <w:rPr>
          <w:rFonts w:eastAsia="宋体" w:hint="eastAsia"/>
        </w:rPr>
        <w:t>从句</w:t>
      </w:r>
      <w:r w:rsidRPr="00E430F6">
        <w:rPr>
          <w:rFonts w:eastAsia="宋体" w:hint="eastAsia"/>
        </w:rPr>
        <w:t>具有指出「哪一个」的功能，所以可以改写为</w:t>
      </w:r>
      <w:r w:rsidRPr="00E430F6">
        <w:rPr>
          <w:rFonts w:eastAsia="宋体"/>
        </w:rPr>
        <w:t>that</w:t>
      </w:r>
      <w:r w:rsidRPr="00E430F6">
        <w:rPr>
          <w:rFonts w:eastAsia="宋体" w:hint="eastAsia"/>
        </w:rPr>
        <w:t>。而且，因为关系代名词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在关系</w:t>
      </w:r>
      <w:r w:rsidR="00BF5096">
        <w:rPr>
          <w:rFonts w:eastAsia="宋体" w:hint="eastAsia"/>
        </w:rPr>
        <w:t>从句</w:t>
      </w:r>
      <w:r w:rsidRPr="00E430F6">
        <w:rPr>
          <w:rFonts w:eastAsia="宋体" w:hint="eastAsia"/>
        </w:rPr>
        <w:t>中是</w:t>
      </w:r>
      <w:r w:rsidR="009D20F5">
        <w:rPr>
          <w:rFonts w:eastAsia="宋体" w:hint="eastAsia"/>
        </w:rPr>
        <w:t>受词（宾语）</w:t>
      </w:r>
      <w:r w:rsidRPr="00E430F6">
        <w:rPr>
          <w:rFonts w:eastAsia="宋体" w:hint="eastAsia"/>
        </w:rPr>
        <w:t>，所以也可以省略，如下：</w:t>
      </w:r>
    </w:p>
    <w:p w:rsidR="00785232" w:rsidRPr="00785232" w:rsidRDefault="00E430F6" w:rsidP="00182A90">
      <w:pPr>
        <w:spacing w:after="84"/>
        <w:ind w:firstLine="480"/>
        <w:rPr>
          <w:lang w:eastAsia="zh-TW"/>
        </w:rPr>
      </w:pPr>
      <w:r w:rsidRPr="00E430F6">
        <w:rPr>
          <w:rFonts w:eastAsia="宋体"/>
        </w:rPr>
        <w:t xml:space="preserve">You can marry any daughter of mine </w:t>
      </w:r>
      <w:r w:rsidRPr="00E430F6">
        <w:rPr>
          <w:rFonts w:eastAsia="宋体"/>
          <w:u w:val="single"/>
        </w:rPr>
        <w:t>that</w:t>
      </w:r>
      <w:r w:rsidRPr="00E430F6">
        <w:rPr>
          <w:rFonts w:eastAsia="宋体"/>
        </w:rPr>
        <w:t xml:space="preserve"> you like.</w:t>
      </w:r>
    </w:p>
    <w:p w:rsidR="00DD2927" w:rsidRDefault="00E430F6" w:rsidP="00182A90">
      <w:pPr>
        <w:spacing w:after="84"/>
        <w:ind w:firstLine="480"/>
        <w:rPr>
          <w:lang w:eastAsia="zh-TW"/>
        </w:rPr>
      </w:pPr>
      <w:r w:rsidRPr="00E430F6">
        <w:rPr>
          <w:rFonts w:eastAsia="宋体"/>
        </w:rPr>
        <w:t>You can marry any daughter of mine you like.</w:t>
      </w:r>
    </w:p>
    <w:p w:rsidR="00DD2927" w:rsidRDefault="00E430F6" w:rsidP="00182A90">
      <w:pPr>
        <w:pStyle w:val="5"/>
        <w:spacing w:after="84"/>
        <w:rPr>
          <w:lang w:eastAsia="zh-TW"/>
        </w:rPr>
      </w:pPr>
      <w:r w:rsidRPr="00E430F6">
        <w:rPr>
          <w:rFonts w:hint="eastAsia"/>
        </w:rPr>
        <w:t>主要</w:t>
      </w:r>
      <w:r w:rsidR="00BF5096">
        <w:rPr>
          <w:rFonts w:hint="eastAsia"/>
        </w:rPr>
        <w:t>从句</w:t>
      </w:r>
      <w:r w:rsidRPr="00E430F6">
        <w:rPr>
          <w:rFonts w:hint="eastAsia"/>
        </w:rPr>
        <w:t>为先行词</w:t>
      </w:r>
      <w:r w:rsidR="00785232" w:rsidRPr="00785232">
        <w:rPr>
          <w:rFonts w:hint="eastAsia"/>
          <w:lang w:eastAsia="zh-TW"/>
        </w:rPr>
        <w:t xml:space="preserve"> </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如果以逗点和主要</w:t>
      </w:r>
      <w:r w:rsidR="00BF5096">
        <w:rPr>
          <w:rFonts w:eastAsia="宋体" w:hint="eastAsia"/>
        </w:rPr>
        <w:t>从句</w:t>
      </w:r>
      <w:r w:rsidRPr="00E430F6">
        <w:rPr>
          <w:rFonts w:eastAsia="宋体" w:hint="eastAsia"/>
        </w:rPr>
        <w:t>隔开、并且采用关系代名词</w:t>
      </w:r>
      <w:r w:rsidRPr="00E430F6">
        <w:rPr>
          <w:rFonts w:eastAsia="宋体"/>
        </w:rPr>
        <w:t>which</w:t>
      </w:r>
      <w:r w:rsidRPr="00E430F6">
        <w:rPr>
          <w:rFonts w:eastAsia="宋体" w:hint="eastAsia"/>
        </w:rPr>
        <w:t>，那么这个关系代名词的先行词有可能是前面整个主要</w:t>
      </w:r>
      <w:r w:rsidR="00BF5096">
        <w:rPr>
          <w:rFonts w:eastAsia="宋体" w:hint="eastAsia"/>
        </w:rPr>
        <w:t>从句</w:t>
      </w:r>
      <w:r w:rsidRPr="00E430F6">
        <w:rPr>
          <w:rFonts w:eastAsia="宋体" w:hint="eastAsia"/>
        </w:rPr>
        <w:t>。这种状况在写作时很容易产生出模棱两可的句子，是必须小心避免的一个陷阱，应该要注意交代清楚。例如：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whole house was overrun with ants</w:t>
      </w:r>
      <w:r w:rsidRPr="00E430F6">
        <w:rPr>
          <w:rFonts w:eastAsia="宋体"/>
        </w:rPr>
        <w:t xml:space="preserve">, </w:t>
      </w:r>
      <w:r w:rsidRPr="00E430F6">
        <w:rPr>
          <w:rFonts w:eastAsia="宋体"/>
          <w:u w:val="single"/>
        </w:rPr>
        <w:t>which was</w:t>
      </w:r>
      <w:r w:rsidRPr="00E430F6">
        <w:rPr>
          <w:rFonts w:eastAsia="宋体"/>
        </w:rPr>
        <w:t xml:space="preserve"> rather weird.</w:t>
      </w:r>
    </w:p>
    <w:p w:rsidR="00DD2927" w:rsidRDefault="00E430F6" w:rsidP="00182A90">
      <w:pPr>
        <w:pStyle w:val="Preface"/>
        <w:spacing w:after="84"/>
        <w:ind w:firstLine="480"/>
        <w:rPr>
          <w:lang w:eastAsia="zh-TW"/>
        </w:rPr>
      </w:pPr>
      <w:r w:rsidRPr="00E430F6">
        <w:rPr>
          <w:rFonts w:hint="eastAsia"/>
        </w:rPr>
        <w:t>整个房子爬满了蚂蚁，这件事情有点怪异。</w:t>
      </w:r>
    </w:p>
    <w:p w:rsidR="00DD2927" w:rsidRDefault="00E430F6" w:rsidP="00182A90">
      <w:pPr>
        <w:spacing w:after="84"/>
        <w:ind w:firstLine="480"/>
        <w:rPr>
          <w:lang w:eastAsia="zh-TW"/>
        </w:rPr>
      </w:pPr>
      <w:r w:rsidRPr="00E430F6">
        <w:rPr>
          <w:rFonts w:eastAsia="宋体" w:hint="eastAsia"/>
        </w:rPr>
        <w:t>关系代名词</w:t>
      </w:r>
      <w:r w:rsidRPr="00E430F6">
        <w:rPr>
          <w:rFonts w:eastAsia="宋体"/>
        </w:rPr>
        <w:t>which</w:t>
      </w:r>
      <w:r w:rsidRPr="00E430F6">
        <w:rPr>
          <w:rFonts w:eastAsia="宋体" w:hint="eastAsia"/>
        </w:rPr>
        <w:t>放在这个位置，先行词有可能是它前面的</w:t>
      </w:r>
      <w:r w:rsidRPr="00E430F6">
        <w:rPr>
          <w:rFonts w:eastAsia="宋体"/>
        </w:rPr>
        <w:t>ants</w:t>
      </w:r>
      <w:r w:rsidRPr="00E430F6">
        <w:rPr>
          <w:rFonts w:eastAsia="宋体" w:hint="eastAsia"/>
        </w:rPr>
        <w:t>、也有可能是整个主要</w:t>
      </w:r>
      <w:r w:rsidR="00BF5096">
        <w:rPr>
          <w:rFonts w:eastAsia="宋体" w:hint="eastAsia"/>
        </w:rPr>
        <w:t>从句</w:t>
      </w:r>
      <w:r w:rsidRPr="00E430F6">
        <w:rPr>
          <w:rFonts w:eastAsia="宋体" w:hint="eastAsia"/>
        </w:rPr>
        <w:t>那句话。因为</w:t>
      </w:r>
      <w:r w:rsidRPr="00E430F6">
        <w:rPr>
          <w:rFonts w:eastAsia="宋体"/>
        </w:rPr>
        <w:t>ants</w:t>
      </w:r>
      <w:r w:rsidRPr="00E430F6">
        <w:rPr>
          <w:rFonts w:eastAsia="宋体" w:hint="eastAsia"/>
        </w:rPr>
        <w:t>是复数，但是关系</w:t>
      </w:r>
      <w:r w:rsidR="00BF5096">
        <w:rPr>
          <w:rFonts w:eastAsia="宋体" w:hint="eastAsia"/>
        </w:rPr>
        <w:t>从句</w:t>
      </w:r>
      <w:r w:rsidRPr="00E430F6">
        <w:rPr>
          <w:rFonts w:eastAsia="宋体" w:hint="eastAsia"/>
        </w:rPr>
        <w:t>的主词</w:t>
      </w:r>
      <w:r w:rsidRPr="00E430F6">
        <w:rPr>
          <w:rFonts w:eastAsia="宋体"/>
        </w:rPr>
        <w:t>which</w:t>
      </w:r>
      <w:r w:rsidRPr="00E430F6">
        <w:rPr>
          <w:rFonts w:eastAsia="宋体" w:hint="eastAsia"/>
        </w:rPr>
        <w:t>后面</w:t>
      </w:r>
      <w:r w:rsidRPr="00E430F6">
        <w:rPr>
          <w:rFonts w:eastAsia="宋体" w:hint="eastAsia"/>
        </w:rPr>
        <w:lastRenderedPageBreak/>
        <w:t>却用了单数动词</w:t>
      </w:r>
      <w:r w:rsidRPr="00E430F6">
        <w:rPr>
          <w:rFonts w:eastAsia="宋体"/>
        </w:rPr>
        <w:t>was</w:t>
      </w:r>
      <w:r w:rsidRPr="00E430F6">
        <w:rPr>
          <w:rFonts w:eastAsia="宋体" w:hint="eastAsia"/>
        </w:rPr>
        <w:t>，所以可以判断</w:t>
      </w:r>
      <w:r w:rsidRPr="00E430F6">
        <w:rPr>
          <w:rFonts w:eastAsia="宋体"/>
        </w:rPr>
        <w:t>which</w:t>
      </w:r>
      <w:r w:rsidRPr="00E430F6">
        <w:rPr>
          <w:rFonts w:eastAsia="宋体" w:hint="eastAsia"/>
        </w:rPr>
        <w:t>的先行词不是</w:t>
      </w:r>
      <w:r w:rsidRPr="00E430F6">
        <w:rPr>
          <w:rFonts w:eastAsia="宋体"/>
        </w:rPr>
        <w:t>ants</w:t>
      </w:r>
      <w:r w:rsidRPr="00E430F6">
        <w:rPr>
          <w:rFonts w:eastAsia="宋体" w:hint="eastAsia"/>
        </w:rPr>
        <w:t>。如果把关系</w:t>
      </w:r>
      <w:r w:rsidR="00BF5096">
        <w:rPr>
          <w:rFonts w:eastAsia="宋体" w:hint="eastAsia"/>
        </w:rPr>
        <w:t>从句</w:t>
      </w:r>
      <w:r w:rsidRPr="00E430F6">
        <w:rPr>
          <w:rFonts w:eastAsia="宋体" w:hint="eastAsia"/>
        </w:rPr>
        <w:t>还原成独立的句子，就是</w:t>
      </w:r>
      <w:r w:rsidRPr="00E430F6">
        <w:rPr>
          <w:rFonts w:eastAsia="宋体"/>
        </w:rPr>
        <w:t>This was rather weird</w:t>
      </w:r>
      <w:r w:rsidRPr="00E430F6">
        <w:rPr>
          <w:rFonts w:eastAsia="宋体" w:hint="eastAsia"/>
        </w:rPr>
        <w:t>这句。换句话说，关系代名词</w:t>
      </w:r>
      <w:r w:rsidRPr="00E430F6">
        <w:rPr>
          <w:rFonts w:eastAsia="宋体"/>
        </w:rPr>
        <w:t>which</w:t>
      </w:r>
      <w:r w:rsidRPr="00E430F6">
        <w:rPr>
          <w:rFonts w:eastAsia="宋体" w:hint="eastAsia"/>
        </w:rPr>
        <w:t>代表的先行词是前面那整句话：怪异的是「这件事情」。</w:t>
      </w:r>
    </w:p>
    <w:p w:rsidR="00785232" w:rsidRPr="00785232" w:rsidRDefault="00E430F6" w:rsidP="00182A90">
      <w:pPr>
        <w:spacing w:after="84"/>
        <w:ind w:firstLine="480"/>
        <w:rPr>
          <w:lang w:eastAsia="zh-TW"/>
        </w:rPr>
      </w:pPr>
      <w:r w:rsidRPr="00E430F6">
        <w:rPr>
          <w:rFonts w:eastAsia="宋体"/>
        </w:rPr>
        <w:t xml:space="preserve">2. The whole house was overrun with </w:t>
      </w:r>
      <w:r w:rsidRPr="00E430F6">
        <w:rPr>
          <w:rFonts w:eastAsia="宋体"/>
          <w:u w:val="single"/>
        </w:rPr>
        <w:t>ants</w:t>
      </w:r>
      <w:r w:rsidRPr="00E430F6">
        <w:rPr>
          <w:rFonts w:eastAsia="宋体"/>
        </w:rPr>
        <w:t xml:space="preserve">, </w:t>
      </w:r>
      <w:r w:rsidRPr="00E430F6">
        <w:rPr>
          <w:rFonts w:eastAsia="宋体"/>
          <w:u w:val="single"/>
        </w:rPr>
        <w:t>which were</w:t>
      </w:r>
      <w:r w:rsidRPr="00E430F6">
        <w:rPr>
          <w:rFonts w:eastAsia="宋体"/>
        </w:rPr>
        <w:t xml:space="preserve"> rather weird.</w:t>
      </w:r>
    </w:p>
    <w:p w:rsidR="00DD2927" w:rsidRDefault="00E430F6" w:rsidP="00182A90">
      <w:pPr>
        <w:pStyle w:val="Preface"/>
        <w:spacing w:after="84"/>
        <w:ind w:firstLine="480"/>
        <w:rPr>
          <w:lang w:eastAsia="zh-TW"/>
        </w:rPr>
      </w:pPr>
      <w:r w:rsidRPr="00E430F6">
        <w:rPr>
          <w:rFonts w:hint="eastAsia"/>
        </w:rPr>
        <w:t>整个房子爬满了蚂蚁，这种蚂蚁有点怪异。</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的主词</w:t>
      </w:r>
      <w:r w:rsidRPr="00E430F6">
        <w:rPr>
          <w:rFonts w:eastAsia="宋体"/>
        </w:rPr>
        <w:t>which</w:t>
      </w:r>
      <w:r w:rsidRPr="00E430F6">
        <w:rPr>
          <w:rFonts w:eastAsia="宋体" w:hint="eastAsia"/>
        </w:rPr>
        <w:t>后面跟的是复数的动词</w:t>
      </w:r>
      <w:r w:rsidRPr="00E430F6">
        <w:rPr>
          <w:rFonts w:eastAsia="宋体"/>
        </w:rPr>
        <w:t>were</w:t>
      </w:r>
      <w:r w:rsidRPr="00E430F6">
        <w:rPr>
          <w:rFonts w:eastAsia="宋体" w:hint="eastAsia"/>
        </w:rPr>
        <w:t>，表示</w:t>
      </w:r>
      <w:r w:rsidRPr="00E430F6">
        <w:rPr>
          <w:rFonts w:eastAsia="宋体"/>
        </w:rPr>
        <w:t>which</w:t>
      </w:r>
      <w:r w:rsidRPr="00E430F6">
        <w:rPr>
          <w:rFonts w:eastAsia="宋体" w:hint="eastAsia"/>
        </w:rPr>
        <w:t>的先行词是复数——也就是</w:t>
      </w:r>
      <w:r w:rsidRPr="00E430F6">
        <w:rPr>
          <w:rFonts w:eastAsia="宋体"/>
        </w:rPr>
        <w:t>ants</w:t>
      </w:r>
      <w:r w:rsidRPr="00E430F6">
        <w:rPr>
          <w:rFonts w:eastAsia="宋体" w:hint="eastAsia"/>
        </w:rPr>
        <w:t>。所以这句话的意思不同：怪异的是「这种蚂蚁」。</w:t>
      </w:r>
    </w:p>
    <w:p w:rsidR="00DD2927" w:rsidRDefault="00E430F6" w:rsidP="00182A90">
      <w:pPr>
        <w:spacing w:after="84"/>
        <w:ind w:firstLine="480"/>
        <w:rPr>
          <w:lang w:eastAsia="zh-TW"/>
        </w:rPr>
      </w:pPr>
      <w:r w:rsidRPr="00E430F6">
        <w:rPr>
          <w:rFonts w:eastAsia="宋体" w:hint="eastAsia"/>
        </w:rPr>
        <w:t>上面那两个句子可以靠动词的单复数来判断。但是如果</w:t>
      </w:r>
      <w:r w:rsidRPr="00E430F6">
        <w:rPr>
          <w:rFonts w:eastAsia="宋体"/>
        </w:rPr>
        <w:t>which</w:t>
      </w:r>
      <w:r w:rsidRPr="00E430F6">
        <w:rPr>
          <w:rFonts w:eastAsia="宋体" w:hint="eastAsia"/>
        </w:rPr>
        <w:t>有两个可能的先行词、又无法判断该是哪一个，那么这种句子就没写清楚、是不好的句子。例如：</w:t>
      </w:r>
    </w:p>
    <w:p w:rsidR="00DD2927" w:rsidRDefault="00E430F6" w:rsidP="00182A90">
      <w:pPr>
        <w:spacing w:after="84"/>
        <w:ind w:firstLine="480"/>
        <w:rPr>
          <w:lang w:eastAsia="zh-TW"/>
        </w:rPr>
      </w:pPr>
      <w:r w:rsidRPr="00E430F6">
        <w:rPr>
          <w:rFonts w:eastAsia="宋体"/>
        </w:rPr>
        <w:t xml:space="preserve">The whole house was overrun with ants, </w:t>
      </w:r>
      <w:r w:rsidRPr="00E430F6">
        <w:rPr>
          <w:rFonts w:eastAsia="宋体"/>
          <w:u w:val="single"/>
        </w:rPr>
        <w:t>which frightened</w:t>
      </w:r>
      <w:r w:rsidRPr="00E430F6">
        <w:rPr>
          <w:rFonts w:eastAsia="宋体"/>
        </w:rPr>
        <w:t xml:space="preserve"> the visitor.</w:t>
      </w:r>
      <w:r w:rsidRPr="00E430F6">
        <w:rPr>
          <w:rFonts w:eastAsia="宋体" w:hint="eastAsia"/>
        </w:rPr>
        <w:t>（不佳）</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的动词</w:t>
      </w:r>
      <w:r w:rsidRPr="00E430F6">
        <w:rPr>
          <w:rFonts w:eastAsia="宋体"/>
        </w:rPr>
        <w:t>frightened</w:t>
      </w:r>
      <w:r w:rsidRPr="00E430F6">
        <w:rPr>
          <w:rFonts w:eastAsia="宋体" w:hint="eastAsia"/>
        </w:rPr>
        <w:t>看不出来是单数还是复数，表示主词</w:t>
      </w:r>
      <w:r w:rsidRPr="00E430F6">
        <w:rPr>
          <w:rFonts w:eastAsia="宋体"/>
        </w:rPr>
        <w:t>which</w:t>
      </w:r>
      <w:r w:rsidRPr="00E430F6">
        <w:rPr>
          <w:rFonts w:eastAsia="宋体" w:hint="eastAsia"/>
        </w:rPr>
        <w:t>（以及先行词）单复数都可以。这时候，先行词说是「这件事情」也讲得通、说是「这种蚂蚁」也讲得通。一个句子有两种可能的解释、令读者无法判断作者到底是什么意思，这就是不好的句子。碰到这种情况必须改写到清楚为止。改写的办法很多，</w:t>
      </w:r>
      <w:r w:rsidRPr="00BB3097">
        <w:rPr>
          <w:rStyle w:val="af1"/>
          <w:rFonts w:hint="eastAsia"/>
        </w:rPr>
        <w:t>有一种很好用的办法是加个</w:t>
      </w:r>
      <w:r w:rsidR="009D20F5" w:rsidRPr="00BB3097">
        <w:rPr>
          <w:rStyle w:val="af1"/>
          <w:rFonts w:hint="eastAsia"/>
        </w:rPr>
        <w:t>同位语</w:t>
      </w:r>
      <w:r w:rsidRPr="00BB3097">
        <w:rPr>
          <w:rStyle w:val="af1"/>
          <w:rFonts w:hint="eastAsia"/>
        </w:rPr>
        <w:t>在关系代名词</w:t>
      </w:r>
      <w:r w:rsidRPr="00BB3097">
        <w:rPr>
          <w:rStyle w:val="af1"/>
        </w:rPr>
        <w:t>which</w:t>
      </w:r>
      <w:r w:rsidRPr="00BB3097">
        <w:rPr>
          <w:rStyle w:val="af1"/>
          <w:rFonts w:hint="eastAsia"/>
        </w:rPr>
        <w:t>前面</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1. The whole house was overrun with ants, </w:t>
      </w:r>
      <w:r w:rsidRPr="00E430F6">
        <w:rPr>
          <w:rFonts w:eastAsia="宋体"/>
          <w:u w:val="single"/>
        </w:rPr>
        <w:t>a sight</w:t>
      </w:r>
      <w:r w:rsidRPr="00E430F6">
        <w:rPr>
          <w:rFonts w:eastAsia="宋体"/>
        </w:rPr>
        <w:t xml:space="preserve"> which frightened the visitor.</w:t>
      </w:r>
    </w:p>
    <w:p w:rsidR="00DD2927" w:rsidRDefault="00E430F6" w:rsidP="00182A90">
      <w:pPr>
        <w:pStyle w:val="Preface"/>
        <w:spacing w:after="84"/>
        <w:ind w:firstLine="480"/>
        <w:rPr>
          <w:lang w:eastAsia="zh-TW"/>
        </w:rPr>
      </w:pPr>
      <w:r w:rsidRPr="00E430F6">
        <w:rPr>
          <w:rFonts w:hint="eastAsia"/>
        </w:rPr>
        <w:t>整个房子爬满了蚂蚁，这幅景象吓坏了访客。</w:t>
      </w:r>
    </w:p>
    <w:p w:rsidR="00DD2927" w:rsidRDefault="00E430F6" w:rsidP="00182A90">
      <w:pPr>
        <w:spacing w:after="84"/>
        <w:ind w:firstLine="480"/>
        <w:rPr>
          <w:lang w:eastAsia="zh-TW"/>
        </w:rPr>
      </w:pPr>
      <w:r w:rsidRPr="00E430F6">
        <w:rPr>
          <w:rFonts w:eastAsia="宋体" w:hint="eastAsia"/>
        </w:rPr>
        <w:t>加个名词词组</w:t>
      </w:r>
      <w:r w:rsidRPr="00E430F6">
        <w:rPr>
          <w:rFonts w:eastAsia="宋体"/>
        </w:rPr>
        <w:t>a sight</w:t>
      </w:r>
      <w:r w:rsidRPr="00E430F6">
        <w:rPr>
          <w:rFonts w:eastAsia="宋体" w:hint="eastAsia"/>
        </w:rPr>
        <w:t>做前面整个主要</w:t>
      </w:r>
      <w:r w:rsidR="00BF5096">
        <w:rPr>
          <w:rFonts w:eastAsia="宋体" w:hint="eastAsia"/>
        </w:rPr>
        <w:t>从句</w:t>
      </w:r>
      <w:r w:rsidRPr="00E430F6">
        <w:rPr>
          <w:rFonts w:eastAsia="宋体" w:hint="eastAsia"/>
        </w:rPr>
        <w:t>的</w:t>
      </w:r>
      <w:r w:rsidR="009D20F5">
        <w:rPr>
          <w:rFonts w:eastAsia="宋体" w:hint="eastAsia"/>
        </w:rPr>
        <w:t>同位语</w:t>
      </w:r>
      <w:r w:rsidRPr="00E430F6">
        <w:rPr>
          <w:rFonts w:eastAsia="宋体" w:hint="eastAsia"/>
        </w:rPr>
        <w:t>，那么关系代名词只能代表这个先行词</w:t>
      </w:r>
      <w:r w:rsidRPr="00E430F6">
        <w:rPr>
          <w:rFonts w:eastAsia="宋体"/>
        </w:rPr>
        <w:t>a sight</w:t>
      </w:r>
      <w:r w:rsidRPr="00E430F6">
        <w:rPr>
          <w:rFonts w:eastAsia="宋体" w:hint="eastAsia"/>
        </w:rPr>
        <w:t>，所以很清楚：吓人的是「这幅景象」。</w:t>
      </w:r>
    </w:p>
    <w:p w:rsidR="00785232" w:rsidRPr="00785232" w:rsidRDefault="00E430F6" w:rsidP="00182A90">
      <w:pPr>
        <w:spacing w:after="84"/>
        <w:ind w:firstLine="480"/>
        <w:rPr>
          <w:lang w:eastAsia="zh-TW"/>
        </w:rPr>
      </w:pPr>
      <w:r w:rsidRPr="00E430F6">
        <w:rPr>
          <w:rFonts w:eastAsia="宋体"/>
        </w:rPr>
        <w:t xml:space="preserve">2. The whole house was overrun with ants, </w:t>
      </w:r>
      <w:r w:rsidRPr="00E430F6">
        <w:rPr>
          <w:rFonts w:eastAsia="宋体"/>
          <w:u w:val="single"/>
        </w:rPr>
        <w:t>nasty insects</w:t>
      </w:r>
      <w:r w:rsidRPr="00E430F6">
        <w:rPr>
          <w:rFonts w:eastAsia="宋体"/>
        </w:rPr>
        <w:t xml:space="preserve"> which frightened the visitor.</w:t>
      </w:r>
    </w:p>
    <w:p w:rsidR="00DD2927" w:rsidRDefault="00E430F6" w:rsidP="00182A90">
      <w:pPr>
        <w:pStyle w:val="Preface"/>
        <w:spacing w:after="84"/>
        <w:ind w:firstLine="480"/>
        <w:rPr>
          <w:lang w:eastAsia="zh-TW"/>
        </w:rPr>
      </w:pPr>
      <w:r w:rsidRPr="00E430F6">
        <w:rPr>
          <w:rFonts w:hint="eastAsia"/>
        </w:rPr>
        <w:t>整个房子爬满了蚂蚁，这些讨厌的昆虫吓坏了访客。</w:t>
      </w:r>
    </w:p>
    <w:p w:rsidR="00EA57E3" w:rsidRDefault="00E430F6" w:rsidP="00182A90">
      <w:pPr>
        <w:spacing w:after="84"/>
        <w:ind w:firstLine="480"/>
        <w:rPr>
          <w:lang w:eastAsia="zh-TW"/>
        </w:rPr>
      </w:pPr>
      <w:r w:rsidRPr="00E430F6">
        <w:rPr>
          <w:rFonts w:eastAsia="宋体" w:hint="eastAsia"/>
        </w:rPr>
        <w:t>如果要表示吓人的是「蚂蚁」，只要选择蚂蚁的</w:t>
      </w:r>
      <w:r w:rsidR="009D20F5">
        <w:rPr>
          <w:rFonts w:eastAsia="宋体" w:hint="eastAsia"/>
        </w:rPr>
        <w:t>同位语</w:t>
      </w:r>
      <w:r w:rsidRPr="00E430F6">
        <w:rPr>
          <w:rFonts w:eastAsia="宋体" w:hint="eastAsia"/>
        </w:rPr>
        <w:t>如</w:t>
      </w:r>
      <w:r w:rsidRPr="00E430F6">
        <w:rPr>
          <w:rFonts w:eastAsia="宋体"/>
        </w:rPr>
        <w:t>nasty insects</w:t>
      </w:r>
      <w:r w:rsidRPr="00E430F6">
        <w:rPr>
          <w:rFonts w:eastAsia="宋体" w:hint="eastAsia"/>
        </w:rPr>
        <w:t>就行了。</w:t>
      </w:r>
    </w:p>
    <w:p w:rsidR="00DD2927" w:rsidRDefault="00E430F6" w:rsidP="00182A90">
      <w:pPr>
        <w:pStyle w:val="5"/>
        <w:spacing w:after="84"/>
        <w:rPr>
          <w:lang w:eastAsia="zh-TW"/>
        </w:rPr>
      </w:pPr>
      <w:r w:rsidRPr="00E430F6">
        <w:rPr>
          <w:rFonts w:hint="eastAsia"/>
        </w:rPr>
        <w:t>指示功能</w:t>
      </w:r>
    </w:p>
    <w:p w:rsidR="00DD2927" w:rsidRDefault="00E430F6" w:rsidP="00182A90">
      <w:pPr>
        <w:spacing w:after="84"/>
        <w:ind w:firstLine="480"/>
        <w:rPr>
          <w:lang w:eastAsia="zh-TW"/>
        </w:rPr>
      </w:pPr>
      <w:r w:rsidRPr="00E430F6">
        <w:rPr>
          <w:rFonts w:eastAsia="宋体" w:hint="eastAsia"/>
        </w:rPr>
        <w:t>上文说到关系</w:t>
      </w:r>
      <w:r w:rsidR="00BF5096">
        <w:rPr>
          <w:rFonts w:eastAsia="宋体" w:hint="eastAsia"/>
        </w:rPr>
        <w:t>从句</w:t>
      </w:r>
      <w:r w:rsidRPr="00E430F6">
        <w:rPr>
          <w:rFonts w:eastAsia="宋体" w:hint="eastAsia"/>
        </w:rPr>
        <w:t>具有「指示功能」，那就是一般文法书所谓的限制用法（</w:t>
      </w:r>
      <w:r w:rsidRPr="00E430F6">
        <w:rPr>
          <w:rFonts w:eastAsia="宋体"/>
        </w:rPr>
        <w:t>restrictive usage</w:t>
      </w:r>
      <w:r w:rsidRPr="00E430F6">
        <w:rPr>
          <w:rFonts w:eastAsia="宋体" w:hint="eastAsia"/>
        </w:rPr>
        <w:t>）。因为「限制」用法和「限定」</w:t>
      </w:r>
      <w:r w:rsidR="00BF5096">
        <w:rPr>
          <w:rFonts w:eastAsia="宋体" w:hint="eastAsia"/>
        </w:rPr>
        <w:t>从句</w:t>
      </w:r>
      <w:r w:rsidRPr="00E430F6">
        <w:rPr>
          <w:rFonts w:eastAsia="宋体" w:hint="eastAsia"/>
        </w:rPr>
        <w:t>（</w:t>
      </w:r>
      <w:r w:rsidRPr="00E430F6">
        <w:rPr>
          <w:rFonts w:eastAsia="宋体"/>
        </w:rPr>
        <w:t>finite clause</w:t>
      </w:r>
      <w:r w:rsidRPr="00E430F6">
        <w:rPr>
          <w:rFonts w:eastAsia="宋体" w:hint="eastAsia"/>
        </w:rPr>
        <w:t>）这两个名称太接近、很容易混淆，所以我们换个比较容易理解的名称来说明这个观念。</w:t>
      </w:r>
    </w:p>
    <w:p w:rsidR="00DD2927" w:rsidRDefault="00E430F6" w:rsidP="00182A90">
      <w:pPr>
        <w:spacing w:after="84"/>
        <w:ind w:firstLine="480"/>
        <w:rPr>
          <w:lang w:eastAsia="zh-TW"/>
        </w:rPr>
      </w:pPr>
      <w:r w:rsidRPr="00C343BE">
        <w:rPr>
          <w:rStyle w:val="af1"/>
          <w:rFonts w:hint="eastAsia"/>
        </w:rPr>
        <w:t>关系</w:t>
      </w:r>
      <w:r w:rsidR="00BF5096" w:rsidRPr="00C343BE">
        <w:rPr>
          <w:rStyle w:val="af1"/>
          <w:rFonts w:hint="eastAsia"/>
        </w:rPr>
        <w:t>从句</w:t>
      </w:r>
      <w:r w:rsidRPr="00C343BE">
        <w:rPr>
          <w:rStyle w:val="af1"/>
          <w:rFonts w:hint="eastAsia"/>
        </w:rPr>
        <w:t>如果具有指出「哪一个」的功能，我们称为具有指示功能。如果关系</w:t>
      </w:r>
      <w:r w:rsidR="00BF5096" w:rsidRPr="00C343BE">
        <w:rPr>
          <w:rStyle w:val="af1"/>
          <w:rFonts w:hint="eastAsia"/>
        </w:rPr>
        <w:t>从句</w:t>
      </w:r>
      <w:r w:rsidRPr="00C343BE">
        <w:rPr>
          <w:rStyle w:val="af1"/>
          <w:rFonts w:hint="eastAsia"/>
        </w:rPr>
        <w:t>具有指示功能，关系代名词</w:t>
      </w:r>
      <w:r w:rsidRPr="00C343BE">
        <w:rPr>
          <w:rStyle w:val="af1"/>
        </w:rPr>
        <w:t>who</w:t>
      </w:r>
      <w:r w:rsidRPr="00C343BE">
        <w:rPr>
          <w:rStyle w:val="af1"/>
          <w:rFonts w:hint="eastAsia"/>
        </w:rPr>
        <w:t>或</w:t>
      </w:r>
      <w:r w:rsidRPr="00C343BE">
        <w:rPr>
          <w:rStyle w:val="af1"/>
        </w:rPr>
        <w:t>which</w:t>
      </w:r>
      <w:r w:rsidRPr="00C343BE">
        <w:rPr>
          <w:rStyle w:val="af1"/>
          <w:rFonts w:hint="eastAsia"/>
        </w:rPr>
        <w:t>才能够借用来自于指示代名词的</w:t>
      </w:r>
      <w:r w:rsidRPr="00C343BE">
        <w:rPr>
          <w:rStyle w:val="af1"/>
        </w:rPr>
        <w:t>that</w:t>
      </w:r>
      <w:r w:rsidRPr="00C343BE">
        <w:rPr>
          <w:rStyle w:val="af1"/>
          <w:rFonts w:hint="eastAsia"/>
        </w:rPr>
        <w:t>。反之，如果关系</w:t>
      </w:r>
      <w:r w:rsidR="00BF5096" w:rsidRPr="00C343BE">
        <w:rPr>
          <w:rStyle w:val="af1"/>
          <w:rFonts w:hint="eastAsia"/>
        </w:rPr>
        <w:t>从句</w:t>
      </w:r>
      <w:r w:rsidRPr="00C343BE">
        <w:rPr>
          <w:rStyle w:val="af1"/>
          <w:rFonts w:hint="eastAsia"/>
        </w:rPr>
        <w:t>并不具有指出「哪一个」的功能，而只是个可有可无的补充说明（就是一般文法书所谓的非限制用法</w:t>
      </w:r>
      <w:r w:rsidRPr="00C343BE">
        <w:rPr>
          <w:rStyle w:val="af1"/>
        </w:rPr>
        <w:t>nonrestrictive usage</w:t>
      </w:r>
      <w:r w:rsidRPr="00C343BE">
        <w:rPr>
          <w:rStyle w:val="af1"/>
          <w:rFonts w:hint="eastAsia"/>
        </w:rPr>
        <w:t>），</w:t>
      </w:r>
      <w:r w:rsidRPr="00C343BE">
        <w:rPr>
          <w:rStyle w:val="af1"/>
          <w:rFonts w:hint="eastAsia"/>
        </w:rPr>
        <w:lastRenderedPageBreak/>
        <w:t>那么这个关系</w:t>
      </w:r>
      <w:r w:rsidR="00BF5096" w:rsidRPr="00C343BE">
        <w:rPr>
          <w:rStyle w:val="af1"/>
          <w:rFonts w:hint="eastAsia"/>
        </w:rPr>
        <w:t>从句</w:t>
      </w:r>
      <w:r w:rsidRPr="00C343BE">
        <w:rPr>
          <w:rStyle w:val="af1"/>
          <w:rFonts w:hint="eastAsia"/>
        </w:rPr>
        <w:t>通常要在前后加上一对逗点（也有可能是前面加逗点、后面刚好碰上句尾的句点之类）。</w:t>
      </w:r>
      <w:r w:rsidRPr="00E430F6">
        <w:rPr>
          <w:rFonts w:eastAsia="宋体" w:hint="eastAsia"/>
        </w:rPr>
        <w:t>这一对逗点可以视为一对括号看待。关系</w:t>
      </w:r>
      <w:r w:rsidR="00BF5096">
        <w:rPr>
          <w:rFonts w:eastAsia="宋体" w:hint="eastAsia"/>
        </w:rPr>
        <w:t>从句</w:t>
      </w:r>
      <w:r w:rsidRPr="00E430F6">
        <w:rPr>
          <w:rFonts w:eastAsia="宋体" w:hint="eastAsia"/>
        </w:rPr>
        <w:t>放在括号里面，表示这个关系</w:t>
      </w:r>
      <w:r w:rsidR="00BF5096">
        <w:rPr>
          <w:rFonts w:eastAsia="宋体" w:hint="eastAsia"/>
        </w:rPr>
        <w:t>从句</w:t>
      </w:r>
      <w:r w:rsidRPr="00E430F6">
        <w:rPr>
          <w:rFonts w:eastAsia="宋体" w:hint="eastAsia"/>
        </w:rPr>
        <w:t>不重要、只是个可有可无的补充说明，同时也表示这个关系</w:t>
      </w:r>
      <w:r w:rsidR="00BF5096">
        <w:rPr>
          <w:rFonts w:eastAsia="宋体" w:hint="eastAsia"/>
        </w:rPr>
        <w:t>从句</w:t>
      </w:r>
      <w:r w:rsidRPr="00E430F6">
        <w:rPr>
          <w:rFonts w:eastAsia="宋体" w:hint="eastAsia"/>
        </w:rPr>
        <w:t>不具有指示功能。不具有指示功能的关系</w:t>
      </w:r>
      <w:r w:rsidR="00BF5096">
        <w:rPr>
          <w:rFonts w:eastAsia="宋体" w:hint="eastAsia"/>
        </w:rPr>
        <w:t>从句</w:t>
      </w:r>
      <w:r w:rsidRPr="00E430F6">
        <w:rPr>
          <w:rFonts w:eastAsia="宋体" w:hint="eastAsia"/>
        </w:rPr>
        <w:t>，关系代名词只能用</w:t>
      </w:r>
      <w:r w:rsidRPr="00E430F6">
        <w:rPr>
          <w:rFonts w:eastAsia="宋体"/>
        </w:rPr>
        <w:t>who</w:t>
      </w:r>
      <w:r w:rsidRPr="00E430F6">
        <w:rPr>
          <w:rFonts w:eastAsia="宋体" w:hint="eastAsia"/>
        </w:rPr>
        <w:t>或</w:t>
      </w:r>
      <w:r w:rsidRPr="00E430F6">
        <w:rPr>
          <w:rFonts w:eastAsia="宋体"/>
        </w:rPr>
        <w:t>which</w:t>
      </w:r>
      <w:r w:rsidRPr="00E430F6">
        <w:rPr>
          <w:rFonts w:eastAsia="宋体" w:hint="eastAsia"/>
        </w:rPr>
        <w:t>，不能改为</w:t>
      </w:r>
      <w:r w:rsidRPr="00E430F6">
        <w:rPr>
          <w:rFonts w:eastAsia="宋体"/>
        </w:rPr>
        <w:t>that</w:t>
      </w:r>
      <w:r w:rsidRPr="00E430F6">
        <w:rPr>
          <w:rFonts w:eastAsia="宋体" w:hint="eastAsia"/>
        </w:rPr>
        <w:t>、而且也不能省略。例如：</w:t>
      </w:r>
    </w:p>
    <w:p w:rsidR="00785232" w:rsidRPr="00785232" w:rsidRDefault="00E430F6" w:rsidP="00182A90">
      <w:pPr>
        <w:spacing w:after="84"/>
        <w:ind w:firstLine="480"/>
        <w:rPr>
          <w:lang w:eastAsia="zh-TW"/>
        </w:rPr>
      </w:pPr>
      <w:r w:rsidRPr="00E430F6">
        <w:rPr>
          <w:rFonts w:eastAsia="宋体"/>
        </w:rPr>
        <w:t xml:space="preserve">1. I met </w:t>
      </w:r>
      <w:r w:rsidRPr="00E430F6">
        <w:rPr>
          <w:rFonts w:eastAsia="宋体"/>
          <w:u w:val="single"/>
        </w:rPr>
        <w:t>a friend</w:t>
      </w:r>
      <w:r w:rsidRPr="00E430F6">
        <w:rPr>
          <w:rFonts w:eastAsia="宋体"/>
        </w:rPr>
        <w:t xml:space="preserve"> </w:t>
      </w:r>
      <w:r w:rsidRPr="00E430F6">
        <w:rPr>
          <w:rFonts w:eastAsia="宋体"/>
          <w:u w:val="single"/>
        </w:rPr>
        <w:t>who(that) went to the same high school with me</w:t>
      </w:r>
      <w:r w:rsidRPr="00E430F6">
        <w:rPr>
          <w:rFonts w:eastAsia="宋体"/>
        </w:rPr>
        <w:t>.</w:t>
      </w:r>
    </w:p>
    <w:p w:rsidR="00785232" w:rsidRPr="00785232" w:rsidRDefault="004B5FE9"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t xml:space="preserve">   </w:t>
      </w:r>
      <w:r w:rsidRPr="00E430F6">
        <w:rPr>
          <w:rFonts w:hint="eastAsia"/>
        </w:rPr>
        <w:t>我碰到一个从前的高中同学。</w:t>
      </w:r>
    </w:p>
    <w:p w:rsidR="00785232" w:rsidRPr="00785232" w:rsidRDefault="00E430F6" w:rsidP="00182A90">
      <w:pPr>
        <w:spacing w:after="84"/>
        <w:ind w:firstLine="480"/>
        <w:rPr>
          <w:lang w:eastAsia="zh-TW"/>
        </w:rPr>
      </w:pPr>
      <w:r w:rsidRPr="00E430F6">
        <w:rPr>
          <w:rFonts w:eastAsia="宋体"/>
        </w:rPr>
        <w:t xml:space="preserve">2. I met </w:t>
      </w:r>
      <w:r w:rsidRPr="00E430F6">
        <w:rPr>
          <w:rFonts w:eastAsia="宋体"/>
          <w:u w:val="single"/>
        </w:rPr>
        <w:t>Jack Wang</w:t>
      </w:r>
      <w:r w:rsidRPr="00E430F6">
        <w:rPr>
          <w:rFonts w:eastAsia="宋体"/>
        </w:rPr>
        <w:t xml:space="preserve">, </w:t>
      </w:r>
      <w:r w:rsidRPr="00E430F6">
        <w:rPr>
          <w:rFonts w:eastAsia="宋体"/>
          <w:u w:val="single"/>
        </w:rPr>
        <w:t>who went to the same high school with me</w:t>
      </w:r>
      <w:r w:rsidRPr="00E430F6">
        <w:rPr>
          <w:rFonts w:eastAsia="宋体"/>
        </w:rPr>
        <w:t>.</w:t>
      </w:r>
    </w:p>
    <w:p w:rsidR="00785232" w:rsidRPr="00785232" w:rsidRDefault="004B5FE9"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t xml:space="preserve">   </w:t>
      </w:r>
      <w:r w:rsidRPr="00E430F6">
        <w:rPr>
          <w:rFonts w:hint="eastAsia"/>
        </w:rPr>
        <w:t>我碰到</w:t>
      </w:r>
      <w:r w:rsidRPr="00E430F6">
        <w:t>Jack</w:t>
      </w:r>
      <w:r w:rsidRPr="00E430F6">
        <w:rPr>
          <w:rFonts w:hint="eastAsia"/>
        </w:rPr>
        <w:t>王，他是我从前的高中同学。</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有没有指示性，最明显的线索是看它是否放在括号中（一对逗点中）。放在括号里（前后打了逗点）的东西不重要、只是补充说明，没有指示的功能。反之，具有指示功能的关系</w:t>
      </w:r>
      <w:r w:rsidR="00BF5096">
        <w:rPr>
          <w:rFonts w:eastAsia="宋体" w:hint="eastAsia"/>
        </w:rPr>
        <w:t>从句</w:t>
      </w:r>
      <w:r w:rsidRPr="00E430F6">
        <w:rPr>
          <w:rFonts w:eastAsia="宋体" w:hint="eastAsia"/>
        </w:rPr>
        <w:t>是个重要条件、不能放在括号内，也就是在关系</w:t>
      </w:r>
      <w:r w:rsidR="00BF5096">
        <w:rPr>
          <w:rFonts w:eastAsia="宋体" w:hint="eastAsia"/>
        </w:rPr>
        <w:t>从句</w:t>
      </w:r>
      <w:r w:rsidRPr="00E430F6">
        <w:rPr>
          <w:rFonts w:eastAsia="宋体" w:hint="eastAsia"/>
        </w:rPr>
        <w:t>前后不能打一对逗点。</w:t>
      </w:r>
    </w:p>
    <w:p w:rsidR="00DD2927" w:rsidRDefault="00E430F6" w:rsidP="00182A90">
      <w:pPr>
        <w:spacing w:after="84"/>
        <w:ind w:firstLine="480"/>
        <w:rPr>
          <w:lang w:eastAsia="zh-TW"/>
        </w:rPr>
      </w:pPr>
      <w:r w:rsidRPr="00E430F6">
        <w:rPr>
          <w:rFonts w:eastAsia="宋体" w:hint="eastAsia"/>
        </w:rPr>
        <w:t>看看上面第</w:t>
      </w:r>
      <w:r w:rsidRPr="00E430F6">
        <w:rPr>
          <w:rFonts w:eastAsia="宋体"/>
        </w:rPr>
        <w:t>1</w:t>
      </w:r>
      <w:r w:rsidRPr="00E430F6">
        <w:rPr>
          <w:rFonts w:eastAsia="宋体" w:hint="eastAsia"/>
        </w:rPr>
        <w:t>句，关系</w:t>
      </w:r>
      <w:r w:rsidR="00BF5096">
        <w:rPr>
          <w:rFonts w:eastAsia="宋体" w:hint="eastAsia"/>
        </w:rPr>
        <w:t>从句</w:t>
      </w:r>
      <w:r w:rsidRPr="00E430F6">
        <w:rPr>
          <w:rFonts w:eastAsia="宋体"/>
        </w:rPr>
        <w:t>who went to the same high school with me</w:t>
      </w:r>
      <w:r w:rsidRPr="00E430F6">
        <w:rPr>
          <w:rFonts w:eastAsia="宋体" w:hint="eastAsia"/>
        </w:rPr>
        <w:t>并没有用逗点隔开，表示它是一个重要条件、具有指出「哪一个」</w:t>
      </w:r>
      <w:r w:rsidRPr="00E430F6">
        <w:rPr>
          <w:rFonts w:eastAsia="宋体"/>
        </w:rPr>
        <w:t>friend</w:t>
      </w:r>
      <w:r w:rsidRPr="00E430F6">
        <w:rPr>
          <w:rFonts w:eastAsia="宋体" w:hint="eastAsia"/>
        </w:rPr>
        <w:t>的功能：「和我上同一所高中的那个」。关系</w:t>
      </w:r>
      <w:r w:rsidR="00BF5096">
        <w:rPr>
          <w:rFonts w:eastAsia="宋体" w:hint="eastAsia"/>
        </w:rPr>
        <w:t>从句</w:t>
      </w:r>
      <w:r w:rsidRPr="00E430F6">
        <w:rPr>
          <w:rFonts w:eastAsia="宋体" w:hint="eastAsia"/>
        </w:rPr>
        <w:t>具有指出「哪一个」的功能，关系代名词才能改为</w:t>
      </w:r>
      <w:r w:rsidRPr="00E430F6">
        <w:rPr>
          <w:rFonts w:eastAsia="宋体"/>
        </w:rPr>
        <w:t>that</w:t>
      </w:r>
      <w:r w:rsidRPr="00E430F6">
        <w:rPr>
          <w:rFonts w:eastAsia="宋体" w:hint="eastAsia"/>
        </w:rPr>
        <w:t>（意思就是「那个」）。</w:t>
      </w:r>
    </w:p>
    <w:p w:rsidR="00DD2927" w:rsidRDefault="00E430F6" w:rsidP="00182A90">
      <w:pPr>
        <w:spacing w:after="84"/>
        <w:ind w:firstLine="480"/>
        <w:rPr>
          <w:lang w:eastAsia="zh-TW"/>
        </w:rPr>
      </w:pPr>
      <w:r w:rsidRPr="00E430F6">
        <w:rPr>
          <w:rFonts w:eastAsia="宋体" w:hint="eastAsia"/>
        </w:rPr>
        <w:t>接下来看看第</w:t>
      </w:r>
      <w:r w:rsidRPr="00E430F6">
        <w:rPr>
          <w:rFonts w:eastAsia="宋体"/>
        </w:rPr>
        <w:t>2</w:t>
      </w:r>
      <w:r w:rsidRPr="00E430F6">
        <w:rPr>
          <w:rFonts w:eastAsia="宋体" w:hint="eastAsia"/>
        </w:rPr>
        <w:t>句，可以发现有几个地方不同。首先，主要</w:t>
      </w:r>
      <w:r w:rsidR="00BF5096">
        <w:rPr>
          <w:rFonts w:eastAsia="宋体" w:hint="eastAsia"/>
        </w:rPr>
        <w:t>从句</w:t>
      </w:r>
      <w:r w:rsidRPr="00E430F6">
        <w:rPr>
          <w:rFonts w:eastAsia="宋体" w:hint="eastAsia"/>
        </w:rPr>
        <w:t>中的先行词</w:t>
      </w:r>
      <w:r w:rsidRPr="00E430F6">
        <w:rPr>
          <w:rFonts w:eastAsia="宋体"/>
        </w:rPr>
        <w:t>Jack Wang</w:t>
      </w:r>
      <w:r w:rsidRPr="00E430F6">
        <w:rPr>
          <w:rFonts w:eastAsia="宋体" w:hint="eastAsia"/>
        </w:rPr>
        <w:t>是人名，属于专有名词。专有名词这个概念我们在「名词词组」那一章探讨过：它是「特称」，一个专有名词只能对应单一的对象，所以不能说「这个、那个」──因为总共就只有一个。这是专有名词不能加定冠词</w:t>
      </w:r>
      <w:r w:rsidRPr="00E430F6">
        <w:rPr>
          <w:rFonts w:eastAsia="宋体"/>
        </w:rPr>
        <w:t>the</w:t>
      </w:r>
      <w:r w:rsidRPr="00E430F6">
        <w:rPr>
          <w:rFonts w:eastAsia="宋体" w:hint="eastAsia"/>
        </w:rPr>
        <w:t>的原因。基于同样原因，专有名词当先行词时，后面的关系</w:t>
      </w:r>
      <w:r w:rsidR="00BF5096">
        <w:rPr>
          <w:rFonts w:eastAsia="宋体" w:hint="eastAsia"/>
        </w:rPr>
        <w:t>从句</w:t>
      </w:r>
      <w:r w:rsidRPr="00E430F6">
        <w:rPr>
          <w:rFonts w:eastAsia="宋体" w:hint="eastAsia"/>
        </w:rPr>
        <w:t>也并不具有指示功能，只是个可有可无的补充说明。</w:t>
      </w:r>
    </w:p>
    <w:p w:rsidR="00DD2927" w:rsidRDefault="00E430F6" w:rsidP="00182A90">
      <w:pPr>
        <w:spacing w:after="84"/>
        <w:ind w:firstLine="480"/>
        <w:rPr>
          <w:lang w:eastAsia="zh-TW"/>
        </w:rPr>
      </w:pPr>
      <w:r w:rsidRPr="00E430F6">
        <w:rPr>
          <w:rFonts w:eastAsia="宋体" w:hint="eastAsia"/>
        </w:rPr>
        <w:t>这就要看到第</w:t>
      </w:r>
      <w:r w:rsidRPr="00E430F6">
        <w:rPr>
          <w:rFonts w:eastAsia="宋体"/>
        </w:rPr>
        <w:t>2</w:t>
      </w:r>
      <w:r w:rsidRPr="00E430F6">
        <w:rPr>
          <w:rFonts w:eastAsia="宋体" w:hint="eastAsia"/>
        </w:rPr>
        <w:t>句的另一个不同点了：第</w:t>
      </w:r>
      <w:r w:rsidRPr="00E430F6">
        <w:rPr>
          <w:rFonts w:eastAsia="宋体"/>
        </w:rPr>
        <w:t>2</w:t>
      </w:r>
      <w:r w:rsidRPr="00E430F6">
        <w:rPr>
          <w:rFonts w:eastAsia="宋体" w:hint="eastAsia"/>
        </w:rPr>
        <w:t>句中那个关系</w:t>
      </w:r>
      <w:r w:rsidR="00BF5096">
        <w:rPr>
          <w:rFonts w:eastAsia="宋体" w:hint="eastAsia"/>
        </w:rPr>
        <w:t>从句</w:t>
      </w:r>
      <w:r w:rsidRPr="00E430F6">
        <w:rPr>
          <w:rFonts w:eastAsia="宋体" w:hint="eastAsia"/>
        </w:rPr>
        <w:t>和先行词</w:t>
      </w:r>
      <w:r w:rsidRPr="00E430F6">
        <w:rPr>
          <w:rFonts w:eastAsia="宋体"/>
        </w:rPr>
        <w:t>Jack Wang</w:t>
      </w:r>
      <w:r w:rsidRPr="00E430F6">
        <w:rPr>
          <w:rFonts w:eastAsia="宋体" w:hint="eastAsia"/>
        </w:rPr>
        <w:t>之间有逗点隔开。这个逗点和句尾的句点共同构成一对括号、把当作补充说明使用的关系</w:t>
      </w:r>
      <w:r w:rsidR="00BF5096">
        <w:rPr>
          <w:rFonts w:eastAsia="宋体" w:hint="eastAsia"/>
        </w:rPr>
        <w:t>从句</w:t>
      </w:r>
      <w:r w:rsidRPr="00E430F6">
        <w:rPr>
          <w:rFonts w:eastAsia="宋体" w:hint="eastAsia"/>
        </w:rPr>
        <w:t>放在括号内。既然这种关系</w:t>
      </w:r>
      <w:r w:rsidR="00BF5096">
        <w:rPr>
          <w:rFonts w:eastAsia="宋体" w:hint="eastAsia"/>
        </w:rPr>
        <w:t>从句</w:t>
      </w:r>
      <w:r w:rsidRPr="00E430F6">
        <w:rPr>
          <w:rFonts w:eastAsia="宋体" w:hint="eastAsia"/>
        </w:rPr>
        <w:t>不具有指示功能，关系代名词就只能用</w:t>
      </w:r>
      <w:r w:rsidRPr="00E430F6">
        <w:rPr>
          <w:rFonts w:eastAsia="宋体"/>
        </w:rPr>
        <w:t>who</w:t>
      </w:r>
      <w:r w:rsidRPr="00E430F6">
        <w:rPr>
          <w:rFonts w:eastAsia="宋体" w:hint="eastAsia"/>
        </w:rPr>
        <w:t>而不能改写为来自指示代名词的</w:t>
      </w:r>
      <w:r w:rsidRPr="00E430F6">
        <w:rPr>
          <w:rFonts w:eastAsia="宋体"/>
        </w:rPr>
        <w:t>that</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关于「指示功能」，我们还可以做个小实验。如果把第</w:t>
      </w:r>
      <w:r w:rsidRPr="00E430F6">
        <w:rPr>
          <w:rFonts w:eastAsia="宋体"/>
        </w:rPr>
        <w:t>1</w:t>
      </w:r>
      <w:r w:rsidRPr="00E430F6">
        <w:rPr>
          <w:rFonts w:eastAsia="宋体" w:hint="eastAsia"/>
        </w:rPr>
        <w:t>句改成这样：</w:t>
      </w:r>
    </w:p>
    <w:p w:rsidR="00785232" w:rsidRPr="00785232" w:rsidRDefault="00E430F6" w:rsidP="00182A90">
      <w:pPr>
        <w:spacing w:after="84"/>
        <w:ind w:firstLine="480"/>
        <w:rPr>
          <w:lang w:eastAsia="zh-TW"/>
        </w:rPr>
      </w:pPr>
      <w:r w:rsidRPr="00E430F6">
        <w:rPr>
          <w:rFonts w:eastAsia="宋体"/>
        </w:rPr>
        <w:t xml:space="preserve">I met </w:t>
      </w:r>
      <w:r w:rsidRPr="00E430F6">
        <w:rPr>
          <w:rFonts w:eastAsia="宋体"/>
          <w:u w:val="single"/>
        </w:rPr>
        <w:t>a friend</w:t>
      </w:r>
      <w:r w:rsidRPr="00E430F6">
        <w:rPr>
          <w:rFonts w:eastAsia="宋体"/>
        </w:rPr>
        <w:t xml:space="preserve"> </w:t>
      </w:r>
      <w:r w:rsidRPr="00E430F6">
        <w:rPr>
          <w:rFonts w:eastAsia="宋体"/>
          <w:u w:val="single"/>
        </w:rPr>
        <w:t>who(that) worked at the same company with me</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我碰到一个从前在同一家公司上班的朋友。</w:t>
      </w:r>
    </w:p>
    <w:p w:rsidR="00DD2927" w:rsidRDefault="00E430F6" w:rsidP="00182A90">
      <w:pPr>
        <w:spacing w:after="84"/>
        <w:ind w:firstLine="480"/>
        <w:rPr>
          <w:lang w:eastAsia="zh-TW"/>
        </w:rPr>
      </w:pPr>
      <w:r w:rsidRPr="00E430F6">
        <w:rPr>
          <w:rFonts w:eastAsia="宋体" w:hint="eastAsia"/>
        </w:rPr>
        <w:t>具有指示作用的关系</w:t>
      </w:r>
      <w:r w:rsidR="00BF5096">
        <w:rPr>
          <w:rFonts w:eastAsia="宋体" w:hint="eastAsia"/>
        </w:rPr>
        <w:t>从句</w:t>
      </w:r>
      <w:r w:rsidRPr="00E430F6">
        <w:rPr>
          <w:rFonts w:eastAsia="宋体" w:hint="eastAsia"/>
        </w:rPr>
        <w:t>（前后没有打逗点、关系词可以用</w:t>
      </w:r>
      <w:r w:rsidRPr="00E430F6">
        <w:rPr>
          <w:rFonts w:eastAsia="宋体"/>
        </w:rPr>
        <w:t>that</w:t>
      </w:r>
      <w:r w:rsidRPr="00E430F6">
        <w:rPr>
          <w:rFonts w:eastAsia="宋体" w:hint="eastAsia"/>
        </w:rPr>
        <w:t>），如果内容变了（从「高中老同学」变成「老同事」），那么它指向的先行词也就随之变成另一个对象。换句话说，现在碰到的是另一个人。但是，如果把第</w:t>
      </w:r>
      <w:r w:rsidRPr="00E430F6">
        <w:rPr>
          <w:rFonts w:eastAsia="宋体"/>
        </w:rPr>
        <w:t>2</w:t>
      </w:r>
      <w:r w:rsidRPr="00E430F6">
        <w:rPr>
          <w:rFonts w:eastAsia="宋体" w:hint="eastAsia"/>
        </w:rPr>
        <w:t>句同样修改，如下：</w:t>
      </w:r>
    </w:p>
    <w:p w:rsidR="00785232" w:rsidRPr="00785232" w:rsidRDefault="00E430F6" w:rsidP="00182A90">
      <w:pPr>
        <w:spacing w:after="84"/>
        <w:ind w:firstLine="480"/>
        <w:rPr>
          <w:lang w:eastAsia="zh-TW"/>
        </w:rPr>
      </w:pPr>
      <w:r w:rsidRPr="00E430F6">
        <w:rPr>
          <w:rFonts w:eastAsia="宋体"/>
        </w:rPr>
        <w:t xml:space="preserve">I met </w:t>
      </w:r>
      <w:r w:rsidRPr="00E430F6">
        <w:rPr>
          <w:rFonts w:eastAsia="宋体"/>
          <w:u w:val="single"/>
        </w:rPr>
        <w:t>Jack Wang</w:t>
      </w:r>
      <w:r w:rsidRPr="00E430F6">
        <w:rPr>
          <w:rFonts w:eastAsia="宋体"/>
        </w:rPr>
        <w:t xml:space="preserve">, </w:t>
      </w:r>
      <w:r w:rsidRPr="00E430F6">
        <w:rPr>
          <w:rFonts w:eastAsia="宋体"/>
          <w:u w:val="single"/>
        </w:rPr>
        <w:t>who worked at the same company with me</w:t>
      </w:r>
      <w:r w:rsidRPr="00E430F6">
        <w:rPr>
          <w:rFonts w:eastAsia="宋体"/>
        </w:rPr>
        <w:t>.</w:t>
      </w:r>
    </w:p>
    <w:p w:rsidR="00DD2927" w:rsidRDefault="00E430F6" w:rsidP="00182A90">
      <w:pPr>
        <w:pStyle w:val="Preface"/>
        <w:spacing w:after="84"/>
        <w:ind w:firstLine="480"/>
        <w:rPr>
          <w:lang w:eastAsia="zh-TW"/>
        </w:rPr>
      </w:pPr>
      <w:r w:rsidRPr="00E430F6">
        <w:rPr>
          <w:rFonts w:hint="eastAsia"/>
        </w:rPr>
        <w:lastRenderedPageBreak/>
        <w:t>我碰到</w:t>
      </w:r>
      <w:r w:rsidRPr="00E430F6">
        <w:t>Jack</w:t>
      </w:r>
      <w:r w:rsidRPr="00E430F6">
        <w:rPr>
          <w:rFonts w:hint="eastAsia"/>
        </w:rPr>
        <w:t>王，他是我从前的老同事。</w:t>
      </w:r>
    </w:p>
    <w:p w:rsidR="00DD2927" w:rsidRDefault="00E430F6" w:rsidP="00182A90">
      <w:pPr>
        <w:spacing w:after="84"/>
        <w:ind w:firstLine="480"/>
        <w:rPr>
          <w:lang w:eastAsia="zh-TW"/>
        </w:rPr>
      </w:pPr>
      <w:r w:rsidRPr="00E430F6">
        <w:rPr>
          <w:rFonts w:eastAsia="宋体" w:hint="eastAsia"/>
        </w:rPr>
        <w:t>不具有指示功能的关系</w:t>
      </w:r>
      <w:r w:rsidR="00BF5096">
        <w:rPr>
          <w:rFonts w:eastAsia="宋体" w:hint="eastAsia"/>
        </w:rPr>
        <w:t>从句</w:t>
      </w:r>
      <w:r w:rsidRPr="00E430F6">
        <w:rPr>
          <w:rFonts w:eastAsia="宋体" w:hint="eastAsia"/>
        </w:rPr>
        <w:t>就只是个可有可无的补充说明。就算关系</w:t>
      </w:r>
      <w:r w:rsidR="00BF5096">
        <w:rPr>
          <w:rFonts w:eastAsia="宋体" w:hint="eastAsia"/>
        </w:rPr>
        <w:t>从句</w:t>
      </w:r>
      <w:r w:rsidRPr="00E430F6">
        <w:rPr>
          <w:rFonts w:eastAsia="宋体" w:hint="eastAsia"/>
        </w:rPr>
        <w:t>的内容改变了（高中同学变成老同事），但是先行词的对象并不会变：</w:t>
      </w:r>
      <w:r w:rsidRPr="00E430F6">
        <w:rPr>
          <w:rFonts w:eastAsia="宋体"/>
        </w:rPr>
        <w:t>Jack</w:t>
      </w:r>
      <w:r w:rsidRPr="00E430F6">
        <w:rPr>
          <w:rFonts w:eastAsia="宋体" w:hint="eastAsia"/>
        </w:rPr>
        <w:t>王还是</w:t>
      </w:r>
      <w:r w:rsidRPr="00E430F6">
        <w:rPr>
          <w:rFonts w:eastAsia="宋体"/>
        </w:rPr>
        <w:t>Jack</w:t>
      </w:r>
      <w:r w:rsidRPr="00E430F6">
        <w:rPr>
          <w:rFonts w:eastAsia="宋体" w:hint="eastAsia"/>
        </w:rPr>
        <w:t>王。这种可有可无的关系</w:t>
      </w:r>
      <w:r w:rsidR="00BF5096">
        <w:rPr>
          <w:rFonts w:eastAsia="宋体" w:hint="eastAsia"/>
        </w:rPr>
        <w:t>从句</w:t>
      </w:r>
      <w:r w:rsidRPr="00E430F6">
        <w:rPr>
          <w:rFonts w:eastAsia="宋体" w:hint="eastAsia"/>
        </w:rPr>
        <w:t>应该放在括号中、也就是用逗点隔开。而且这种关系</w:t>
      </w:r>
      <w:r w:rsidR="00BF5096">
        <w:rPr>
          <w:rFonts w:eastAsia="宋体" w:hint="eastAsia"/>
        </w:rPr>
        <w:t>从句</w:t>
      </w:r>
      <w:r w:rsidRPr="00E430F6">
        <w:rPr>
          <w:rFonts w:eastAsia="宋体" w:hint="eastAsia"/>
        </w:rPr>
        <w:t>的关系代名词必须用</w:t>
      </w:r>
      <w:r w:rsidRPr="00E430F6">
        <w:rPr>
          <w:rFonts w:eastAsia="宋体"/>
        </w:rPr>
        <w:t>who</w:t>
      </w:r>
      <w:r w:rsidRPr="00E430F6">
        <w:rPr>
          <w:rFonts w:eastAsia="宋体" w:hint="eastAsia"/>
        </w:rPr>
        <w:t>或</w:t>
      </w:r>
      <w:r w:rsidRPr="00E430F6">
        <w:rPr>
          <w:rFonts w:eastAsia="宋体"/>
        </w:rPr>
        <w:t>which</w:t>
      </w:r>
      <w:r w:rsidRPr="00E430F6">
        <w:rPr>
          <w:rFonts w:eastAsia="宋体" w:hint="eastAsia"/>
        </w:rPr>
        <w:t>这一类，不再能够采用具有指示功能的</w:t>
      </w:r>
      <w:r w:rsidRPr="00E430F6">
        <w:rPr>
          <w:rFonts w:eastAsia="宋体"/>
        </w:rPr>
        <w:t>that</w:t>
      </w:r>
      <w:r w:rsidRPr="00E430F6">
        <w:rPr>
          <w:rFonts w:eastAsia="宋体" w:hint="eastAsia"/>
        </w:rPr>
        <w:t>。</w:t>
      </w:r>
    </w:p>
    <w:p w:rsidR="00DD2927" w:rsidRDefault="00E430F6" w:rsidP="00182A90">
      <w:pPr>
        <w:spacing w:after="84"/>
        <w:ind w:firstLine="480"/>
        <w:rPr>
          <w:lang w:eastAsia="zh-TW"/>
        </w:rPr>
      </w:pPr>
      <w:r w:rsidRPr="00C343BE">
        <w:rPr>
          <w:rStyle w:val="af1"/>
          <w:rFonts w:hint="eastAsia"/>
        </w:rPr>
        <w:t>「有没有逗点隔开」，这是判断关系</w:t>
      </w:r>
      <w:r w:rsidR="00BF5096" w:rsidRPr="00C343BE">
        <w:rPr>
          <w:rStyle w:val="af1"/>
          <w:rFonts w:hint="eastAsia"/>
        </w:rPr>
        <w:t>从句</w:t>
      </w:r>
      <w:r w:rsidRPr="00C343BE">
        <w:rPr>
          <w:rStyle w:val="af1"/>
          <w:rFonts w:hint="eastAsia"/>
        </w:rPr>
        <w:t>「有没有指示功能」最明显的线索。</w:t>
      </w:r>
      <w:r w:rsidRPr="00E430F6">
        <w:rPr>
          <w:rFonts w:eastAsia="宋体" w:hint="eastAsia"/>
        </w:rPr>
        <w:t>但是要小心别看错。请研究一下这个例子：</w:t>
      </w:r>
    </w:p>
    <w:p w:rsidR="00785232" w:rsidRPr="00785232" w:rsidRDefault="00E430F6" w:rsidP="00182A90">
      <w:pPr>
        <w:spacing w:after="84"/>
        <w:ind w:firstLine="480"/>
        <w:rPr>
          <w:lang w:eastAsia="zh-TW"/>
        </w:rPr>
      </w:pPr>
      <w:r w:rsidRPr="00E430F6">
        <w:rPr>
          <w:rFonts w:eastAsia="宋体"/>
        </w:rPr>
        <w:t xml:space="preserve">I met </w:t>
      </w:r>
      <w:r w:rsidRPr="00E430F6">
        <w:rPr>
          <w:rFonts w:eastAsia="宋体"/>
          <w:u w:val="single"/>
        </w:rPr>
        <w:t>a friend</w:t>
      </w:r>
      <w:r w:rsidRPr="00E430F6">
        <w:rPr>
          <w:rFonts w:eastAsia="宋体"/>
        </w:rPr>
        <w:t xml:space="preserve">, quite by chance, </w:t>
      </w:r>
      <w:r w:rsidRPr="00E430F6">
        <w:rPr>
          <w:rFonts w:eastAsia="宋体"/>
          <w:u w:val="single"/>
        </w:rPr>
        <w:t>who(that) went to the same high school with me</w:t>
      </w:r>
      <w:r w:rsidRPr="00E430F6">
        <w:rPr>
          <w:rFonts w:eastAsia="宋体"/>
        </w:rPr>
        <w:t>.</w:t>
      </w:r>
    </w:p>
    <w:p w:rsidR="00DD2927" w:rsidRDefault="00E430F6" w:rsidP="00182A90">
      <w:pPr>
        <w:pStyle w:val="Preface"/>
        <w:spacing w:after="84"/>
        <w:ind w:firstLine="480"/>
        <w:rPr>
          <w:lang w:eastAsia="zh-TW"/>
        </w:rPr>
      </w:pPr>
      <w:r w:rsidRPr="00E430F6">
        <w:rPr>
          <w:rFonts w:hint="eastAsia"/>
        </w:rPr>
        <w:t>非常巧，我碰到一个从前高中的老同学。</w:t>
      </w:r>
    </w:p>
    <w:p w:rsidR="00DD2927" w:rsidRDefault="00E430F6" w:rsidP="00182A90">
      <w:pPr>
        <w:spacing w:after="84"/>
        <w:ind w:firstLine="480"/>
        <w:rPr>
          <w:lang w:eastAsia="zh-TW"/>
        </w:rPr>
      </w:pPr>
      <w:r w:rsidRPr="00E430F6">
        <w:rPr>
          <w:rFonts w:eastAsia="宋体" w:hint="eastAsia"/>
        </w:rPr>
        <w:t>先行词</w:t>
      </w:r>
      <w:r w:rsidRPr="00E430F6">
        <w:rPr>
          <w:rFonts w:eastAsia="宋体"/>
        </w:rPr>
        <w:t>a friend</w:t>
      </w:r>
      <w:r w:rsidRPr="00E430F6">
        <w:rPr>
          <w:rFonts w:eastAsia="宋体" w:hint="eastAsia"/>
        </w:rPr>
        <w:t>和关系代名词之间有逗点，但是请看仔细：是一对逗点，把当副词使用的介系词词组</w:t>
      </w:r>
      <w:r w:rsidRPr="00E430F6">
        <w:rPr>
          <w:rFonts w:eastAsia="宋体"/>
        </w:rPr>
        <w:t>quite by chance</w:t>
      </w:r>
      <w:r w:rsidRPr="00E430F6">
        <w:rPr>
          <w:rFonts w:eastAsia="宋体" w:hint="eastAsia"/>
        </w:rPr>
        <w:t>括在中间，而不是把关系</w:t>
      </w:r>
      <w:r w:rsidR="00BF5096">
        <w:rPr>
          <w:rFonts w:eastAsia="宋体" w:hint="eastAsia"/>
        </w:rPr>
        <w:t>从句</w:t>
      </w:r>
      <w:r w:rsidRPr="00E430F6">
        <w:rPr>
          <w:rFonts w:eastAsia="宋体" w:hint="eastAsia"/>
        </w:rPr>
        <w:t>放在括号内。这种情况，关系</w:t>
      </w:r>
      <w:r w:rsidR="00BF5096">
        <w:rPr>
          <w:rFonts w:eastAsia="宋体" w:hint="eastAsia"/>
        </w:rPr>
        <w:t>从句</w:t>
      </w:r>
      <w:r w:rsidRPr="00E430F6">
        <w:rPr>
          <w:rFonts w:eastAsia="宋体" w:hint="eastAsia"/>
        </w:rPr>
        <w:t>仍然具有指示功能，所以关系词仍然可以采用具有指示功能的</w:t>
      </w:r>
      <w:r w:rsidRPr="00E430F6">
        <w:rPr>
          <w:rFonts w:eastAsia="宋体"/>
        </w:rPr>
        <w:t>that</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接下来看看一个关系代名词</w:t>
      </w:r>
      <w:r w:rsidRPr="00E430F6">
        <w:rPr>
          <w:rFonts w:eastAsia="宋体"/>
        </w:rPr>
        <w:t>which</w:t>
      </w:r>
      <w:r w:rsidRPr="00E430F6">
        <w:rPr>
          <w:rFonts w:eastAsia="宋体" w:hint="eastAsia"/>
        </w:rPr>
        <w:t>用在不具指示功能的关系</w:t>
      </w:r>
      <w:r w:rsidR="00BF5096">
        <w:rPr>
          <w:rFonts w:eastAsia="宋体" w:hint="eastAsia"/>
        </w:rPr>
        <w:t>从句</w:t>
      </w:r>
      <w:r w:rsidRPr="00E430F6">
        <w:rPr>
          <w:rFonts w:eastAsia="宋体" w:hint="eastAsia"/>
        </w:rPr>
        <w:t>中的例子：</w:t>
      </w:r>
      <w:r w:rsidR="00785232" w:rsidRPr="00785232">
        <w:rPr>
          <w:rFonts w:hint="eastAsia"/>
          <w:lang w:eastAsia="zh-TW"/>
        </w:rPr>
        <w:t xml:space="preserve"> </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Harry Potter movies</w:t>
      </w:r>
      <w:r w:rsidRPr="00E430F6">
        <w:rPr>
          <w:rFonts w:eastAsia="宋体"/>
        </w:rPr>
        <w:t xml:space="preserve"> are not as good as the books themselves.</w:t>
      </w:r>
    </w:p>
    <w:p w:rsidR="00DD2927" w:rsidRDefault="00E430F6" w:rsidP="00182A90">
      <w:pPr>
        <w:spacing w:after="84"/>
        <w:ind w:firstLine="480"/>
        <w:rPr>
          <w:lang w:eastAsia="zh-TW"/>
        </w:rPr>
      </w:pPr>
      <w:r w:rsidRPr="00E430F6">
        <w:rPr>
          <w:rFonts w:eastAsia="宋体"/>
        </w:rPr>
        <w:t xml:space="preserve">2. Many people like </w:t>
      </w:r>
      <w:r w:rsidRPr="00E430F6">
        <w:rPr>
          <w:rFonts w:eastAsia="宋体"/>
          <w:u w:val="single"/>
        </w:rPr>
        <w:t>the Harry Potter movies</w:t>
      </w:r>
      <w:r w:rsidRPr="00E430F6">
        <w:rPr>
          <w:rFonts w:eastAsia="宋体"/>
        </w:rPr>
        <w:t>.</w:t>
      </w:r>
    </w:p>
    <w:p w:rsidR="00DD2927" w:rsidRDefault="00E430F6" w:rsidP="00182A90">
      <w:pPr>
        <w:spacing w:after="84"/>
        <w:ind w:firstLine="480"/>
        <w:rPr>
          <w:lang w:eastAsia="zh-TW"/>
        </w:rPr>
      </w:pPr>
      <w:r w:rsidRPr="00E430F6">
        <w:rPr>
          <w:rFonts w:eastAsia="宋体" w:hint="eastAsia"/>
        </w:rPr>
        <w:t>前后两个句子在</w:t>
      </w:r>
      <w:r w:rsidRPr="00E430F6">
        <w:rPr>
          <w:rFonts w:eastAsia="宋体"/>
        </w:rPr>
        <w:t>the Harry Potter movies</w:t>
      </w:r>
      <w:r w:rsidRPr="00E430F6">
        <w:rPr>
          <w:rFonts w:eastAsia="宋体" w:hint="eastAsia"/>
        </w:rPr>
        <w:t>上面重复而建立关系，可以把句</w:t>
      </w:r>
      <w:r w:rsidRPr="00E430F6">
        <w:rPr>
          <w:rFonts w:eastAsia="宋体"/>
        </w:rPr>
        <w:t>2</w:t>
      </w:r>
      <w:r w:rsidRPr="00E430F6">
        <w:rPr>
          <w:rFonts w:eastAsia="宋体" w:hint="eastAsia"/>
        </w:rPr>
        <w:t>中的重复点改写为关系代名词</w:t>
      </w:r>
      <w:r w:rsidRPr="00E430F6">
        <w:rPr>
          <w:rFonts w:eastAsia="宋体"/>
        </w:rPr>
        <w:t>which</w:t>
      </w:r>
      <w:r w:rsidRPr="00E430F6">
        <w:rPr>
          <w:rFonts w:eastAsia="宋体" w:hint="eastAsia"/>
        </w:rPr>
        <w:t>而制造出关系</w:t>
      </w:r>
      <w:r w:rsidR="00BF5096">
        <w:rPr>
          <w:rFonts w:eastAsia="宋体" w:hint="eastAsia"/>
        </w:rPr>
        <w:t>从句</w:t>
      </w:r>
      <w:r w:rsidRPr="00E430F6">
        <w:rPr>
          <w:rFonts w:eastAsia="宋体"/>
        </w:rPr>
        <w:t>which many people like</w:t>
      </w:r>
      <w:r w:rsidRPr="00E430F6">
        <w:rPr>
          <w:rFonts w:eastAsia="宋体" w:hint="eastAsia"/>
        </w:rPr>
        <w:t>。这个关系</w:t>
      </w:r>
      <w:r w:rsidR="00BF5096">
        <w:rPr>
          <w:rFonts w:eastAsia="宋体" w:hint="eastAsia"/>
        </w:rPr>
        <w:t>从句</w:t>
      </w:r>
      <w:r w:rsidRPr="00E430F6">
        <w:rPr>
          <w:rFonts w:eastAsia="宋体" w:hint="eastAsia"/>
        </w:rPr>
        <w:t>放在句</w:t>
      </w:r>
      <w:r w:rsidRPr="00E430F6">
        <w:rPr>
          <w:rFonts w:eastAsia="宋体"/>
        </w:rPr>
        <w:t>1</w:t>
      </w:r>
      <w:r w:rsidRPr="00E430F6">
        <w:rPr>
          <w:rFonts w:eastAsia="宋体" w:hint="eastAsia"/>
        </w:rPr>
        <w:t>的先行词</w:t>
      </w:r>
      <w:r w:rsidRPr="00E430F6">
        <w:rPr>
          <w:rFonts w:eastAsia="宋体"/>
        </w:rPr>
        <w:t>the Harry Potter movies</w:t>
      </w:r>
      <w:r w:rsidRPr="00E430F6">
        <w:rPr>
          <w:rFonts w:eastAsia="宋体" w:hint="eastAsia"/>
        </w:rPr>
        <w:t>后面时，应该在关系</w:t>
      </w:r>
      <w:r w:rsidR="00BF5096">
        <w:rPr>
          <w:rFonts w:eastAsia="宋体" w:hint="eastAsia"/>
        </w:rPr>
        <w:t>从句</w:t>
      </w:r>
      <w:r w:rsidRPr="00E430F6">
        <w:rPr>
          <w:rFonts w:eastAsia="宋体" w:hint="eastAsia"/>
        </w:rPr>
        <w:t>前后打一对逗点，因为这个关系</w:t>
      </w:r>
      <w:r w:rsidR="00BF5096">
        <w:rPr>
          <w:rFonts w:eastAsia="宋体" w:hint="eastAsia"/>
        </w:rPr>
        <w:t>从句</w:t>
      </w:r>
      <w:r w:rsidRPr="00E430F6">
        <w:rPr>
          <w:rFonts w:eastAsia="宋体" w:hint="eastAsia"/>
        </w:rPr>
        <w:t>缺乏指示功能：它并没有指出是「哪些」电影（先行词</w:t>
      </w:r>
      <w:r w:rsidRPr="00E430F6">
        <w:rPr>
          <w:rFonts w:eastAsia="宋体"/>
        </w:rPr>
        <w:t>the Harry Potter movies</w:t>
      </w:r>
      <w:r w:rsidRPr="00E430F6">
        <w:rPr>
          <w:rFonts w:eastAsia="宋体" w:hint="eastAsia"/>
        </w:rPr>
        <w:t>已经交代清楚是哪些电影了），而只是作个可有可无的补充说明。这种用法的关系</w:t>
      </w:r>
      <w:r w:rsidR="00BF5096">
        <w:rPr>
          <w:rFonts w:eastAsia="宋体" w:hint="eastAsia"/>
        </w:rPr>
        <w:t>从句</w:t>
      </w:r>
      <w:r w:rsidRPr="00E430F6">
        <w:rPr>
          <w:rFonts w:eastAsia="宋体" w:hint="eastAsia"/>
        </w:rPr>
        <w:t>应该放在一对括号式的逗点内，如下：</w:t>
      </w:r>
    </w:p>
    <w:p w:rsidR="00785232" w:rsidRPr="00785232" w:rsidRDefault="00E430F6" w:rsidP="00182A90">
      <w:pPr>
        <w:spacing w:after="84"/>
        <w:ind w:firstLine="480"/>
        <w:rPr>
          <w:lang w:eastAsia="zh-TW"/>
        </w:rPr>
      </w:pPr>
      <w:r w:rsidRPr="00E430F6">
        <w:rPr>
          <w:rFonts w:eastAsia="宋体"/>
          <w:u w:val="single"/>
        </w:rPr>
        <w:t>The Harry Potter movies</w:t>
      </w:r>
      <w:r w:rsidRPr="00E430F6">
        <w:rPr>
          <w:rFonts w:eastAsia="宋体"/>
        </w:rPr>
        <w:t xml:space="preserve">, </w:t>
      </w:r>
      <w:r w:rsidRPr="00E430F6">
        <w:rPr>
          <w:rFonts w:eastAsia="宋体"/>
          <w:u w:val="single"/>
        </w:rPr>
        <w:t>which many people like</w:t>
      </w:r>
      <w:r w:rsidRPr="00E430F6">
        <w:rPr>
          <w:rFonts w:eastAsia="宋体"/>
        </w:rPr>
        <w:t>, are not as good as the books themselves.</w:t>
      </w:r>
    </w:p>
    <w:p w:rsidR="00DD2927" w:rsidRDefault="00E430F6" w:rsidP="00182A90">
      <w:pPr>
        <w:pStyle w:val="Preface"/>
        <w:spacing w:after="84"/>
        <w:ind w:firstLine="480"/>
        <w:rPr>
          <w:lang w:eastAsia="zh-TW"/>
        </w:rPr>
      </w:pPr>
      <w:r w:rsidRPr="00E430F6">
        <w:rPr>
          <w:rFonts w:hint="eastAsia"/>
        </w:rPr>
        <w:t>哈利波特系列电影，那是许多人很喜欢的，并没有小说本身好看。</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放在括号式的逗点中只是补充说明而不具指示性，因此这个</w:t>
      </w:r>
      <w:r w:rsidRPr="00E430F6">
        <w:rPr>
          <w:rFonts w:eastAsia="宋体"/>
        </w:rPr>
        <w:t>which</w:t>
      </w:r>
      <w:r w:rsidRPr="00E430F6">
        <w:rPr>
          <w:rFonts w:eastAsia="宋体" w:hint="eastAsia"/>
        </w:rPr>
        <w:t>不能借用具有指性作用的</w:t>
      </w:r>
      <w:r w:rsidRPr="00E430F6">
        <w:rPr>
          <w:rFonts w:eastAsia="宋体"/>
        </w:rPr>
        <w:t>that</w:t>
      </w:r>
      <w:r w:rsidRPr="00E430F6">
        <w:rPr>
          <w:rFonts w:eastAsia="宋体" w:hint="eastAsia"/>
        </w:rPr>
        <w:t>。而且，</w:t>
      </w:r>
      <w:r w:rsidRPr="00E430F6">
        <w:rPr>
          <w:rFonts w:eastAsia="宋体"/>
        </w:rPr>
        <w:t>which</w:t>
      </w:r>
      <w:r w:rsidRPr="00E430F6">
        <w:rPr>
          <w:rFonts w:eastAsia="宋体" w:hint="eastAsia"/>
        </w:rPr>
        <w:t>虽然在关系</w:t>
      </w:r>
      <w:r w:rsidR="00BF5096">
        <w:rPr>
          <w:rFonts w:eastAsia="宋体" w:hint="eastAsia"/>
        </w:rPr>
        <w:t>从句</w:t>
      </w:r>
      <w:r w:rsidRPr="00E430F6">
        <w:rPr>
          <w:rFonts w:eastAsia="宋体" w:hint="eastAsia"/>
        </w:rPr>
        <w:t>中扮演</w:t>
      </w:r>
      <w:r w:rsidR="009D20F5">
        <w:rPr>
          <w:rFonts w:eastAsia="宋体" w:hint="eastAsia"/>
        </w:rPr>
        <w:t>受词（宾语）</w:t>
      </w:r>
      <w:r w:rsidRPr="00E430F6">
        <w:rPr>
          <w:rFonts w:eastAsia="宋体" w:hint="eastAsia"/>
        </w:rPr>
        <w:t>角色（是及物动词</w:t>
      </w:r>
      <w:r w:rsidRPr="00E430F6">
        <w:rPr>
          <w:rFonts w:eastAsia="宋体"/>
        </w:rPr>
        <w:t>like</w:t>
      </w:r>
      <w:r w:rsidRPr="00E430F6">
        <w:rPr>
          <w:rFonts w:eastAsia="宋体" w:hint="eastAsia"/>
        </w:rPr>
        <w:t>的</w:t>
      </w:r>
      <w:r w:rsidR="009D20F5">
        <w:rPr>
          <w:rFonts w:eastAsia="宋体" w:hint="eastAsia"/>
        </w:rPr>
        <w:t>受词（宾语）</w:t>
      </w:r>
      <w:r w:rsidRPr="00E430F6">
        <w:rPr>
          <w:rFonts w:eastAsia="宋体" w:hint="eastAsia"/>
        </w:rPr>
        <w:t>），但是因为在关系</w:t>
      </w:r>
      <w:r w:rsidR="00BF5096">
        <w:rPr>
          <w:rFonts w:eastAsia="宋体" w:hint="eastAsia"/>
        </w:rPr>
        <w:t>从句</w:t>
      </w:r>
      <w:r w:rsidRPr="00E430F6">
        <w:rPr>
          <w:rFonts w:eastAsia="宋体" w:hint="eastAsia"/>
        </w:rPr>
        <w:t>前后有一对逗点，所以即使关系代名词</w:t>
      </w:r>
      <w:r w:rsidRPr="00E430F6">
        <w:rPr>
          <w:rFonts w:eastAsia="宋体"/>
        </w:rPr>
        <w:t>which</w:t>
      </w:r>
      <w:r w:rsidRPr="00E430F6">
        <w:rPr>
          <w:rFonts w:eastAsia="宋体" w:hint="eastAsia"/>
        </w:rPr>
        <w:t>是</w:t>
      </w:r>
      <w:r w:rsidR="009D20F5">
        <w:rPr>
          <w:rFonts w:eastAsia="宋体" w:hint="eastAsia"/>
        </w:rPr>
        <w:t>受词（宾语）</w:t>
      </w:r>
      <w:r w:rsidRPr="00E430F6">
        <w:rPr>
          <w:rFonts w:eastAsia="宋体" w:hint="eastAsia"/>
        </w:rPr>
        <w:t>也不再能够省略。因此上面那个句子没有进一步的变化可言。</w:t>
      </w:r>
    </w:p>
    <w:p w:rsidR="00DD2927" w:rsidRDefault="00E430F6" w:rsidP="00182A90">
      <w:pPr>
        <w:pStyle w:val="4"/>
        <w:spacing w:after="84"/>
        <w:rPr>
          <w:lang w:eastAsia="zh-TW"/>
        </w:rPr>
      </w:pPr>
      <w:r w:rsidRPr="00E430F6">
        <w:rPr>
          <w:rFonts w:hint="eastAsia"/>
        </w:rPr>
        <w:t>何时应该用</w:t>
      </w:r>
      <w:r w:rsidRPr="00E430F6">
        <w:t>that</w:t>
      </w:r>
    </w:p>
    <w:p w:rsidR="00DD2927" w:rsidRDefault="00E430F6" w:rsidP="00182A90">
      <w:pPr>
        <w:spacing w:after="84"/>
        <w:ind w:firstLine="480"/>
        <w:rPr>
          <w:lang w:eastAsia="zh-TW"/>
        </w:rPr>
      </w:pPr>
      <w:r w:rsidRPr="00E430F6">
        <w:rPr>
          <w:rFonts w:eastAsia="宋体" w:hint="eastAsia"/>
        </w:rPr>
        <w:t>关系代名词</w:t>
      </w:r>
      <w:r w:rsidRPr="00E430F6">
        <w:rPr>
          <w:rFonts w:eastAsia="宋体"/>
        </w:rPr>
        <w:t>who</w:t>
      </w:r>
      <w:r w:rsidRPr="00E430F6">
        <w:rPr>
          <w:rFonts w:eastAsia="宋体" w:hint="eastAsia"/>
        </w:rPr>
        <w:t>和</w:t>
      </w:r>
      <w:r w:rsidRPr="00E430F6">
        <w:rPr>
          <w:rFonts w:eastAsia="宋体"/>
        </w:rPr>
        <w:t>which</w:t>
      </w:r>
      <w:r w:rsidRPr="00E430F6">
        <w:rPr>
          <w:rFonts w:eastAsia="宋体" w:hint="eastAsia"/>
        </w:rPr>
        <w:t>，如果引导的关系</w:t>
      </w:r>
      <w:r w:rsidR="00BF5096">
        <w:rPr>
          <w:rFonts w:eastAsia="宋体" w:hint="eastAsia"/>
        </w:rPr>
        <w:t>从句</w:t>
      </w:r>
      <w:r w:rsidRPr="00E430F6">
        <w:rPr>
          <w:rFonts w:eastAsia="宋体" w:hint="eastAsia"/>
        </w:rPr>
        <w:t>缺乏指示功能（放在括号式的逗点中当补充说明使用），就不能改写为具有指示性的</w:t>
      </w:r>
      <w:r w:rsidRPr="00E430F6">
        <w:rPr>
          <w:rFonts w:eastAsia="宋体"/>
        </w:rPr>
        <w:t>that</w:t>
      </w:r>
      <w:r w:rsidRPr="00E430F6">
        <w:rPr>
          <w:rFonts w:eastAsia="宋体" w:hint="eastAsia"/>
        </w:rPr>
        <w:t>。反之，如果关</w:t>
      </w:r>
      <w:r w:rsidRPr="00E430F6">
        <w:rPr>
          <w:rFonts w:eastAsia="宋体" w:hint="eastAsia"/>
        </w:rPr>
        <w:lastRenderedPageBreak/>
        <w:t>系</w:t>
      </w:r>
      <w:r w:rsidR="00BF5096">
        <w:rPr>
          <w:rFonts w:eastAsia="宋体" w:hint="eastAsia"/>
        </w:rPr>
        <w:t>从句</w:t>
      </w:r>
      <w:r w:rsidRPr="00E430F6">
        <w:rPr>
          <w:rFonts w:eastAsia="宋体" w:hint="eastAsia"/>
        </w:rPr>
        <w:t>具有强烈的指示功能，那么采用具有指示作用的</w:t>
      </w:r>
      <w:r w:rsidRPr="00E430F6">
        <w:rPr>
          <w:rFonts w:eastAsia="宋体"/>
        </w:rPr>
        <w:t>that</w:t>
      </w:r>
      <w:r w:rsidRPr="00E430F6">
        <w:rPr>
          <w:rFonts w:eastAsia="宋体" w:hint="eastAsia"/>
        </w:rPr>
        <w:t>会比采用</w:t>
      </w:r>
      <w:r w:rsidRPr="00E430F6">
        <w:rPr>
          <w:rFonts w:eastAsia="宋体"/>
        </w:rPr>
        <w:t>who</w:t>
      </w:r>
      <w:r w:rsidRPr="00E430F6">
        <w:rPr>
          <w:rFonts w:eastAsia="宋体" w:hint="eastAsia"/>
        </w:rPr>
        <w:t>或</w:t>
      </w:r>
      <w:r w:rsidRPr="00E430F6">
        <w:rPr>
          <w:rFonts w:eastAsia="宋体"/>
        </w:rPr>
        <w:t>which</w:t>
      </w:r>
      <w:r w:rsidRPr="00E430F6">
        <w:rPr>
          <w:rFonts w:eastAsia="宋体" w:hint="eastAsia"/>
        </w:rPr>
        <w:t>来得更好。</w:t>
      </w:r>
    </w:p>
    <w:p w:rsidR="00DD2927" w:rsidRDefault="00E430F6" w:rsidP="00182A90">
      <w:pPr>
        <w:spacing w:after="84"/>
        <w:ind w:firstLine="480"/>
        <w:rPr>
          <w:lang w:eastAsia="zh-TW"/>
        </w:rPr>
      </w:pPr>
      <w:r w:rsidRPr="00E430F6">
        <w:rPr>
          <w:rFonts w:eastAsia="宋体" w:hint="eastAsia"/>
        </w:rPr>
        <w:t>下列两种情况，关系</w:t>
      </w:r>
      <w:r w:rsidR="00BF5096">
        <w:rPr>
          <w:rFonts w:eastAsia="宋体" w:hint="eastAsia"/>
        </w:rPr>
        <w:t>从句</w:t>
      </w:r>
      <w:r w:rsidRPr="00E430F6">
        <w:rPr>
          <w:rFonts w:eastAsia="宋体" w:hint="eastAsia"/>
        </w:rPr>
        <w:t>都具有强烈的指示功能：</w:t>
      </w:r>
    </w:p>
    <w:p w:rsidR="00785232" w:rsidRPr="00D32760" w:rsidRDefault="00E430F6" w:rsidP="00182A90">
      <w:pPr>
        <w:spacing w:after="84"/>
        <w:ind w:firstLine="480"/>
        <w:rPr>
          <w:rStyle w:val="af1"/>
        </w:rPr>
      </w:pPr>
      <w:r w:rsidRPr="00D32760">
        <w:rPr>
          <w:rStyle w:val="af1"/>
          <w:rFonts w:hint="eastAsia"/>
        </w:rPr>
        <w:t>一</w:t>
      </w:r>
      <w:r w:rsidR="00D32760" w:rsidRPr="00D32760">
        <w:rPr>
          <w:rStyle w:val="af1"/>
          <w:rFonts w:hint="eastAsia"/>
        </w:rPr>
        <w:t>、</w:t>
      </w:r>
      <w:r w:rsidRPr="00D32760">
        <w:rPr>
          <w:rStyle w:val="af1"/>
          <w:rFonts w:hint="eastAsia"/>
        </w:rPr>
        <w:t>先行词是</w:t>
      </w:r>
      <w:r w:rsidRPr="00D32760">
        <w:rPr>
          <w:rStyle w:val="af1"/>
        </w:rPr>
        <w:t>all, anything, everything</w:t>
      </w:r>
      <w:r w:rsidRPr="00D32760">
        <w:rPr>
          <w:rStyle w:val="af1"/>
          <w:rFonts w:hint="eastAsia"/>
        </w:rPr>
        <w:t>之类标示出「明确范围」的字；</w:t>
      </w:r>
    </w:p>
    <w:p w:rsidR="00DD2927" w:rsidRPr="00D32760" w:rsidRDefault="00E430F6" w:rsidP="00182A90">
      <w:pPr>
        <w:spacing w:after="84"/>
        <w:ind w:firstLine="480"/>
        <w:rPr>
          <w:rStyle w:val="af1"/>
        </w:rPr>
      </w:pPr>
      <w:r w:rsidRPr="00D32760">
        <w:rPr>
          <w:rStyle w:val="af1"/>
          <w:rFonts w:hint="eastAsia"/>
        </w:rPr>
        <w:t>二、先行词有</w:t>
      </w:r>
      <w:r w:rsidRPr="00D32760">
        <w:rPr>
          <w:rStyle w:val="af1"/>
        </w:rPr>
        <w:t>first, next, last, only</w:t>
      </w:r>
      <w:r w:rsidRPr="00D32760">
        <w:rPr>
          <w:rStyle w:val="af1"/>
          <w:rFonts w:hint="eastAsia"/>
        </w:rPr>
        <w:t>等等限定符在内、或者有最高级修饰语，因而产生明确的指示时。</w:t>
      </w:r>
    </w:p>
    <w:p w:rsidR="00DD2927" w:rsidRDefault="00E430F6" w:rsidP="00182A90">
      <w:pPr>
        <w:spacing w:after="84"/>
        <w:ind w:firstLine="480"/>
        <w:rPr>
          <w:lang w:eastAsia="zh-TW"/>
        </w:rPr>
      </w:pPr>
      <w:r w:rsidRPr="00E430F6">
        <w:rPr>
          <w:rFonts w:eastAsia="宋体" w:hint="eastAsia"/>
        </w:rPr>
        <w:t>这两种情况相同：同样是</w:t>
      </w:r>
      <w:r w:rsidRPr="00D32760">
        <w:rPr>
          <w:rStyle w:val="af1"/>
          <w:rFonts w:hint="eastAsia"/>
        </w:rPr>
        <w:t>因为这些先行词要求在关系</w:t>
      </w:r>
      <w:r w:rsidR="00BF5096" w:rsidRPr="00D32760">
        <w:rPr>
          <w:rStyle w:val="af1"/>
          <w:rFonts w:hint="eastAsia"/>
        </w:rPr>
        <w:t>从句</w:t>
      </w:r>
      <w:r w:rsidRPr="00D32760">
        <w:rPr>
          <w:rStyle w:val="af1"/>
          <w:rFonts w:hint="eastAsia"/>
        </w:rPr>
        <w:t>中做出明确的「指示」，所以关系代名词采用具有指示功能的</w:t>
      </w:r>
      <w:r w:rsidRPr="00D32760">
        <w:rPr>
          <w:rStyle w:val="af1"/>
        </w:rPr>
        <w:t>that</w:t>
      </w:r>
      <w:r w:rsidRPr="00D32760">
        <w:rPr>
          <w:rStyle w:val="af1"/>
          <w:rFonts w:hint="eastAsia"/>
        </w:rPr>
        <w:t>会优于使用</w:t>
      </w:r>
      <w:r w:rsidRPr="00D32760">
        <w:rPr>
          <w:rStyle w:val="af1"/>
        </w:rPr>
        <w:t>who</w:t>
      </w:r>
      <w:r w:rsidRPr="00D32760">
        <w:rPr>
          <w:rStyle w:val="af1"/>
          <w:rFonts w:hint="eastAsia"/>
        </w:rPr>
        <w:t>或</w:t>
      </w:r>
      <w:r w:rsidRPr="00D32760">
        <w:rPr>
          <w:rStyle w:val="af1"/>
        </w:rPr>
        <w:t>which</w:t>
      </w:r>
      <w:r w:rsidRPr="00D32760">
        <w:rPr>
          <w:rStyle w:val="af1"/>
          <w:rFonts w:hint="eastAsia"/>
        </w:rPr>
        <w:t>。</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Thirty minutes is </w:t>
      </w:r>
      <w:r w:rsidRPr="00E430F6">
        <w:rPr>
          <w:rFonts w:eastAsia="宋体"/>
          <w:u w:val="single"/>
        </w:rPr>
        <w:t>all the time</w:t>
      </w:r>
      <w:r w:rsidRPr="00E430F6">
        <w:rPr>
          <w:rFonts w:eastAsia="宋体"/>
        </w:rPr>
        <w:t xml:space="preserve"> </w:t>
      </w:r>
      <w:r w:rsidRPr="00E430F6">
        <w:rPr>
          <w:rFonts w:eastAsia="宋体"/>
          <w:u w:val="single"/>
        </w:rPr>
        <w:t>that I can spare</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r w:rsidR="00D32760">
        <w:t xml:space="preserve">     </w:t>
      </w:r>
      <w:r w:rsidRPr="00E430F6">
        <w:t xml:space="preserve"> </w:t>
      </w:r>
      <w:r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rPr>
          <w:rFonts w:hint="eastAsia"/>
        </w:rPr>
        <w:t>我总共就只能花</w:t>
      </w:r>
      <w:r w:rsidRPr="00E430F6">
        <w:t>30</w:t>
      </w:r>
      <w:r w:rsidRPr="00E430F6">
        <w:rPr>
          <w:rFonts w:hint="eastAsia"/>
        </w:rPr>
        <w:t>分钟的时间。</w:t>
      </w:r>
    </w:p>
    <w:p w:rsidR="00DD2927" w:rsidRDefault="00E430F6" w:rsidP="00182A90">
      <w:pPr>
        <w:spacing w:after="84"/>
        <w:ind w:firstLine="480"/>
        <w:rPr>
          <w:lang w:eastAsia="zh-TW"/>
        </w:rPr>
      </w:pPr>
      <w:r w:rsidRPr="00E430F6">
        <w:rPr>
          <w:rFonts w:eastAsia="宋体" w:hint="eastAsia"/>
        </w:rPr>
        <w:t>先行词</w:t>
      </w:r>
      <w:r w:rsidRPr="00E430F6">
        <w:rPr>
          <w:rFonts w:eastAsia="宋体"/>
        </w:rPr>
        <w:t>all the time</w:t>
      </w:r>
      <w:r w:rsidRPr="00E430F6">
        <w:rPr>
          <w:rFonts w:eastAsia="宋体" w:hint="eastAsia"/>
        </w:rPr>
        <w:t>是个相当明确的范围，后面需要做比较明确的指示，所以关系代名词采用具有指示功能的</w:t>
      </w:r>
      <w:r w:rsidRPr="00E430F6">
        <w:rPr>
          <w:rFonts w:eastAsia="宋体"/>
        </w:rPr>
        <w:t>that</w:t>
      </w:r>
      <w:r w:rsidRPr="00E430F6">
        <w:rPr>
          <w:rFonts w:eastAsia="宋体" w:hint="eastAsia"/>
        </w:rPr>
        <w:t>会比用</w:t>
      </w:r>
      <w:r w:rsidRPr="00E430F6">
        <w:rPr>
          <w:rFonts w:eastAsia="宋体"/>
        </w:rPr>
        <w:t>which</w:t>
      </w:r>
      <w:r w:rsidRPr="00E430F6">
        <w:rPr>
          <w:rFonts w:eastAsia="宋体" w:hint="eastAsia"/>
        </w:rPr>
        <w:t>更好。</w:t>
      </w:r>
    </w:p>
    <w:p w:rsidR="00785232" w:rsidRPr="00785232" w:rsidRDefault="00E430F6" w:rsidP="00182A90">
      <w:pPr>
        <w:spacing w:after="84"/>
        <w:ind w:firstLine="480"/>
        <w:rPr>
          <w:lang w:eastAsia="zh-TW"/>
        </w:rPr>
      </w:pPr>
      <w:r w:rsidRPr="00E430F6">
        <w:rPr>
          <w:rFonts w:eastAsia="宋体"/>
        </w:rPr>
        <w:t xml:space="preserve">You are </w:t>
      </w:r>
      <w:r w:rsidRPr="00E430F6">
        <w:rPr>
          <w:rFonts w:eastAsia="宋体"/>
          <w:u w:val="single"/>
        </w:rPr>
        <w:t>the only person</w:t>
      </w:r>
      <w:r w:rsidRPr="00E430F6">
        <w:rPr>
          <w:rFonts w:eastAsia="宋体"/>
        </w:rPr>
        <w:t xml:space="preserve"> </w:t>
      </w:r>
      <w:r w:rsidRPr="00E430F6">
        <w:rPr>
          <w:rFonts w:eastAsia="宋体"/>
          <w:u w:val="single"/>
        </w:rPr>
        <w:t>that really understands me</w:t>
      </w:r>
      <w:r w:rsidRPr="00E430F6">
        <w:rPr>
          <w:rFonts w:eastAsia="宋体"/>
        </w:rPr>
        <w:t>.</w:t>
      </w:r>
    </w:p>
    <w:p w:rsidR="00DD2927" w:rsidRDefault="00E430F6" w:rsidP="00182A90">
      <w:pPr>
        <w:spacing w:after="84"/>
        <w:ind w:firstLine="480"/>
        <w:rPr>
          <w:lang w:eastAsia="zh-TW"/>
        </w:rPr>
      </w:pPr>
      <w:r w:rsidRPr="00E430F6">
        <w:rPr>
          <w:rFonts w:eastAsia="宋体" w:hint="eastAsia"/>
        </w:rPr>
        <w:t>先行词</w:t>
      </w:r>
      <w:r w:rsidRPr="00E430F6">
        <w:rPr>
          <w:rFonts w:eastAsia="宋体"/>
        </w:rPr>
        <w:t>the only person</w:t>
      </w:r>
      <w:r w:rsidRPr="00E430F6">
        <w:rPr>
          <w:rFonts w:eastAsia="宋体" w:hint="eastAsia"/>
        </w:rPr>
        <w:t>也是个相当明确的范围，后面的关系</w:t>
      </w:r>
      <w:r w:rsidR="00BF5096">
        <w:rPr>
          <w:rFonts w:eastAsia="宋体" w:hint="eastAsia"/>
        </w:rPr>
        <w:t>从句</w:t>
      </w:r>
      <w:r w:rsidRPr="00E430F6">
        <w:rPr>
          <w:rFonts w:eastAsia="宋体" w:hint="eastAsia"/>
        </w:rPr>
        <w:t>需要做比较明确的指示，所以关系代名词采用具有指示作用的</w:t>
      </w:r>
      <w:r w:rsidRPr="00E430F6">
        <w:rPr>
          <w:rFonts w:eastAsia="宋体"/>
        </w:rPr>
        <w:t>that</w:t>
      </w:r>
      <w:r w:rsidRPr="00E430F6">
        <w:rPr>
          <w:rFonts w:eastAsia="宋体" w:hint="eastAsia"/>
        </w:rPr>
        <w:t>会比用</w:t>
      </w:r>
      <w:r w:rsidRPr="00E430F6">
        <w:rPr>
          <w:rFonts w:eastAsia="宋体"/>
        </w:rPr>
        <w:t>who</w:t>
      </w:r>
      <w:r w:rsidRPr="00E430F6">
        <w:rPr>
          <w:rFonts w:eastAsia="宋体" w:hint="eastAsia"/>
        </w:rPr>
        <w:t>更好。</w:t>
      </w:r>
    </w:p>
    <w:p w:rsidR="00DD2927" w:rsidRDefault="00E430F6" w:rsidP="00182A90">
      <w:pPr>
        <w:pStyle w:val="4"/>
        <w:spacing w:after="84"/>
        <w:rPr>
          <w:lang w:eastAsia="zh-TW"/>
        </w:rPr>
      </w:pPr>
      <w:r w:rsidRPr="00E430F6">
        <w:rPr>
          <w:rFonts w:hint="eastAsia"/>
        </w:rPr>
        <w:t>何时不能省略</w:t>
      </w:r>
    </w:p>
    <w:p w:rsidR="00DD2927" w:rsidRDefault="00E430F6" w:rsidP="00182A90">
      <w:pPr>
        <w:spacing w:after="84"/>
        <w:ind w:firstLine="480"/>
        <w:rPr>
          <w:lang w:eastAsia="zh-TW"/>
        </w:rPr>
      </w:pPr>
      <w:r w:rsidRPr="00E430F6">
        <w:rPr>
          <w:rFonts w:eastAsia="宋体" w:hint="eastAsia"/>
        </w:rPr>
        <w:t>如前所述，关系代名词如果是</w:t>
      </w:r>
      <w:r w:rsidR="009D20F5">
        <w:rPr>
          <w:rFonts w:eastAsia="宋体" w:hint="eastAsia"/>
        </w:rPr>
        <w:t>受词（宾语）</w:t>
      </w:r>
      <w:r w:rsidRPr="00E430F6">
        <w:rPr>
          <w:rFonts w:eastAsia="宋体" w:hint="eastAsia"/>
        </w:rPr>
        <w:t>，可以选择把它省略掉。但是，关系</w:t>
      </w:r>
      <w:r w:rsidR="00BF5096">
        <w:rPr>
          <w:rFonts w:eastAsia="宋体" w:hint="eastAsia"/>
        </w:rPr>
        <w:t>从句</w:t>
      </w:r>
      <w:r w:rsidRPr="00E430F6">
        <w:rPr>
          <w:rFonts w:eastAsia="宋体" w:hint="eastAsia"/>
        </w:rPr>
        <w:t>如果是放在括号性的逗点中作补充说明、不具有指示性，就不再适合省略</w:t>
      </w:r>
      <w:r w:rsidR="009D20F5">
        <w:rPr>
          <w:rFonts w:eastAsia="宋体" w:hint="eastAsia"/>
        </w:rPr>
        <w:t>受词（宾语）</w:t>
      </w:r>
      <w:r w:rsidRPr="00E430F6">
        <w:rPr>
          <w:rFonts w:eastAsia="宋体" w:hint="eastAsia"/>
        </w:rPr>
        <w:t>位置的关系代名词。一旦有逗点断开，主要</w:t>
      </w:r>
      <w:r w:rsidR="00BF5096">
        <w:rPr>
          <w:rFonts w:eastAsia="宋体" w:hint="eastAsia"/>
        </w:rPr>
        <w:t>从句</w:t>
      </w:r>
      <w:r w:rsidRPr="00E430F6">
        <w:rPr>
          <w:rFonts w:eastAsia="宋体" w:hint="eastAsia"/>
        </w:rPr>
        <w:t>和关系</w:t>
      </w:r>
      <w:r w:rsidR="00BF5096">
        <w:rPr>
          <w:rFonts w:eastAsia="宋体" w:hint="eastAsia"/>
        </w:rPr>
        <w:t>从句</w:t>
      </w:r>
      <w:r w:rsidRPr="00E430F6">
        <w:rPr>
          <w:rFonts w:eastAsia="宋体" w:hint="eastAsia"/>
        </w:rPr>
        <w:t>分别都必须「自给自足」，因此不能再有省略。请看下例：</w:t>
      </w:r>
    </w:p>
    <w:p w:rsidR="00785232" w:rsidRPr="00785232" w:rsidRDefault="00E430F6" w:rsidP="00182A90">
      <w:pPr>
        <w:spacing w:after="84"/>
        <w:ind w:firstLine="480"/>
        <w:rPr>
          <w:lang w:eastAsia="zh-TW"/>
        </w:rPr>
      </w:pPr>
      <w:r w:rsidRPr="00E430F6">
        <w:rPr>
          <w:rFonts w:eastAsia="宋体"/>
          <w:u w:val="single"/>
        </w:rPr>
        <w:t>My uncle Tom</w:t>
      </w:r>
      <w:r w:rsidRPr="00E430F6">
        <w:rPr>
          <w:rFonts w:eastAsia="宋体"/>
        </w:rPr>
        <w:t>, [</w:t>
      </w:r>
      <w:r w:rsidRPr="00E430F6">
        <w:rPr>
          <w:rFonts w:eastAsia="宋体"/>
          <w:u w:val="single"/>
        </w:rPr>
        <w:t>whom</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met</w:t>
      </w:r>
      <w:r w:rsidRPr="00E430F6">
        <w:rPr>
          <w:rFonts w:eastAsia="宋体"/>
        </w:rPr>
        <w:t xml:space="preserve"> the other night], is quite a character.</w:t>
      </w:r>
    </w:p>
    <w:p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r w:rsidR="009D4176">
        <w:t xml:space="preserve">      </w:t>
      </w:r>
      <w:r w:rsidRPr="00E430F6">
        <w:t xml:space="preserve"> O   S   V</w:t>
      </w:r>
    </w:p>
    <w:p w:rsidR="00DD2927" w:rsidRDefault="00E430F6" w:rsidP="00182A90">
      <w:pPr>
        <w:pStyle w:val="Preface"/>
        <w:spacing w:after="84"/>
        <w:ind w:firstLine="480"/>
        <w:rPr>
          <w:lang w:eastAsia="zh-TW"/>
        </w:rPr>
      </w:pPr>
      <w:r w:rsidRPr="00E430F6">
        <w:rPr>
          <w:rFonts w:hint="eastAsia"/>
        </w:rPr>
        <w:t>我叔叔</w:t>
      </w:r>
      <w:r w:rsidRPr="00E430F6">
        <w:t>Tom</w:t>
      </w:r>
      <w:r w:rsidRPr="00E430F6">
        <w:rPr>
          <w:rFonts w:hint="eastAsia"/>
        </w:rPr>
        <w:t>，你前几天晚上见过，是个很性格的角色。</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中的先行词</w:t>
      </w:r>
      <w:r w:rsidRPr="00E430F6">
        <w:rPr>
          <w:rFonts w:eastAsia="宋体"/>
        </w:rPr>
        <w:t>my uncle Tom</w:t>
      </w:r>
      <w:r w:rsidRPr="00E430F6">
        <w:rPr>
          <w:rFonts w:eastAsia="宋体" w:hint="eastAsia"/>
        </w:rPr>
        <w:t>是个独一无二的专有名词，所以后面不能再用关系</w:t>
      </w:r>
      <w:r w:rsidR="00BF5096">
        <w:rPr>
          <w:rFonts w:eastAsia="宋体" w:hint="eastAsia"/>
        </w:rPr>
        <w:t>从句</w:t>
      </w:r>
      <w:r w:rsidRPr="00E430F6">
        <w:rPr>
          <w:rFonts w:eastAsia="宋体" w:hint="eastAsia"/>
        </w:rPr>
        <w:t>来指是「哪一个」，因此它后面的关系</w:t>
      </w:r>
      <w:r w:rsidR="00BF5096">
        <w:rPr>
          <w:rFonts w:eastAsia="宋体" w:hint="eastAsia"/>
        </w:rPr>
        <w:t>从句</w:t>
      </w:r>
      <w:r w:rsidRPr="00E430F6">
        <w:rPr>
          <w:rFonts w:eastAsia="宋体" w:hint="eastAsia"/>
        </w:rPr>
        <w:t>必须放在括号式的逗点中当作一个可有可无的补充说明。这时候，关系代名词</w:t>
      </w:r>
      <w:r w:rsidRPr="00E430F6">
        <w:rPr>
          <w:rFonts w:eastAsia="宋体"/>
        </w:rPr>
        <w:t>whom</w:t>
      </w:r>
      <w:r w:rsidRPr="00E430F6">
        <w:rPr>
          <w:rFonts w:eastAsia="宋体" w:hint="eastAsia"/>
        </w:rPr>
        <w:t>（亦可作</w:t>
      </w:r>
      <w:r w:rsidRPr="00E430F6">
        <w:rPr>
          <w:rFonts w:eastAsia="宋体"/>
        </w:rPr>
        <w:t>who</w:t>
      </w:r>
      <w:r w:rsidRPr="00E430F6">
        <w:rPr>
          <w:rFonts w:eastAsia="宋体" w:hint="eastAsia"/>
        </w:rPr>
        <w:t>）虽然是</w:t>
      </w:r>
      <w:r w:rsidR="009D20F5">
        <w:rPr>
          <w:rFonts w:eastAsia="宋体" w:hint="eastAsia"/>
        </w:rPr>
        <w:t>受词（宾语）</w:t>
      </w:r>
      <w:r w:rsidRPr="00E430F6">
        <w:rPr>
          <w:rFonts w:eastAsia="宋体" w:hint="eastAsia"/>
        </w:rPr>
        <w:t>，但是已经不再能够省略，而且也不能改写为具有指示功能的</w:t>
      </w:r>
      <w:r w:rsidRPr="00E430F6">
        <w:rPr>
          <w:rFonts w:eastAsia="宋体"/>
        </w:rPr>
        <w:t>that</w:t>
      </w:r>
      <w:r w:rsidRPr="00E430F6">
        <w:rPr>
          <w:rFonts w:eastAsia="宋体" w:hint="eastAsia"/>
        </w:rPr>
        <w:t>。再看一个</w:t>
      </w:r>
      <w:r w:rsidRPr="00E430F6">
        <w:rPr>
          <w:rFonts w:eastAsia="宋体"/>
        </w:rPr>
        <w:t>which</w:t>
      </w:r>
      <w:r w:rsidRPr="00E430F6">
        <w:rPr>
          <w:rFonts w:eastAsia="宋体" w:hint="eastAsia"/>
        </w:rPr>
        <w:t>的例子：</w:t>
      </w:r>
    </w:p>
    <w:p w:rsidR="00785232" w:rsidRPr="00785232" w:rsidRDefault="00E430F6" w:rsidP="00182A90">
      <w:pPr>
        <w:spacing w:after="84"/>
        <w:ind w:firstLine="480"/>
        <w:rPr>
          <w:lang w:eastAsia="zh-TW"/>
        </w:rPr>
      </w:pPr>
      <w:r w:rsidRPr="00E430F6">
        <w:rPr>
          <w:rFonts w:eastAsia="宋体"/>
        </w:rPr>
        <w:t xml:space="preserve">I like </w:t>
      </w:r>
      <w:r w:rsidRPr="00E430F6">
        <w:rPr>
          <w:rFonts w:eastAsia="宋体"/>
          <w:i/>
          <w:iCs/>
          <w:u w:val="single"/>
        </w:rPr>
        <w:t>The Da Vinci Code</w:t>
      </w:r>
      <w:r w:rsidRPr="00E430F6">
        <w:rPr>
          <w:rFonts w:eastAsia="宋体"/>
        </w:rPr>
        <w:t>, [</w:t>
      </w:r>
      <w:r w:rsidRPr="00E430F6">
        <w:rPr>
          <w:rFonts w:eastAsia="宋体"/>
          <w:u w:val="single"/>
        </w:rPr>
        <w:t>which</w:t>
      </w:r>
      <w:r w:rsidRPr="00E430F6">
        <w:rPr>
          <w:rFonts w:eastAsia="宋体"/>
        </w:rPr>
        <w:t xml:space="preserve"> </w:t>
      </w:r>
      <w:r w:rsidRPr="00E430F6">
        <w:rPr>
          <w:rFonts w:eastAsia="宋体"/>
          <w:u w:val="single"/>
        </w:rPr>
        <w:t>many people</w:t>
      </w:r>
      <w:r w:rsidRPr="00E430F6">
        <w:rPr>
          <w:rFonts w:eastAsia="宋体"/>
        </w:rPr>
        <w:t xml:space="preserve"> </w:t>
      </w:r>
      <w:r w:rsidRPr="00E430F6">
        <w:rPr>
          <w:rFonts w:eastAsia="宋体"/>
          <w:u w:val="single"/>
        </w:rPr>
        <w:t>like</w:t>
      </w:r>
      <w:r w:rsidRPr="00E430F6">
        <w:rPr>
          <w:rFonts w:eastAsia="宋体"/>
        </w:rPr>
        <w:t>, too].</w:t>
      </w:r>
    </w:p>
    <w:p w:rsidR="00EA57E3" w:rsidRDefault="00E430F6" w:rsidP="00182A90">
      <w:pPr>
        <w:spacing w:after="84"/>
        <w:ind w:firstLine="480"/>
        <w:rPr>
          <w:lang w:eastAsia="zh-TW"/>
        </w:rPr>
      </w:pPr>
      <w:r w:rsidRPr="00E430F6">
        <w:rPr>
          <w:rFonts w:eastAsia="宋体" w:hint="eastAsia"/>
        </w:rPr>
        <w:t>先行词是个书名，听的人已经知道是哪本书，所以后面的关系</w:t>
      </w:r>
      <w:r w:rsidR="00BF5096">
        <w:rPr>
          <w:rFonts w:eastAsia="宋体" w:hint="eastAsia"/>
        </w:rPr>
        <w:t>从句</w:t>
      </w:r>
      <w:r w:rsidRPr="00E430F6">
        <w:rPr>
          <w:rFonts w:eastAsia="宋体" w:hint="eastAsia"/>
        </w:rPr>
        <w:t>属于补充说明的性质、放在括号性的逗点后面。这时候关系代名词</w:t>
      </w:r>
      <w:r w:rsidRPr="00E430F6">
        <w:rPr>
          <w:rFonts w:eastAsia="宋体"/>
        </w:rPr>
        <w:t>which</w:t>
      </w:r>
      <w:r w:rsidRPr="00E430F6">
        <w:rPr>
          <w:rFonts w:eastAsia="宋体" w:hint="eastAsia"/>
        </w:rPr>
        <w:t>没有指示功能，不能用</w:t>
      </w:r>
      <w:r w:rsidRPr="00E430F6">
        <w:rPr>
          <w:rFonts w:eastAsia="宋体"/>
        </w:rPr>
        <w:t>that</w:t>
      </w:r>
      <w:r w:rsidRPr="00E430F6">
        <w:rPr>
          <w:rFonts w:eastAsia="宋体" w:hint="eastAsia"/>
        </w:rPr>
        <w:t>来取代。而且，一旦打了逗点、和主要</w:t>
      </w:r>
      <w:r w:rsidR="00BF5096">
        <w:rPr>
          <w:rFonts w:eastAsia="宋体" w:hint="eastAsia"/>
        </w:rPr>
        <w:t>从句</w:t>
      </w:r>
      <w:r w:rsidRPr="00E430F6">
        <w:rPr>
          <w:rFonts w:eastAsia="宋体" w:hint="eastAsia"/>
        </w:rPr>
        <w:t>隔开，关系代名词</w:t>
      </w:r>
      <w:r w:rsidRPr="00E430F6">
        <w:rPr>
          <w:rFonts w:eastAsia="宋体"/>
        </w:rPr>
        <w:t>which</w:t>
      </w:r>
      <w:r w:rsidRPr="00E430F6">
        <w:rPr>
          <w:rFonts w:eastAsia="宋体" w:hint="eastAsia"/>
        </w:rPr>
        <w:t>虽然是</w:t>
      </w:r>
      <w:r w:rsidR="009D20F5">
        <w:rPr>
          <w:rFonts w:eastAsia="宋体" w:hint="eastAsia"/>
        </w:rPr>
        <w:t>受词（宾语）</w:t>
      </w:r>
      <w:r w:rsidRPr="00E430F6">
        <w:rPr>
          <w:rFonts w:eastAsia="宋体" w:hint="eastAsia"/>
        </w:rPr>
        <w:t>也不再能够省略。这是因为两个</w:t>
      </w:r>
      <w:r w:rsidR="00BF5096">
        <w:rPr>
          <w:rFonts w:eastAsia="宋体" w:hint="eastAsia"/>
        </w:rPr>
        <w:t>从句</w:t>
      </w:r>
      <w:r w:rsidRPr="00E430F6">
        <w:rPr>
          <w:rFonts w:eastAsia="宋体" w:hint="eastAsia"/>
        </w:rPr>
        <w:t>已经断开来，</w:t>
      </w:r>
      <w:r w:rsidRPr="00E430F6">
        <w:rPr>
          <w:rFonts w:eastAsia="宋体" w:hint="eastAsia"/>
        </w:rPr>
        <w:lastRenderedPageBreak/>
        <w:t>不能再共享先行词这个重复点，所以关系</w:t>
      </w:r>
      <w:r w:rsidR="00BF5096">
        <w:rPr>
          <w:rFonts w:eastAsia="宋体" w:hint="eastAsia"/>
        </w:rPr>
        <w:t>从句</w:t>
      </w:r>
      <w:r w:rsidRPr="00E430F6">
        <w:rPr>
          <w:rFonts w:eastAsia="宋体" w:hint="eastAsia"/>
        </w:rPr>
        <w:t>要有自己的</w:t>
      </w:r>
      <w:r w:rsidRPr="00E430F6">
        <w:rPr>
          <w:rFonts w:eastAsia="宋体"/>
        </w:rPr>
        <w:t>which</w:t>
      </w:r>
      <w:r w:rsidRPr="00E430F6">
        <w:rPr>
          <w:rFonts w:eastAsia="宋体" w:hint="eastAsia"/>
        </w:rPr>
        <w:t>作</w:t>
      </w:r>
      <w:r w:rsidR="009D20F5">
        <w:rPr>
          <w:rFonts w:eastAsia="宋体" w:hint="eastAsia"/>
        </w:rPr>
        <w:t>受词（宾语）</w:t>
      </w:r>
      <w:r w:rsidRPr="00E430F6">
        <w:rPr>
          <w:rFonts w:eastAsia="宋体" w:hint="eastAsia"/>
        </w:rPr>
        <w:t>。</w:t>
      </w:r>
    </w:p>
    <w:p w:rsidR="00DD2927" w:rsidRDefault="00E430F6" w:rsidP="00982549">
      <w:pPr>
        <w:pStyle w:val="3"/>
        <w:spacing w:before="126" w:after="126"/>
        <w:rPr>
          <w:lang w:eastAsia="zh-TW"/>
        </w:rPr>
      </w:pPr>
      <w:bookmarkStart w:id="120" w:name="_Toc363483947"/>
      <w:r w:rsidRPr="00E430F6">
        <w:rPr>
          <w:rFonts w:hint="eastAsia"/>
        </w:rPr>
        <w:t>关系</w:t>
      </w:r>
      <w:r w:rsidR="00BF5096">
        <w:rPr>
          <w:rFonts w:hint="eastAsia"/>
        </w:rPr>
        <w:t>从句</w:t>
      </w:r>
      <w:r w:rsidRPr="00E430F6">
        <w:rPr>
          <w:rFonts w:hint="eastAsia"/>
        </w:rPr>
        <w:t>的位置</w:t>
      </w:r>
      <w:bookmarkEnd w:id="120"/>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是形容词</w:t>
      </w:r>
      <w:r w:rsidR="00BF5096">
        <w:rPr>
          <w:rFonts w:eastAsia="宋体" w:hint="eastAsia"/>
        </w:rPr>
        <w:t>从句</w:t>
      </w:r>
      <w:r w:rsidRPr="00E430F6">
        <w:rPr>
          <w:rFonts w:eastAsia="宋体" w:hint="eastAsia"/>
        </w:rPr>
        <w:t>，用来修饰先行词。因此，关系</w:t>
      </w:r>
      <w:r w:rsidR="00BF5096">
        <w:rPr>
          <w:rFonts w:eastAsia="宋体" w:hint="eastAsia"/>
        </w:rPr>
        <w:t>从句</w:t>
      </w:r>
      <w:r w:rsidRPr="00E430F6">
        <w:rPr>
          <w:rFonts w:eastAsia="宋体" w:hint="eastAsia"/>
        </w:rPr>
        <w:t>最常见的位置就是放在先行词后面。这是因为修饰语和它所修饰的对象应该尽量接近，这样才比较清楚。但是，如果列出规则说「关系代名词必须放在先行词后面」（一般文法书都有这条规则），那又太死板了，会碰到例外。关系</w:t>
      </w:r>
      <w:r w:rsidR="00BF5096">
        <w:rPr>
          <w:rFonts w:eastAsia="宋体" w:hint="eastAsia"/>
        </w:rPr>
        <w:t>从句</w:t>
      </w:r>
      <w:r w:rsidRPr="00E430F6">
        <w:rPr>
          <w:rFonts w:eastAsia="宋体" w:hint="eastAsia"/>
        </w:rPr>
        <w:t>应该放在什么位置，其实要视情况而定：放在什么位置最清楚，就应该放在什么位置。例如：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can’t leave</w:t>
      </w:r>
      <w:r w:rsidRPr="00E430F6">
        <w:rPr>
          <w:rFonts w:eastAsia="宋体"/>
        </w:rPr>
        <w:t xml:space="preserve"> </w:t>
      </w:r>
      <w:r w:rsidRPr="00E430F6">
        <w:rPr>
          <w:rFonts w:eastAsia="宋体"/>
          <w:u w:val="single"/>
        </w:rPr>
        <w:t>a man</w:t>
      </w:r>
      <w:r w:rsidRPr="00E430F6">
        <w:rPr>
          <w:rFonts w:eastAsia="宋体"/>
        </w:rPr>
        <w:t xml:space="preserve"> </w:t>
      </w:r>
      <w:r w:rsidRPr="00E430F6">
        <w:rPr>
          <w:rFonts w:eastAsia="宋体"/>
          <w:u w:val="single"/>
        </w:rPr>
        <w:t>behind</w:t>
      </w:r>
      <w:r w:rsidRPr="00E430F6">
        <w:rPr>
          <w:rFonts w:eastAsia="宋体"/>
        </w:rPr>
        <w:t>.</w:t>
      </w:r>
    </w:p>
    <w:p w:rsidR="00785232" w:rsidRPr="00785232" w:rsidRDefault="0036564C" w:rsidP="00182A90">
      <w:pPr>
        <w:pStyle w:val="Preface"/>
        <w:spacing w:after="84"/>
        <w:ind w:firstLine="480"/>
        <w:rPr>
          <w:lang w:eastAsia="zh-TW"/>
        </w:rPr>
      </w:pPr>
      <w:r>
        <w:t xml:space="preserve">  S    V      </w:t>
      </w:r>
      <w:r w:rsidR="00E430F6" w:rsidRPr="00E430F6">
        <w:t>O     C</w:t>
      </w:r>
    </w:p>
    <w:p w:rsidR="00DD2927" w:rsidRDefault="0036564C" w:rsidP="00182A90">
      <w:pPr>
        <w:pStyle w:val="Preface"/>
        <w:spacing w:after="84"/>
        <w:ind w:firstLine="480"/>
        <w:rPr>
          <w:lang w:eastAsia="zh-TW"/>
        </w:rPr>
      </w:pPr>
      <w:r>
        <w:t xml:space="preserve">  </w:t>
      </w:r>
      <w:r w:rsidR="00E430F6" w:rsidRPr="00E430F6">
        <w:rPr>
          <w:rFonts w:hint="eastAsia"/>
        </w:rPr>
        <w:t>我不能把这么一个人抛弃不顾。</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This man</w:t>
      </w:r>
      <w:r w:rsidRPr="00E430F6">
        <w:rPr>
          <w:rFonts w:eastAsia="宋体"/>
        </w:rPr>
        <w:t xml:space="preserve"> </w:t>
      </w:r>
      <w:r w:rsidRPr="00E430F6">
        <w:rPr>
          <w:rFonts w:eastAsia="宋体"/>
          <w:u w:val="single"/>
        </w:rPr>
        <w:t>has done</w:t>
      </w:r>
      <w:r w:rsidRPr="00E430F6">
        <w:rPr>
          <w:rFonts w:eastAsia="宋体"/>
        </w:rPr>
        <w:t xml:space="preserve"> </w:t>
      </w:r>
      <w:r w:rsidRPr="00E430F6">
        <w:rPr>
          <w:rFonts w:eastAsia="宋体"/>
          <w:u w:val="single"/>
        </w:rPr>
        <w:t>so much</w:t>
      </w:r>
      <w:r w:rsidRPr="00E430F6">
        <w:rPr>
          <w:rFonts w:eastAsia="宋体"/>
        </w:rPr>
        <w:t xml:space="preserve"> for my family.</w:t>
      </w:r>
    </w:p>
    <w:p w:rsidR="00785232" w:rsidRPr="00785232" w:rsidRDefault="0036564C" w:rsidP="00182A90">
      <w:pPr>
        <w:pStyle w:val="Preface"/>
        <w:spacing w:after="84"/>
        <w:ind w:firstLine="480"/>
        <w:rPr>
          <w:lang w:eastAsia="zh-TW"/>
        </w:rPr>
      </w:pPr>
      <w:r>
        <w:t xml:space="preserve">      S       V     </w:t>
      </w:r>
      <w:r w:rsidR="00E430F6" w:rsidRPr="00E430F6">
        <w:t xml:space="preserve"> O</w:t>
      </w:r>
    </w:p>
    <w:p w:rsidR="00DD2927" w:rsidRDefault="00E430F6" w:rsidP="00182A90">
      <w:pPr>
        <w:spacing w:after="84"/>
        <w:ind w:firstLine="480"/>
        <w:rPr>
          <w:lang w:eastAsia="zh-TW"/>
        </w:rPr>
      </w:pPr>
      <w:r w:rsidRPr="00E430F6">
        <w:rPr>
          <w:rFonts w:eastAsia="宋体" w:hint="eastAsia"/>
        </w:rPr>
        <w:t>这两个句子在名词</w:t>
      </w:r>
      <w:r w:rsidRPr="00E430F6">
        <w:rPr>
          <w:rFonts w:eastAsia="宋体"/>
        </w:rPr>
        <w:t>man</w:t>
      </w:r>
      <w:r w:rsidRPr="00E430F6">
        <w:rPr>
          <w:rFonts w:eastAsia="宋体" w:hint="eastAsia"/>
        </w:rPr>
        <w:t>上产生交集而建立关系，可以制造关系</w:t>
      </w:r>
      <w:r w:rsidR="00BF5096">
        <w:rPr>
          <w:rFonts w:eastAsia="宋体" w:hint="eastAsia"/>
        </w:rPr>
        <w:t>从句</w:t>
      </w:r>
      <w:r w:rsidRPr="00E430F6">
        <w:rPr>
          <w:rFonts w:eastAsia="宋体" w:hint="eastAsia"/>
        </w:rPr>
        <w:t>。做法是把句</w:t>
      </w:r>
      <w:r w:rsidRPr="00E430F6">
        <w:rPr>
          <w:rFonts w:eastAsia="宋体"/>
        </w:rPr>
        <w:t>2</w:t>
      </w:r>
      <w:r w:rsidRPr="00E430F6">
        <w:rPr>
          <w:rFonts w:eastAsia="宋体" w:hint="eastAsia"/>
        </w:rPr>
        <w:t>中的重复点</w:t>
      </w:r>
      <w:r w:rsidRPr="00E430F6">
        <w:rPr>
          <w:rFonts w:eastAsia="宋体"/>
        </w:rPr>
        <w:t>this man</w:t>
      </w:r>
      <w:r w:rsidRPr="00E430F6">
        <w:rPr>
          <w:rFonts w:eastAsia="宋体" w:hint="eastAsia"/>
        </w:rPr>
        <w:t>改写为关系代名词</w:t>
      </w:r>
      <w:r w:rsidRPr="00E430F6">
        <w:rPr>
          <w:rFonts w:eastAsia="宋体"/>
        </w:rPr>
        <w:t>who</w:t>
      </w:r>
      <w:r w:rsidRPr="00E430F6">
        <w:rPr>
          <w:rFonts w:eastAsia="宋体" w:hint="eastAsia"/>
        </w:rPr>
        <w:t>，成为关系</w:t>
      </w:r>
      <w:r w:rsidR="00BF5096">
        <w:rPr>
          <w:rFonts w:eastAsia="宋体" w:hint="eastAsia"/>
        </w:rPr>
        <w:t>从句</w:t>
      </w:r>
      <w:r w:rsidRPr="00E430F6">
        <w:rPr>
          <w:rFonts w:eastAsia="宋体"/>
        </w:rPr>
        <w:t>who has done so much for my family</w:t>
      </w:r>
      <w:r w:rsidRPr="00E430F6">
        <w:rPr>
          <w:rFonts w:eastAsia="宋体" w:hint="eastAsia"/>
        </w:rPr>
        <w:t>。接下来要选择位置来安插这个关系</w:t>
      </w:r>
      <w:r w:rsidR="00BF5096">
        <w:rPr>
          <w:rFonts w:eastAsia="宋体" w:hint="eastAsia"/>
        </w:rPr>
        <w:t>从句</w:t>
      </w:r>
      <w:r w:rsidRPr="00E430F6">
        <w:rPr>
          <w:rFonts w:eastAsia="宋体" w:hint="eastAsia"/>
        </w:rPr>
        <w:t>。如果套用文法书的规则，那么关系</w:t>
      </w:r>
      <w:r w:rsidR="00BF5096">
        <w:rPr>
          <w:rFonts w:eastAsia="宋体" w:hint="eastAsia"/>
        </w:rPr>
        <w:t>从句</w:t>
      </w:r>
      <w:r w:rsidRPr="00E430F6">
        <w:rPr>
          <w:rFonts w:eastAsia="宋体" w:hint="eastAsia"/>
        </w:rPr>
        <w:t>必须放在先行词（句</w:t>
      </w:r>
      <w:r w:rsidRPr="00E430F6">
        <w:rPr>
          <w:rFonts w:eastAsia="宋体"/>
        </w:rPr>
        <w:t>1</w:t>
      </w:r>
      <w:r w:rsidRPr="00E430F6">
        <w:rPr>
          <w:rFonts w:eastAsia="宋体" w:hint="eastAsia"/>
        </w:rPr>
        <w:t>中的</w:t>
      </w:r>
      <w:r w:rsidRPr="00E430F6">
        <w:rPr>
          <w:rFonts w:eastAsia="宋体"/>
        </w:rPr>
        <w:t>a man</w:t>
      </w:r>
      <w:r w:rsidRPr="00E430F6">
        <w:rPr>
          <w:rFonts w:eastAsia="宋体" w:hint="eastAsia"/>
        </w:rPr>
        <w:t>）后面。结果是下面这个极不清楚的句子：</w:t>
      </w:r>
    </w:p>
    <w:p w:rsidR="00785232" w:rsidRPr="00785232" w:rsidRDefault="00E430F6" w:rsidP="00182A90">
      <w:pPr>
        <w:spacing w:after="84"/>
        <w:ind w:firstLine="480"/>
        <w:rPr>
          <w:lang w:eastAsia="zh-TW"/>
        </w:rPr>
      </w:pPr>
      <w:r w:rsidRPr="00E430F6">
        <w:rPr>
          <w:rFonts w:eastAsia="宋体"/>
        </w:rPr>
        <w:t xml:space="preserve">I can’t leave </w:t>
      </w:r>
      <w:r w:rsidRPr="00E430F6">
        <w:rPr>
          <w:rFonts w:eastAsia="宋体"/>
          <w:u w:val="single"/>
        </w:rPr>
        <w:t>a man</w:t>
      </w:r>
      <w:r w:rsidRPr="00E430F6">
        <w:rPr>
          <w:rFonts w:eastAsia="宋体"/>
        </w:rPr>
        <w:t xml:space="preserve"> [who has done so much for my family] behind.</w:t>
      </w:r>
      <w:r w:rsidRPr="00E430F6">
        <w:rPr>
          <w:rFonts w:eastAsia="宋体" w:hint="eastAsia"/>
        </w:rPr>
        <w:t>（不佳）</w:t>
      </w:r>
    </w:p>
    <w:p w:rsidR="00DD2927" w:rsidRDefault="00E430F6" w:rsidP="00182A90">
      <w:pPr>
        <w:spacing w:after="84"/>
        <w:ind w:firstLine="480"/>
        <w:rPr>
          <w:lang w:eastAsia="zh-TW"/>
        </w:rPr>
      </w:pPr>
      <w:r w:rsidRPr="00E430F6">
        <w:rPr>
          <w:rFonts w:eastAsia="宋体" w:hint="eastAsia"/>
        </w:rPr>
        <w:t>这个句子不好，是因为关系</w:t>
      </w:r>
      <w:r w:rsidR="00BF5096">
        <w:rPr>
          <w:rFonts w:eastAsia="宋体" w:hint="eastAsia"/>
        </w:rPr>
        <w:t>从句</w:t>
      </w:r>
      <w:r w:rsidRPr="00E430F6">
        <w:rPr>
          <w:rFonts w:eastAsia="宋体" w:hint="eastAsia"/>
        </w:rPr>
        <w:t>虽然和它修饰的对象（先行词</w:t>
      </w:r>
      <w:r w:rsidRPr="00E430F6">
        <w:rPr>
          <w:rFonts w:eastAsia="宋体"/>
        </w:rPr>
        <w:t>a man</w:t>
      </w:r>
      <w:r w:rsidRPr="00E430F6">
        <w:rPr>
          <w:rFonts w:eastAsia="宋体" w:hint="eastAsia"/>
        </w:rPr>
        <w:t>）很接近、够清楚，但是主要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hint="eastAsia"/>
        </w:rPr>
        <w:t>补语（</w:t>
      </w:r>
      <w:r w:rsidRPr="00E430F6">
        <w:rPr>
          <w:rFonts w:eastAsia="宋体"/>
        </w:rPr>
        <w:t>behind</w:t>
      </w:r>
      <w:r w:rsidRPr="00E430F6">
        <w:rPr>
          <w:rFonts w:eastAsia="宋体" w:hint="eastAsia"/>
        </w:rPr>
        <w:t>）和</w:t>
      </w:r>
      <w:r w:rsidR="009D20F5">
        <w:rPr>
          <w:rFonts w:eastAsia="宋体" w:hint="eastAsia"/>
        </w:rPr>
        <w:t>受词（宾语）</w:t>
      </w:r>
      <w:r w:rsidRPr="00E430F6">
        <w:rPr>
          <w:rFonts w:eastAsia="宋体" w:hint="eastAsia"/>
        </w:rPr>
        <w:t>（</w:t>
      </w:r>
      <w:r w:rsidRPr="00E430F6">
        <w:rPr>
          <w:rFonts w:eastAsia="宋体"/>
        </w:rPr>
        <w:t>a man</w:t>
      </w:r>
      <w:r w:rsidRPr="00E430F6">
        <w:rPr>
          <w:rFonts w:eastAsia="宋体" w:hint="eastAsia"/>
        </w:rPr>
        <w:t>）之间却隔了一个长长的</w:t>
      </w:r>
      <w:r w:rsidR="00BF5096">
        <w:rPr>
          <w:rFonts w:eastAsia="宋体" w:hint="eastAsia"/>
        </w:rPr>
        <w:t>从句</w:t>
      </w:r>
      <w:r w:rsidRPr="00E430F6">
        <w:rPr>
          <w:rFonts w:eastAsia="宋体" w:hint="eastAsia"/>
        </w:rPr>
        <w:t>，造成主要</w:t>
      </w:r>
      <w:r w:rsidR="00BF5096">
        <w:rPr>
          <w:rFonts w:eastAsia="宋体" w:hint="eastAsia"/>
        </w:rPr>
        <w:t>从句</w:t>
      </w:r>
      <w:r w:rsidRPr="00E430F6">
        <w:rPr>
          <w:rFonts w:eastAsia="宋体" w:hint="eastAsia"/>
        </w:rPr>
        <w:t>的句型不清楚：读者很可能会误以为</w:t>
      </w:r>
      <w:r w:rsidRPr="00E430F6">
        <w:rPr>
          <w:rFonts w:eastAsia="宋体"/>
        </w:rPr>
        <w:t>behind</w:t>
      </w:r>
      <w:r w:rsidRPr="00E430F6">
        <w:rPr>
          <w:rFonts w:eastAsia="宋体" w:hint="eastAsia"/>
        </w:rPr>
        <w:t>是属于关系</w:t>
      </w:r>
      <w:r w:rsidR="00BF5096">
        <w:rPr>
          <w:rFonts w:eastAsia="宋体" w:hint="eastAsia"/>
        </w:rPr>
        <w:t>从句</w:t>
      </w:r>
      <w:r w:rsidRPr="00E430F6">
        <w:rPr>
          <w:rFonts w:eastAsia="宋体" w:hint="eastAsia"/>
        </w:rPr>
        <w:t>的一部分、用来修饰</w:t>
      </w:r>
      <w:r w:rsidRPr="00E430F6">
        <w:rPr>
          <w:rFonts w:eastAsia="宋体"/>
        </w:rPr>
        <w:t>my family</w:t>
      </w:r>
      <w:r w:rsidRPr="00E430F6">
        <w:rPr>
          <w:rFonts w:eastAsia="宋体" w:hint="eastAsia"/>
        </w:rPr>
        <w:t>的。为了避免这种误解、增加句子的清楚性，应该选择把关系</w:t>
      </w:r>
      <w:r w:rsidR="00BF5096">
        <w:rPr>
          <w:rFonts w:eastAsia="宋体" w:hint="eastAsia"/>
        </w:rPr>
        <w:t>从句</w:t>
      </w:r>
      <w:r w:rsidRPr="00E430F6">
        <w:rPr>
          <w:rFonts w:eastAsia="宋体" w:hint="eastAsia"/>
        </w:rPr>
        <w:t>移到后面，成为：</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can’t leave</w:t>
      </w:r>
      <w:r w:rsidRPr="00E430F6">
        <w:rPr>
          <w:rFonts w:eastAsia="宋体"/>
        </w:rPr>
        <w:t xml:space="preserve"> </w:t>
      </w:r>
      <w:r w:rsidRPr="00E430F6">
        <w:rPr>
          <w:rFonts w:eastAsia="宋体"/>
          <w:u w:val="single"/>
        </w:rPr>
        <w:t>a man</w:t>
      </w:r>
      <w:r w:rsidRPr="00E430F6">
        <w:rPr>
          <w:rFonts w:eastAsia="宋体"/>
        </w:rPr>
        <w:t xml:space="preserve"> </w:t>
      </w:r>
      <w:r w:rsidRPr="00E430F6">
        <w:rPr>
          <w:rFonts w:eastAsia="宋体"/>
          <w:u w:val="single"/>
        </w:rPr>
        <w:t>behind</w:t>
      </w:r>
      <w:r w:rsidRPr="00E430F6">
        <w:rPr>
          <w:rFonts w:eastAsia="宋体"/>
        </w:rPr>
        <w:t>, [who has done so much for my family].</w:t>
      </w:r>
    </w:p>
    <w:p w:rsidR="00DD2927" w:rsidRDefault="0036564C" w:rsidP="00182A90">
      <w:pPr>
        <w:pStyle w:val="Preface"/>
        <w:spacing w:after="84"/>
        <w:ind w:firstLine="480"/>
        <w:rPr>
          <w:lang w:eastAsia="zh-TW"/>
        </w:rPr>
      </w:pPr>
      <w:r>
        <w:t xml:space="preserve">S    V      O     C              </w:t>
      </w:r>
      <w:r w:rsidR="00E430F6" w:rsidRPr="00E430F6">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这样一来，主要</w:t>
      </w:r>
      <w:r w:rsidR="00BF5096">
        <w:rPr>
          <w:rFonts w:eastAsia="宋体" w:hint="eastAsia"/>
        </w:rPr>
        <w:t>从句</w:t>
      </w:r>
      <w:r w:rsidRPr="00E430F6">
        <w:rPr>
          <w:rFonts w:eastAsia="宋体" w:hint="eastAsia"/>
        </w:rPr>
        <w:t>的句型变清楚了，而关系</w:t>
      </w:r>
      <w:r w:rsidR="00BF5096">
        <w:rPr>
          <w:rFonts w:eastAsia="宋体" w:hint="eastAsia"/>
        </w:rPr>
        <w:t>从句</w:t>
      </w:r>
      <w:r w:rsidRPr="00E430F6">
        <w:rPr>
          <w:rFonts w:eastAsia="宋体" w:hint="eastAsia"/>
        </w:rPr>
        <w:t>和它修饰的先行词</w:t>
      </w:r>
      <w:r w:rsidRPr="00E430F6">
        <w:rPr>
          <w:rFonts w:eastAsia="宋体"/>
        </w:rPr>
        <w:t>a man</w:t>
      </w:r>
      <w:r w:rsidRPr="00E430F6">
        <w:rPr>
          <w:rFonts w:eastAsia="宋体" w:hint="eastAsia"/>
        </w:rPr>
        <w:t>之间固然是有距离，但是只隔一个地方副词</w:t>
      </w:r>
      <w:r w:rsidRPr="00E430F6">
        <w:rPr>
          <w:rFonts w:eastAsia="宋体"/>
        </w:rPr>
        <w:t>behind</w:t>
      </w:r>
      <w:r w:rsidRPr="00E430F6">
        <w:rPr>
          <w:rFonts w:eastAsia="宋体" w:hint="eastAsia"/>
        </w:rPr>
        <w:t>，并不会造成不清楚，所以这样才是比较恰当的处理方式。再看一个例子：</w:t>
      </w:r>
    </w:p>
    <w:p w:rsidR="00785232" w:rsidRPr="00785232" w:rsidRDefault="00E430F6" w:rsidP="00182A90">
      <w:pPr>
        <w:spacing w:after="84"/>
        <w:ind w:firstLine="480"/>
        <w:rPr>
          <w:lang w:eastAsia="zh-TW"/>
        </w:rPr>
      </w:pPr>
      <w:r w:rsidRPr="00E430F6">
        <w:rPr>
          <w:rFonts w:eastAsia="宋体"/>
        </w:rPr>
        <w:t xml:space="preserve">1. I found </w:t>
      </w:r>
      <w:r w:rsidRPr="00E430F6">
        <w:rPr>
          <w:rFonts w:eastAsia="宋体"/>
          <w:u w:val="single"/>
        </w:rPr>
        <w:t>a book</w:t>
      </w:r>
      <w:r w:rsidRPr="00E430F6">
        <w:rPr>
          <w:rFonts w:eastAsia="宋体"/>
        </w:rPr>
        <w:t xml:space="preserve"> in the library.</w:t>
      </w:r>
    </w:p>
    <w:p w:rsidR="00785232" w:rsidRPr="00785232" w:rsidRDefault="0036564C" w:rsidP="00182A90">
      <w:pPr>
        <w:pStyle w:val="Preface"/>
        <w:spacing w:after="84"/>
        <w:ind w:firstLine="480"/>
        <w:rPr>
          <w:lang w:eastAsia="zh-TW"/>
        </w:rPr>
      </w:pPr>
      <w:r>
        <w:t xml:space="preserve">        </w:t>
      </w:r>
      <w:r w:rsidR="00E430F6" w:rsidRPr="00E430F6">
        <w:rPr>
          <w:rFonts w:hint="eastAsia"/>
        </w:rPr>
        <w:t>先行词</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book</w:t>
      </w:r>
      <w:r w:rsidRPr="00E430F6">
        <w:rPr>
          <w:rFonts w:eastAsia="宋体"/>
        </w:rPr>
        <w:t xml:space="preserve"> </w:t>
      </w:r>
      <w:r w:rsidRPr="00E430F6">
        <w:rPr>
          <w:rFonts w:eastAsia="宋体"/>
          <w:u w:val="single"/>
        </w:rPr>
        <w:t>focuses on</w:t>
      </w:r>
      <w:r w:rsidRPr="00E430F6">
        <w:rPr>
          <w:rFonts w:eastAsia="宋体"/>
        </w:rPr>
        <w:t xml:space="preserve"> </w:t>
      </w:r>
      <w:r w:rsidRPr="00E430F6">
        <w:rPr>
          <w:rFonts w:eastAsia="宋体"/>
          <w:u w:val="single"/>
        </w:rPr>
        <w:t>social relations</w:t>
      </w:r>
      <w:r w:rsidRPr="00E430F6">
        <w:rPr>
          <w:rFonts w:eastAsia="宋体"/>
        </w:rPr>
        <w:t>.</w:t>
      </w:r>
    </w:p>
    <w:p w:rsidR="00785232" w:rsidRPr="00785232" w:rsidRDefault="0036564C" w:rsidP="00182A90">
      <w:pPr>
        <w:pStyle w:val="Preface"/>
        <w:spacing w:after="84"/>
        <w:ind w:firstLine="480"/>
        <w:rPr>
          <w:lang w:eastAsia="zh-TW"/>
        </w:rPr>
      </w:pPr>
      <w:r>
        <w:t xml:space="preserve">     S        V         </w:t>
      </w:r>
      <w:r w:rsidR="00E430F6" w:rsidRPr="00E430F6">
        <w:t xml:space="preserve"> O</w:t>
      </w:r>
    </w:p>
    <w:p w:rsidR="00DD2927" w:rsidRDefault="00E430F6" w:rsidP="00182A90">
      <w:pPr>
        <w:spacing w:after="84"/>
        <w:ind w:firstLine="480"/>
        <w:rPr>
          <w:lang w:eastAsia="zh-TW"/>
        </w:rPr>
      </w:pPr>
      <w:r w:rsidRPr="00E430F6">
        <w:rPr>
          <w:rFonts w:eastAsia="宋体" w:hint="eastAsia"/>
        </w:rPr>
        <w:t>两个句子在</w:t>
      </w:r>
      <w:r w:rsidRPr="00E430F6">
        <w:rPr>
          <w:rFonts w:eastAsia="宋体"/>
        </w:rPr>
        <w:t>boo</w:t>
      </w:r>
      <w:r w:rsidR="0036564C">
        <w:rPr>
          <w:rFonts w:eastAsia="宋体" w:hint="eastAsia"/>
        </w:rPr>
        <w:t>k</w:t>
      </w:r>
      <w:r w:rsidRPr="00E430F6">
        <w:rPr>
          <w:rFonts w:eastAsia="宋体" w:hint="eastAsia"/>
        </w:rPr>
        <w:t>这个名词产生交集而建立关系，可以制造关系</w:t>
      </w:r>
      <w:r w:rsidR="00BF5096">
        <w:rPr>
          <w:rFonts w:eastAsia="宋体" w:hint="eastAsia"/>
        </w:rPr>
        <w:t>从句</w:t>
      </w:r>
      <w:r w:rsidRPr="00E430F6">
        <w:rPr>
          <w:rFonts w:eastAsia="宋体" w:hint="eastAsia"/>
        </w:rPr>
        <w:t>来连接起来。做法是把句</w:t>
      </w:r>
      <w:r w:rsidRPr="00E430F6">
        <w:rPr>
          <w:rFonts w:eastAsia="宋体"/>
        </w:rPr>
        <w:t>2</w:t>
      </w:r>
      <w:r w:rsidRPr="00E430F6">
        <w:rPr>
          <w:rFonts w:eastAsia="宋体" w:hint="eastAsia"/>
        </w:rPr>
        <w:t>中的重复点</w:t>
      </w:r>
      <w:r w:rsidRPr="00E430F6">
        <w:rPr>
          <w:rFonts w:eastAsia="宋体"/>
        </w:rPr>
        <w:t>the book</w:t>
      </w:r>
      <w:r w:rsidRPr="00E430F6">
        <w:rPr>
          <w:rFonts w:eastAsia="宋体" w:hint="eastAsia"/>
        </w:rPr>
        <w:t>改写为关系代名词</w:t>
      </w:r>
      <w:r w:rsidRPr="00E430F6">
        <w:rPr>
          <w:rFonts w:eastAsia="宋体"/>
        </w:rPr>
        <w:t>which</w:t>
      </w:r>
      <w:r w:rsidRPr="00E430F6">
        <w:rPr>
          <w:rFonts w:eastAsia="宋体" w:hint="eastAsia"/>
        </w:rPr>
        <w:t>，成为</w:t>
      </w:r>
      <w:r w:rsidRPr="00E430F6">
        <w:rPr>
          <w:rFonts w:eastAsia="宋体"/>
        </w:rPr>
        <w:t>which focuses on social relations</w:t>
      </w:r>
      <w:r w:rsidRPr="00E430F6">
        <w:rPr>
          <w:rFonts w:eastAsia="宋体" w:hint="eastAsia"/>
        </w:rPr>
        <w:t>这个关系</w:t>
      </w:r>
      <w:r w:rsidR="00BF5096">
        <w:rPr>
          <w:rFonts w:eastAsia="宋体" w:hint="eastAsia"/>
        </w:rPr>
        <w:t>从句</w:t>
      </w:r>
      <w:r w:rsidRPr="00E430F6">
        <w:rPr>
          <w:rFonts w:eastAsia="宋体" w:hint="eastAsia"/>
        </w:rPr>
        <w:t>。接下来要选择位置来安插这个</w:t>
      </w:r>
      <w:r w:rsidRPr="00E430F6">
        <w:rPr>
          <w:rFonts w:eastAsia="宋体" w:hint="eastAsia"/>
        </w:rPr>
        <w:lastRenderedPageBreak/>
        <w:t>关系</w:t>
      </w:r>
      <w:r w:rsidR="00BF5096">
        <w:rPr>
          <w:rFonts w:eastAsia="宋体" w:hint="eastAsia"/>
        </w:rPr>
        <w:t>从句</w:t>
      </w:r>
      <w:r w:rsidRPr="00E430F6">
        <w:rPr>
          <w:rFonts w:eastAsia="宋体" w:hint="eastAsia"/>
        </w:rPr>
        <w:t>。如果套用文法规则、把关系</w:t>
      </w:r>
      <w:r w:rsidR="00BF5096">
        <w:rPr>
          <w:rFonts w:eastAsia="宋体" w:hint="eastAsia"/>
        </w:rPr>
        <w:t>从句</w:t>
      </w:r>
      <w:r w:rsidRPr="00E430F6">
        <w:rPr>
          <w:rFonts w:eastAsia="宋体" w:hint="eastAsia"/>
        </w:rPr>
        <w:t>直接放在先行词</w:t>
      </w:r>
      <w:r w:rsidRPr="00E430F6">
        <w:rPr>
          <w:rFonts w:eastAsia="宋体"/>
        </w:rPr>
        <w:t>a book</w:t>
      </w:r>
      <w:r w:rsidRPr="00E430F6">
        <w:rPr>
          <w:rFonts w:eastAsia="宋体" w:hint="eastAsia"/>
        </w:rPr>
        <w:t>后面，会成为下面这个不清楚的句子：</w:t>
      </w:r>
    </w:p>
    <w:p w:rsidR="00785232" w:rsidRPr="00785232" w:rsidRDefault="00E430F6" w:rsidP="00182A90">
      <w:pPr>
        <w:spacing w:after="84"/>
        <w:ind w:firstLine="480"/>
        <w:rPr>
          <w:lang w:eastAsia="zh-TW"/>
        </w:rPr>
      </w:pPr>
      <w:r w:rsidRPr="00E430F6">
        <w:rPr>
          <w:rFonts w:eastAsia="宋体"/>
        </w:rPr>
        <w:t xml:space="preserve">I found </w:t>
      </w:r>
      <w:r w:rsidRPr="00E430F6">
        <w:rPr>
          <w:rFonts w:eastAsia="宋体"/>
          <w:u w:val="single"/>
        </w:rPr>
        <w:t>a book</w:t>
      </w:r>
      <w:r w:rsidRPr="00E430F6">
        <w:rPr>
          <w:rFonts w:eastAsia="宋体"/>
        </w:rPr>
        <w:t xml:space="preserve"> [which focuses on social relations] in the library.</w:t>
      </w:r>
      <w:r w:rsidRPr="00E430F6">
        <w:rPr>
          <w:rFonts w:eastAsia="宋体" w:hint="eastAsia"/>
        </w:rPr>
        <w:t>（不佳）</w:t>
      </w:r>
    </w:p>
    <w:p w:rsidR="00DD2927" w:rsidRDefault="008A7456"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这个句子不好，是因为句尾的介系词词组</w:t>
      </w:r>
      <w:r w:rsidRPr="00E430F6">
        <w:rPr>
          <w:rFonts w:eastAsia="宋体"/>
        </w:rPr>
        <w:t>in the library</w:t>
      </w:r>
      <w:r w:rsidRPr="00E430F6">
        <w:rPr>
          <w:rFonts w:eastAsia="宋体" w:hint="eastAsia"/>
        </w:rPr>
        <w:t>本来是修饰主要</w:t>
      </w:r>
      <w:r w:rsidR="00BF5096">
        <w:rPr>
          <w:rFonts w:eastAsia="宋体" w:hint="eastAsia"/>
        </w:rPr>
        <w:t>从句</w:t>
      </w:r>
      <w:r w:rsidRPr="00E430F6">
        <w:rPr>
          <w:rFonts w:eastAsia="宋体" w:hint="eastAsia"/>
        </w:rPr>
        <w:t>动词</w:t>
      </w:r>
      <w:r w:rsidRPr="00E430F6">
        <w:rPr>
          <w:rFonts w:eastAsia="宋体"/>
        </w:rPr>
        <w:t>found</w:t>
      </w:r>
      <w:r w:rsidRPr="00E430F6">
        <w:rPr>
          <w:rFonts w:eastAsia="宋体" w:hint="eastAsia"/>
        </w:rPr>
        <w:t>的，但是中间插入关系</w:t>
      </w:r>
      <w:r w:rsidR="00BF5096">
        <w:rPr>
          <w:rFonts w:eastAsia="宋体" w:hint="eastAsia"/>
        </w:rPr>
        <w:t>从句</w:t>
      </w:r>
      <w:r w:rsidRPr="00E430F6">
        <w:rPr>
          <w:rFonts w:eastAsia="宋体" w:hint="eastAsia"/>
        </w:rPr>
        <w:t>之后，变成也可以修饰更接近的对象</w:t>
      </w:r>
      <w:r w:rsidRPr="00E430F6">
        <w:rPr>
          <w:rFonts w:eastAsia="宋体"/>
        </w:rPr>
        <w:t>social relations</w:t>
      </w:r>
      <w:r w:rsidRPr="00E430F6">
        <w:rPr>
          <w:rFonts w:eastAsia="宋体" w:hint="eastAsia"/>
        </w:rPr>
        <w:t>。因而这个句子可能有两种意思：除了原本的解释「我在图书馆找到一本谈社交关系的书」之外，还可以解释为「我找到一本书，谈的是图书馆内的社交关系」，两种解释大不相同。一个句子可以有两种不同的解释，这就是不好的句子。</w:t>
      </w:r>
    </w:p>
    <w:p w:rsidR="00DD2927" w:rsidRDefault="00E430F6" w:rsidP="00182A90">
      <w:pPr>
        <w:spacing w:after="84"/>
        <w:ind w:firstLine="480"/>
        <w:rPr>
          <w:lang w:eastAsia="zh-TW"/>
        </w:rPr>
      </w:pPr>
      <w:r w:rsidRPr="00E430F6">
        <w:rPr>
          <w:rFonts w:eastAsia="宋体" w:hint="eastAsia"/>
        </w:rPr>
        <w:t>为了避免这种不清楚的结果，如果把关系</w:t>
      </w:r>
      <w:r w:rsidR="00BF5096">
        <w:rPr>
          <w:rFonts w:eastAsia="宋体" w:hint="eastAsia"/>
        </w:rPr>
        <w:t>从句</w:t>
      </w:r>
      <w:r w:rsidRPr="00E430F6">
        <w:rPr>
          <w:rFonts w:eastAsia="宋体" w:hint="eastAsia"/>
        </w:rPr>
        <w:t>移到后面去，产生的结果又是另一个不清楚的句子：</w:t>
      </w:r>
    </w:p>
    <w:p w:rsidR="00785232" w:rsidRPr="00785232" w:rsidRDefault="00E430F6" w:rsidP="00182A90">
      <w:pPr>
        <w:spacing w:after="84"/>
        <w:ind w:firstLine="480"/>
        <w:rPr>
          <w:lang w:eastAsia="zh-TW"/>
        </w:rPr>
      </w:pPr>
      <w:r w:rsidRPr="00E430F6">
        <w:rPr>
          <w:rFonts w:eastAsia="宋体"/>
        </w:rPr>
        <w:t xml:space="preserve">I found </w:t>
      </w:r>
      <w:r w:rsidRPr="00E430F6">
        <w:rPr>
          <w:rFonts w:eastAsia="宋体"/>
          <w:u w:val="single"/>
        </w:rPr>
        <w:t>a book</w:t>
      </w:r>
      <w:r w:rsidRPr="00E430F6">
        <w:rPr>
          <w:rFonts w:eastAsia="宋体"/>
        </w:rPr>
        <w:t xml:space="preserve"> in the library [which focuses on social relations].</w:t>
      </w:r>
      <w:r w:rsidRPr="00E430F6">
        <w:rPr>
          <w:rFonts w:eastAsia="宋体" w:hint="eastAsia"/>
        </w:rPr>
        <w:t>（不佳）</w:t>
      </w:r>
    </w:p>
    <w:p w:rsidR="00DD2927" w:rsidRDefault="008A7456"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这时候，关系代名词</w:t>
      </w:r>
      <w:r w:rsidRPr="00E430F6">
        <w:rPr>
          <w:rFonts w:eastAsia="宋体"/>
        </w:rPr>
        <w:t>which</w:t>
      </w:r>
      <w:r w:rsidRPr="00E430F6">
        <w:rPr>
          <w:rFonts w:eastAsia="宋体" w:hint="eastAsia"/>
        </w:rPr>
        <w:t>和先行词</w:t>
      </w:r>
      <w:r w:rsidRPr="00E430F6">
        <w:rPr>
          <w:rFonts w:eastAsia="宋体"/>
        </w:rPr>
        <w:t>a book</w:t>
      </w:r>
      <w:r w:rsidRPr="00E430F6">
        <w:rPr>
          <w:rFonts w:eastAsia="宋体" w:hint="eastAsia"/>
        </w:rPr>
        <w:t>中间多了另一个可能的先行词</w:t>
      </w:r>
      <w:r w:rsidRPr="00E430F6">
        <w:rPr>
          <w:rFonts w:eastAsia="宋体"/>
        </w:rPr>
        <w:t>the library</w:t>
      </w:r>
      <w:r w:rsidRPr="00E430F6">
        <w:rPr>
          <w:rFonts w:eastAsia="宋体" w:hint="eastAsia"/>
        </w:rPr>
        <w:t>，所以看起来</w:t>
      </w:r>
      <w:r w:rsidRPr="00E430F6">
        <w:rPr>
          <w:rFonts w:eastAsia="宋体"/>
        </w:rPr>
        <w:t>which</w:t>
      </w:r>
      <w:r w:rsidRPr="00E430F6">
        <w:rPr>
          <w:rFonts w:eastAsia="宋体" w:hint="eastAsia"/>
        </w:rPr>
        <w:t>的先行词也极有可能是</w:t>
      </w:r>
      <w:r w:rsidRPr="00E430F6">
        <w:rPr>
          <w:rFonts w:eastAsia="宋体"/>
        </w:rPr>
        <w:t>library</w:t>
      </w:r>
      <w:r w:rsidRPr="00E430F6">
        <w:rPr>
          <w:rFonts w:eastAsia="宋体" w:hint="eastAsia"/>
        </w:rPr>
        <w:t>。如果是</w:t>
      </w:r>
      <w:r w:rsidRPr="00E430F6">
        <w:rPr>
          <w:rFonts w:eastAsia="宋体"/>
        </w:rPr>
        <w:t>library</w:t>
      </w:r>
      <w:r w:rsidRPr="00E430F6">
        <w:rPr>
          <w:rFonts w:eastAsia="宋体" w:hint="eastAsia"/>
        </w:rPr>
        <w:t>当先行词，这个句子的意思就变成：「我在那个以社交关系为主要内容的图书馆内找到一本书」。所以这个句子仍然有两种可能的解释、结果仍然是不清楚。</w:t>
      </w:r>
    </w:p>
    <w:p w:rsidR="00DD2927" w:rsidRDefault="00E430F6" w:rsidP="00182A90">
      <w:pPr>
        <w:spacing w:after="84"/>
        <w:ind w:firstLine="480"/>
        <w:rPr>
          <w:lang w:eastAsia="zh-TW"/>
        </w:rPr>
      </w:pPr>
      <w:r w:rsidRPr="00E430F6">
        <w:rPr>
          <w:rFonts w:eastAsia="宋体" w:hint="eastAsia"/>
        </w:rPr>
        <w:t>仔细看一下，会发现造成困难的是</w:t>
      </w:r>
      <w:r w:rsidRPr="00E430F6">
        <w:rPr>
          <w:rFonts w:eastAsia="宋体"/>
        </w:rPr>
        <w:t>in the library</w:t>
      </w:r>
      <w:r w:rsidRPr="00E430F6">
        <w:rPr>
          <w:rFonts w:eastAsia="宋体" w:hint="eastAsia"/>
        </w:rPr>
        <w:t>这个介系词词组。这个介系词词组当地方副词使用，卡在中间会造成很多问题。不如把它移到句首，排除了它的干扰之后句子就变清楚了：</w:t>
      </w:r>
    </w:p>
    <w:p w:rsidR="00785232" w:rsidRPr="00785232" w:rsidRDefault="00E430F6" w:rsidP="00182A90">
      <w:pPr>
        <w:spacing w:after="84"/>
        <w:ind w:firstLine="480"/>
        <w:rPr>
          <w:lang w:eastAsia="zh-TW"/>
        </w:rPr>
      </w:pPr>
      <w:r w:rsidRPr="00E430F6">
        <w:rPr>
          <w:rFonts w:eastAsia="宋体"/>
        </w:rPr>
        <w:t xml:space="preserve">In the library I found </w:t>
      </w:r>
      <w:r w:rsidRPr="00E430F6">
        <w:rPr>
          <w:rFonts w:eastAsia="宋体"/>
          <w:u w:val="single"/>
        </w:rPr>
        <w:t>a book</w:t>
      </w:r>
      <w:r w:rsidRPr="00E430F6">
        <w:rPr>
          <w:rFonts w:eastAsia="宋体"/>
        </w:rPr>
        <w:t xml:space="preserve"> [which focuses on social relations].</w:t>
      </w:r>
    </w:p>
    <w:p w:rsidR="00DD2927" w:rsidRDefault="008A7456"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rsidR="00EA57E3" w:rsidRDefault="00E430F6" w:rsidP="00182A90">
      <w:pPr>
        <w:spacing w:after="84"/>
        <w:ind w:firstLine="480"/>
        <w:rPr>
          <w:lang w:eastAsia="zh-TW"/>
        </w:rPr>
      </w:pPr>
      <w:r w:rsidRPr="00E430F6">
        <w:rPr>
          <w:rFonts w:eastAsia="宋体" w:hint="eastAsia"/>
        </w:rPr>
        <w:t>这时候，介系词词组</w:t>
      </w:r>
      <w:r w:rsidRPr="00E430F6">
        <w:rPr>
          <w:rFonts w:eastAsia="宋体"/>
        </w:rPr>
        <w:t>in the library</w:t>
      </w:r>
      <w:r w:rsidRPr="00E430F6">
        <w:rPr>
          <w:rFonts w:eastAsia="宋体" w:hint="eastAsia"/>
        </w:rPr>
        <w:t>只能修饰主要</w:t>
      </w:r>
      <w:r w:rsidR="00BF5096">
        <w:rPr>
          <w:rFonts w:eastAsia="宋体" w:hint="eastAsia"/>
        </w:rPr>
        <w:t>从句</w:t>
      </w:r>
      <w:r w:rsidRPr="00E430F6">
        <w:rPr>
          <w:rFonts w:eastAsia="宋体" w:hint="eastAsia"/>
        </w:rPr>
        <w:t>动词</w:t>
      </w:r>
      <w:r w:rsidRPr="00E430F6">
        <w:rPr>
          <w:rFonts w:eastAsia="宋体"/>
        </w:rPr>
        <w:t>found</w:t>
      </w:r>
      <w:r w:rsidRPr="00E430F6">
        <w:rPr>
          <w:rFonts w:eastAsia="宋体" w:hint="eastAsia"/>
        </w:rPr>
        <w:t>（在图书馆内找到），而关系</w:t>
      </w:r>
      <w:r w:rsidR="00BF5096">
        <w:rPr>
          <w:rFonts w:eastAsia="宋体" w:hint="eastAsia"/>
        </w:rPr>
        <w:t>从句</w:t>
      </w:r>
      <w:r w:rsidRPr="00E430F6">
        <w:rPr>
          <w:rFonts w:eastAsia="宋体" w:hint="eastAsia"/>
        </w:rPr>
        <w:t>也只能修饰先行词</w:t>
      </w:r>
      <w:r w:rsidRPr="00E430F6">
        <w:rPr>
          <w:rFonts w:eastAsia="宋体"/>
        </w:rPr>
        <w:t>a book</w:t>
      </w:r>
      <w:r w:rsidRPr="00E430F6">
        <w:rPr>
          <w:rFonts w:eastAsia="宋体" w:hint="eastAsia"/>
        </w:rPr>
        <w:t>（以社交关系为重点的是那本书），这样才算把意思交代清楚。</w:t>
      </w:r>
    </w:p>
    <w:p w:rsidR="00DD2927" w:rsidRDefault="00E430F6" w:rsidP="00982549">
      <w:pPr>
        <w:pStyle w:val="3"/>
        <w:spacing w:before="126" w:after="126"/>
        <w:rPr>
          <w:lang w:eastAsia="zh-TW"/>
        </w:rPr>
      </w:pPr>
      <w:bookmarkStart w:id="121" w:name="_Toc363483948"/>
      <w:r w:rsidRPr="00E430F6">
        <w:rPr>
          <w:rFonts w:hint="eastAsia"/>
        </w:rPr>
        <w:t>复合关系代名词</w:t>
      </w:r>
      <w:bookmarkEnd w:id="121"/>
    </w:p>
    <w:p w:rsidR="00DD2927" w:rsidRDefault="00E430F6" w:rsidP="00182A90">
      <w:pPr>
        <w:spacing w:after="84"/>
        <w:ind w:firstLine="480"/>
        <w:rPr>
          <w:lang w:eastAsia="zh-TW"/>
        </w:rPr>
      </w:pPr>
      <w:r w:rsidRPr="00E430F6">
        <w:rPr>
          <w:rFonts w:eastAsia="宋体" w:hint="eastAsia"/>
        </w:rPr>
        <w:t>关系代名词因为和先行词重复，只要条件符合（例如关系代名词当</w:t>
      </w:r>
      <w:r w:rsidR="009D20F5">
        <w:rPr>
          <w:rFonts w:eastAsia="宋体" w:hint="eastAsia"/>
        </w:rPr>
        <w:t>受词（宾语）</w:t>
      </w:r>
      <w:r w:rsidRPr="00E430F6">
        <w:rPr>
          <w:rFonts w:eastAsia="宋体" w:hint="eastAsia"/>
        </w:rPr>
        <w:t>使用），往往会选择把关系代名词省略掉。不过，也不是一定拿关系代名词开刀。如果它的先行词是空洞、无意义的字（如</w:t>
      </w:r>
      <w:r w:rsidRPr="00E430F6">
        <w:rPr>
          <w:rFonts w:eastAsia="宋体"/>
        </w:rPr>
        <w:t>anybody, something</w:t>
      </w:r>
      <w:r w:rsidRPr="00E430F6">
        <w:rPr>
          <w:rFonts w:eastAsia="宋体" w:hint="eastAsia"/>
        </w:rPr>
        <w:t>），也可以选择留下关系代名词而省略掉空洞的先行词。但是这样做的时候，关系代名词必须经过特别的处理。</w:t>
      </w:r>
    </w:p>
    <w:p w:rsidR="00DD2927" w:rsidRDefault="00E430F6" w:rsidP="00182A90">
      <w:pPr>
        <w:spacing w:after="84"/>
        <w:ind w:firstLine="480"/>
        <w:rPr>
          <w:lang w:eastAsia="zh-TW"/>
        </w:rPr>
      </w:pPr>
      <w:r w:rsidRPr="00E430F6">
        <w:rPr>
          <w:rFonts w:eastAsia="宋体" w:hint="eastAsia"/>
        </w:rPr>
        <w:t>一旦省略掉先行词，关系代名词必须改写为「复合关系代名词」来取代它。采用复合关系代名词，等于是把空洞的先行词并入关系代名词中。这时候，关系</w:t>
      </w:r>
      <w:r w:rsidR="00BF5096">
        <w:rPr>
          <w:rFonts w:eastAsia="宋体" w:hint="eastAsia"/>
        </w:rPr>
        <w:t>从句</w:t>
      </w:r>
      <w:r w:rsidRPr="00E430F6">
        <w:rPr>
          <w:rFonts w:eastAsia="宋体" w:hint="eastAsia"/>
        </w:rPr>
        <w:t>因为兼具形容词</w:t>
      </w:r>
      <w:r w:rsidR="00BF5096">
        <w:rPr>
          <w:rFonts w:eastAsia="宋体" w:hint="eastAsia"/>
        </w:rPr>
        <w:t>从句</w:t>
      </w:r>
      <w:r w:rsidRPr="00E430F6">
        <w:rPr>
          <w:rFonts w:eastAsia="宋体" w:hint="eastAsia"/>
        </w:rPr>
        <w:t>与先行词两重角色、取代了先行词，所以关系</w:t>
      </w:r>
      <w:r w:rsidR="00BF5096">
        <w:rPr>
          <w:rFonts w:eastAsia="宋体" w:hint="eastAsia"/>
        </w:rPr>
        <w:t>从句</w:t>
      </w:r>
      <w:r w:rsidRPr="00E430F6">
        <w:rPr>
          <w:rFonts w:eastAsia="宋体" w:hint="eastAsia"/>
        </w:rPr>
        <w:t>会从形容词</w:t>
      </w:r>
      <w:r w:rsidR="00BF5096">
        <w:rPr>
          <w:rFonts w:eastAsia="宋体" w:hint="eastAsia"/>
        </w:rPr>
        <w:t>从句</w:t>
      </w:r>
      <w:r w:rsidRPr="00E430F6">
        <w:rPr>
          <w:rFonts w:eastAsia="宋体" w:hint="eastAsia"/>
        </w:rPr>
        <w:t>升格为名词</w:t>
      </w:r>
      <w:r w:rsidR="00BF5096">
        <w:rPr>
          <w:rFonts w:eastAsia="宋体" w:hint="eastAsia"/>
        </w:rPr>
        <w:t>从句</w:t>
      </w:r>
      <w:r w:rsidRPr="00E430F6">
        <w:rPr>
          <w:rFonts w:eastAsia="宋体" w:hint="eastAsia"/>
        </w:rPr>
        <w:t>。</w:t>
      </w:r>
    </w:p>
    <w:p w:rsidR="00DD2927" w:rsidRDefault="00E430F6" w:rsidP="00182A90">
      <w:pPr>
        <w:spacing w:after="84"/>
        <w:ind w:firstLine="480"/>
        <w:rPr>
          <w:lang w:eastAsia="zh-TW"/>
        </w:rPr>
      </w:pPr>
      <w:r w:rsidRPr="002F6AEA">
        <w:rPr>
          <w:rStyle w:val="af1"/>
          <w:rFonts w:hint="eastAsia"/>
        </w:rPr>
        <w:lastRenderedPageBreak/>
        <w:t>复合关系代名词一共只有</w:t>
      </w:r>
      <w:r w:rsidRPr="002F6AEA">
        <w:rPr>
          <w:rStyle w:val="af1"/>
        </w:rPr>
        <w:t>what, whatever, whoever(whomever), whichever</w:t>
      </w:r>
      <w:r w:rsidRPr="002F6AEA">
        <w:rPr>
          <w:rStyle w:val="af1"/>
          <w:rFonts w:hint="eastAsia"/>
        </w:rPr>
        <w:t>四个</w:t>
      </w:r>
      <w:r w:rsidRPr="00E430F6">
        <w:rPr>
          <w:rFonts w:eastAsia="宋体" w:hint="eastAsia"/>
        </w:rPr>
        <w:t>，以下分别介绍。</w:t>
      </w:r>
    </w:p>
    <w:p w:rsidR="00DD2927" w:rsidRDefault="002F6AEA" w:rsidP="00182A90">
      <w:pPr>
        <w:pStyle w:val="4"/>
        <w:spacing w:after="84"/>
        <w:rPr>
          <w:lang w:eastAsia="zh-TW"/>
        </w:rPr>
      </w:pPr>
      <w:r>
        <w:rPr>
          <w:rFonts w:hint="eastAsia"/>
        </w:rPr>
        <w:t xml:space="preserve">(1) </w:t>
      </w:r>
      <w:r w:rsidR="00E430F6" w:rsidRPr="00E430F6">
        <w:t>what</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You</w:t>
      </w:r>
      <w:r w:rsidRPr="00E430F6">
        <w:rPr>
          <w:rFonts w:eastAsia="宋体"/>
        </w:rPr>
        <w:t xml:space="preserve"> </w:t>
      </w:r>
      <w:r w:rsidRPr="00E430F6">
        <w:rPr>
          <w:rFonts w:eastAsia="宋体"/>
          <w:u w:val="single"/>
        </w:rPr>
        <w:t>mustn’t let</w:t>
      </w:r>
      <w:r w:rsidRPr="00E430F6">
        <w:rPr>
          <w:rFonts w:eastAsia="宋体"/>
        </w:rPr>
        <w:t xml:space="preserve"> </w:t>
      </w:r>
      <w:r w:rsidRPr="00E430F6">
        <w:rPr>
          <w:rFonts w:eastAsia="宋体"/>
          <w:u w:val="single"/>
        </w:rPr>
        <w:t>something</w:t>
      </w:r>
      <w:r w:rsidRPr="00E430F6">
        <w:rPr>
          <w:rFonts w:eastAsia="宋体"/>
        </w:rPr>
        <w:t xml:space="preserve"> </w:t>
      </w:r>
      <w:r w:rsidRPr="00E430F6">
        <w:rPr>
          <w:rFonts w:eastAsia="宋体"/>
          <w:u w:val="single"/>
        </w:rPr>
        <w:t>bother you</w:t>
      </w:r>
      <w:r w:rsidRPr="00E430F6">
        <w:rPr>
          <w:rFonts w:eastAsia="宋体"/>
        </w:rPr>
        <w:t>.</w:t>
      </w:r>
    </w:p>
    <w:p w:rsidR="00785232" w:rsidRPr="00785232" w:rsidRDefault="002F6AEA" w:rsidP="00182A90">
      <w:pPr>
        <w:pStyle w:val="Preface"/>
        <w:spacing w:after="84"/>
        <w:ind w:firstLine="480"/>
        <w:rPr>
          <w:lang w:eastAsia="zh-TW"/>
        </w:rPr>
      </w:pPr>
      <w:r>
        <w:t xml:space="preserve">   S     V        O         </w:t>
      </w:r>
      <w:r w:rsidR="00E430F6" w:rsidRPr="00E430F6">
        <w:t>C</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said</w:t>
      </w:r>
      <w:r w:rsidRPr="00E430F6">
        <w:rPr>
          <w:rFonts w:eastAsia="宋体"/>
        </w:rPr>
        <w:t xml:space="preserve"> </w:t>
      </w:r>
      <w:r w:rsidRPr="00E430F6">
        <w:rPr>
          <w:rFonts w:eastAsia="宋体"/>
          <w:u w:val="single"/>
        </w:rPr>
        <w:t>something</w:t>
      </w:r>
      <w:r w:rsidRPr="00E430F6">
        <w:rPr>
          <w:rFonts w:eastAsia="宋体"/>
        </w:rPr>
        <w:t>.</w:t>
      </w:r>
    </w:p>
    <w:p w:rsidR="00785232" w:rsidRPr="00785232" w:rsidRDefault="002F6AEA" w:rsidP="00182A90">
      <w:pPr>
        <w:pStyle w:val="Preface"/>
        <w:spacing w:after="84"/>
        <w:ind w:firstLine="480"/>
        <w:rPr>
          <w:lang w:eastAsia="zh-TW"/>
        </w:rPr>
      </w:pPr>
      <w:r>
        <w:t xml:space="preserve">  S   V   </w:t>
      </w:r>
      <w:r w:rsidR="00E430F6" w:rsidRPr="00E430F6">
        <w:t xml:space="preserve">  O</w:t>
      </w:r>
    </w:p>
    <w:p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something</w:t>
      </w:r>
      <w:r w:rsidRPr="00E430F6">
        <w:rPr>
          <w:rFonts w:eastAsia="宋体" w:hint="eastAsia"/>
        </w:rPr>
        <w:t>上重复而建立关系，可以把句</w:t>
      </w:r>
      <w:r w:rsidRPr="00E430F6">
        <w:rPr>
          <w:rFonts w:eastAsia="宋体"/>
        </w:rPr>
        <w:t>2</w:t>
      </w:r>
      <w:r w:rsidRPr="00E430F6">
        <w:rPr>
          <w:rFonts w:eastAsia="宋体" w:hint="eastAsia"/>
        </w:rPr>
        <w:t>中的重复点</w:t>
      </w:r>
      <w:r w:rsidRPr="00E430F6">
        <w:rPr>
          <w:rFonts w:eastAsia="宋体"/>
        </w:rPr>
        <w:t>something</w:t>
      </w:r>
      <w:r w:rsidRPr="00E430F6">
        <w:rPr>
          <w:rFonts w:eastAsia="宋体" w:hint="eastAsia"/>
        </w:rPr>
        <w:t>改写为关系代名词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、移到句首当连接词使用，成为关系</w:t>
      </w:r>
      <w:r w:rsidR="00BF5096">
        <w:rPr>
          <w:rFonts w:eastAsia="宋体" w:hint="eastAsia"/>
        </w:rPr>
        <w:t>从句</w:t>
      </w:r>
      <w:r w:rsidRPr="00E430F6">
        <w:rPr>
          <w:rFonts w:eastAsia="宋体"/>
        </w:rPr>
        <w:t>that he said</w:t>
      </w:r>
      <w:r w:rsidRPr="00E430F6">
        <w:rPr>
          <w:rFonts w:eastAsia="宋体" w:hint="eastAsia"/>
        </w:rPr>
        <w:t>，然后把这个关系</w:t>
      </w:r>
      <w:r w:rsidR="00BF5096">
        <w:rPr>
          <w:rFonts w:eastAsia="宋体" w:hint="eastAsia"/>
        </w:rPr>
        <w:t>从句</w:t>
      </w:r>
      <w:r w:rsidRPr="00E430F6">
        <w:rPr>
          <w:rFonts w:eastAsia="宋体" w:hint="eastAsia"/>
        </w:rPr>
        <w:t>置于句</w:t>
      </w:r>
      <w:r w:rsidRPr="00E430F6">
        <w:rPr>
          <w:rFonts w:eastAsia="宋体"/>
        </w:rPr>
        <w:t>1</w:t>
      </w:r>
      <w:r w:rsidRPr="00E430F6">
        <w:rPr>
          <w:rFonts w:eastAsia="宋体" w:hint="eastAsia"/>
        </w:rPr>
        <w:t>中先行词</w:t>
      </w:r>
      <w:r w:rsidRPr="00E430F6">
        <w:rPr>
          <w:rFonts w:eastAsia="宋体"/>
        </w:rPr>
        <w:t>something</w:t>
      </w:r>
      <w:r w:rsidRPr="00E430F6">
        <w:rPr>
          <w:rFonts w:eastAsia="宋体" w:hint="eastAsia"/>
        </w:rPr>
        <w:t>后面，成为复句如下：</w:t>
      </w:r>
    </w:p>
    <w:p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mustn’t let</w:t>
      </w:r>
      <w:r w:rsidRPr="00E430F6">
        <w:rPr>
          <w:rFonts w:eastAsia="宋体"/>
        </w:rPr>
        <w:t xml:space="preserve"> </w:t>
      </w:r>
      <w:r w:rsidRPr="00E430F6">
        <w:rPr>
          <w:rFonts w:eastAsia="宋体"/>
          <w:u w:val="single"/>
        </w:rPr>
        <w:t>something</w:t>
      </w:r>
      <w:r w:rsidRPr="00E430F6">
        <w:rPr>
          <w:rFonts w:eastAsia="宋体"/>
        </w:rPr>
        <w:t xml:space="preserve"> [that he said] </w:t>
      </w:r>
      <w:r w:rsidRPr="00E430F6">
        <w:rPr>
          <w:rFonts w:eastAsia="宋体"/>
          <w:u w:val="single"/>
        </w:rPr>
        <w:t>bother you</w:t>
      </w:r>
      <w:r w:rsidRPr="00E430F6">
        <w:rPr>
          <w:rFonts w:eastAsia="宋体"/>
        </w:rPr>
        <w:t>.</w:t>
      </w:r>
    </w:p>
    <w:p w:rsidR="00DD2927" w:rsidRDefault="002F6AEA" w:rsidP="00182A90">
      <w:pPr>
        <w:pStyle w:val="Preface"/>
        <w:spacing w:after="84"/>
        <w:ind w:firstLine="480"/>
        <w:rPr>
          <w:lang w:eastAsia="zh-TW"/>
        </w:rPr>
      </w:pPr>
      <w:r>
        <w:t xml:space="preserve"> S     V        O      </w:t>
      </w:r>
      <w:r w:rsidR="00E430F6" w:rsidRPr="00E430F6">
        <w:t xml:space="preserve"> </w:t>
      </w:r>
      <w:r w:rsidR="00E430F6" w:rsidRPr="00E430F6">
        <w:rPr>
          <w:rFonts w:hint="eastAsia"/>
        </w:rPr>
        <w:t>关系</w:t>
      </w:r>
      <w:r w:rsidR="00BF5096">
        <w:rPr>
          <w:rFonts w:hint="eastAsia"/>
        </w:rPr>
        <w:t>从句</w:t>
      </w:r>
      <w:r>
        <w:t xml:space="preserve">   </w:t>
      </w:r>
      <w:r w:rsidR="00E430F6" w:rsidRPr="00E430F6">
        <w:t xml:space="preserve">   C</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中的关系代名词扮演</w:t>
      </w:r>
      <w:r w:rsidR="009D20F5">
        <w:rPr>
          <w:rFonts w:eastAsia="宋体" w:hint="eastAsia"/>
        </w:rPr>
        <w:t>受词（宾语）</w:t>
      </w:r>
      <w:r w:rsidRPr="00E430F6">
        <w:rPr>
          <w:rFonts w:eastAsia="宋体" w:hint="eastAsia"/>
        </w:rPr>
        <w:t>角色（是动词</w:t>
      </w:r>
      <w:r w:rsidRPr="00E430F6">
        <w:rPr>
          <w:rFonts w:eastAsia="宋体"/>
        </w:rPr>
        <w:t>said</w:t>
      </w:r>
      <w:r w:rsidRPr="00E430F6">
        <w:rPr>
          <w:rFonts w:eastAsia="宋体" w:hint="eastAsia"/>
        </w:rPr>
        <w:t>的</w:t>
      </w:r>
      <w:r w:rsidR="009D20F5">
        <w:rPr>
          <w:rFonts w:eastAsia="宋体" w:hint="eastAsia"/>
        </w:rPr>
        <w:t>受词（宾语）</w:t>
      </w:r>
      <w:r w:rsidRPr="00E430F6">
        <w:rPr>
          <w:rFonts w:eastAsia="宋体" w:hint="eastAsia"/>
        </w:rPr>
        <w:t>），可以把它省略掉，如下：</w:t>
      </w:r>
    </w:p>
    <w:p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mustn’t let</w:t>
      </w:r>
      <w:r w:rsidRPr="00E430F6">
        <w:rPr>
          <w:rFonts w:eastAsia="宋体"/>
        </w:rPr>
        <w:t xml:space="preserve"> </w:t>
      </w:r>
      <w:r w:rsidRPr="00E430F6">
        <w:rPr>
          <w:rFonts w:eastAsia="宋体"/>
          <w:u w:val="single"/>
        </w:rPr>
        <w:t>something</w:t>
      </w:r>
      <w:r w:rsidRPr="00E430F6">
        <w:rPr>
          <w:rFonts w:eastAsia="宋体"/>
        </w:rPr>
        <w:t xml:space="preserve"> [he said] </w:t>
      </w:r>
      <w:r w:rsidRPr="00E430F6">
        <w:rPr>
          <w:rFonts w:eastAsia="宋体"/>
          <w:u w:val="single"/>
        </w:rPr>
        <w:t>bother you</w:t>
      </w:r>
      <w:r w:rsidRPr="00E430F6">
        <w:rPr>
          <w:rFonts w:eastAsia="宋体"/>
        </w:rPr>
        <w:t>.</w:t>
      </w:r>
    </w:p>
    <w:p w:rsidR="00DD2927" w:rsidRDefault="002F6AEA" w:rsidP="00182A90">
      <w:pPr>
        <w:pStyle w:val="Preface"/>
        <w:spacing w:after="84"/>
        <w:ind w:firstLine="480"/>
        <w:rPr>
          <w:lang w:eastAsia="zh-TW"/>
        </w:rPr>
      </w:pPr>
      <w:r>
        <w:t xml:space="preserve"> S    </w:t>
      </w:r>
      <w:r w:rsidR="00E430F6" w:rsidRPr="00E430F6">
        <w:t xml:space="preserve">V       </w:t>
      </w:r>
      <w:r>
        <w:t xml:space="preserve">  O     </w:t>
      </w:r>
      <w:r w:rsidR="00E430F6" w:rsidRPr="00E430F6">
        <w:rPr>
          <w:rFonts w:hint="eastAsia"/>
        </w:rPr>
        <w:t>关系</w:t>
      </w:r>
      <w:r w:rsidR="00BF5096">
        <w:rPr>
          <w:rFonts w:hint="eastAsia"/>
        </w:rPr>
        <w:t>从句</w:t>
      </w:r>
      <w:r>
        <w:t xml:space="preserve">   </w:t>
      </w:r>
      <w:r w:rsidR="00E430F6" w:rsidRPr="00E430F6">
        <w:t xml:space="preserve"> C</w:t>
      </w:r>
    </w:p>
    <w:p w:rsidR="00DD2927" w:rsidRDefault="00E430F6" w:rsidP="00182A90">
      <w:pPr>
        <w:spacing w:after="84"/>
        <w:ind w:firstLine="480"/>
        <w:rPr>
          <w:lang w:eastAsia="zh-TW"/>
        </w:rPr>
      </w:pPr>
      <w:r w:rsidRPr="00E430F6">
        <w:rPr>
          <w:rFonts w:eastAsia="宋体" w:hint="eastAsia"/>
        </w:rPr>
        <w:t>另一种避免重复的方式是选择省略掉空洞的先行词</w:t>
      </w:r>
      <w:r w:rsidRPr="00E430F6">
        <w:rPr>
          <w:rFonts w:eastAsia="宋体"/>
        </w:rPr>
        <w:t>something</w:t>
      </w:r>
      <w:r w:rsidRPr="00E430F6">
        <w:rPr>
          <w:rFonts w:eastAsia="宋体" w:hint="eastAsia"/>
        </w:rPr>
        <w:t>。但是先行词</w:t>
      </w:r>
      <w:r w:rsidRPr="00E430F6">
        <w:rPr>
          <w:rFonts w:eastAsia="宋体"/>
        </w:rPr>
        <w:t>something</w:t>
      </w:r>
      <w:r w:rsidRPr="00E430F6">
        <w:rPr>
          <w:rFonts w:eastAsia="宋体" w:hint="eastAsia"/>
        </w:rPr>
        <w:t>是名词、在主要</w:t>
      </w:r>
      <w:r w:rsidR="00BF5096">
        <w:rPr>
          <w:rFonts w:eastAsia="宋体" w:hint="eastAsia"/>
        </w:rPr>
        <w:t>从句</w:t>
      </w:r>
      <w:r w:rsidRPr="00E430F6">
        <w:rPr>
          <w:rFonts w:eastAsia="宋体" w:hint="eastAsia"/>
        </w:rPr>
        <w:t>中扮演动词</w:t>
      </w:r>
      <w:r w:rsidRPr="00E430F6">
        <w:rPr>
          <w:rFonts w:eastAsia="宋体"/>
        </w:rPr>
        <w:t>mustn’t let</w:t>
      </w:r>
      <w:r w:rsidRPr="00E430F6">
        <w:rPr>
          <w:rFonts w:eastAsia="宋体" w:hint="eastAsia"/>
        </w:rPr>
        <w:t>的</w:t>
      </w:r>
      <w:r w:rsidR="009D20F5">
        <w:rPr>
          <w:rFonts w:eastAsia="宋体" w:hint="eastAsia"/>
        </w:rPr>
        <w:t>受词（宾语）</w:t>
      </w:r>
      <w:r w:rsidRPr="00E430F6">
        <w:rPr>
          <w:rFonts w:eastAsia="宋体" w:hint="eastAsia"/>
        </w:rPr>
        <w:t>角色。如果选择将先行词</w:t>
      </w:r>
      <w:r w:rsidRPr="00E430F6">
        <w:rPr>
          <w:rFonts w:eastAsia="宋体"/>
        </w:rPr>
        <w:t>something</w:t>
      </w:r>
      <w:r w:rsidRPr="00E430F6">
        <w:rPr>
          <w:rFonts w:eastAsia="宋体" w:hint="eastAsia"/>
        </w:rPr>
        <w:t>省略掉，那么关系</w:t>
      </w:r>
      <w:r w:rsidR="00BF5096">
        <w:rPr>
          <w:rFonts w:eastAsia="宋体" w:hint="eastAsia"/>
        </w:rPr>
        <w:t>从句</w:t>
      </w:r>
      <w:r w:rsidRPr="00E430F6">
        <w:rPr>
          <w:rFonts w:eastAsia="宋体" w:hint="eastAsia"/>
        </w:rPr>
        <w:t>中的关系代名词</w:t>
      </w:r>
      <w:r w:rsidRPr="00E430F6">
        <w:rPr>
          <w:rFonts w:eastAsia="宋体"/>
        </w:rPr>
        <w:t>that</w:t>
      </w:r>
      <w:r w:rsidRPr="00E430F6">
        <w:rPr>
          <w:rFonts w:eastAsia="宋体" w:hint="eastAsia"/>
        </w:rPr>
        <w:t>必须改写为复合关系代名词</w:t>
      </w:r>
      <w:r w:rsidRPr="00E430F6">
        <w:rPr>
          <w:rFonts w:eastAsia="宋体"/>
        </w:rPr>
        <w:t>what</w:t>
      </w:r>
      <w:r w:rsidRPr="00E430F6">
        <w:rPr>
          <w:rFonts w:eastAsia="宋体" w:hint="eastAsia"/>
        </w:rPr>
        <w:t>，整个关系</w:t>
      </w:r>
      <w:r w:rsidR="00BF5096">
        <w:rPr>
          <w:rFonts w:eastAsia="宋体" w:hint="eastAsia"/>
        </w:rPr>
        <w:t>从句</w:t>
      </w:r>
      <w:r w:rsidRPr="00E430F6">
        <w:rPr>
          <w:rFonts w:eastAsia="宋体" w:hint="eastAsia"/>
        </w:rPr>
        <w:t>变成</w:t>
      </w:r>
      <w:r w:rsidRPr="00E430F6">
        <w:rPr>
          <w:rFonts w:eastAsia="宋体"/>
        </w:rPr>
        <w:t>what he said</w:t>
      </w:r>
      <w:r w:rsidRPr="00E430F6">
        <w:rPr>
          <w:rFonts w:eastAsia="宋体" w:hint="eastAsia"/>
        </w:rPr>
        <w:t>，升格为名词</w:t>
      </w:r>
      <w:r w:rsidR="00BF5096">
        <w:rPr>
          <w:rFonts w:eastAsia="宋体" w:hint="eastAsia"/>
        </w:rPr>
        <w:t>从句</w:t>
      </w:r>
      <w:r w:rsidRPr="00E430F6">
        <w:rPr>
          <w:rFonts w:eastAsia="宋体" w:hint="eastAsia"/>
        </w:rPr>
        <w:t>取代</w:t>
      </w:r>
      <w:r w:rsidRPr="00E430F6">
        <w:rPr>
          <w:rFonts w:eastAsia="宋体"/>
        </w:rPr>
        <w:t>something</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mustn’t let</w:t>
      </w:r>
      <w:r w:rsidRPr="00E430F6">
        <w:rPr>
          <w:rFonts w:eastAsia="宋体"/>
        </w:rPr>
        <w:t xml:space="preserve"> [what he said] </w:t>
      </w:r>
      <w:r w:rsidRPr="00E430F6">
        <w:rPr>
          <w:rFonts w:eastAsia="宋体"/>
          <w:u w:val="single"/>
        </w:rPr>
        <w:t>bother you</w:t>
      </w:r>
      <w:r w:rsidRPr="00E430F6">
        <w:rPr>
          <w:rFonts w:eastAsia="宋体"/>
        </w:rPr>
        <w:t>.</w:t>
      </w:r>
    </w:p>
    <w:p w:rsidR="00DD2927" w:rsidRDefault="002F6AEA" w:rsidP="00182A90">
      <w:pPr>
        <w:pStyle w:val="Preface"/>
        <w:spacing w:after="84"/>
        <w:ind w:firstLine="480"/>
        <w:rPr>
          <w:lang w:eastAsia="zh-TW"/>
        </w:rPr>
      </w:pPr>
      <w:r>
        <w:t xml:space="preserve"> S     </w:t>
      </w:r>
      <w:r w:rsidR="00E430F6" w:rsidRPr="00E430F6">
        <w:t xml:space="preserve">V  </w:t>
      </w:r>
      <w:r>
        <w:t xml:space="preserve">   </w:t>
      </w:r>
      <w:r w:rsidR="00E430F6" w:rsidRPr="00E430F6">
        <w:t xml:space="preserve"> O </w:t>
      </w:r>
      <w:r w:rsidR="00E430F6" w:rsidRPr="00E430F6">
        <w:rPr>
          <w:rFonts w:hint="eastAsia"/>
        </w:rPr>
        <w:t>关系</w:t>
      </w:r>
      <w:r w:rsidR="00BF5096">
        <w:rPr>
          <w:rFonts w:hint="eastAsia"/>
        </w:rPr>
        <w:t>从句</w:t>
      </w:r>
      <w:r>
        <w:t xml:space="preserve">     </w:t>
      </w:r>
      <w:r w:rsidR="00E430F6" w:rsidRPr="00E430F6">
        <w:t>C</w:t>
      </w:r>
    </w:p>
    <w:p w:rsidR="00DD2927" w:rsidRDefault="00E430F6" w:rsidP="00182A90">
      <w:pPr>
        <w:spacing w:after="84"/>
        <w:ind w:firstLine="480"/>
        <w:rPr>
          <w:lang w:eastAsia="zh-TW"/>
        </w:rPr>
      </w:pPr>
      <w:r w:rsidRPr="00E430F6">
        <w:rPr>
          <w:rFonts w:eastAsia="宋体" w:hint="eastAsia"/>
        </w:rPr>
        <w:t>这时候</w:t>
      </w:r>
      <w:r w:rsidRPr="00E430F6">
        <w:rPr>
          <w:rFonts w:eastAsia="宋体"/>
        </w:rPr>
        <w:t>what</w:t>
      </w:r>
      <w:r w:rsidRPr="00E430F6">
        <w:rPr>
          <w:rFonts w:eastAsia="宋体" w:hint="eastAsia"/>
        </w:rPr>
        <w:t>扮演双重角色：它既是先行词</w:t>
      </w:r>
      <w:r w:rsidRPr="00E430F6">
        <w:rPr>
          <w:rFonts w:eastAsia="宋体"/>
        </w:rPr>
        <w:t>something</w:t>
      </w:r>
      <w:r w:rsidRPr="00E430F6">
        <w:rPr>
          <w:rFonts w:eastAsia="宋体" w:hint="eastAsia"/>
        </w:rPr>
        <w:t>、又是关系代名词，因而称为复合关系代名词。它引导的关系</w:t>
      </w:r>
      <w:r w:rsidR="00BF5096">
        <w:rPr>
          <w:rFonts w:eastAsia="宋体" w:hint="eastAsia"/>
        </w:rPr>
        <w:t>从句</w:t>
      </w:r>
      <w:r w:rsidRPr="00E430F6">
        <w:rPr>
          <w:rFonts w:eastAsia="宋体"/>
        </w:rPr>
        <w:t>what he said</w:t>
      </w:r>
      <w:r w:rsidRPr="00E430F6">
        <w:rPr>
          <w:rFonts w:eastAsia="宋体" w:hint="eastAsia"/>
        </w:rPr>
        <w:t>也升格成为名词</w:t>
      </w:r>
      <w:r w:rsidR="00BF5096">
        <w:rPr>
          <w:rFonts w:eastAsia="宋体" w:hint="eastAsia"/>
        </w:rPr>
        <w:t>从句</w:t>
      </w:r>
      <w:r w:rsidRPr="00E430F6">
        <w:rPr>
          <w:rFonts w:eastAsia="宋体" w:hint="eastAsia"/>
        </w:rPr>
        <w:t>、取代了先行词，直接当作动词</w:t>
      </w:r>
      <w:r w:rsidRPr="00E430F6">
        <w:rPr>
          <w:rFonts w:eastAsia="宋体"/>
        </w:rPr>
        <w:t>mustn’t let</w:t>
      </w:r>
      <w:r w:rsidRPr="00E430F6">
        <w:rPr>
          <w:rFonts w:eastAsia="宋体" w:hint="eastAsia"/>
        </w:rPr>
        <w:t>的</w:t>
      </w:r>
      <w:r w:rsidR="009D20F5">
        <w:rPr>
          <w:rFonts w:eastAsia="宋体" w:hint="eastAsia"/>
        </w:rPr>
        <w:t>受词（宾语）</w:t>
      </w:r>
      <w:r w:rsidRPr="00E430F6">
        <w:rPr>
          <w:rFonts w:eastAsia="宋体" w:hint="eastAsia"/>
        </w:rPr>
        <w:t>使用。</w:t>
      </w:r>
    </w:p>
    <w:p w:rsidR="00DD2927" w:rsidRDefault="002F6AEA" w:rsidP="00182A90">
      <w:pPr>
        <w:pStyle w:val="4"/>
        <w:spacing w:after="84"/>
        <w:rPr>
          <w:lang w:eastAsia="zh-TW"/>
        </w:rPr>
      </w:pPr>
      <w:r>
        <w:rPr>
          <w:rFonts w:hint="eastAsia"/>
        </w:rPr>
        <w:t xml:space="preserve">(2) </w:t>
      </w:r>
      <w:r w:rsidR="00E430F6" w:rsidRPr="00E430F6">
        <w:t>whatever</w:t>
      </w:r>
    </w:p>
    <w:p w:rsidR="00DD2927" w:rsidRDefault="00E430F6" w:rsidP="00182A90">
      <w:pPr>
        <w:spacing w:after="84"/>
        <w:ind w:firstLine="480"/>
        <w:rPr>
          <w:lang w:eastAsia="zh-TW"/>
        </w:rPr>
      </w:pPr>
      <w:r w:rsidRPr="00E430F6">
        <w:rPr>
          <w:rFonts w:eastAsia="宋体" w:hint="eastAsia"/>
        </w:rPr>
        <w:t>如果关系代名词的先行词是</w:t>
      </w:r>
      <w:r w:rsidRPr="00E430F6">
        <w:rPr>
          <w:rFonts w:eastAsia="宋体"/>
        </w:rPr>
        <w:t>anything</w:t>
      </w:r>
      <w:r w:rsidRPr="00E430F6">
        <w:rPr>
          <w:rFonts w:eastAsia="宋体" w:hint="eastAsia"/>
        </w:rPr>
        <w:t>「任何东西」，那么省略先行词时就要采用</w:t>
      </w:r>
      <w:r w:rsidRPr="00E430F6">
        <w:rPr>
          <w:rFonts w:eastAsia="宋体"/>
        </w:rPr>
        <w:t>whatever</w:t>
      </w:r>
      <w:r w:rsidRPr="00E430F6">
        <w:rPr>
          <w:rFonts w:eastAsia="宋体" w:hint="eastAsia"/>
        </w:rPr>
        <w:t>「不论任何东西」这个复合关系代名词来取代。例如：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Anything</w:t>
      </w:r>
      <w:r w:rsidRPr="00E430F6">
        <w:rPr>
          <w:rFonts w:eastAsia="宋体"/>
        </w:rPr>
        <w:t xml:space="preserve"> </w:t>
      </w:r>
      <w:r w:rsidRPr="00E430F6">
        <w:rPr>
          <w:rFonts w:eastAsia="宋体"/>
          <w:u w:val="single"/>
        </w:rPr>
        <w:t>may be</w:t>
      </w:r>
      <w:r w:rsidRPr="00E430F6">
        <w:rPr>
          <w:rFonts w:eastAsia="宋体"/>
        </w:rPr>
        <w:t xml:space="preserve"> </w:t>
      </w:r>
      <w:r w:rsidRPr="00E430F6">
        <w:rPr>
          <w:rFonts w:eastAsia="宋体"/>
          <w:u w:val="single"/>
        </w:rPr>
        <w:t>used</w:t>
      </w:r>
      <w:r w:rsidRPr="00E430F6">
        <w:rPr>
          <w:rFonts w:eastAsia="宋体"/>
        </w:rPr>
        <w:t xml:space="preserve"> against you in court.</w:t>
      </w:r>
    </w:p>
    <w:p w:rsidR="00785232" w:rsidRPr="00785232" w:rsidRDefault="002F6AEA" w:rsidP="00182A90">
      <w:pPr>
        <w:pStyle w:val="Preface"/>
        <w:spacing w:after="84"/>
        <w:ind w:firstLine="480"/>
        <w:rPr>
          <w:lang w:eastAsia="zh-TW"/>
        </w:rPr>
      </w:pPr>
      <w:r>
        <w:t xml:space="preserve">     S      V   </w:t>
      </w:r>
      <w:r>
        <w:rPr>
          <w:rFonts w:hint="eastAsia"/>
        </w:rPr>
        <w:t xml:space="preserve"> </w:t>
      </w:r>
      <w:r w:rsidR="00E430F6" w:rsidRPr="00E430F6">
        <w:t xml:space="preserve"> C</w:t>
      </w:r>
    </w:p>
    <w:p w:rsidR="00DD2927" w:rsidRDefault="00E430F6" w:rsidP="00182A90">
      <w:pPr>
        <w:pStyle w:val="Preface"/>
        <w:spacing w:after="84"/>
        <w:ind w:firstLine="480"/>
        <w:rPr>
          <w:lang w:eastAsia="zh-TW"/>
        </w:rPr>
      </w:pPr>
      <w:r w:rsidRPr="00E430F6">
        <w:t xml:space="preserve"> </w:t>
      </w:r>
      <w:r w:rsidRPr="00E430F6">
        <w:rPr>
          <w:rFonts w:hint="eastAsia"/>
        </w:rPr>
        <w:t>任何事情都有可能在法庭上用来对你不利。</w:t>
      </w:r>
    </w:p>
    <w:p w:rsidR="00785232" w:rsidRPr="00785232" w:rsidRDefault="00E430F6" w:rsidP="00182A90">
      <w:pPr>
        <w:spacing w:after="84"/>
        <w:ind w:firstLine="480"/>
        <w:rPr>
          <w:lang w:eastAsia="zh-TW"/>
        </w:rPr>
      </w:pPr>
      <w:r w:rsidRPr="00E430F6">
        <w:rPr>
          <w:rFonts w:eastAsia="宋体"/>
        </w:rPr>
        <w:lastRenderedPageBreak/>
        <w:t xml:space="preserve">2. </w:t>
      </w:r>
      <w:r w:rsidRPr="00E430F6">
        <w:rPr>
          <w:rFonts w:eastAsia="宋体"/>
          <w:u w:val="single"/>
        </w:rPr>
        <w:t>You</w:t>
      </w:r>
      <w:r w:rsidRPr="00E430F6">
        <w:rPr>
          <w:rFonts w:eastAsia="宋体"/>
        </w:rPr>
        <w:t xml:space="preserve"> </w:t>
      </w:r>
      <w:r w:rsidRPr="00E430F6">
        <w:rPr>
          <w:rFonts w:eastAsia="宋体"/>
          <w:u w:val="single"/>
        </w:rPr>
        <w:t>say</w:t>
      </w:r>
      <w:r w:rsidRPr="00E430F6">
        <w:rPr>
          <w:rFonts w:eastAsia="宋体"/>
        </w:rPr>
        <w:t xml:space="preserve"> </w:t>
      </w:r>
      <w:r w:rsidRPr="00E430F6">
        <w:rPr>
          <w:rFonts w:eastAsia="宋体"/>
          <w:u w:val="single"/>
        </w:rPr>
        <w:t>anything</w:t>
      </w:r>
      <w:r w:rsidRPr="00E430F6">
        <w:rPr>
          <w:rFonts w:eastAsia="宋体"/>
        </w:rPr>
        <w:t xml:space="preserve"> now.</w:t>
      </w:r>
    </w:p>
    <w:p w:rsidR="00785232" w:rsidRPr="00785232" w:rsidRDefault="002F6AEA" w:rsidP="00182A90">
      <w:pPr>
        <w:pStyle w:val="Preface"/>
        <w:spacing w:after="84"/>
        <w:ind w:firstLine="480"/>
        <w:rPr>
          <w:lang w:eastAsia="zh-TW"/>
        </w:rPr>
      </w:pPr>
      <w:r>
        <w:t xml:space="preserve">  S   V    </w:t>
      </w:r>
      <w:r w:rsidR="00E430F6" w:rsidRPr="00E430F6">
        <w:t>O</w:t>
      </w:r>
    </w:p>
    <w:p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anything</w:t>
      </w:r>
      <w:r w:rsidRPr="00E430F6">
        <w:rPr>
          <w:rFonts w:eastAsia="宋体" w:hint="eastAsia"/>
        </w:rPr>
        <w:t>上重复而建立关系，可以把句</w:t>
      </w:r>
      <w:r w:rsidRPr="00E430F6">
        <w:rPr>
          <w:rFonts w:eastAsia="宋体"/>
        </w:rPr>
        <w:t>2</w:t>
      </w:r>
      <w:r w:rsidRPr="00E430F6">
        <w:rPr>
          <w:rFonts w:eastAsia="宋体" w:hint="eastAsia"/>
        </w:rPr>
        <w:t>中的重复点</w:t>
      </w:r>
      <w:r w:rsidRPr="00E430F6">
        <w:rPr>
          <w:rFonts w:eastAsia="宋体"/>
        </w:rPr>
        <w:t>anything</w:t>
      </w:r>
      <w:r w:rsidRPr="00E430F6">
        <w:rPr>
          <w:rFonts w:eastAsia="宋体" w:hint="eastAsia"/>
        </w:rPr>
        <w:t>改写为关系代名词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、移到句首扮演连接词角色，成为关系</w:t>
      </w:r>
      <w:r w:rsidR="00BF5096">
        <w:rPr>
          <w:rFonts w:eastAsia="宋体" w:hint="eastAsia"/>
        </w:rPr>
        <w:t>从句</w:t>
      </w:r>
      <w:r w:rsidRPr="00E430F6">
        <w:rPr>
          <w:rFonts w:eastAsia="宋体"/>
        </w:rPr>
        <w:t>that you say now</w:t>
      </w:r>
      <w:r w:rsidRPr="00E430F6">
        <w:rPr>
          <w:rFonts w:eastAsia="宋体" w:hint="eastAsia"/>
        </w:rPr>
        <w:t>，置于句</w:t>
      </w:r>
      <w:r w:rsidRPr="00E430F6">
        <w:rPr>
          <w:rFonts w:eastAsia="宋体"/>
        </w:rPr>
        <w:t>1</w:t>
      </w:r>
      <w:r w:rsidRPr="00E430F6">
        <w:rPr>
          <w:rFonts w:eastAsia="宋体" w:hint="eastAsia"/>
        </w:rPr>
        <w:t>中的先行词</w:t>
      </w:r>
      <w:r w:rsidRPr="00E430F6">
        <w:rPr>
          <w:rFonts w:eastAsia="宋体"/>
        </w:rPr>
        <w:t>anything</w:t>
      </w:r>
      <w:r w:rsidRPr="00E430F6">
        <w:rPr>
          <w:rFonts w:eastAsia="宋体" w:hint="eastAsia"/>
        </w:rPr>
        <w:t>之后，成为复句如下：</w:t>
      </w:r>
    </w:p>
    <w:p w:rsidR="00785232" w:rsidRPr="00785232" w:rsidRDefault="00E430F6" w:rsidP="00182A90">
      <w:pPr>
        <w:spacing w:after="84"/>
        <w:ind w:firstLine="480"/>
        <w:rPr>
          <w:lang w:eastAsia="zh-TW"/>
        </w:rPr>
      </w:pPr>
      <w:r w:rsidRPr="00E430F6">
        <w:rPr>
          <w:rFonts w:eastAsia="宋体"/>
          <w:u w:val="single"/>
        </w:rPr>
        <w:t>Anything</w:t>
      </w:r>
      <w:r w:rsidRPr="00E430F6">
        <w:rPr>
          <w:rFonts w:eastAsia="宋体"/>
        </w:rPr>
        <w:t xml:space="preserve"> [that you say now] </w:t>
      </w:r>
      <w:r w:rsidRPr="00E430F6">
        <w:rPr>
          <w:rFonts w:eastAsia="宋体"/>
          <w:u w:val="single"/>
        </w:rPr>
        <w:t>may be</w:t>
      </w:r>
      <w:r w:rsidRPr="00E430F6">
        <w:rPr>
          <w:rFonts w:eastAsia="宋体"/>
        </w:rPr>
        <w:t xml:space="preserve"> </w:t>
      </w:r>
      <w:r w:rsidRPr="00E430F6">
        <w:rPr>
          <w:rFonts w:eastAsia="宋体"/>
          <w:u w:val="single"/>
        </w:rPr>
        <w:t>used</w:t>
      </w:r>
      <w:r w:rsidRPr="00E430F6">
        <w:rPr>
          <w:rFonts w:eastAsia="宋体"/>
        </w:rPr>
        <w:t xml:space="preserve"> against you in court.</w:t>
      </w:r>
    </w:p>
    <w:p w:rsidR="00DD2927" w:rsidRDefault="002F6AEA" w:rsidP="00182A90">
      <w:pPr>
        <w:pStyle w:val="Preface"/>
        <w:spacing w:after="84"/>
        <w:ind w:firstLine="480"/>
        <w:rPr>
          <w:lang w:eastAsia="zh-TW"/>
        </w:rPr>
      </w:pPr>
      <w:r>
        <w:t xml:space="preserve">   S        </w:t>
      </w:r>
      <w:r w:rsidR="00E430F6" w:rsidRPr="00E430F6">
        <w:rPr>
          <w:rFonts w:hint="eastAsia"/>
        </w:rPr>
        <w:t>关系</w:t>
      </w:r>
      <w:r w:rsidR="00BF5096">
        <w:rPr>
          <w:rFonts w:hint="eastAsia"/>
        </w:rPr>
        <w:t>从句</w:t>
      </w:r>
      <w:r>
        <w:t xml:space="preserve">       V    </w:t>
      </w:r>
      <w:r w:rsidR="00E430F6" w:rsidRPr="00E430F6">
        <w:t>C</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的句型分析我们采取简单化的认定：</w:t>
      </w:r>
      <w:r w:rsidRPr="00E430F6">
        <w:rPr>
          <w:rFonts w:eastAsia="宋体"/>
        </w:rPr>
        <w:t>be</w:t>
      </w:r>
      <w:r w:rsidRPr="00E430F6">
        <w:rPr>
          <w:rFonts w:eastAsia="宋体" w:hint="eastAsia"/>
        </w:rPr>
        <w:t>是动词、后面的过去分词</w:t>
      </w:r>
      <w:r w:rsidRPr="00E430F6">
        <w:rPr>
          <w:rFonts w:eastAsia="宋体"/>
        </w:rPr>
        <w:t>used</w:t>
      </w:r>
      <w:r w:rsidRPr="00E430F6">
        <w:rPr>
          <w:rFonts w:eastAsia="宋体" w:hint="eastAsia"/>
        </w:rPr>
        <w:t>是形容词当主词补语。中括号里面是个关系</w:t>
      </w:r>
      <w:r w:rsidR="00BF5096">
        <w:rPr>
          <w:rFonts w:eastAsia="宋体" w:hint="eastAsia"/>
        </w:rPr>
        <w:t>从句</w:t>
      </w:r>
      <w:r w:rsidRPr="00E430F6">
        <w:rPr>
          <w:rFonts w:eastAsia="宋体" w:hint="eastAsia"/>
        </w:rPr>
        <w:t>，当形容词</w:t>
      </w:r>
      <w:r w:rsidR="00BF5096">
        <w:rPr>
          <w:rFonts w:eastAsia="宋体" w:hint="eastAsia"/>
        </w:rPr>
        <w:t>从句</w:t>
      </w:r>
      <w:r w:rsidRPr="00E430F6">
        <w:rPr>
          <w:rFonts w:eastAsia="宋体" w:hint="eastAsia"/>
        </w:rPr>
        <w:t>使用、修饰先行词</w:t>
      </w:r>
      <w:r w:rsidRPr="00E430F6">
        <w:rPr>
          <w:rFonts w:eastAsia="宋体"/>
        </w:rPr>
        <w:t>anything</w:t>
      </w:r>
      <w:r w:rsidRPr="00E430F6">
        <w:rPr>
          <w:rFonts w:eastAsia="宋体" w:hint="eastAsia"/>
        </w:rPr>
        <w:t>。这个关系</w:t>
      </w:r>
      <w:r w:rsidR="00BF5096">
        <w:rPr>
          <w:rFonts w:eastAsia="宋体" w:hint="eastAsia"/>
        </w:rPr>
        <w:t>从句</w:t>
      </w:r>
      <w:r w:rsidRPr="00E430F6">
        <w:rPr>
          <w:rFonts w:eastAsia="宋体" w:hint="eastAsia"/>
        </w:rPr>
        <w:t>中，关系代名词</w:t>
      </w:r>
      <w:r w:rsidRPr="00E430F6">
        <w:rPr>
          <w:rFonts w:eastAsia="宋体"/>
        </w:rPr>
        <w:t>that</w:t>
      </w:r>
      <w:r w:rsidRPr="00E430F6">
        <w:rPr>
          <w:rFonts w:eastAsia="宋体" w:hint="eastAsia"/>
        </w:rPr>
        <w:t>扮演</w:t>
      </w:r>
      <w:r w:rsidR="009D20F5">
        <w:rPr>
          <w:rFonts w:eastAsia="宋体" w:hint="eastAsia"/>
        </w:rPr>
        <w:t>受词（宾语）</w:t>
      </w:r>
      <w:r w:rsidRPr="00E430F6">
        <w:rPr>
          <w:rFonts w:eastAsia="宋体" w:hint="eastAsia"/>
        </w:rPr>
        <w:t>的角色（是动词</w:t>
      </w:r>
      <w:r w:rsidRPr="00E430F6">
        <w:rPr>
          <w:rFonts w:eastAsia="宋体"/>
        </w:rPr>
        <w:t>say</w:t>
      </w:r>
      <w:r w:rsidRPr="00E430F6">
        <w:rPr>
          <w:rFonts w:eastAsia="宋体" w:hint="eastAsia"/>
        </w:rPr>
        <w:t>的</w:t>
      </w:r>
      <w:r w:rsidR="009D20F5">
        <w:rPr>
          <w:rFonts w:eastAsia="宋体" w:hint="eastAsia"/>
        </w:rPr>
        <w:t>受词（宾语）</w:t>
      </w:r>
      <w:r w:rsidRPr="00E430F6">
        <w:rPr>
          <w:rFonts w:eastAsia="宋体" w:hint="eastAsia"/>
        </w:rPr>
        <w:t>），可以选择把它省略掉。另外，因为先行词</w:t>
      </w:r>
      <w:r w:rsidRPr="00E430F6">
        <w:rPr>
          <w:rFonts w:eastAsia="宋体"/>
        </w:rPr>
        <w:t>anything</w:t>
      </w:r>
      <w:r w:rsidRPr="00E430F6">
        <w:rPr>
          <w:rFonts w:eastAsia="宋体" w:hint="eastAsia"/>
        </w:rPr>
        <w:t>是个空洞无意义的字，也可以选择把先行词省略掉。但是先行词</w:t>
      </w:r>
      <w:r w:rsidRPr="00E430F6">
        <w:rPr>
          <w:rFonts w:eastAsia="宋体"/>
        </w:rPr>
        <w:t>anything</w:t>
      </w:r>
      <w:r w:rsidRPr="00E430F6">
        <w:rPr>
          <w:rFonts w:eastAsia="宋体" w:hint="eastAsia"/>
        </w:rPr>
        <w:t>在主要</w:t>
      </w:r>
      <w:r w:rsidR="00BF5096">
        <w:rPr>
          <w:rFonts w:eastAsia="宋体" w:hint="eastAsia"/>
        </w:rPr>
        <w:t>从句</w:t>
      </w:r>
      <w:r w:rsidRPr="00E430F6">
        <w:rPr>
          <w:rFonts w:eastAsia="宋体" w:hint="eastAsia"/>
        </w:rPr>
        <w:t>中扮演主词的角色。如果选择把先行词省略掉，就必须把关系代名词</w:t>
      </w:r>
      <w:r w:rsidRPr="00E430F6">
        <w:rPr>
          <w:rFonts w:eastAsia="宋体"/>
        </w:rPr>
        <w:t>that</w:t>
      </w:r>
      <w:r w:rsidRPr="00E430F6">
        <w:rPr>
          <w:rFonts w:eastAsia="宋体" w:hint="eastAsia"/>
        </w:rPr>
        <w:t>改写为复合关系代名词（如</w:t>
      </w:r>
      <w:r w:rsidRPr="00E430F6">
        <w:rPr>
          <w:rFonts w:eastAsia="宋体"/>
        </w:rPr>
        <w:t>whatever</w:t>
      </w:r>
      <w:r w:rsidRPr="00E430F6">
        <w:rPr>
          <w:rFonts w:eastAsia="宋体" w:hint="eastAsia"/>
        </w:rPr>
        <w:t>），成为这个复句：</w:t>
      </w:r>
    </w:p>
    <w:p w:rsidR="00785232" w:rsidRPr="00785232" w:rsidRDefault="00E430F6" w:rsidP="00182A90">
      <w:pPr>
        <w:spacing w:after="84"/>
        <w:ind w:firstLine="480"/>
        <w:rPr>
          <w:lang w:eastAsia="zh-TW"/>
        </w:rPr>
      </w:pPr>
      <w:r w:rsidRPr="00E430F6">
        <w:rPr>
          <w:rFonts w:eastAsia="宋体"/>
        </w:rPr>
        <w:t xml:space="preserve">[Whatever you say now] </w:t>
      </w:r>
      <w:r w:rsidRPr="00E430F6">
        <w:rPr>
          <w:rFonts w:eastAsia="宋体"/>
          <w:u w:val="single"/>
        </w:rPr>
        <w:t>may be</w:t>
      </w:r>
      <w:r w:rsidRPr="00E430F6">
        <w:rPr>
          <w:rFonts w:eastAsia="宋体"/>
        </w:rPr>
        <w:t xml:space="preserve"> </w:t>
      </w:r>
      <w:r w:rsidRPr="00E430F6">
        <w:rPr>
          <w:rFonts w:eastAsia="宋体"/>
          <w:u w:val="single"/>
        </w:rPr>
        <w:t>used</w:t>
      </w:r>
      <w:r w:rsidRPr="00E430F6">
        <w:rPr>
          <w:rFonts w:eastAsia="宋体"/>
        </w:rPr>
        <w:t xml:space="preserve"> against you in court.</w:t>
      </w:r>
    </w:p>
    <w:p w:rsidR="00DD2927" w:rsidRDefault="00E430F6" w:rsidP="00182A90">
      <w:pPr>
        <w:spacing w:after="84"/>
        <w:ind w:firstLine="480"/>
        <w:rPr>
          <w:lang w:eastAsia="zh-TW"/>
        </w:rPr>
      </w:pPr>
      <w:r w:rsidRPr="00E430F6">
        <w:rPr>
          <w:rFonts w:eastAsia="宋体" w:hint="eastAsia"/>
        </w:rPr>
        <w:t>这时候，复合关系代名词</w:t>
      </w:r>
      <w:r w:rsidRPr="00E430F6">
        <w:rPr>
          <w:rFonts w:eastAsia="宋体"/>
        </w:rPr>
        <w:t>whatever</w:t>
      </w:r>
      <w:r w:rsidRPr="00E430F6">
        <w:rPr>
          <w:rFonts w:eastAsia="宋体" w:hint="eastAsia"/>
        </w:rPr>
        <w:t>引导的关系</w:t>
      </w:r>
      <w:r w:rsidR="00BF5096">
        <w:rPr>
          <w:rFonts w:eastAsia="宋体" w:hint="eastAsia"/>
        </w:rPr>
        <w:t>从句</w:t>
      </w:r>
      <w:r w:rsidRPr="00E430F6">
        <w:rPr>
          <w:rFonts w:eastAsia="宋体" w:hint="eastAsia"/>
        </w:rPr>
        <w:t>因为包含先行词在内，已经升格成为名词</w:t>
      </w:r>
      <w:r w:rsidR="00BF5096">
        <w:rPr>
          <w:rFonts w:eastAsia="宋体" w:hint="eastAsia"/>
        </w:rPr>
        <w:t>从句</w:t>
      </w:r>
      <w:r w:rsidRPr="00E430F6">
        <w:rPr>
          <w:rFonts w:eastAsia="宋体" w:hint="eastAsia"/>
        </w:rPr>
        <w:t>、直接当做主要</w:t>
      </w:r>
      <w:r w:rsidR="00BF5096">
        <w:rPr>
          <w:rFonts w:eastAsia="宋体" w:hint="eastAsia"/>
        </w:rPr>
        <w:t>从句</w:t>
      </w:r>
      <w:r w:rsidRPr="00E430F6">
        <w:rPr>
          <w:rFonts w:eastAsia="宋体" w:hint="eastAsia"/>
        </w:rPr>
        <w:t>的主词使用。</w:t>
      </w:r>
    </w:p>
    <w:p w:rsidR="00DD2927" w:rsidRDefault="002F6AEA" w:rsidP="00182A90">
      <w:pPr>
        <w:pStyle w:val="4"/>
        <w:spacing w:after="84"/>
        <w:rPr>
          <w:lang w:eastAsia="zh-TW"/>
        </w:rPr>
      </w:pPr>
      <w:r>
        <w:rPr>
          <w:rFonts w:hint="eastAsia"/>
        </w:rPr>
        <w:t xml:space="preserve">(3) </w:t>
      </w:r>
      <w:r w:rsidR="00E430F6" w:rsidRPr="00E430F6">
        <w:t>whichever</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Any day</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fine</w:t>
      </w:r>
      <w:r w:rsidRPr="00E430F6">
        <w:rPr>
          <w:rFonts w:eastAsia="宋体"/>
        </w:rPr>
        <w:t xml:space="preserve"> with me.</w:t>
      </w:r>
    </w:p>
    <w:p w:rsidR="00785232" w:rsidRPr="00785232" w:rsidRDefault="002F6AEA" w:rsidP="00182A90">
      <w:pPr>
        <w:pStyle w:val="Preface"/>
        <w:spacing w:after="84"/>
        <w:ind w:firstLine="480"/>
        <w:rPr>
          <w:lang w:eastAsia="zh-TW"/>
        </w:rPr>
      </w:pPr>
      <w:r>
        <w:t xml:space="preserve">    S    V  </w:t>
      </w:r>
      <w:r w:rsidR="00E430F6" w:rsidRPr="00E430F6">
        <w:t>C</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You</w:t>
      </w:r>
      <w:r w:rsidRPr="00E430F6">
        <w:rPr>
          <w:rFonts w:eastAsia="宋体"/>
        </w:rPr>
        <w:t xml:space="preserve"> </w:t>
      </w:r>
      <w:r w:rsidRPr="00E430F6">
        <w:rPr>
          <w:rFonts w:eastAsia="宋体"/>
          <w:u w:val="single"/>
        </w:rPr>
        <w:t>choose</w:t>
      </w:r>
      <w:r w:rsidRPr="00E430F6">
        <w:rPr>
          <w:rFonts w:eastAsia="宋体"/>
        </w:rPr>
        <w:t xml:space="preserve"> </w:t>
      </w:r>
      <w:r w:rsidRPr="00E430F6">
        <w:rPr>
          <w:rFonts w:eastAsia="宋体"/>
          <w:u w:val="single"/>
        </w:rPr>
        <w:t>that day</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002F6AEA">
        <w:t xml:space="preserve">S   V      </w:t>
      </w:r>
      <w:r w:rsidRPr="00E430F6">
        <w:t>O</w:t>
      </w:r>
    </w:p>
    <w:p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中的</w:t>
      </w:r>
      <w:r w:rsidRPr="00E430F6">
        <w:rPr>
          <w:rFonts w:eastAsia="宋体"/>
        </w:rPr>
        <w:t>that day</w:t>
      </w:r>
      <w:r w:rsidRPr="00E430F6">
        <w:rPr>
          <w:rFonts w:eastAsia="宋体" w:hint="eastAsia"/>
        </w:rPr>
        <w:t>指的就是句</w:t>
      </w:r>
      <w:r w:rsidRPr="00E430F6">
        <w:rPr>
          <w:rFonts w:eastAsia="宋体"/>
        </w:rPr>
        <w:t>1</w:t>
      </w:r>
      <w:r w:rsidRPr="00E430F6">
        <w:rPr>
          <w:rFonts w:eastAsia="宋体" w:hint="eastAsia"/>
        </w:rPr>
        <w:t>的</w:t>
      </w:r>
      <w:r w:rsidRPr="00E430F6">
        <w:rPr>
          <w:rFonts w:eastAsia="宋体"/>
        </w:rPr>
        <w:t>any day</w:t>
      </w:r>
      <w:r w:rsidRPr="00E430F6">
        <w:rPr>
          <w:rFonts w:eastAsia="宋体" w:hint="eastAsia"/>
        </w:rPr>
        <w:t>，经此重复而建立关系，可以制造关系</w:t>
      </w:r>
      <w:r w:rsidR="00BF5096">
        <w:rPr>
          <w:rFonts w:eastAsia="宋体" w:hint="eastAsia"/>
        </w:rPr>
        <w:t>从句</w:t>
      </w:r>
      <w:r w:rsidRPr="00E430F6">
        <w:rPr>
          <w:rFonts w:eastAsia="宋体" w:hint="eastAsia"/>
        </w:rPr>
        <w:t>。做法是把句</w:t>
      </w:r>
      <w:r w:rsidRPr="00E430F6">
        <w:rPr>
          <w:rFonts w:eastAsia="宋体"/>
        </w:rPr>
        <w:t>2</w:t>
      </w:r>
      <w:r w:rsidRPr="00E430F6">
        <w:rPr>
          <w:rFonts w:eastAsia="宋体" w:hint="eastAsia"/>
        </w:rPr>
        <w:t>中的重复点</w:t>
      </w:r>
      <w:r w:rsidRPr="00E430F6">
        <w:rPr>
          <w:rFonts w:eastAsia="宋体"/>
        </w:rPr>
        <w:t>that day</w:t>
      </w:r>
      <w:r w:rsidRPr="00E430F6">
        <w:rPr>
          <w:rFonts w:eastAsia="宋体" w:hint="eastAsia"/>
        </w:rPr>
        <w:t>改写为关系代名词</w:t>
      </w:r>
      <w:r w:rsidRPr="00E430F6">
        <w:rPr>
          <w:rFonts w:eastAsia="宋体"/>
        </w:rPr>
        <w:t>which</w:t>
      </w:r>
      <w:r w:rsidRPr="00E430F6">
        <w:rPr>
          <w:rFonts w:eastAsia="宋体" w:hint="eastAsia"/>
        </w:rPr>
        <w:t>、成为关系</w:t>
      </w:r>
      <w:r w:rsidR="00BF5096">
        <w:rPr>
          <w:rFonts w:eastAsia="宋体" w:hint="eastAsia"/>
        </w:rPr>
        <w:t>从句</w:t>
      </w:r>
      <w:r w:rsidRPr="00E430F6">
        <w:rPr>
          <w:rFonts w:eastAsia="宋体"/>
        </w:rPr>
        <w:t>which you choose</w:t>
      </w:r>
      <w:r w:rsidRPr="00E430F6">
        <w:rPr>
          <w:rFonts w:eastAsia="宋体" w:hint="eastAsia"/>
        </w:rPr>
        <w:t>，再将关系</w:t>
      </w:r>
      <w:r w:rsidR="00BF5096">
        <w:rPr>
          <w:rFonts w:eastAsia="宋体" w:hint="eastAsia"/>
        </w:rPr>
        <w:t>从句</w:t>
      </w:r>
      <w:r w:rsidRPr="00E430F6">
        <w:rPr>
          <w:rFonts w:eastAsia="宋体" w:hint="eastAsia"/>
        </w:rPr>
        <w:t>置于句</w:t>
      </w:r>
      <w:r w:rsidRPr="00E430F6">
        <w:rPr>
          <w:rFonts w:eastAsia="宋体"/>
        </w:rPr>
        <w:t>1</w:t>
      </w:r>
      <w:r w:rsidRPr="00E430F6">
        <w:rPr>
          <w:rFonts w:eastAsia="宋体" w:hint="eastAsia"/>
        </w:rPr>
        <w:t>中的先行词</w:t>
      </w:r>
      <w:r w:rsidRPr="00E430F6">
        <w:rPr>
          <w:rFonts w:eastAsia="宋体"/>
        </w:rPr>
        <w:t>any day</w:t>
      </w:r>
      <w:r w:rsidRPr="00E430F6">
        <w:rPr>
          <w:rFonts w:eastAsia="宋体" w:hint="eastAsia"/>
        </w:rPr>
        <w:t>之后，成为复句如下：</w:t>
      </w:r>
    </w:p>
    <w:p w:rsidR="00785232" w:rsidRPr="00785232" w:rsidRDefault="00E430F6" w:rsidP="00182A90">
      <w:pPr>
        <w:spacing w:after="84"/>
        <w:ind w:firstLine="480"/>
        <w:rPr>
          <w:lang w:eastAsia="zh-TW"/>
        </w:rPr>
      </w:pPr>
      <w:r w:rsidRPr="00E430F6">
        <w:rPr>
          <w:rFonts w:eastAsia="宋体"/>
          <w:u w:val="single"/>
        </w:rPr>
        <w:t>Any day</w:t>
      </w:r>
      <w:r w:rsidRPr="00E430F6">
        <w:rPr>
          <w:rFonts w:eastAsia="宋体"/>
        </w:rPr>
        <w:t xml:space="preserve"> [which you choose] </w:t>
      </w:r>
      <w:r w:rsidRPr="00E430F6">
        <w:rPr>
          <w:rFonts w:eastAsia="宋体"/>
          <w:u w:val="single"/>
        </w:rPr>
        <w:t>is</w:t>
      </w:r>
      <w:r w:rsidRPr="00E430F6">
        <w:rPr>
          <w:rFonts w:eastAsia="宋体"/>
        </w:rPr>
        <w:t xml:space="preserve"> </w:t>
      </w:r>
      <w:r w:rsidRPr="00E430F6">
        <w:rPr>
          <w:rFonts w:eastAsia="宋体"/>
          <w:u w:val="single"/>
        </w:rPr>
        <w:t>fine</w:t>
      </w:r>
      <w:r w:rsidRPr="00E430F6">
        <w:rPr>
          <w:rFonts w:eastAsia="宋体"/>
        </w:rPr>
        <w:t xml:space="preserve"> with me.</w:t>
      </w:r>
    </w:p>
    <w:p w:rsidR="00DD2927" w:rsidRDefault="002F6AEA" w:rsidP="00182A90">
      <w:pPr>
        <w:pStyle w:val="Preface"/>
        <w:spacing w:after="84"/>
        <w:ind w:firstLine="480"/>
        <w:rPr>
          <w:lang w:eastAsia="zh-TW"/>
        </w:rPr>
      </w:pPr>
      <w:r>
        <w:t xml:space="preserve">   S       </w:t>
      </w:r>
      <w:r w:rsidR="00E430F6" w:rsidRPr="00E430F6">
        <w:rPr>
          <w:rFonts w:hint="eastAsia"/>
        </w:rPr>
        <w:t>关系</w:t>
      </w:r>
      <w:r w:rsidR="00BF5096">
        <w:rPr>
          <w:rFonts w:hint="eastAsia"/>
        </w:rPr>
        <w:t>从句</w:t>
      </w:r>
      <w:r>
        <w:t xml:space="preserve">     V  </w:t>
      </w:r>
      <w:r w:rsidR="00E430F6" w:rsidRPr="00E430F6">
        <w:t>C</w:t>
      </w:r>
    </w:p>
    <w:p w:rsidR="00DD2927" w:rsidRDefault="00E430F6" w:rsidP="00182A90">
      <w:pPr>
        <w:spacing w:after="84"/>
        <w:ind w:firstLine="480"/>
        <w:rPr>
          <w:lang w:eastAsia="zh-TW"/>
        </w:rPr>
      </w:pPr>
      <w:r w:rsidRPr="00E430F6">
        <w:rPr>
          <w:rFonts w:eastAsia="宋体" w:hint="eastAsia"/>
        </w:rPr>
        <w:t>关系代名词</w:t>
      </w:r>
      <w:r w:rsidRPr="00E430F6">
        <w:rPr>
          <w:rFonts w:eastAsia="宋体"/>
        </w:rPr>
        <w:t>which</w:t>
      </w:r>
      <w:r w:rsidRPr="00E430F6">
        <w:rPr>
          <w:rFonts w:eastAsia="宋体" w:hint="eastAsia"/>
        </w:rPr>
        <w:t>因为扮演</w:t>
      </w:r>
      <w:r w:rsidR="009D20F5">
        <w:rPr>
          <w:rFonts w:eastAsia="宋体" w:hint="eastAsia"/>
        </w:rPr>
        <w:t>受词（宾语）</w:t>
      </w:r>
      <w:r w:rsidRPr="00E430F6">
        <w:rPr>
          <w:rFonts w:eastAsia="宋体" w:hint="eastAsia"/>
        </w:rPr>
        <w:t>角色（是动词</w:t>
      </w:r>
      <w:r w:rsidRPr="00E430F6">
        <w:rPr>
          <w:rFonts w:eastAsia="宋体"/>
        </w:rPr>
        <w:t>choose</w:t>
      </w:r>
      <w:r w:rsidRPr="00E430F6">
        <w:rPr>
          <w:rFonts w:eastAsia="宋体" w:hint="eastAsia"/>
        </w:rPr>
        <w:t>的</w:t>
      </w:r>
      <w:r w:rsidR="009D20F5">
        <w:rPr>
          <w:rFonts w:eastAsia="宋体" w:hint="eastAsia"/>
        </w:rPr>
        <w:t>受词（宾语）</w:t>
      </w:r>
      <w:r w:rsidRPr="00E430F6">
        <w:rPr>
          <w:rFonts w:eastAsia="宋体" w:hint="eastAsia"/>
        </w:rPr>
        <w:t>），可以选择省略掉。另外也可以选择省略掉先行词。但是先行词</w:t>
      </w:r>
      <w:r w:rsidRPr="00E430F6">
        <w:rPr>
          <w:rFonts w:eastAsia="宋体"/>
        </w:rPr>
        <w:t>any day</w:t>
      </w:r>
      <w:r w:rsidRPr="00E430F6">
        <w:rPr>
          <w:rFonts w:eastAsia="宋体" w:hint="eastAsia"/>
        </w:rPr>
        <w:t>并非空洞无意义：</w:t>
      </w:r>
      <w:r w:rsidRPr="00E430F6">
        <w:rPr>
          <w:rFonts w:eastAsia="宋体"/>
        </w:rPr>
        <w:t>day</w:t>
      </w:r>
      <w:r w:rsidRPr="00E430F6">
        <w:rPr>
          <w:rFonts w:eastAsia="宋体" w:hint="eastAsia"/>
        </w:rPr>
        <w:t>是有意义的名词、必须留下来；限定符</w:t>
      </w:r>
      <w:r w:rsidRPr="00E430F6">
        <w:rPr>
          <w:rFonts w:eastAsia="宋体"/>
        </w:rPr>
        <w:t>any</w:t>
      </w:r>
      <w:r w:rsidRPr="00E430F6">
        <w:rPr>
          <w:rFonts w:eastAsia="宋体" w:hint="eastAsia"/>
        </w:rPr>
        <w:t>可以用复合关系代名词</w:t>
      </w:r>
      <w:r w:rsidRPr="00E430F6">
        <w:rPr>
          <w:rFonts w:eastAsia="宋体"/>
        </w:rPr>
        <w:t>whichever</w:t>
      </w:r>
      <w:r w:rsidRPr="00E430F6">
        <w:rPr>
          <w:rFonts w:eastAsia="宋体" w:hint="eastAsia"/>
        </w:rPr>
        <w:t>取代，成为</w:t>
      </w:r>
      <w:r w:rsidRPr="00E430F6">
        <w:rPr>
          <w:rFonts w:eastAsia="宋体"/>
        </w:rPr>
        <w:t>whichever day you choose</w:t>
      </w:r>
      <w:r w:rsidRPr="00E430F6">
        <w:rPr>
          <w:rFonts w:eastAsia="宋体" w:hint="eastAsia"/>
        </w:rPr>
        <w:t>这个关系</w:t>
      </w:r>
      <w:r w:rsidR="00BF5096">
        <w:rPr>
          <w:rFonts w:eastAsia="宋体" w:hint="eastAsia"/>
        </w:rPr>
        <w:t>从句</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[Whichever day you choose] </w:t>
      </w:r>
      <w:r w:rsidRPr="00E430F6">
        <w:rPr>
          <w:rFonts w:eastAsia="宋体"/>
          <w:u w:val="single"/>
        </w:rPr>
        <w:t>is</w:t>
      </w:r>
      <w:r w:rsidRPr="00E430F6">
        <w:rPr>
          <w:rFonts w:eastAsia="宋体"/>
        </w:rPr>
        <w:t xml:space="preserve"> </w:t>
      </w:r>
      <w:r w:rsidRPr="00E430F6">
        <w:rPr>
          <w:rFonts w:eastAsia="宋体"/>
          <w:u w:val="single"/>
        </w:rPr>
        <w:t>fine</w:t>
      </w:r>
      <w:r w:rsidRPr="00E430F6">
        <w:rPr>
          <w:rFonts w:eastAsia="宋体"/>
        </w:rPr>
        <w:t xml:space="preserve"> with me.</w:t>
      </w:r>
    </w:p>
    <w:p w:rsidR="00DD2927" w:rsidRDefault="00E430F6" w:rsidP="00182A90">
      <w:pPr>
        <w:pStyle w:val="Preface"/>
        <w:spacing w:after="84"/>
        <w:ind w:firstLine="480"/>
        <w:rPr>
          <w:lang w:eastAsia="zh-TW"/>
        </w:rPr>
      </w:pPr>
      <w:r w:rsidRPr="00E430F6">
        <w:t xml:space="preserve">       S </w:t>
      </w:r>
      <w:r w:rsidRPr="00E430F6">
        <w:rPr>
          <w:rFonts w:hint="eastAsia"/>
        </w:rPr>
        <w:t>关系</w:t>
      </w:r>
      <w:r w:rsidR="00BF5096">
        <w:rPr>
          <w:rFonts w:hint="eastAsia"/>
        </w:rPr>
        <w:t>从句</w:t>
      </w:r>
      <w:r w:rsidR="002F6AEA">
        <w:t xml:space="preserve">      </w:t>
      </w:r>
      <w:r w:rsidR="002F6AEA">
        <w:rPr>
          <w:rFonts w:hint="eastAsia"/>
        </w:rPr>
        <w:t xml:space="preserve"> </w:t>
      </w:r>
      <w:r w:rsidR="002F6AEA">
        <w:t xml:space="preserve"> V  </w:t>
      </w:r>
      <w:r w:rsidRPr="00E430F6">
        <w:t>C</w:t>
      </w:r>
    </w:p>
    <w:p w:rsidR="00DD2927" w:rsidRDefault="00E430F6" w:rsidP="00182A90">
      <w:pPr>
        <w:spacing w:after="84"/>
        <w:ind w:firstLine="480"/>
        <w:rPr>
          <w:lang w:eastAsia="zh-TW"/>
        </w:rPr>
      </w:pPr>
      <w:r w:rsidRPr="00E430F6">
        <w:rPr>
          <w:rFonts w:eastAsia="宋体" w:hint="eastAsia"/>
        </w:rPr>
        <w:lastRenderedPageBreak/>
        <w:t>这时候，复合关系代名词</w:t>
      </w:r>
      <w:r w:rsidRPr="00E430F6">
        <w:rPr>
          <w:rFonts w:eastAsia="宋体"/>
        </w:rPr>
        <w:t>whichever</w:t>
      </w:r>
      <w:r w:rsidRPr="00E430F6">
        <w:rPr>
          <w:rFonts w:eastAsia="宋体" w:hint="eastAsia"/>
        </w:rPr>
        <w:t>引导的关系</w:t>
      </w:r>
      <w:r w:rsidR="00BF5096">
        <w:rPr>
          <w:rFonts w:eastAsia="宋体" w:hint="eastAsia"/>
        </w:rPr>
        <w:t>从句</w:t>
      </w:r>
      <w:r w:rsidRPr="00E430F6">
        <w:rPr>
          <w:rFonts w:eastAsia="宋体" w:hint="eastAsia"/>
        </w:rPr>
        <w:t>因为包含先行词在内，已经升格成为名词</w:t>
      </w:r>
      <w:r w:rsidR="00BF5096">
        <w:rPr>
          <w:rFonts w:eastAsia="宋体" w:hint="eastAsia"/>
        </w:rPr>
        <w:t>从句</w:t>
      </w:r>
      <w:r w:rsidRPr="00E430F6">
        <w:rPr>
          <w:rFonts w:eastAsia="宋体" w:hint="eastAsia"/>
        </w:rPr>
        <w:t>、直接当作主要</w:t>
      </w:r>
      <w:r w:rsidR="00BF5096">
        <w:rPr>
          <w:rFonts w:eastAsia="宋体" w:hint="eastAsia"/>
        </w:rPr>
        <w:t>从句</w:t>
      </w:r>
      <w:r w:rsidRPr="00E430F6">
        <w:rPr>
          <w:rFonts w:eastAsia="宋体" w:hint="eastAsia"/>
        </w:rPr>
        <w:t>的主词使用。</w:t>
      </w:r>
    </w:p>
    <w:p w:rsidR="00DD2927" w:rsidRDefault="002F6AEA" w:rsidP="00182A90">
      <w:pPr>
        <w:pStyle w:val="4"/>
        <w:spacing w:after="84"/>
        <w:rPr>
          <w:lang w:eastAsia="zh-TW"/>
        </w:rPr>
      </w:pPr>
      <w:r>
        <w:rPr>
          <w:rFonts w:hint="eastAsia"/>
        </w:rPr>
        <w:t>(</w:t>
      </w:r>
      <w:r w:rsidR="000E4F40">
        <w:rPr>
          <w:rFonts w:hint="eastAsia"/>
        </w:rPr>
        <w:t>4</w:t>
      </w:r>
      <w:r>
        <w:rPr>
          <w:rFonts w:hint="eastAsia"/>
        </w:rPr>
        <w:t xml:space="preserve">) </w:t>
      </w:r>
      <w:r w:rsidR="00E430F6" w:rsidRPr="00E430F6">
        <w:t>whoever(whomever)</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Any person</w:t>
      </w:r>
      <w:r w:rsidRPr="00E430F6">
        <w:rPr>
          <w:rFonts w:eastAsia="宋体"/>
        </w:rPr>
        <w:t xml:space="preserve"> </w:t>
      </w:r>
      <w:r w:rsidRPr="00E430F6">
        <w:rPr>
          <w:rFonts w:eastAsia="宋体"/>
          <w:u w:val="single"/>
        </w:rPr>
        <w:t>will win</w:t>
      </w:r>
      <w:r w:rsidRPr="00E430F6">
        <w:rPr>
          <w:rFonts w:eastAsia="宋体"/>
        </w:rPr>
        <w:t xml:space="preserve"> </w:t>
      </w:r>
      <w:r w:rsidRPr="00E430F6">
        <w:rPr>
          <w:rFonts w:eastAsia="宋体"/>
          <w:u w:val="single"/>
        </w:rPr>
        <w:t>1,000 dollars</w:t>
      </w:r>
      <w:r w:rsidRPr="00E430F6">
        <w:rPr>
          <w:rFonts w:eastAsia="宋体"/>
        </w:rPr>
        <w:t>.</w:t>
      </w:r>
    </w:p>
    <w:p w:rsidR="00785232" w:rsidRPr="00785232" w:rsidRDefault="002F6AEA" w:rsidP="00182A90">
      <w:pPr>
        <w:pStyle w:val="Preface"/>
        <w:spacing w:after="84"/>
        <w:ind w:firstLine="480"/>
        <w:rPr>
          <w:lang w:eastAsia="zh-TW"/>
        </w:rPr>
      </w:pPr>
      <w:r>
        <w:t xml:space="preserve">      S        V       </w:t>
      </w:r>
      <w:r w:rsidR="00E430F6" w:rsidRPr="00E430F6">
        <w:t xml:space="preserve"> O</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person</w:t>
      </w:r>
      <w:r w:rsidRPr="00E430F6">
        <w:rPr>
          <w:rFonts w:eastAsia="宋体"/>
        </w:rPr>
        <w:t xml:space="preserve"> </w:t>
      </w:r>
      <w:r w:rsidRPr="00E430F6">
        <w:rPr>
          <w:rFonts w:eastAsia="宋体"/>
          <w:u w:val="single"/>
        </w:rPr>
        <w:t>reaches</w:t>
      </w:r>
      <w:r w:rsidRPr="00E430F6">
        <w:rPr>
          <w:rFonts w:eastAsia="宋体"/>
        </w:rPr>
        <w:t xml:space="preserve"> </w:t>
      </w:r>
      <w:r w:rsidRPr="00E430F6">
        <w:rPr>
          <w:rFonts w:eastAsia="宋体"/>
          <w:u w:val="single"/>
        </w:rPr>
        <w:t>the mountaintop</w:t>
      </w:r>
      <w:r w:rsidRPr="00E430F6">
        <w:rPr>
          <w:rFonts w:eastAsia="宋体"/>
        </w:rPr>
        <w:t xml:space="preserve"> first.</w:t>
      </w:r>
    </w:p>
    <w:p w:rsidR="00785232" w:rsidRPr="00785232" w:rsidRDefault="002F6AEA" w:rsidP="00182A90">
      <w:pPr>
        <w:pStyle w:val="Preface"/>
        <w:spacing w:after="84"/>
        <w:ind w:firstLine="480"/>
        <w:rPr>
          <w:lang w:eastAsia="zh-TW"/>
        </w:rPr>
      </w:pPr>
      <w:r>
        <w:t xml:space="preserve">     </w:t>
      </w:r>
      <w:r w:rsidR="00E430F6" w:rsidRPr="00E430F6">
        <w:t xml:space="preserve"> S      </w:t>
      </w:r>
      <w:r>
        <w:t xml:space="preserve">  V        </w:t>
      </w:r>
      <w:r w:rsidR="00E430F6" w:rsidRPr="00E430F6">
        <w:t xml:space="preserve"> O</w:t>
      </w:r>
    </w:p>
    <w:p w:rsidR="00DD2927" w:rsidRDefault="00E430F6" w:rsidP="00182A90">
      <w:pPr>
        <w:spacing w:after="84"/>
        <w:ind w:firstLine="480"/>
        <w:rPr>
          <w:lang w:eastAsia="zh-TW"/>
        </w:rPr>
      </w:pPr>
      <w:r w:rsidRPr="00E430F6">
        <w:rPr>
          <w:rFonts w:eastAsia="宋体" w:hint="eastAsia"/>
        </w:rPr>
        <w:t>两个句子在</w:t>
      </w:r>
      <w:r w:rsidRPr="00E430F6">
        <w:rPr>
          <w:rFonts w:eastAsia="宋体"/>
        </w:rPr>
        <w:t>person</w:t>
      </w:r>
      <w:r w:rsidRPr="00E430F6">
        <w:rPr>
          <w:rFonts w:eastAsia="宋体" w:hint="eastAsia"/>
        </w:rPr>
        <w:t>上重复而建立关系，可以制造关系</w:t>
      </w:r>
      <w:r w:rsidR="00BF5096">
        <w:rPr>
          <w:rFonts w:eastAsia="宋体" w:hint="eastAsia"/>
        </w:rPr>
        <w:t>从句</w:t>
      </w:r>
      <w:r w:rsidRPr="00E430F6">
        <w:rPr>
          <w:rFonts w:eastAsia="宋体" w:hint="eastAsia"/>
        </w:rPr>
        <w:t>来连接。做法是把句</w:t>
      </w:r>
      <w:r w:rsidRPr="00E430F6">
        <w:rPr>
          <w:rFonts w:eastAsia="宋体"/>
        </w:rPr>
        <w:t>2</w:t>
      </w:r>
      <w:r w:rsidRPr="00E430F6">
        <w:rPr>
          <w:rFonts w:eastAsia="宋体" w:hint="eastAsia"/>
        </w:rPr>
        <w:t>中的重复点</w:t>
      </w:r>
      <w:r w:rsidRPr="00E430F6">
        <w:rPr>
          <w:rFonts w:eastAsia="宋体"/>
        </w:rPr>
        <w:t>the person</w:t>
      </w:r>
      <w:r w:rsidRPr="00E430F6">
        <w:rPr>
          <w:rFonts w:eastAsia="宋体" w:hint="eastAsia"/>
        </w:rPr>
        <w:t>改写为关系代名词</w:t>
      </w:r>
      <w:r w:rsidRPr="00E430F6">
        <w:rPr>
          <w:rFonts w:eastAsia="宋体"/>
        </w:rPr>
        <w:t>who</w:t>
      </w:r>
      <w:r w:rsidRPr="00E430F6">
        <w:rPr>
          <w:rFonts w:eastAsia="宋体" w:hint="eastAsia"/>
        </w:rPr>
        <w:t>、成为关系</w:t>
      </w:r>
      <w:r w:rsidR="00BF5096">
        <w:rPr>
          <w:rFonts w:eastAsia="宋体" w:hint="eastAsia"/>
        </w:rPr>
        <w:t>从句</w:t>
      </w:r>
      <w:r w:rsidRPr="00E430F6">
        <w:rPr>
          <w:rFonts w:eastAsia="宋体"/>
        </w:rPr>
        <w:t>who reaches the mountaintop first</w:t>
      </w:r>
      <w:r w:rsidRPr="00E430F6">
        <w:rPr>
          <w:rFonts w:eastAsia="宋体" w:hint="eastAsia"/>
        </w:rPr>
        <w:t>，然后置于句</w:t>
      </w:r>
      <w:r w:rsidRPr="00E430F6">
        <w:rPr>
          <w:rFonts w:eastAsia="宋体"/>
        </w:rPr>
        <w:t>1</w:t>
      </w:r>
      <w:r w:rsidRPr="00E430F6">
        <w:rPr>
          <w:rFonts w:eastAsia="宋体" w:hint="eastAsia"/>
        </w:rPr>
        <w:t>中的先行词</w:t>
      </w:r>
      <w:r w:rsidRPr="00E430F6">
        <w:rPr>
          <w:rFonts w:eastAsia="宋体"/>
        </w:rPr>
        <w:t>any person</w:t>
      </w:r>
      <w:r w:rsidRPr="00E430F6">
        <w:rPr>
          <w:rFonts w:eastAsia="宋体" w:hint="eastAsia"/>
        </w:rPr>
        <w:t>之后，成为复句如下：</w:t>
      </w:r>
    </w:p>
    <w:p w:rsidR="00785232" w:rsidRPr="00785232" w:rsidRDefault="00E430F6" w:rsidP="00182A90">
      <w:pPr>
        <w:spacing w:after="84"/>
        <w:ind w:firstLine="480"/>
        <w:rPr>
          <w:lang w:eastAsia="zh-TW"/>
        </w:rPr>
      </w:pPr>
      <w:r w:rsidRPr="00E430F6">
        <w:rPr>
          <w:rFonts w:eastAsia="宋体"/>
          <w:u w:val="single"/>
        </w:rPr>
        <w:t>Any person</w:t>
      </w:r>
      <w:r w:rsidRPr="00E430F6">
        <w:rPr>
          <w:rFonts w:eastAsia="宋体"/>
        </w:rPr>
        <w:t xml:space="preserve"> [who reaches the mountaintop first] </w:t>
      </w:r>
      <w:r w:rsidRPr="00E430F6">
        <w:rPr>
          <w:rFonts w:eastAsia="宋体"/>
          <w:u w:val="single"/>
        </w:rPr>
        <w:t>will win</w:t>
      </w:r>
      <w:r w:rsidRPr="00E430F6">
        <w:rPr>
          <w:rFonts w:eastAsia="宋体"/>
        </w:rPr>
        <w:t xml:space="preserve"> </w:t>
      </w:r>
      <w:r w:rsidRPr="00E430F6">
        <w:rPr>
          <w:rFonts w:eastAsia="宋体"/>
          <w:u w:val="single"/>
        </w:rPr>
        <w:t>1,000 dollars</w:t>
      </w:r>
      <w:r w:rsidRPr="00E430F6">
        <w:rPr>
          <w:rFonts w:eastAsia="宋体"/>
        </w:rPr>
        <w:t>.</w:t>
      </w:r>
    </w:p>
    <w:p w:rsidR="00DD2927" w:rsidRDefault="00E430F6" w:rsidP="00182A90">
      <w:pPr>
        <w:pStyle w:val="Preface"/>
        <w:spacing w:after="84"/>
        <w:ind w:firstLine="480"/>
        <w:rPr>
          <w:lang w:eastAsia="zh-TW"/>
        </w:rPr>
      </w:pPr>
      <w:r w:rsidRPr="00E430F6">
        <w:t xml:space="preserve">    S            </w:t>
      </w:r>
      <w:r w:rsidR="002F6AEA">
        <w:t xml:space="preserve">  </w:t>
      </w:r>
      <w:r w:rsidRPr="00E430F6">
        <w:t xml:space="preserve">  </w:t>
      </w:r>
      <w:r w:rsidRPr="00E430F6">
        <w:rPr>
          <w:rFonts w:hint="eastAsia"/>
        </w:rPr>
        <w:t>关系</w:t>
      </w:r>
      <w:r w:rsidR="00BF5096">
        <w:rPr>
          <w:rFonts w:hint="eastAsia"/>
        </w:rPr>
        <w:t>从句</w:t>
      </w:r>
      <w:r w:rsidR="002F6AEA">
        <w:t xml:space="preserve">               V        </w:t>
      </w:r>
      <w:r w:rsidRPr="00E430F6">
        <w:t xml:space="preserve"> O</w:t>
      </w:r>
    </w:p>
    <w:p w:rsidR="00DD2927" w:rsidRDefault="00E430F6" w:rsidP="00182A90">
      <w:pPr>
        <w:spacing w:after="84"/>
        <w:ind w:firstLine="480"/>
        <w:rPr>
          <w:lang w:eastAsia="zh-TW"/>
        </w:rPr>
      </w:pPr>
      <w:r w:rsidRPr="00E430F6">
        <w:rPr>
          <w:rFonts w:eastAsia="宋体" w:hint="eastAsia"/>
        </w:rPr>
        <w:t>因为先行词</w:t>
      </w:r>
      <w:r w:rsidRPr="00E430F6">
        <w:rPr>
          <w:rFonts w:eastAsia="宋体"/>
        </w:rPr>
        <w:t>any person</w:t>
      </w:r>
      <w:r w:rsidRPr="00E430F6">
        <w:rPr>
          <w:rFonts w:eastAsia="宋体" w:hint="eastAsia"/>
        </w:rPr>
        <w:t>没有内容，可以选择省略，只要把关系代名词</w:t>
      </w:r>
      <w:r w:rsidRPr="00E430F6">
        <w:rPr>
          <w:rFonts w:eastAsia="宋体"/>
        </w:rPr>
        <w:t>who</w:t>
      </w:r>
      <w:r w:rsidRPr="00E430F6">
        <w:rPr>
          <w:rFonts w:eastAsia="宋体" w:hint="eastAsia"/>
        </w:rPr>
        <w:t>改写为复合关系代名词</w:t>
      </w:r>
      <w:r w:rsidRPr="00E430F6">
        <w:rPr>
          <w:rFonts w:eastAsia="宋体"/>
        </w:rPr>
        <w:t>whoever</w:t>
      </w:r>
      <w:r w:rsidRPr="00E430F6">
        <w:rPr>
          <w:rFonts w:eastAsia="宋体" w:hint="eastAsia"/>
        </w:rPr>
        <w:t>，关系</w:t>
      </w:r>
      <w:r w:rsidR="00BF5096">
        <w:rPr>
          <w:rFonts w:eastAsia="宋体" w:hint="eastAsia"/>
        </w:rPr>
        <w:t>从句</w:t>
      </w:r>
      <w:r w:rsidRPr="00E430F6">
        <w:rPr>
          <w:rFonts w:eastAsia="宋体"/>
        </w:rPr>
        <w:t>whoever reaches the mountaintop first</w:t>
      </w:r>
      <w:r w:rsidRPr="00E430F6">
        <w:rPr>
          <w:rFonts w:eastAsia="宋体" w:hint="eastAsia"/>
        </w:rPr>
        <w:t>升格为名词</w:t>
      </w:r>
      <w:r w:rsidR="00BF5096">
        <w:rPr>
          <w:rFonts w:eastAsia="宋体" w:hint="eastAsia"/>
        </w:rPr>
        <w:t>从句</w:t>
      </w:r>
      <w:r w:rsidRPr="00E430F6">
        <w:rPr>
          <w:rFonts w:eastAsia="宋体" w:hint="eastAsia"/>
        </w:rPr>
        <w:t>、直接当作主要</w:t>
      </w:r>
      <w:r w:rsidR="00BF5096">
        <w:rPr>
          <w:rFonts w:eastAsia="宋体" w:hint="eastAsia"/>
        </w:rPr>
        <w:t>从句</w:t>
      </w:r>
      <w:r w:rsidRPr="00E430F6">
        <w:rPr>
          <w:rFonts w:eastAsia="宋体" w:hint="eastAsia"/>
        </w:rPr>
        <w:t>的主词使用，如下：</w:t>
      </w:r>
    </w:p>
    <w:p w:rsidR="00785232" w:rsidRPr="00785232" w:rsidRDefault="00E430F6" w:rsidP="00182A90">
      <w:pPr>
        <w:spacing w:after="84"/>
        <w:ind w:firstLine="480"/>
        <w:rPr>
          <w:lang w:eastAsia="zh-TW"/>
        </w:rPr>
      </w:pPr>
      <w:r w:rsidRPr="00E430F6">
        <w:rPr>
          <w:rFonts w:eastAsia="宋体"/>
        </w:rPr>
        <w:t xml:space="preserve">[Whoever reaches the mountaintop first] </w:t>
      </w:r>
      <w:r w:rsidRPr="00E430F6">
        <w:rPr>
          <w:rFonts w:eastAsia="宋体"/>
          <w:u w:val="single"/>
        </w:rPr>
        <w:t>will win</w:t>
      </w:r>
      <w:r w:rsidRPr="00E430F6">
        <w:rPr>
          <w:rFonts w:eastAsia="宋体"/>
        </w:rPr>
        <w:t xml:space="preserve"> </w:t>
      </w:r>
      <w:r w:rsidRPr="00E430F6">
        <w:rPr>
          <w:rFonts w:eastAsia="宋体"/>
          <w:u w:val="single"/>
        </w:rPr>
        <w:t>1,000 dollars</w:t>
      </w:r>
      <w:r w:rsidRPr="00E430F6">
        <w:rPr>
          <w:rFonts w:eastAsia="宋体"/>
        </w:rPr>
        <w:t>.</w:t>
      </w:r>
    </w:p>
    <w:p w:rsidR="00DD2927" w:rsidRDefault="002F6AEA" w:rsidP="00182A90">
      <w:pPr>
        <w:pStyle w:val="Preface"/>
        <w:spacing w:after="84"/>
        <w:ind w:firstLine="480"/>
        <w:rPr>
          <w:lang w:eastAsia="zh-TW"/>
        </w:rPr>
      </w:pPr>
      <w:r>
        <w:t xml:space="preserve">            </w:t>
      </w:r>
      <w:r w:rsidR="00E430F6" w:rsidRPr="00E430F6">
        <w:t xml:space="preserve"> S </w:t>
      </w:r>
      <w:r w:rsidR="00E430F6" w:rsidRPr="00E430F6">
        <w:rPr>
          <w:rFonts w:hint="eastAsia"/>
        </w:rPr>
        <w:t>关系</w:t>
      </w:r>
      <w:r w:rsidR="00BF5096">
        <w:rPr>
          <w:rFonts w:hint="eastAsia"/>
        </w:rPr>
        <w:t>从句</w:t>
      </w:r>
      <w:r w:rsidR="00E430F6" w:rsidRPr="00E430F6">
        <w:t xml:space="preserve">       </w:t>
      </w:r>
      <w:r>
        <w:t xml:space="preserve">         V       </w:t>
      </w:r>
      <w:r w:rsidR="00E430F6" w:rsidRPr="00E430F6">
        <w:t xml:space="preserve"> O</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girl</w:t>
      </w:r>
      <w:r w:rsidRPr="00E430F6">
        <w:rPr>
          <w:rFonts w:eastAsia="宋体"/>
        </w:rPr>
        <w:t xml:space="preserve"> </w:t>
      </w:r>
      <w:r w:rsidRPr="00E430F6">
        <w:rPr>
          <w:rFonts w:eastAsia="宋体"/>
          <w:u w:val="single"/>
        </w:rPr>
        <w:t>will marry</w:t>
      </w:r>
      <w:r w:rsidRPr="00E430F6">
        <w:rPr>
          <w:rFonts w:eastAsia="宋体"/>
        </w:rPr>
        <w:t xml:space="preserve"> </w:t>
      </w:r>
      <w:r w:rsidRPr="00E430F6">
        <w:rPr>
          <w:rFonts w:eastAsia="宋体"/>
          <w:u w:val="single"/>
        </w:rPr>
        <w:t>any person</w:t>
      </w:r>
      <w:r w:rsidRPr="00E430F6">
        <w:rPr>
          <w:rFonts w:eastAsia="宋体"/>
        </w:rPr>
        <w:t>.</w:t>
      </w:r>
    </w:p>
    <w:p w:rsidR="00785232" w:rsidRPr="00785232" w:rsidRDefault="002F6AEA" w:rsidP="00182A90">
      <w:pPr>
        <w:pStyle w:val="Preface"/>
        <w:spacing w:after="84"/>
        <w:ind w:firstLine="480"/>
        <w:rPr>
          <w:lang w:eastAsia="zh-TW"/>
        </w:rPr>
      </w:pPr>
      <w:r>
        <w:t xml:space="preserve">     S      V      </w:t>
      </w:r>
      <w:r w:rsidR="00E430F6" w:rsidRPr="00E430F6">
        <w:t xml:space="preserve">  O</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person</w:t>
      </w:r>
      <w:r w:rsidRPr="00E430F6">
        <w:rPr>
          <w:rFonts w:eastAsia="宋体"/>
        </w:rPr>
        <w:t xml:space="preserve"> </w:t>
      </w:r>
      <w:r w:rsidRPr="00E430F6">
        <w:rPr>
          <w:rFonts w:eastAsia="宋体"/>
          <w:u w:val="single"/>
        </w:rPr>
        <w:t>gives</w:t>
      </w:r>
      <w:r w:rsidRPr="00E430F6">
        <w:rPr>
          <w:rFonts w:eastAsia="宋体"/>
        </w:rPr>
        <w:t xml:space="preserve"> </w:t>
      </w:r>
      <w:r w:rsidRPr="00E430F6">
        <w:rPr>
          <w:rFonts w:eastAsia="宋体"/>
          <w:u w:val="single"/>
        </w:rPr>
        <w:t>her</w:t>
      </w:r>
      <w:r w:rsidRPr="00E430F6">
        <w:rPr>
          <w:rFonts w:eastAsia="宋体"/>
        </w:rPr>
        <w:t xml:space="preserve"> </w:t>
      </w:r>
      <w:r w:rsidRPr="00E430F6">
        <w:rPr>
          <w:rFonts w:eastAsia="宋体"/>
          <w:u w:val="single"/>
        </w:rPr>
        <w:t>a diamond ring</w:t>
      </w:r>
      <w:r w:rsidRPr="00E430F6">
        <w:rPr>
          <w:rFonts w:eastAsia="宋体"/>
        </w:rPr>
        <w:t>.</w:t>
      </w:r>
    </w:p>
    <w:p w:rsidR="00DD2927" w:rsidRDefault="002F6AEA" w:rsidP="00182A90">
      <w:pPr>
        <w:pStyle w:val="Preface"/>
        <w:spacing w:after="84"/>
        <w:ind w:firstLine="480"/>
      </w:pPr>
      <w:r>
        <w:t xml:space="preserve">      S      V   O    </w:t>
      </w:r>
      <w:r w:rsidR="00E430F6" w:rsidRPr="00E430F6">
        <w:t xml:space="preserve">   O</w:t>
      </w:r>
    </w:p>
    <w:p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person</w:t>
      </w:r>
      <w:r w:rsidRPr="00E430F6">
        <w:rPr>
          <w:rFonts w:eastAsia="宋体" w:hint="eastAsia"/>
        </w:rPr>
        <w:t>上重复而建立关系，可以把句</w:t>
      </w:r>
      <w:r w:rsidRPr="00E430F6">
        <w:rPr>
          <w:rFonts w:eastAsia="宋体"/>
        </w:rPr>
        <w:t>2</w:t>
      </w:r>
      <w:r w:rsidRPr="00E430F6">
        <w:rPr>
          <w:rFonts w:eastAsia="宋体" w:hint="eastAsia"/>
        </w:rPr>
        <w:t>的</w:t>
      </w:r>
      <w:r w:rsidRPr="00E430F6">
        <w:rPr>
          <w:rFonts w:eastAsia="宋体"/>
        </w:rPr>
        <w:t>the person</w:t>
      </w:r>
      <w:r w:rsidRPr="00E430F6">
        <w:rPr>
          <w:rFonts w:eastAsia="宋体" w:hint="eastAsia"/>
        </w:rPr>
        <w:t>改写为关系代名词</w:t>
      </w:r>
      <w:r w:rsidRPr="00E430F6">
        <w:rPr>
          <w:rFonts w:eastAsia="宋体"/>
        </w:rPr>
        <w:t>who</w:t>
      </w:r>
      <w:r w:rsidRPr="00E430F6">
        <w:rPr>
          <w:rFonts w:eastAsia="宋体" w:hint="eastAsia"/>
        </w:rPr>
        <w:t>、成为关系</w:t>
      </w:r>
      <w:r w:rsidR="00BF5096">
        <w:rPr>
          <w:rFonts w:eastAsia="宋体" w:hint="eastAsia"/>
        </w:rPr>
        <w:t>从句</w:t>
      </w:r>
      <w:r w:rsidRPr="00E430F6">
        <w:rPr>
          <w:rFonts w:eastAsia="宋体"/>
        </w:rPr>
        <w:t>who gives her a diamond ring</w:t>
      </w:r>
      <w:r w:rsidRPr="00E430F6">
        <w:rPr>
          <w:rFonts w:eastAsia="宋体" w:hint="eastAsia"/>
        </w:rPr>
        <w:t>，置于句</w:t>
      </w:r>
      <w:r w:rsidRPr="00E430F6">
        <w:rPr>
          <w:rFonts w:eastAsia="宋体"/>
        </w:rPr>
        <w:t>1</w:t>
      </w:r>
      <w:r w:rsidRPr="00E430F6">
        <w:rPr>
          <w:rFonts w:eastAsia="宋体" w:hint="eastAsia"/>
        </w:rPr>
        <w:t>中的先行词</w:t>
      </w:r>
      <w:r w:rsidRPr="00E430F6">
        <w:rPr>
          <w:rFonts w:eastAsia="宋体"/>
        </w:rPr>
        <w:t>any person</w:t>
      </w:r>
      <w:r w:rsidRPr="00E430F6">
        <w:rPr>
          <w:rFonts w:eastAsia="宋体" w:hint="eastAsia"/>
        </w:rPr>
        <w:t>之后，如下：</w:t>
      </w:r>
    </w:p>
    <w:p w:rsidR="00785232" w:rsidRPr="00785232" w:rsidRDefault="00E430F6" w:rsidP="00182A90">
      <w:pPr>
        <w:spacing w:after="84"/>
        <w:ind w:firstLine="480"/>
        <w:rPr>
          <w:lang w:eastAsia="zh-TW"/>
        </w:rPr>
      </w:pPr>
      <w:r w:rsidRPr="00E430F6">
        <w:rPr>
          <w:rFonts w:eastAsia="宋体"/>
          <w:u w:val="single"/>
        </w:rPr>
        <w:t>The girl</w:t>
      </w:r>
      <w:r w:rsidRPr="00E430F6">
        <w:rPr>
          <w:rFonts w:eastAsia="宋体"/>
        </w:rPr>
        <w:t xml:space="preserve"> </w:t>
      </w:r>
      <w:r w:rsidRPr="00E430F6">
        <w:rPr>
          <w:rFonts w:eastAsia="宋体"/>
          <w:u w:val="single"/>
        </w:rPr>
        <w:t>will marry</w:t>
      </w:r>
      <w:r w:rsidRPr="00E430F6">
        <w:rPr>
          <w:rFonts w:eastAsia="宋体"/>
        </w:rPr>
        <w:t xml:space="preserve"> </w:t>
      </w:r>
      <w:r w:rsidRPr="00E430F6">
        <w:rPr>
          <w:rFonts w:eastAsia="宋体"/>
          <w:u w:val="single"/>
        </w:rPr>
        <w:t>any person</w:t>
      </w:r>
      <w:r w:rsidRPr="00E430F6">
        <w:rPr>
          <w:rFonts w:eastAsia="宋体"/>
        </w:rPr>
        <w:t xml:space="preserve"> [who gives her a diamond ring].</w:t>
      </w:r>
    </w:p>
    <w:p w:rsidR="00DD2927" w:rsidRDefault="002F6AEA" w:rsidP="00182A90">
      <w:pPr>
        <w:pStyle w:val="Preface"/>
        <w:spacing w:after="84"/>
        <w:ind w:firstLine="480"/>
        <w:rPr>
          <w:lang w:eastAsia="zh-TW"/>
        </w:rPr>
      </w:pPr>
      <w:r>
        <w:t xml:space="preserve">   S       V      </w:t>
      </w:r>
      <w:r>
        <w:rPr>
          <w:rFonts w:hint="eastAsia"/>
        </w:rPr>
        <w:t xml:space="preserve"> </w:t>
      </w:r>
      <w:r>
        <w:t xml:space="preserve"> O          </w:t>
      </w:r>
      <w:r w:rsidR="00E430F6" w:rsidRPr="00E430F6">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因为先行词</w:t>
      </w:r>
      <w:r w:rsidRPr="00E430F6">
        <w:rPr>
          <w:rFonts w:eastAsia="宋体"/>
        </w:rPr>
        <w:t>any person</w:t>
      </w:r>
      <w:r w:rsidRPr="00E430F6">
        <w:rPr>
          <w:rFonts w:eastAsia="宋体" w:hint="eastAsia"/>
        </w:rPr>
        <w:t>没有什么内容，可以选择省略，只要把关系代名词</w:t>
      </w:r>
      <w:r w:rsidRPr="00E430F6">
        <w:rPr>
          <w:rFonts w:eastAsia="宋体"/>
        </w:rPr>
        <w:t>who</w:t>
      </w:r>
      <w:r w:rsidRPr="00E430F6">
        <w:rPr>
          <w:rFonts w:eastAsia="宋体" w:hint="eastAsia"/>
        </w:rPr>
        <w:t>改写为复合关系代名词</w:t>
      </w:r>
      <w:r w:rsidRPr="00E430F6">
        <w:rPr>
          <w:rFonts w:eastAsia="宋体"/>
        </w:rPr>
        <w:t>whoever</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The girl</w:t>
      </w:r>
      <w:r w:rsidRPr="00E430F6">
        <w:rPr>
          <w:rFonts w:eastAsia="宋体"/>
        </w:rPr>
        <w:t xml:space="preserve"> </w:t>
      </w:r>
      <w:r w:rsidRPr="00E430F6">
        <w:rPr>
          <w:rFonts w:eastAsia="宋体"/>
          <w:u w:val="single"/>
        </w:rPr>
        <w:t>will marry</w:t>
      </w:r>
      <w:r w:rsidRPr="00E430F6">
        <w:rPr>
          <w:rFonts w:eastAsia="宋体"/>
        </w:rPr>
        <w:t xml:space="preserve"> [whoever gives her a diamond ring].</w:t>
      </w:r>
    </w:p>
    <w:p w:rsidR="00DD2927" w:rsidRDefault="002F6AEA" w:rsidP="00182A90">
      <w:pPr>
        <w:pStyle w:val="Preface"/>
        <w:spacing w:after="84"/>
        <w:ind w:firstLine="480"/>
        <w:rPr>
          <w:lang w:eastAsia="zh-TW"/>
        </w:rPr>
      </w:pPr>
      <w:r>
        <w:t xml:space="preserve">   S      V            </w:t>
      </w:r>
      <w:r w:rsidR="00E430F6" w:rsidRPr="00E430F6">
        <w:t xml:space="preserve">    O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复合关系代名词</w:t>
      </w:r>
      <w:r w:rsidRPr="00E430F6">
        <w:rPr>
          <w:rFonts w:eastAsia="宋体"/>
        </w:rPr>
        <w:t>whoever</w:t>
      </w:r>
      <w:r w:rsidRPr="00E430F6">
        <w:rPr>
          <w:rFonts w:eastAsia="宋体" w:hint="eastAsia"/>
        </w:rPr>
        <w:t>引导的关系</w:t>
      </w:r>
      <w:r w:rsidR="00BF5096">
        <w:rPr>
          <w:rFonts w:eastAsia="宋体" w:hint="eastAsia"/>
        </w:rPr>
        <w:t>从句</w:t>
      </w:r>
      <w:r w:rsidRPr="00E430F6">
        <w:rPr>
          <w:rFonts w:eastAsia="宋体"/>
        </w:rPr>
        <w:t>whoever gives her a diamond ring</w:t>
      </w:r>
      <w:r w:rsidRPr="00E430F6">
        <w:rPr>
          <w:rFonts w:eastAsia="宋体" w:hint="eastAsia"/>
        </w:rPr>
        <w:t>因为省略了先行词，所以这整个关系</w:t>
      </w:r>
      <w:r w:rsidR="00BF5096">
        <w:rPr>
          <w:rFonts w:eastAsia="宋体" w:hint="eastAsia"/>
        </w:rPr>
        <w:t>从句</w:t>
      </w:r>
      <w:r w:rsidRPr="00E430F6">
        <w:rPr>
          <w:rFonts w:eastAsia="宋体" w:hint="eastAsia"/>
        </w:rPr>
        <w:t>升格为名词</w:t>
      </w:r>
      <w:r w:rsidR="00BF5096">
        <w:rPr>
          <w:rFonts w:eastAsia="宋体" w:hint="eastAsia"/>
        </w:rPr>
        <w:t>从句</w:t>
      </w:r>
      <w:r w:rsidRPr="00E430F6">
        <w:rPr>
          <w:rFonts w:eastAsia="宋体" w:hint="eastAsia"/>
        </w:rPr>
        <w:t>、直接当做主要</w:t>
      </w:r>
      <w:r w:rsidR="00BF5096">
        <w:rPr>
          <w:rFonts w:eastAsia="宋体" w:hint="eastAsia"/>
        </w:rPr>
        <w:lastRenderedPageBreak/>
        <w:t>从句</w:t>
      </w:r>
      <w:r w:rsidRPr="00E430F6">
        <w:rPr>
          <w:rFonts w:eastAsia="宋体" w:hint="eastAsia"/>
        </w:rPr>
        <w:t>动词</w:t>
      </w:r>
      <w:r w:rsidRPr="00E430F6">
        <w:rPr>
          <w:rFonts w:eastAsia="宋体"/>
        </w:rPr>
        <w:t>will marry</w:t>
      </w:r>
      <w:r w:rsidRPr="00E430F6">
        <w:rPr>
          <w:rFonts w:eastAsia="宋体" w:hint="eastAsia"/>
        </w:rPr>
        <w:t>的</w:t>
      </w:r>
      <w:r w:rsidR="009D20F5">
        <w:rPr>
          <w:rFonts w:eastAsia="宋体" w:hint="eastAsia"/>
        </w:rPr>
        <w:t>受词（宾语）</w:t>
      </w:r>
      <w:r w:rsidRPr="00E430F6">
        <w:rPr>
          <w:rFonts w:eastAsia="宋体" w:hint="eastAsia"/>
        </w:rPr>
        <w:t>。请注意：这个关系</w:t>
      </w:r>
      <w:r w:rsidR="00BF5096">
        <w:rPr>
          <w:rFonts w:eastAsia="宋体" w:hint="eastAsia"/>
        </w:rPr>
        <w:t>从句</w:t>
      </w:r>
      <w:r w:rsidRPr="00E430F6">
        <w:rPr>
          <w:rFonts w:eastAsia="宋体" w:hint="eastAsia"/>
        </w:rPr>
        <w:t>虽然是当作主要</w:t>
      </w:r>
      <w:r w:rsidR="00BF5096">
        <w:rPr>
          <w:rFonts w:eastAsia="宋体" w:hint="eastAsia"/>
        </w:rPr>
        <w:t>从句</w:t>
      </w:r>
      <w:r w:rsidRPr="00E430F6">
        <w:rPr>
          <w:rFonts w:eastAsia="宋体" w:hint="eastAsia"/>
        </w:rPr>
        <w:t>动词</w:t>
      </w:r>
      <w:r w:rsidRPr="00E430F6">
        <w:rPr>
          <w:rFonts w:eastAsia="宋体"/>
        </w:rPr>
        <w:t>will marry</w:t>
      </w:r>
      <w:r w:rsidRPr="00E430F6">
        <w:rPr>
          <w:rFonts w:eastAsia="宋体" w:hint="eastAsia"/>
        </w:rPr>
        <w:t>的</w:t>
      </w:r>
      <w:r w:rsidR="009D20F5">
        <w:rPr>
          <w:rFonts w:eastAsia="宋体" w:hint="eastAsia"/>
        </w:rPr>
        <w:t>受词（宾语）</w:t>
      </w:r>
      <w:r w:rsidRPr="00E430F6">
        <w:rPr>
          <w:rFonts w:eastAsia="宋体" w:hint="eastAsia"/>
        </w:rPr>
        <w:t>，但是在这个关系</w:t>
      </w:r>
      <w:r w:rsidR="00BF5096">
        <w:rPr>
          <w:rFonts w:eastAsia="宋体" w:hint="eastAsia"/>
        </w:rPr>
        <w:t>从句</w:t>
      </w:r>
      <w:r w:rsidRPr="00E430F6">
        <w:rPr>
          <w:rFonts w:eastAsia="宋体" w:hint="eastAsia"/>
        </w:rPr>
        <w:t>里面，</w:t>
      </w:r>
      <w:r w:rsidRPr="00E430F6">
        <w:rPr>
          <w:rFonts w:eastAsia="宋体"/>
        </w:rPr>
        <w:t>whoever</w:t>
      </w:r>
      <w:r w:rsidRPr="00E430F6">
        <w:rPr>
          <w:rFonts w:eastAsia="宋体" w:hint="eastAsia"/>
        </w:rPr>
        <w:t>仍然是动词</w:t>
      </w:r>
      <w:r w:rsidRPr="00E430F6">
        <w:rPr>
          <w:rFonts w:eastAsia="宋体"/>
        </w:rPr>
        <w:t>gives</w:t>
      </w:r>
      <w:r w:rsidRPr="00E430F6">
        <w:rPr>
          <w:rFonts w:eastAsia="宋体" w:hint="eastAsia"/>
        </w:rPr>
        <w:t>的主词，所以</w:t>
      </w:r>
      <w:r w:rsidRPr="00E430F6">
        <w:rPr>
          <w:rFonts w:eastAsia="宋体"/>
        </w:rPr>
        <w:t>whoever</w:t>
      </w:r>
      <w:r w:rsidRPr="00E430F6">
        <w:rPr>
          <w:rFonts w:eastAsia="宋体" w:hint="eastAsia"/>
        </w:rPr>
        <w:t>应该采用主格，不能用受格的</w:t>
      </w:r>
      <w:r w:rsidRPr="00E430F6">
        <w:rPr>
          <w:rFonts w:eastAsia="宋体"/>
        </w:rPr>
        <w:t>whomever</w:t>
      </w: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1. I’ll give 100 dollars </w:t>
      </w:r>
      <w:r w:rsidRPr="00E430F6">
        <w:rPr>
          <w:rFonts w:eastAsia="宋体"/>
          <w:u w:val="single"/>
        </w:rPr>
        <w:t>to any person</w:t>
      </w:r>
      <w:r w:rsidRPr="00E430F6">
        <w:rPr>
          <w:rFonts w:eastAsia="宋体"/>
        </w:rPr>
        <w:t>.</w:t>
      </w:r>
    </w:p>
    <w:p w:rsidR="00785232" w:rsidRPr="00785232" w:rsidRDefault="002F6AEA" w:rsidP="00182A90">
      <w:pPr>
        <w:pStyle w:val="Preface"/>
        <w:spacing w:after="84"/>
        <w:ind w:firstLine="480"/>
        <w:rPr>
          <w:lang w:eastAsia="zh-TW"/>
        </w:rPr>
      </w:pPr>
      <w:r>
        <w:t xml:space="preserve">                   </w:t>
      </w:r>
      <w:r w:rsidR="00E430F6" w:rsidRPr="00E430F6">
        <w:rPr>
          <w:rFonts w:hint="eastAsia"/>
        </w:rPr>
        <w:t>介系词词组</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person</w:t>
      </w:r>
      <w:r w:rsidRPr="00E430F6">
        <w:rPr>
          <w:rFonts w:eastAsia="宋体"/>
        </w:rPr>
        <w:t xml:space="preserve"> </w:t>
      </w:r>
      <w:r w:rsidRPr="00E430F6">
        <w:rPr>
          <w:rFonts w:eastAsia="宋体"/>
          <w:u w:val="single"/>
        </w:rPr>
        <w:t>returns</w:t>
      </w:r>
      <w:r w:rsidRPr="00E430F6">
        <w:rPr>
          <w:rFonts w:eastAsia="宋体"/>
        </w:rPr>
        <w:t xml:space="preserve"> first.</w:t>
      </w:r>
    </w:p>
    <w:p w:rsidR="00785232" w:rsidRPr="00785232" w:rsidRDefault="002F6AEA" w:rsidP="00182A90">
      <w:pPr>
        <w:pStyle w:val="Preface"/>
        <w:spacing w:after="84"/>
        <w:ind w:firstLine="480"/>
        <w:rPr>
          <w:lang w:eastAsia="zh-TW"/>
        </w:rPr>
      </w:pPr>
      <w:r>
        <w:t xml:space="preserve">      S      </w:t>
      </w:r>
      <w:r w:rsidR="00E430F6" w:rsidRPr="00E430F6">
        <w:t xml:space="preserve"> V</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句的</w:t>
      </w:r>
      <w:r w:rsidRPr="00E430F6">
        <w:rPr>
          <w:rFonts w:eastAsia="宋体"/>
        </w:rPr>
        <w:t>the person</w:t>
      </w:r>
      <w:r w:rsidRPr="00E430F6">
        <w:rPr>
          <w:rFonts w:eastAsia="宋体" w:hint="eastAsia"/>
        </w:rPr>
        <w:t>就是第</w:t>
      </w:r>
      <w:r w:rsidRPr="00E430F6">
        <w:rPr>
          <w:rFonts w:eastAsia="宋体"/>
        </w:rPr>
        <w:t>1</w:t>
      </w:r>
      <w:r w:rsidRPr="00E430F6">
        <w:rPr>
          <w:rFonts w:eastAsia="宋体" w:hint="eastAsia"/>
        </w:rPr>
        <w:t>句中介系词的</w:t>
      </w:r>
      <w:r w:rsidR="009D20F5">
        <w:rPr>
          <w:rFonts w:eastAsia="宋体" w:hint="eastAsia"/>
        </w:rPr>
        <w:t>受词（宾语）</w:t>
      </w:r>
      <w:r w:rsidRPr="00E430F6">
        <w:rPr>
          <w:rFonts w:eastAsia="宋体"/>
        </w:rPr>
        <w:t>any person</w:t>
      </w:r>
      <w:r w:rsidRPr="00E430F6">
        <w:rPr>
          <w:rFonts w:eastAsia="宋体" w:hint="eastAsia"/>
        </w:rPr>
        <w:t>，可以改写为关系代名词</w:t>
      </w:r>
      <w:r w:rsidRPr="00E430F6">
        <w:rPr>
          <w:rFonts w:eastAsia="宋体"/>
        </w:rPr>
        <w:t>who</w:t>
      </w:r>
      <w:r w:rsidRPr="00E430F6">
        <w:rPr>
          <w:rFonts w:eastAsia="宋体" w:hint="eastAsia"/>
        </w:rPr>
        <w:t>或</w:t>
      </w:r>
      <w:r w:rsidRPr="00E430F6">
        <w:rPr>
          <w:rFonts w:eastAsia="宋体"/>
        </w:rPr>
        <w:t>that</w:t>
      </w:r>
      <w:r w:rsidRPr="00E430F6">
        <w:rPr>
          <w:rFonts w:eastAsia="宋体" w:hint="eastAsia"/>
        </w:rPr>
        <w:t>，制造一个关系</w:t>
      </w:r>
      <w:r w:rsidR="00BF5096">
        <w:rPr>
          <w:rFonts w:eastAsia="宋体" w:hint="eastAsia"/>
        </w:rPr>
        <w:t>从句</w:t>
      </w:r>
      <w:r w:rsidRPr="00E430F6">
        <w:rPr>
          <w:rFonts w:eastAsia="宋体" w:hint="eastAsia"/>
        </w:rPr>
        <w:t>来写成下面这个复句：</w:t>
      </w:r>
    </w:p>
    <w:p w:rsidR="00785232" w:rsidRPr="00785232" w:rsidRDefault="00E430F6" w:rsidP="00182A90">
      <w:pPr>
        <w:spacing w:after="84"/>
        <w:ind w:firstLine="480"/>
        <w:rPr>
          <w:lang w:eastAsia="zh-TW"/>
        </w:rPr>
      </w:pPr>
      <w:r w:rsidRPr="00E430F6">
        <w:rPr>
          <w:rFonts w:eastAsia="宋体"/>
        </w:rPr>
        <w:t xml:space="preserve">I’ll give 100 dollars </w:t>
      </w:r>
      <w:r w:rsidRPr="00E430F6">
        <w:rPr>
          <w:rFonts w:eastAsia="宋体"/>
          <w:u w:val="single"/>
        </w:rPr>
        <w:t>to</w:t>
      </w:r>
      <w:r w:rsidRPr="00E430F6">
        <w:rPr>
          <w:rFonts w:eastAsia="宋体"/>
        </w:rPr>
        <w:t xml:space="preserve"> </w:t>
      </w:r>
      <w:r w:rsidRPr="00E430F6">
        <w:rPr>
          <w:rFonts w:eastAsia="宋体"/>
          <w:u w:val="single"/>
        </w:rPr>
        <w:t>any person</w:t>
      </w:r>
      <w:r w:rsidRPr="00E430F6">
        <w:rPr>
          <w:rFonts w:eastAsia="宋体"/>
        </w:rPr>
        <w:t xml:space="preserve"> </w:t>
      </w:r>
      <w:r w:rsidRPr="00E430F6">
        <w:rPr>
          <w:rFonts w:eastAsia="宋体"/>
          <w:u w:val="single"/>
        </w:rPr>
        <w:t>that returns first</w:t>
      </w:r>
      <w:r w:rsidRPr="00E430F6">
        <w:rPr>
          <w:rFonts w:eastAsia="宋体"/>
        </w:rPr>
        <w:t>.</w:t>
      </w:r>
    </w:p>
    <w:p w:rsidR="00DD2927" w:rsidRDefault="002F6AEA" w:rsidP="00182A90">
      <w:pPr>
        <w:pStyle w:val="Preface"/>
        <w:spacing w:after="84"/>
        <w:ind w:firstLine="480"/>
        <w:rPr>
          <w:lang w:eastAsia="zh-TW"/>
        </w:rPr>
      </w:pPr>
      <w:r>
        <w:t xml:space="preserve">              </w:t>
      </w:r>
      <w:r w:rsidR="00E430F6" w:rsidRPr="00E430F6">
        <w:rPr>
          <w:rFonts w:hint="eastAsia"/>
        </w:rPr>
        <w:t>介系词</w:t>
      </w:r>
      <w:r w:rsidR="00E430F6" w:rsidRPr="00E430F6">
        <w:t xml:space="preserve">  </w:t>
      </w:r>
      <w:r w:rsidR="00E430F6" w:rsidRPr="00E430F6">
        <w:rPr>
          <w:rFonts w:hint="eastAsia"/>
        </w:rPr>
        <w:t>先行词</w:t>
      </w:r>
      <w:r>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如果要省掉空洞的先行词</w:t>
      </w:r>
      <w:r w:rsidRPr="00E430F6">
        <w:rPr>
          <w:rFonts w:eastAsia="宋体"/>
        </w:rPr>
        <w:t>any person</w:t>
      </w:r>
      <w:r w:rsidRPr="00E430F6">
        <w:rPr>
          <w:rFonts w:eastAsia="宋体" w:hint="eastAsia"/>
        </w:rPr>
        <w:t>，关系词必须改写成复合关系代名词</w:t>
      </w:r>
      <w:r w:rsidRPr="00E430F6">
        <w:rPr>
          <w:rFonts w:eastAsia="宋体"/>
        </w:rPr>
        <w:t>whoever</w:t>
      </w:r>
      <w:r w:rsidRPr="00E430F6">
        <w:rPr>
          <w:rFonts w:eastAsia="宋体" w:hint="eastAsia"/>
        </w:rPr>
        <w:t>，成为：</w:t>
      </w:r>
    </w:p>
    <w:p w:rsidR="00785232" w:rsidRPr="00785232" w:rsidRDefault="00E430F6" w:rsidP="00182A90">
      <w:pPr>
        <w:spacing w:after="84"/>
        <w:ind w:firstLine="480"/>
        <w:rPr>
          <w:lang w:eastAsia="zh-TW"/>
        </w:rPr>
      </w:pPr>
      <w:r w:rsidRPr="00E430F6">
        <w:rPr>
          <w:rFonts w:eastAsia="宋体"/>
        </w:rPr>
        <w:t xml:space="preserve">I’ll give 100 dollars </w:t>
      </w:r>
      <w:r w:rsidRPr="00E430F6">
        <w:rPr>
          <w:rFonts w:eastAsia="宋体"/>
          <w:u w:val="single"/>
        </w:rPr>
        <w:t>to</w:t>
      </w:r>
      <w:r w:rsidRPr="00E430F6">
        <w:rPr>
          <w:rFonts w:eastAsia="宋体"/>
        </w:rPr>
        <w:t xml:space="preserve"> </w:t>
      </w:r>
      <w:r w:rsidRPr="00E430F6">
        <w:rPr>
          <w:rFonts w:eastAsia="宋体"/>
          <w:u w:val="single"/>
        </w:rPr>
        <w:t>whoever returns first</w:t>
      </w:r>
      <w:r w:rsidRPr="00E430F6">
        <w:rPr>
          <w:rFonts w:eastAsia="宋体"/>
        </w:rPr>
        <w:t>.</w:t>
      </w:r>
    </w:p>
    <w:p w:rsidR="00DD2927" w:rsidRDefault="002F6AEA" w:rsidP="00182A90">
      <w:pPr>
        <w:pStyle w:val="Preface"/>
        <w:spacing w:after="84"/>
        <w:ind w:firstLine="480"/>
        <w:rPr>
          <w:lang w:eastAsia="zh-TW"/>
        </w:rPr>
      </w:pPr>
      <w:r>
        <w:t xml:space="preserve">              </w:t>
      </w:r>
      <w:r w:rsidR="00E430F6" w:rsidRPr="00E430F6">
        <w:t xml:space="preserve"> </w:t>
      </w:r>
      <w:r w:rsidR="00E430F6" w:rsidRPr="00E430F6">
        <w:rPr>
          <w:rFonts w:hint="eastAsia"/>
        </w:rPr>
        <w:t>介系词</w:t>
      </w:r>
      <w:r>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请注意：一般说来，代表「人」的关系代名词直接放在介系词后面的时候应该采受格</w:t>
      </w:r>
      <w:r w:rsidRPr="00E430F6">
        <w:rPr>
          <w:rFonts w:eastAsia="宋体"/>
        </w:rPr>
        <w:t>whom</w:t>
      </w:r>
      <w:r w:rsidRPr="00E430F6">
        <w:rPr>
          <w:rFonts w:eastAsia="宋体" w:hint="eastAsia"/>
        </w:rPr>
        <w:t>的形态。但是仔细看一下这个句子：介系词</w:t>
      </w:r>
      <w:r w:rsidRPr="00E430F6">
        <w:rPr>
          <w:rFonts w:eastAsia="宋体"/>
        </w:rPr>
        <w:t>to</w:t>
      </w:r>
      <w:r w:rsidRPr="00E430F6">
        <w:rPr>
          <w:rFonts w:eastAsia="宋体" w:hint="eastAsia"/>
        </w:rPr>
        <w:t>的</w:t>
      </w:r>
      <w:r w:rsidR="009D20F5">
        <w:rPr>
          <w:rFonts w:eastAsia="宋体" w:hint="eastAsia"/>
        </w:rPr>
        <w:t>受词（宾语）</w:t>
      </w:r>
      <w:r w:rsidRPr="00E430F6">
        <w:rPr>
          <w:rFonts w:eastAsia="宋体" w:hint="eastAsia"/>
        </w:rPr>
        <w:t>并不是</w:t>
      </w:r>
      <w:r w:rsidRPr="00E430F6">
        <w:rPr>
          <w:rFonts w:eastAsia="宋体"/>
        </w:rPr>
        <w:t>whoever</w:t>
      </w:r>
      <w:r w:rsidRPr="00E430F6">
        <w:rPr>
          <w:rFonts w:eastAsia="宋体" w:hint="eastAsia"/>
        </w:rPr>
        <w:t>，而是</w:t>
      </w:r>
      <w:r w:rsidRPr="00E430F6">
        <w:rPr>
          <w:rFonts w:eastAsia="宋体"/>
        </w:rPr>
        <w:t>whoever returns first</w:t>
      </w:r>
      <w:r w:rsidRPr="00E430F6">
        <w:rPr>
          <w:rFonts w:eastAsia="宋体" w:hint="eastAsia"/>
        </w:rPr>
        <w:t>这整个关系</w:t>
      </w:r>
      <w:r w:rsidR="00BF5096">
        <w:rPr>
          <w:rFonts w:eastAsia="宋体" w:hint="eastAsia"/>
        </w:rPr>
        <w:t>从句</w:t>
      </w:r>
      <w:r w:rsidRPr="00E430F6">
        <w:rPr>
          <w:rFonts w:eastAsia="宋体" w:hint="eastAsia"/>
        </w:rPr>
        <w:t>。而在这个</w:t>
      </w:r>
      <w:r w:rsidR="00BF5096">
        <w:rPr>
          <w:rFonts w:eastAsia="宋体" w:hint="eastAsia"/>
        </w:rPr>
        <w:t>从句</w:t>
      </w:r>
      <w:r w:rsidRPr="00E430F6">
        <w:rPr>
          <w:rFonts w:eastAsia="宋体" w:hint="eastAsia"/>
        </w:rPr>
        <w:t>里面，</w:t>
      </w:r>
      <w:r w:rsidRPr="00E430F6">
        <w:rPr>
          <w:rFonts w:eastAsia="宋体"/>
        </w:rPr>
        <w:t>whoever</w:t>
      </w:r>
      <w:r w:rsidRPr="00E430F6">
        <w:rPr>
          <w:rFonts w:eastAsia="宋体" w:hint="eastAsia"/>
        </w:rPr>
        <w:t>仍然扮演动词</w:t>
      </w:r>
      <w:r w:rsidRPr="00E430F6">
        <w:rPr>
          <w:rFonts w:eastAsia="宋体"/>
        </w:rPr>
        <w:t>returns</w:t>
      </w:r>
      <w:r w:rsidRPr="00E430F6">
        <w:rPr>
          <w:rFonts w:eastAsia="宋体" w:hint="eastAsia"/>
        </w:rPr>
        <w:t>的主词的角色，所以还是采用主格才对。像下面这种情况才会用到受格：</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Any person</w:t>
      </w:r>
      <w:r w:rsidRPr="00E430F6">
        <w:rPr>
          <w:rFonts w:eastAsia="宋体"/>
        </w:rPr>
        <w:t xml:space="preserve"> </w:t>
      </w:r>
      <w:r w:rsidRPr="00E430F6">
        <w:rPr>
          <w:rFonts w:eastAsia="宋体"/>
          <w:u w:val="single"/>
        </w:rPr>
        <w:t>qualifies</w:t>
      </w:r>
      <w:r w:rsidRPr="00E430F6">
        <w:rPr>
          <w:rFonts w:eastAsia="宋体"/>
        </w:rPr>
        <w:t xml:space="preserve"> for the job.</w:t>
      </w:r>
    </w:p>
    <w:p w:rsidR="00785232" w:rsidRPr="00785232" w:rsidRDefault="002F6AEA" w:rsidP="00182A90">
      <w:pPr>
        <w:pStyle w:val="Preface"/>
        <w:spacing w:after="84"/>
        <w:ind w:firstLine="480"/>
        <w:rPr>
          <w:lang w:eastAsia="zh-TW"/>
        </w:rPr>
      </w:pPr>
      <w:r>
        <w:t xml:space="preserve">      S       </w:t>
      </w:r>
      <w:r w:rsidR="00E430F6" w:rsidRPr="00E430F6">
        <w:t xml:space="preserve"> V</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You</w:t>
      </w:r>
      <w:r w:rsidRPr="00E430F6">
        <w:rPr>
          <w:rFonts w:eastAsia="宋体"/>
        </w:rPr>
        <w:t xml:space="preserve"> </w:t>
      </w:r>
      <w:r w:rsidRPr="00E430F6">
        <w:rPr>
          <w:rFonts w:eastAsia="宋体"/>
          <w:u w:val="single"/>
        </w:rPr>
        <w:t>see</w:t>
      </w:r>
      <w:r w:rsidRPr="00E430F6">
        <w:rPr>
          <w:rFonts w:eastAsia="宋体"/>
        </w:rPr>
        <w:t xml:space="preserve"> </w:t>
      </w:r>
      <w:r w:rsidRPr="00E430F6">
        <w:rPr>
          <w:rFonts w:eastAsia="宋体"/>
          <w:u w:val="single"/>
        </w:rPr>
        <w:t>the person</w:t>
      </w:r>
      <w:r w:rsidRPr="00E430F6">
        <w:rPr>
          <w:rFonts w:eastAsia="宋体"/>
        </w:rPr>
        <w:t xml:space="preserve"> in this room</w:t>
      </w:r>
    </w:p>
    <w:p w:rsidR="00785232" w:rsidRPr="00785232" w:rsidRDefault="00E430F6" w:rsidP="00182A90">
      <w:pPr>
        <w:pStyle w:val="Preface"/>
        <w:spacing w:after="84"/>
        <w:ind w:firstLine="480"/>
        <w:rPr>
          <w:lang w:eastAsia="zh-TW"/>
        </w:rPr>
      </w:pPr>
      <w:r w:rsidRPr="00E430F6">
        <w:t xml:space="preserve">  </w:t>
      </w:r>
      <w:r w:rsidR="002F6AEA">
        <w:t xml:space="preserve"> S  V   </w:t>
      </w:r>
      <w:r w:rsidRPr="00E430F6">
        <w:t xml:space="preserve">  O</w:t>
      </w:r>
    </w:p>
    <w:p w:rsidR="00DD2927" w:rsidRDefault="00E430F6" w:rsidP="00182A90">
      <w:pPr>
        <w:spacing w:after="84"/>
        <w:ind w:firstLine="480"/>
        <w:rPr>
          <w:lang w:eastAsia="zh-TW"/>
        </w:rPr>
      </w:pPr>
      <w:r w:rsidRPr="00E430F6">
        <w:rPr>
          <w:rFonts w:eastAsia="宋体" w:hint="eastAsia"/>
        </w:rPr>
        <w:t>两句在</w:t>
      </w:r>
      <w:r w:rsidRPr="00E430F6">
        <w:rPr>
          <w:rFonts w:eastAsia="宋体"/>
        </w:rPr>
        <w:t>person</w:t>
      </w:r>
      <w:r w:rsidRPr="00E430F6">
        <w:rPr>
          <w:rFonts w:eastAsia="宋体" w:hint="eastAsia"/>
        </w:rPr>
        <w:t>上重复建立关系。句</w:t>
      </w:r>
      <w:r w:rsidRPr="00E430F6">
        <w:rPr>
          <w:rFonts w:eastAsia="宋体"/>
        </w:rPr>
        <w:t>2</w:t>
      </w:r>
      <w:r w:rsidRPr="00E430F6">
        <w:rPr>
          <w:rFonts w:eastAsia="宋体" w:hint="eastAsia"/>
        </w:rPr>
        <w:t>中的重复点</w:t>
      </w:r>
      <w:r w:rsidRPr="00E430F6">
        <w:rPr>
          <w:rFonts w:eastAsia="宋体"/>
        </w:rPr>
        <w:t>the person</w:t>
      </w:r>
      <w:r w:rsidRPr="00E430F6">
        <w:rPr>
          <w:rFonts w:eastAsia="宋体" w:hint="eastAsia"/>
        </w:rPr>
        <w:t>是动词</w:t>
      </w:r>
      <w:r w:rsidRPr="00E430F6">
        <w:rPr>
          <w:rFonts w:eastAsia="宋体"/>
        </w:rPr>
        <w:t>see</w:t>
      </w:r>
      <w:r w:rsidRPr="00E430F6">
        <w:rPr>
          <w:rFonts w:eastAsia="宋体" w:hint="eastAsia"/>
        </w:rPr>
        <w:t>的</w:t>
      </w:r>
      <w:r w:rsidR="009D20F5">
        <w:rPr>
          <w:rFonts w:eastAsia="宋体" w:hint="eastAsia"/>
        </w:rPr>
        <w:t>受词（宾语）</w:t>
      </w:r>
      <w:r w:rsidRPr="00E430F6">
        <w:rPr>
          <w:rFonts w:eastAsia="宋体" w:hint="eastAsia"/>
        </w:rPr>
        <w:t>，可以用关系代名词</w:t>
      </w:r>
      <w:r w:rsidRPr="00E430F6">
        <w:rPr>
          <w:rFonts w:eastAsia="宋体"/>
        </w:rPr>
        <w:t>whom</w:t>
      </w:r>
      <w:r w:rsidRPr="00E430F6">
        <w:rPr>
          <w:rFonts w:eastAsia="宋体" w:hint="eastAsia"/>
        </w:rPr>
        <w:t>或</w:t>
      </w:r>
      <w:r w:rsidRPr="00E430F6">
        <w:rPr>
          <w:rFonts w:eastAsia="宋体"/>
        </w:rPr>
        <w:t>that</w:t>
      </w:r>
      <w:r w:rsidRPr="00E430F6">
        <w:rPr>
          <w:rFonts w:eastAsia="宋体" w:hint="eastAsia"/>
        </w:rPr>
        <w:t>连接，如下：</w:t>
      </w:r>
    </w:p>
    <w:p w:rsidR="00785232" w:rsidRPr="00785232" w:rsidRDefault="00E430F6" w:rsidP="00182A90">
      <w:pPr>
        <w:spacing w:after="84"/>
        <w:ind w:firstLine="480"/>
        <w:rPr>
          <w:lang w:eastAsia="zh-TW"/>
        </w:rPr>
      </w:pPr>
      <w:r w:rsidRPr="00E430F6">
        <w:rPr>
          <w:rFonts w:eastAsia="宋体"/>
          <w:u w:val="single"/>
        </w:rPr>
        <w:t>Any person</w:t>
      </w:r>
      <w:r w:rsidRPr="00E430F6">
        <w:rPr>
          <w:rFonts w:eastAsia="宋体"/>
        </w:rPr>
        <w:t xml:space="preserve"> [whom you see in this room] </w:t>
      </w:r>
      <w:r w:rsidRPr="00E430F6">
        <w:rPr>
          <w:rFonts w:eastAsia="宋体"/>
          <w:u w:val="single"/>
        </w:rPr>
        <w:t>qualifies</w:t>
      </w:r>
      <w:r w:rsidRPr="00E430F6">
        <w:rPr>
          <w:rFonts w:eastAsia="宋体"/>
        </w:rPr>
        <w:t xml:space="preserve"> for the job.</w:t>
      </w:r>
    </w:p>
    <w:p w:rsidR="00DD2927" w:rsidRDefault="002F6AEA" w:rsidP="00182A90">
      <w:pPr>
        <w:pStyle w:val="Preface"/>
        <w:spacing w:after="84"/>
        <w:ind w:firstLine="480"/>
        <w:rPr>
          <w:lang w:eastAsia="zh-TW"/>
        </w:rPr>
      </w:pPr>
      <w:r>
        <w:t xml:space="preserve">    S             </w:t>
      </w:r>
      <w:r w:rsidR="00E430F6" w:rsidRPr="00E430F6">
        <w:rPr>
          <w:rFonts w:hint="eastAsia"/>
        </w:rPr>
        <w:t>关系</w:t>
      </w:r>
      <w:r w:rsidR="00BF5096">
        <w:rPr>
          <w:rFonts w:hint="eastAsia"/>
        </w:rPr>
        <w:t>从句</w:t>
      </w:r>
      <w:r>
        <w:t xml:space="preserve">            </w:t>
      </w:r>
      <w:r w:rsidR="00E430F6" w:rsidRPr="00E430F6">
        <w:t>V</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whom</w:t>
      </w:r>
      <w:r w:rsidRPr="00E430F6">
        <w:rPr>
          <w:rFonts w:eastAsia="宋体" w:hint="eastAsia"/>
        </w:rPr>
        <w:t>或</w:t>
      </w:r>
      <w:r w:rsidRPr="00E430F6">
        <w:rPr>
          <w:rFonts w:eastAsia="宋体"/>
        </w:rPr>
        <w:t>that</w:t>
      </w:r>
      <w:r w:rsidRPr="00E430F6">
        <w:rPr>
          <w:rFonts w:eastAsia="宋体" w:hint="eastAsia"/>
        </w:rPr>
        <w:t>因为扮演</w:t>
      </w:r>
      <w:r w:rsidR="009D20F5">
        <w:rPr>
          <w:rFonts w:eastAsia="宋体" w:hint="eastAsia"/>
        </w:rPr>
        <w:t>受词（宾语）</w:t>
      </w:r>
      <w:r w:rsidRPr="00E430F6">
        <w:rPr>
          <w:rFonts w:eastAsia="宋体" w:hint="eastAsia"/>
        </w:rPr>
        <w:t>的角色，可以选择省略掉。但是，如果选择省略的是先行词</w:t>
      </w:r>
      <w:r w:rsidRPr="00E430F6">
        <w:rPr>
          <w:rFonts w:eastAsia="宋体"/>
        </w:rPr>
        <w:t>any person</w:t>
      </w:r>
      <w:r w:rsidRPr="00E430F6">
        <w:rPr>
          <w:rFonts w:eastAsia="宋体" w:hint="eastAsia"/>
        </w:rPr>
        <w:t>，那么关系代名词必须改为复合关系代名词</w:t>
      </w:r>
      <w:r w:rsidRPr="00E430F6">
        <w:rPr>
          <w:rFonts w:eastAsia="宋体"/>
        </w:rPr>
        <w:t>whomever</w:t>
      </w:r>
      <w:r w:rsidRPr="00E430F6">
        <w:rPr>
          <w:rFonts w:eastAsia="宋体" w:hint="eastAsia"/>
        </w:rPr>
        <w:t>，成为：</w:t>
      </w:r>
    </w:p>
    <w:p w:rsidR="00785232" w:rsidRPr="00785232" w:rsidRDefault="00E430F6" w:rsidP="00182A90">
      <w:pPr>
        <w:spacing w:after="84"/>
        <w:ind w:firstLine="480"/>
        <w:rPr>
          <w:lang w:eastAsia="zh-TW"/>
        </w:rPr>
      </w:pPr>
      <w:r w:rsidRPr="00E430F6">
        <w:rPr>
          <w:rFonts w:eastAsia="宋体"/>
          <w:u w:val="single"/>
        </w:rPr>
        <w:t>Whomever you see in this room</w:t>
      </w:r>
      <w:r w:rsidRPr="00E430F6">
        <w:rPr>
          <w:rFonts w:eastAsia="宋体"/>
        </w:rPr>
        <w:t xml:space="preserve"> </w:t>
      </w:r>
      <w:r w:rsidRPr="00E430F6">
        <w:rPr>
          <w:rFonts w:eastAsia="宋体"/>
          <w:u w:val="single"/>
        </w:rPr>
        <w:t>qualifies</w:t>
      </w:r>
      <w:r w:rsidRPr="00E430F6">
        <w:rPr>
          <w:rFonts w:eastAsia="宋体"/>
        </w:rPr>
        <w:t xml:space="preserve"> for the job.</w:t>
      </w:r>
    </w:p>
    <w:p w:rsidR="00DD2927" w:rsidRDefault="00E430F6" w:rsidP="00182A90">
      <w:pPr>
        <w:pStyle w:val="Preface"/>
        <w:spacing w:after="84"/>
        <w:ind w:firstLine="480"/>
        <w:rPr>
          <w:lang w:eastAsia="zh-TW"/>
        </w:rPr>
      </w:pPr>
      <w:r w:rsidRPr="00E430F6">
        <w:t xml:space="preserve">         S </w:t>
      </w:r>
      <w:r w:rsidRPr="00E430F6">
        <w:rPr>
          <w:rFonts w:hint="eastAsia"/>
        </w:rPr>
        <w:t>关系</w:t>
      </w:r>
      <w:r w:rsidR="00BF5096">
        <w:rPr>
          <w:rFonts w:hint="eastAsia"/>
        </w:rPr>
        <w:t>从句</w:t>
      </w:r>
      <w:r w:rsidR="002F6AEA">
        <w:t xml:space="preserve">          </w:t>
      </w:r>
      <w:r w:rsidRPr="00E430F6">
        <w:t xml:space="preserve"> V</w:t>
      </w:r>
    </w:p>
    <w:p w:rsidR="00EA57E3" w:rsidRDefault="00E430F6" w:rsidP="00182A90">
      <w:pPr>
        <w:spacing w:after="84"/>
        <w:ind w:firstLine="480"/>
        <w:rPr>
          <w:lang w:eastAsia="zh-TW"/>
        </w:rPr>
      </w:pPr>
      <w:r w:rsidRPr="00E430F6">
        <w:rPr>
          <w:rFonts w:eastAsia="宋体" w:hint="eastAsia"/>
        </w:rPr>
        <w:t>请注意：主要</w:t>
      </w:r>
      <w:r w:rsidR="00BF5096">
        <w:rPr>
          <w:rFonts w:eastAsia="宋体" w:hint="eastAsia"/>
        </w:rPr>
        <w:t>从句</w:t>
      </w:r>
      <w:r w:rsidRPr="00E430F6">
        <w:rPr>
          <w:rFonts w:eastAsia="宋体" w:hint="eastAsia"/>
        </w:rPr>
        <w:t>的主词是整个关系</w:t>
      </w:r>
      <w:r w:rsidR="00BF5096">
        <w:rPr>
          <w:rFonts w:eastAsia="宋体" w:hint="eastAsia"/>
        </w:rPr>
        <w:t>从句</w:t>
      </w:r>
      <w:r w:rsidRPr="00E430F6">
        <w:rPr>
          <w:rFonts w:eastAsia="宋体" w:hint="eastAsia"/>
        </w:rPr>
        <w:t>。而在这个关系</w:t>
      </w:r>
      <w:r w:rsidR="00BF5096">
        <w:rPr>
          <w:rFonts w:eastAsia="宋体" w:hint="eastAsia"/>
        </w:rPr>
        <w:t>从句</w:t>
      </w:r>
      <w:r w:rsidRPr="00E430F6">
        <w:rPr>
          <w:rFonts w:eastAsia="宋体" w:hint="eastAsia"/>
        </w:rPr>
        <w:t>中，主词是</w:t>
      </w:r>
      <w:r w:rsidRPr="00E430F6">
        <w:rPr>
          <w:rFonts w:eastAsia="宋体"/>
        </w:rPr>
        <w:lastRenderedPageBreak/>
        <w:t>you</w:t>
      </w:r>
      <w:r w:rsidRPr="00E430F6">
        <w:rPr>
          <w:rFonts w:eastAsia="宋体" w:hint="eastAsia"/>
        </w:rPr>
        <w:t>、动词是</w:t>
      </w:r>
      <w:r w:rsidRPr="00E430F6">
        <w:rPr>
          <w:rFonts w:eastAsia="宋体"/>
        </w:rPr>
        <w:t>see</w:t>
      </w:r>
      <w:r w:rsidRPr="00E430F6">
        <w:rPr>
          <w:rFonts w:eastAsia="宋体" w:hint="eastAsia"/>
        </w:rPr>
        <w:t>，复合关系代名词</w:t>
      </w:r>
      <w:r w:rsidRPr="00E430F6">
        <w:rPr>
          <w:rFonts w:eastAsia="宋体"/>
        </w:rPr>
        <w:t>whomever</w:t>
      </w:r>
      <w:r w:rsidRPr="00E430F6">
        <w:rPr>
          <w:rFonts w:eastAsia="宋体" w:hint="eastAsia"/>
        </w:rPr>
        <w:t>是</w:t>
      </w:r>
      <w:r w:rsidRPr="00E430F6">
        <w:rPr>
          <w:rFonts w:eastAsia="宋体"/>
        </w:rPr>
        <w:t>see</w:t>
      </w:r>
      <w:r w:rsidRPr="00E430F6">
        <w:rPr>
          <w:rFonts w:eastAsia="宋体" w:hint="eastAsia"/>
        </w:rPr>
        <w:t>的</w:t>
      </w:r>
      <w:r w:rsidR="009D20F5">
        <w:rPr>
          <w:rFonts w:eastAsia="宋体" w:hint="eastAsia"/>
        </w:rPr>
        <w:t>受词（宾语）</w:t>
      </w:r>
      <w:r w:rsidRPr="00E430F6">
        <w:rPr>
          <w:rFonts w:eastAsia="宋体" w:hint="eastAsia"/>
        </w:rPr>
        <w:t>，所以应该用受格。不过，复合关系代名词</w:t>
      </w:r>
      <w:r w:rsidRPr="00E430F6">
        <w:rPr>
          <w:rFonts w:eastAsia="宋体"/>
        </w:rPr>
        <w:t>whoever/whomever</w:t>
      </w:r>
      <w:r w:rsidRPr="00E430F6">
        <w:rPr>
          <w:rFonts w:eastAsia="宋体" w:hint="eastAsia"/>
        </w:rPr>
        <w:t>的情况跟关系代名词</w:t>
      </w:r>
      <w:r w:rsidRPr="00E430F6">
        <w:rPr>
          <w:rFonts w:eastAsia="宋体"/>
        </w:rPr>
        <w:t>who/whom</w:t>
      </w:r>
      <w:r w:rsidRPr="00E430F6">
        <w:rPr>
          <w:rFonts w:eastAsia="宋体" w:hint="eastAsia"/>
        </w:rPr>
        <w:t>相同：只要搬离开</w:t>
      </w:r>
      <w:r w:rsidR="009D20F5">
        <w:rPr>
          <w:rFonts w:eastAsia="宋体" w:hint="eastAsia"/>
        </w:rPr>
        <w:t>受词（宾语）</w:t>
      </w:r>
      <w:r w:rsidRPr="00E430F6">
        <w:rPr>
          <w:rFonts w:eastAsia="宋体" w:hint="eastAsia"/>
        </w:rPr>
        <w:t>位置就可以不必交代受格。像上面这句，</w:t>
      </w:r>
      <w:r w:rsidR="009D20F5">
        <w:rPr>
          <w:rFonts w:eastAsia="宋体" w:hint="eastAsia"/>
        </w:rPr>
        <w:t>受词（宾语）</w:t>
      </w:r>
      <w:r w:rsidRPr="00E430F6">
        <w:rPr>
          <w:rFonts w:eastAsia="宋体"/>
        </w:rPr>
        <w:t>whomever</w:t>
      </w:r>
      <w:r w:rsidRPr="00E430F6">
        <w:rPr>
          <w:rFonts w:eastAsia="宋体" w:hint="eastAsia"/>
        </w:rPr>
        <w:t>搬到句首当连接词去了，所以可以不管受格、写成</w:t>
      </w:r>
      <w:r w:rsidRPr="00E430F6">
        <w:rPr>
          <w:rFonts w:eastAsia="宋体"/>
        </w:rPr>
        <w:t>whoever</w:t>
      </w:r>
      <w:r w:rsidRPr="00E430F6">
        <w:rPr>
          <w:rFonts w:eastAsia="宋体" w:hint="eastAsia"/>
        </w:rPr>
        <w:t>也是正确的。</w:t>
      </w:r>
    </w:p>
    <w:p w:rsidR="00DD2927" w:rsidRDefault="00E430F6" w:rsidP="00982549">
      <w:pPr>
        <w:pStyle w:val="3"/>
        <w:spacing w:before="126" w:after="126"/>
        <w:rPr>
          <w:lang w:eastAsia="zh-TW"/>
        </w:rPr>
      </w:pPr>
      <w:bookmarkStart w:id="122" w:name="_Toc363483949"/>
      <w:r w:rsidRPr="00E430F6">
        <w:rPr>
          <w:rFonts w:hint="eastAsia"/>
        </w:rPr>
        <w:t>关系副词</w:t>
      </w:r>
      <w:bookmarkEnd w:id="122"/>
    </w:p>
    <w:p w:rsidR="00785232" w:rsidRPr="00785232" w:rsidRDefault="00E430F6" w:rsidP="00182A90">
      <w:pPr>
        <w:spacing w:after="84"/>
        <w:ind w:firstLine="480"/>
      </w:pPr>
      <w:r w:rsidRPr="00E430F6">
        <w:rPr>
          <w:rFonts w:eastAsia="宋体" w:hint="eastAsia"/>
        </w:rPr>
        <w:t>常用的关系副词有</w:t>
      </w:r>
      <w:r w:rsidRPr="00E430F6">
        <w:rPr>
          <w:rFonts w:eastAsia="宋体"/>
        </w:rPr>
        <w:t>when, where, how, why</w:t>
      </w:r>
      <w:r w:rsidRPr="00E430F6">
        <w:rPr>
          <w:rFonts w:eastAsia="宋体" w:hint="eastAsia"/>
        </w:rPr>
        <w:t>这四个，分别由时间副词</w:t>
      </w:r>
      <w:r w:rsidRPr="00E430F6">
        <w:rPr>
          <w:rFonts w:eastAsia="宋体"/>
        </w:rPr>
        <w:t>then</w:t>
      </w:r>
      <w:r w:rsidRPr="00E430F6">
        <w:rPr>
          <w:rFonts w:eastAsia="宋体" w:hint="eastAsia"/>
        </w:rPr>
        <w:t>、地方副词</w:t>
      </w:r>
      <w:r w:rsidRPr="00E430F6">
        <w:rPr>
          <w:rFonts w:eastAsia="宋体"/>
        </w:rPr>
        <w:t>there</w:t>
      </w:r>
      <w:r w:rsidRPr="00E430F6">
        <w:rPr>
          <w:rFonts w:eastAsia="宋体" w:hint="eastAsia"/>
        </w:rPr>
        <w:t>、方法状态副词</w:t>
      </w:r>
      <w:r w:rsidRPr="00E430F6">
        <w:rPr>
          <w:rFonts w:eastAsia="宋体"/>
        </w:rPr>
        <w:t>so</w:t>
      </w:r>
      <w:r w:rsidRPr="00E430F6">
        <w:rPr>
          <w:rFonts w:eastAsia="宋体" w:hint="eastAsia"/>
        </w:rPr>
        <w:t>、以及表示原因的副词</w:t>
      </w:r>
      <w:r w:rsidRPr="00E430F6">
        <w:rPr>
          <w:rFonts w:eastAsia="宋体"/>
        </w:rPr>
        <w:t>for what</w:t>
      </w:r>
      <w:r w:rsidRPr="00E430F6">
        <w:rPr>
          <w:rFonts w:eastAsia="宋体" w:hint="eastAsia"/>
        </w:rPr>
        <w:t>改写而来。主要</w:t>
      </w:r>
      <w:r w:rsidR="00BF5096">
        <w:rPr>
          <w:rFonts w:eastAsia="宋体" w:hint="eastAsia"/>
        </w:rPr>
        <w:t>从句</w:t>
      </w:r>
      <w:r w:rsidRPr="00E430F6">
        <w:rPr>
          <w:rFonts w:eastAsia="宋体" w:hint="eastAsia"/>
        </w:rPr>
        <w:t>中的先行词仍是名词，所以关系副词引导的关系</w:t>
      </w:r>
      <w:r w:rsidR="00BF5096">
        <w:rPr>
          <w:rFonts w:eastAsia="宋体" w:hint="eastAsia"/>
        </w:rPr>
        <w:t>从句</w:t>
      </w:r>
      <w:r w:rsidRPr="00E430F6">
        <w:rPr>
          <w:rFonts w:eastAsia="宋体" w:hint="eastAsia"/>
        </w:rPr>
        <w:t>仍是形容词</w:t>
      </w:r>
      <w:r w:rsidR="00BF5096">
        <w:rPr>
          <w:rFonts w:eastAsia="宋体" w:hint="eastAsia"/>
        </w:rPr>
        <w:t>从句</w:t>
      </w:r>
      <w:r w:rsidRPr="00E430F6">
        <w:rPr>
          <w:rFonts w:eastAsia="宋体" w:hint="eastAsia"/>
        </w:rPr>
        <w:t>。分别说明如下：</w:t>
      </w:r>
    </w:p>
    <w:p w:rsidR="00DD2927" w:rsidRDefault="000E4F40" w:rsidP="00182A90">
      <w:pPr>
        <w:pStyle w:val="4"/>
        <w:spacing w:after="84"/>
        <w:rPr>
          <w:lang w:eastAsia="zh-TW"/>
        </w:rPr>
      </w:pPr>
      <w:r>
        <w:rPr>
          <w:rFonts w:hint="eastAsia"/>
        </w:rPr>
        <w:t xml:space="preserve">(1) </w:t>
      </w:r>
      <w:r w:rsidR="00E430F6" w:rsidRPr="00E430F6">
        <w:rPr>
          <w:rFonts w:eastAsia="宋体"/>
        </w:rPr>
        <w:t>when</w:t>
      </w:r>
    </w:p>
    <w:p w:rsidR="00785232" w:rsidRPr="00785232" w:rsidRDefault="00E430F6" w:rsidP="00182A90">
      <w:pPr>
        <w:spacing w:after="84"/>
        <w:ind w:firstLine="480"/>
        <w:rPr>
          <w:lang w:eastAsia="zh-TW"/>
        </w:rPr>
      </w:pPr>
      <w:r w:rsidRPr="00E430F6">
        <w:rPr>
          <w:rFonts w:eastAsia="宋体"/>
        </w:rPr>
        <w:t xml:space="preserve">1. The earthquake hit at </w:t>
      </w:r>
      <w:r w:rsidRPr="00E430F6">
        <w:rPr>
          <w:rFonts w:eastAsia="宋体"/>
          <w:u w:val="single"/>
        </w:rPr>
        <w:t>a time</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Most people</w:t>
      </w:r>
      <w:r w:rsidRPr="00E430F6">
        <w:rPr>
          <w:rFonts w:eastAsia="宋体"/>
        </w:rPr>
        <w:t xml:space="preserve"> </w:t>
      </w:r>
      <w:r w:rsidRPr="00E430F6">
        <w:rPr>
          <w:rFonts w:eastAsia="宋体"/>
          <w:u w:val="single"/>
        </w:rPr>
        <w:t>were</w:t>
      </w:r>
      <w:r w:rsidRPr="00E430F6">
        <w:rPr>
          <w:rFonts w:eastAsia="宋体"/>
        </w:rPr>
        <w:t xml:space="preserve"> sound </w:t>
      </w:r>
      <w:r w:rsidRPr="00E430F6">
        <w:rPr>
          <w:rFonts w:eastAsia="宋体"/>
          <w:u w:val="single"/>
        </w:rPr>
        <w:t>asleep</w:t>
      </w:r>
      <w:r w:rsidRPr="00E430F6">
        <w:rPr>
          <w:rFonts w:eastAsia="宋体"/>
        </w:rPr>
        <w:t xml:space="preserve"> </w:t>
      </w:r>
      <w:r w:rsidRPr="00E430F6">
        <w:rPr>
          <w:rFonts w:eastAsia="宋体"/>
          <w:u w:val="single"/>
        </w:rPr>
        <w:t>then</w:t>
      </w:r>
      <w:r w:rsidRPr="00E430F6">
        <w:rPr>
          <w:rFonts w:eastAsia="宋体"/>
        </w:rPr>
        <w:t>.</w:t>
      </w:r>
    </w:p>
    <w:p w:rsidR="00785232" w:rsidRPr="00785232" w:rsidRDefault="000E4F40" w:rsidP="00182A90">
      <w:pPr>
        <w:pStyle w:val="Preface"/>
        <w:spacing w:after="84"/>
        <w:ind w:firstLine="480"/>
        <w:rPr>
          <w:lang w:eastAsia="zh-TW"/>
        </w:rPr>
      </w:pPr>
      <w:r>
        <w:t xml:space="preserve">      S       V         </w:t>
      </w:r>
      <w:r w:rsidR="00E430F6" w:rsidRPr="00E430F6">
        <w:t xml:space="preserve"> C  </w:t>
      </w:r>
      <w:r w:rsidR="00E430F6" w:rsidRPr="00E430F6">
        <w:rPr>
          <w:rFonts w:hint="eastAsia"/>
        </w:rPr>
        <w:t>时间副词</w:t>
      </w:r>
    </w:p>
    <w:p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中的时间副词</w:t>
      </w:r>
      <w:r w:rsidRPr="00E430F6">
        <w:rPr>
          <w:rFonts w:eastAsia="宋体"/>
        </w:rPr>
        <w:t>then</w:t>
      </w:r>
      <w:r w:rsidRPr="00E430F6">
        <w:rPr>
          <w:rFonts w:eastAsia="宋体" w:hint="eastAsia"/>
        </w:rPr>
        <w:t>指的就是句</w:t>
      </w:r>
      <w:r w:rsidRPr="00E430F6">
        <w:rPr>
          <w:rFonts w:eastAsia="宋体"/>
        </w:rPr>
        <w:t>1</w:t>
      </w:r>
      <w:r w:rsidRPr="00E430F6">
        <w:rPr>
          <w:rFonts w:eastAsia="宋体" w:hint="eastAsia"/>
        </w:rPr>
        <w:t>中的先行词</w:t>
      </w:r>
      <w:r w:rsidRPr="00E430F6">
        <w:rPr>
          <w:rFonts w:eastAsia="宋体"/>
        </w:rPr>
        <w:t>a time</w:t>
      </w:r>
      <w:r w:rsidRPr="00E430F6">
        <w:rPr>
          <w:rFonts w:eastAsia="宋体" w:hint="eastAsia"/>
        </w:rPr>
        <w:t>，两句在此重复而建立关系，可以将句</w:t>
      </w:r>
      <w:r w:rsidRPr="00E430F6">
        <w:rPr>
          <w:rFonts w:eastAsia="宋体"/>
        </w:rPr>
        <w:t>2</w:t>
      </w:r>
      <w:r w:rsidRPr="00E430F6">
        <w:rPr>
          <w:rFonts w:eastAsia="宋体" w:hint="eastAsia"/>
        </w:rPr>
        <w:t>的时间副词</w:t>
      </w:r>
      <w:r w:rsidRPr="00E430F6">
        <w:rPr>
          <w:rFonts w:eastAsia="宋体"/>
        </w:rPr>
        <w:t>then</w:t>
      </w:r>
      <w:r w:rsidRPr="00E430F6">
        <w:rPr>
          <w:rFonts w:eastAsia="宋体" w:hint="eastAsia"/>
        </w:rPr>
        <w:t>改写为关系副词</w:t>
      </w:r>
      <w:r w:rsidRPr="00E430F6">
        <w:rPr>
          <w:rFonts w:eastAsia="宋体"/>
        </w:rPr>
        <w:t>when</w:t>
      </w:r>
      <w:r w:rsidRPr="00E430F6">
        <w:rPr>
          <w:rFonts w:eastAsia="宋体" w:hint="eastAsia"/>
        </w:rPr>
        <w:t>、移到句首扮演连接词的角色，成为关系</w:t>
      </w:r>
      <w:r w:rsidR="00BF5096">
        <w:rPr>
          <w:rFonts w:eastAsia="宋体" w:hint="eastAsia"/>
        </w:rPr>
        <w:t>从句</w:t>
      </w:r>
      <w:r w:rsidRPr="00E430F6">
        <w:rPr>
          <w:rFonts w:eastAsia="宋体"/>
        </w:rPr>
        <w:t>when most people were sound asleep</w:t>
      </w:r>
      <w:r w:rsidRPr="00E430F6">
        <w:rPr>
          <w:rFonts w:eastAsia="宋体" w:hint="eastAsia"/>
        </w:rPr>
        <w:t>，然后置于句</w:t>
      </w:r>
      <w:r w:rsidRPr="00E430F6">
        <w:rPr>
          <w:rFonts w:eastAsia="宋体"/>
        </w:rPr>
        <w:t>1</w:t>
      </w:r>
      <w:r w:rsidRPr="00E430F6">
        <w:rPr>
          <w:rFonts w:eastAsia="宋体" w:hint="eastAsia"/>
        </w:rPr>
        <w:t>中的先行词</w:t>
      </w:r>
      <w:r w:rsidRPr="00E430F6">
        <w:rPr>
          <w:rFonts w:eastAsia="宋体"/>
        </w:rPr>
        <w:t>a time</w:t>
      </w:r>
      <w:r w:rsidRPr="00E430F6">
        <w:rPr>
          <w:rFonts w:eastAsia="宋体" w:hint="eastAsia"/>
        </w:rPr>
        <w:t>后面修饰它，成为复句如下：</w:t>
      </w:r>
    </w:p>
    <w:p w:rsidR="00785232" w:rsidRPr="00785232" w:rsidRDefault="00E430F6" w:rsidP="00182A90">
      <w:pPr>
        <w:spacing w:after="84"/>
        <w:ind w:firstLine="480"/>
        <w:rPr>
          <w:lang w:eastAsia="zh-TW"/>
        </w:rPr>
      </w:pPr>
      <w:r w:rsidRPr="00E430F6">
        <w:rPr>
          <w:rFonts w:eastAsia="宋体"/>
        </w:rPr>
        <w:t xml:space="preserve">The earthquake hit at </w:t>
      </w:r>
      <w:r w:rsidRPr="00E430F6">
        <w:rPr>
          <w:rFonts w:eastAsia="宋体"/>
          <w:u w:val="single"/>
        </w:rPr>
        <w:t>a time</w:t>
      </w:r>
      <w:r w:rsidRPr="00E430F6">
        <w:rPr>
          <w:rFonts w:eastAsia="宋体"/>
        </w:rPr>
        <w:t xml:space="preserve"> </w:t>
      </w:r>
      <w:r w:rsidRPr="00E430F6">
        <w:rPr>
          <w:rFonts w:eastAsia="宋体"/>
          <w:u w:val="single"/>
        </w:rPr>
        <w:t>when most people were sound asleep</w:t>
      </w:r>
      <w:r w:rsidRPr="00E430F6">
        <w:rPr>
          <w:rFonts w:eastAsia="宋体"/>
        </w:rPr>
        <w:t>.</w:t>
      </w:r>
    </w:p>
    <w:p w:rsidR="00DD2927" w:rsidRDefault="000E4F4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和先行词之间没有逗点隔开，表示这个关系</w:t>
      </w:r>
      <w:r w:rsidR="00BF5096">
        <w:rPr>
          <w:rFonts w:eastAsia="宋体" w:hint="eastAsia"/>
        </w:rPr>
        <w:t>从句</w:t>
      </w:r>
      <w:r w:rsidRPr="00E430F6">
        <w:rPr>
          <w:rFonts w:eastAsia="宋体" w:hint="eastAsia"/>
        </w:rPr>
        <w:t>具有指示功能（指出是「那个」时间）。只要关系</w:t>
      </w:r>
      <w:r w:rsidR="00BF5096">
        <w:rPr>
          <w:rFonts w:eastAsia="宋体" w:hint="eastAsia"/>
        </w:rPr>
        <w:t>从句</w:t>
      </w:r>
      <w:r w:rsidRPr="00E430F6">
        <w:rPr>
          <w:rFonts w:eastAsia="宋体" w:hint="eastAsia"/>
        </w:rPr>
        <w:t>具有指示功能，不论是关系代名词还是关系副词，一律都可以改写成</w:t>
      </w:r>
      <w:r w:rsidRPr="00E430F6">
        <w:rPr>
          <w:rFonts w:eastAsia="宋体"/>
        </w:rPr>
        <w:t>that</w:t>
      </w:r>
      <w:r w:rsidRPr="00E430F6">
        <w:rPr>
          <w:rFonts w:eastAsia="宋体" w:hint="eastAsia"/>
        </w:rPr>
        <w:t>。所以这个句子也可以写成：</w:t>
      </w:r>
    </w:p>
    <w:p w:rsidR="00DD2927" w:rsidRDefault="00E430F6" w:rsidP="00182A90">
      <w:pPr>
        <w:spacing w:after="84"/>
        <w:ind w:firstLine="480"/>
        <w:rPr>
          <w:lang w:eastAsia="zh-TW"/>
        </w:rPr>
      </w:pPr>
      <w:r w:rsidRPr="00E430F6">
        <w:rPr>
          <w:rFonts w:eastAsia="宋体"/>
        </w:rPr>
        <w:t xml:space="preserve">The earthquake hit at a time </w:t>
      </w:r>
      <w:r w:rsidRPr="00E430F6">
        <w:rPr>
          <w:rFonts w:eastAsia="宋体"/>
          <w:u w:val="single"/>
        </w:rPr>
        <w:t>that</w:t>
      </w:r>
      <w:r w:rsidRPr="00E430F6">
        <w:rPr>
          <w:rFonts w:eastAsia="宋体"/>
        </w:rPr>
        <w:t xml:space="preserve"> most people were sound asleep.</w:t>
      </w:r>
    </w:p>
    <w:p w:rsidR="00DD2927" w:rsidRDefault="00E430F6" w:rsidP="00182A90">
      <w:pPr>
        <w:spacing w:after="84"/>
        <w:ind w:firstLine="480"/>
        <w:rPr>
          <w:lang w:eastAsia="zh-TW"/>
        </w:rPr>
      </w:pPr>
      <w:r w:rsidRPr="00E430F6">
        <w:rPr>
          <w:rFonts w:eastAsia="宋体" w:hint="eastAsia"/>
        </w:rPr>
        <w:t>而且，关系副词</w:t>
      </w:r>
      <w:r w:rsidRPr="00E430F6">
        <w:rPr>
          <w:rFonts w:eastAsia="宋体"/>
        </w:rPr>
        <w:t>when</w:t>
      </w:r>
      <w:r w:rsidRPr="00E430F6">
        <w:rPr>
          <w:rFonts w:eastAsia="宋体" w:hint="eastAsia"/>
        </w:rPr>
        <w:t>属于可有可无的副词类，只要关系</w:t>
      </w:r>
      <w:r w:rsidR="00BF5096">
        <w:rPr>
          <w:rFonts w:eastAsia="宋体" w:hint="eastAsia"/>
        </w:rPr>
        <w:t>从句</w:t>
      </w:r>
      <w:r w:rsidRPr="00E430F6">
        <w:rPr>
          <w:rFonts w:eastAsia="宋体" w:hint="eastAsia"/>
        </w:rPr>
        <w:t>没有逗点和先行词隔开，那么有了先行词</w:t>
      </w:r>
      <w:r w:rsidRPr="00E430F6">
        <w:rPr>
          <w:rFonts w:eastAsia="宋体"/>
        </w:rPr>
        <w:t>a time</w:t>
      </w:r>
      <w:r w:rsidRPr="00E430F6">
        <w:rPr>
          <w:rFonts w:eastAsia="宋体" w:hint="eastAsia"/>
        </w:rPr>
        <w:t>，关系副词就可以省略以避免重复，成为：</w:t>
      </w:r>
    </w:p>
    <w:p w:rsidR="00DD2927" w:rsidRDefault="00E430F6" w:rsidP="00182A90">
      <w:pPr>
        <w:spacing w:after="84"/>
        <w:ind w:firstLine="480"/>
        <w:rPr>
          <w:lang w:eastAsia="zh-TW"/>
        </w:rPr>
      </w:pPr>
      <w:r w:rsidRPr="00E430F6">
        <w:rPr>
          <w:rFonts w:eastAsia="宋体"/>
        </w:rPr>
        <w:t>The earthquake hit at a time most people were sound asleep.</w:t>
      </w:r>
    </w:p>
    <w:p w:rsidR="00DD2927" w:rsidRDefault="00E430F6" w:rsidP="00182A90">
      <w:pPr>
        <w:spacing w:after="84"/>
        <w:ind w:firstLine="480"/>
        <w:rPr>
          <w:lang w:eastAsia="zh-TW"/>
        </w:rPr>
      </w:pPr>
      <w:r w:rsidRPr="00E430F6">
        <w:rPr>
          <w:rFonts w:eastAsia="宋体" w:hint="eastAsia"/>
        </w:rPr>
        <w:t>至于先行词，因为是个名词，不能随便省略。而且，关系</w:t>
      </w:r>
      <w:r w:rsidR="00BF5096">
        <w:rPr>
          <w:rFonts w:eastAsia="宋体" w:hint="eastAsia"/>
        </w:rPr>
        <w:t>从句</w:t>
      </w:r>
      <w:r w:rsidRPr="00E430F6">
        <w:rPr>
          <w:rFonts w:eastAsia="宋体" w:hint="eastAsia"/>
        </w:rPr>
        <w:t>是形容词</w:t>
      </w:r>
      <w:r w:rsidR="00BF5096">
        <w:rPr>
          <w:rFonts w:eastAsia="宋体" w:hint="eastAsia"/>
        </w:rPr>
        <w:t>从句</w:t>
      </w:r>
      <w:r w:rsidRPr="00E430F6">
        <w:rPr>
          <w:rFonts w:eastAsia="宋体" w:hint="eastAsia"/>
        </w:rPr>
        <w:t>，必须依附在名词类的先行词后面来修饰它，所以：关系</w:t>
      </w:r>
      <w:r w:rsidR="00BF5096">
        <w:rPr>
          <w:rFonts w:eastAsia="宋体" w:hint="eastAsia"/>
        </w:rPr>
        <w:t>从句</w:t>
      </w:r>
      <w:r w:rsidRPr="00E430F6">
        <w:rPr>
          <w:rFonts w:eastAsia="宋体" w:hint="eastAsia"/>
        </w:rPr>
        <w:t>的先行词不能随便省略掉。只有在采用复合关系代名词</w:t>
      </w:r>
      <w:r w:rsidRPr="00E430F6">
        <w:rPr>
          <w:rFonts w:eastAsia="宋体"/>
        </w:rPr>
        <w:t>what, whatever, whichever, who(m)ever</w:t>
      </w:r>
      <w:r w:rsidRPr="00E430F6">
        <w:rPr>
          <w:rFonts w:eastAsia="宋体" w:hint="eastAsia"/>
        </w:rPr>
        <w:t>时，关系</w:t>
      </w:r>
      <w:r w:rsidR="00BF5096">
        <w:rPr>
          <w:rFonts w:eastAsia="宋体" w:hint="eastAsia"/>
        </w:rPr>
        <w:t>从句</w:t>
      </w:r>
      <w:r w:rsidRPr="00E430F6">
        <w:rPr>
          <w:rFonts w:eastAsia="宋体" w:hint="eastAsia"/>
        </w:rPr>
        <w:t>升格为名词</w:t>
      </w:r>
      <w:r w:rsidR="00BF5096">
        <w:rPr>
          <w:rFonts w:eastAsia="宋体" w:hint="eastAsia"/>
        </w:rPr>
        <w:t>从句</w:t>
      </w:r>
      <w:r w:rsidRPr="00E430F6">
        <w:rPr>
          <w:rFonts w:eastAsia="宋体" w:hint="eastAsia"/>
        </w:rPr>
        <w:t>，才能够省略先行词。如果看到下面这样的句子，请读者换个角度来诠释：</w:t>
      </w:r>
    </w:p>
    <w:p w:rsidR="00785232" w:rsidRPr="00785232" w:rsidRDefault="00E430F6" w:rsidP="00182A90">
      <w:pPr>
        <w:spacing w:after="84"/>
        <w:ind w:firstLine="480"/>
        <w:rPr>
          <w:lang w:eastAsia="zh-TW"/>
        </w:rPr>
      </w:pPr>
      <w:r w:rsidRPr="00E430F6">
        <w:rPr>
          <w:rFonts w:eastAsia="宋体"/>
          <w:u w:val="single"/>
        </w:rPr>
        <w:t>The earthquake</w:t>
      </w:r>
      <w:r w:rsidRPr="00E430F6">
        <w:rPr>
          <w:rFonts w:eastAsia="宋体"/>
        </w:rPr>
        <w:t xml:space="preserve"> </w:t>
      </w:r>
      <w:r w:rsidRPr="00E430F6">
        <w:rPr>
          <w:rFonts w:eastAsia="宋体"/>
          <w:u w:val="single"/>
        </w:rPr>
        <w:t>hit</w:t>
      </w:r>
      <w:r w:rsidRPr="00E430F6">
        <w:rPr>
          <w:rFonts w:eastAsia="宋体"/>
        </w:rPr>
        <w:t xml:space="preserve"> </w:t>
      </w:r>
      <w:r w:rsidRPr="00E430F6">
        <w:rPr>
          <w:rFonts w:eastAsia="宋体"/>
          <w:u w:val="single"/>
        </w:rPr>
        <w:t>when most people were sound asleep</w:t>
      </w:r>
      <w:r w:rsidRPr="00E430F6">
        <w:rPr>
          <w:rFonts w:eastAsia="宋体"/>
        </w:rPr>
        <w:t>.</w:t>
      </w:r>
    </w:p>
    <w:p w:rsidR="00DD2927" w:rsidRDefault="000E4F40" w:rsidP="00182A90">
      <w:pPr>
        <w:pStyle w:val="Preface"/>
        <w:spacing w:after="84"/>
        <w:ind w:firstLine="480"/>
        <w:rPr>
          <w:lang w:eastAsia="zh-TW"/>
        </w:rPr>
      </w:pPr>
      <w:r>
        <w:t xml:space="preserve">      S       V      </w:t>
      </w:r>
      <w:r w:rsidR="00E430F6" w:rsidRPr="00E430F6">
        <w:t xml:space="preserve">       </w:t>
      </w:r>
      <w:r w:rsidR="00E430F6" w:rsidRPr="00E430F6">
        <w:rPr>
          <w:rFonts w:hint="eastAsia"/>
        </w:rPr>
        <w:t>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lastRenderedPageBreak/>
        <w:t>这个句子，看起来好像是把包含先行词在内的</w:t>
      </w:r>
      <w:r w:rsidRPr="00E430F6">
        <w:rPr>
          <w:rFonts w:eastAsia="宋体"/>
        </w:rPr>
        <w:t>at a time</w:t>
      </w:r>
      <w:r w:rsidRPr="00E430F6">
        <w:rPr>
          <w:rFonts w:eastAsia="宋体" w:hint="eastAsia"/>
        </w:rPr>
        <w:t>省略掉、只留下关系副词</w:t>
      </w:r>
      <w:r w:rsidRPr="00E430F6">
        <w:rPr>
          <w:rFonts w:eastAsia="宋体"/>
        </w:rPr>
        <w:t>when</w:t>
      </w:r>
      <w:r w:rsidRPr="00E430F6">
        <w:rPr>
          <w:rFonts w:eastAsia="宋体" w:hint="eastAsia"/>
        </w:rPr>
        <w:t>引导的关系</w:t>
      </w:r>
      <w:r w:rsidR="00BF5096">
        <w:rPr>
          <w:rFonts w:eastAsia="宋体" w:hint="eastAsia"/>
        </w:rPr>
        <w:t>从句</w:t>
      </w:r>
      <w:r w:rsidRPr="00E430F6">
        <w:rPr>
          <w:rFonts w:eastAsia="宋体" w:hint="eastAsia"/>
        </w:rPr>
        <w:t>。但是，关系</w:t>
      </w:r>
      <w:r w:rsidR="00BF5096">
        <w:rPr>
          <w:rFonts w:eastAsia="宋体" w:hint="eastAsia"/>
        </w:rPr>
        <w:t>从句</w:t>
      </w:r>
      <w:r w:rsidRPr="00E430F6">
        <w:rPr>
          <w:rFonts w:eastAsia="宋体" w:hint="eastAsia"/>
        </w:rPr>
        <w:t>不能没有先行词，而且关系副词也没有资格省略先行词（只有复合关系代名词</w:t>
      </w:r>
      <w:r w:rsidRPr="00E430F6">
        <w:rPr>
          <w:rFonts w:eastAsia="宋体"/>
        </w:rPr>
        <w:t>what, whatever, who(m)ever, whichever</w:t>
      </w:r>
      <w:r w:rsidRPr="00E430F6">
        <w:rPr>
          <w:rFonts w:eastAsia="宋体" w:hint="eastAsia"/>
        </w:rPr>
        <w:t>才能省略先行词）。上面这个句子正确的诠释是把</w:t>
      </w:r>
      <w:r w:rsidRPr="00E430F6">
        <w:rPr>
          <w:rFonts w:eastAsia="宋体"/>
        </w:rPr>
        <w:t>when</w:t>
      </w:r>
      <w:r w:rsidRPr="00E430F6">
        <w:rPr>
          <w:rFonts w:eastAsia="宋体" w:hint="eastAsia"/>
        </w:rPr>
        <w:t>视为从属连接词看待，外加在直述句</w:t>
      </w:r>
      <w:r w:rsidRPr="00E430F6">
        <w:rPr>
          <w:rFonts w:eastAsia="宋体"/>
        </w:rPr>
        <w:t>most people were sound asleep</w:t>
      </w:r>
      <w:r w:rsidRPr="00E430F6">
        <w:rPr>
          <w:rFonts w:eastAsia="宋体" w:hint="eastAsia"/>
        </w:rPr>
        <w:t>的前面、引导一个时间副词</w:t>
      </w:r>
      <w:r w:rsidR="00BF5096">
        <w:rPr>
          <w:rFonts w:eastAsia="宋体" w:hint="eastAsia"/>
        </w:rPr>
        <w:t>从句</w:t>
      </w:r>
      <w:r w:rsidRPr="00E430F6">
        <w:rPr>
          <w:rFonts w:eastAsia="宋体" w:hint="eastAsia"/>
        </w:rPr>
        <w:t>，直接修饰主要</w:t>
      </w:r>
      <w:r w:rsidR="00BF5096">
        <w:rPr>
          <w:rFonts w:eastAsia="宋体" w:hint="eastAsia"/>
        </w:rPr>
        <w:t>从句</w:t>
      </w:r>
      <w:r w:rsidRPr="00E430F6">
        <w:rPr>
          <w:rFonts w:eastAsia="宋体" w:hint="eastAsia"/>
        </w:rPr>
        <w:t>动词</w:t>
      </w:r>
      <w:r w:rsidRPr="00E430F6">
        <w:rPr>
          <w:rFonts w:eastAsia="宋体"/>
        </w:rPr>
        <w:t>hit</w:t>
      </w:r>
      <w:r w:rsidRPr="00E430F6">
        <w:rPr>
          <w:rFonts w:eastAsia="宋体" w:hint="eastAsia"/>
        </w:rPr>
        <w:t>的时间。同时，这里的</w:t>
      </w:r>
      <w:r w:rsidRPr="00E430F6">
        <w:rPr>
          <w:rFonts w:eastAsia="宋体"/>
        </w:rPr>
        <w:t>when</w:t>
      </w:r>
      <w:r w:rsidRPr="00E430F6">
        <w:rPr>
          <w:rFonts w:eastAsia="宋体" w:hint="eastAsia"/>
        </w:rPr>
        <w:t>既然是副词</w:t>
      </w:r>
      <w:r w:rsidR="00BF5096">
        <w:rPr>
          <w:rFonts w:eastAsia="宋体" w:hint="eastAsia"/>
        </w:rPr>
        <w:t>从句</w:t>
      </w:r>
      <w:r w:rsidRPr="00E430F6">
        <w:rPr>
          <w:rFonts w:eastAsia="宋体" w:hint="eastAsia"/>
        </w:rPr>
        <w:t>外加的从属连接词、并非关系词，当然不能够改写为</w:t>
      </w:r>
      <w:r w:rsidRPr="00E430F6">
        <w:rPr>
          <w:rFonts w:eastAsia="宋体"/>
        </w:rPr>
        <w:t>that</w:t>
      </w:r>
      <w:r w:rsidRPr="00E430F6">
        <w:rPr>
          <w:rFonts w:eastAsia="宋体" w:hint="eastAsia"/>
        </w:rPr>
        <w:t>。而且，副词</w:t>
      </w:r>
      <w:r w:rsidR="00BF5096">
        <w:rPr>
          <w:rFonts w:eastAsia="宋体" w:hint="eastAsia"/>
        </w:rPr>
        <w:t>从句</w:t>
      </w:r>
      <w:r w:rsidRPr="00E430F6">
        <w:rPr>
          <w:rFonts w:eastAsia="宋体" w:hint="eastAsia"/>
        </w:rPr>
        <w:t>外加的连接词不是关系副词、不能省略。所以上面那个句子中的</w:t>
      </w:r>
      <w:r w:rsidRPr="00E430F6">
        <w:rPr>
          <w:rFonts w:eastAsia="宋体"/>
        </w:rPr>
        <w:t>when</w:t>
      </w:r>
      <w:r w:rsidRPr="00E430F6">
        <w:rPr>
          <w:rFonts w:eastAsia="宋体" w:hint="eastAsia"/>
        </w:rPr>
        <w:t>也不能省略。</w:t>
      </w:r>
    </w:p>
    <w:p w:rsidR="00DD2927" w:rsidRDefault="00E430F6" w:rsidP="00182A90">
      <w:pPr>
        <w:spacing w:after="84"/>
        <w:ind w:firstLine="480"/>
        <w:rPr>
          <w:lang w:eastAsia="zh-TW"/>
        </w:rPr>
      </w:pPr>
      <w:r w:rsidRPr="00E430F6">
        <w:rPr>
          <w:rFonts w:eastAsia="宋体" w:hint="eastAsia"/>
        </w:rPr>
        <w:t>关系副词的先行词为何不能省略，看看下面这个句子就了解了：</w:t>
      </w:r>
    </w:p>
    <w:p w:rsidR="00785232" w:rsidRPr="00785232" w:rsidRDefault="00E430F6" w:rsidP="00182A90">
      <w:pPr>
        <w:spacing w:after="84"/>
        <w:ind w:firstLine="480"/>
        <w:rPr>
          <w:lang w:eastAsia="zh-TW"/>
        </w:rPr>
      </w:pPr>
      <w:r w:rsidRPr="00E430F6">
        <w:rPr>
          <w:rFonts w:eastAsia="宋体"/>
        </w:rPr>
        <w:t xml:space="preserve">Every year </w:t>
      </w:r>
      <w:r w:rsidRPr="00E430F6">
        <w:rPr>
          <w:rFonts w:eastAsia="宋体"/>
          <w:u w:val="single"/>
        </w:rPr>
        <w:t>the superstar</w:t>
      </w:r>
      <w:r w:rsidRPr="00E430F6">
        <w:rPr>
          <w:rFonts w:eastAsia="宋体"/>
        </w:rPr>
        <w:t xml:space="preserve"> </w:t>
      </w:r>
      <w:r w:rsidRPr="00E430F6">
        <w:rPr>
          <w:rFonts w:eastAsia="宋体"/>
          <w:u w:val="single"/>
        </w:rPr>
        <w:t>set aside</w:t>
      </w:r>
      <w:r w:rsidRPr="00E430F6">
        <w:rPr>
          <w:rFonts w:eastAsia="宋体"/>
        </w:rPr>
        <w:t xml:space="preserve"> </w:t>
      </w:r>
      <w:r w:rsidRPr="00E430F6">
        <w:rPr>
          <w:rFonts w:eastAsia="宋体"/>
          <w:u w:val="single"/>
        </w:rPr>
        <w:t>some time</w:t>
      </w:r>
      <w:r w:rsidR="00785232" w:rsidRPr="00785232">
        <w:rPr>
          <w:rFonts w:hint="eastAsia"/>
          <w:lang w:eastAsia="zh-TW"/>
        </w:rPr>
        <w:t xml:space="preserve"> </w:t>
      </w:r>
    </w:p>
    <w:p w:rsidR="00785232" w:rsidRPr="00785232" w:rsidRDefault="000E4F40" w:rsidP="00182A90">
      <w:pPr>
        <w:pStyle w:val="Preface"/>
        <w:spacing w:after="84"/>
        <w:ind w:firstLine="480"/>
        <w:rPr>
          <w:lang w:eastAsia="zh-TW"/>
        </w:rPr>
      </w:pPr>
      <w:r>
        <w:t xml:space="preserve">              S         V     </w:t>
      </w:r>
      <w:r w:rsidR="00E430F6" w:rsidRPr="00E430F6">
        <w:t xml:space="preserve">  O</w:t>
      </w:r>
    </w:p>
    <w:p w:rsidR="00785232" w:rsidRPr="00785232" w:rsidRDefault="00E430F6" w:rsidP="00182A90">
      <w:pPr>
        <w:spacing w:after="84"/>
        <w:ind w:firstLine="480"/>
        <w:rPr>
          <w:lang w:eastAsia="zh-TW"/>
        </w:rPr>
      </w:pPr>
      <w:r w:rsidRPr="00E430F6">
        <w:rPr>
          <w:rFonts w:eastAsia="宋体"/>
        </w:rPr>
        <w:t>[when he can travel incognito with his wife].</w:t>
      </w:r>
    </w:p>
    <w:p w:rsidR="00785232" w:rsidRPr="00785232" w:rsidRDefault="000E4F40" w:rsidP="00182A90">
      <w:pPr>
        <w:pStyle w:val="Preface"/>
        <w:spacing w:after="84"/>
        <w:ind w:firstLine="480"/>
        <w:rPr>
          <w:lang w:eastAsia="zh-TW"/>
        </w:rPr>
      </w:pPr>
      <w:r>
        <w:t xml:space="preserve">              </w:t>
      </w:r>
      <w:r w:rsidR="00E430F6"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rPr>
          <w:rFonts w:hint="eastAsia"/>
        </w:rPr>
        <w:t>每年这位超级巨星都排出一段时间来带着太太匿名出游。</w:t>
      </w:r>
    </w:p>
    <w:p w:rsidR="00DD2927" w:rsidRDefault="00E430F6" w:rsidP="00182A90">
      <w:pPr>
        <w:spacing w:after="84"/>
        <w:ind w:firstLine="480"/>
        <w:rPr>
          <w:lang w:eastAsia="zh-TW"/>
        </w:rPr>
      </w:pPr>
      <w:r w:rsidRPr="00E430F6">
        <w:rPr>
          <w:rFonts w:eastAsia="宋体" w:hint="eastAsia"/>
        </w:rPr>
        <w:t>关系副词</w:t>
      </w:r>
      <w:r w:rsidRPr="00E430F6">
        <w:rPr>
          <w:rFonts w:eastAsia="宋体"/>
        </w:rPr>
        <w:t>when</w:t>
      </w:r>
      <w:r w:rsidRPr="00E430F6">
        <w:rPr>
          <w:rFonts w:eastAsia="宋体" w:hint="eastAsia"/>
        </w:rPr>
        <w:t>引导的关系</w:t>
      </w:r>
      <w:r w:rsidR="00BF5096">
        <w:rPr>
          <w:rFonts w:eastAsia="宋体" w:hint="eastAsia"/>
        </w:rPr>
        <w:t>从句</w:t>
      </w:r>
      <w:r w:rsidRPr="00E430F6">
        <w:rPr>
          <w:rFonts w:eastAsia="宋体" w:hint="eastAsia"/>
        </w:rPr>
        <w:t>仍是形容词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的先行词</w:t>
      </w:r>
      <w:r w:rsidRPr="00E430F6">
        <w:rPr>
          <w:rFonts w:eastAsia="宋体"/>
        </w:rPr>
        <w:t>some time</w:t>
      </w:r>
      <w:r w:rsidRPr="00E430F6">
        <w:rPr>
          <w:rFonts w:eastAsia="宋体" w:hint="eastAsia"/>
        </w:rPr>
        <w:t>后面修饰它。因为关系</w:t>
      </w:r>
      <w:r w:rsidR="00BF5096">
        <w:rPr>
          <w:rFonts w:eastAsia="宋体" w:hint="eastAsia"/>
        </w:rPr>
        <w:t>从句</w:t>
      </w:r>
      <w:r w:rsidRPr="00E430F6">
        <w:rPr>
          <w:rFonts w:eastAsia="宋体" w:hint="eastAsia"/>
        </w:rPr>
        <w:t>没有逗点和先行词隔开，是具有指示功能的用法，所以关系副词</w:t>
      </w:r>
      <w:r w:rsidRPr="00E430F6">
        <w:rPr>
          <w:rFonts w:eastAsia="宋体"/>
        </w:rPr>
        <w:t>when</w:t>
      </w:r>
      <w:r w:rsidRPr="00E430F6">
        <w:rPr>
          <w:rFonts w:eastAsia="宋体" w:hint="eastAsia"/>
        </w:rPr>
        <w:t>可以改写为</w:t>
      </w:r>
      <w:r w:rsidRPr="00E430F6">
        <w:rPr>
          <w:rFonts w:eastAsia="宋体"/>
        </w:rPr>
        <w:t>that</w:t>
      </w:r>
      <w:r w:rsidRPr="00E430F6">
        <w:rPr>
          <w:rFonts w:eastAsia="宋体" w:hint="eastAsia"/>
        </w:rPr>
        <w:t>，如下：</w:t>
      </w:r>
    </w:p>
    <w:p w:rsidR="00DD2927" w:rsidRDefault="00E430F6" w:rsidP="00182A90">
      <w:pPr>
        <w:spacing w:after="84"/>
        <w:ind w:firstLine="480"/>
        <w:rPr>
          <w:lang w:eastAsia="zh-TW"/>
        </w:rPr>
      </w:pPr>
      <w:r w:rsidRPr="00E430F6">
        <w:rPr>
          <w:rFonts w:eastAsia="宋体"/>
        </w:rPr>
        <w:t xml:space="preserve">Every year the superstar set aside some time </w:t>
      </w:r>
      <w:r w:rsidRPr="00E430F6">
        <w:rPr>
          <w:rFonts w:eastAsia="宋体"/>
          <w:u w:val="single"/>
        </w:rPr>
        <w:t>that</w:t>
      </w:r>
      <w:r w:rsidRPr="00E430F6">
        <w:rPr>
          <w:rFonts w:eastAsia="宋体"/>
        </w:rPr>
        <w:t xml:space="preserve"> he can travel incognito with his wife.</w:t>
      </w:r>
    </w:p>
    <w:p w:rsidR="00DD2927" w:rsidRDefault="00E430F6" w:rsidP="00182A90">
      <w:pPr>
        <w:spacing w:after="84"/>
        <w:ind w:firstLine="480"/>
        <w:rPr>
          <w:lang w:eastAsia="zh-TW"/>
        </w:rPr>
      </w:pPr>
      <w:r w:rsidRPr="00E430F6">
        <w:rPr>
          <w:rFonts w:eastAsia="宋体" w:hint="eastAsia"/>
        </w:rPr>
        <w:t>另外，因为关系</w:t>
      </w:r>
      <w:r w:rsidR="00BF5096">
        <w:rPr>
          <w:rFonts w:eastAsia="宋体" w:hint="eastAsia"/>
        </w:rPr>
        <w:t>从句</w:t>
      </w:r>
      <w:r w:rsidRPr="00E430F6">
        <w:rPr>
          <w:rFonts w:eastAsia="宋体" w:hint="eastAsia"/>
        </w:rPr>
        <w:t>没有逗点和先行词隔开，这种情况的关系副词都可以省略，所以也可以选择省略掉关系副词</w:t>
      </w:r>
      <w:r w:rsidRPr="00E430F6">
        <w:rPr>
          <w:rFonts w:eastAsia="宋体"/>
        </w:rPr>
        <w:t>when</w:t>
      </w:r>
      <w:r w:rsidRPr="00E430F6">
        <w:rPr>
          <w:rFonts w:eastAsia="宋体" w:hint="eastAsia"/>
        </w:rPr>
        <w:t>，成为：</w:t>
      </w:r>
    </w:p>
    <w:p w:rsidR="00DD2927" w:rsidRDefault="00E430F6" w:rsidP="00182A90">
      <w:pPr>
        <w:spacing w:after="84"/>
        <w:ind w:firstLine="480"/>
        <w:rPr>
          <w:lang w:eastAsia="zh-TW"/>
        </w:rPr>
      </w:pPr>
      <w:r w:rsidRPr="00E430F6">
        <w:rPr>
          <w:rFonts w:eastAsia="宋体"/>
        </w:rPr>
        <w:t>Every year the superstar set aside some time he can travel incognito with his wife.</w:t>
      </w:r>
    </w:p>
    <w:p w:rsidR="00DD2927" w:rsidRDefault="00E430F6" w:rsidP="00182A90">
      <w:pPr>
        <w:spacing w:after="84"/>
        <w:ind w:firstLine="480"/>
        <w:rPr>
          <w:lang w:eastAsia="zh-TW"/>
        </w:rPr>
      </w:pPr>
      <w:r w:rsidRPr="00E430F6">
        <w:rPr>
          <w:rFonts w:eastAsia="宋体" w:hint="eastAsia"/>
        </w:rPr>
        <w:t>但是，先行词是重要的名词类，而且关系</w:t>
      </w:r>
      <w:r w:rsidR="00BF5096">
        <w:rPr>
          <w:rFonts w:eastAsia="宋体" w:hint="eastAsia"/>
        </w:rPr>
        <w:t>从句</w:t>
      </w:r>
      <w:r w:rsidRPr="00E430F6">
        <w:rPr>
          <w:rFonts w:eastAsia="宋体" w:hint="eastAsia"/>
        </w:rPr>
        <w:t>必须依附在先行词上来修饰它，所以是不能省略的。只有在采用复合关系代名词时才能够省略先行词。上面那个句子如果省掉先行词</w:t>
      </w:r>
      <w:r w:rsidRPr="00E430F6">
        <w:rPr>
          <w:rFonts w:eastAsia="宋体"/>
        </w:rPr>
        <w:t>some time</w:t>
      </w:r>
      <w:r w:rsidRPr="00E430F6">
        <w:rPr>
          <w:rFonts w:eastAsia="宋体" w:hint="eastAsia"/>
        </w:rPr>
        <w:t>就是个错误：</w:t>
      </w:r>
    </w:p>
    <w:p w:rsidR="00DD2927" w:rsidRDefault="00E430F6" w:rsidP="00182A90">
      <w:pPr>
        <w:spacing w:after="84"/>
        <w:ind w:firstLine="480"/>
        <w:rPr>
          <w:lang w:eastAsia="zh-TW"/>
        </w:rPr>
      </w:pPr>
      <w:r w:rsidRPr="00E430F6">
        <w:rPr>
          <w:rFonts w:eastAsia="宋体"/>
        </w:rPr>
        <w:t>Every year the superstar set aside when he can travel incognito with his wife.</w:t>
      </w:r>
      <w:r w:rsidRPr="00E430F6">
        <w:rPr>
          <w:rFonts w:eastAsia="宋体" w:hint="eastAsia"/>
        </w:rPr>
        <w:t>（误）</w:t>
      </w:r>
    </w:p>
    <w:p w:rsidR="00DD2927" w:rsidRDefault="00E430F6" w:rsidP="00182A90">
      <w:pPr>
        <w:spacing w:after="84"/>
        <w:ind w:firstLine="480"/>
        <w:rPr>
          <w:lang w:eastAsia="zh-TW"/>
        </w:rPr>
      </w:pPr>
      <w:r w:rsidRPr="00E430F6">
        <w:rPr>
          <w:rFonts w:eastAsia="宋体" w:hint="eastAsia"/>
        </w:rPr>
        <w:t>读者如果看到这样的句子，请换个角度来诠释它：</w:t>
      </w:r>
    </w:p>
    <w:p w:rsidR="00785232" w:rsidRPr="00785232" w:rsidRDefault="00E430F6" w:rsidP="00182A90">
      <w:pPr>
        <w:spacing w:after="84"/>
        <w:ind w:firstLine="480"/>
        <w:rPr>
          <w:lang w:eastAsia="zh-TW"/>
        </w:rPr>
      </w:pPr>
      <w:r w:rsidRPr="00E430F6">
        <w:rPr>
          <w:rFonts w:eastAsia="宋体"/>
          <w:u w:val="single"/>
        </w:rPr>
        <w:t>The superstar</w:t>
      </w:r>
      <w:r w:rsidRPr="00E430F6">
        <w:rPr>
          <w:rFonts w:eastAsia="宋体"/>
        </w:rPr>
        <w:t xml:space="preserve"> </w:t>
      </w:r>
      <w:r w:rsidRPr="00E430F6">
        <w:rPr>
          <w:rFonts w:eastAsia="宋体"/>
          <w:u w:val="single"/>
        </w:rPr>
        <w:t>doesn’t know</w:t>
      </w:r>
      <w:r w:rsidRPr="00E430F6">
        <w:rPr>
          <w:rFonts w:eastAsia="宋体"/>
        </w:rPr>
        <w:t xml:space="preserve"> </w:t>
      </w:r>
      <w:r w:rsidRPr="00E430F6">
        <w:rPr>
          <w:rFonts w:eastAsia="宋体"/>
          <w:u w:val="single"/>
        </w:rPr>
        <w:t>when he can travel incognito with his wife</w:t>
      </w:r>
      <w:r w:rsidRPr="00E430F6">
        <w:rPr>
          <w:rFonts w:eastAsia="宋体"/>
        </w:rPr>
        <w:t>.</w:t>
      </w:r>
    </w:p>
    <w:p w:rsidR="00785232" w:rsidRPr="00785232" w:rsidRDefault="000E4F40" w:rsidP="00182A90">
      <w:pPr>
        <w:pStyle w:val="Preface"/>
        <w:spacing w:after="84"/>
        <w:ind w:firstLine="480"/>
        <w:rPr>
          <w:lang w:eastAsia="zh-TW"/>
        </w:rPr>
      </w:pPr>
      <w:r>
        <w:t xml:space="preserve">      S          V                </w:t>
      </w:r>
      <w:r w:rsidR="00E430F6" w:rsidRPr="00E430F6">
        <w:t xml:space="preserve">  O </w:t>
      </w:r>
      <w:r w:rsidR="00E430F6" w:rsidRPr="00E430F6">
        <w:rPr>
          <w:rFonts w:hint="eastAsia"/>
        </w:rPr>
        <w:t>名词</w:t>
      </w:r>
      <w:r w:rsidR="00BF5096">
        <w:rPr>
          <w:rFonts w:hint="eastAsia"/>
        </w:rPr>
        <w:t>从句</w:t>
      </w:r>
    </w:p>
    <w:p w:rsidR="00DD2927" w:rsidRDefault="00E430F6" w:rsidP="00182A90">
      <w:pPr>
        <w:pStyle w:val="Preface"/>
        <w:spacing w:after="84"/>
        <w:ind w:firstLine="480"/>
        <w:rPr>
          <w:lang w:eastAsia="zh-TW"/>
        </w:rPr>
      </w:pPr>
      <w:r w:rsidRPr="00E430F6">
        <w:rPr>
          <w:rFonts w:hint="eastAsia"/>
        </w:rPr>
        <w:t>这位超级巨星不知道什么时候才能和太太匿名出游。</w:t>
      </w:r>
    </w:p>
    <w:p w:rsidR="00DD2927" w:rsidRDefault="00E430F6" w:rsidP="00182A90">
      <w:pPr>
        <w:spacing w:after="84"/>
        <w:ind w:firstLine="480"/>
        <w:rPr>
          <w:lang w:eastAsia="zh-TW"/>
        </w:rPr>
      </w:pPr>
      <w:r w:rsidRPr="00E430F6">
        <w:rPr>
          <w:rFonts w:eastAsia="宋体" w:hint="eastAsia"/>
        </w:rPr>
        <w:t>这里的</w:t>
      </w:r>
      <w:r w:rsidRPr="00E430F6">
        <w:rPr>
          <w:rFonts w:eastAsia="宋体"/>
        </w:rPr>
        <w:t>when</w:t>
      </w:r>
      <w:r w:rsidRPr="00E430F6">
        <w:rPr>
          <w:rFonts w:eastAsia="宋体" w:hint="eastAsia"/>
        </w:rPr>
        <w:t>是疑问词、并非关系词，整个</w:t>
      </w:r>
      <w:r w:rsidR="00BF5096">
        <w:rPr>
          <w:rFonts w:eastAsia="宋体" w:hint="eastAsia"/>
        </w:rPr>
        <w:t>从句</w:t>
      </w:r>
      <w:r w:rsidRPr="00E430F6">
        <w:rPr>
          <w:rFonts w:eastAsia="宋体"/>
        </w:rPr>
        <w:t>when he can travel incognito with his wife</w:t>
      </w:r>
      <w:r w:rsidRPr="00E430F6">
        <w:rPr>
          <w:rFonts w:eastAsia="宋体" w:hint="eastAsia"/>
        </w:rPr>
        <w:t>是由疑问句改写而来的名词</w:t>
      </w:r>
      <w:r w:rsidR="00BF5096">
        <w:rPr>
          <w:rFonts w:eastAsia="宋体" w:hint="eastAsia"/>
        </w:rPr>
        <w:t>从句</w:t>
      </w:r>
      <w:r w:rsidRPr="00E430F6">
        <w:rPr>
          <w:rFonts w:eastAsia="宋体" w:hint="eastAsia"/>
        </w:rPr>
        <w:t>。因为</w:t>
      </w:r>
      <w:r w:rsidRPr="00E430F6">
        <w:rPr>
          <w:rFonts w:eastAsia="宋体"/>
        </w:rPr>
        <w:t>when</w:t>
      </w:r>
      <w:r w:rsidRPr="00E430F6">
        <w:rPr>
          <w:rFonts w:eastAsia="宋体" w:hint="eastAsia"/>
        </w:rPr>
        <w:t>是疑问词而不是关系副词，所以并不能改写为</w:t>
      </w:r>
      <w:r w:rsidRPr="00E430F6">
        <w:rPr>
          <w:rFonts w:eastAsia="宋体"/>
        </w:rPr>
        <w:t>that</w:t>
      </w:r>
      <w:r w:rsidRPr="00E430F6">
        <w:rPr>
          <w:rFonts w:eastAsia="宋体" w:hint="eastAsia"/>
        </w:rPr>
        <w:t>、也不能省略。但是也有这样的讲法：</w:t>
      </w:r>
    </w:p>
    <w:p w:rsidR="00785232" w:rsidRPr="00785232" w:rsidRDefault="00E430F6" w:rsidP="00182A90">
      <w:pPr>
        <w:spacing w:after="84"/>
        <w:ind w:firstLine="480"/>
        <w:rPr>
          <w:lang w:eastAsia="zh-TW"/>
        </w:rPr>
      </w:pPr>
      <w:r w:rsidRPr="00E430F6">
        <w:rPr>
          <w:rFonts w:eastAsia="宋体"/>
          <w:u w:val="single"/>
        </w:rPr>
        <w:lastRenderedPageBreak/>
        <w:t>He</w:t>
      </w:r>
      <w:r w:rsidRPr="00E430F6">
        <w:rPr>
          <w:rFonts w:eastAsia="宋体"/>
        </w:rPr>
        <w:t xml:space="preserve"> </w:t>
      </w:r>
      <w:r w:rsidRPr="00E430F6">
        <w:rPr>
          <w:rFonts w:eastAsia="宋体"/>
          <w:u w:val="single"/>
        </w:rPr>
        <w:t>knows</w:t>
      </w:r>
      <w:r w:rsidRPr="00E430F6">
        <w:rPr>
          <w:rFonts w:eastAsia="宋体"/>
        </w:rPr>
        <w:t xml:space="preserve"> </w:t>
      </w:r>
      <w:r w:rsidRPr="00E430F6">
        <w:rPr>
          <w:rFonts w:eastAsia="宋体"/>
          <w:u w:val="single"/>
        </w:rPr>
        <w:t>that he can travel incognito with his wife</w:t>
      </w:r>
      <w:r w:rsidRPr="00E430F6">
        <w:rPr>
          <w:rFonts w:eastAsia="宋体"/>
        </w:rPr>
        <w:t>.</w:t>
      </w:r>
    </w:p>
    <w:p w:rsidR="00DD2927" w:rsidRPr="000E4F40" w:rsidRDefault="000E4F40" w:rsidP="00182A90">
      <w:pPr>
        <w:pStyle w:val="Preface"/>
        <w:spacing w:after="84"/>
        <w:ind w:firstLine="480"/>
      </w:pPr>
      <w:r w:rsidRPr="000E4F40">
        <w:t xml:space="preserve">S    V                 </w:t>
      </w:r>
      <w:r w:rsidR="00E430F6" w:rsidRPr="000E4F40">
        <w:t xml:space="preserve"> O </w:t>
      </w:r>
      <w:r w:rsidR="00E430F6" w:rsidRPr="000E4F40">
        <w:rPr>
          <w:rFonts w:hint="eastAsia"/>
        </w:rPr>
        <w:t>名词</w:t>
      </w:r>
      <w:r w:rsidR="00BF5096" w:rsidRPr="000E4F40">
        <w:rPr>
          <w:rFonts w:hint="eastAsia"/>
        </w:rPr>
        <w:t>从句</w:t>
      </w:r>
    </w:p>
    <w:p w:rsidR="00DD2927" w:rsidRDefault="00E430F6" w:rsidP="00182A90">
      <w:pPr>
        <w:spacing w:after="84"/>
        <w:ind w:firstLine="480"/>
        <w:rPr>
          <w:lang w:eastAsia="zh-TW"/>
        </w:rPr>
      </w:pPr>
      <w:r w:rsidRPr="00E430F6">
        <w:rPr>
          <w:rFonts w:eastAsia="宋体" w:hint="eastAsia"/>
        </w:rPr>
        <w:t>这并不是把关系副词</w:t>
      </w:r>
      <w:r w:rsidRPr="00E430F6">
        <w:rPr>
          <w:rFonts w:eastAsia="宋体"/>
        </w:rPr>
        <w:t>when</w:t>
      </w:r>
      <w:r w:rsidRPr="00E430F6">
        <w:rPr>
          <w:rFonts w:eastAsia="宋体" w:hint="eastAsia"/>
        </w:rPr>
        <w:t>改为</w:t>
      </w:r>
      <w:r w:rsidRPr="00E430F6">
        <w:rPr>
          <w:rFonts w:eastAsia="宋体"/>
        </w:rPr>
        <w:t>that</w:t>
      </w:r>
      <w:r w:rsidRPr="00E430F6">
        <w:rPr>
          <w:rFonts w:eastAsia="宋体" w:hint="eastAsia"/>
        </w:rPr>
        <w:t>，而是在直述句</w:t>
      </w:r>
      <w:r w:rsidRPr="00E430F6">
        <w:rPr>
          <w:rFonts w:eastAsia="宋体"/>
        </w:rPr>
        <w:t>He can travel incognito with his wife</w:t>
      </w:r>
      <w:r w:rsidRPr="00E430F6">
        <w:rPr>
          <w:rFonts w:eastAsia="宋体" w:hint="eastAsia"/>
        </w:rPr>
        <w:t>外面直接加上无意义的连接词</w:t>
      </w:r>
      <w:r w:rsidRPr="00E430F6">
        <w:rPr>
          <w:rFonts w:eastAsia="宋体"/>
        </w:rPr>
        <w:t>that</w:t>
      </w:r>
      <w:r w:rsidRPr="00E430F6">
        <w:rPr>
          <w:rFonts w:eastAsia="宋体" w:hint="eastAsia"/>
        </w:rPr>
        <w:t>变成名词</w:t>
      </w:r>
      <w:r w:rsidR="00BF5096">
        <w:rPr>
          <w:rFonts w:eastAsia="宋体" w:hint="eastAsia"/>
        </w:rPr>
        <w:t>从句</w:t>
      </w:r>
      <w:r w:rsidRPr="00E430F6">
        <w:rPr>
          <w:rFonts w:eastAsia="宋体" w:hint="eastAsia"/>
        </w:rPr>
        <w:t>，表示「那句话、那件事」，整个名词</w:t>
      </w:r>
      <w:r w:rsidR="00BF5096">
        <w:rPr>
          <w:rFonts w:eastAsia="宋体" w:hint="eastAsia"/>
        </w:rPr>
        <w:t>从句</w:t>
      </w:r>
      <w:r w:rsidRPr="00E430F6">
        <w:rPr>
          <w:rFonts w:eastAsia="宋体" w:hint="eastAsia"/>
        </w:rPr>
        <w:t>当做动词</w:t>
      </w:r>
      <w:r w:rsidRPr="00E430F6">
        <w:rPr>
          <w:rFonts w:eastAsia="宋体"/>
        </w:rPr>
        <w:t>know</w:t>
      </w:r>
      <w:r w:rsidRPr="00E430F6">
        <w:rPr>
          <w:rFonts w:eastAsia="宋体" w:hint="eastAsia"/>
        </w:rPr>
        <w:t>的</w:t>
      </w:r>
      <w:r w:rsidR="009D20F5">
        <w:rPr>
          <w:rFonts w:eastAsia="宋体" w:hint="eastAsia"/>
        </w:rPr>
        <w:t>受词（宾语）</w:t>
      </w:r>
      <w:r w:rsidRPr="00E430F6">
        <w:rPr>
          <w:rFonts w:eastAsia="宋体" w:hint="eastAsia"/>
        </w:rPr>
        <w:t>。</w:t>
      </w:r>
    </w:p>
    <w:p w:rsidR="00DD2927" w:rsidRDefault="000E4F40" w:rsidP="00182A90">
      <w:pPr>
        <w:pStyle w:val="4"/>
        <w:spacing w:after="84"/>
        <w:rPr>
          <w:lang w:eastAsia="zh-TW"/>
        </w:rPr>
      </w:pPr>
      <w:r>
        <w:rPr>
          <w:rFonts w:hint="eastAsia"/>
        </w:rPr>
        <w:t xml:space="preserve">(2) </w:t>
      </w:r>
      <w:r w:rsidR="00E430F6" w:rsidRPr="00E430F6">
        <w:rPr>
          <w:rFonts w:eastAsia="宋体"/>
        </w:rPr>
        <w:t>where</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artist</w:t>
      </w:r>
      <w:r w:rsidRPr="00E430F6">
        <w:rPr>
          <w:rFonts w:eastAsia="宋体"/>
        </w:rPr>
        <w:t xml:space="preserve"> </w:t>
      </w:r>
      <w:r w:rsidRPr="00E430F6">
        <w:rPr>
          <w:rFonts w:eastAsia="宋体"/>
          <w:u w:val="single"/>
        </w:rPr>
        <w:t>lived</w:t>
      </w:r>
      <w:r w:rsidRPr="00E430F6">
        <w:rPr>
          <w:rFonts w:eastAsia="宋体"/>
        </w:rPr>
        <w:t xml:space="preserve"> in </w:t>
      </w:r>
      <w:r w:rsidRPr="00E430F6">
        <w:rPr>
          <w:rFonts w:eastAsia="宋体"/>
          <w:u w:val="single"/>
        </w:rPr>
        <w:t>a place</w:t>
      </w:r>
      <w:r w:rsidRPr="00E430F6">
        <w:rPr>
          <w:rFonts w:eastAsia="宋体"/>
        </w:rPr>
        <w:t>.</w:t>
      </w:r>
    </w:p>
    <w:p w:rsidR="00785232" w:rsidRPr="00785232" w:rsidRDefault="000E4F40" w:rsidP="00182A90">
      <w:pPr>
        <w:pStyle w:val="Preface"/>
        <w:spacing w:after="84"/>
        <w:ind w:firstLine="480"/>
        <w:rPr>
          <w:lang w:eastAsia="zh-TW"/>
        </w:rPr>
      </w:pPr>
      <w:r>
        <w:t xml:space="preserve">     S      V    </w:t>
      </w:r>
      <w:r w:rsidR="00E430F6" w:rsidRPr="00E430F6">
        <w:rPr>
          <w:rFonts w:hint="eastAsia"/>
        </w:rPr>
        <w:t>先行词</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impossible</w:t>
      </w:r>
      <w:r w:rsidRPr="00E430F6">
        <w:rPr>
          <w:rFonts w:eastAsia="宋体"/>
        </w:rPr>
        <w:t xml:space="preserve"> to work </w:t>
      </w:r>
      <w:r w:rsidRPr="00E430F6">
        <w:rPr>
          <w:rFonts w:eastAsia="宋体"/>
          <w:u w:val="single"/>
        </w:rPr>
        <w:t>there</w:t>
      </w:r>
      <w:r w:rsidRPr="00E430F6">
        <w:rPr>
          <w:rFonts w:eastAsia="宋体"/>
        </w:rPr>
        <w:t>.</w:t>
      </w:r>
    </w:p>
    <w:p w:rsidR="00785232" w:rsidRPr="00785232" w:rsidRDefault="000E4F40" w:rsidP="00182A90">
      <w:pPr>
        <w:pStyle w:val="Preface"/>
        <w:spacing w:after="84"/>
        <w:ind w:firstLine="480"/>
        <w:rPr>
          <w:lang w:eastAsia="zh-TW"/>
        </w:rPr>
      </w:pPr>
      <w:r>
        <w:t xml:space="preserve">  S  V    C         </w:t>
      </w:r>
      <w:r w:rsidR="00E430F6" w:rsidRPr="00E430F6">
        <w:t xml:space="preserve">  </w:t>
      </w:r>
      <w:r w:rsidR="00E430F6" w:rsidRPr="00E430F6">
        <w:rPr>
          <w:rFonts w:hint="eastAsia"/>
        </w:rPr>
        <w:t>地方副词</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句中的先行词</w:t>
      </w:r>
      <w:r w:rsidRPr="00E430F6">
        <w:rPr>
          <w:rFonts w:eastAsia="宋体"/>
        </w:rPr>
        <w:t>a place</w:t>
      </w:r>
      <w:r w:rsidRPr="00E430F6">
        <w:rPr>
          <w:rFonts w:eastAsia="宋体" w:hint="eastAsia"/>
        </w:rPr>
        <w:t>和第</w:t>
      </w:r>
      <w:r w:rsidRPr="00E430F6">
        <w:rPr>
          <w:rFonts w:eastAsia="宋体"/>
        </w:rPr>
        <w:t>2</w:t>
      </w:r>
      <w:r w:rsidRPr="00E430F6">
        <w:rPr>
          <w:rFonts w:eastAsia="宋体" w:hint="eastAsia"/>
        </w:rPr>
        <w:t>句中的地方副词</w:t>
      </w:r>
      <w:r w:rsidRPr="00E430F6">
        <w:rPr>
          <w:rFonts w:eastAsia="宋体"/>
        </w:rPr>
        <w:t>there</w:t>
      </w:r>
      <w:r w:rsidRPr="00E430F6">
        <w:rPr>
          <w:rFonts w:eastAsia="宋体" w:hint="eastAsia"/>
        </w:rPr>
        <w:t>重复而建立关系，可以把</w:t>
      </w:r>
      <w:r w:rsidRPr="00E430F6">
        <w:rPr>
          <w:rFonts w:eastAsia="宋体"/>
        </w:rPr>
        <w:t>there</w:t>
      </w:r>
      <w:r w:rsidRPr="00E430F6">
        <w:rPr>
          <w:rFonts w:eastAsia="宋体" w:hint="eastAsia"/>
        </w:rPr>
        <w:t>改写成关系副词</w:t>
      </w:r>
      <w:r w:rsidRPr="00E430F6">
        <w:rPr>
          <w:rFonts w:eastAsia="宋体"/>
        </w:rPr>
        <w:t>where</w:t>
      </w:r>
      <w:r w:rsidRPr="00E430F6">
        <w:rPr>
          <w:rFonts w:eastAsia="宋体" w:hint="eastAsia"/>
        </w:rPr>
        <w:t>，制造出下面这个复句：</w:t>
      </w:r>
    </w:p>
    <w:p w:rsidR="00785232" w:rsidRPr="00785232" w:rsidRDefault="00E430F6" w:rsidP="00182A90">
      <w:pPr>
        <w:spacing w:after="84"/>
        <w:ind w:firstLine="480"/>
        <w:rPr>
          <w:lang w:eastAsia="zh-TW"/>
        </w:rPr>
      </w:pPr>
      <w:r w:rsidRPr="00E430F6">
        <w:rPr>
          <w:rFonts w:eastAsia="宋体"/>
        </w:rPr>
        <w:t xml:space="preserve">The artist lived in </w:t>
      </w:r>
      <w:r w:rsidRPr="00E430F6">
        <w:rPr>
          <w:rFonts w:eastAsia="宋体"/>
          <w:u w:val="single"/>
        </w:rPr>
        <w:t>a place</w:t>
      </w:r>
      <w:r w:rsidRPr="00E430F6">
        <w:rPr>
          <w:rFonts w:eastAsia="宋体"/>
        </w:rPr>
        <w:t xml:space="preserve"> </w:t>
      </w:r>
      <w:r w:rsidRPr="00E430F6">
        <w:rPr>
          <w:rFonts w:eastAsia="宋体"/>
          <w:u w:val="single"/>
        </w:rPr>
        <w:t>where it was impossible to work</w:t>
      </w:r>
      <w:r w:rsidRPr="00E430F6">
        <w:rPr>
          <w:rFonts w:eastAsia="宋体"/>
        </w:rPr>
        <w:t>.</w:t>
      </w:r>
    </w:p>
    <w:p w:rsidR="00DD2927" w:rsidRDefault="000E4F4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仍是形容词</w:t>
      </w:r>
      <w:r w:rsidR="00BF5096">
        <w:rPr>
          <w:rFonts w:eastAsia="宋体" w:hint="eastAsia"/>
        </w:rPr>
        <w:t>从句</w:t>
      </w:r>
      <w:r w:rsidRPr="00E430F6">
        <w:rPr>
          <w:rFonts w:eastAsia="宋体" w:hint="eastAsia"/>
        </w:rPr>
        <w:t>，修饰先行词</w:t>
      </w:r>
      <w:r w:rsidRPr="00E430F6">
        <w:rPr>
          <w:rFonts w:eastAsia="宋体"/>
        </w:rPr>
        <w:t>a place</w:t>
      </w:r>
      <w:r w:rsidRPr="00E430F6">
        <w:rPr>
          <w:rFonts w:eastAsia="宋体" w:hint="eastAsia"/>
        </w:rPr>
        <w:t>。因为关系</w:t>
      </w:r>
      <w:r w:rsidR="00BF5096">
        <w:rPr>
          <w:rFonts w:eastAsia="宋体" w:hint="eastAsia"/>
        </w:rPr>
        <w:t>从句</w:t>
      </w:r>
      <w:r w:rsidRPr="00E430F6">
        <w:rPr>
          <w:rFonts w:eastAsia="宋体" w:hint="eastAsia"/>
        </w:rPr>
        <w:t>并没有用逗点和先行词隔开，是具有指示功能的关系</w:t>
      </w:r>
      <w:r w:rsidR="00BF5096">
        <w:rPr>
          <w:rFonts w:eastAsia="宋体" w:hint="eastAsia"/>
        </w:rPr>
        <w:t>从句</w:t>
      </w:r>
      <w:r w:rsidRPr="00E430F6">
        <w:rPr>
          <w:rFonts w:eastAsia="宋体" w:hint="eastAsia"/>
        </w:rPr>
        <w:t>，所以关系副词也可以改写为</w:t>
      </w:r>
      <w:r w:rsidRPr="00E430F6">
        <w:rPr>
          <w:rFonts w:eastAsia="宋体"/>
        </w:rPr>
        <w:t>that</w:t>
      </w:r>
      <w:r w:rsidRPr="00E430F6">
        <w:rPr>
          <w:rFonts w:eastAsia="宋体" w:hint="eastAsia"/>
        </w:rPr>
        <w:t>，如下：</w:t>
      </w:r>
    </w:p>
    <w:p w:rsidR="00DD2927" w:rsidRDefault="00E430F6" w:rsidP="00182A90">
      <w:pPr>
        <w:spacing w:after="84"/>
        <w:ind w:firstLine="480"/>
        <w:rPr>
          <w:lang w:eastAsia="zh-TW"/>
        </w:rPr>
      </w:pPr>
      <w:r w:rsidRPr="00E430F6">
        <w:rPr>
          <w:rFonts w:eastAsia="宋体"/>
        </w:rPr>
        <w:t xml:space="preserve">The artist lived in a place </w:t>
      </w:r>
      <w:r w:rsidRPr="00E430F6">
        <w:rPr>
          <w:rFonts w:eastAsia="宋体"/>
          <w:u w:val="single"/>
        </w:rPr>
        <w:t>that</w:t>
      </w:r>
      <w:r w:rsidRPr="00E430F6">
        <w:rPr>
          <w:rFonts w:eastAsia="宋体"/>
        </w:rPr>
        <w:t xml:space="preserve"> it was impossible to work.</w:t>
      </w:r>
    </w:p>
    <w:p w:rsidR="00DD2927" w:rsidRDefault="00E430F6" w:rsidP="00182A90">
      <w:pPr>
        <w:spacing w:after="84"/>
        <w:ind w:firstLine="480"/>
        <w:rPr>
          <w:lang w:eastAsia="zh-TW"/>
        </w:rPr>
      </w:pPr>
      <w:r w:rsidRPr="00E430F6">
        <w:rPr>
          <w:rFonts w:eastAsia="宋体" w:hint="eastAsia"/>
        </w:rPr>
        <w:t>而且，只要关系</w:t>
      </w:r>
      <w:r w:rsidR="00BF5096">
        <w:rPr>
          <w:rFonts w:eastAsia="宋体" w:hint="eastAsia"/>
        </w:rPr>
        <w:t>从句</w:t>
      </w:r>
      <w:r w:rsidRPr="00E430F6">
        <w:rPr>
          <w:rFonts w:eastAsia="宋体" w:hint="eastAsia"/>
        </w:rPr>
        <w:t>没有用一组括号性的逗点隔开，这种情况下关系副词都可以省略，如下：</w:t>
      </w:r>
    </w:p>
    <w:p w:rsidR="00DD2927" w:rsidRDefault="00E430F6" w:rsidP="00182A90">
      <w:pPr>
        <w:spacing w:after="84"/>
        <w:ind w:firstLine="480"/>
        <w:rPr>
          <w:lang w:eastAsia="zh-TW"/>
        </w:rPr>
      </w:pPr>
      <w:r w:rsidRPr="00E430F6">
        <w:rPr>
          <w:rFonts w:eastAsia="宋体"/>
        </w:rPr>
        <w:t>The artist lived in a place it was impossible to work.</w:t>
      </w:r>
    </w:p>
    <w:p w:rsidR="00DD2927" w:rsidRDefault="00E430F6" w:rsidP="00182A90">
      <w:pPr>
        <w:spacing w:after="84"/>
        <w:ind w:firstLine="480"/>
        <w:rPr>
          <w:lang w:eastAsia="zh-TW"/>
        </w:rPr>
      </w:pPr>
      <w:r w:rsidRPr="00E430F6">
        <w:rPr>
          <w:rFonts w:eastAsia="宋体" w:hint="eastAsia"/>
        </w:rPr>
        <w:t>但是先行词</w:t>
      </w:r>
      <w:r w:rsidRPr="00E430F6">
        <w:rPr>
          <w:rFonts w:eastAsia="宋体"/>
        </w:rPr>
        <w:t>a place</w:t>
      </w:r>
      <w:r w:rsidRPr="00E430F6">
        <w:rPr>
          <w:rFonts w:eastAsia="宋体" w:hint="eastAsia"/>
        </w:rPr>
        <w:t>则不能省略，否则形容词</w:t>
      </w:r>
      <w:r w:rsidR="00BF5096">
        <w:rPr>
          <w:rFonts w:eastAsia="宋体" w:hint="eastAsia"/>
        </w:rPr>
        <w:t>从句</w:t>
      </w:r>
      <w:r w:rsidRPr="00E430F6">
        <w:rPr>
          <w:rFonts w:eastAsia="宋体" w:hint="eastAsia"/>
        </w:rPr>
        <w:t>会失去可以依附的名词。如果读者看到下面这个句子，请换个角度来诠释：</w:t>
      </w:r>
    </w:p>
    <w:p w:rsidR="00785232" w:rsidRPr="00785232" w:rsidRDefault="00E430F6" w:rsidP="00182A90">
      <w:pPr>
        <w:spacing w:after="84"/>
        <w:ind w:firstLine="480"/>
        <w:rPr>
          <w:lang w:eastAsia="zh-TW"/>
        </w:rPr>
      </w:pPr>
      <w:r w:rsidRPr="00E430F6">
        <w:rPr>
          <w:rFonts w:eastAsia="宋体"/>
          <w:u w:val="single"/>
        </w:rPr>
        <w:t>The artist</w:t>
      </w:r>
      <w:r w:rsidRPr="00E430F6">
        <w:rPr>
          <w:rFonts w:eastAsia="宋体"/>
        </w:rPr>
        <w:t xml:space="preserve"> </w:t>
      </w:r>
      <w:r w:rsidRPr="00E430F6">
        <w:rPr>
          <w:rFonts w:eastAsia="宋体"/>
          <w:u w:val="single"/>
        </w:rPr>
        <w:t>lived</w:t>
      </w:r>
      <w:r w:rsidRPr="00E430F6">
        <w:rPr>
          <w:rFonts w:eastAsia="宋体"/>
        </w:rPr>
        <w:t xml:space="preserve"> </w:t>
      </w:r>
      <w:r w:rsidRPr="00E430F6">
        <w:rPr>
          <w:rFonts w:eastAsia="宋体"/>
          <w:u w:val="single"/>
        </w:rPr>
        <w:t>where it was impossible to work</w:t>
      </w:r>
      <w:r w:rsidRPr="00E430F6">
        <w:rPr>
          <w:rFonts w:eastAsia="宋体"/>
        </w:rPr>
        <w:t>.</w:t>
      </w:r>
    </w:p>
    <w:p w:rsidR="00DD2927" w:rsidRDefault="000E4F40" w:rsidP="00182A90">
      <w:pPr>
        <w:pStyle w:val="Preface"/>
        <w:spacing w:after="84"/>
        <w:ind w:firstLine="480"/>
        <w:rPr>
          <w:lang w:eastAsia="zh-TW"/>
        </w:rPr>
      </w:pPr>
      <w:r>
        <w:t xml:space="preserve">    S     V         </w:t>
      </w:r>
      <w:r w:rsidR="00E430F6" w:rsidRPr="00E430F6">
        <w:t xml:space="preserve">    </w:t>
      </w:r>
      <w:r w:rsidR="00E430F6" w:rsidRPr="00E430F6">
        <w:rPr>
          <w:rFonts w:hint="eastAsia"/>
        </w:rPr>
        <w:t>副词</w:t>
      </w:r>
      <w:r w:rsidR="00BF5096">
        <w:rPr>
          <w:rFonts w:hint="eastAsia"/>
        </w:rPr>
        <w:t>从句</w:t>
      </w:r>
    </w:p>
    <w:p w:rsidR="00DD2927" w:rsidRDefault="00E430F6" w:rsidP="00182A90">
      <w:pPr>
        <w:spacing w:after="84"/>
        <w:ind w:firstLine="480"/>
        <w:rPr>
          <w:lang w:eastAsia="zh-TW"/>
        </w:rPr>
      </w:pPr>
      <w:r w:rsidRPr="00E430F6">
        <w:rPr>
          <w:rFonts w:eastAsia="宋体" w:hint="eastAsia"/>
        </w:rPr>
        <w:t>这里的</w:t>
      </w:r>
      <w:r w:rsidRPr="00E430F6">
        <w:rPr>
          <w:rFonts w:eastAsia="宋体"/>
        </w:rPr>
        <w:t>where</w:t>
      </w:r>
      <w:r w:rsidRPr="00E430F6">
        <w:rPr>
          <w:rFonts w:eastAsia="宋体" w:hint="eastAsia"/>
        </w:rPr>
        <w:t>不是改写而来的关系副词，而是外加的从属连接词、引导一个地方副词</w:t>
      </w:r>
      <w:r w:rsidR="00BF5096">
        <w:rPr>
          <w:rFonts w:eastAsia="宋体" w:hint="eastAsia"/>
        </w:rPr>
        <w:t>从句</w:t>
      </w:r>
      <w:r w:rsidRPr="00E430F6">
        <w:rPr>
          <w:rFonts w:eastAsia="宋体" w:hint="eastAsia"/>
        </w:rPr>
        <w:t>，直接修饰主要</w:t>
      </w:r>
      <w:r w:rsidR="00BF5096">
        <w:rPr>
          <w:rFonts w:eastAsia="宋体" w:hint="eastAsia"/>
        </w:rPr>
        <w:t>从句</w:t>
      </w:r>
      <w:r w:rsidRPr="00E430F6">
        <w:rPr>
          <w:rFonts w:eastAsia="宋体" w:hint="eastAsia"/>
        </w:rPr>
        <w:t>动词</w:t>
      </w:r>
      <w:r w:rsidRPr="00E430F6">
        <w:rPr>
          <w:rFonts w:eastAsia="宋体"/>
        </w:rPr>
        <w:t>live</w:t>
      </w:r>
      <w:r w:rsidRPr="00E430F6">
        <w:rPr>
          <w:rFonts w:eastAsia="宋体" w:hint="eastAsia"/>
        </w:rPr>
        <w:t>的地方。这时候，</w:t>
      </w:r>
      <w:r w:rsidRPr="00E430F6">
        <w:rPr>
          <w:rFonts w:eastAsia="宋体"/>
        </w:rPr>
        <w:t>where</w:t>
      </w:r>
      <w:r w:rsidRPr="00E430F6">
        <w:rPr>
          <w:rFonts w:eastAsia="宋体" w:hint="eastAsia"/>
        </w:rPr>
        <w:t>既然不是关系词，当然也就不能改写为</w:t>
      </w:r>
      <w:r w:rsidRPr="00E430F6">
        <w:rPr>
          <w:rFonts w:eastAsia="宋体"/>
        </w:rPr>
        <w:t>that</w:t>
      </w:r>
      <w:r w:rsidRPr="00E430F6">
        <w:rPr>
          <w:rFonts w:eastAsia="宋体" w:hint="eastAsia"/>
        </w:rPr>
        <w:t>，而且也不能省略。</w:t>
      </w:r>
    </w:p>
    <w:p w:rsidR="00DD2927" w:rsidRDefault="00E430F6" w:rsidP="00182A90">
      <w:pPr>
        <w:spacing w:after="84"/>
        <w:ind w:firstLine="480"/>
        <w:rPr>
          <w:lang w:eastAsia="zh-TW"/>
        </w:rPr>
      </w:pPr>
      <w:r w:rsidRPr="00E430F6">
        <w:rPr>
          <w:rFonts w:eastAsia="宋体" w:hint="eastAsia"/>
        </w:rPr>
        <w:t>下面这个例子稍有不同：</w:t>
      </w:r>
    </w:p>
    <w:p w:rsidR="00785232" w:rsidRPr="00785232" w:rsidRDefault="00E430F6" w:rsidP="00182A90">
      <w:pPr>
        <w:spacing w:after="84"/>
        <w:ind w:firstLine="480"/>
        <w:rPr>
          <w:lang w:eastAsia="zh-TW"/>
        </w:rPr>
      </w:pPr>
      <w:r w:rsidRPr="00E430F6">
        <w:rPr>
          <w:rFonts w:eastAsia="宋体"/>
          <w:u w:val="single"/>
        </w:rPr>
        <w:t>The artist</w:t>
      </w:r>
      <w:r w:rsidRPr="00E430F6">
        <w:rPr>
          <w:rFonts w:eastAsia="宋体"/>
        </w:rPr>
        <w:t xml:space="preserve"> </w:t>
      </w:r>
      <w:r w:rsidRPr="00E430F6">
        <w:rPr>
          <w:rFonts w:eastAsia="宋体"/>
          <w:u w:val="single"/>
        </w:rPr>
        <w:t>rented</w:t>
      </w:r>
      <w:r w:rsidRPr="00E430F6">
        <w:rPr>
          <w:rFonts w:eastAsia="宋体"/>
        </w:rPr>
        <w:t xml:space="preserve"> </w:t>
      </w:r>
      <w:r w:rsidRPr="00E430F6">
        <w:rPr>
          <w:rFonts w:eastAsia="宋体"/>
          <w:u w:val="single"/>
        </w:rPr>
        <w:t>an apartment</w:t>
      </w:r>
      <w:r w:rsidRPr="00E430F6">
        <w:rPr>
          <w:rFonts w:eastAsia="宋体"/>
        </w:rPr>
        <w:t xml:space="preserve"> [where he could work].</w:t>
      </w:r>
    </w:p>
    <w:p w:rsidR="00DD2927" w:rsidRDefault="000E4F40" w:rsidP="00182A90">
      <w:pPr>
        <w:pStyle w:val="Preface"/>
        <w:spacing w:after="84"/>
        <w:ind w:firstLine="480"/>
        <w:rPr>
          <w:lang w:eastAsia="zh-TW"/>
        </w:rPr>
      </w:pPr>
      <w:r>
        <w:t xml:space="preserve">    S      V      </w:t>
      </w:r>
      <w:r w:rsidR="00E430F6" w:rsidRPr="00E430F6">
        <w:t xml:space="preserve"> O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这个复句中，</w:t>
      </w:r>
      <w:r w:rsidRPr="00E430F6">
        <w:rPr>
          <w:rFonts w:eastAsia="宋体"/>
        </w:rPr>
        <w:t>an apartment</w:t>
      </w:r>
      <w:r w:rsidRPr="00E430F6">
        <w:rPr>
          <w:rFonts w:eastAsia="宋体" w:hint="eastAsia"/>
        </w:rPr>
        <w:t>是先行词，</w:t>
      </w:r>
      <w:r w:rsidRPr="00E430F6">
        <w:rPr>
          <w:rFonts w:eastAsia="宋体"/>
        </w:rPr>
        <w:t>where</w:t>
      </w:r>
      <w:r w:rsidRPr="00E430F6">
        <w:rPr>
          <w:rFonts w:eastAsia="宋体" w:hint="eastAsia"/>
        </w:rPr>
        <w:t>是关系副词，</w:t>
      </w:r>
      <w:r w:rsidRPr="00E430F6">
        <w:rPr>
          <w:rFonts w:eastAsia="宋体"/>
        </w:rPr>
        <w:t>where he could work</w:t>
      </w:r>
      <w:r w:rsidRPr="00E430F6">
        <w:rPr>
          <w:rFonts w:eastAsia="宋体" w:hint="eastAsia"/>
        </w:rPr>
        <w:t>是关系</w:t>
      </w:r>
      <w:r w:rsidR="00BF5096">
        <w:rPr>
          <w:rFonts w:eastAsia="宋体" w:hint="eastAsia"/>
        </w:rPr>
        <w:t>从句</w:t>
      </w:r>
      <w:r w:rsidRPr="00E430F6">
        <w:rPr>
          <w:rFonts w:eastAsia="宋体" w:hint="eastAsia"/>
        </w:rPr>
        <w:t>、当形容词</w:t>
      </w:r>
      <w:r w:rsidR="00BF5096">
        <w:rPr>
          <w:rFonts w:eastAsia="宋体" w:hint="eastAsia"/>
        </w:rPr>
        <w:t>从句</w:t>
      </w:r>
      <w:r w:rsidRPr="00E430F6">
        <w:rPr>
          <w:rFonts w:eastAsia="宋体" w:hint="eastAsia"/>
        </w:rPr>
        <w:t>使用，修饰先行词</w:t>
      </w:r>
      <w:r w:rsidRPr="00E430F6">
        <w:rPr>
          <w:rFonts w:eastAsia="宋体"/>
        </w:rPr>
        <w:t>an apartment</w:t>
      </w:r>
      <w:r w:rsidRPr="00E430F6">
        <w:rPr>
          <w:rFonts w:eastAsia="宋体" w:hint="eastAsia"/>
        </w:rPr>
        <w:t>。这个关系</w:t>
      </w:r>
      <w:r w:rsidR="00BF5096">
        <w:rPr>
          <w:rFonts w:eastAsia="宋体" w:hint="eastAsia"/>
        </w:rPr>
        <w:t>从句</w:t>
      </w:r>
      <w:r w:rsidRPr="00E430F6">
        <w:rPr>
          <w:rFonts w:eastAsia="宋体" w:hint="eastAsia"/>
        </w:rPr>
        <w:t>没有逗点和先行词隔开，是具有指示功能的用法，所以关系副词</w:t>
      </w:r>
      <w:r w:rsidRPr="00E430F6">
        <w:rPr>
          <w:rFonts w:eastAsia="宋体"/>
        </w:rPr>
        <w:t>where</w:t>
      </w:r>
      <w:r w:rsidRPr="00E430F6">
        <w:rPr>
          <w:rFonts w:eastAsia="宋体" w:hint="eastAsia"/>
        </w:rPr>
        <w:t>可以</w:t>
      </w:r>
      <w:r w:rsidRPr="00E430F6">
        <w:rPr>
          <w:rFonts w:eastAsia="宋体" w:hint="eastAsia"/>
        </w:rPr>
        <w:lastRenderedPageBreak/>
        <w:t>改写为指示功能明确的</w:t>
      </w:r>
      <w:r w:rsidRPr="00E430F6">
        <w:rPr>
          <w:rFonts w:eastAsia="宋体"/>
        </w:rPr>
        <w:t>that</w:t>
      </w:r>
      <w:r w:rsidRPr="00E430F6">
        <w:rPr>
          <w:rFonts w:eastAsia="宋体" w:hint="eastAsia"/>
        </w:rPr>
        <w:t>、也可以选择省略，如下：</w:t>
      </w:r>
    </w:p>
    <w:p w:rsidR="00785232" w:rsidRPr="00785232" w:rsidRDefault="00E430F6" w:rsidP="00182A90">
      <w:pPr>
        <w:spacing w:after="84"/>
        <w:ind w:firstLine="480"/>
        <w:rPr>
          <w:lang w:eastAsia="zh-TW"/>
        </w:rPr>
      </w:pPr>
      <w:r w:rsidRPr="00E430F6">
        <w:rPr>
          <w:rFonts w:eastAsia="宋体"/>
        </w:rPr>
        <w:t xml:space="preserve">The artist rented an apartment </w:t>
      </w:r>
      <w:r w:rsidRPr="00E430F6">
        <w:rPr>
          <w:rFonts w:eastAsia="宋体"/>
          <w:u w:val="single"/>
        </w:rPr>
        <w:t>that</w:t>
      </w:r>
      <w:r w:rsidRPr="00E430F6">
        <w:rPr>
          <w:rFonts w:eastAsia="宋体"/>
        </w:rPr>
        <w:t xml:space="preserve"> he could work.</w:t>
      </w:r>
    </w:p>
    <w:p w:rsidR="00DD2927" w:rsidRDefault="00E430F6" w:rsidP="00182A90">
      <w:pPr>
        <w:spacing w:after="84"/>
        <w:ind w:firstLine="480"/>
        <w:rPr>
          <w:lang w:eastAsia="zh-TW"/>
        </w:rPr>
      </w:pPr>
      <w:r w:rsidRPr="00E430F6">
        <w:rPr>
          <w:rFonts w:eastAsia="宋体"/>
        </w:rPr>
        <w:t>The artist rented an apartment he could work.</w:t>
      </w:r>
    </w:p>
    <w:p w:rsidR="00DD2927" w:rsidRDefault="00E430F6" w:rsidP="00182A90">
      <w:pPr>
        <w:spacing w:after="84"/>
        <w:ind w:firstLine="480"/>
        <w:rPr>
          <w:lang w:eastAsia="zh-TW"/>
        </w:rPr>
      </w:pPr>
      <w:r w:rsidRPr="00E430F6">
        <w:rPr>
          <w:rFonts w:eastAsia="宋体" w:hint="eastAsia"/>
        </w:rPr>
        <w:t>但是，先行词</w:t>
      </w:r>
      <w:r w:rsidRPr="00E430F6">
        <w:rPr>
          <w:rFonts w:eastAsia="宋体"/>
        </w:rPr>
        <w:t>an apartment</w:t>
      </w:r>
      <w:r w:rsidRPr="00E430F6">
        <w:rPr>
          <w:rFonts w:eastAsia="宋体" w:hint="eastAsia"/>
        </w:rPr>
        <w:t>显然不能省略，不然就会出现这个错误的句子：</w:t>
      </w:r>
    </w:p>
    <w:p w:rsidR="00DD2927" w:rsidRDefault="00E430F6" w:rsidP="00182A90">
      <w:pPr>
        <w:spacing w:after="84"/>
        <w:ind w:firstLine="480"/>
        <w:rPr>
          <w:lang w:eastAsia="zh-TW"/>
        </w:rPr>
      </w:pPr>
      <w:r w:rsidRPr="00E430F6">
        <w:rPr>
          <w:rFonts w:eastAsia="宋体"/>
        </w:rPr>
        <w:t>The artist rented where he could work.</w:t>
      </w:r>
      <w:r w:rsidRPr="00E430F6">
        <w:rPr>
          <w:rFonts w:eastAsia="宋体" w:hint="eastAsia"/>
        </w:rPr>
        <w:t>（误）</w:t>
      </w:r>
    </w:p>
    <w:p w:rsidR="00DD2927" w:rsidRDefault="000E4F40" w:rsidP="00182A90">
      <w:pPr>
        <w:pStyle w:val="4"/>
        <w:spacing w:after="84"/>
        <w:rPr>
          <w:lang w:eastAsia="zh-TW"/>
        </w:rPr>
      </w:pPr>
      <w:r>
        <w:rPr>
          <w:rFonts w:hint="eastAsia"/>
        </w:rPr>
        <w:t xml:space="preserve">(3) </w:t>
      </w:r>
      <w:r w:rsidR="00E430F6" w:rsidRPr="00E430F6">
        <w:rPr>
          <w:rFonts w:eastAsia="宋体"/>
        </w:rPr>
        <w:t>how</w:t>
      </w:r>
    </w:p>
    <w:p w:rsidR="00DD2927" w:rsidRDefault="00E430F6" w:rsidP="00182A90">
      <w:pPr>
        <w:spacing w:after="84"/>
        <w:ind w:firstLine="480"/>
        <w:rPr>
          <w:lang w:eastAsia="zh-TW"/>
        </w:rPr>
      </w:pPr>
      <w:r w:rsidRPr="00E430F6">
        <w:rPr>
          <w:rFonts w:eastAsia="宋体" w:hint="eastAsia"/>
        </w:rPr>
        <w:t>四个关系副词</w:t>
      </w:r>
      <w:r w:rsidRPr="00E430F6">
        <w:rPr>
          <w:rFonts w:eastAsia="宋体"/>
        </w:rPr>
        <w:t>when, where, how, why</w:t>
      </w:r>
      <w:r w:rsidRPr="00E430F6">
        <w:rPr>
          <w:rFonts w:eastAsia="宋体" w:hint="eastAsia"/>
        </w:rPr>
        <w:t>之中，前面两个（</w:t>
      </w:r>
      <w:r w:rsidRPr="00E430F6">
        <w:rPr>
          <w:rFonts w:eastAsia="宋体"/>
        </w:rPr>
        <w:t>when</w:t>
      </w:r>
      <w:r w:rsidRPr="00E430F6">
        <w:rPr>
          <w:rFonts w:eastAsia="宋体" w:hint="eastAsia"/>
        </w:rPr>
        <w:t>与</w:t>
      </w:r>
      <w:r w:rsidRPr="00E430F6">
        <w:rPr>
          <w:rFonts w:eastAsia="宋体"/>
        </w:rPr>
        <w:t>where</w:t>
      </w:r>
      <w:r w:rsidRPr="00E430F6">
        <w:rPr>
          <w:rFonts w:eastAsia="宋体" w:hint="eastAsia"/>
        </w:rPr>
        <w:t>）比较麻烦，因为这两个除了当做关系副词来引导关系</w:t>
      </w:r>
      <w:r w:rsidR="00BF5096">
        <w:rPr>
          <w:rFonts w:eastAsia="宋体" w:hint="eastAsia"/>
        </w:rPr>
        <w:t>从句</w:t>
      </w:r>
      <w:r w:rsidRPr="00E430F6">
        <w:rPr>
          <w:rFonts w:eastAsia="宋体" w:hint="eastAsia"/>
        </w:rPr>
        <w:t>之外，还可以外加在直述句前面来引导时间副词</w:t>
      </w:r>
      <w:r w:rsidR="00BF5096">
        <w:rPr>
          <w:rFonts w:eastAsia="宋体" w:hint="eastAsia"/>
        </w:rPr>
        <w:t>从句</w:t>
      </w:r>
      <w:r w:rsidRPr="00E430F6">
        <w:rPr>
          <w:rFonts w:eastAsia="宋体" w:hint="eastAsia"/>
        </w:rPr>
        <w:t>与地方副词</w:t>
      </w:r>
      <w:r w:rsidR="00BF5096">
        <w:rPr>
          <w:rFonts w:eastAsia="宋体" w:hint="eastAsia"/>
        </w:rPr>
        <w:t>从句</w:t>
      </w:r>
      <w:r w:rsidRPr="00E430F6">
        <w:rPr>
          <w:rFonts w:eastAsia="宋体" w:hint="eastAsia"/>
        </w:rPr>
        <w:t>，所以会有比较多的混淆点。后面两个（</w:t>
      </w:r>
      <w:r w:rsidRPr="00E430F6">
        <w:rPr>
          <w:rFonts w:eastAsia="宋体"/>
        </w:rPr>
        <w:t>how</w:t>
      </w:r>
      <w:r w:rsidRPr="00E430F6">
        <w:rPr>
          <w:rFonts w:eastAsia="宋体" w:hint="eastAsia"/>
        </w:rPr>
        <w:t>与</w:t>
      </w:r>
      <w:r w:rsidRPr="00E430F6">
        <w:rPr>
          <w:rFonts w:eastAsia="宋体"/>
        </w:rPr>
        <w:t>why</w:t>
      </w:r>
      <w:r w:rsidRPr="00E430F6">
        <w:rPr>
          <w:rFonts w:eastAsia="宋体" w:hint="eastAsia"/>
        </w:rPr>
        <w:t>）就比较单纯，因为这两个不能够外加在限定</w:t>
      </w:r>
      <w:r w:rsidR="00BF5096">
        <w:rPr>
          <w:rFonts w:eastAsia="宋体" w:hint="eastAsia"/>
        </w:rPr>
        <w:t>从句</w:t>
      </w:r>
      <w:r w:rsidRPr="00E430F6">
        <w:rPr>
          <w:rFonts w:eastAsia="宋体" w:hint="eastAsia"/>
        </w:rPr>
        <w:t>外面构成副词</w:t>
      </w:r>
      <w:r w:rsidR="00BF5096">
        <w:rPr>
          <w:rFonts w:eastAsia="宋体" w:hint="eastAsia"/>
        </w:rPr>
        <w:t>从句</w:t>
      </w:r>
      <w:r w:rsidRPr="00E430F6">
        <w:rPr>
          <w:rFonts w:eastAsia="宋体" w:hint="eastAsia"/>
        </w:rPr>
        <w:t>（没有这种副词</w:t>
      </w:r>
      <w:r w:rsidR="00BF5096">
        <w:rPr>
          <w:rFonts w:eastAsia="宋体" w:hint="eastAsia"/>
        </w:rPr>
        <w:t>从句</w:t>
      </w:r>
      <w:r w:rsidRPr="00E430F6">
        <w:rPr>
          <w:rFonts w:eastAsia="宋体" w:hint="eastAsia"/>
        </w:rPr>
        <w:t>），所以比较不会搞错。看看例子：</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never </w:t>
      </w:r>
      <w:r w:rsidRPr="00E430F6">
        <w:rPr>
          <w:rFonts w:eastAsia="宋体"/>
          <w:u w:val="single"/>
        </w:rPr>
        <w:t>found out</w:t>
      </w:r>
      <w:r w:rsidRPr="00E430F6">
        <w:rPr>
          <w:rFonts w:eastAsia="宋体"/>
        </w:rPr>
        <w:t xml:space="preserve"> </w:t>
      </w:r>
      <w:r w:rsidRPr="00E430F6">
        <w:rPr>
          <w:rFonts w:eastAsia="宋体"/>
          <w:u w:val="single"/>
        </w:rPr>
        <w:t>the way</w:t>
      </w:r>
      <w:r w:rsidRPr="00E430F6">
        <w:rPr>
          <w:rFonts w:eastAsia="宋体"/>
        </w:rPr>
        <w:t>.</w:t>
      </w:r>
    </w:p>
    <w:p w:rsidR="00785232" w:rsidRPr="00785232" w:rsidRDefault="00CD2FCE" w:rsidP="00182A90">
      <w:pPr>
        <w:pStyle w:val="Preface"/>
        <w:spacing w:after="84"/>
        <w:ind w:firstLine="480"/>
        <w:rPr>
          <w:lang w:eastAsia="zh-TW"/>
        </w:rPr>
      </w:pPr>
      <w:r>
        <w:t xml:space="preserve"> </w:t>
      </w:r>
      <w:r>
        <w:rPr>
          <w:rFonts w:hint="eastAsia"/>
        </w:rPr>
        <w:t xml:space="preserve"> </w:t>
      </w:r>
      <w:r>
        <w:t xml:space="preserve">S        V      </w:t>
      </w:r>
      <w:r w:rsidR="00E430F6" w:rsidRPr="00E430F6">
        <w:t xml:space="preserve"> O</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escaped</w:t>
      </w:r>
      <w:r w:rsidRPr="00E430F6">
        <w:rPr>
          <w:rFonts w:eastAsia="宋体"/>
        </w:rPr>
        <w:t xml:space="preserve"> </w:t>
      </w:r>
      <w:r w:rsidRPr="00E430F6">
        <w:rPr>
          <w:rFonts w:eastAsia="宋体"/>
          <w:u w:val="single"/>
        </w:rPr>
        <w:t>so</w:t>
      </w:r>
      <w:r w:rsidRPr="00E430F6">
        <w:rPr>
          <w:rFonts w:eastAsia="宋体"/>
        </w:rPr>
        <w:t>.</w:t>
      </w:r>
    </w:p>
    <w:p w:rsidR="00785232" w:rsidRPr="00785232" w:rsidRDefault="00CD2FCE" w:rsidP="00182A90">
      <w:pPr>
        <w:pStyle w:val="Preface"/>
        <w:spacing w:after="84"/>
        <w:ind w:firstLine="480"/>
        <w:rPr>
          <w:lang w:eastAsia="zh-TW"/>
        </w:rPr>
      </w:pPr>
      <w:r>
        <w:t xml:space="preserve">  S    </w:t>
      </w:r>
      <w:r w:rsidR="00E430F6" w:rsidRPr="00E430F6">
        <w:t xml:space="preserve">V   </w:t>
      </w:r>
      <w:r w:rsidR="00E430F6" w:rsidRPr="00E430F6">
        <w:rPr>
          <w:rFonts w:hint="eastAsia"/>
        </w:rPr>
        <w:t>副词</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句中表示方法状态的副词</w:t>
      </w:r>
      <w:r w:rsidRPr="00E430F6">
        <w:rPr>
          <w:rFonts w:eastAsia="宋体"/>
        </w:rPr>
        <w:t>so</w:t>
      </w:r>
      <w:r w:rsidRPr="00E430F6">
        <w:rPr>
          <w:rFonts w:eastAsia="宋体" w:hint="eastAsia"/>
        </w:rPr>
        <w:t>，意思就是</w:t>
      </w:r>
      <w:r w:rsidRPr="00E430F6">
        <w:rPr>
          <w:rFonts w:eastAsia="宋体"/>
        </w:rPr>
        <w:t>in this way</w:t>
      </w:r>
      <w:r w:rsidRPr="00E430F6">
        <w:rPr>
          <w:rFonts w:eastAsia="宋体" w:hint="eastAsia"/>
        </w:rPr>
        <w:t>，和第</w:t>
      </w:r>
      <w:r w:rsidRPr="00E430F6">
        <w:rPr>
          <w:rFonts w:eastAsia="宋体"/>
        </w:rPr>
        <w:t>1</w:t>
      </w:r>
      <w:r w:rsidRPr="00E430F6">
        <w:rPr>
          <w:rFonts w:eastAsia="宋体" w:hint="eastAsia"/>
        </w:rPr>
        <w:t>句中的先行词</w:t>
      </w:r>
      <w:r w:rsidRPr="00E430F6">
        <w:rPr>
          <w:rFonts w:eastAsia="宋体"/>
        </w:rPr>
        <w:t>the way</w:t>
      </w:r>
      <w:r w:rsidRPr="00E430F6">
        <w:rPr>
          <w:rFonts w:eastAsia="宋体" w:hint="eastAsia"/>
        </w:rPr>
        <w:t>有交集而建立关系，可以改写为关系副词</w:t>
      </w:r>
      <w:r w:rsidRPr="00E430F6">
        <w:rPr>
          <w:rFonts w:eastAsia="宋体"/>
        </w:rPr>
        <w:t>how</w:t>
      </w:r>
      <w:r w:rsidRPr="00E430F6">
        <w:rPr>
          <w:rFonts w:eastAsia="宋体" w:hint="eastAsia"/>
        </w:rPr>
        <w:t>，移到句首来连接两句，成为这个复句。：</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never </w:t>
      </w:r>
      <w:r w:rsidRPr="00E430F6">
        <w:rPr>
          <w:rFonts w:eastAsia="宋体"/>
          <w:u w:val="single"/>
        </w:rPr>
        <w:t>found out</w:t>
      </w:r>
      <w:r w:rsidRPr="00E430F6">
        <w:rPr>
          <w:rFonts w:eastAsia="宋体"/>
        </w:rPr>
        <w:t xml:space="preserve"> </w:t>
      </w:r>
      <w:r w:rsidRPr="00E430F6">
        <w:rPr>
          <w:rFonts w:eastAsia="宋体"/>
          <w:u w:val="single"/>
        </w:rPr>
        <w:t>the way</w:t>
      </w:r>
      <w:r w:rsidRPr="00E430F6">
        <w:rPr>
          <w:rFonts w:eastAsia="宋体"/>
        </w:rPr>
        <w:t xml:space="preserve"> </w:t>
      </w:r>
      <w:r w:rsidRPr="00E430F6">
        <w:rPr>
          <w:rFonts w:eastAsia="宋体"/>
          <w:u w:val="single"/>
        </w:rPr>
        <w:t>how he escaped</w:t>
      </w:r>
      <w:r w:rsidRPr="00E430F6">
        <w:rPr>
          <w:rFonts w:eastAsia="宋体"/>
        </w:rPr>
        <w:t>.</w:t>
      </w:r>
    </w:p>
    <w:p w:rsidR="00DD2927" w:rsidRDefault="00CD2FCE" w:rsidP="00182A90">
      <w:pPr>
        <w:pStyle w:val="Preface"/>
        <w:spacing w:after="84"/>
        <w:ind w:firstLine="480"/>
        <w:rPr>
          <w:lang w:eastAsia="zh-TW"/>
        </w:rPr>
      </w:pPr>
      <w:r>
        <w:t xml:space="preserve">S      </w:t>
      </w:r>
      <w:r>
        <w:rPr>
          <w:rFonts w:hint="eastAsia"/>
        </w:rPr>
        <w:t xml:space="preserve"> </w:t>
      </w:r>
      <w:r w:rsidR="00E430F6" w:rsidRPr="00E430F6">
        <w:t xml:space="preserve">  V    O</w:t>
      </w:r>
      <w:r w:rsidR="00E430F6" w:rsidRPr="00E430F6">
        <w:rPr>
          <w:rFonts w:hint="eastAsia"/>
        </w:rPr>
        <w:t>（先行词）</w:t>
      </w:r>
      <w:r w:rsidR="00E430F6" w:rsidRPr="00E430F6">
        <w:t xml:space="preserve"> </w:t>
      </w:r>
      <w:r w:rsidR="00E430F6"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和先行词之间没有逗点隔开，这种</w:t>
      </w:r>
      <w:r w:rsidR="00BF5096">
        <w:rPr>
          <w:rFonts w:eastAsia="宋体" w:hint="eastAsia"/>
        </w:rPr>
        <w:t>从句</w:t>
      </w:r>
      <w:r w:rsidRPr="00E430F6">
        <w:rPr>
          <w:rFonts w:eastAsia="宋体" w:hint="eastAsia"/>
        </w:rPr>
        <w:t>具有指示功能，所以可以选择用指示性明确的</w:t>
      </w:r>
      <w:r w:rsidRPr="00E430F6">
        <w:rPr>
          <w:rFonts w:eastAsia="宋体"/>
        </w:rPr>
        <w:t>that</w:t>
      </w:r>
      <w:r w:rsidRPr="00E430F6">
        <w:rPr>
          <w:rFonts w:eastAsia="宋体" w:hint="eastAsia"/>
        </w:rPr>
        <w:t>取代</w:t>
      </w:r>
      <w:r w:rsidRPr="00E430F6">
        <w:rPr>
          <w:rFonts w:eastAsia="宋体"/>
        </w:rPr>
        <w:t>how</w:t>
      </w:r>
      <w:r w:rsidRPr="00E430F6">
        <w:rPr>
          <w:rFonts w:eastAsia="宋体" w:hint="eastAsia"/>
        </w:rPr>
        <w:t>，也可以选择省略掉</w:t>
      </w:r>
      <w:r w:rsidRPr="00E430F6">
        <w:rPr>
          <w:rFonts w:eastAsia="宋体"/>
        </w:rPr>
        <w:t>how</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I never found out the way </w:t>
      </w:r>
      <w:r w:rsidRPr="00E430F6">
        <w:rPr>
          <w:rFonts w:eastAsia="宋体"/>
          <w:u w:val="single"/>
        </w:rPr>
        <w:t>that</w:t>
      </w:r>
      <w:r w:rsidRPr="00E430F6">
        <w:rPr>
          <w:rFonts w:eastAsia="宋体"/>
        </w:rPr>
        <w:t xml:space="preserve"> he escaped.</w:t>
      </w:r>
    </w:p>
    <w:p w:rsidR="00DD2927" w:rsidRDefault="00E430F6" w:rsidP="00182A90">
      <w:pPr>
        <w:spacing w:after="84"/>
        <w:ind w:firstLine="480"/>
        <w:rPr>
          <w:lang w:eastAsia="zh-TW"/>
        </w:rPr>
      </w:pPr>
      <w:r w:rsidRPr="00E430F6">
        <w:rPr>
          <w:rFonts w:eastAsia="宋体"/>
        </w:rPr>
        <w:t>I never found out the way he escaped.</w:t>
      </w:r>
    </w:p>
    <w:p w:rsidR="00DD2927" w:rsidRDefault="00E430F6" w:rsidP="00182A90">
      <w:pPr>
        <w:spacing w:after="84"/>
        <w:ind w:firstLine="480"/>
        <w:rPr>
          <w:lang w:eastAsia="zh-TW"/>
        </w:rPr>
      </w:pPr>
      <w:r w:rsidRPr="00E430F6">
        <w:rPr>
          <w:rFonts w:eastAsia="宋体" w:hint="eastAsia"/>
        </w:rPr>
        <w:t>至于关系副词的先行词</w:t>
      </w:r>
      <w:r w:rsidRPr="00E430F6">
        <w:rPr>
          <w:rFonts w:eastAsia="宋体"/>
        </w:rPr>
        <w:t>the way</w:t>
      </w:r>
      <w:r w:rsidRPr="00E430F6">
        <w:rPr>
          <w:rFonts w:eastAsia="宋体" w:hint="eastAsia"/>
        </w:rPr>
        <w:t>则不可省略，否则关系</w:t>
      </w:r>
      <w:r w:rsidR="00BF5096">
        <w:rPr>
          <w:rFonts w:eastAsia="宋体" w:hint="eastAsia"/>
        </w:rPr>
        <w:t>从句</w:t>
      </w:r>
      <w:r w:rsidRPr="00E430F6">
        <w:rPr>
          <w:rFonts w:eastAsia="宋体" w:hint="eastAsia"/>
        </w:rPr>
        <w:t>会失去依靠。如果看到下面这个句子，那并不是关系</w:t>
      </w:r>
      <w:r w:rsidR="00BF5096">
        <w:rPr>
          <w:rFonts w:eastAsia="宋体" w:hint="eastAsia"/>
        </w:rPr>
        <w:t>从句</w:t>
      </w:r>
      <w:r w:rsidRPr="00E430F6">
        <w:rPr>
          <w:rFonts w:eastAsia="宋体" w:hint="eastAsia"/>
        </w:rPr>
        <w:t>省略掉先行词，请换个角度来诠释：</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never </w:t>
      </w:r>
      <w:r w:rsidRPr="00E430F6">
        <w:rPr>
          <w:rFonts w:eastAsia="宋体"/>
          <w:u w:val="single"/>
        </w:rPr>
        <w:t>found out</w:t>
      </w:r>
      <w:r w:rsidRPr="00E430F6">
        <w:rPr>
          <w:rFonts w:eastAsia="宋体"/>
        </w:rPr>
        <w:t xml:space="preserve"> </w:t>
      </w:r>
      <w:r w:rsidRPr="00E430F6">
        <w:rPr>
          <w:rFonts w:eastAsia="宋体"/>
          <w:u w:val="single"/>
        </w:rPr>
        <w:t>how he escaped</w:t>
      </w:r>
      <w:r w:rsidRPr="00E430F6">
        <w:rPr>
          <w:rFonts w:eastAsia="宋体"/>
        </w:rPr>
        <w:t>.</w:t>
      </w:r>
    </w:p>
    <w:p w:rsidR="00DD2927" w:rsidRDefault="00CD2FCE" w:rsidP="00182A90">
      <w:pPr>
        <w:pStyle w:val="Preface"/>
        <w:spacing w:after="84"/>
        <w:ind w:firstLine="480"/>
        <w:rPr>
          <w:lang w:eastAsia="zh-TW"/>
        </w:rPr>
      </w:pPr>
      <w:r>
        <w:t xml:space="preserve">S      </w:t>
      </w:r>
      <w:r w:rsidR="00E430F6" w:rsidRPr="00E430F6">
        <w:t xml:space="preserve">  V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句中的</w:t>
      </w:r>
      <w:r w:rsidRPr="00E430F6">
        <w:rPr>
          <w:rFonts w:eastAsia="宋体"/>
        </w:rPr>
        <w:t>how he escaped</w:t>
      </w:r>
      <w:r w:rsidRPr="00E430F6">
        <w:rPr>
          <w:rFonts w:eastAsia="宋体" w:hint="eastAsia"/>
        </w:rPr>
        <w:t>来自疑问句</w:t>
      </w:r>
      <w:r w:rsidRPr="00E430F6">
        <w:rPr>
          <w:rFonts w:eastAsia="宋体"/>
        </w:rPr>
        <w:t>How did he escape?</w:t>
      </w:r>
      <w:r w:rsidRPr="00E430F6">
        <w:rPr>
          <w:rFonts w:eastAsia="宋体" w:hint="eastAsia"/>
        </w:rPr>
        <w:t>，是个有疑问词引导的名词</w:t>
      </w:r>
      <w:r w:rsidR="00BF5096">
        <w:rPr>
          <w:rFonts w:eastAsia="宋体" w:hint="eastAsia"/>
        </w:rPr>
        <w:t>从句</w:t>
      </w:r>
      <w:r w:rsidRPr="00E430F6">
        <w:rPr>
          <w:rFonts w:eastAsia="宋体" w:hint="eastAsia"/>
        </w:rPr>
        <w:t>，直接当做主要</w:t>
      </w:r>
      <w:r w:rsidR="00BF5096">
        <w:rPr>
          <w:rFonts w:eastAsia="宋体" w:hint="eastAsia"/>
        </w:rPr>
        <w:t>从句</w:t>
      </w:r>
      <w:r w:rsidRPr="00E430F6">
        <w:rPr>
          <w:rFonts w:eastAsia="宋体" w:hint="eastAsia"/>
        </w:rPr>
        <w:t>动词</w:t>
      </w:r>
      <w:r w:rsidRPr="00E430F6">
        <w:rPr>
          <w:rFonts w:eastAsia="宋体"/>
        </w:rPr>
        <w:t>found out</w:t>
      </w:r>
      <w:r w:rsidRPr="00E430F6">
        <w:rPr>
          <w:rFonts w:eastAsia="宋体" w:hint="eastAsia"/>
        </w:rPr>
        <w:t>的</w:t>
      </w:r>
      <w:r w:rsidR="009D20F5">
        <w:rPr>
          <w:rFonts w:eastAsia="宋体" w:hint="eastAsia"/>
        </w:rPr>
        <w:t>受词（宾语）</w:t>
      </w:r>
      <w:r w:rsidRPr="00E430F6">
        <w:rPr>
          <w:rFonts w:eastAsia="宋体" w:hint="eastAsia"/>
        </w:rPr>
        <w:t>。这个</w:t>
      </w:r>
      <w:r w:rsidRPr="00E430F6">
        <w:rPr>
          <w:rFonts w:eastAsia="宋体"/>
        </w:rPr>
        <w:t>how</w:t>
      </w:r>
      <w:r w:rsidRPr="00E430F6">
        <w:rPr>
          <w:rFonts w:eastAsia="宋体" w:hint="eastAsia"/>
        </w:rPr>
        <w:t>是疑问词而非关系副词，所以既不能改写为</w:t>
      </w:r>
      <w:r w:rsidRPr="00E430F6">
        <w:rPr>
          <w:rFonts w:eastAsia="宋体"/>
        </w:rPr>
        <w:t>that</w:t>
      </w:r>
      <w:r w:rsidRPr="00E430F6">
        <w:rPr>
          <w:rFonts w:eastAsia="宋体" w:hint="eastAsia"/>
        </w:rPr>
        <w:t>、也不能省略。如果看到这样的句子：</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never </w:t>
      </w:r>
      <w:r w:rsidRPr="00E430F6">
        <w:rPr>
          <w:rFonts w:eastAsia="宋体"/>
          <w:u w:val="single"/>
        </w:rPr>
        <w:t>found out</w:t>
      </w:r>
      <w:r w:rsidRPr="00E430F6">
        <w:rPr>
          <w:rFonts w:eastAsia="宋体"/>
        </w:rPr>
        <w:t xml:space="preserve"> </w:t>
      </w:r>
      <w:r w:rsidRPr="00E430F6">
        <w:rPr>
          <w:rFonts w:eastAsia="宋体"/>
          <w:u w:val="single"/>
        </w:rPr>
        <w:t>(that) he escaped</w:t>
      </w:r>
      <w:r w:rsidRPr="00E430F6">
        <w:rPr>
          <w:rFonts w:eastAsia="宋体"/>
        </w:rPr>
        <w:t>.</w:t>
      </w:r>
    </w:p>
    <w:p w:rsidR="00DD2927" w:rsidRDefault="00CD2FCE" w:rsidP="00182A90">
      <w:pPr>
        <w:pStyle w:val="Preface"/>
        <w:spacing w:after="84"/>
        <w:ind w:firstLine="480"/>
        <w:rPr>
          <w:lang w:eastAsia="zh-TW"/>
        </w:rPr>
      </w:pPr>
      <w:r>
        <w:t xml:space="preserve">S        V       </w:t>
      </w:r>
      <w:r w:rsidR="00E430F6" w:rsidRPr="00E430F6">
        <w:t xml:space="preserve">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lastRenderedPageBreak/>
        <w:t>这并不表示名词</w:t>
      </w:r>
      <w:r w:rsidR="00BF5096">
        <w:rPr>
          <w:rFonts w:eastAsia="宋体" w:hint="eastAsia"/>
        </w:rPr>
        <w:t>从句</w:t>
      </w:r>
      <w:r w:rsidRPr="00E430F6">
        <w:rPr>
          <w:rFonts w:eastAsia="宋体" w:hint="eastAsia"/>
        </w:rPr>
        <w:t>的疑问词</w:t>
      </w:r>
      <w:r w:rsidRPr="00E430F6">
        <w:rPr>
          <w:rFonts w:eastAsia="宋体"/>
        </w:rPr>
        <w:t>how</w:t>
      </w:r>
      <w:r w:rsidRPr="00E430F6">
        <w:rPr>
          <w:rFonts w:eastAsia="宋体" w:hint="eastAsia"/>
        </w:rPr>
        <w:t>可以改写为</w:t>
      </w:r>
      <w:r w:rsidRPr="00E430F6">
        <w:rPr>
          <w:rFonts w:eastAsia="宋体"/>
        </w:rPr>
        <w:t>that</w:t>
      </w:r>
      <w:r w:rsidRPr="00E430F6">
        <w:rPr>
          <w:rFonts w:eastAsia="宋体" w:hint="eastAsia"/>
        </w:rPr>
        <w:t>或可以省略，而是意思不同：</w:t>
      </w:r>
      <w:r w:rsidRPr="00E430F6">
        <w:rPr>
          <w:rFonts w:eastAsia="宋体"/>
        </w:rPr>
        <w:t>that he escaped</w:t>
      </w:r>
      <w:r w:rsidRPr="00E430F6">
        <w:rPr>
          <w:rFonts w:eastAsia="宋体" w:hint="eastAsia"/>
        </w:rPr>
        <w:t>来自直述句</w:t>
      </w:r>
      <w:r w:rsidRPr="00E430F6">
        <w:rPr>
          <w:rFonts w:eastAsia="宋体"/>
        </w:rPr>
        <w:t>he escaped</w:t>
      </w:r>
      <w:r w:rsidRPr="00E430F6">
        <w:rPr>
          <w:rFonts w:eastAsia="宋体" w:hint="eastAsia"/>
        </w:rPr>
        <w:t>外加无意义的连接词</w:t>
      </w:r>
      <w:r w:rsidRPr="00E430F6">
        <w:rPr>
          <w:rFonts w:eastAsia="宋体"/>
        </w:rPr>
        <w:t>that</w:t>
      </w:r>
      <w:r w:rsidRPr="00E430F6">
        <w:rPr>
          <w:rFonts w:eastAsia="宋体" w:hint="eastAsia"/>
        </w:rPr>
        <w:t>，表示「那件事」，引导一个名词</w:t>
      </w:r>
      <w:r w:rsidR="00BF5096">
        <w:rPr>
          <w:rFonts w:eastAsia="宋体" w:hint="eastAsia"/>
        </w:rPr>
        <w:t>从句</w:t>
      </w:r>
      <w:r w:rsidRPr="00E430F6">
        <w:rPr>
          <w:rFonts w:eastAsia="宋体" w:hint="eastAsia"/>
        </w:rPr>
        <w:t>。所以整句话的意思是「他逃跑了，这件事情我一直不知道。」</w:t>
      </w:r>
    </w:p>
    <w:p w:rsidR="00DD2927" w:rsidRDefault="000E4F40" w:rsidP="00182A90">
      <w:pPr>
        <w:pStyle w:val="4"/>
        <w:spacing w:after="84"/>
        <w:rPr>
          <w:lang w:eastAsia="zh-TW"/>
        </w:rPr>
      </w:pPr>
      <w:r>
        <w:rPr>
          <w:rFonts w:hint="eastAsia"/>
        </w:rPr>
        <w:t xml:space="preserve">(4) </w:t>
      </w:r>
      <w:r w:rsidR="00E430F6" w:rsidRPr="00E430F6">
        <w:rPr>
          <w:rFonts w:eastAsia="宋体"/>
        </w:rPr>
        <w:t>why</w:t>
      </w:r>
    </w:p>
    <w:p w:rsidR="00DD2927" w:rsidRDefault="00E430F6" w:rsidP="00182A90">
      <w:pPr>
        <w:spacing w:after="84"/>
        <w:ind w:firstLine="480"/>
        <w:rPr>
          <w:lang w:eastAsia="zh-TW"/>
        </w:rPr>
      </w:pPr>
      <w:r w:rsidRPr="00E430F6">
        <w:rPr>
          <w:rFonts w:eastAsia="宋体" w:hint="eastAsia"/>
        </w:rPr>
        <w:t>关系副词</w:t>
      </w:r>
      <w:r w:rsidRPr="00E430F6">
        <w:rPr>
          <w:rFonts w:eastAsia="宋体"/>
        </w:rPr>
        <w:t>why</w:t>
      </w:r>
      <w:r w:rsidRPr="00E430F6">
        <w:rPr>
          <w:rFonts w:eastAsia="宋体" w:hint="eastAsia"/>
        </w:rPr>
        <w:t>的情况和</w:t>
      </w:r>
      <w:r w:rsidRPr="00E430F6">
        <w:rPr>
          <w:rFonts w:eastAsia="宋体"/>
        </w:rPr>
        <w:t>how</w:t>
      </w:r>
      <w:r w:rsidRPr="00E430F6">
        <w:rPr>
          <w:rFonts w:eastAsia="宋体" w:hint="eastAsia"/>
        </w:rPr>
        <w:t>差不多，看看例句即可：</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man</w:t>
      </w:r>
      <w:r w:rsidRPr="00E430F6">
        <w:rPr>
          <w:rFonts w:eastAsia="宋体"/>
        </w:rPr>
        <w:t xml:space="preserve"> </w:t>
      </w:r>
      <w:r w:rsidRPr="00E430F6">
        <w:rPr>
          <w:rFonts w:eastAsia="宋体"/>
          <w:u w:val="single"/>
        </w:rPr>
        <w:t>didn’t explain</w:t>
      </w:r>
      <w:r w:rsidRPr="00E430F6">
        <w:rPr>
          <w:rFonts w:eastAsia="宋体"/>
        </w:rPr>
        <w:t xml:space="preserve"> </w:t>
      </w:r>
      <w:r w:rsidRPr="00E430F6">
        <w:rPr>
          <w:rFonts w:eastAsia="宋体"/>
          <w:u w:val="single"/>
        </w:rPr>
        <w:t>the reason</w:t>
      </w:r>
      <w:r w:rsidRPr="00E430F6">
        <w:rPr>
          <w:rFonts w:eastAsia="宋体"/>
        </w:rPr>
        <w:t>.</w:t>
      </w:r>
    </w:p>
    <w:p w:rsidR="00785232" w:rsidRPr="00785232" w:rsidRDefault="00CD2FCE" w:rsidP="00182A90">
      <w:pPr>
        <w:pStyle w:val="Preface"/>
        <w:spacing w:after="84"/>
        <w:ind w:firstLine="480"/>
        <w:rPr>
          <w:lang w:eastAsia="zh-TW"/>
        </w:rPr>
      </w:pPr>
      <w:r>
        <w:t xml:space="preserve">   </w:t>
      </w:r>
      <w:r w:rsidR="00E430F6" w:rsidRPr="00E430F6">
        <w:t xml:space="preserve">  </w:t>
      </w:r>
      <w:r>
        <w:t xml:space="preserve">S        V       </w:t>
      </w:r>
      <w:r w:rsidR="00E430F6" w:rsidRPr="00E430F6">
        <w:t xml:space="preserve">   O</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wanted</w:t>
      </w:r>
      <w:r w:rsidRPr="00E430F6">
        <w:rPr>
          <w:rFonts w:eastAsia="宋体"/>
        </w:rPr>
        <w:t xml:space="preserve"> </w:t>
      </w:r>
      <w:r w:rsidRPr="00E430F6">
        <w:rPr>
          <w:rFonts w:eastAsia="宋体"/>
          <w:u w:val="single"/>
        </w:rPr>
        <w:t>a divorce</w:t>
      </w:r>
      <w:r w:rsidRPr="00E430F6">
        <w:rPr>
          <w:rFonts w:eastAsia="宋体"/>
        </w:rPr>
        <w:t xml:space="preserve"> </w:t>
      </w:r>
      <w:r w:rsidRPr="00E430F6">
        <w:rPr>
          <w:rFonts w:eastAsia="宋体"/>
          <w:u w:val="single"/>
        </w:rPr>
        <w:t>for a reason</w:t>
      </w:r>
      <w:r w:rsidRPr="00E430F6">
        <w:rPr>
          <w:rFonts w:eastAsia="宋体"/>
        </w:rPr>
        <w:t>.</w:t>
      </w:r>
    </w:p>
    <w:p w:rsidR="00785232" w:rsidRPr="00785232" w:rsidRDefault="00CD2FCE" w:rsidP="00182A90">
      <w:pPr>
        <w:pStyle w:val="Preface"/>
        <w:spacing w:after="84"/>
        <w:ind w:firstLine="480"/>
        <w:rPr>
          <w:lang w:eastAsia="zh-TW"/>
        </w:rPr>
      </w:pPr>
      <w:r>
        <w:t xml:space="preserve">  S    V      O     </w:t>
      </w:r>
      <w:r w:rsidR="00E430F6" w:rsidRPr="00E430F6">
        <w:t xml:space="preserve">  </w:t>
      </w:r>
      <w:r w:rsidR="00E430F6" w:rsidRPr="00E430F6">
        <w:rPr>
          <w:rFonts w:hint="eastAsia"/>
        </w:rPr>
        <w:t>副词</w:t>
      </w:r>
    </w:p>
    <w:p w:rsidR="00DD2927" w:rsidRDefault="00E430F6" w:rsidP="00182A90">
      <w:pPr>
        <w:spacing w:after="84"/>
        <w:ind w:firstLine="480"/>
        <w:rPr>
          <w:lang w:eastAsia="zh-TW"/>
        </w:rPr>
      </w:pPr>
      <w:r w:rsidRPr="00E430F6">
        <w:rPr>
          <w:rFonts w:eastAsia="宋体" w:hint="eastAsia"/>
        </w:rPr>
        <w:t>两个句子在</w:t>
      </w:r>
      <w:r w:rsidRPr="00E430F6">
        <w:rPr>
          <w:rFonts w:eastAsia="宋体"/>
        </w:rPr>
        <w:t>reason</w:t>
      </w:r>
      <w:r w:rsidRPr="00E430F6">
        <w:rPr>
          <w:rFonts w:eastAsia="宋体" w:hint="eastAsia"/>
        </w:rPr>
        <w:t>上重复而建立关系，把第</w:t>
      </w:r>
      <w:r w:rsidRPr="00E430F6">
        <w:rPr>
          <w:rFonts w:eastAsia="宋体"/>
        </w:rPr>
        <w:t>2</w:t>
      </w:r>
      <w:r w:rsidRPr="00E430F6">
        <w:rPr>
          <w:rFonts w:eastAsia="宋体" w:hint="eastAsia"/>
        </w:rPr>
        <w:t>句中的</w:t>
      </w:r>
      <w:r w:rsidRPr="00E430F6">
        <w:rPr>
          <w:rFonts w:eastAsia="宋体"/>
        </w:rPr>
        <w:t>for a reason</w:t>
      </w:r>
      <w:r w:rsidRPr="00E430F6">
        <w:rPr>
          <w:rFonts w:eastAsia="宋体" w:hint="eastAsia"/>
        </w:rPr>
        <w:t>改写为关系副词</w:t>
      </w:r>
      <w:r w:rsidRPr="00E430F6">
        <w:rPr>
          <w:rFonts w:eastAsia="宋体"/>
        </w:rPr>
        <w:t>why</w:t>
      </w:r>
      <w:r w:rsidRPr="00E430F6">
        <w:rPr>
          <w:rFonts w:eastAsia="宋体" w:hint="eastAsia"/>
        </w:rPr>
        <w:t>，用来连接两句，便会成为这个复句：</w:t>
      </w:r>
    </w:p>
    <w:p w:rsidR="00785232" w:rsidRPr="00785232" w:rsidRDefault="00E430F6" w:rsidP="00182A90">
      <w:pPr>
        <w:spacing w:after="84"/>
        <w:ind w:firstLine="480"/>
        <w:rPr>
          <w:lang w:eastAsia="zh-TW"/>
        </w:rPr>
      </w:pPr>
      <w:r w:rsidRPr="00E430F6">
        <w:rPr>
          <w:rFonts w:eastAsia="宋体"/>
        </w:rPr>
        <w:t xml:space="preserve">The man didn’t explain </w:t>
      </w:r>
      <w:r w:rsidRPr="00E430F6">
        <w:rPr>
          <w:rFonts w:eastAsia="宋体"/>
          <w:u w:val="single"/>
        </w:rPr>
        <w:t>the reason</w:t>
      </w:r>
      <w:r w:rsidRPr="00E430F6">
        <w:rPr>
          <w:rFonts w:eastAsia="宋体"/>
        </w:rPr>
        <w:t xml:space="preserve"> </w:t>
      </w:r>
      <w:r w:rsidRPr="00E430F6">
        <w:rPr>
          <w:rFonts w:eastAsia="宋体"/>
          <w:u w:val="single"/>
        </w:rPr>
        <w:t>why he wanted a divorce</w:t>
      </w:r>
      <w:r w:rsidRPr="00E430F6">
        <w:rPr>
          <w:rFonts w:eastAsia="宋体"/>
        </w:rPr>
        <w:t>.</w:t>
      </w:r>
    </w:p>
    <w:p w:rsidR="00DD2927" w:rsidRDefault="00E430F6" w:rsidP="00182A90">
      <w:pPr>
        <w:pStyle w:val="Preface"/>
        <w:spacing w:after="84"/>
        <w:ind w:firstLine="480"/>
        <w:rPr>
          <w:lang w:eastAsia="zh-TW"/>
        </w:rPr>
      </w:pPr>
      <w:r w:rsidRPr="00E430F6">
        <w:t xml:space="preserve">          </w:t>
      </w:r>
      <w:r w:rsidR="00CD2FCE">
        <w:t xml:space="preserve">          </w:t>
      </w:r>
      <w:r w:rsidRPr="00E430F6">
        <w:t xml:space="preserve"> </w:t>
      </w:r>
      <w:r w:rsidRPr="00E430F6">
        <w:rPr>
          <w:rFonts w:hint="eastAsia"/>
        </w:rPr>
        <w:t>先行词</w:t>
      </w:r>
      <w:r w:rsidR="00CD2FCE">
        <w:t xml:space="preserve">       </w:t>
      </w:r>
      <w:r w:rsidRPr="00E430F6">
        <w:t xml:space="preserve">  </w:t>
      </w:r>
      <w:r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关系副词</w:t>
      </w:r>
      <w:r w:rsidRPr="00E430F6">
        <w:rPr>
          <w:rFonts w:eastAsia="宋体"/>
        </w:rPr>
        <w:t>why</w:t>
      </w:r>
      <w:r w:rsidRPr="00E430F6">
        <w:rPr>
          <w:rFonts w:eastAsia="宋体" w:hint="eastAsia"/>
        </w:rPr>
        <w:t>引导关系</w:t>
      </w:r>
      <w:r w:rsidR="00BF5096">
        <w:rPr>
          <w:rFonts w:eastAsia="宋体" w:hint="eastAsia"/>
        </w:rPr>
        <w:t>从句</w:t>
      </w:r>
      <w:r w:rsidRPr="00E430F6">
        <w:rPr>
          <w:rFonts w:eastAsia="宋体"/>
        </w:rPr>
        <w:t>why he wanted a divorce</w:t>
      </w:r>
      <w:r w:rsidRPr="00E430F6">
        <w:rPr>
          <w:rFonts w:eastAsia="宋体" w:hint="eastAsia"/>
        </w:rPr>
        <w:t>当形容词</w:t>
      </w:r>
      <w:r w:rsidR="00BF5096">
        <w:rPr>
          <w:rFonts w:eastAsia="宋体" w:hint="eastAsia"/>
        </w:rPr>
        <w:t>从句</w:t>
      </w:r>
      <w:r w:rsidRPr="00E430F6">
        <w:rPr>
          <w:rFonts w:eastAsia="宋体" w:hint="eastAsia"/>
        </w:rPr>
        <w:t>使用，修饰先行词</w:t>
      </w:r>
      <w:r w:rsidRPr="00E430F6">
        <w:rPr>
          <w:rFonts w:eastAsia="宋体"/>
        </w:rPr>
        <w:t>the reason</w:t>
      </w:r>
      <w:r w:rsidRPr="00E430F6">
        <w:rPr>
          <w:rFonts w:eastAsia="宋体" w:hint="eastAsia"/>
        </w:rPr>
        <w:t>。因为没有逗点隔开，关系</w:t>
      </w:r>
      <w:r w:rsidR="00BF5096">
        <w:rPr>
          <w:rFonts w:eastAsia="宋体" w:hint="eastAsia"/>
        </w:rPr>
        <w:t>从句</w:t>
      </w:r>
      <w:r w:rsidRPr="00E430F6">
        <w:rPr>
          <w:rFonts w:eastAsia="宋体" w:hint="eastAsia"/>
        </w:rPr>
        <w:t>具有指示功能，所以关系副词</w:t>
      </w:r>
      <w:r w:rsidRPr="00E430F6">
        <w:rPr>
          <w:rFonts w:eastAsia="宋体"/>
        </w:rPr>
        <w:t>why</w:t>
      </w:r>
      <w:r w:rsidRPr="00E430F6">
        <w:rPr>
          <w:rFonts w:eastAsia="宋体" w:hint="eastAsia"/>
        </w:rPr>
        <w:t>可以换成指示性明确的</w:t>
      </w:r>
      <w:r w:rsidRPr="00E430F6">
        <w:rPr>
          <w:rFonts w:eastAsia="宋体"/>
        </w:rPr>
        <w:t>that</w:t>
      </w:r>
      <w:r w:rsidRPr="00E430F6">
        <w:rPr>
          <w:rFonts w:eastAsia="宋体" w:hint="eastAsia"/>
        </w:rPr>
        <w:t>、也可以选择省略，如下：</w:t>
      </w:r>
    </w:p>
    <w:p w:rsidR="00785232" w:rsidRPr="00785232" w:rsidRDefault="00E430F6" w:rsidP="00182A90">
      <w:pPr>
        <w:spacing w:after="84"/>
        <w:ind w:firstLine="480"/>
        <w:rPr>
          <w:lang w:eastAsia="zh-TW"/>
        </w:rPr>
      </w:pPr>
      <w:r w:rsidRPr="00E430F6">
        <w:rPr>
          <w:rFonts w:eastAsia="宋体"/>
        </w:rPr>
        <w:t xml:space="preserve">The man didn’t explain the reason </w:t>
      </w:r>
      <w:r w:rsidRPr="00E430F6">
        <w:rPr>
          <w:rFonts w:eastAsia="宋体"/>
          <w:u w:val="single"/>
        </w:rPr>
        <w:t>that</w:t>
      </w:r>
      <w:r w:rsidRPr="00E430F6">
        <w:rPr>
          <w:rFonts w:eastAsia="宋体"/>
        </w:rPr>
        <w:t xml:space="preserve"> he wanted a divorce.</w:t>
      </w:r>
    </w:p>
    <w:p w:rsidR="00DD2927" w:rsidRDefault="00E430F6" w:rsidP="00182A90">
      <w:pPr>
        <w:spacing w:after="84"/>
        <w:ind w:firstLine="480"/>
        <w:rPr>
          <w:lang w:eastAsia="zh-TW"/>
        </w:rPr>
      </w:pPr>
      <w:r w:rsidRPr="00E430F6">
        <w:rPr>
          <w:rFonts w:eastAsia="宋体"/>
        </w:rPr>
        <w:t>The man didn’t explain the reason he wanted a divorce.</w:t>
      </w:r>
    </w:p>
    <w:p w:rsidR="00DD2927" w:rsidRDefault="00E430F6" w:rsidP="00182A90">
      <w:pPr>
        <w:spacing w:after="84"/>
        <w:ind w:firstLine="480"/>
        <w:rPr>
          <w:lang w:eastAsia="zh-TW"/>
        </w:rPr>
      </w:pPr>
      <w:r w:rsidRPr="00E430F6">
        <w:rPr>
          <w:rFonts w:eastAsia="宋体" w:hint="eastAsia"/>
        </w:rPr>
        <w:t>不过，关系副词的先行词</w:t>
      </w:r>
      <w:r w:rsidRPr="00E430F6">
        <w:rPr>
          <w:rFonts w:eastAsia="宋体"/>
        </w:rPr>
        <w:t>the reason</w:t>
      </w:r>
      <w:r w:rsidRPr="00E430F6">
        <w:rPr>
          <w:rFonts w:eastAsia="宋体" w:hint="eastAsia"/>
        </w:rPr>
        <w:t>不能省略。读者如果看到下面这个句子，并不表示关系副词的先行词可以省略，请换个角度诠释：</w:t>
      </w:r>
    </w:p>
    <w:p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didn’t explain</w:t>
      </w:r>
      <w:r w:rsidRPr="00E430F6">
        <w:rPr>
          <w:rFonts w:eastAsia="宋体"/>
        </w:rPr>
        <w:t xml:space="preserve"> </w:t>
      </w:r>
      <w:r w:rsidRPr="00E430F6">
        <w:rPr>
          <w:rFonts w:eastAsia="宋体"/>
          <w:u w:val="single"/>
        </w:rPr>
        <w:t>why he wanted a divorce</w:t>
      </w:r>
      <w:r w:rsidRPr="00E430F6">
        <w:rPr>
          <w:rFonts w:eastAsia="宋体"/>
        </w:rPr>
        <w:t>.</w:t>
      </w:r>
    </w:p>
    <w:p w:rsidR="00DD2927" w:rsidRDefault="00CD2FCE" w:rsidP="00182A90">
      <w:pPr>
        <w:pStyle w:val="Preface"/>
        <w:spacing w:after="84"/>
        <w:ind w:firstLine="480"/>
        <w:rPr>
          <w:lang w:eastAsia="zh-TW"/>
        </w:rPr>
      </w:pPr>
      <w:r>
        <w:t xml:space="preserve">S      V                </w:t>
      </w:r>
      <w:r w:rsidR="00E430F6" w:rsidRPr="00E430F6">
        <w:t xml:space="preserve"> O</w:t>
      </w:r>
    </w:p>
    <w:p w:rsidR="00DD2927" w:rsidRDefault="00E430F6" w:rsidP="00182A90">
      <w:pPr>
        <w:spacing w:after="84"/>
        <w:ind w:firstLine="480"/>
        <w:rPr>
          <w:lang w:eastAsia="zh-TW"/>
        </w:rPr>
      </w:pPr>
      <w:r w:rsidRPr="00E430F6">
        <w:rPr>
          <w:rFonts w:eastAsia="宋体" w:hint="eastAsia"/>
        </w:rPr>
        <w:t>这时候</w:t>
      </w:r>
      <w:r w:rsidRPr="00E430F6">
        <w:rPr>
          <w:rFonts w:eastAsia="宋体"/>
        </w:rPr>
        <w:t>why</w:t>
      </w:r>
      <w:r w:rsidRPr="00E430F6">
        <w:rPr>
          <w:rFonts w:eastAsia="宋体" w:hint="eastAsia"/>
        </w:rPr>
        <w:t>是疑问词，</w:t>
      </w:r>
      <w:r w:rsidRPr="00E430F6">
        <w:rPr>
          <w:rFonts w:eastAsia="宋体"/>
        </w:rPr>
        <w:t>why he wanted a divorce</w:t>
      </w:r>
      <w:r w:rsidRPr="00E430F6">
        <w:rPr>
          <w:rFonts w:eastAsia="宋体" w:hint="eastAsia"/>
        </w:rPr>
        <w:t>是疑问词引导的名词</w:t>
      </w:r>
      <w:r w:rsidR="00BF5096">
        <w:rPr>
          <w:rFonts w:eastAsia="宋体" w:hint="eastAsia"/>
        </w:rPr>
        <w:t>从句</w:t>
      </w:r>
      <w:r w:rsidRPr="00E430F6">
        <w:rPr>
          <w:rFonts w:eastAsia="宋体" w:hint="eastAsia"/>
        </w:rPr>
        <w:t>，由疑问句</w:t>
      </w:r>
      <w:r w:rsidRPr="00E430F6">
        <w:rPr>
          <w:rFonts w:eastAsia="宋体"/>
        </w:rPr>
        <w:t>Why did he want a divorce?</w:t>
      </w:r>
      <w:r w:rsidRPr="00E430F6">
        <w:rPr>
          <w:rFonts w:eastAsia="宋体" w:hint="eastAsia"/>
        </w:rPr>
        <w:t>改写而来，代表一个「问题」，直接当做主要</w:t>
      </w:r>
      <w:r w:rsidR="00BF5096">
        <w:rPr>
          <w:rFonts w:eastAsia="宋体" w:hint="eastAsia"/>
        </w:rPr>
        <w:t>从句</w:t>
      </w:r>
      <w:r w:rsidRPr="00E430F6">
        <w:rPr>
          <w:rFonts w:eastAsia="宋体" w:hint="eastAsia"/>
        </w:rPr>
        <w:t>动词</w:t>
      </w:r>
      <w:r w:rsidRPr="00E430F6">
        <w:rPr>
          <w:rFonts w:eastAsia="宋体"/>
        </w:rPr>
        <w:t>didn’t explain</w:t>
      </w:r>
      <w:r w:rsidRPr="00E430F6">
        <w:rPr>
          <w:rFonts w:eastAsia="宋体" w:hint="eastAsia"/>
        </w:rPr>
        <w:t>的</w:t>
      </w:r>
      <w:r w:rsidR="009D20F5">
        <w:rPr>
          <w:rFonts w:eastAsia="宋体" w:hint="eastAsia"/>
        </w:rPr>
        <w:t>受词（宾语）</w:t>
      </w:r>
      <w:r w:rsidRPr="00E430F6">
        <w:rPr>
          <w:rFonts w:eastAsia="宋体" w:hint="eastAsia"/>
        </w:rPr>
        <w:t>使用。</w:t>
      </w:r>
      <w:r w:rsidRPr="00E430F6">
        <w:rPr>
          <w:rFonts w:eastAsia="宋体"/>
        </w:rPr>
        <w:t>Why</w:t>
      </w:r>
      <w:r w:rsidRPr="00E430F6">
        <w:rPr>
          <w:rFonts w:eastAsia="宋体" w:hint="eastAsia"/>
        </w:rPr>
        <w:t>既然是疑问词、不是关系副词，当然不能改写为</w:t>
      </w:r>
      <w:r w:rsidRPr="00E430F6">
        <w:rPr>
          <w:rFonts w:eastAsia="宋体"/>
        </w:rPr>
        <w:t>that</w:t>
      </w:r>
      <w:r w:rsidRPr="00E430F6">
        <w:rPr>
          <w:rFonts w:eastAsia="宋体" w:hint="eastAsia"/>
        </w:rPr>
        <w:t>、也不能省略。下面这个句子是另外一个意思：</w:t>
      </w:r>
    </w:p>
    <w:p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said</w:t>
      </w:r>
      <w:r w:rsidRPr="00E430F6">
        <w:rPr>
          <w:rFonts w:eastAsia="宋体"/>
        </w:rPr>
        <w:t xml:space="preserve"> </w:t>
      </w:r>
      <w:r w:rsidRPr="00E430F6">
        <w:rPr>
          <w:rFonts w:eastAsia="宋体"/>
          <w:u w:val="single"/>
        </w:rPr>
        <w:t>that he wanted a divorce</w:t>
      </w:r>
      <w:r w:rsidRPr="00E430F6">
        <w:rPr>
          <w:rFonts w:eastAsia="宋体"/>
        </w:rPr>
        <w:t>.</w:t>
      </w:r>
    </w:p>
    <w:p w:rsidR="00DD2927" w:rsidRDefault="00CD2FCE" w:rsidP="00182A90">
      <w:pPr>
        <w:pStyle w:val="Preface"/>
        <w:spacing w:after="84"/>
        <w:ind w:firstLine="480"/>
        <w:rPr>
          <w:lang w:eastAsia="zh-TW"/>
        </w:rPr>
      </w:pPr>
      <w:r>
        <w:t xml:space="preserve">S   V       </w:t>
      </w:r>
      <w:r w:rsidR="00E430F6" w:rsidRPr="00E430F6">
        <w:t xml:space="preserve"> O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rPr>
        <w:t>That</w:t>
      </w:r>
      <w:r w:rsidRPr="00E430F6">
        <w:rPr>
          <w:rFonts w:eastAsia="宋体" w:hint="eastAsia"/>
        </w:rPr>
        <w:t>是直述句</w:t>
      </w:r>
      <w:r w:rsidRPr="00E430F6">
        <w:rPr>
          <w:rFonts w:eastAsia="宋体"/>
        </w:rPr>
        <w:t>he wanted a divorce</w:t>
      </w:r>
      <w:r w:rsidRPr="00E430F6">
        <w:rPr>
          <w:rFonts w:eastAsia="宋体" w:hint="eastAsia"/>
        </w:rPr>
        <w:t>外加的连接词，制造出一个名词</w:t>
      </w:r>
      <w:r w:rsidR="00BF5096">
        <w:rPr>
          <w:rFonts w:eastAsia="宋体" w:hint="eastAsia"/>
        </w:rPr>
        <w:t>从句</w:t>
      </w:r>
      <w:r w:rsidRPr="00E430F6">
        <w:rPr>
          <w:rFonts w:eastAsia="宋体" w:hint="eastAsia"/>
        </w:rPr>
        <w:t>当做</w:t>
      </w:r>
      <w:r w:rsidRPr="00E430F6">
        <w:rPr>
          <w:rFonts w:eastAsia="宋体"/>
        </w:rPr>
        <w:t>said</w:t>
      </w:r>
      <w:r w:rsidRPr="00E430F6">
        <w:rPr>
          <w:rFonts w:eastAsia="宋体" w:hint="eastAsia"/>
        </w:rPr>
        <w:t>的</w:t>
      </w:r>
      <w:r w:rsidR="009D20F5">
        <w:rPr>
          <w:rFonts w:eastAsia="宋体" w:hint="eastAsia"/>
        </w:rPr>
        <w:t>受词（宾语）</w:t>
      </w:r>
      <w:r w:rsidRPr="00E430F6">
        <w:rPr>
          <w:rFonts w:eastAsia="宋体" w:hint="eastAsia"/>
        </w:rPr>
        <w:t>，意思是「那件事」，所以整句话的意思是：「他说他想要离婚。」</w:t>
      </w:r>
    </w:p>
    <w:p w:rsidR="00DD2927" w:rsidRDefault="00E430F6" w:rsidP="00982549">
      <w:pPr>
        <w:pStyle w:val="3"/>
        <w:spacing w:before="126" w:after="126"/>
        <w:rPr>
          <w:lang w:eastAsia="zh-TW"/>
        </w:rPr>
      </w:pPr>
      <w:bookmarkStart w:id="123" w:name="_Toc363483950"/>
      <w:r w:rsidRPr="00E430F6">
        <w:rPr>
          <w:rFonts w:hint="eastAsia"/>
        </w:rPr>
        <w:lastRenderedPageBreak/>
        <w:t>有逗点隔开时</w:t>
      </w:r>
      <w:bookmarkEnd w:id="123"/>
    </w:p>
    <w:p w:rsidR="00DD2927" w:rsidRDefault="00E430F6" w:rsidP="00182A90">
      <w:pPr>
        <w:spacing w:after="84"/>
        <w:ind w:firstLine="480"/>
        <w:rPr>
          <w:lang w:eastAsia="zh-TW"/>
        </w:rPr>
      </w:pPr>
      <w:r w:rsidRPr="00E430F6">
        <w:rPr>
          <w:rFonts w:eastAsia="宋体" w:hint="eastAsia"/>
        </w:rPr>
        <w:t>请注意：</w:t>
      </w:r>
      <w:r w:rsidRPr="00CD2FCE">
        <w:rPr>
          <w:rStyle w:val="af1"/>
          <w:rFonts w:hint="eastAsia"/>
        </w:rPr>
        <w:t>一旦有一对括号式的逗点隔开关系</w:t>
      </w:r>
      <w:r w:rsidR="00BF5096" w:rsidRPr="00CD2FCE">
        <w:rPr>
          <w:rStyle w:val="af1"/>
          <w:rFonts w:hint="eastAsia"/>
        </w:rPr>
        <w:t>从句</w:t>
      </w:r>
      <w:r w:rsidRPr="00CD2FCE">
        <w:rPr>
          <w:rStyle w:val="af1"/>
          <w:rFonts w:hint="eastAsia"/>
        </w:rPr>
        <w:t>，这种关系</w:t>
      </w:r>
      <w:r w:rsidR="00BF5096" w:rsidRPr="00CD2FCE">
        <w:rPr>
          <w:rStyle w:val="af1"/>
          <w:rFonts w:hint="eastAsia"/>
        </w:rPr>
        <w:t>从句</w:t>
      </w:r>
      <w:r w:rsidRPr="00CD2FCE">
        <w:rPr>
          <w:rStyle w:val="af1"/>
          <w:rFonts w:hint="eastAsia"/>
        </w:rPr>
        <w:t>就丧失了指示功能、只是补充说明。所以关系词不再能够改写为</w:t>
      </w:r>
      <w:r w:rsidRPr="00CD2FCE">
        <w:rPr>
          <w:rStyle w:val="af1"/>
        </w:rPr>
        <w:t>that</w:t>
      </w:r>
      <w:r w:rsidRPr="00CD2FCE">
        <w:rPr>
          <w:rStyle w:val="af1"/>
          <w:rFonts w:hint="eastAsia"/>
        </w:rPr>
        <w:t>，而且也不再能够省略。</w:t>
      </w:r>
      <w:r w:rsidRPr="00E430F6">
        <w:rPr>
          <w:rFonts w:eastAsia="宋体" w:hint="eastAsia"/>
        </w:rPr>
        <w:t>在四个关系副词之中，只有</w:t>
      </w:r>
      <w:r w:rsidRPr="00E430F6">
        <w:rPr>
          <w:rFonts w:eastAsia="宋体"/>
        </w:rPr>
        <w:t>when</w:t>
      </w:r>
      <w:r w:rsidRPr="00E430F6">
        <w:rPr>
          <w:rFonts w:eastAsia="宋体" w:hint="eastAsia"/>
        </w:rPr>
        <w:t>和</w:t>
      </w:r>
      <w:r w:rsidRPr="00E430F6">
        <w:rPr>
          <w:rFonts w:eastAsia="宋体"/>
        </w:rPr>
        <w:t>where</w:t>
      </w:r>
      <w:r w:rsidRPr="00E430F6">
        <w:rPr>
          <w:rFonts w:eastAsia="宋体" w:hint="eastAsia"/>
        </w:rPr>
        <w:t>这两个引导的关系</w:t>
      </w:r>
      <w:r w:rsidR="00BF5096">
        <w:rPr>
          <w:rFonts w:eastAsia="宋体" w:hint="eastAsia"/>
        </w:rPr>
        <w:t>从句</w:t>
      </w:r>
      <w:r w:rsidRPr="00E430F6">
        <w:rPr>
          <w:rFonts w:eastAsia="宋体" w:hint="eastAsia"/>
        </w:rPr>
        <w:t>可以用逗点和先行词隔开、不具指示功能。例如：</w:t>
      </w:r>
    </w:p>
    <w:p w:rsidR="00785232" w:rsidRPr="00785232" w:rsidRDefault="00E430F6" w:rsidP="00182A90">
      <w:pPr>
        <w:spacing w:after="84"/>
        <w:ind w:firstLine="480"/>
        <w:rPr>
          <w:lang w:eastAsia="zh-TW"/>
        </w:rPr>
      </w:pPr>
      <w:r w:rsidRPr="00E430F6">
        <w:rPr>
          <w:rFonts w:eastAsia="宋体"/>
        </w:rPr>
        <w:t xml:space="preserve">Written history of America began in </w:t>
      </w:r>
      <w:r w:rsidRPr="00E430F6">
        <w:rPr>
          <w:rFonts w:eastAsia="宋体"/>
          <w:u w:val="single"/>
        </w:rPr>
        <w:t>1492</w:t>
      </w:r>
      <w:r w:rsidRPr="00E430F6">
        <w:rPr>
          <w:rFonts w:eastAsia="宋体"/>
        </w:rPr>
        <w:t>,</w:t>
      </w:r>
      <w:r w:rsidR="00785232" w:rsidRPr="00785232">
        <w:rPr>
          <w:rFonts w:hint="eastAsia"/>
          <w:lang w:eastAsia="zh-TW"/>
        </w:rPr>
        <w:t xml:space="preserve"> </w:t>
      </w:r>
    </w:p>
    <w:p w:rsidR="00785232" w:rsidRPr="00785232" w:rsidRDefault="00E430F6" w:rsidP="00182A90">
      <w:pPr>
        <w:pStyle w:val="Preface"/>
        <w:spacing w:after="84"/>
        <w:ind w:firstLine="480"/>
        <w:rPr>
          <w:lang w:eastAsia="zh-TW"/>
        </w:rPr>
      </w:pPr>
      <w:r w:rsidRPr="00E430F6">
        <w:t xml:space="preserve">   </w:t>
      </w:r>
      <w:r w:rsidR="00CD2FCE">
        <w:t xml:space="preserve">                          </w:t>
      </w:r>
      <w:r w:rsidRPr="00E430F6">
        <w:t xml:space="preserve"> </w:t>
      </w:r>
      <w:r w:rsidRPr="00E430F6">
        <w:rPr>
          <w:rFonts w:hint="eastAsia"/>
        </w:rPr>
        <w:t>先行词</w:t>
      </w:r>
    </w:p>
    <w:p w:rsidR="00785232" w:rsidRPr="00785232" w:rsidRDefault="00E430F6" w:rsidP="00182A90">
      <w:pPr>
        <w:spacing w:after="84"/>
        <w:ind w:firstLine="480"/>
        <w:rPr>
          <w:lang w:eastAsia="zh-TW"/>
        </w:rPr>
      </w:pPr>
      <w:r w:rsidRPr="00E430F6">
        <w:rPr>
          <w:rFonts w:eastAsia="宋体"/>
        </w:rPr>
        <w:t>[when Christopher Columbus arrived with his ships].</w:t>
      </w:r>
    </w:p>
    <w:p w:rsidR="00785232" w:rsidRPr="00785232" w:rsidRDefault="00CD2FCE" w:rsidP="00182A90">
      <w:pPr>
        <w:pStyle w:val="Preface"/>
        <w:spacing w:after="84"/>
        <w:ind w:firstLine="480"/>
        <w:rPr>
          <w:lang w:eastAsia="zh-TW"/>
        </w:rPr>
      </w:pPr>
      <w:r>
        <w:t xml:space="preserve">                 </w:t>
      </w:r>
      <w:r w:rsidR="00E430F6"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rPr>
          <w:rFonts w:hint="eastAsia"/>
        </w:rPr>
        <w:t>美洲的正史自</w:t>
      </w:r>
      <w:r w:rsidRPr="00E430F6">
        <w:t>1492</w:t>
      </w:r>
      <w:r w:rsidRPr="00E430F6">
        <w:rPr>
          <w:rFonts w:hint="eastAsia"/>
        </w:rPr>
        <w:t>年开始，当时哥伦布率船抵达。</w:t>
      </w:r>
    </w:p>
    <w:p w:rsidR="00785232" w:rsidRPr="00785232" w:rsidRDefault="00E430F6" w:rsidP="00182A90">
      <w:pPr>
        <w:spacing w:after="84"/>
        <w:ind w:firstLine="480"/>
        <w:rPr>
          <w:lang w:eastAsia="zh-TW"/>
        </w:rPr>
      </w:pPr>
      <w:r w:rsidRPr="00E430F6">
        <w:rPr>
          <w:rFonts w:eastAsia="宋体"/>
        </w:rPr>
        <w:t xml:space="preserve">The civilization of ancient Egypt was born along </w:t>
      </w:r>
      <w:r w:rsidRPr="00E430F6">
        <w:rPr>
          <w:rFonts w:eastAsia="宋体"/>
          <w:u w:val="single"/>
        </w:rPr>
        <w:t>the Nile</w:t>
      </w:r>
      <w:r w:rsidRPr="00E430F6">
        <w:rPr>
          <w:rFonts w:eastAsia="宋体"/>
        </w:rPr>
        <w:t>,</w:t>
      </w:r>
      <w:r w:rsidR="00785232" w:rsidRPr="00785232">
        <w:rPr>
          <w:rFonts w:hint="eastAsia"/>
          <w:lang w:eastAsia="zh-TW"/>
        </w:rPr>
        <w:t xml:space="preserve"> </w:t>
      </w:r>
      <w:r w:rsidRPr="00E430F6">
        <w:rPr>
          <w:rFonts w:eastAsia="宋体"/>
        </w:rPr>
        <w:t>[where the soil was kept fertile by annual floodings].</w:t>
      </w:r>
    </w:p>
    <w:p w:rsidR="00DD2927" w:rsidRDefault="00E430F6" w:rsidP="00182A90">
      <w:pPr>
        <w:pStyle w:val="Preface"/>
        <w:spacing w:after="84"/>
        <w:ind w:firstLine="480"/>
        <w:rPr>
          <w:lang w:eastAsia="zh-TW"/>
        </w:rPr>
      </w:pPr>
      <w:r w:rsidRPr="00E430F6">
        <w:rPr>
          <w:rFonts w:hint="eastAsia"/>
        </w:rPr>
        <w:t>古埃及文明诞生于尼罗河畔，那里的土壤因为每年泛滥而保持肥沃。</w:t>
      </w:r>
    </w:p>
    <w:p w:rsidR="00DD2927" w:rsidRDefault="00E430F6" w:rsidP="00182A90">
      <w:pPr>
        <w:spacing w:after="84"/>
        <w:ind w:firstLine="480"/>
        <w:rPr>
          <w:lang w:eastAsia="zh-TW"/>
        </w:rPr>
      </w:pPr>
      <w:r w:rsidRPr="00E430F6">
        <w:rPr>
          <w:rFonts w:eastAsia="宋体" w:hint="eastAsia"/>
        </w:rPr>
        <w:t>这两个复句中，先行词（</w:t>
      </w:r>
      <w:r w:rsidRPr="00E430F6">
        <w:rPr>
          <w:rFonts w:eastAsia="宋体"/>
        </w:rPr>
        <w:t>1492</w:t>
      </w:r>
      <w:r w:rsidRPr="00E430F6">
        <w:rPr>
          <w:rFonts w:eastAsia="宋体" w:hint="eastAsia"/>
        </w:rPr>
        <w:t>与</w:t>
      </w:r>
      <w:r w:rsidRPr="00E430F6">
        <w:rPr>
          <w:rFonts w:eastAsia="宋体"/>
        </w:rPr>
        <w:t>the Nile</w:t>
      </w:r>
      <w:r w:rsidRPr="00E430F6">
        <w:rPr>
          <w:rFonts w:eastAsia="宋体" w:hint="eastAsia"/>
        </w:rPr>
        <w:t>）都是专有名词，所以后面的关系</w:t>
      </w:r>
      <w:r w:rsidR="00BF5096">
        <w:rPr>
          <w:rFonts w:eastAsia="宋体" w:hint="eastAsia"/>
        </w:rPr>
        <w:t>从句</w:t>
      </w:r>
      <w:r w:rsidRPr="00E430F6">
        <w:rPr>
          <w:rFonts w:eastAsia="宋体" w:hint="eastAsia"/>
        </w:rPr>
        <w:t>都只是补充说明的性质、不具指示功能，因而用逗点和先行词隔开。这种补充说明性质的关系</w:t>
      </w:r>
      <w:r w:rsidR="00BF5096">
        <w:rPr>
          <w:rFonts w:eastAsia="宋体" w:hint="eastAsia"/>
        </w:rPr>
        <w:t>从句</w:t>
      </w:r>
      <w:r w:rsidRPr="00E430F6">
        <w:rPr>
          <w:rFonts w:eastAsia="宋体" w:hint="eastAsia"/>
        </w:rPr>
        <w:t>没有指示功能，所以关系词不能采用</w:t>
      </w:r>
      <w:r w:rsidRPr="00E430F6">
        <w:rPr>
          <w:rFonts w:eastAsia="宋体"/>
        </w:rPr>
        <w:t>that</w:t>
      </w:r>
      <w:r w:rsidRPr="00E430F6">
        <w:rPr>
          <w:rFonts w:eastAsia="宋体" w:hint="eastAsia"/>
        </w:rPr>
        <w:t>。而且这里的</w:t>
      </w:r>
      <w:r w:rsidRPr="00E430F6">
        <w:rPr>
          <w:rFonts w:eastAsia="宋体"/>
        </w:rPr>
        <w:t>when</w:t>
      </w:r>
      <w:r w:rsidRPr="00E430F6">
        <w:rPr>
          <w:rFonts w:eastAsia="宋体" w:hint="eastAsia"/>
        </w:rPr>
        <w:t>和</w:t>
      </w:r>
      <w:r w:rsidRPr="00E430F6">
        <w:rPr>
          <w:rFonts w:eastAsia="宋体"/>
        </w:rPr>
        <w:t>where</w:t>
      </w:r>
      <w:r w:rsidRPr="00E430F6">
        <w:rPr>
          <w:rFonts w:eastAsia="宋体" w:hint="eastAsia"/>
        </w:rPr>
        <w:t>也不能够省略，因为括号与主要</w:t>
      </w:r>
      <w:r w:rsidR="00BF5096">
        <w:rPr>
          <w:rFonts w:eastAsia="宋体" w:hint="eastAsia"/>
        </w:rPr>
        <w:t>从句</w:t>
      </w:r>
      <w:r w:rsidRPr="00E430F6">
        <w:rPr>
          <w:rFonts w:eastAsia="宋体" w:hint="eastAsia"/>
        </w:rPr>
        <w:t>切断开来，必须自给自足。</w:t>
      </w:r>
    </w:p>
    <w:p w:rsidR="00DD2927" w:rsidRDefault="00E430F6" w:rsidP="00982549">
      <w:pPr>
        <w:pStyle w:val="3"/>
        <w:spacing w:before="126" w:after="126"/>
        <w:rPr>
          <w:lang w:eastAsia="zh-TW"/>
        </w:rPr>
      </w:pPr>
      <w:bookmarkStart w:id="124" w:name="_Toc363483951"/>
      <w:r w:rsidRPr="00E430F6">
        <w:rPr>
          <w:rFonts w:hint="eastAsia"/>
        </w:rPr>
        <w:t>分裂句</w:t>
      </w:r>
      <w:bookmarkEnd w:id="124"/>
    </w:p>
    <w:p w:rsidR="00DD2927" w:rsidRDefault="00E430F6" w:rsidP="00182A90">
      <w:pPr>
        <w:spacing w:after="84"/>
        <w:ind w:firstLine="480"/>
        <w:rPr>
          <w:lang w:eastAsia="zh-TW"/>
        </w:rPr>
      </w:pPr>
      <w:r w:rsidRPr="00E430F6">
        <w:rPr>
          <w:rFonts w:eastAsia="宋体" w:hint="eastAsia"/>
        </w:rPr>
        <w:t>有一种句型称为「分裂句」（</w:t>
      </w:r>
      <w:r w:rsidRPr="00E430F6">
        <w:rPr>
          <w:rFonts w:eastAsia="宋体"/>
        </w:rPr>
        <w:t>split construction</w:t>
      </w:r>
      <w:r w:rsidRPr="00E430F6">
        <w:rPr>
          <w:rFonts w:eastAsia="宋体" w:hint="eastAsia"/>
        </w:rPr>
        <w:t>），做法是把一个单句套进</w:t>
      </w:r>
      <w:r w:rsidRPr="00E430F6">
        <w:rPr>
          <w:rFonts w:eastAsia="宋体"/>
        </w:rPr>
        <w:t>it is … that …</w:t>
      </w:r>
      <w:r w:rsidRPr="00E430F6">
        <w:rPr>
          <w:rFonts w:eastAsia="宋体" w:hint="eastAsia"/>
        </w:rPr>
        <w:t>的构造而分裂成为一主一从的复句。这种句型的目的是用来加强语气，里面必须动用到关系</w:t>
      </w:r>
      <w:r w:rsidR="00BF5096">
        <w:rPr>
          <w:rFonts w:eastAsia="宋体" w:hint="eastAsia"/>
        </w:rPr>
        <w:t>从句</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Your friend</w:t>
      </w:r>
      <w:r w:rsidRPr="00E430F6">
        <w:rPr>
          <w:rFonts w:eastAsia="宋体"/>
        </w:rPr>
        <w:t xml:space="preserve"> </w:t>
      </w:r>
      <w:r w:rsidRPr="00E430F6">
        <w:rPr>
          <w:rFonts w:eastAsia="宋体"/>
          <w:u w:val="single"/>
        </w:rPr>
        <w:t>stole</w:t>
      </w:r>
      <w:r w:rsidRPr="00E430F6">
        <w:rPr>
          <w:rFonts w:eastAsia="宋体"/>
        </w:rPr>
        <w:t xml:space="preserve"> </w:t>
      </w:r>
      <w:r w:rsidRPr="00E430F6">
        <w:rPr>
          <w:rFonts w:eastAsia="宋体"/>
          <w:u w:val="single"/>
        </w:rPr>
        <w:t>a can of peaches</w:t>
      </w:r>
      <w:r w:rsidRPr="00E430F6">
        <w:rPr>
          <w:rFonts w:eastAsia="宋体"/>
        </w:rPr>
        <w:t xml:space="preserve"> </w:t>
      </w:r>
      <w:r w:rsidRPr="00E430F6">
        <w:rPr>
          <w:rFonts w:eastAsia="宋体"/>
          <w:u w:val="single"/>
        </w:rPr>
        <w:t>at a 7-11</w:t>
      </w:r>
      <w:r w:rsidRPr="00E430F6">
        <w:rPr>
          <w:rFonts w:eastAsia="宋体"/>
        </w:rPr>
        <w:t xml:space="preserve"> </w:t>
      </w:r>
      <w:r w:rsidRPr="00E430F6">
        <w:rPr>
          <w:rFonts w:eastAsia="宋体"/>
          <w:u w:val="single"/>
        </w:rPr>
        <w:t>last night</w:t>
      </w:r>
      <w:r w:rsidRPr="00E430F6">
        <w:rPr>
          <w:rFonts w:eastAsia="宋体"/>
        </w:rPr>
        <w:t>.</w:t>
      </w:r>
    </w:p>
    <w:p w:rsidR="00785232" w:rsidRPr="00785232" w:rsidRDefault="00CD2FCE" w:rsidP="00182A90">
      <w:pPr>
        <w:pStyle w:val="Preface"/>
        <w:spacing w:after="84"/>
        <w:ind w:firstLine="480"/>
        <w:rPr>
          <w:lang w:eastAsia="zh-TW"/>
        </w:rPr>
      </w:pPr>
      <w:r>
        <w:t xml:space="preserve">     S   </w:t>
      </w:r>
      <w:r w:rsidR="00E430F6" w:rsidRPr="00E430F6">
        <w:t xml:space="preserve">  V        O    </w:t>
      </w:r>
      <w:r>
        <w:rPr>
          <w:rFonts w:hint="eastAsia"/>
        </w:rPr>
        <w:t xml:space="preserve">  </w:t>
      </w:r>
      <w:r w:rsidR="00E430F6" w:rsidRPr="00E430F6">
        <w:rPr>
          <w:rFonts w:hint="eastAsia"/>
        </w:rPr>
        <w:t>时间副词</w:t>
      </w:r>
      <w:r w:rsidR="00E430F6" w:rsidRPr="00E430F6">
        <w:t xml:space="preserve"> </w:t>
      </w:r>
      <w:r>
        <w:rPr>
          <w:rFonts w:hint="eastAsia"/>
        </w:rPr>
        <w:t xml:space="preserve"> </w:t>
      </w:r>
      <w:r w:rsidR="00E430F6" w:rsidRPr="00E430F6">
        <w:rPr>
          <w:rFonts w:hint="eastAsia"/>
        </w:rPr>
        <w:t>地方副词</w:t>
      </w:r>
    </w:p>
    <w:p w:rsidR="00DD2927" w:rsidRDefault="00E430F6" w:rsidP="00182A90">
      <w:pPr>
        <w:pStyle w:val="Preface"/>
        <w:spacing w:after="84"/>
        <w:ind w:firstLine="480"/>
        <w:rPr>
          <w:lang w:eastAsia="zh-TW"/>
        </w:rPr>
      </w:pPr>
      <w:r w:rsidRPr="00E430F6">
        <w:rPr>
          <w:rFonts w:hint="eastAsia"/>
        </w:rPr>
        <w:t>你的朋友昨天晚上在一家</w:t>
      </w:r>
      <w:r w:rsidRPr="00E430F6">
        <w:t>7-11</w:t>
      </w:r>
      <w:r w:rsidRPr="00E430F6">
        <w:rPr>
          <w:rFonts w:hint="eastAsia"/>
        </w:rPr>
        <w:t>偷了一罐水蜜桃。</w:t>
      </w:r>
    </w:p>
    <w:p w:rsidR="00DD2927" w:rsidRDefault="00E430F6" w:rsidP="00182A90">
      <w:pPr>
        <w:spacing w:after="84"/>
        <w:ind w:firstLine="480"/>
        <w:rPr>
          <w:lang w:eastAsia="zh-TW"/>
        </w:rPr>
      </w:pPr>
      <w:r w:rsidRPr="00E430F6">
        <w:rPr>
          <w:rFonts w:eastAsia="宋体" w:hint="eastAsia"/>
        </w:rPr>
        <w:t>这个句子，里面的主词、</w:t>
      </w:r>
      <w:r w:rsidR="009D20F5">
        <w:rPr>
          <w:rFonts w:eastAsia="宋体" w:hint="eastAsia"/>
        </w:rPr>
        <w:t>受词（宾语）</w:t>
      </w:r>
      <w:r w:rsidRPr="00E430F6">
        <w:rPr>
          <w:rFonts w:eastAsia="宋体" w:hint="eastAsia"/>
        </w:rPr>
        <w:t>、时间副词、地方副词等等每一个元素，都可以采用分裂句来强调。甚至动词也都可以用类似分裂句手法来强调，只是采用的句型不同。先看看比较典型的分裂句做法：</w:t>
      </w:r>
      <w:r w:rsidRPr="00CD2FCE">
        <w:rPr>
          <w:rStyle w:val="af1"/>
          <w:rFonts w:hint="eastAsia"/>
        </w:rPr>
        <w:t>如果要强调句中某一个元素，只要把它放在</w:t>
      </w:r>
      <w:r w:rsidRPr="00CD2FCE">
        <w:rPr>
          <w:rStyle w:val="af1"/>
        </w:rPr>
        <w:t>it is … that</w:t>
      </w:r>
      <w:r w:rsidRPr="00CD2FCE">
        <w:rPr>
          <w:rStyle w:val="af1"/>
          <w:rFonts w:hint="eastAsia"/>
        </w:rPr>
        <w:t>这个句型中间的补语位置，然后剩下的部分照抄在</w:t>
      </w:r>
      <w:r w:rsidRPr="00CD2FCE">
        <w:rPr>
          <w:rStyle w:val="af1"/>
        </w:rPr>
        <w:t>that</w:t>
      </w:r>
      <w:r w:rsidRPr="00CD2FCE">
        <w:rPr>
          <w:rStyle w:val="af1"/>
          <w:rFonts w:hint="eastAsia"/>
        </w:rPr>
        <w:t>的后面，就可以构成分裂句。</w:t>
      </w:r>
      <w:r w:rsidRPr="00E430F6">
        <w:rPr>
          <w:rFonts w:eastAsia="宋体" w:hint="eastAsia"/>
        </w:rPr>
        <w:t>例如，可以用分裂句来强调上句中的主词</w:t>
      </w:r>
      <w:r w:rsidRPr="00E430F6">
        <w:rPr>
          <w:rFonts w:eastAsia="宋体"/>
        </w:rPr>
        <w:t>your friend</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your friend</w:t>
      </w:r>
      <w:r w:rsidRPr="00E430F6">
        <w:rPr>
          <w:rFonts w:eastAsia="宋体"/>
        </w:rPr>
        <w:t xml:space="preserve"> [</w:t>
      </w:r>
      <w:r w:rsidRPr="00E430F6">
        <w:rPr>
          <w:rFonts w:eastAsia="宋体"/>
          <w:u w:val="single"/>
        </w:rPr>
        <w:t>that(or who)</w:t>
      </w:r>
      <w:r w:rsidRPr="00E430F6">
        <w:rPr>
          <w:rFonts w:eastAsia="宋体"/>
        </w:rPr>
        <w:t xml:space="preserve"> stole a can of peaches at a 7-11 last night].</w:t>
      </w:r>
    </w:p>
    <w:p w:rsidR="00DD2927" w:rsidRDefault="00E430F6" w:rsidP="00182A90">
      <w:pPr>
        <w:pStyle w:val="Preface"/>
        <w:spacing w:after="84"/>
        <w:ind w:firstLine="480"/>
        <w:rPr>
          <w:lang w:eastAsia="zh-TW"/>
        </w:rPr>
      </w:pPr>
      <w:r w:rsidRPr="00E430F6">
        <w:t xml:space="preserve">S  V     C                     </w:t>
      </w:r>
      <w:r w:rsidRPr="00E430F6">
        <w:rPr>
          <w:rFonts w:hint="eastAsia"/>
        </w:rPr>
        <w:t>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分裂句的主词</w:t>
      </w:r>
      <w:r w:rsidRPr="00E430F6">
        <w:rPr>
          <w:rFonts w:eastAsia="宋体"/>
        </w:rPr>
        <w:t>it</w:t>
      </w:r>
      <w:r w:rsidRPr="00E430F6">
        <w:rPr>
          <w:rFonts w:eastAsia="宋体" w:hint="eastAsia"/>
        </w:rPr>
        <w:t>是个纯粹的虚字，完全没有内容。只是因为句型上需要有</w:t>
      </w:r>
      <w:r w:rsidRPr="00E430F6">
        <w:rPr>
          <w:rFonts w:eastAsia="宋体" w:hint="eastAsia"/>
        </w:rPr>
        <w:lastRenderedPageBreak/>
        <w:t>一个主词，因而用</w:t>
      </w:r>
      <w:r w:rsidRPr="00E430F6">
        <w:rPr>
          <w:rFonts w:eastAsia="宋体"/>
        </w:rPr>
        <w:t>it</w:t>
      </w:r>
      <w:r w:rsidRPr="00E430F6">
        <w:rPr>
          <w:rFonts w:eastAsia="宋体" w:hint="eastAsia"/>
        </w:rPr>
        <w:t>这个虚字填充。这个用法和下面这些虚字的用法相同：</w:t>
      </w:r>
    </w:p>
    <w:p w:rsidR="00785232" w:rsidRPr="00785232" w:rsidRDefault="00E430F6" w:rsidP="00182A90">
      <w:pPr>
        <w:spacing w:after="84"/>
        <w:ind w:firstLine="480"/>
        <w:rPr>
          <w:lang w:eastAsia="zh-TW"/>
        </w:rPr>
      </w:pPr>
      <w:r w:rsidRPr="00E430F6">
        <w:rPr>
          <w:rFonts w:eastAsia="宋体"/>
        </w:rPr>
        <w:t xml:space="preserve">What time is </w:t>
      </w:r>
      <w:r w:rsidRPr="00E430F6">
        <w:rPr>
          <w:rFonts w:eastAsia="宋体"/>
          <w:u w:val="single"/>
        </w:rPr>
        <w:t>it</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Who is </w:t>
      </w:r>
      <w:r w:rsidRPr="00E430F6">
        <w:rPr>
          <w:rFonts w:eastAsia="宋体"/>
          <w:u w:val="single"/>
        </w:rPr>
        <w:t>it</w:t>
      </w:r>
      <w:r w:rsidRPr="00E430F6">
        <w:rPr>
          <w:rFonts w:eastAsia="宋体"/>
        </w:rPr>
        <w:t>?</w:t>
      </w:r>
    </w:p>
    <w:p w:rsidR="00DD2927" w:rsidRDefault="00E430F6" w:rsidP="00182A90">
      <w:pPr>
        <w:spacing w:after="84"/>
        <w:ind w:firstLine="480"/>
        <w:rPr>
          <w:lang w:eastAsia="zh-TW"/>
        </w:rPr>
      </w:pPr>
      <w:r w:rsidRPr="00E430F6">
        <w:rPr>
          <w:rFonts w:eastAsia="宋体"/>
          <w:u w:val="single"/>
        </w:rPr>
        <w:t>It</w:t>
      </w:r>
      <w:r w:rsidRPr="00E430F6">
        <w:rPr>
          <w:rFonts w:eastAsia="宋体"/>
        </w:rPr>
        <w:t>’s cold today.</w:t>
      </w:r>
    </w:p>
    <w:p w:rsidR="00DD2927" w:rsidRDefault="00E430F6" w:rsidP="00182A90">
      <w:pPr>
        <w:spacing w:after="84"/>
        <w:ind w:firstLine="480"/>
        <w:rPr>
          <w:lang w:eastAsia="zh-TW"/>
        </w:rPr>
      </w:pPr>
      <w:r w:rsidRPr="00E430F6">
        <w:rPr>
          <w:rFonts w:eastAsia="宋体" w:hint="eastAsia"/>
        </w:rPr>
        <w:t>这几个句子都一样：缺乏真正的主词，只用虚字</w:t>
      </w:r>
      <w:r w:rsidRPr="00E430F6">
        <w:rPr>
          <w:rFonts w:eastAsia="宋体"/>
        </w:rPr>
        <w:t>it</w:t>
      </w:r>
      <w:r w:rsidRPr="00E430F6">
        <w:rPr>
          <w:rFonts w:eastAsia="宋体" w:hint="eastAsia"/>
        </w:rPr>
        <w:t>填充主词位置。</w:t>
      </w:r>
    </w:p>
    <w:p w:rsidR="00DD2927" w:rsidRDefault="00E430F6" w:rsidP="00182A90">
      <w:pPr>
        <w:spacing w:after="84"/>
        <w:ind w:firstLine="480"/>
        <w:rPr>
          <w:lang w:eastAsia="zh-TW"/>
        </w:rPr>
      </w:pPr>
      <w:r w:rsidRPr="00E430F6">
        <w:rPr>
          <w:rFonts w:eastAsia="宋体" w:hint="eastAsia"/>
        </w:rPr>
        <w:t>接下来看动词的部分。这个句子是过去时间（</w:t>
      </w:r>
      <w:r w:rsidRPr="00E430F6">
        <w:rPr>
          <w:rFonts w:eastAsia="宋体"/>
        </w:rPr>
        <w:t>last night</w:t>
      </w:r>
      <w:r w:rsidRPr="00E430F6">
        <w:rPr>
          <w:rFonts w:eastAsia="宋体" w:hint="eastAsia"/>
        </w:rPr>
        <w:t>），因此分裂句采用</w:t>
      </w:r>
      <w:r w:rsidRPr="00E430F6">
        <w:rPr>
          <w:rFonts w:eastAsia="宋体"/>
        </w:rPr>
        <w:t>it was … that</w:t>
      </w:r>
      <w:r w:rsidRPr="00E430F6">
        <w:rPr>
          <w:rFonts w:eastAsia="宋体" w:hint="eastAsia"/>
        </w:rPr>
        <w:t>的过去式。把原句中需要强调的主词</w:t>
      </w:r>
      <w:r w:rsidRPr="00E430F6">
        <w:rPr>
          <w:rFonts w:eastAsia="宋体"/>
        </w:rPr>
        <w:t>your friend</w:t>
      </w:r>
      <w:r w:rsidRPr="00E430F6">
        <w:rPr>
          <w:rFonts w:eastAsia="宋体" w:hint="eastAsia"/>
        </w:rPr>
        <w:t>拿出来放到</w:t>
      </w:r>
      <w:r w:rsidRPr="00E430F6">
        <w:rPr>
          <w:rFonts w:eastAsia="宋体"/>
        </w:rPr>
        <w:t>it was</w:t>
      </w:r>
      <w:r w:rsidRPr="00E430F6">
        <w:rPr>
          <w:rFonts w:eastAsia="宋体" w:hint="eastAsia"/>
        </w:rPr>
        <w:t>后面的补语位置，剩余的部分照抄在</w:t>
      </w:r>
      <w:r w:rsidRPr="00E430F6">
        <w:rPr>
          <w:rFonts w:eastAsia="宋体"/>
        </w:rPr>
        <w:t>that</w:t>
      </w:r>
      <w:r w:rsidRPr="00E430F6">
        <w:rPr>
          <w:rFonts w:eastAsia="宋体" w:hint="eastAsia"/>
        </w:rPr>
        <w:t>后面，就把原来的单句分裂成</w:t>
      </w:r>
      <w:r w:rsidRPr="00E430F6">
        <w:rPr>
          <w:rFonts w:eastAsia="宋体"/>
        </w:rPr>
        <w:t>it was your friend</w:t>
      </w:r>
      <w:r w:rsidRPr="00E430F6">
        <w:rPr>
          <w:rFonts w:eastAsia="宋体" w:hint="eastAsia"/>
        </w:rPr>
        <w:t>这个主要</w:t>
      </w:r>
      <w:r w:rsidR="00BF5096">
        <w:rPr>
          <w:rFonts w:eastAsia="宋体" w:hint="eastAsia"/>
        </w:rPr>
        <w:t>从句</w:t>
      </w:r>
      <w:r w:rsidRPr="00E430F6">
        <w:rPr>
          <w:rFonts w:eastAsia="宋体" w:hint="eastAsia"/>
        </w:rPr>
        <w:t>以及</w:t>
      </w:r>
      <w:r w:rsidRPr="00E430F6">
        <w:rPr>
          <w:rFonts w:eastAsia="宋体"/>
        </w:rPr>
        <w:t>that stole a can of peaches at a 7-11 last night</w:t>
      </w:r>
      <w:r w:rsidRPr="00E430F6">
        <w:rPr>
          <w:rFonts w:eastAsia="宋体" w:hint="eastAsia"/>
        </w:rPr>
        <w:t>这个关系</w:t>
      </w:r>
      <w:r w:rsidR="00BF5096">
        <w:rPr>
          <w:rFonts w:eastAsia="宋体" w:hint="eastAsia"/>
        </w:rPr>
        <w:t>从句</w:t>
      </w:r>
      <w:r w:rsidRPr="00E430F6">
        <w:rPr>
          <w:rFonts w:eastAsia="宋体" w:hint="eastAsia"/>
        </w:rPr>
        <w:t>（中括号内的部分）。分裂句后面那个关系</w:t>
      </w:r>
      <w:r w:rsidR="00BF5096">
        <w:rPr>
          <w:rFonts w:eastAsia="宋体" w:hint="eastAsia"/>
        </w:rPr>
        <w:t>从句</w:t>
      </w:r>
      <w:r w:rsidRPr="00E430F6">
        <w:rPr>
          <w:rFonts w:eastAsia="宋体" w:hint="eastAsia"/>
        </w:rPr>
        <w:t>都具有指示功能（不能用逗点隔开），所以关系词一律都可以采用</w:t>
      </w:r>
      <w:r w:rsidRPr="00E430F6">
        <w:rPr>
          <w:rFonts w:eastAsia="宋体"/>
        </w:rPr>
        <w:t>that</w:t>
      </w:r>
      <w:r w:rsidRPr="00E430F6">
        <w:rPr>
          <w:rFonts w:eastAsia="宋体" w:hint="eastAsia"/>
        </w:rPr>
        <w:t>。也可以选择用其他的关系词。像上面那个例子，获得强调的先行词是</w:t>
      </w:r>
      <w:r w:rsidRPr="00E430F6">
        <w:rPr>
          <w:rFonts w:eastAsia="宋体"/>
        </w:rPr>
        <w:t>your friend</w:t>
      </w:r>
      <w:r w:rsidRPr="00E430F6">
        <w:rPr>
          <w:rFonts w:eastAsia="宋体" w:hint="eastAsia"/>
        </w:rPr>
        <w:t>，后面的关系代名词不用</w:t>
      </w:r>
      <w:r w:rsidRPr="00E430F6">
        <w:rPr>
          <w:rFonts w:eastAsia="宋体"/>
        </w:rPr>
        <w:t>that</w:t>
      </w:r>
      <w:r w:rsidRPr="00E430F6">
        <w:rPr>
          <w:rFonts w:eastAsia="宋体" w:hint="eastAsia"/>
        </w:rPr>
        <w:t>而改用</w:t>
      </w:r>
      <w:r w:rsidRPr="00E430F6">
        <w:rPr>
          <w:rFonts w:eastAsia="宋体"/>
        </w:rPr>
        <w:t>who</w:t>
      </w:r>
      <w:r w:rsidRPr="00E430F6">
        <w:rPr>
          <w:rFonts w:eastAsia="宋体" w:hint="eastAsia"/>
        </w:rPr>
        <w:t>也是正确的。</w:t>
      </w:r>
    </w:p>
    <w:p w:rsidR="00DD2927" w:rsidRDefault="00E430F6" w:rsidP="00182A90">
      <w:pPr>
        <w:spacing w:after="84"/>
        <w:ind w:firstLine="480"/>
        <w:rPr>
          <w:lang w:eastAsia="zh-TW"/>
        </w:rPr>
      </w:pPr>
      <w:r w:rsidRPr="00E430F6">
        <w:rPr>
          <w:rFonts w:eastAsia="宋体" w:hint="eastAsia"/>
        </w:rPr>
        <w:t>同一个句子，若要强调的是</w:t>
      </w:r>
      <w:r w:rsidR="009D20F5">
        <w:rPr>
          <w:rFonts w:eastAsia="宋体" w:hint="eastAsia"/>
        </w:rPr>
        <w:t>受词（宾语）</w:t>
      </w:r>
      <w:r w:rsidRPr="00E430F6">
        <w:rPr>
          <w:rFonts w:eastAsia="宋体" w:hint="eastAsia"/>
        </w:rPr>
        <w:t>、时间副词、或者地方副词，也都可以采用同样的分裂句来处理，如下：</w:t>
      </w:r>
    </w:p>
    <w:p w:rsidR="00785232" w:rsidRPr="00785232" w:rsidRDefault="00E430F6" w:rsidP="00182A90">
      <w:pPr>
        <w:spacing w:after="84"/>
        <w:ind w:firstLineChars="0" w:firstLine="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a can of peaches</w:t>
      </w:r>
      <w:r w:rsidRPr="00E430F6">
        <w:rPr>
          <w:rFonts w:eastAsia="宋体"/>
        </w:rPr>
        <w:t xml:space="preserve"> [</w:t>
      </w:r>
      <w:r w:rsidRPr="00E430F6">
        <w:rPr>
          <w:rFonts w:eastAsia="宋体"/>
          <w:u w:val="single"/>
        </w:rPr>
        <w:t>that(or which)</w:t>
      </w:r>
      <w:r w:rsidRPr="00E430F6">
        <w:rPr>
          <w:rFonts w:eastAsia="宋体"/>
        </w:rPr>
        <w:t xml:space="preserve"> your friend stole at a 7-11 last night].</w:t>
      </w:r>
    </w:p>
    <w:p w:rsidR="00DD2927" w:rsidRDefault="00E430F6" w:rsidP="00182A90">
      <w:pPr>
        <w:pStyle w:val="Preface"/>
        <w:spacing w:after="84"/>
        <w:ind w:firstLineChars="0" w:firstLine="0"/>
        <w:rPr>
          <w:lang w:eastAsia="zh-TW"/>
        </w:rPr>
      </w:pPr>
      <w:r w:rsidRPr="00E430F6">
        <w:t xml:space="preserve">S  V      C                       </w:t>
      </w:r>
      <w:r w:rsidRPr="00E430F6">
        <w:rPr>
          <w:rFonts w:hint="eastAsia"/>
        </w:rPr>
        <w:t>关系</w:t>
      </w:r>
      <w:r w:rsidR="00BF5096">
        <w:rPr>
          <w:rFonts w:hint="eastAsia"/>
        </w:rPr>
        <w:t>从句</w:t>
      </w:r>
    </w:p>
    <w:p w:rsidR="00DD2927" w:rsidRDefault="00E430F6" w:rsidP="00182A90">
      <w:pPr>
        <w:spacing w:after="84"/>
        <w:ind w:firstLineChars="0" w:firstLine="0"/>
        <w:rPr>
          <w:lang w:eastAsia="zh-TW"/>
        </w:rPr>
      </w:pPr>
      <w:r w:rsidRPr="00E430F6">
        <w:rPr>
          <w:rFonts w:eastAsia="宋体" w:hint="eastAsia"/>
        </w:rPr>
        <w:t>先行词是</w:t>
      </w:r>
      <w:r w:rsidRPr="00E430F6">
        <w:rPr>
          <w:rFonts w:eastAsia="宋体"/>
        </w:rPr>
        <w:t>a can of peaches</w:t>
      </w:r>
      <w:r w:rsidRPr="00E430F6">
        <w:rPr>
          <w:rFonts w:eastAsia="宋体" w:hint="eastAsia"/>
        </w:rPr>
        <w:t>，分裂句中的关系代名词可以用</w:t>
      </w:r>
      <w:r w:rsidRPr="00E430F6">
        <w:rPr>
          <w:rFonts w:eastAsia="宋体"/>
        </w:rPr>
        <w:t>that</w:t>
      </w:r>
      <w:r w:rsidRPr="00E430F6">
        <w:rPr>
          <w:rFonts w:eastAsia="宋体" w:hint="eastAsia"/>
        </w:rPr>
        <w:t>或</w:t>
      </w:r>
      <w:r w:rsidRPr="00E430F6">
        <w:rPr>
          <w:rFonts w:eastAsia="宋体"/>
        </w:rPr>
        <w:t>which</w:t>
      </w:r>
      <w:r w:rsidRPr="00E430F6">
        <w:rPr>
          <w:rFonts w:eastAsia="宋体" w:hint="eastAsia"/>
        </w:rPr>
        <w:t>。</w:t>
      </w:r>
    </w:p>
    <w:p w:rsidR="00DD2927" w:rsidRDefault="00E430F6" w:rsidP="00182A90">
      <w:pPr>
        <w:spacing w:after="84"/>
        <w:ind w:firstLineChars="0" w:firstLine="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at a 7-11</w:t>
      </w:r>
      <w:r w:rsidRPr="00E430F6">
        <w:rPr>
          <w:rFonts w:eastAsia="宋体"/>
        </w:rPr>
        <w:t xml:space="preserve"> [</w:t>
      </w:r>
      <w:r w:rsidRPr="00E430F6">
        <w:rPr>
          <w:rFonts w:eastAsia="宋体"/>
          <w:u w:val="single"/>
        </w:rPr>
        <w:t>that(or where)</w:t>
      </w:r>
      <w:r w:rsidRPr="00E430F6">
        <w:rPr>
          <w:rFonts w:eastAsia="宋体"/>
        </w:rPr>
        <w:t xml:space="preserve"> your friend stole a can of peaches last night].</w:t>
      </w:r>
    </w:p>
    <w:p w:rsidR="00DD2927" w:rsidRDefault="00E430F6" w:rsidP="00182A90">
      <w:pPr>
        <w:spacing w:after="84"/>
        <w:ind w:firstLineChars="0" w:firstLine="0"/>
        <w:rPr>
          <w:lang w:eastAsia="zh-TW"/>
        </w:rPr>
      </w:pPr>
      <w:r w:rsidRPr="00E430F6">
        <w:rPr>
          <w:rFonts w:eastAsia="宋体" w:hint="eastAsia"/>
        </w:rPr>
        <w:t>先行词是</w:t>
      </w:r>
      <w:r w:rsidRPr="00E430F6">
        <w:rPr>
          <w:rFonts w:eastAsia="宋体"/>
        </w:rPr>
        <w:t>a 7-11</w:t>
      </w:r>
      <w:r w:rsidRPr="00E430F6">
        <w:rPr>
          <w:rFonts w:eastAsia="宋体" w:hint="eastAsia"/>
        </w:rPr>
        <w:t>，分裂句中的关系副词可以用</w:t>
      </w:r>
      <w:r w:rsidRPr="00E430F6">
        <w:rPr>
          <w:rFonts w:eastAsia="宋体"/>
        </w:rPr>
        <w:t>that</w:t>
      </w:r>
      <w:r w:rsidRPr="00E430F6">
        <w:rPr>
          <w:rFonts w:eastAsia="宋体" w:hint="eastAsia"/>
        </w:rPr>
        <w:t>或</w:t>
      </w:r>
      <w:r w:rsidRPr="00E430F6">
        <w:rPr>
          <w:rFonts w:eastAsia="宋体"/>
        </w:rPr>
        <w:t>where</w:t>
      </w:r>
      <w:r w:rsidRPr="00E430F6">
        <w:rPr>
          <w:rFonts w:eastAsia="宋体" w:hint="eastAsia"/>
        </w:rPr>
        <w:t>。</w:t>
      </w:r>
    </w:p>
    <w:p w:rsidR="00DD2927" w:rsidRDefault="00E430F6" w:rsidP="00182A90">
      <w:pPr>
        <w:spacing w:after="84"/>
        <w:ind w:firstLineChars="0" w:firstLine="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last night</w:t>
      </w:r>
      <w:r w:rsidRPr="00E430F6">
        <w:rPr>
          <w:rFonts w:eastAsia="宋体"/>
        </w:rPr>
        <w:t xml:space="preserve"> [</w:t>
      </w:r>
      <w:r w:rsidRPr="00E430F6">
        <w:rPr>
          <w:rFonts w:eastAsia="宋体"/>
          <w:u w:val="single"/>
        </w:rPr>
        <w:t>that(or when)</w:t>
      </w:r>
      <w:r w:rsidRPr="00E430F6">
        <w:rPr>
          <w:rFonts w:eastAsia="宋体"/>
        </w:rPr>
        <w:t xml:space="preserve"> your friend stole a can of peaches at a 7-11].</w:t>
      </w:r>
    </w:p>
    <w:p w:rsidR="00DD2927" w:rsidRDefault="00E430F6" w:rsidP="00182A90">
      <w:pPr>
        <w:spacing w:after="84"/>
        <w:ind w:firstLineChars="0" w:firstLine="0"/>
        <w:rPr>
          <w:lang w:eastAsia="zh-TW"/>
        </w:rPr>
      </w:pPr>
      <w:r w:rsidRPr="00E430F6">
        <w:rPr>
          <w:rFonts w:eastAsia="宋体" w:hint="eastAsia"/>
        </w:rPr>
        <w:t>先行词是</w:t>
      </w:r>
      <w:r w:rsidRPr="00E430F6">
        <w:rPr>
          <w:rFonts w:eastAsia="宋体"/>
        </w:rPr>
        <w:t>last night</w:t>
      </w:r>
      <w:r w:rsidRPr="00E430F6">
        <w:rPr>
          <w:rFonts w:eastAsia="宋体" w:hint="eastAsia"/>
        </w:rPr>
        <w:t>，分裂句中的关系副词可以用</w:t>
      </w:r>
      <w:r w:rsidRPr="00E430F6">
        <w:rPr>
          <w:rFonts w:eastAsia="宋体"/>
        </w:rPr>
        <w:t>that</w:t>
      </w:r>
      <w:r w:rsidRPr="00E430F6">
        <w:rPr>
          <w:rFonts w:eastAsia="宋体" w:hint="eastAsia"/>
        </w:rPr>
        <w:t>或</w:t>
      </w:r>
      <w:r w:rsidRPr="00E430F6">
        <w:rPr>
          <w:rFonts w:eastAsia="宋体"/>
        </w:rPr>
        <w:t>when</w:t>
      </w:r>
      <w:r w:rsidRPr="00E430F6">
        <w:rPr>
          <w:rFonts w:eastAsia="宋体" w:hint="eastAsia"/>
        </w:rPr>
        <w:t>。</w:t>
      </w:r>
    </w:p>
    <w:p w:rsidR="00DD2927" w:rsidRDefault="00E430F6" w:rsidP="00182A90">
      <w:pPr>
        <w:pStyle w:val="4"/>
        <w:spacing w:after="84"/>
        <w:rPr>
          <w:lang w:eastAsia="zh-TW"/>
        </w:rPr>
      </w:pPr>
      <w:r w:rsidRPr="00E430F6">
        <w:rPr>
          <w:rFonts w:hint="eastAsia"/>
        </w:rPr>
        <w:t>强调动词的分裂句</w:t>
      </w:r>
    </w:p>
    <w:p w:rsidR="00DD2927" w:rsidRDefault="00E430F6" w:rsidP="00182A90">
      <w:pPr>
        <w:spacing w:after="84"/>
        <w:ind w:firstLine="480"/>
        <w:rPr>
          <w:lang w:eastAsia="zh-TW"/>
        </w:rPr>
      </w:pPr>
      <w:r w:rsidRPr="00E430F6">
        <w:rPr>
          <w:rFonts w:eastAsia="宋体" w:hint="eastAsia"/>
        </w:rPr>
        <w:t>如要强调的是「动词」这个元素，不能采用一般分裂句</w:t>
      </w:r>
      <w:r w:rsidRPr="00E430F6">
        <w:rPr>
          <w:rFonts w:eastAsia="宋体"/>
        </w:rPr>
        <w:t>it is … that</w:t>
      </w:r>
      <w:r w:rsidRPr="00E430F6">
        <w:rPr>
          <w:rFonts w:eastAsia="宋体" w:hint="eastAsia"/>
        </w:rPr>
        <w:t>的句型，而必须动用类似「</w:t>
      </w:r>
      <w:r w:rsidRPr="00E430F6">
        <w:rPr>
          <w:rFonts w:eastAsia="宋体"/>
        </w:rPr>
        <w:t>what one does is (to) V</w:t>
      </w:r>
      <w:r w:rsidRPr="00E430F6">
        <w:rPr>
          <w:rFonts w:eastAsia="宋体" w:hint="eastAsia"/>
        </w:rPr>
        <w:t>」的句型。先回到前面那个句子：</w:t>
      </w:r>
    </w:p>
    <w:p w:rsidR="00785232" w:rsidRPr="00785232" w:rsidRDefault="00E430F6" w:rsidP="00182A90">
      <w:pPr>
        <w:spacing w:after="84"/>
        <w:ind w:firstLine="480"/>
        <w:rPr>
          <w:lang w:eastAsia="zh-TW"/>
        </w:rPr>
      </w:pPr>
      <w:r w:rsidRPr="00E430F6">
        <w:rPr>
          <w:rFonts w:eastAsia="宋体"/>
          <w:u w:val="single"/>
        </w:rPr>
        <w:t>Your friend</w:t>
      </w:r>
      <w:r w:rsidRPr="00E430F6">
        <w:rPr>
          <w:rFonts w:eastAsia="宋体"/>
        </w:rPr>
        <w:t xml:space="preserve"> </w:t>
      </w:r>
      <w:r w:rsidRPr="00E430F6">
        <w:rPr>
          <w:rFonts w:eastAsia="宋体"/>
          <w:u w:val="single"/>
        </w:rPr>
        <w:t>stole</w:t>
      </w:r>
      <w:r w:rsidRPr="00E430F6">
        <w:rPr>
          <w:rFonts w:eastAsia="宋体"/>
        </w:rPr>
        <w:t xml:space="preserve"> </w:t>
      </w:r>
      <w:r w:rsidRPr="00E430F6">
        <w:rPr>
          <w:rFonts w:eastAsia="宋体"/>
          <w:u w:val="single"/>
        </w:rPr>
        <w:t>a can of peaches</w:t>
      </w:r>
      <w:r w:rsidRPr="00E430F6">
        <w:rPr>
          <w:rFonts w:eastAsia="宋体"/>
        </w:rPr>
        <w:t xml:space="preserve"> </w:t>
      </w:r>
      <w:r w:rsidRPr="00E430F6">
        <w:rPr>
          <w:rFonts w:eastAsia="宋体"/>
          <w:u w:val="single"/>
        </w:rPr>
        <w:t>at a 7-11</w:t>
      </w:r>
      <w:r w:rsidRPr="00E430F6">
        <w:rPr>
          <w:rFonts w:eastAsia="宋体"/>
        </w:rPr>
        <w:t xml:space="preserve"> </w:t>
      </w:r>
      <w:r w:rsidRPr="00E430F6">
        <w:rPr>
          <w:rFonts w:eastAsia="宋体"/>
          <w:u w:val="single"/>
        </w:rPr>
        <w:t>last night</w:t>
      </w:r>
      <w:r w:rsidRPr="00E430F6">
        <w:rPr>
          <w:rFonts w:eastAsia="宋体"/>
        </w:rPr>
        <w:t>.</w:t>
      </w:r>
    </w:p>
    <w:p w:rsidR="00DD2927" w:rsidRDefault="00CD2FCE" w:rsidP="00182A90">
      <w:pPr>
        <w:pStyle w:val="Preface"/>
        <w:spacing w:after="84"/>
        <w:ind w:firstLine="480"/>
        <w:rPr>
          <w:lang w:eastAsia="zh-TW"/>
        </w:rPr>
      </w:pPr>
      <w:r>
        <w:t xml:space="preserve">    </w:t>
      </w:r>
      <w:r w:rsidR="00E430F6" w:rsidRPr="00E430F6">
        <w:t xml:space="preserve">S      V        O  </w:t>
      </w:r>
      <w:r>
        <w:rPr>
          <w:rFonts w:hint="eastAsia"/>
        </w:rPr>
        <w:t xml:space="preserve">  </w:t>
      </w:r>
      <w:r w:rsidR="00E430F6" w:rsidRPr="00E430F6">
        <w:t xml:space="preserve">  </w:t>
      </w:r>
      <w:r w:rsidR="00E430F6" w:rsidRPr="00E430F6">
        <w:rPr>
          <w:rFonts w:hint="eastAsia"/>
        </w:rPr>
        <w:t>时间副词</w:t>
      </w:r>
      <w:r w:rsidR="00E430F6" w:rsidRPr="00E430F6">
        <w:t xml:space="preserve"> </w:t>
      </w:r>
      <w:r w:rsidR="00E430F6" w:rsidRPr="00E430F6">
        <w:rPr>
          <w:rFonts w:hint="eastAsia"/>
        </w:rPr>
        <w:t>地方副词</w:t>
      </w:r>
    </w:p>
    <w:p w:rsidR="00CD2FCE" w:rsidRDefault="00E430F6" w:rsidP="00182A90">
      <w:pPr>
        <w:spacing w:after="84"/>
        <w:ind w:firstLine="480"/>
      </w:pPr>
      <w:r w:rsidRPr="00E430F6">
        <w:rPr>
          <w:rFonts w:eastAsia="宋体" w:hint="eastAsia"/>
        </w:rPr>
        <w:t>要用分裂句强调句中的动词部分，基本上是采取</w:t>
      </w:r>
      <w:r w:rsidRPr="00E430F6">
        <w:rPr>
          <w:rFonts w:eastAsia="宋体"/>
        </w:rPr>
        <w:t>what one does is (to) V</w:t>
      </w:r>
      <w:r w:rsidRPr="00E430F6">
        <w:rPr>
          <w:rFonts w:eastAsia="宋体" w:hint="eastAsia"/>
        </w:rPr>
        <w:t>「某人做（</w:t>
      </w:r>
      <w:r w:rsidRPr="00E430F6">
        <w:rPr>
          <w:rFonts w:eastAsia="宋体"/>
        </w:rPr>
        <w:t>do</w:t>
      </w:r>
      <w:r w:rsidRPr="00E430F6">
        <w:rPr>
          <w:rFonts w:eastAsia="宋体" w:hint="eastAsia"/>
        </w:rPr>
        <w:t>）的那件事（</w:t>
      </w:r>
      <w:r w:rsidRPr="00E430F6">
        <w:rPr>
          <w:rFonts w:eastAsia="宋体"/>
        </w:rPr>
        <w:t>the thing</w:t>
      </w:r>
      <w:r w:rsidRPr="00E430F6">
        <w:rPr>
          <w:rFonts w:eastAsia="宋体" w:hint="eastAsia"/>
        </w:rPr>
        <w:t>）是什么」这种句型来强调。就上面这个例子而言，分裂句的主要</w:t>
      </w:r>
      <w:r w:rsidR="00BF5096">
        <w:rPr>
          <w:rFonts w:eastAsia="宋体" w:hint="eastAsia"/>
        </w:rPr>
        <w:t>从句</w:t>
      </w:r>
      <w:r w:rsidRPr="00E430F6">
        <w:rPr>
          <w:rFonts w:eastAsia="宋体" w:hint="eastAsia"/>
        </w:rPr>
        <w:t>可以采用笼统的</w:t>
      </w:r>
      <w:r w:rsidRPr="00E430F6">
        <w:rPr>
          <w:rFonts w:eastAsia="宋体"/>
        </w:rPr>
        <w:t>the thing</w:t>
      </w:r>
      <w:r w:rsidRPr="00E430F6">
        <w:rPr>
          <w:rFonts w:eastAsia="宋体" w:hint="eastAsia"/>
        </w:rPr>
        <w:t>当主词，后面用关系</w:t>
      </w:r>
      <w:r w:rsidR="00BF5096">
        <w:rPr>
          <w:rFonts w:eastAsia="宋体" w:hint="eastAsia"/>
        </w:rPr>
        <w:t>从句</w:t>
      </w:r>
      <w:r w:rsidRPr="00E430F6">
        <w:rPr>
          <w:rFonts w:eastAsia="宋体"/>
        </w:rPr>
        <w:t>that your friend did at a 7-11</w:t>
      </w:r>
      <w:r w:rsidRPr="00E430F6">
        <w:rPr>
          <w:rFonts w:eastAsia="宋体" w:hint="eastAsia"/>
        </w:rPr>
        <w:t>来修饰主词，关系</w:t>
      </w:r>
      <w:r w:rsidR="00BF5096">
        <w:rPr>
          <w:rFonts w:eastAsia="宋体" w:hint="eastAsia"/>
        </w:rPr>
        <w:t>从句</w:t>
      </w:r>
      <w:r w:rsidRPr="00E430F6">
        <w:rPr>
          <w:rFonts w:eastAsia="宋体" w:hint="eastAsia"/>
        </w:rPr>
        <w:t>里面用助动词</w:t>
      </w:r>
      <w:r w:rsidRPr="00E430F6">
        <w:rPr>
          <w:rFonts w:eastAsia="宋体"/>
        </w:rPr>
        <w:t>did</w:t>
      </w:r>
      <w:r w:rsidRPr="00E430F6">
        <w:rPr>
          <w:rFonts w:eastAsia="宋体" w:hint="eastAsia"/>
        </w:rPr>
        <w:t>取代原来的动词</w:t>
      </w:r>
      <w:r w:rsidRPr="00E430F6">
        <w:rPr>
          <w:rFonts w:eastAsia="宋体"/>
        </w:rPr>
        <w:t>stole</w:t>
      </w:r>
      <w:r w:rsidRPr="00E430F6">
        <w:rPr>
          <w:rFonts w:eastAsia="宋体" w:hint="eastAsia"/>
        </w:rPr>
        <w:t>。接下来用</w:t>
      </w:r>
      <w:r w:rsidRPr="00E430F6">
        <w:rPr>
          <w:rFonts w:eastAsia="宋体"/>
        </w:rPr>
        <w:t>be</w:t>
      </w:r>
      <w:r w:rsidRPr="00E430F6">
        <w:rPr>
          <w:rFonts w:eastAsia="宋体" w:hint="eastAsia"/>
        </w:rPr>
        <w:t>动词</w:t>
      </w:r>
      <w:r w:rsidRPr="00E430F6">
        <w:rPr>
          <w:rFonts w:eastAsia="宋体"/>
        </w:rPr>
        <w:t>was</w:t>
      </w:r>
      <w:r w:rsidRPr="00E430F6">
        <w:rPr>
          <w:rFonts w:eastAsia="宋体" w:hint="eastAsia"/>
        </w:rPr>
        <w:t>当主要</w:t>
      </w:r>
      <w:r w:rsidR="00BF5096">
        <w:rPr>
          <w:rFonts w:eastAsia="宋体" w:hint="eastAsia"/>
        </w:rPr>
        <w:t>从句</w:t>
      </w:r>
      <w:r w:rsidRPr="00E430F6">
        <w:rPr>
          <w:rFonts w:eastAsia="宋体" w:hint="eastAsia"/>
        </w:rPr>
        <w:t>的动词，后面的补语位置用来安插需要强调的动词</w:t>
      </w:r>
      <w:r w:rsidRPr="00E430F6">
        <w:rPr>
          <w:rFonts w:eastAsia="宋体"/>
        </w:rPr>
        <w:t>steal</w:t>
      </w:r>
      <w:r w:rsidRPr="00E430F6">
        <w:rPr>
          <w:rFonts w:eastAsia="宋体" w:hint="eastAsia"/>
        </w:rPr>
        <w:t>。请注意：如果主词部分的修饰语包含助动词</w:t>
      </w:r>
      <w:r w:rsidRPr="00E430F6">
        <w:rPr>
          <w:rFonts w:eastAsia="宋体"/>
        </w:rPr>
        <w:t>do</w:t>
      </w:r>
      <w:r w:rsidRPr="00E430F6">
        <w:rPr>
          <w:rFonts w:eastAsia="宋体" w:hint="eastAsia"/>
        </w:rPr>
        <w:t>（如上例关系</w:t>
      </w:r>
      <w:r w:rsidR="00BF5096">
        <w:rPr>
          <w:rFonts w:eastAsia="宋体" w:hint="eastAsia"/>
        </w:rPr>
        <w:t>从句</w:t>
      </w:r>
      <w:r w:rsidRPr="00E430F6">
        <w:rPr>
          <w:rFonts w:eastAsia="宋体" w:hint="eastAsia"/>
        </w:rPr>
        <w:t>中的</w:t>
      </w:r>
      <w:r w:rsidRPr="00E430F6">
        <w:rPr>
          <w:rFonts w:eastAsia="宋体"/>
        </w:rPr>
        <w:t>did</w:t>
      </w:r>
      <w:r w:rsidRPr="00E430F6">
        <w:rPr>
          <w:rFonts w:eastAsia="宋体" w:hint="eastAsia"/>
        </w:rPr>
        <w:t>），后面的主词补语部分就可以采用</w:t>
      </w:r>
      <w:r w:rsidR="00750148">
        <w:rPr>
          <w:rFonts w:eastAsia="宋体" w:hint="eastAsia"/>
        </w:rPr>
        <w:t>动词不定式</w:t>
      </w:r>
      <w:r w:rsidRPr="00E430F6">
        <w:rPr>
          <w:rFonts w:eastAsia="宋体" w:hint="eastAsia"/>
        </w:rPr>
        <w:t>（如</w:t>
      </w:r>
      <w:r w:rsidRPr="00E430F6">
        <w:rPr>
          <w:rFonts w:eastAsia="宋体"/>
        </w:rPr>
        <w:t>to steal</w:t>
      </w:r>
      <w:r w:rsidRPr="00E430F6">
        <w:rPr>
          <w:rFonts w:eastAsia="宋体" w:hint="eastAsia"/>
        </w:rPr>
        <w:t>）或原形动词（</w:t>
      </w:r>
      <w:r w:rsidRPr="00E430F6">
        <w:rPr>
          <w:rFonts w:eastAsia="宋体"/>
        </w:rPr>
        <w:t>steal</w:t>
      </w:r>
      <w:r w:rsidRPr="00E430F6">
        <w:rPr>
          <w:rFonts w:eastAsia="宋体" w:hint="eastAsia"/>
        </w:rPr>
        <w:t>）的形态来强调，如下：</w:t>
      </w:r>
    </w:p>
    <w:p w:rsidR="00785232" w:rsidRPr="00785232" w:rsidRDefault="00E430F6" w:rsidP="00182A90">
      <w:pPr>
        <w:spacing w:after="84"/>
        <w:ind w:firstLine="480"/>
        <w:rPr>
          <w:lang w:eastAsia="zh-TW"/>
        </w:rPr>
      </w:pPr>
      <w:r w:rsidRPr="00E430F6">
        <w:rPr>
          <w:rFonts w:eastAsia="宋体"/>
          <w:u w:val="single"/>
        </w:rPr>
        <w:lastRenderedPageBreak/>
        <w:t>The thing</w:t>
      </w:r>
      <w:r w:rsidRPr="00E430F6">
        <w:rPr>
          <w:rFonts w:eastAsia="宋体"/>
        </w:rPr>
        <w:t xml:space="preserve"> [that your friend did at a 7-11 last night] </w:t>
      </w:r>
      <w:r w:rsidRPr="00E430F6">
        <w:rPr>
          <w:rFonts w:eastAsia="宋体"/>
          <w:u w:val="single"/>
        </w:rPr>
        <w:t>was</w:t>
      </w:r>
      <w:r w:rsidRPr="00E430F6">
        <w:rPr>
          <w:rFonts w:eastAsia="宋体"/>
        </w:rPr>
        <w:t xml:space="preserve"> </w:t>
      </w:r>
      <w:r w:rsidRPr="00E430F6">
        <w:rPr>
          <w:rFonts w:eastAsia="宋体"/>
          <w:u w:val="single"/>
        </w:rPr>
        <w:t>(to) steal a can of peaches</w:t>
      </w:r>
      <w:r w:rsidRPr="00E430F6">
        <w:rPr>
          <w:rFonts w:eastAsia="宋体"/>
        </w:rPr>
        <w:t>.</w:t>
      </w:r>
    </w:p>
    <w:p w:rsidR="00DD2927" w:rsidRDefault="00E430F6" w:rsidP="00182A90">
      <w:pPr>
        <w:spacing w:after="84"/>
        <w:ind w:firstLine="480"/>
        <w:rPr>
          <w:lang w:eastAsia="zh-TW"/>
        </w:rPr>
      </w:pPr>
      <w:r w:rsidRPr="00E430F6">
        <w:rPr>
          <w:rFonts w:eastAsia="宋体" w:hint="eastAsia"/>
        </w:rPr>
        <w:t>上句中的关系代名词</w:t>
      </w:r>
      <w:r w:rsidRPr="00E430F6">
        <w:rPr>
          <w:rFonts w:eastAsia="宋体"/>
        </w:rPr>
        <w:t>that</w:t>
      </w:r>
      <w:r w:rsidRPr="00E430F6">
        <w:rPr>
          <w:rFonts w:eastAsia="宋体" w:hint="eastAsia"/>
        </w:rPr>
        <w:t>和笼统的先行词</w:t>
      </w:r>
      <w:r w:rsidRPr="00E430F6">
        <w:rPr>
          <w:rFonts w:eastAsia="宋体"/>
        </w:rPr>
        <w:t>the thing</w:t>
      </w:r>
      <w:r w:rsidRPr="00E430F6">
        <w:rPr>
          <w:rFonts w:eastAsia="宋体" w:hint="eastAsia"/>
        </w:rPr>
        <w:t>可以合并成为复合关系代名词</w:t>
      </w:r>
      <w:r w:rsidRPr="00E430F6">
        <w:rPr>
          <w:rFonts w:eastAsia="宋体"/>
        </w:rPr>
        <w:t>what</w:t>
      </w:r>
      <w:r w:rsidRPr="00E430F6">
        <w:rPr>
          <w:rFonts w:eastAsia="宋体" w:hint="eastAsia"/>
        </w:rPr>
        <w:t>，关系</w:t>
      </w:r>
      <w:r w:rsidR="00BF5096">
        <w:rPr>
          <w:rFonts w:eastAsia="宋体" w:hint="eastAsia"/>
        </w:rPr>
        <w:t>从句</w:t>
      </w:r>
      <w:r w:rsidRPr="00E430F6">
        <w:rPr>
          <w:rFonts w:eastAsia="宋体"/>
        </w:rPr>
        <w:t>what your friend did at a 7-11 last night</w:t>
      </w:r>
      <w:r w:rsidRPr="00E430F6">
        <w:rPr>
          <w:rFonts w:eastAsia="宋体" w:hint="eastAsia"/>
        </w:rPr>
        <w:t>升格成为名词</w:t>
      </w:r>
      <w:r w:rsidR="00BF5096">
        <w:rPr>
          <w:rFonts w:eastAsia="宋体" w:hint="eastAsia"/>
        </w:rPr>
        <w:t>从句</w:t>
      </w:r>
      <w:r w:rsidRPr="00E430F6">
        <w:rPr>
          <w:rFonts w:eastAsia="宋体" w:hint="eastAsia"/>
        </w:rPr>
        <w:t>当主要</w:t>
      </w:r>
      <w:r w:rsidR="00BF5096">
        <w:rPr>
          <w:rFonts w:eastAsia="宋体" w:hint="eastAsia"/>
        </w:rPr>
        <w:t>从句</w:t>
      </w:r>
      <w:r w:rsidRPr="00E430F6">
        <w:rPr>
          <w:rFonts w:eastAsia="宋体" w:hint="eastAsia"/>
        </w:rPr>
        <w:t>的主词使用，如下：</w:t>
      </w:r>
    </w:p>
    <w:p w:rsidR="00785232" w:rsidRPr="00785232" w:rsidRDefault="00E430F6" w:rsidP="00182A90">
      <w:pPr>
        <w:spacing w:after="84"/>
        <w:ind w:firstLineChars="0" w:firstLine="0"/>
        <w:rPr>
          <w:lang w:eastAsia="zh-TW"/>
        </w:rPr>
      </w:pPr>
      <w:r w:rsidRPr="00E430F6">
        <w:rPr>
          <w:rFonts w:eastAsia="宋体"/>
        </w:rPr>
        <w:t xml:space="preserve">[What your friend did at a 7-11 last night] </w:t>
      </w:r>
      <w:r w:rsidRPr="00E430F6">
        <w:rPr>
          <w:rFonts w:eastAsia="宋体"/>
          <w:u w:val="single"/>
        </w:rPr>
        <w:t>was</w:t>
      </w:r>
      <w:r w:rsidRPr="00E430F6">
        <w:rPr>
          <w:rFonts w:eastAsia="宋体"/>
        </w:rPr>
        <w:t xml:space="preserve"> </w:t>
      </w:r>
      <w:r w:rsidRPr="00E430F6">
        <w:rPr>
          <w:rFonts w:eastAsia="宋体"/>
          <w:u w:val="single"/>
        </w:rPr>
        <w:t>(to) steal a can of peaches</w:t>
      </w:r>
      <w:r w:rsidRPr="00E430F6">
        <w:rPr>
          <w:rFonts w:eastAsia="宋体"/>
        </w:rPr>
        <w:t>.</w:t>
      </w:r>
    </w:p>
    <w:p w:rsidR="00DD2927" w:rsidRDefault="00E430F6" w:rsidP="00182A90">
      <w:pPr>
        <w:pStyle w:val="Preface"/>
        <w:spacing w:after="84"/>
        <w:ind w:firstLine="480"/>
        <w:rPr>
          <w:lang w:eastAsia="zh-TW"/>
        </w:rPr>
      </w:pPr>
      <w:r w:rsidRPr="00E430F6">
        <w:t xml:space="preserve">               </w:t>
      </w:r>
      <w:r w:rsidR="00A46A59">
        <w:rPr>
          <w:rFonts w:hint="eastAsia"/>
        </w:rPr>
        <w:t xml:space="preserve"> </w:t>
      </w:r>
      <w:r w:rsidRPr="00E430F6">
        <w:t xml:space="preserve"> S                 </w:t>
      </w:r>
      <w:r w:rsidR="00A46A59">
        <w:rPr>
          <w:rFonts w:hint="eastAsia"/>
        </w:rPr>
        <w:t xml:space="preserve"> </w:t>
      </w:r>
      <w:r w:rsidRPr="00E430F6">
        <w:t xml:space="preserve"> V           C</w:t>
      </w:r>
    </w:p>
    <w:p w:rsidR="00DD2927" w:rsidRDefault="00E430F6" w:rsidP="00182A90">
      <w:pPr>
        <w:spacing w:after="84"/>
        <w:ind w:firstLine="480"/>
        <w:rPr>
          <w:lang w:eastAsia="zh-TW"/>
        </w:rPr>
      </w:pPr>
      <w:r w:rsidRPr="00E430F6">
        <w:rPr>
          <w:rFonts w:eastAsia="宋体" w:hint="eastAsia"/>
        </w:rPr>
        <w:t>另外，主要</w:t>
      </w:r>
      <w:r w:rsidR="00BF5096">
        <w:rPr>
          <w:rFonts w:eastAsia="宋体" w:hint="eastAsia"/>
        </w:rPr>
        <w:t>从句</w:t>
      </w:r>
      <w:r w:rsidRPr="00E430F6">
        <w:rPr>
          <w:rFonts w:eastAsia="宋体" w:hint="eastAsia"/>
        </w:rPr>
        <w:t>的主词部分也可以采用如下的安排：</w:t>
      </w:r>
    </w:p>
    <w:p w:rsidR="00785232" w:rsidRPr="00785232" w:rsidRDefault="00E430F6" w:rsidP="00182A90">
      <w:pPr>
        <w:spacing w:after="84"/>
        <w:ind w:firstLineChars="0" w:firstLine="0"/>
        <w:rPr>
          <w:lang w:eastAsia="zh-TW"/>
        </w:rPr>
      </w:pPr>
      <w:r w:rsidRPr="00E430F6">
        <w:rPr>
          <w:rFonts w:eastAsia="宋体"/>
          <w:u w:val="single"/>
        </w:rPr>
        <w:t>All</w:t>
      </w:r>
      <w:r w:rsidRPr="00E430F6">
        <w:rPr>
          <w:rFonts w:eastAsia="宋体"/>
        </w:rPr>
        <w:t xml:space="preserve"> [(that) your friend did at a 7-11 last night] </w:t>
      </w:r>
      <w:r w:rsidRPr="00E430F6">
        <w:rPr>
          <w:rFonts w:eastAsia="宋体"/>
          <w:u w:val="single"/>
        </w:rPr>
        <w:t>was</w:t>
      </w:r>
      <w:r w:rsidRPr="00E430F6">
        <w:rPr>
          <w:rFonts w:eastAsia="宋体"/>
        </w:rPr>
        <w:t xml:space="preserve"> </w:t>
      </w:r>
      <w:r w:rsidRPr="00E430F6">
        <w:rPr>
          <w:rFonts w:eastAsia="宋体"/>
          <w:u w:val="single"/>
        </w:rPr>
        <w:t>(to) steal a can of peaches</w:t>
      </w:r>
      <w:r w:rsidRPr="00E430F6">
        <w:rPr>
          <w:rFonts w:eastAsia="宋体"/>
        </w:rPr>
        <w:t>.</w:t>
      </w:r>
    </w:p>
    <w:p w:rsidR="00DD2927" w:rsidRDefault="00E430F6" w:rsidP="00182A90">
      <w:pPr>
        <w:pStyle w:val="Preface"/>
        <w:spacing w:after="84"/>
        <w:ind w:firstLineChars="0" w:firstLine="0"/>
        <w:rPr>
          <w:lang w:eastAsia="zh-TW"/>
        </w:rPr>
      </w:pPr>
      <w:r w:rsidRPr="00E430F6">
        <w:t xml:space="preserve">S              </w:t>
      </w:r>
      <w:r w:rsidRPr="00E430F6">
        <w:rPr>
          <w:rFonts w:hint="eastAsia"/>
        </w:rPr>
        <w:t>关系</w:t>
      </w:r>
      <w:r w:rsidR="00BF5096">
        <w:rPr>
          <w:rFonts w:hint="eastAsia"/>
        </w:rPr>
        <w:t>从句</w:t>
      </w:r>
      <w:r w:rsidRPr="00E430F6">
        <w:t xml:space="preserve">              </w:t>
      </w:r>
      <w:r w:rsidR="00A46A59">
        <w:rPr>
          <w:rFonts w:hint="eastAsia"/>
        </w:rPr>
        <w:t xml:space="preserve">   </w:t>
      </w:r>
      <w:r w:rsidRPr="00E430F6">
        <w:t xml:space="preserve">V         </w:t>
      </w:r>
      <w:r w:rsidR="00A46A59">
        <w:rPr>
          <w:rFonts w:hint="eastAsia"/>
        </w:rPr>
        <w:t xml:space="preserve"> </w:t>
      </w:r>
      <w:r w:rsidRPr="00E430F6">
        <w:t>C</w:t>
      </w:r>
    </w:p>
    <w:p w:rsidR="00DD2927" w:rsidRDefault="00E430F6" w:rsidP="00182A90">
      <w:pPr>
        <w:spacing w:after="84"/>
        <w:ind w:firstLineChars="0" w:firstLine="0"/>
        <w:rPr>
          <w:lang w:eastAsia="zh-TW"/>
        </w:rPr>
      </w:pPr>
      <w:r w:rsidRPr="00E430F6">
        <w:rPr>
          <w:rFonts w:eastAsia="宋体"/>
          <w:u w:val="single"/>
        </w:rPr>
        <w:t>The only thing</w:t>
      </w:r>
      <w:r w:rsidRPr="00E430F6">
        <w:rPr>
          <w:rFonts w:eastAsia="宋体"/>
        </w:rPr>
        <w:t xml:space="preserve"> [(that) your friend did last night] </w:t>
      </w:r>
      <w:r w:rsidRPr="00E430F6">
        <w:rPr>
          <w:rFonts w:eastAsia="宋体"/>
          <w:u w:val="single"/>
        </w:rPr>
        <w:t>was</w:t>
      </w:r>
      <w:r w:rsidRPr="00E430F6">
        <w:rPr>
          <w:rFonts w:eastAsia="宋体"/>
        </w:rPr>
        <w:t xml:space="preserve"> </w:t>
      </w:r>
      <w:r w:rsidRPr="00E430F6">
        <w:rPr>
          <w:rFonts w:eastAsia="宋体"/>
          <w:u w:val="single"/>
        </w:rPr>
        <w:t xml:space="preserve">(to) steal a can of </w:t>
      </w:r>
      <w:r w:rsidRPr="00A46A59">
        <w:rPr>
          <w:rFonts w:eastAsia="宋体"/>
          <w:u w:val="single"/>
        </w:rPr>
        <w:t>peaches</w:t>
      </w:r>
      <w:r w:rsidR="00A46A59" w:rsidRPr="00A46A59">
        <w:rPr>
          <w:rFonts w:eastAsia="宋体" w:hint="eastAsia"/>
          <w:u w:val="single"/>
        </w:rPr>
        <w:t xml:space="preserve"> </w:t>
      </w:r>
      <w:r w:rsidR="00A46A59" w:rsidRPr="00A46A59">
        <w:rPr>
          <w:rFonts w:hint="eastAsia"/>
          <w:u w:val="single"/>
        </w:rPr>
        <w:t>a</w:t>
      </w:r>
      <w:r w:rsidRPr="00A46A59">
        <w:rPr>
          <w:rFonts w:eastAsia="宋体"/>
          <w:u w:val="single"/>
        </w:rPr>
        <w:t>t a 7-11</w:t>
      </w:r>
      <w:r w:rsidRPr="00E430F6">
        <w:rPr>
          <w:rFonts w:eastAsia="宋体"/>
        </w:rPr>
        <w:t>.</w:t>
      </w:r>
    </w:p>
    <w:p w:rsidR="00DD2927" w:rsidRDefault="00E430F6" w:rsidP="00182A90">
      <w:pPr>
        <w:spacing w:after="84"/>
        <w:ind w:firstLine="480"/>
        <w:rPr>
          <w:lang w:eastAsia="zh-TW"/>
        </w:rPr>
      </w:pPr>
      <w:r w:rsidRPr="00E430F6">
        <w:rPr>
          <w:rFonts w:eastAsia="宋体" w:hint="eastAsia"/>
        </w:rPr>
        <w:t>这两句分别采用笼统的</w:t>
      </w:r>
      <w:r w:rsidRPr="00E430F6">
        <w:rPr>
          <w:rFonts w:eastAsia="宋体"/>
        </w:rPr>
        <w:t>all</w:t>
      </w:r>
      <w:r w:rsidRPr="00E430F6">
        <w:rPr>
          <w:rFonts w:eastAsia="宋体" w:hint="eastAsia"/>
        </w:rPr>
        <w:t>与</w:t>
      </w:r>
      <w:r w:rsidRPr="00E430F6">
        <w:rPr>
          <w:rFonts w:eastAsia="宋体"/>
        </w:rPr>
        <w:t>the only thing</w:t>
      </w:r>
      <w:r w:rsidRPr="00E430F6">
        <w:rPr>
          <w:rFonts w:eastAsia="宋体" w:hint="eastAsia"/>
        </w:rPr>
        <w:t>当主要</w:t>
      </w:r>
      <w:r w:rsidR="00BF5096">
        <w:rPr>
          <w:rFonts w:eastAsia="宋体" w:hint="eastAsia"/>
        </w:rPr>
        <w:t>从句</w:t>
      </w:r>
      <w:r w:rsidRPr="00E430F6">
        <w:rPr>
          <w:rFonts w:eastAsia="宋体" w:hint="eastAsia"/>
        </w:rPr>
        <w:t>的主词，后面用关系</w:t>
      </w:r>
      <w:r w:rsidR="00BF5096">
        <w:rPr>
          <w:rFonts w:eastAsia="宋体" w:hint="eastAsia"/>
        </w:rPr>
        <w:t>从句</w:t>
      </w:r>
      <w:r w:rsidRPr="00E430F6">
        <w:rPr>
          <w:rFonts w:eastAsia="宋体" w:hint="eastAsia"/>
        </w:rPr>
        <w:t>（中括号内的部分）修饰主词。因为关系</w:t>
      </w:r>
      <w:r w:rsidR="00BF5096">
        <w:rPr>
          <w:rFonts w:eastAsia="宋体" w:hint="eastAsia"/>
        </w:rPr>
        <w:t>从句</w:t>
      </w:r>
      <w:r w:rsidRPr="00E430F6">
        <w:rPr>
          <w:rFonts w:eastAsia="宋体" w:hint="eastAsia"/>
        </w:rPr>
        <w:t>中有助动词</w:t>
      </w:r>
      <w:r w:rsidRPr="00E430F6">
        <w:rPr>
          <w:rFonts w:eastAsia="宋体"/>
        </w:rPr>
        <w:t>did</w:t>
      </w:r>
      <w:r w:rsidRPr="00E430F6">
        <w:rPr>
          <w:rFonts w:eastAsia="宋体" w:hint="eastAsia"/>
        </w:rPr>
        <w:t>在，所以后面的补语部分可以采用</w:t>
      </w:r>
      <w:r w:rsidR="00750148">
        <w:rPr>
          <w:rFonts w:eastAsia="宋体" w:hint="eastAsia"/>
        </w:rPr>
        <w:t>动词不定式</w:t>
      </w:r>
      <w:r w:rsidRPr="00E430F6">
        <w:rPr>
          <w:rFonts w:eastAsia="宋体"/>
        </w:rPr>
        <w:t>to steal</w:t>
      </w:r>
      <w:r w:rsidRPr="00E430F6">
        <w:rPr>
          <w:rFonts w:eastAsia="宋体" w:hint="eastAsia"/>
        </w:rPr>
        <w:t>或原形动词</w:t>
      </w:r>
      <w:r w:rsidRPr="00E430F6">
        <w:rPr>
          <w:rFonts w:eastAsia="宋体"/>
        </w:rPr>
        <w:t>steal</w:t>
      </w:r>
      <w:r w:rsidRPr="00E430F6">
        <w:rPr>
          <w:rFonts w:eastAsia="宋体" w:hint="eastAsia"/>
        </w:rPr>
        <w:t>。</w:t>
      </w:r>
    </w:p>
    <w:p w:rsidR="00DD2927" w:rsidRDefault="00E430F6" w:rsidP="00182A90">
      <w:pPr>
        <w:spacing w:after="84"/>
        <w:ind w:firstLine="480"/>
        <w:rPr>
          <w:rFonts w:eastAsia="PMingLiU"/>
          <w:lang w:eastAsia="zh-TW"/>
        </w:rPr>
      </w:pPr>
      <w:r w:rsidRPr="00E430F6">
        <w:rPr>
          <w:rFonts w:eastAsia="宋体" w:hint="eastAsia"/>
        </w:rPr>
        <w:t>强调动词部分的分裂句比较复杂，我们多看几个例子：</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can hope</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这个句子如果要强调动词</w:t>
      </w:r>
      <w:r w:rsidRPr="00E430F6">
        <w:rPr>
          <w:rFonts w:eastAsia="宋体"/>
        </w:rPr>
        <w:t>hope</w:t>
      </w:r>
      <w:r w:rsidRPr="00E430F6">
        <w:rPr>
          <w:rFonts w:eastAsia="宋体" w:hint="eastAsia"/>
        </w:rPr>
        <w:t>，可以用</w:t>
      </w:r>
      <w:r w:rsidRPr="00E430F6">
        <w:rPr>
          <w:rFonts w:eastAsia="宋体"/>
        </w:rPr>
        <w:t>what one does is (to) V</w:t>
      </w:r>
      <w:r w:rsidRPr="00E430F6">
        <w:rPr>
          <w:rFonts w:eastAsia="宋体" w:hint="eastAsia"/>
        </w:rPr>
        <w:t>的分裂句来强调如下：</w:t>
      </w:r>
    </w:p>
    <w:p w:rsidR="00785232" w:rsidRPr="00785232" w:rsidRDefault="00E430F6" w:rsidP="00182A90">
      <w:pPr>
        <w:spacing w:after="84"/>
        <w:ind w:firstLine="480"/>
        <w:rPr>
          <w:rFonts w:eastAsia="PMingLiU"/>
          <w:lang w:eastAsia="zh-TW"/>
        </w:rPr>
      </w:pPr>
      <w:r w:rsidRPr="00E430F6">
        <w:rPr>
          <w:rFonts w:eastAsia="宋体"/>
          <w:u w:val="single"/>
        </w:rPr>
        <w:t>What I can do</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(to) hope</w:t>
      </w:r>
      <w:r w:rsidRPr="00E430F6">
        <w:rPr>
          <w:rFonts w:eastAsia="宋体"/>
        </w:rPr>
        <w:t>.</w:t>
      </w:r>
    </w:p>
    <w:p w:rsidR="00DD2927" w:rsidRDefault="00E430F6" w:rsidP="00182A90">
      <w:pPr>
        <w:pStyle w:val="Preface"/>
        <w:spacing w:after="84"/>
        <w:ind w:firstLine="480"/>
        <w:rPr>
          <w:rFonts w:eastAsia="PMingLiU"/>
          <w:lang w:eastAsia="zh-TW"/>
        </w:rPr>
      </w:pPr>
      <w:r w:rsidRPr="00E430F6">
        <w:t xml:space="preserve">     S      V   C</w:t>
      </w:r>
    </w:p>
    <w:p w:rsidR="00785232" w:rsidRPr="00785232" w:rsidRDefault="00E430F6" w:rsidP="00182A90">
      <w:pPr>
        <w:spacing w:after="84"/>
        <w:ind w:firstLine="480"/>
        <w:rPr>
          <w:rFonts w:eastAsia="PMingLiU"/>
          <w:lang w:eastAsia="zh-TW"/>
        </w:rPr>
      </w:pPr>
      <w:r w:rsidRPr="00E430F6">
        <w:rPr>
          <w:rFonts w:eastAsia="宋体"/>
          <w:u w:val="single"/>
        </w:rPr>
        <w:t>All</w:t>
      </w:r>
      <w:r w:rsidRPr="00E430F6">
        <w:rPr>
          <w:rFonts w:eastAsia="宋体"/>
        </w:rPr>
        <w:t xml:space="preserve"> [(that) I can do] </w:t>
      </w:r>
      <w:r w:rsidRPr="00E430F6">
        <w:rPr>
          <w:rFonts w:eastAsia="宋体"/>
          <w:u w:val="single"/>
        </w:rPr>
        <w:t>is</w:t>
      </w:r>
      <w:r w:rsidRPr="00E430F6">
        <w:rPr>
          <w:rFonts w:eastAsia="宋体"/>
        </w:rPr>
        <w:t xml:space="preserve"> </w:t>
      </w:r>
      <w:r w:rsidRPr="00E430F6">
        <w:rPr>
          <w:rFonts w:eastAsia="宋体"/>
          <w:u w:val="single"/>
        </w:rPr>
        <w:t>(to) hope</w:t>
      </w:r>
      <w:r w:rsidRPr="00E430F6">
        <w:rPr>
          <w:rFonts w:eastAsia="宋体"/>
        </w:rPr>
        <w:t>.</w:t>
      </w:r>
    </w:p>
    <w:p w:rsidR="00785232" w:rsidRPr="00785232"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w:t>
      </w:r>
      <w:r w:rsidR="007760DD">
        <w:rPr>
          <w:rFonts w:hint="eastAsia"/>
        </w:rPr>
        <w:t xml:space="preserve"> </w:t>
      </w:r>
      <w:r w:rsidRPr="00E430F6">
        <w:t xml:space="preserve"> V   C</w:t>
      </w:r>
    </w:p>
    <w:p w:rsidR="00785232" w:rsidRPr="00785232" w:rsidRDefault="00E430F6" w:rsidP="00182A90">
      <w:pPr>
        <w:spacing w:after="84"/>
        <w:ind w:firstLine="480"/>
        <w:rPr>
          <w:rFonts w:eastAsia="PMingLiU"/>
          <w:lang w:eastAsia="zh-TW"/>
        </w:rPr>
      </w:pPr>
      <w:r w:rsidRPr="00E430F6">
        <w:rPr>
          <w:rFonts w:eastAsia="宋体"/>
          <w:u w:val="single"/>
        </w:rPr>
        <w:t>The only thing</w:t>
      </w:r>
      <w:r w:rsidRPr="00E430F6">
        <w:rPr>
          <w:rFonts w:eastAsia="宋体"/>
        </w:rPr>
        <w:t xml:space="preserve"> [(that) I can do] </w:t>
      </w:r>
      <w:r w:rsidRPr="00E430F6">
        <w:rPr>
          <w:rFonts w:eastAsia="宋体"/>
          <w:u w:val="single"/>
        </w:rPr>
        <w:t>is</w:t>
      </w:r>
      <w:r w:rsidRPr="00E430F6">
        <w:rPr>
          <w:rFonts w:eastAsia="宋体"/>
        </w:rPr>
        <w:t xml:space="preserve"> </w:t>
      </w:r>
      <w:r w:rsidRPr="00E430F6">
        <w:rPr>
          <w:rFonts w:eastAsia="宋体"/>
          <w:u w:val="single"/>
        </w:rPr>
        <w:t>(to) hope</w:t>
      </w:r>
      <w:r w:rsidRPr="00E430F6">
        <w:rPr>
          <w:rFonts w:eastAsia="宋体"/>
        </w:rPr>
        <w:t>.</w:t>
      </w:r>
    </w:p>
    <w:p w:rsidR="00DD2927"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w:t>
      </w:r>
      <w:r w:rsidR="0027579F">
        <w:rPr>
          <w:rFonts w:hint="eastAsia"/>
        </w:rPr>
        <w:t xml:space="preserve">  </w:t>
      </w:r>
      <w:r w:rsidRPr="00E430F6">
        <w:t xml:space="preserve"> V  </w:t>
      </w:r>
      <w:r w:rsidR="0027579F">
        <w:rPr>
          <w:rFonts w:hint="eastAsia"/>
        </w:rPr>
        <w:t xml:space="preserve"> </w:t>
      </w:r>
      <w:r w:rsidRPr="00E430F6">
        <w:t xml:space="preserve"> C</w:t>
      </w:r>
    </w:p>
    <w:p w:rsidR="00DD2927" w:rsidRDefault="00E430F6" w:rsidP="00182A90">
      <w:pPr>
        <w:spacing w:after="84"/>
        <w:ind w:firstLine="480"/>
        <w:rPr>
          <w:rFonts w:eastAsia="PMingLiU"/>
          <w:lang w:eastAsia="zh-TW"/>
        </w:rPr>
      </w:pPr>
      <w:r w:rsidRPr="00E430F6">
        <w:rPr>
          <w:rFonts w:eastAsia="宋体" w:hint="eastAsia"/>
        </w:rPr>
        <w:t>要强调动词</w:t>
      </w:r>
      <w:r w:rsidRPr="00E430F6">
        <w:rPr>
          <w:rFonts w:eastAsia="宋体"/>
        </w:rPr>
        <w:t>hope</w:t>
      </w:r>
      <w:r w:rsidRPr="00E430F6">
        <w:rPr>
          <w:rFonts w:eastAsia="宋体" w:hint="eastAsia"/>
        </w:rPr>
        <w:t>，就是要把句型改写成「我可以做（</w:t>
      </w:r>
      <w:r w:rsidRPr="00E430F6">
        <w:rPr>
          <w:rFonts w:eastAsia="宋体"/>
        </w:rPr>
        <w:t>do</w:t>
      </w:r>
      <w:r w:rsidRPr="00E430F6">
        <w:rPr>
          <w:rFonts w:eastAsia="宋体" w:hint="eastAsia"/>
        </w:rPr>
        <w:t>）的事情（</w:t>
      </w:r>
      <w:r w:rsidRPr="00E430F6">
        <w:rPr>
          <w:rFonts w:eastAsia="宋体"/>
        </w:rPr>
        <w:t>the thing</w:t>
      </w:r>
      <w:r w:rsidRPr="00E430F6">
        <w:rPr>
          <w:rFonts w:eastAsia="宋体" w:hint="eastAsia"/>
        </w:rPr>
        <w:t>）就是</w:t>
      </w:r>
      <w:r w:rsidRPr="00E430F6">
        <w:rPr>
          <w:rFonts w:eastAsia="宋体"/>
        </w:rPr>
        <w:t>hope</w:t>
      </w:r>
      <w:r w:rsidRPr="00E430F6">
        <w:rPr>
          <w:rFonts w:eastAsia="宋体" w:hint="eastAsia"/>
        </w:rPr>
        <w:t>」。先选择用笼统的</w:t>
      </w:r>
      <w:r w:rsidRPr="00E430F6">
        <w:rPr>
          <w:rFonts w:eastAsia="宋体"/>
        </w:rPr>
        <w:t xml:space="preserve">the thing, all, </w:t>
      </w:r>
      <w:r w:rsidRPr="00E430F6">
        <w:rPr>
          <w:rFonts w:eastAsia="宋体" w:hint="eastAsia"/>
        </w:rPr>
        <w:t>或</w:t>
      </w:r>
      <w:r w:rsidRPr="00E430F6">
        <w:rPr>
          <w:rFonts w:eastAsia="宋体"/>
        </w:rPr>
        <w:t>the only thing</w:t>
      </w:r>
      <w:r w:rsidRPr="00E430F6">
        <w:rPr>
          <w:rFonts w:eastAsia="宋体" w:hint="eastAsia"/>
        </w:rPr>
        <w:t>当主要</w:t>
      </w:r>
      <w:r w:rsidR="00BF5096">
        <w:rPr>
          <w:rFonts w:eastAsia="宋体" w:hint="eastAsia"/>
        </w:rPr>
        <w:t>从句</w:t>
      </w:r>
      <w:r w:rsidRPr="00E430F6">
        <w:rPr>
          <w:rFonts w:eastAsia="宋体" w:hint="eastAsia"/>
        </w:rPr>
        <w:t>的主词。后面用关系</w:t>
      </w:r>
      <w:r w:rsidR="00BF5096">
        <w:rPr>
          <w:rFonts w:eastAsia="宋体" w:hint="eastAsia"/>
        </w:rPr>
        <w:t>从句</w:t>
      </w:r>
      <w:r w:rsidRPr="00E430F6">
        <w:rPr>
          <w:rFonts w:eastAsia="宋体"/>
        </w:rPr>
        <w:t>that I can do</w:t>
      </w:r>
      <w:r w:rsidRPr="00E430F6">
        <w:rPr>
          <w:rFonts w:eastAsia="宋体" w:hint="eastAsia"/>
        </w:rPr>
        <w:t>来修饰主词（</w:t>
      </w:r>
      <w:r w:rsidRPr="00E430F6">
        <w:rPr>
          <w:rFonts w:eastAsia="宋体"/>
        </w:rPr>
        <w:t>the thing</w:t>
      </w:r>
      <w:r w:rsidRPr="00E430F6">
        <w:rPr>
          <w:rFonts w:eastAsia="宋体" w:hint="eastAsia"/>
        </w:rPr>
        <w:t>和</w:t>
      </w:r>
      <w:r w:rsidRPr="00E430F6">
        <w:rPr>
          <w:rFonts w:eastAsia="宋体"/>
        </w:rPr>
        <w:t>that</w:t>
      </w:r>
      <w:r w:rsidRPr="00E430F6">
        <w:rPr>
          <w:rFonts w:eastAsia="宋体" w:hint="eastAsia"/>
        </w:rPr>
        <w:t>亦可合并为复合关系代名词</w:t>
      </w:r>
      <w:r w:rsidRPr="00E430F6">
        <w:rPr>
          <w:rFonts w:eastAsia="宋体"/>
        </w:rPr>
        <w:t>what</w:t>
      </w:r>
      <w:r w:rsidRPr="00E430F6">
        <w:rPr>
          <w:rFonts w:eastAsia="宋体" w:hint="eastAsia"/>
        </w:rPr>
        <w:t>）。主要</w:t>
      </w:r>
      <w:r w:rsidR="00BF5096">
        <w:rPr>
          <w:rFonts w:eastAsia="宋体" w:hint="eastAsia"/>
        </w:rPr>
        <w:t>从句</w:t>
      </w:r>
      <w:r w:rsidRPr="00E430F6">
        <w:rPr>
          <w:rFonts w:eastAsia="宋体" w:hint="eastAsia"/>
        </w:rPr>
        <w:t>的动词用</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，后面的补语部分可以用</w:t>
      </w:r>
      <w:r w:rsidR="00750148">
        <w:rPr>
          <w:rFonts w:eastAsia="宋体" w:hint="eastAsia"/>
        </w:rPr>
        <w:t>动词不定式</w:t>
      </w:r>
      <w:r w:rsidRPr="00E430F6">
        <w:rPr>
          <w:rFonts w:eastAsia="宋体"/>
        </w:rPr>
        <w:t>to hope</w:t>
      </w:r>
      <w:r w:rsidRPr="00E430F6">
        <w:rPr>
          <w:rFonts w:eastAsia="宋体" w:hint="eastAsia"/>
        </w:rPr>
        <w:t>，也可以直接用原形动词</w:t>
      </w:r>
      <w:r w:rsidRPr="00E430F6">
        <w:rPr>
          <w:rFonts w:eastAsia="宋体"/>
        </w:rPr>
        <w:t>hope</w:t>
      </w:r>
      <w:r w:rsidRPr="00E430F6">
        <w:rPr>
          <w:rFonts w:eastAsia="宋体" w:hint="eastAsia"/>
        </w:rPr>
        <w:t>。再看一个例子：</w:t>
      </w:r>
    </w:p>
    <w:p w:rsidR="00785232" w:rsidRPr="00785232" w:rsidRDefault="00E430F6" w:rsidP="00182A90">
      <w:pPr>
        <w:spacing w:after="84"/>
        <w:ind w:firstLine="480"/>
        <w:rPr>
          <w:rFonts w:eastAsia="PMingLiU"/>
          <w:lang w:eastAsia="zh-TW"/>
        </w:rPr>
      </w:pPr>
      <w:r w:rsidRPr="00E430F6">
        <w:rPr>
          <w:rFonts w:eastAsia="宋体"/>
          <w:u w:val="single"/>
        </w:rPr>
        <w:t>The program</w:t>
      </w:r>
      <w:r w:rsidRPr="00E430F6">
        <w:rPr>
          <w:rFonts w:eastAsia="宋体"/>
        </w:rPr>
        <w:t xml:space="preserve"> </w:t>
      </w:r>
      <w:r w:rsidRPr="00E430F6">
        <w:rPr>
          <w:rFonts w:eastAsia="宋体"/>
          <w:u w:val="single"/>
        </w:rPr>
        <w:t>backs up</w:t>
      </w:r>
      <w:r w:rsidRPr="00E430F6">
        <w:rPr>
          <w:rFonts w:eastAsia="宋体"/>
        </w:rPr>
        <w:t xml:space="preserve"> </w:t>
      </w:r>
      <w:r w:rsidRPr="00E430F6">
        <w:rPr>
          <w:rFonts w:eastAsia="宋体"/>
          <w:u w:val="single"/>
        </w:rPr>
        <w:t>important files</w:t>
      </w:r>
      <w:r w:rsidRPr="00E430F6">
        <w:rPr>
          <w:rFonts w:eastAsia="宋体"/>
        </w:rPr>
        <w:t>.</w:t>
      </w:r>
    </w:p>
    <w:p w:rsidR="00785232" w:rsidRPr="00785232" w:rsidRDefault="00E430F6" w:rsidP="00182A90">
      <w:pPr>
        <w:pStyle w:val="Preface"/>
        <w:spacing w:after="84"/>
        <w:ind w:firstLine="480"/>
        <w:rPr>
          <w:rFonts w:eastAsia="PMingLiU"/>
          <w:lang w:eastAsia="zh-TW"/>
        </w:rPr>
      </w:pPr>
      <w:r w:rsidRPr="00E430F6">
        <w:t xml:space="preserve">     S        V        O</w:t>
      </w:r>
    </w:p>
    <w:p w:rsidR="00DD2927" w:rsidRDefault="00E430F6" w:rsidP="00182A90">
      <w:pPr>
        <w:pStyle w:val="Preface"/>
        <w:spacing w:after="84"/>
        <w:ind w:firstLine="480"/>
        <w:rPr>
          <w:rFonts w:eastAsia="PMingLiU"/>
          <w:lang w:eastAsia="zh-TW"/>
        </w:rPr>
      </w:pPr>
      <w:r w:rsidRPr="00E430F6">
        <w:rPr>
          <w:rFonts w:hint="eastAsia"/>
        </w:rPr>
        <w:t>这个程序是备份重要档案用的。</w:t>
      </w:r>
    </w:p>
    <w:p w:rsidR="00DD2927" w:rsidRDefault="00E430F6" w:rsidP="00182A90">
      <w:pPr>
        <w:spacing w:after="84"/>
        <w:ind w:firstLine="480"/>
        <w:rPr>
          <w:rFonts w:eastAsia="PMingLiU"/>
          <w:lang w:eastAsia="zh-TW"/>
        </w:rPr>
      </w:pPr>
      <w:r w:rsidRPr="00E430F6">
        <w:rPr>
          <w:rFonts w:eastAsia="宋体" w:hint="eastAsia"/>
        </w:rPr>
        <w:t>以同样的方式，可以制造出强调动词的分裂句如下：</w:t>
      </w:r>
    </w:p>
    <w:p w:rsidR="00785232" w:rsidRPr="00785232" w:rsidRDefault="00E430F6" w:rsidP="00182A90">
      <w:pPr>
        <w:spacing w:after="84"/>
        <w:ind w:firstLine="480"/>
        <w:rPr>
          <w:rFonts w:eastAsia="PMingLiU"/>
          <w:lang w:eastAsia="zh-TW"/>
        </w:rPr>
      </w:pPr>
      <w:r w:rsidRPr="00E430F6">
        <w:rPr>
          <w:rFonts w:eastAsia="宋体"/>
        </w:rPr>
        <w:lastRenderedPageBreak/>
        <w:t xml:space="preserve">[What the program does] </w:t>
      </w:r>
      <w:r w:rsidRPr="00E430F6">
        <w:rPr>
          <w:rFonts w:eastAsia="宋体"/>
          <w:u w:val="single"/>
        </w:rPr>
        <w:t>is</w:t>
      </w:r>
      <w:r w:rsidRPr="00E430F6">
        <w:rPr>
          <w:rFonts w:eastAsia="宋体"/>
        </w:rPr>
        <w:t xml:space="preserve"> </w:t>
      </w:r>
      <w:r w:rsidRPr="00E430F6">
        <w:rPr>
          <w:rFonts w:eastAsia="宋体"/>
          <w:u w:val="single"/>
        </w:rPr>
        <w:t>(to) backup important files</w:t>
      </w:r>
      <w:r w:rsidRPr="00E430F6">
        <w:rPr>
          <w:rFonts w:eastAsia="宋体"/>
        </w:rPr>
        <w:t>.</w:t>
      </w:r>
    </w:p>
    <w:p w:rsidR="00DD2927" w:rsidRDefault="00E430F6" w:rsidP="00182A90">
      <w:pPr>
        <w:pStyle w:val="Preface"/>
        <w:spacing w:after="84"/>
        <w:ind w:firstLine="480"/>
        <w:rPr>
          <w:rFonts w:eastAsia="PMingLiU"/>
          <w:lang w:eastAsia="zh-TW"/>
        </w:rPr>
      </w:pPr>
      <w:r w:rsidRPr="00E430F6">
        <w:t xml:space="preserve">        S          </w:t>
      </w:r>
      <w:r w:rsidR="0027579F">
        <w:rPr>
          <w:rFonts w:hint="eastAsia"/>
        </w:rPr>
        <w:t xml:space="preserve">  </w:t>
      </w:r>
      <w:r w:rsidRPr="00E430F6">
        <w:t xml:space="preserve"> V         </w:t>
      </w:r>
      <w:r w:rsidR="0027579F">
        <w:rPr>
          <w:rFonts w:hint="eastAsia"/>
        </w:rPr>
        <w:t xml:space="preserve"> </w:t>
      </w:r>
      <w:r w:rsidRPr="00E430F6">
        <w:t xml:space="preserve"> C</w:t>
      </w:r>
    </w:p>
    <w:p w:rsidR="00DD2927" w:rsidRDefault="00E430F6" w:rsidP="00182A90">
      <w:pPr>
        <w:spacing w:after="84"/>
        <w:ind w:firstLine="480"/>
        <w:rPr>
          <w:rFonts w:eastAsia="PMingLiU"/>
          <w:lang w:eastAsia="zh-TW"/>
        </w:rPr>
      </w:pPr>
      <w:r w:rsidRPr="00E430F6">
        <w:rPr>
          <w:rFonts w:eastAsia="宋体" w:hint="eastAsia"/>
        </w:rPr>
        <w:t>主词部分亦可作</w:t>
      </w:r>
      <w:r w:rsidRPr="00E430F6">
        <w:rPr>
          <w:rFonts w:eastAsia="宋体"/>
        </w:rPr>
        <w:t>all that the program does</w:t>
      </w:r>
      <w:r w:rsidRPr="00E430F6">
        <w:rPr>
          <w:rFonts w:eastAsia="宋体" w:hint="eastAsia"/>
        </w:rPr>
        <w:t>或</w:t>
      </w:r>
      <w:r w:rsidRPr="00E430F6">
        <w:rPr>
          <w:rFonts w:eastAsia="宋体"/>
        </w:rPr>
        <w:t>the only thing that the program does</w:t>
      </w:r>
      <w:r w:rsidRPr="00E430F6">
        <w:rPr>
          <w:rFonts w:eastAsia="宋体" w:hint="eastAsia"/>
        </w:rPr>
        <w:t>。请注意：主词部分的修饰语必须有助动词</w:t>
      </w:r>
      <w:r w:rsidRPr="00E430F6">
        <w:rPr>
          <w:rFonts w:eastAsia="宋体"/>
        </w:rPr>
        <w:t>do</w:t>
      </w:r>
      <w:r w:rsidRPr="00E430F6">
        <w:rPr>
          <w:rFonts w:eastAsia="宋体" w:hint="eastAsia"/>
        </w:rPr>
        <w:t>在内，后面的补语才可以直接采用原形动词。没有助动词</w:t>
      </w:r>
      <w:r w:rsidRPr="00E430F6">
        <w:rPr>
          <w:rFonts w:eastAsia="宋体"/>
        </w:rPr>
        <w:t>do</w:t>
      </w:r>
      <w:r w:rsidRPr="00E430F6">
        <w:rPr>
          <w:rFonts w:eastAsia="宋体" w:hint="eastAsia"/>
        </w:rPr>
        <w:t>就不能用原形动词。例如：</w:t>
      </w:r>
    </w:p>
    <w:p w:rsidR="00785232" w:rsidRPr="00785232" w:rsidRDefault="00E430F6" w:rsidP="00182A90">
      <w:pPr>
        <w:spacing w:after="84"/>
        <w:ind w:firstLine="480"/>
        <w:rPr>
          <w:rFonts w:eastAsia="PMingLiU"/>
          <w:lang w:eastAsia="zh-TW"/>
        </w:rPr>
      </w:pPr>
      <w:r w:rsidRPr="00E430F6">
        <w:rPr>
          <w:rFonts w:eastAsia="宋体"/>
          <w:u w:val="single"/>
        </w:rPr>
        <w:t>All</w:t>
      </w:r>
      <w:r w:rsidRPr="00E430F6">
        <w:rPr>
          <w:rFonts w:eastAsia="宋体"/>
        </w:rPr>
        <w:t xml:space="preserve"> [(that) I wanted] </w:t>
      </w:r>
      <w:r w:rsidRPr="00E430F6">
        <w:rPr>
          <w:rFonts w:eastAsia="宋体"/>
          <w:u w:val="single"/>
        </w:rPr>
        <w:t>was</w:t>
      </w:r>
      <w:r w:rsidRPr="00E430F6">
        <w:rPr>
          <w:rFonts w:eastAsia="宋体"/>
        </w:rPr>
        <w:t xml:space="preserve"> </w:t>
      </w:r>
      <w:r w:rsidRPr="00E430F6">
        <w:rPr>
          <w:rFonts w:eastAsia="宋体"/>
          <w:u w:val="single"/>
        </w:rPr>
        <w:t>to help him</w:t>
      </w:r>
      <w:r w:rsidRPr="00E430F6">
        <w:rPr>
          <w:rFonts w:eastAsia="宋体"/>
        </w:rPr>
        <w:t>.</w:t>
      </w:r>
    </w:p>
    <w:p w:rsidR="00785232" w:rsidRPr="00785232"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w:t>
      </w:r>
      <w:r w:rsidR="0027579F">
        <w:rPr>
          <w:rFonts w:hint="eastAsia"/>
        </w:rPr>
        <w:t xml:space="preserve"> </w:t>
      </w:r>
      <w:r w:rsidRPr="00E430F6">
        <w:t xml:space="preserve">V   </w:t>
      </w:r>
      <w:r w:rsidR="0027579F">
        <w:rPr>
          <w:rFonts w:hint="eastAsia"/>
        </w:rPr>
        <w:t xml:space="preserve"> </w:t>
      </w:r>
      <w:r w:rsidRPr="00E430F6">
        <w:t xml:space="preserve"> C</w:t>
      </w:r>
    </w:p>
    <w:p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的主词仍是笼统的</w:t>
      </w:r>
      <w:r w:rsidRPr="00E430F6">
        <w:rPr>
          <w:rFonts w:eastAsia="宋体"/>
        </w:rPr>
        <w:t>all</w:t>
      </w:r>
      <w:r w:rsidRPr="00E430F6">
        <w:rPr>
          <w:rFonts w:eastAsia="宋体" w:hint="eastAsia"/>
        </w:rPr>
        <w:t>，后面仍有关系</w:t>
      </w:r>
      <w:r w:rsidR="00BF5096">
        <w:rPr>
          <w:rFonts w:eastAsia="宋体" w:hint="eastAsia"/>
        </w:rPr>
        <w:t>从句</w:t>
      </w:r>
      <w:r w:rsidRPr="00E430F6">
        <w:rPr>
          <w:rFonts w:eastAsia="宋体" w:hint="eastAsia"/>
        </w:rPr>
        <w:t>修饰它，但是里面并没有助动词</w:t>
      </w:r>
      <w:r w:rsidRPr="00E430F6">
        <w:rPr>
          <w:rFonts w:eastAsia="宋体"/>
        </w:rPr>
        <w:t>do</w:t>
      </w:r>
      <w:r w:rsidRPr="00E430F6">
        <w:rPr>
          <w:rFonts w:eastAsia="宋体" w:hint="eastAsia"/>
        </w:rPr>
        <w:t>。这种情况，后面就不能采用原形动词当主词补语，只能用</w:t>
      </w:r>
      <w:r w:rsidR="00750148">
        <w:rPr>
          <w:rFonts w:eastAsia="宋体" w:hint="eastAsia"/>
        </w:rPr>
        <w:t>动词不定式</w:t>
      </w:r>
      <w:r w:rsidRPr="00E430F6">
        <w:rPr>
          <w:rFonts w:eastAsia="宋体"/>
        </w:rPr>
        <w:t>to help him</w:t>
      </w:r>
      <w:r w:rsidRPr="00E430F6">
        <w:rPr>
          <w:rFonts w:eastAsia="宋体" w:hint="eastAsia"/>
        </w:rPr>
        <w:t>。下面这个句子就不同了：</w:t>
      </w:r>
    </w:p>
    <w:p w:rsidR="00785232" w:rsidRPr="00785232" w:rsidRDefault="00E430F6" w:rsidP="00182A90">
      <w:pPr>
        <w:spacing w:after="84"/>
        <w:ind w:firstLine="480"/>
        <w:rPr>
          <w:rFonts w:eastAsia="PMingLiU"/>
          <w:lang w:eastAsia="zh-TW"/>
        </w:rPr>
      </w:pPr>
      <w:r w:rsidRPr="00E430F6">
        <w:rPr>
          <w:rFonts w:eastAsia="宋体"/>
          <w:u w:val="single"/>
        </w:rPr>
        <w:t>All</w:t>
      </w:r>
      <w:r w:rsidRPr="00E430F6">
        <w:rPr>
          <w:rFonts w:eastAsia="宋体"/>
        </w:rPr>
        <w:t xml:space="preserve"> [(that) I wanted to do] </w:t>
      </w:r>
      <w:r w:rsidRPr="00E430F6">
        <w:rPr>
          <w:rFonts w:eastAsia="宋体"/>
          <w:u w:val="single"/>
        </w:rPr>
        <w:t>was</w:t>
      </w:r>
      <w:r w:rsidRPr="00E430F6">
        <w:rPr>
          <w:rFonts w:eastAsia="宋体"/>
        </w:rPr>
        <w:t xml:space="preserve"> </w:t>
      </w:r>
      <w:r w:rsidRPr="00E430F6">
        <w:rPr>
          <w:rFonts w:eastAsia="宋体"/>
          <w:u w:val="single"/>
        </w:rPr>
        <w:t>(to) help him</w:t>
      </w:r>
      <w:r w:rsidRPr="00E430F6">
        <w:rPr>
          <w:rFonts w:eastAsia="宋体"/>
        </w:rPr>
        <w:t>.</w:t>
      </w:r>
    </w:p>
    <w:p w:rsidR="00DD2927"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w:t>
      </w:r>
      <w:r w:rsidR="0027579F">
        <w:rPr>
          <w:rFonts w:hint="eastAsia"/>
        </w:rPr>
        <w:t xml:space="preserve"> </w:t>
      </w:r>
      <w:r w:rsidRPr="00E430F6">
        <w:t xml:space="preserve"> V    </w:t>
      </w:r>
      <w:r w:rsidR="0027579F">
        <w:rPr>
          <w:rFonts w:hint="eastAsia"/>
        </w:rPr>
        <w:t xml:space="preserve"> </w:t>
      </w:r>
      <w:r w:rsidRPr="00E430F6">
        <w:t xml:space="preserve"> C</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all</w:t>
      </w:r>
      <w:r w:rsidRPr="00E430F6">
        <w:rPr>
          <w:rFonts w:eastAsia="宋体" w:hint="eastAsia"/>
        </w:rPr>
        <w:t>后面有关系</w:t>
      </w:r>
      <w:r w:rsidR="00BF5096">
        <w:rPr>
          <w:rFonts w:eastAsia="宋体" w:hint="eastAsia"/>
        </w:rPr>
        <w:t>从句</w:t>
      </w:r>
      <w:r w:rsidRPr="00E430F6">
        <w:rPr>
          <w:rFonts w:eastAsia="宋体" w:hint="eastAsia"/>
        </w:rPr>
        <w:t>修饰它，里面有助动词</w:t>
      </w:r>
      <w:r w:rsidRPr="00E430F6">
        <w:rPr>
          <w:rFonts w:eastAsia="宋体"/>
        </w:rPr>
        <w:t>do</w:t>
      </w:r>
      <w:r w:rsidRPr="00E430F6">
        <w:rPr>
          <w:rFonts w:eastAsia="宋体" w:hint="eastAsia"/>
        </w:rPr>
        <w:t>。后面补语位置就可以选择采用原形动词</w:t>
      </w:r>
      <w:r w:rsidRPr="00E430F6">
        <w:rPr>
          <w:rFonts w:eastAsia="宋体"/>
        </w:rPr>
        <w:t>help</w:t>
      </w:r>
      <w:r w:rsidRPr="00E430F6">
        <w:rPr>
          <w:rFonts w:eastAsia="宋体" w:hint="eastAsia"/>
        </w:rPr>
        <w:t>了。</w:t>
      </w:r>
    </w:p>
    <w:p w:rsidR="00DD2927" w:rsidRDefault="00E430F6" w:rsidP="00982549">
      <w:pPr>
        <w:pStyle w:val="3"/>
        <w:spacing w:before="126" w:after="126"/>
        <w:rPr>
          <w:lang w:eastAsia="zh-TW"/>
        </w:rPr>
      </w:pPr>
      <w:bookmarkStart w:id="125" w:name="_Toc363483952"/>
      <w:r w:rsidRPr="00E430F6">
        <w:rPr>
          <w:rFonts w:hint="eastAsia"/>
        </w:rPr>
        <w:t>厘清混淆点</w:t>
      </w:r>
      <w:bookmarkEnd w:id="125"/>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比较麻烦，因为它和名词</w:t>
      </w:r>
      <w:r w:rsidR="00BF5096">
        <w:rPr>
          <w:rFonts w:eastAsia="宋体" w:hint="eastAsia"/>
        </w:rPr>
        <w:t>从句</w:t>
      </w:r>
      <w:r w:rsidRPr="00E430F6">
        <w:rPr>
          <w:rFonts w:eastAsia="宋体" w:hint="eastAsia"/>
        </w:rPr>
        <w:t>之间、和副词</w:t>
      </w:r>
      <w:r w:rsidR="00BF5096">
        <w:rPr>
          <w:rFonts w:eastAsia="宋体" w:hint="eastAsia"/>
        </w:rPr>
        <w:t>从句</w:t>
      </w:r>
      <w:r w:rsidRPr="00E430F6">
        <w:rPr>
          <w:rFonts w:eastAsia="宋体" w:hint="eastAsia"/>
        </w:rPr>
        <w:t>之间都有许多容易混淆的地方。以下整理出三类混淆点，提醒读者注意。</w:t>
      </w:r>
    </w:p>
    <w:p w:rsidR="00DD2927" w:rsidRDefault="0027579F" w:rsidP="00182A90">
      <w:pPr>
        <w:pStyle w:val="4"/>
        <w:spacing w:after="84"/>
        <w:rPr>
          <w:lang w:eastAsia="zh-TW"/>
        </w:rPr>
      </w:pPr>
      <w:r>
        <w:rPr>
          <w:rFonts w:hint="eastAsia"/>
        </w:rPr>
        <w:t>(1)</w:t>
      </w:r>
      <w:r w:rsidR="00E430F6" w:rsidRPr="00E430F6">
        <w:t>Wh-</w:t>
      </w:r>
      <w:r w:rsidR="00E430F6" w:rsidRPr="00E430F6">
        <w:rPr>
          <w:rFonts w:hint="eastAsia"/>
        </w:rPr>
        <w:t>的混淆</w:t>
      </w:r>
    </w:p>
    <w:p w:rsidR="00DD2927" w:rsidRDefault="00E430F6" w:rsidP="00182A90">
      <w:pPr>
        <w:spacing w:after="84"/>
        <w:ind w:firstLine="480"/>
        <w:rPr>
          <w:lang w:eastAsia="zh-TW"/>
        </w:rPr>
      </w:pPr>
      <w:r w:rsidRPr="00E430F6">
        <w:rPr>
          <w:rFonts w:eastAsia="宋体" w:hint="eastAsia"/>
        </w:rPr>
        <w:t>拼成</w:t>
      </w:r>
      <w:r w:rsidRPr="00E430F6">
        <w:rPr>
          <w:rFonts w:eastAsia="宋体"/>
        </w:rPr>
        <w:t>wh-</w:t>
      </w:r>
      <w:r w:rsidRPr="00E430F6">
        <w:rPr>
          <w:rFonts w:eastAsia="宋体" w:hint="eastAsia"/>
        </w:rPr>
        <w:t>形状、具有连接词功能的字，可以分成三种：</w:t>
      </w:r>
    </w:p>
    <w:p w:rsidR="00DD2927" w:rsidRDefault="00E430F6" w:rsidP="00182A90">
      <w:pPr>
        <w:spacing w:after="84"/>
        <w:ind w:firstLine="480"/>
        <w:rPr>
          <w:lang w:eastAsia="zh-TW"/>
        </w:rPr>
      </w:pPr>
      <w:r w:rsidRPr="00E430F6">
        <w:rPr>
          <w:rFonts w:eastAsia="宋体"/>
        </w:rPr>
        <w:t xml:space="preserve">1. </w:t>
      </w:r>
      <w:r w:rsidRPr="00E430F6">
        <w:rPr>
          <w:rFonts w:eastAsia="宋体" w:hint="eastAsia"/>
        </w:rPr>
        <w:t>关系词，包括关系代名词（</w:t>
      </w:r>
      <w:r w:rsidRPr="00E430F6">
        <w:rPr>
          <w:rFonts w:eastAsia="宋体"/>
        </w:rPr>
        <w:t>who, which</w:t>
      </w:r>
      <w:r w:rsidRPr="00E430F6">
        <w:rPr>
          <w:rFonts w:eastAsia="宋体" w:hint="eastAsia"/>
        </w:rPr>
        <w:t>）与关系副词（</w:t>
      </w:r>
      <w:r w:rsidRPr="00E430F6">
        <w:rPr>
          <w:rFonts w:eastAsia="宋体"/>
        </w:rPr>
        <w:t>when, where, how, why</w:t>
      </w:r>
      <w:r w:rsidRPr="00E430F6">
        <w:rPr>
          <w:rFonts w:eastAsia="宋体" w:hint="eastAsia"/>
        </w:rPr>
        <w:t>）。关系词引导的</w:t>
      </w:r>
      <w:r w:rsidR="00BF5096">
        <w:rPr>
          <w:rFonts w:eastAsia="宋体" w:hint="eastAsia"/>
        </w:rPr>
        <w:t>从句</w:t>
      </w:r>
      <w:r w:rsidRPr="00E430F6">
        <w:rPr>
          <w:rFonts w:eastAsia="宋体" w:hint="eastAsia"/>
        </w:rPr>
        <w:t>是关系</w:t>
      </w:r>
      <w:r w:rsidR="00BF5096">
        <w:rPr>
          <w:rFonts w:eastAsia="宋体" w:hint="eastAsia"/>
        </w:rPr>
        <w:t>从句</w:t>
      </w:r>
      <w:r w:rsidRPr="00E430F6">
        <w:rPr>
          <w:rFonts w:eastAsia="宋体" w:hint="eastAsia"/>
        </w:rPr>
        <w:t>，也就是形容词</w:t>
      </w:r>
      <w:r w:rsidR="00BF5096">
        <w:rPr>
          <w:rFonts w:eastAsia="宋体" w:hint="eastAsia"/>
        </w:rPr>
        <w:t>从句</w:t>
      </w:r>
      <w:r w:rsidRPr="00E430F6">
        <w:rPr>
          <w:rFonts w:eastAsia="宋体" w:hint="eastAsia"/>
        </w:rPr>
        <w:t>，修饰先行词。例如：</w:t>
      </w:r>
    </w:p>
    <w:p w:rsidR="00DD2927" w:rsidRDefault="00E430F6" w:rsidP="00182A90">
      <w:pPr>
        <w:pStyle w:val="5"/>
        <w:spacing w:after="84"/>
        <w:rPr>
          <w:lang w:eastAsia="zh-TW"/>
        </w:rPr>
      </w:pPr>
      <w:r w:rsidRPr="00E430F6">
        <w:rPr>
          <w:rFonts w:hint="eastAsia"/>
        </w:rPr>
        <w:t>关系代名词</w:t>
      </w:r>
    </w:p>
    <w:p w:rsidR="00785232" w:rsidRPr="00785232" w:rsidRDefault="00E430F6" w:rsidP="00182A90">
      <w:pPr>
        <w:spacing w:after="84"/>
        <w:ind w:firstLine="480"/>
        <w:rPr>
          <w:lang w:eastAsia="zh-TW"/>
        </w:rPr>
      </w:pPr>
      <w:r w:rsidRPr="00E430F6">
        <w:rPr>
          <w:rFonts w:eastAsia="宋体"/>
        </w:rPr>
        <w:t xml:space="preserve">My father is </w:t>
      </w:r>
      <w:r w:rsidRPr="00E430F6">
        <w:rPr>
          <w:rFonts w:eastAsia="宋体"/>
          <w:u w:val="single"/>
        </w:rPr>
        <w:t>a man</w:t>
      </w:r>
      <w:r w:rsidRPr="00E430F6">
        <w:rPr>
          <w:rFonts w:eastAsia="宋体"/>
        </w:rPr>
        <w:t xml:space="preserve"> [</w:t>
      </w:r>
      <w:r w:rsidRPr="00E430F6">
        <w:rPr>
          <w:rFonts w:eastAsia="宋体"/>
          <w:u w:val="single"/>
        </w:rPr>
        <w:t>who</w:t>
      </w:r>
      <w:r w:rsidRPr="00E430F6">
        <w:rPr>
          <w:rFonts w:eastAsia="宋体"/>
        </w:rPr>
        <w:t xml:space="preserve"> always keeps his word].</w:t>
      </w:r>
    </w:p>
    <w:p w:rsidR="00785232" w:rsidRPr="00785232" w:rsidRDefault="0027579F"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rPr>
          <w:rFonts w:hint="eastAsia"/>
        </w:rPr>
        <w:t>关系代名词</w:t>
      </w:r>
      <w:r w:rsidR="00E430F6" w:rsidRPr="00E430F6">
        <w:t xml:space="preserve">  </w:t>
      </w:r>
      <w:r w:rsidR="00E430F6" w:rsidRPr="00E430F6">
        <w:rPr>
          <w:rFonts w:hint="eastAsia"/>
        </w:rPr>
        <w:t>关系</w:t>
      </w:r>
      <w:r w:rsidR="00BF5096">
        <w:rPr>
          <w:rFonts w:hint="eastAsia"/>
        </w:rPr>
        <w:t>从句</w:t>
      </w:r>
    </w:p>
    <w:p w:rsidR="00785232" w:rsidRPr="00785232" w:rsidRDefault="00E430F6" w:rsidP="00182A90">
      <w:pPr>
        <w:spacing w:after="84"/>
        <w:ind w:firstLine="480"/>
        <w:rPr>
          <w:lang w:eastAsia="zh-TW"/>
        </w:rPr>
      </w:pPr>
      <w:r w:rsidRPr="00E430F6">
        <w:rPr>
          <w:rFonts w:eastAsia="宋体"/>
          <w:u w:val="single"/>
        </w:rPr>
        <w:t>Paris</w:t>
      </w:r>
      <w:r w:rsidRPr="00E430F6">
        <w:rPr>
          <w:rFonts w:eastAsia="宋体"/>
        </w:rPr>
        <w:t>, [</w:t>
      </w:r>
      <w:r w:rsidRPr="00E430F6">
        <w:rPr>
          <w:rFonts w:eastAsia="宋体"/>
          <w:u w:val="single"/>
        </w:rPr>
        <w:t>which</w:t>
      </w:r>
      <w:r w:rsidRPr="00E430F6">
        <w:rPr>
          <w:rFonts w:eastAsia="宋体"/>
        </w:rPr>
        <w:t xml:space="preserve"> has a long history], is a legendary city.</w:t>
      </w:r>
    </w:p>
    <w:p w:rsidR="00DD2927" w:rsidRPr="0027579F" w:rsidRDefault="00E430F6" w:rsidP="00182A90">
      <w:pPr>
        <w:pStyle w:val="Preface"/>
        <w:spacing w:after="84"/>
        <w:ind w:firstLine="480"/>
      </w:pPr>
      <w:r w:rsidRPr="0027579F">
        <w:rPr>
          <w:rFonts w:hint="eastAsia"/>
        </w:rPr>
        <w:t>巴黎市历史悠久，是个充满传奇色彩的都市。</w:t>
      </w:r>
    </w:p>
    <w:p w:rsidR="00DD2927" w:rsidRDefault="00E430F6" w:rsidP="00182A90">
      <w:pPr>
        <w:pStyle w:val="5"/>
        <w:spacing w:after="84"/>
        <w:rPr>
          <w:lang w:eastAsia="zh-TW"/>
        </w:rPr>
      </w:pPr>
      <w:r w:rsidRPr="00E430F6">
        <w:rPr>
          <w:rFonts w:hint="eastAsia"/>
        </w:rPr>
        <w:t>关系副词</w:t>
      </w:r>
    </w:p>
    <w:p w:rsidR="00785232" w:rsidRPr="00785232" w:rsidRDefault="00E430F6" w:rsidP="00182A90">
      <w:pPr>
        <w:spacing w:after="84"/>
        <w:ind w:firstLine="480"/>
        <w:rPr>
          <w:lang w:eastAsia="zh-TW"/>
        </w:rPr>
      </w:pPr>
      <w:r w:rsidRPr="00E430F6">
        <w:rPr>
          <w:rFonts w:eastAsia="宋体"/>
        </w:rPr>
        <w:t xml:space="preserve">I’ll never forget </w:t>
      </w:r>
      <w:r w:rsidRPr="00E430F6">
        <w:rPr>
          <w:rFonts w:eastAsia="宋体"/>
          <w:u w:val="single"/>
        </w:rPr>
        <w:t>my high school days</w:t>
      </w:r>
      <w:r w:rsidRPr="00E430F6">
        <w:rPr>
          <w:rFonts w:eastAsia="宋体"/>
        </w:rPr>
        <w:t>, [</w:t>
      </w:r>
      <w:r w:rsidRPr="00E430F6">
        <w:rPr>
          <w:rFonts w:eastAsia="宋体"/>
          <w:u w:val="single"/>
        </w:rPr>
        <w:t>when</w:t>
      </w:r>
      <w:r w:rsidRPr="00E430F6">
        <w:rPr>
          <w:rFonts w:eastAsia="宋体"/>
        </w:rPr>
        <w:t xml:space="preserve"> life seemed so simple].</w:t>
      </w:r>
    </w:p>
    <w:p w:rsidR="00785232" w:rsidRPr="00785232" w:rsidRDefault="0027579F"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rsidR="00E430F6" w:rsidRPr="00E430F6">
        <w:t xml:space="preserve">         </w:t>
      </w:r>
      <w:r w:rsidR="00E430F6" w:rsidRPr="00E430F6">
        <w:rPr>
          <w:rFonts w:hint="eastAsia"/>
        </w:rPr>
        <w:t>关系副词</w:t>
      </w:r>
      <w:r>
        <w:rPr>
          <w:rFonts w:hint="eastAsia"/>
        </w:rPr>
        <w:t xml:space="preserve"> </w:t>
      </w:r>
      <w:r w:rsidR="00E430F6" w:rsidRPr="00E430F6">
        <w:t xml:space="preserve">  </w:t>
      </w:r>
      <w:r w:rsidR="00E430F6" w:rsidRPr="00E430F6">
        <w:rPr>
          <w:rFonts w:hint="eastAsia"/>
        </w:rPr>
        <w:t>关系</w:t>
      </w:r>
      <w:r w:rsidR="00BF5096">
        <w:rPr>
          <w:rFonts w:hint="eastAsia"/>
        </w:rPr>
        <w:t>从句</w:t>
      </w:r>
    </w:p>
    <w:p w:rsidR="00785232" w:rsidRPr="00785232" w:rsidRDefault="00E430F6" w:rsidP="00182A90">
      <w:pPr>
        <w:spacing w:after="84"/>
        <w:ind w:firstLine="480"/>
        <w:rPr>
          <w:lang w:eastAsia="zh-TW"/>
        </w:rPr>
      </w:pPr>
      <w:r w:rsidRPr="00E430F6">
        <w:rPr>
          <w:rFonts w:eastAsia="宋体"/>
        </w:rPr>
        <w:t xml:space="preserve">Let’s spend the weekend at </w:t>
      </w:r>
      <w:r w:rsidRPr="00E430F6">
        <w:rPr>
          <w:rFonts w:eastAsia="宋体"/>
          <w:u w:val="single"/>
        </w:rPr>
        <w:t>Tommy’s</w:t>
      </w:r>
      <w:r w:rsidRPr="00E430F6">
        <w:rPr>
          <w:rFonts w:eastAsia="宋体"/>
        </w:rPr>
        <w:t>, [</w:t>
      </w:r>
      <w:r w:rsidRPr="00E430F6">
        <w:rPr>
          <w:rFonts w:eastAsia="宋体"/>
          <w:u w:val="single"/>
        </w:rPr>
        <w:t>where</w:t>
      </w:r>
      <w:r w:rsidRPr="00E430F6">
        <w:rPr>
          <w:rFonts w:eastAsia="宋体"/>
        </w:rPr>
        <w:t xml:space="preserve"> we can be quite free].</w:t>
      </w:r>
    </w:p>
    <w:p w:rsidR="00785232" w:rsidRPr="00785232" w:rsidRDefault="0027579F" w:rsidP="00182A90">
      <w:pPr>
        <w:pStyle w:val="Preface"/>
        <w:spacing w:after="84"/>
        <w:ind w:firstLine="480"/>
        <w:rPr>
          <w:lang w:eastAsia="zh-TW"/>
        </w:rPr>
      </w:pPr>
      <w:r>
        <w:t xml:space="preserve">                       </w:t>
      </w:r>
      <w:r w:rsidR="00E430F6" w:rsidRPr="00E430F6">
        <w:rPr>
          <w:rFonts w:hint="eastAsia"/>
        </w:rPr>
        <w:t>先行词</w:t>
      </w:r>
      <w:r w:rsidR="00E430F6" w:rsidRPr="00E430F6">
        <w:t xml:space="preserve">   </w:t>
      </w:r>
      <w:r w:rsidR="00E430F6" w:rsidRPr="00E430F6">
        <w:rPr>
          <w:rFonts w:hint="eastAsia"/>
        </w:rPr>
        <w:t>关系副词</w:t>
      </w:r>
      <w:r w:rsidR="00E430F6" w:rsidRPr="00E430F6">
        <w:t xml:space="preserve">  </w:t>
      </w:r>
      <w:r w:rsidR="00E430F6" w:rsidRPr="00E430F6">
        <w:rPr>
          <w:rFonts w:hint="eastAsia"/>
        </w:rPr>
        <w:t>关系</w:t>
      </w:r>
      <w:r w:rsidR="00BF5096">
        <w:rPr>
          <w:rFonts w:hint="eastAsia"/>
        </w:rPr>
        <w:t>从句</w:t>
      </w:r>
    </w:p>
    <w:p w:rsidR="00785232" w:rsidRPr="00785232" w:rsidRDefault="00E430F6" w:rsidP="00182A90">
      <w:pPr>
        <w:spacing w:after="84"/>
        <w:ind w:firstLine="480"/>
        <w:rPr>
          <w:lang w:eastAsia="zh-TW"/>
        </w:rPr>
      </w:pPr>
      <w:r w:rsidRPr="00E430F6">
        <w:rPr>
          <w:rFonts w:eastAsia="宋体"/>
        </w:rPr>
        <w:lastRenderedPageBreak/>
        <w:t xml:space="preserve">Please show me </w:t>
      </w:r>
      <w:r w:rsidRPr="00E430F6">
        <w:rPr>
          <w:rFonts w:eastAsia="宋体"/>
          <w:u w:val="single"/>
        </w:rPr>
        <w:t>the way</w:t>
      </w:r>
      <w:r w:rsidRPr="00E430F6">
        <w:rPr>
          <w:rFonts w:eastAsia="宋体"/>
        </w:rPr>
        <w:t xml:space="preserve"> [</w:t>
      </w:r>
      <w:r w:rsidRPr="00E430F6">
        <w:rPr>
          <w:rFonts w:eastAsia="宋体"/>
          <w:u w:val="single"/>
        </w:rPr>
        <w:t>how</w:t>
      </w:r>
      <w:r w:rsidRPr="00E430F6">
        <w:rPr>
          <w:rFonts w:eastAsia="宋体"/>
        </w:rPr>
        <w:t xml:space="preserve"> I can start this motorcycle].</w:t>
      </w:r>
    </w:p>
    <w:p w:rsidR="00785232" w:rsidRPr="00785232" w:rsidRDefault="00E430F6" w:rsidP="00182A90">
      <w:pPr>
        <w:spacing w:after="84"/>
        <w:ind w:firstLine="480"/>
        <w:rPr>
          <w:lang w:eastAsia="zh-TW"/>
        </w:rPr>
      </w:pPr>
      <w:r w:rsidRPr="00E430F6">
        <w:rPr>
          <w:rFonts w:eastAsia="宋体"/>
        </w:rPr>
        <w:t xml:space="preserve">Money is </w:t>
      </w:r>
      <w:r w:rsidRPr="00E430F6">
        <w:rPr>
          <w:rFonts w:eastAsia="宋体"/>
          <w:u w:val="single"/>
        </w:rPr>
        <w:t>one reason</w:t>
      </w:r>
      <w:r w:rsidRPr="00E430F6">
        <w:rPr>
          <w:rFonts w:eastAsia="宋体"/>
        </w:rPr>
        <w:t xml:space="preserve"> [</w:t>
      </w:r>
      <w:r w:rsidRPr="00E430F6">
        <w:rPr>
          <w:rFonts w:eastAsia="宋体"/>
          <w:u w:val="single"/>
        </w:rPr>
        <w:t>why</w:t>
      </w:r>
      <w:r w:rsidRPr="00E430F6">
        <w:rPr>
          <w:rFonts w:eastAsia="宋体"/>
        </w:rPr>
        <w:t xml:space="preserve"> I don’t take any vacations].</w:t>
      </w:r>
    </w:p>
    <w:p w:rsidR="00DD2927" w:rsidRDefault="00E430F6" w:rsidP="00182A90">
      <w:pPr>
        <w:spacing w:after="84"/>
        <w:ind w:firstLine="480"/>
        <w:rPr>
          <w:lang w:eastAsia="zh-TW"/>
        </w:rPr>
      </w:pPr>
      <w:r w:rsidRPr="00E430F6">
        <w:rPr>
          <w:rFonts w:eastAsia="宋体"/>
        </w:rPr>
        <w:t xml:space="preserve">2. </w:t>
      </w:r>
      <w:r w:rsidRPr="00E430F6">
        <w:rPr>
          <w:rFonts w:eastAsia="宋体" w:hint="eastAsia"/>
        </w:rPr>
        <w:t>疑问词（</w:t>
      </w:r>
      <w:r w:rsidRPr="00E430F6">
        <w:rPr>
          <w:rFonts w:eastAsia="宋体"/>
        </w:rPr>
        <w:t>who, which, what, when, where, how, why</w:t>
      </w:r>
      <w:r w:rsidRPr="00E430F6">
        <w:rPr>
          <w:rFonts w:eastAsia="宋体" w:hint="eastAsia"/>
        </w:rPr>
        <w:t>）。疑问词引导的</w:t>
      </w:r>
      <w:r w:rsidR="00BF5096">
        <w:rPr>
          <w:rFonts w:eastAsia="宋体" w:hint="eastAsia"/>
        </w:rPr>
        <w:t>从句</w:t>
      </w:r>
      <w:r w:rsidRPr="00E430F6">
        <w:rPr>
          <w:rFonts w:eastAsia="宋体" w:hint="eastAsia"/>
        </w:rPr>
        <w:t>是由疑问句改写而来的名词</w:t>
      </w:r>
      <w:r w:rsidR="00BF5096">
        <w:rPr>
          <w:rFonts w:eastAsia="宋体" w:hint="eastAsia"/>
        </w:rPr>
        <w:t>从句</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[Who</w:t>
      </w:r>
      <w:r w:rsidRPr="00E430F6">
        <w:rPr>
          <w:rFonts w:eastAsia="宋体"/>
        </w:rPr>
        <w:t xml:space="preserve"> stole the money] will be revealed soon.</w:t>
      </w:r>
    </w:p>
    <w:p w:rsidR="00785232" w:rsidRPr="00785232" w:rsidRDefault="00E430F6" w:rsidP="00182A90">
      <w:pPr>
        <w:pStyle w:val="Preface"/>
        <w:spacing w:after="84"/>
        <w:ind w:firstLine="480"/>
        <w:rPr>
          <w:lang w:eastAsia="zh-TW"/>
        </w:rPr>
      </w:pPr>
      <w:r w:rsidRPr="00E430F6">
        <w:rPr>
          <w:rFonts w:hint="eastAsia"/>
        </w:rPr>
        <w:t>疑问词</w:t>
      </w:r>
      <w:r w:rsidRPr="00E430F6">
        <w:t xml:space="preserve">  </w:t>
      </w:r>
      <w:r w:rsidRPr="00E430F6">
        <w:rPr>
          <w:rFonts w:hint="eastAsia"/>
        </w:rPr>
        <w:t>名词</w:t>
      </w:r>
      <w:r w:rsidR="00BF5096">
        <w:rPr>
          <w:rFonts w:hint="eastAsia"/>
        </w:rPr>
        <w:t>从句</w:t>
      </w:r>
    </w:p>
    <w:p w:rsidR="00785232" w:rsidRPr="00785232" w:rsidRDefault="00E430F6" w:rsidP="00182A90">
      <w:pPr>
        <w:spacing w:after="84"/>
        <w:ind w:firstLine="480"/>
        <w:rPr>
          <w:lang w:eastAsia="zh-TW"/>
        </w:rPr>
      </w:pPr>
      <w:r w:rsidRPr="00E430F6">
        <w:rPr>
          <w:rFonts w:eastAsia="宋体"/>
        </w:rPr>
        <w:t>Tell me [</w:t>
      </w:r>
      <w:r w:rsidRPr="00E430F6">
        <w:rPr>
          <w:rFonts w:eastAsia="宋体"/>
          <w:u w:val="single"/>
        </w:rPr>
        <w:t>which</w:t>
      </w:r>
      <w:r w:rsidRPr="00E430F6">
        <w:rPr>
          <w:rFonts w:eastAsia="宋体"/>
        </w:rPr>
        <w:t xml:space="preserve"> of the two designs is prettier].</w:t>
      </w:r>
    </w:p>
    <w:p w:rsidR="00785232" w:rsidRPr="00785232" w:rsidRDefault="00D13DF4" w:rsidP="00182A90">
      <w:pPr>
        <w:pStyle w:val="Preface"/>
        <w:spacing w:after="84"/>
        <w:ind w:firstLine="480"/>
        <w:rPr>
          <w:lang w:eastAsia="zh-TW"/>
        </w:rPr>
      </w:pPr>
      <w:r>
        <w:t xml:space="preserve">      </w:t>
      </w:r>
      <w:r w:rsidR="00E430F6" w:rsidRPr="00E430F6">
        <w:rPr>
          <w:rFonts w:hint="eastAsia"/>
        </w:rPr>
        <w:t>疑问词</w:t>
      </w:r>
      <w:r w:rsidR="00E430F6" w:rsidRPr="00E430F6">
        <w:t xml:space="preserve">  </w:t>
      </w:r>
      <w:r>
        <w:rPr>
          <w:rFonts w:hint="eastAsia"/>
        </w:rPr>
        <w:t xml:space="preserve">   </w:t>
      </w:r>
      <w:r w:rsidR="00E430F6" w:rsidRPr="00E430F6">
        <w:rPr>
          <w:rFonts w:hint="eastAsia"/>
        </w:rPr>
        <w:t>名词</w:t>
      </w:r>
      <w:r w:rsidR="00BF5096">
        <w:rPr>
          <w:rFonts w:hint="eastAsia"/>
        </w:rPr>
        <w:t>从句</w:t>
      </w:r>
    </w:p>
    <w:p w:rsidR="00785232" w:rsidRPr="00785232" w:rsidRDefault="00E430F6" w:rsidP="00182A90">
      <w:pPr>
        <w:spacing w:after="84"/>
        <w:ind w:firstLine="480"/>
        <w:rPr>
          <w:lang w:eastAsia="zh-TW"/>
        </w:rPr>
      </w:pPr>
      <w:r w:rsidRPr="00E430F6">
        <w:rPr>
          <w:rFonts w:eastAsia="宋体"/>
        </w:rPr>
        <w:t>The question is [</w:t>
      </w:r>
      <w:r w:rsidRPr="00E430F6">
        <w:rPr>
          <w:rFonts w:eastAsia="宋体"/>
          <w:u w:val="single"/>
        </w:rPr>
        <w:t>what</w:t>
      </w:r>
      <w:r w:rsidRPr="00E430F6">
        <w:rPr>
          <w:rFonts w:eastAsia="宋体"/>
        </w:rPr>
        <w:t xml:space="preserve"> you’re going to do about it].</w:t>
      </w:r>
    </w:p>
    <w:p w:rsidR="00785232" w:rsidRPr="00785232" w:rsidRDefault="00E430F6" w:rsidP="00182A90">
      <w:pPr>
        <w:spacing w:after="84"/>
        <w:ind w:firstLine="480"/>
        <w:rPr>
          <w:lang w:eastAsia="zh-TW"/>
        </w:rPr>
      </w:pPr>
      <w:r w:rsidRPr="00E430F6">
        <w:rPr>
          <w:rFonts w:eastAsia="宋体"/>
        </w:rPr>
        <w:t>Nobody knows [</w:t>
      </w:r>
      <w:r w:rsidRPr="00E430F6">
        <w:rPr>
          <w:rFonts w:eastAsia="宋体"/>
          <w:u w:val="single"/>
        </w:rPr>
        <w:t>when</w:t>
      </w:r>
      <w:r w:rsidRPr="00E430F6">
        <w:rPr>
          <w:rFonts w:eastAsia="宋体"/>
        </w:rPr>
        <w:t xml:space="preserve"> he will return].</w:t>
      </w:r>
    </w:p>
    <w:p w:rsidR="00785232" w:rsidRPr="00785232" w:rsidRDefault="00E430F6" w:rsidP="00182A90">
      <w:pPr>
        <w:spacing w:after="84"/>
        <w:ind w:firstLine="480"/>
        <w:rPr>
          <w:lang w:eastAsia="zh-TW"/>
        </w:rPr>
      </w:pPr>
      <w:r w:rsidRPr="00E430F6">
        <w:rPr>
          <w:rFonts w:eastAsia="宋体"/>
        </w:rPr>
        <w:t>I have a pretty good idea [</w:t>
      </w:r>
      <w:r w:rsidRPr="00E430F6">
        <w:rPr>
          <w:rFonts w:eastAsia="宋体"/>
          <w:u w:val="single"/>
        </w:rPr>
        <w:t>where</w:t>
      </w:r>
      <w:r w:rsidRPr="00E430F6">
        <w:rPr>
          <w:rFonts w:eastAsia="宋体"/>
        </w:rPr>
        <w:t xml:space="preserve"> he may be hiding].</w:t>
      </w:r>
    </w:p>
    <w:p w:rsidR="00785232" w:rsidRPr="00785232" w:rsidRDefault="00E430F6" w:rsidP="00182A90">
      <w:pPr>
        <w:spacing w:after="84"/>
        <w:ind w:firstLine="480"/>
        <w:rPr>
          <w:lang w:eastAsia="zh-TW"/>
        </w:rPr>
      </w:pPr>
      <w:r w:rsidRPr="00E430F6">
        <w:rPr>
          <w:rFonts w:eastAsia="宋体"/>
        </w:rPr>
        <w:t>The most important thing in fishing is [</w:t>
      </w:r>
      <w:r w:rsidRPr="00E430F6">
        <w:rPr>
          <w:rFonts w:eastAsia="宋体"/>
          <w:u w:val="single"/>
        </w:rPr>
        <w:t>how</w:t>
      </w:r>
      <w:r w:rsidRPr="00E430F6">
        <w:rPr>
          <w:rFonts w:eastAsia="宋体"/>
        </w:rPr>
        <w:t xml:space="preserve"> you prepare the bait].</w:t>
      </w:r>
    </w:p>
    <w:p w:rsidR="00785232" w:rsidRPr="00785232" w:rsidRDefault="00E430F6" w:rsidP="00182A90">
      <w:pPr>
        <w:spacing w:after="84"/>
        <w:ind w:firstLine="480"/>
        <w:rPr>
          <w:lang w:eastAsia="zh-TW"/>
        </w:rPr>
      </w:pPr>
      <w:r w:rsidRPr="00E430F6">
        <w:rPr>
          <w:rFonts w:eastAsia="宋体"/>
        </w:rPr>
        <w:t>That is [</w:t>
      </w:r>
      <w:r w:rsidRPr="00E430F6">
        <w:rPr>
          <w:rFonts w:eastAsia="宋体"/>
          <w:u w:val="single"/>
        </w:rPr>
        <w:t>why</w:t>
      </w:r>
      <w:r w:rsidRPr="00E430F6">
        <w:rPr>
          <w:rFonts w:eastAsia="宋体"/>
        </w:rPr>
        <w:t xml:space="preserve"> I need your help].</w:t>
      </w:r>
    </w:p>
    <w:p w:rsidR="00DD2927" w:rsidRDefault="00E430F6" w:rsidP="00182A90">
      <w:pPr>
        <w:spacing w:after="84"/>
        <w:ind w:firstLine="480"/>
        <w:rPr>
          <w:lang w:eastAsia="zh-TW"/>
        </w:rPr>
      </w:pPr>
      <w:r w:rsidRPr="00E430F6">
        <w:rPr>
          <w:rFonts w:eastAsia="宋体"/>
        </w:rPr>
        <w:t xml:space="preserve">3. </w:t>
      </w:r>
      <w:r w:rsidRPr="00E430F6">
        <w:rPr>
          <w:rFonts w:eastAsia="宋体" w:hint="eastAsia"/>
        </w:rPr>
        <w:t>外加的从属连接词（</w:t>
      </w:r>
      <w:r w:rsidRPr="00E430F6">
        <w:rPr>
          <w:rFonts w:eastAsia="宋体"/>
        </w:rPr>
        <w:t>when, where</w:t>
      </w:r>
      <w:r w:rsidRPr="00E430F6">
        <w:rPr>
          <w:rFonts w:eastAsia="宋体" w:hint="eastAsia"/>
        </w:rPr>
        <w:t>）。这种从属连接词引导的</w:t>
      </w:r>
      <w:r w:rsidR="00BF5096">
        <w:rPr>
          <w:rFonts w:eastAsia="宋体" w:hint="eastAsia"/>
        </w:rPr>
        <w:t>从句</w:t>
      </w:r>
      <w:r w:rsidRPr="00E430F6">
        <w:rPr>
          <w:rFonts w:eastAsia="宋体" w:hint="eastAsia"/>
        </w:rPr>
        <w:t>是副词</w:t>
      </w:r>
      <w:r w:rsidR="00BF5096">
        <w:rPr>
          <w:rFonts w:eastAsia="宋体" w:hint="eastAsia"/>
        </w:rPr>
        <w:t>从句</w:t>
      </w:r>
      <w:r w:rsidRPr="00E430F6">
        <w:rPr>
          <w:rFonts w:eastAsia="宋体" w:hint="eastAsia"/>
        </w:rPr>
        <w:t>，修饰动词的时间与地方。例如：</w:t>
      </w:r>
    </w:p>
    <w:p w:rsidR="00785232" w:rsidRPr="00785232" w:rsidRDefault="00E430F6" w:rsidP="00182A90">
      <w:pPr>
        <w:spacing w:after="84"/>
        <w:ind w:firstLine="480"/>
        <w:rPr>
          <w:lang w:eastAsia="zh-TW"/>
        </w:rPr>
      </w:pPr>
      <w:r w:rsidRPr="00E430F6">
        <w:rPr>
          <w:rFonts w:eastAsia="宋体"/>
        </w:rPr>
        <w:t xml:space="preserve">The game </w:t>
      </w:r>
      <w:r w:rsidRPr="00E430F6">
        <w:rPr>
          <w:rFonts w:eastAsia="宋体"/>
          <w:u w:val="single"/>
        </w:rPr>
        <w:t>ended</w:t>
      </w:r>
      <w:r w:rsidRPr="00E430F6">
        <w:rPr>
          <w:rFonts w:eastAsia="宋体"/>
        </w:rPr>
        <w:t xml:space="preserve"> [</w:t>
      </w:r>
      <w:r w:rsidRPr="00E430F6">
        <w:rPr>
          <w:rFonts w:eastAsia="宋体"/>
          <w:u w:val="single"/>
        </w:rPr>
        <w:t>when</w:t>
      </w:r>
      <w:r w:rsidRPr="00E430F6">
        <w:rPr>
          <w:rFonts w:eastAsia="宋体"/>
        </w:rPr>
        <w:t xml:space="preserve"> he hit a homerun].</w:t>
      </w:r>
    </w:p>
    <w:p w:rsidR="00785232" w:rsidRPr="00785232" w:rsidRDefault="00E430F6" w:rsidP="00182A90">
      <w:pPr>
        <w:pStyle w:val="Preface"/>
        <w:spacing w:after="84"/>
        <w:ind w:firstLine="480"/>
        <w:rPr>
          <w:lang w:eastAsia="zh-TW"/>
        </w:rPr>
      </w:pPr>
      <w:r w:rsidRPr="00E430F6">
        <w:t xml:space="preserve">         </w:t>
      </w:r>
      <w:r w:rsidRPr="00E430F6">
        <w:rPr>
          <w:rFonts w:hint="eastAsia"/>
        </w:rPr>
        <w:t>动词</w:t>
      </w:r>
      <w:r w:rsidR="00B773BD">
        <w:t xml:space="preserve">  </w:t>
      </w:r>
      <w:r w:rsidRPr="00E430F6">
        <w:rPr>
          <w:rFonts w:hint="eastAsia"/>
        </w:rPr>
        <w:t>连接词</w:t>
      </w:r>
      <w:r w:rsidRPr="00E430F6">
        <w:t xml:space="preserve">  </w:t>
      </w:r>
      <w:r w:rsidRPr="00E430F6">
        <w:rPr>
          <w:rFonts w:hint="eastAsia"/>
        </w:rPr>
        <w:t>副词</w:t>
      </w:r>
      <w:r w:rsidR="00BF5096">
        <w:rPr>
          <w:rFonts w:hint="eastAsia"/>
        </w:rPr>
        <w:t>从句</w:t>
      </w:r>
    </w:p>
    <w:p w:rsidR="00DD2927" w:rsidRDefault="00E430F6" w:rsidP="00182A90">
      <w:pPr>
        <w:pStyle w:val="Preface"/>
        <w:spacing w:after="84"/>
        <w:ind w:firstLine="480"/>
        <w:rPr>
          <w:lang w:eastAsia="zh-TW"/>
        </w:rPr>
      </w:pPr>
      <w:r w:rsidRPr="00E430F6">
        <w:rPr>
          <w:rFonts w:hint="eastAsia"/>
        </w:rPr>
        <w:t>比赛在他击出全垒打时结束。</w:t>
      </w:r>
    </w:p>
    <w:p w:rsidR="00785232" w:rsidRPr="00785232" w:rsidRDefault="00E430F6" w:rsidP="00182A90">
      <w:pPr>
        <w:spacing w:after="84"/>
        <w:ind w:firstLine="480"/>
        <w:rPr>
          <w:lang w:eastAsia="zh-TW"/>
        </w:rPr>
      </w:pPr>
      <w:r w:rsidRPr="00E430F6">
        <w:rPr>
          <w:rFonts w:eastAsia="宋体"/>
        </w:rPr>
        <w:t xml:space="preserve">The ship is to boldly </w:t>
      </w:r>
      <w:r w:rsidRPr="00E430F6">
        <w:rPr>
          <w:rFonts w:eastAsia="宋体"/>
          <w:u w:val="single"/>
        </w:rPr>
        <w:t>go</w:t>
      </w:r>
      <w:r w:rsidRPr="00E430F6">
        <w:rPr>
          <w:rFonts w:eastAsia="宋体"/>
        </w:rPr>
        <w:t xml:space="preserve"> [</w:t>
      </w:r>
      <w:r w:rsidRPr="00E430F6">
        <w:rPr>
          <w:rFonts w:eastAsia="宋体"/>
          <w:u w:val="single"/>
        </w:rPr>
        <w:t>where</w:t>
      </w:r>
      <w:r w:rsidRPr="00E430F6">
        <w:rPr>
          <w:rFonts w:eastAsia="宋体"/>
        </w:rPr>
        <w:t xml:space="preserve"> none has gone before].</w:t>
      </w:r>
    </w:p>
    <w:p w:rsidR="00DD2927" w:rsidRDefault="00E430F6" w:rsidP="00182A90">
      <w:pPr>
        <w:pStyle w:val="Preface"/>
        <w:spacing w:after="84"/>
        <w:ind w:firstLine="480"/>
        <w:rPr>
          <w:b/>
          <w:bCs/>
          <w:lang w:eastAsia="zh-TW"/>
        </w:rPr>
      </w:pPr>
      <w:r w:rsidRPr="00E430F6">
        <w:rPr>
          <w:rFonts w:hint="eastAsia"/>
        </w:rPr>
        <w:t>这艘船将勇敢航向无人曾到之处。</w:t>
      </w:r>
    </w:p>
    <w:p w:rsidR="00DD2927" w:rsidRDefault="00B773BD" w:rsidP="00182A90">
      <w:pPr>
        <w:pStyle w:val="4"/>
        <w:spacing w:after="84"/>
        <w:rPr>
          <w:lang w:eastAsia="zh-TW"/>
        </w:rPr>
      </w:pPr>
      <w:r>
        <w:rPr>
          <w:rFonts w:hint="eastAsia"/>
        </w:rPr>
        <w:t>(2)</w:t>
      </w:r>
      <w:r w:rsidR="00E430F6" w:rsidRPr="00E430F6">
        <w:t>Wh-ever</w:t>
      </w:r>
      <w:r w:rsidR="00E430F6" w:rsidRPr="00E430F6">
        <w:rPr>
          <w:rFonts w:hint="eastAsia"/>
        </w:rPr>
        <w:t>的混淆</w:t>
      </w:r>
    </w:p>
    <w:p w:rsidR="00DD2927" w:rsidRDefault="00E430F6" w:rsidP="00182A90">
      <w:pPr>
        <w:spacing w:after="84"/>
        <w:ind w:firstLine="480"/>
        <w:rPr>
          <w:lang w:eastAsia="zh-TW"/>
        </w:rPr>
      </w:pPr>
      <w:r w:rsidRPr="00E430F6">
        <w:rPr>
          <w:rFonts w:eastAsia="宋体" w:hint="eastAsia"/>
        </w:rPr>
        <w:t>拼成</w:t>
      </w:r>
      <w:r w:rsidRPr="00E430F6">
        <w:rPr>
          <w:rFonts w:eastAsia="宋体"/>
        </w:rPr>
        <w:t>wh-ever</w:t>
      </w:r>
      <w:r w:rsidRPr="00E430F6">
        <w:rPr>
          <w:rFonts w:eastAsia="宋体" w:hint="eastAsia"/>
        </w:rPr>
        <w:t>形状、具有连接词功能的字，可以分成两种：</w:t>
      </w:r>
    </w:p>
    <w:p w:rsidR="00DD2927" w:rsidRDefault="00E430F6" w:rsidP="00182A90">
      <w:pPr>
        <w:spacing w:after="84"/>
        <w:ind w:firstLine="480"/>
        <w:rPr>
          <w:lang w:eastAsia="zh-TW"/>
        </w:rPr>
      </w:pPr>
      <w:r w:rsidRPr="00E430F6">
        <w:rPr>
          <w:rFonts w:eastAsia="宋体"/>
        </w:rPr>
        <w:t xml:space="preserve">1. </w:t>
      </w:r>
      <w:r w:rsidRPr="00E430F6">
        <w:rPr>
          <w:rFonts w:eastAsia="宋体" w:hint="eastAsia"/>
        </w:rPr>
        <w:t>复合关系代名词（</w:t>
      </w:r>
      <w:r w:rsidRPr="00E430F6">
        <w:rPr>
          <w:rFonts w:eastAsia="宋体"/>
        </w:rPr>
        <w:t>what, whatever, whoever, whichever</w:t>
      </w:r>
      <w:r w:rsidRPr="00E430F6">
        <w:rPr>
          <w:rFonts w:eastAsia="宋体" w:hint="eastAsia"/>
        </w:rPr>
        <w:t>），解释为</w:t>
      </w:r>
      <w:r w:rsidRPr="00E430F6">
        <w:rPr>
          <w:rFonts w:eastAsia="宋体"/>
        </w:rPr>
        <w:t>anything that, anyone that</w:t>
      </w:r>
      <w:r w:rsidRPr="00E430F6">
        <w:rPr>
          <w:rFonts w:eastAsia="宋体" w:hint="eastAsia"/>
        </w:rPr>
        <w:t>等等，包含先行词在内。复合关系代名词引导的</w:t>
      </w:r>
      <w:r w:rsidR="00BF5096">
        <w:rPr>
          <w:rFonts w:eastAsia="宋体" w:hint="eastAsia"/>
        </w:rPr>
        <w:t>从句</w:t>
      </w:r>
      <w:r w:rsidRPr="00E430F6">
        <w:rPr>
          <w:rFonts w:eastAsia="宋体" w:hint="eastAsia"/>
        </w:rPr>
        <w:t>是名词</w:t>
      </w:r>
      <w:r w:rsidR="00BF5096">
        <w:rPr>
          <w:rFonts w:eastAsia="宋体" w:hint="eastAsia"/>
        </w:rPr>
        <w:t>从句</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w:t>
      </w:r>
      <w:r w:rsidRPr="00E430F6">
        <w:rPr>
          <w:rFonts w:eastAsia="宋体"/>
          <w:u w:val="single"/>
        </w:rPr>
        <w:t>What(ever)</w:t>
      </w:r>
      <w:r w:rsidR="00B86822">
        <w:rPr>
          <w:rFonts w:eastAsia="宋体" w:hint="eastAsia"/>
        </w:rPr>
        <w:t>(</w:t>
      </w:r>
      <w:r w:rsidRPr="00E430F6">
        <w:rPr>
          <w:rFonts w:eastAsia="宋体"/>
        </w:rPr>
        <w:t>= Anything that</w:t>
      </w:r>
      <w:r w:rsidR="00B86822">
        <w:rPr>
          <w:rFonts w:eastAsia="宋体" w:hint="eastAsia"/>
        </w:rPr>
        <w:t>)</w:t>
      </w:r>
      <w:r w:rsidRPr="00E430F6">
        <w:rPr>
          <w:rFonts w:eastAsia="宋体"/>
        </w:rPr>
        <w:t xml:space="preserve"> he says] can’t be true.</w:t>
      </w:r>
    </w:p>
    <w:p w:rsidR="00785232" w:rsidRPr="00785232" w:rsidRDefault="00E430F6" w:rsidP="00182A90">
      <w:pPr>
        <w:pStyle w:val="Preface"/>
        <w:spacing w:after="84"/>
        <w:ind w:firstLine="480"/>
        <w:rPr>
          <w:lang w:eastAsia="zh-TW"/>
        </w:rPr>
      </w:pPr>
      <w:r w:rsidRPr="00E430F6">
        <w:rPr>
          <w:rFonts w:hint="eastAsia"/>
        </w:rPr>
        <w:t>复合关系代名词</w:t>
      </w:r>
      <w:r w:rsidRPr="00E430F6">
        <w:t xml:space="preserve">  </w:t>
      </w:r>
      <w:r w:rsidRPr="00E430F6">
        <w:rPr>
          <w:rFonts w:hint="eastAsia"/>
        </w:rPr>
        <w:t>名词</w:t>
      </w:r>
      <w:r w:rsidR="00BF5096">
        <w:rPr>
          <w:rFonts w:hint="eastAsia"/>
        </w:rPr>
        <w:t>从句</w:t>
      </w:r>
    </w:p>
    <w:p w:rsidR="00785232" w:rsidRPr="00785232" w:rsidRDefault="00E430F6" w:rsidP="00182A90">
      <w:pPr>
        <w:spacing w:after="84"/>
        <w:ind w:firstLine="480"/>
        <w:rPr>
          <w:lang w:eastAsia="zh-TW"/>
        </w:rPr>
      </w:pPr>
      <w:r w:rsidRPr="00E430F6">
        <w:rPr>
          <w:rFonts w:eastAsia="宋体"/>
        </w:rPr>
        <w:t>I sincerely envy [</w:t>
      </w:r>
      <w:r w:rsidRPr="00E430F6">
        <w:rPr>
          <w:rFonts w:eastAsia="宋体"/>
          <w:u w:val="single"/>
        </w:rPr>
        <w:t>whoever</w:t>
      </w:r>
      <w:r w:rsidRPr="00E430F6">
        <w:rPr>
          <w:rFonts w:eastAsia="宋体"/>
        </w:rPr>
        <w:t>(= anyone that) lives in that grand mansion].</w:t>
      </w:r>
    </w:p>
    <w:p w:rsidR="00DD2927" w:rsidRDefault="00E430F6" w:rsidP="00182A90">
      <w:pPr>
        <w:pStyle w:val="Preface"/>
        <w:spacing w:after="84"/>
        <w:ind w:firstLine="480"/>
        <w:rPr>
          <w:lang w:eastAsia="zh-TW"/>
        </w:rPr>
      </w:pPr>
      <w:r w:rsidRPr="00E430F6">
        <w:rPr>
          <w:rFonts w:hint="eastAsia"/>
        </w:rPr>
        <w:t>我真的很羡慕住在那幢华厦里的人，不管是谁。</w:t>
      </w:r>
    </w:p>
    <w:p w:rsidR="00785232" w:rsidRPr="00785232" w:rsidRDefault="00E430F6" w:rsidP="00182A90">
      <w:pPr>
        <w:spacing w:after="84"/>
        <w:ind w:firstLine="480"/>
        <w:rPr>
          <w:lang w:eastAsia="zh-TW"/>
        </w:rPr>
      </w:pPr>
      <w:r w:rsidRPr="00E430F6">
        <w:rPr>
          <w:rFonts w:eastAsia="宋体"/>
        </w:rPr>
        <w:t>I’ll buy [</w:t>
      </w:r>
      <w:r w:rsidRPr="00E430F6">
        <w:rPr>
          <w:rFonts w:eastAsia="宋体"/>
          <w:u w:val="single"/>
        </w:rPr>
        <w:t>whichever car</w:t>
      </w:r>
      <w:r w:rsidRPr="00E430F6">
        <w:rPr>
          <w:rFonts w:eastAsia="宋体"/>
        </w:rPr>
        <w:t>(= any car that) you recommend].</w:t>
      </w:r>
    </w:p>
    <w:p w:rsidR="00DD2927" w:rsidRDefault="00E430F6" w:rsidP="00182A90">
      <w:pPr>
        <w:spacing w:after="84"/>
        <w:ind w:firstLine="480"/>
        <w:rPr>
          <w:lang w:eastAsia="zh-TW"/>
        </w:rPr>
      </w:pPr>
      <w:r w:rsidRPr="00E430F6">
        <w:rPr>
          <w:rFonts w:eastAsia="宋体"/>
        </w:rPr>
        <w:t>2. Whoever, whichever, whatever, whenever, wherever, however</w:t>
      </w:r>
      <w:r w:rsidRPr="00E430F6">
        <w:rPr>
          <w:rFonts w:eastAsia="宋体" w:hint="eastAsia"/>
        </w:rPr>
        <w:t>，用法相当于在疑问词</w:t>
      </w:r>
      <w:r w:rsidRPr="00E430F6">
        <w:rPr>
          <w:rFonts w:eastAsia="宋体"/>
        </w:rPr>
        <w:t>who, which, what, when, where, how</w:t>
      </w:r>
      <w:r w:rsidRPr="00E430F6">
        <w:rPr>
          <w:rFonts w:eastAsia="宋体" w:hint="eastAsia"/>
        </w:rPr>
        <w:t>的前面外加</w:t>
      </w:r>
      <w:r w:rsidRPr="00E430F6">
        <w:rPr>
          <w:rFonts w:eastAsia="宋体"/>
        </w:rPr>
        <w:t>no matter</w:t>
      </w:r>
      <w:r w:rsidRPr="00E430F6">
        <w:rPr>
          <w:rFonts w:eastAsia="宋体" w:hint="eastAsia"/>
        </w:rPr>
        <w:t>表示「让步」语气。这种连接词引导的</w:t>
      </w:r>
      <w:r w:rsidR="00BF5096">
        <w:rPr>
          <w:rFonts w:eastAsia="宋体" w:hint="eastAsia"/>
        </w:rPr>
        <w:t>从句</w:t>
      </w:r>
      <w:r w:rsidRPr="00E430F6">
        <w:rPr>
          <w:rFonts w:eastAsia="宋体" w:hint="eastAsia"/>
        </w:rPr>
        <w:t>是副词</w:t>
      </w:r>
      <w:r w:rsidR="00BF5096">
        <w:rPr>
          <w:rFonts w:eastAsia="宋体" w:hint="eastAsia"/>
        </w:rPr>
        <w:t>从句</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lastRenderedPageBreak/>
        <w:t>[Whoever</w:t>
      </w:r>
      <w:r w:rsidRPr="00E430F6">
        <w:rPr>
          <w:rFonts w:eastAsia="宋体"/>
        </w:rPr>
        <w:t>(= No matter who) told you that story], don’t believe it.</w:t>
      </w:r>
    </w:p>
    <w:p w:rsidR="00785232" w:rsidRPr="00785232" w:rsidRDefault="00E430F6" w:rsidP="00182A90">
      <w:pPr>
        <w:pStyle w:val="Preface"/>
        <w:spacing w:after="84"/>
        <w:ind w:firstLine="480"/>
        <w:rPr>
          <w:lang w:eastAsia="zh-TW"/>
        </w:rPr>
      </w:pPr>
      <w:r w:rsidRPr="00E430F6">
        <w:rPr>
          <w:rFonts w:hint="eastAsia"/>
        </w:rPr>
        <w:t>疑问词外加</w:t>
      </w:r>
      <w:r w:rsidRPr="00E430F6">
        <w:t xml:space="preserve">no matter  </w:t>
      </w:r>
      <w:r w:rsidRPr="00E430F6">
        <w:rPr>
          <w:rFonts w:hint="eastAsia"/>
        </w:rPr>
        <w:t>副词</w:t>
      </w:r>
      <w:r w:rsidR="00BF5096">
        <w:rPr>
          <w:rFonts w:hint="eastAsia"/>
        </w:rPr>
        <w:t>从句</w:t>
      </w:r>
    </w:p>
    <w:p w:rsidR="00785232" w:rsidRPr="00785232" w:rsidRDefault="00E430F6" w:rsidP="00182A90">
      <w:pPr>
        <w:spacing w:after="84"/>
        <w:ind w:firstLine="480"/>
        <w:rPr>
          <w:lang w:eastAsia="zh-TW"/>
        </w:rPr>
      </w:pPr>
      <w:r w:rsidRPr="00E430F6">
        <w:rPr>
          <w:rFonts w:eastAsia="宋体"/>
        </w:rPr>
        <w:t>There will be difficulties [</w:t>
      </w:r>
      <w:r w:rsidRPr="00E430F6">
        <w:rPr>
          <w:rFonts w:eastAsia="宋体"/>
          <w:u w:val="single"/>
        </w:rPr>
        <w:t>whichever way</w:t>
      </w:r>
      <w:r w:rsidRPr="00E430F6">
        <w:rPr>
          <w:rFonts w:eastAsia="宋体"/>
        </w:rPr>
        <w:t>(= No matter which way) you go].</w:t>
      </w:r>
    </w:p>
    <w:p w:rsidR="00785232" w:rsidRPr="00785232" w:rsidRDefault="00E430F6" w:rsidP="00182A90">
      <w:pPr>
        <w:spacing w:after="84"/>
        <w:ind w:firstLine="480"/>
        <w:rPr>
          <w:lang w:eastAsia="zh-TW"/>
        </w:rPr>
      </w:pPr>
      <w:r w:rsidRPr="00E430F6">
        <w:rPr>
          <w:rFonts w:eastAsia="宋体"/>
          <w:u w:val="single"/>
        </w:rPr>
        <w:t>[Whatever</w:t>
      </w:r>
      <w:r w:rsidRPr="00E430F6">
        <w:rPr>
          <w:rFonts w:eastAsia="宋体"/>
        </w:rPr>
        <w:t>(= No matter what) you do], just don’t stay put.</w:t>
      </w:r>
    </w:p>
    <w:p w:rsidR="00785232" w:rsidRPr="00785232" w:rsidRDefault="00E430F6" w:rsidP="00182A90">
      <w:pPr>
        <w:spacing w:after="84"/>
        <w:ind w:firstLine="480"/>
        <w:rPr>
          <w:lang w:eastAsia="zh-TW"/>
        </w:rPr>
      </w:pPr>
      <w:r w:rsidRPr="00E430F6">
        <w:rPr>
          <w:rFonts w:eastAsia="宋体"/>
        </w:rPr>
        <w:t>[</w:t>
      </w:r>
      <w:r w:rsidRPr="00E430F6">
        <w:rPr>
          <w:rFonts w:eastAsia="宋体"/>
          <w:u w:val="single"/>
        </w:rPr>
        <w:t>Whenever</w:t>
      </w:r>
      <w:r w:rsidRPr="00E430F6">
        <w:rPr>
          <w:rFonts w:eastAsia="宋体"/>
        </w:rPr>
        <w:t>(= No matter when) he gets angry], he counts to 10.</w:t>
      </w:r>
    </w:p>
    <w:p w:rsidR="00DD2927" w:rsidRDefault="00E430F6" w:rsidP="00182A90">
      <w:pPr>
        <w:spacing w:after="84"/>
        <w:ind w:firstLine="480"/>
        <w:rPr>
          <w:lang w:eastAsia="zh-TW"/>
        </w:rPr>
      </w:pPr>
      <w:r w:rsidRPr="00E430F6">
        <w:rPr>
          <w:rFonts w:eastAsia="宋体"/>
        </w:rPr>
        <w:t>You’ll never find a place like home, [</w:t>
      </w:r>
      <w:r w:rsidRPr="00E430F6">
        <w:rPr>
          <w:rFonts w:eastAsia="宋体"/>
          <w:u w:val="single"/>
        </w:rPr>
        <w:t>wherever</w:t>
      </w:r>
      <w:r w:rsidRPr="00E430F6">
        <w:rPr>
          <w:rFonts w:eastAsia="宋体"/>
        </w:rPr>
        <w:t xml:space="preserve">(= No matter where) you may go]. </w:t>
      </w:r>
    </w:p>
    <w:p w:rsidR="00785232" w:rsidRPr="00785232" w:rsidRDefault="00E430F6" w:rsidP="00182A90">
      <w:pPr>
        <w:spacing w:after="84"/>
        <w:ind w:firstLine="480"/>
        <w:rPr>
          <w:lang w:eastAsia="zh-TW"/>
        </w:rPr>
      </w:pPr>
      <w:r w:rsidRPr="00E430F6">
        <w:rPr>
          <w:rFonts w:eastAsia="宋体"/>
        </w:rPr>
        <w:t>He can never beat his rival, [</w:t>
      </w:r>
      <w:r w:rsidRPr="00E430F6">
        <w:rPr>
          <w:rFonts w:eastAsia="宋体"/>
          <w:u w:val="single"/>
        </w:rPr>
        <w:t>however hard</w:t>
      </w:r>
      <w:r w:rsidRPr="00E430F6">
        <w:rPr>
          <w:rFonts w:eastAsia="宋体"/>
        </w:rPr>
        <w:t>(= No matter how hard) he tries].</w:t>
      </w:r>
    </w:p>
    <w:p w:rsidR="00DD2927" w:rsidRDefault="00B773BD" w:rsidP="00182A90">
      <w:pPr>
        <w:pStyle w:val="4"/>
        <w:spacing w:after="84"/>
        <w:rPr>
          <w:lang w:eastAsia="zh-TW"/>
        </w:rPr>
      </w:pPr>
      <w:r>
        <w:rPr>
          <w:rFonts w:hint="eastAsia"/>
        </w:rPr>
        <w:t>(3)</w:t>
      </w:r>
      <w:r w:rsidR="00E430F6" w:rsidRPr="00E430F6">
        <w:t>that</w:t>
      </w:r>
      <w:r w:rsidR="00E430F6" w:rsidRPr="00E430F6">
        <w:rPr>
          <w:rFonts w:hint="eastAsia"/>
        </w:rPr>
        <w:t>的混淆</w:t>
      </w:r>
    </w:p>
    <w:p w:rsidR="00DD2927" w:rsidRDefault="00E430F6" w:rsidP="00182A90">
      <w:pPr>
        <w:spacing w:after="84"/>
        <w:ind w:firstLine="480"/>
        <w:rPr>
          <w:lang w:eastAsia="zh-TW"/>
        </w:rPr>
      </w:pPr>
      <w:r w:rsidRPr="00E430F6">
        <w:rPr>
          <w:rFonts w:eastAsia="宋体" w:hint="eastAsia"/>
        </w:rPr>
        <w:t>拼成</w:t>
      </w:r>
      <w:r w:rsidRPr="00E430F6">
        <w:rPr>
          <w:rFonts w:eastAsia="宋体"/>
        </w:rPr>
        <w:t>that</w:t>
      </w:r>
      <w:r w:rsidRPr="00E430F6">
        <w:rPr>
          <w:rFonts w:eastAsia="宋体" w:hint="eastAsia"/>
        </w:rPr>
        <w:t>、具有连接词功能的字，可以分成三种情况：</w:t>
      </w:r>
    </w:p>
    <w:p w:rsidR="00DD2927" w:rsidRDefault="00E430F6" w:rsidP="00182A90">
      <w:pPr>
        <w:spacing w:after="84"/>
        <w:ind w:firstLine="480"/>
        <w:rPr>
          <w:lang w:eastAsia="zh-TW"/>
        </w:rPr>
      </w:pPr>
      <w:r w:rsidRPr="00E430F6">
        <w:rPr>
          <w:rFonts w:eastAsia="宋体"/>
        </w:rPr>
        <w:t xml:space="preserve">1. </w:t>
      </w:r>
      <w:r w:rsidRPr="00E430F6">
        <w:rPr>
          <w:rFonts w:eastAsia="宋体" w:hint="eastAsia"/>
        </w:rPr>
        <w:t>直述句外加单独无意义的连接词</w:t>
      </w:r>
      <w:r w:rsidRPr="00E430F6">
        <w:rPr>
          <w:rFonts w:eastAsia="宋体"/>
        </w:rPr>
        <w:t>that</w:t>
      </w:r>
      <w:r w:rsidRPr="00E430F6">
        <w:rPr>
          <w:rFonts w:eastAsia="宋体" w:hint="eastAsia"/>
        </w:rPr>
        <w:t>，引导的是名词</w:t>
      </w:r>
      <w:r w:rsidR="00BF5096">
        <w:rPr>
          <w:rFonts w:eastAsia="宋体" w:hint="eastAsia"/>
        </w:rPr>
        <w:t>从句</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Are you sure [</w:t>
      </w:r>
      <w:r w:rsidRPr="00E430F6">
        <w:rPr>
          <w:rFonts w:eastAsia="宋体"/>
          <w:u w:val="single"/>
        </w:rPr>
        <w:t>that</w:t>
      </w:r>
      <w:r w:rsidRPr="00E430F6">
        <w:rPr>
          <w:rFonts w:eastAsia="宋体"/>
        </w:rPr>
        <w:t xml:space="preserve"> everything is all right]?</w:t>
      </w:r>
    </w:p>
    <w:p w:rsidR="00785232" w:rsidRPr="00785232" w:rsidRDefault="00FA6D82" w:rsidP="00182A90">
      <w:pPr>
        <w:pStyle w:val="Preface"/>
        <w:spacing w:after="84"/>
        <w:ind w:firstLine="480"/>
        <w:rPr>
          <w:lang w:eastAsia="zh-TW"/>
        </w:rPr>
      </w:pPr>
      <w:r>
        <w:t xml:space="preserve">           </w:t>
      </w:r>
      <w:r w:rsidR="00E430F6" w:rsidRPr="00E430F6">
        <w:rPr>
          <w:rFonts w:hint="eastAsia"/>
        </w:rPr>
        <w:t>连接词</w:t>
      </w:r>
      <w:r w:rsidR="00E430F6" w:rsidRPr="00E430F6">
        <w:t xml:space="preserve">  </w:t>
      </w:r>
      <w:r w:rsidR="00E430F6"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rPr>
        <w:t xml:space="preserve">2. </w:t>
      </w:r>
      <w:r w:rsidRPr="00E430F6">
        <w:rPr>
          <w:rFonts w:eastAsia="宋体" w:hint="eastAsia"/>
        </w:rPr>
        <w:t>外加（</w:t>
      </w:r>
      <w:r w:rsidRPr="00E430F6">
        <w:rPr>
          <w:rFonts w:eastAsia="宋体"/>
        </w:rPr>
        <w:t>so that, such that, in order that, in that</w:t>
      </w:r>
      <w:r w:rsidRPr="00E430F6">
        <w:rPr>
          <w:rFonts w:eastAsia="宋体" w:hint="eastAsia"/>
        </w:rPr>
        <w:t>）等有意义的连接词，引导的是副词</w:t>
      </w:r>
      <w:r w:rsidR="00BF5096">
        <w:rPr>
          <w:rFonts w:eastAsia="宋体" w:hint="eastAsia"/>
        </w:rPr>
        <w:t>从句</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He started work early [</w:t>
      </w:r>
      <w:r w:rsidRPr="00E430F6">
        <w:rPr>
          <w:rFonts w:eastAsia="宋体"/>
          <w:u w:val="single"/>
        </w:rPr>
        <w:t>so that</w:t>
      </w:r>
      <w:r w:rsidRPr="00E430F6">
        <w:rPr>
          <w:rFonts w:eastAsia="宋体"/>
        </w:rPr>
        <w:t xml:space="preserve"> he could finish on time].</w:t>
      </w:r>
    </w:p>
    <w:p w:rsidR="00785232" w:rsidRPr="00785232" w:rsidRDefault="00FA6D82" w:rsidP="00182A90">
      <w:pPr>
        <w:pStyle w:val="Preface"/>
        <w:spacing w:after="84"/>
        <w:ind w:firstLine="480"/>
        <w:rPr>
          <w:lang w:eastAsia="zh-TW"/>
        </w:rPr>
      </w:pPr>
      <w:r>
        <w:t xml:space="preserve">                  </w:t>
      </w:r>
      <w:r w:rsidR="00E430F6" w:rsidRPr="00E430F6">
        <w:t xml:space="preserve"> </w:t>
      </w:r>
      <w:r w:rsidR="00E430F6" w:rsidRPr="00E430F6">
        <w:rPr>
          <w:rFonts w:hint="eastAsia"/>
        </w:rPr>
        <w:t>连接词</w:t>
      </w:r>
      <w:r w:rsidR="00E430F6" w:rsidRPr="00E430F6">
        <w:t xml:space="preserve">  </w:t>
      </w:r>
      <w:r>
        <w:rPr>
          <w:rFonts w:hint="eastAsia"/>
        </w:rPr>
        <w:t xml:space="preserve">   </w:t>
      </w:r>
      <w:r w:rsidR="00E430F6" w:rsidRPr="00E430F6">
        <w:rPr>
          <w:rFonts w:hint="eastAsia"/>
        </w:rPr>
        <w:t>副词</w:t>
      </w:r>
      <w:r w:rsidR="00BF5096">
        <w:rPr>
          <w:rFonts w:hint="eastAsia"/>
        </w:rPr>
        <w:t>从句</w:t>
      </w:r>
    </w:p>
    <w:p w:rsidR="00785232" w:rsidRPr="00785232" w:rsidRDefault="00E430F6" w:rsidP="00182A90">
      <w:pPr>
        <w:spacing w:after="84"/>
        <w:ind w:firstLine="480"/>
        <w:rPr>
          <w:lang w:eastAsia="zh-TW"/>
        </w:rPr>
      </w:pPr>
      <w:r w:rsidRPr="00E430F6">
        <w:rPr>
          <w:rFonts w:eastAsia="宋体"/>
        </w:rPr>
        <w:t xml:space="preserve">It was </w:t>
      </w:r>
      <w:r w:rsidRPr="00E430F6">
        <w:rPr>
          <w:rFonts w:eastAsia="宋体"/>
          <w:u w:val="single"/>
        </w:rPr>
        <w:t>such</w:t>
      </w:r>
      <w:r w:rsidRPr="00E430F6">
        <w:rPr>
          <w:rFonts w:eastAsia="宋体"/>
        </w:rPr>
        <w:t xml:space="preserve"> a great meal [</w:t>
      </w:r>
      <w:r w:rsidRPr="00E430F6">
        <w:rPr>
          <w:rFonts w:eastAsia="宋体"/>
          <w:u w:val="single"/>
        </w:rPr>
        <w:t>that</w:t>
      </w:r>
      <w:r w:rsidRPr="00E430F6">
        <w:rPr>
          <w:rFonts w:eastAsia="宋体"/>
        </w:rPr>
        <w:t xml:space="preserve"> everyone of us ate too much].</w:t>
      </w:r>
    </w:p>
    <w:p w:rsidR="00785232" w:rsidRPr="00785232" w:rsidRDefault="00E430F6" w:rsidP="00182A90">
      <w:pPr>
        <w:pStyle w:val="Preface"/>
        <w:spacing w:after="84"/>
        <w:ind w:firstLine="480"/>
        <w:rPr>
          <w:lang w:eastAsia="zh-TW"/>
        </w:rPr>
      </w:pPr>
      <w:r w:rsidRPr="00E430F6">
        <w:t xml:space="preserve">                   </w:t>
      </w:r>
      <w:r w:rsidRPr="00E430F6">
        <w:rPr>
          <w:rFonts w:hint="eastAsia"/>
        </w:rPr>
        <w:t>连接词</w:t>
      </w:r>
      <w:r w:rsidRPr="00E430F6">
        <w:t xml:space="preserve">  </w:t>
      </w:r>
      <w:r w:rsidR="00FA6D82">
        <w:rPr>
          <w:rFonts w:hint="eastAsia"/>
        </w:rPr>
        <w:t xml:space="preserve">   </w:t>
      </w:r>
      <w:r w:rsidRPr="00E430F6">
        <w:rPr>
          <w:rFonts w:hint="eastAsia"/>
        </w:rPr>
        <w:t>副词</w:t>
      </w:r>
      <w:r w:rsidR="00BF5096">
        <w:rPr>
          <w:rFonts w:hint="eastAsia"/>
        </w:rPr>
        <w:t>从句</w:t>
      </w:r>
    </w:p>
    <w:p w:rsidR="00DD2927" w:rsidRDefault="00E430F6" w:rsidP="00182A90">
      <w:pPr>
        <w:spacing w:after="84"/>
        <w:ind w:firstLine="480"/>
        <w:rPr>
          <w:lang w:eastAsia="zh-TW"/>
        </w:rPr>
      </w:pPr>
      <w:r w:rsidRPr="00E430F6">
        <w:rPr>
          <w:rFonts w:eastAsia="宋体"/>
        </w:rPr>
        <w:t>3. That</w:t>
      </w:r>
      <w:r w:rsidRPr="00E430F6">
        <w:rPr>
          <w:rFonts w:eastAsia="宋体" w:hint="eastAsia"/>
        </w:rPr>
        <w:t>是关系词，改写自关系代名词（</w:t>
      </w:r>
      <w:r w:rsidRPr="00E430F6">
        <w:rPr>
          <w:rFonts w:eastAsia="宋体"/>
        </w:rPr>
        <w:t>who, which</w:t>
      </w:r>
      <w:r w:rsidRPr="00E430F6">
        <w:rPr>
          <w:rFonts w:eastAsia="宋体" w:hint="eastAsia"/>
        </w:rPr>
        <w:t>）与关系副词（</w:t>
      </w:r>
      <w:r w:rsidRPr="00E430F6">
        <w:rPr>
          <w:rFonts w:eastAsia="宋体"/>
        </w:rPr>
        <w:t>when, where, how, why</w:t>
      </w:r>
      <w:r w:rsidRPr="00E430F6">
        <w:rPr>
          <w:rFonts w:eastAsia="宋体" w:hint="eastAsia"/>
        </w:rPr>
        <w:t>），引导的</w:t>
      </w:r>
      <w:r w:rsidR="00BF5096">
        <w:rPr>
          <w:rFonts w:eastAsia="宋体" w:hint="eastAsia"/>
        </w:rPr>
        <w:t>从句</w:t>
      </w:r>
      <w:r w:rsidRPr="00E430F6">
        <w:rPr>
          <w:rFonts w:eastAsia="宋体" w:hint="eastAsia"/>
        </w:rPr>
        <w:t>没有逗点和先行词隔开、是具有指示功能的关系</w:t>
      </w:r>
      <w:r w:rsidR="00BF5096">
        <w:rPr>
          <w:rFonts w:eastAsia="宋体" w:hint="eastAsia"/>
        </w:rPr>
        <w:t>从句</w:t>
      </w:r>
      <w:r w:rsidRPr="00E430F6">
        <w:rPr>
          <w:rFonts w:eastAsia="宋体" w:hint="eastAsia"/>
        </w:rPr>
        <w:t>（形容词</w:t>
      </w:r>
      <w:r w:rsidR="00BF5096">
        <w:rPr>
          <w:rFonts w:eastAsia="宋体" w:hint="eastAsia"/>
        </w:rPr>
        <w:t>从句</w:t>
      </w:r>
      <w:r w:rsidRPr="00E430F6">
        <w:rPr>
          <w:rFonts w:eastAsia="宋体" w:hint="eastAsia"/>
        </w:rPr>
        <w:t>），修饰先行词。例如：</w:t>
      </w:r>
    </w:p>
    <w:p w:rsidR="00785232" w:rsidRPr="00785232" w:rsidRDefault="00E430F6" w:rsidP="00182A90">
      <w:pPr>
        <w:spacing w:after="84"/>
        <w:ind w:firstLine="480"/>
        <w:rPr>
          <w:lang w:eastAsia="zh-TW"/>
        </w:rPr>
      </w:pPr>
      <w:r w:rsidRPr="00E430F6">
        <w:rPr>
          <w:rFonts w:eastAsia="宋体"/>
        </w:rPr>
        <w:t xml:space="preserve">He’s </w:t>
      </w:r>
      <w:r w:rsidRPr="00E430F6">
        <w:rPr>
          <w:rFonts w:eastAsia="宋体"/>
          <w:u w:val="single"/>
        </w:rPr>
        <w:t>the man</w:t>
      </w:r>
      <w:r w:rsidRPr="00E430F6">
        <w:rPr>
          <w:rFonts w:eastAsia="宋体"/>
        </w:rPr>
        <w:t xml:space="preserve"> [</w:t>
      </w:r>
      <w:r w:rsidRPr="00E430F6">
        <w:rPr>
          <w:rFonts w:eastAsia="宋体"/>
          <w:u w:val="single"/>
        </w:rPr>
        <w:t>that</w:t>
      </w:r>
      <w:r w:rsidRPr="00E430F6">
        <w:rPr>
          <w:rFonts w:eastAsia="宋体"/>
        </w:rPr>
        <w:t xml:space="preserve"> I told you about]. (that</w:t>
      </w:r>
      <w:r w:rsidRPr="00E430F6">
        <w:rPr>
          <w:rFonts w:eastAsia="宋体" w:hint="eastAsia"/>
        </w:rPr>
        <w:t>相当于</w:t>
      </w:r>
      <w:r w:rsidRPr="00E430F6">
        <w:rPr>
          <w:rFonts w:eastAsia="宋体"/>
        </w:rPr>
        <w:t>who)</w:t>
      </w:r>
    </w:p>
    <w:p w:rsidR="00785232" w:rsidRPr="00785232" w:rsidRDefault="00FA6D82"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rPr>
          <w:rFonts w:hint="eastAsia"/>
        </w:rPr>
        <w:t>关系代名词</w:t>
      </w:r>
      <w:r w:rsidR="00E430F6" w:rsidRPr="00E430F6">
        <w:t xml:space="preserve">  </w:t>
      </w:r>
      <w:r w:rsidR="00E430F6" w:rsidRPr="00E430F6">
        <w:rPr>
          <w:rFonts w:hint="eastAsia"/>
        </w:rPr>
        <w:t>关系</w:t>
      </w:r>
      <w:r w:rsidR="00BF5096">
        <w:rPr>
          <w:rFonts w:hint="eastAsia"/>
        </w:rPr>
        <w:t>从句</w:t>
      </w:r>
    </w:p>
    <w:p w:rsidR="00785232" w:rsidRPr="00785232" w:rsidRDefault="00E430F6" w:rsidP="00182A90">
      <w:pPr>
        <w:spacing w:after="84"/>
        <w:ind w:firstLine="480"/>
        <w:rPr>
          <w:lang w:eastAsia="zh-TW"/>
        </w:rPr>
      </w:pPr>
      <w:r w:rsidRPr="00E430F6">
        <w:rPr>
          <w:rFonts w:eastAsia="宋体"/>
        </w:rPr>
        <w:t xml:space="preserve">What’s </w:t>
      </w:r>
      <w:r w:rsidRPr="00E430F6">
        <w:rPr>
          <w:rFonts w:eastAsia="宋体"/>
          <w:u w:val="single"/>
        </w:rPr>
        <w:t>the best movie</w:t>
      </w:r>
      <w:r w:rsidRPr="00E430F6">
        <w:rPr>
          <w:rFonts w:eastAsia="宋体"/>
        </w:rPr>
        <w:t xml:space="preserve"> [</w:t>
      </w:r>
      <w:r w:rsidRPr="00E430F6">
        <w:rPr>
          <w:rFonts w:eastAsia="宋体"/>
          <w:u w:val="single"/>
        </w:rPr>
        <w:t>that</w:t>
      </w:r>
      <w:r w:rsidRPr="00E430F6">
        <w:rPr>
          <w:rFonts w:eastAsia="宋体"/>
        </w:rPr>
        <w:t xml:space="preserve"> you’ve ever seen]? (that</w:t>
      </w:r>
      <w:r w:rsidRPr="00E430F6">
        <w:rPr>
          <w:rFonts w:eastAsia="宋体" w:hint="eastAsia"/>
        </w:rPr>
        <w:t>相当于</w:t>
      </w:r>
      <w:r w:rsidRPr="00E430F6">
        <w:rPr>
          <w:rFonts w:eastAsia="宋体"/>
        </w:rPr>
        <w:t>which)</w:t>
      </w:r>
    </w:p>
    <w:p w:rsidR="00785232" w:rsidRPr="00785232" w:rsidRDefault="00E430F6" w:rsidP="00182A90">
      <w:pPr>
        <w:spacing w:after="84"/>
        <w:ind w:firstLine="480"/>
        <w:rPr>
          <w:lang w:eastAsia="zh-TW"/>
        </w:rPr>
      </w:pPr>
      <w:r w:rsidRPr="00E430F6">
        <w:rPr>
          <w:rFonts w:eastAsia="宋体"/>
        </w:rPr>
        <w:t xml:space="preserve">The accident happened at </w:t>
      </w:r>
      <w:r w:rsidRPr="00E430F6">
        <w:rPr>
          <w:rFonts w:eastAsia="宋体"/>
          <w:u w:val="single"/>
        </w:rPr>
        <w:t>a time</w:t>
      </w:r>
      <w:r w:rsidRPr="00E430F6">
        <w:rPr>
          <w:rFonts w:eastAsia="宋体"/>
        </w:rPr>
        <w:t xml:space="preserve"> [</w:t>
      </w:r>
      <w:r w:rsidRPr="00E430F6">
        <w:rPr>
          <w:rFonts w:eastAsia="宋体"/>
          <w:u w:val="single"/>
        </w:rPr>
        <w:t>that</w:t>
      </w:r>
      <w:r w:rsidRPr="00E430F6">
        <w:rPr>
          <w:rFonts w:eastAsia="宋体"/>
        </w:rPr>
        <w:t xml:space="preserve"> traffic was heaviest]. (that</w:t>
      </w:r>
      <w:r w:rsidRPr="00E430F6">
        <w:rPr>
          <w:rFonts w:eastAsia="宋体" w:hint="eastAsia"/>
        </w:rPr>
        <w:t>相当于</w:t>
      </w:r>
      <w:r w:rsidR="00FA6D82">
        <w:rPr>
          <w:rFonts w:eastAsia="宋体"/>
        </w:rPr>
        <w:t xml:space="preserve">when)  </w:t>
      </w:r>
    </w:p>
    <w:p w:rsidR="00DD2927" w:rsidRDefault="00E430F6" w:rsidP="00182A90">
      <w:pPr>
        <w:pStyle w:val="Preface"/>
        <w:spacing w:after="84"/>
        <w:ind w:firstLine="480"/>
        <w:rPr>
          <w:lang w:eastAsia="zh-TW"/>
        </w:rPr>
      </w:pPr>
      <w:r w:rsidRPr="00E430F6">
        <w:rPr>
          <w:rFonts w:hint="eastAsia"/>
        </w:rPr>
        <w:t>车祸就发生在车流量最大的时候。</w:t>
      </w:r>
    </w:p>
    <w:p w:rsidR="00785232" w:rsidRPr="00785232" w:rsidRDefault="00E430F6" w:rsidP="00182A90">
      <w:pPr>
        <w:spacing w:after="84"/>
        <w:ind w:firstLine="480"/>
        <w:rPr>
          <w:lang w:eastAsia="zh-TW"/>
        </w:rPr>
      </w:pPr>
      <w:r w:rsidRPr="00E430F6">
        <w:rPr>
          <w:rFonts w:eastAsia="宋体"/>
        </w:rPr>
        <w:t xml:space="preserve">That restaurant is </w:t>
      </w:r>
      <w:r w:rsidRPr="00E430F6">
        <w:rPr>
          <w:rFonts w:eastAsia="宋体"/>
          <w:u w:val="single"/>
        </w:rPr>
        <w:t>a place</w:t>
      </w:r>
      <w:r w:rsidRPr="00E430F6">
        <w:rPr>
          <w:rFonts w:eastAsia="宋体"/>
        </w:rPr>
        <w:t xml:space="preserve"> [</w:t>
      </w:r>
      <w:r w:rsidRPr="00E430F6">
        <w:rPr>
          <w:rFonts w:eastAsia="宋体"/>
          <w:u w:val="single"/>
        </w:rPr>
        <w:t>that</w:t>
      </w:r>
      <w:r w:rsidRPr="00E430F6">
        <w:rPr>
          <w:rFonts w:eastAsia="宋体"/>
        </w:rPr>
        <w:t xml:space="preserve"> most gourmets in town go]. (that</w:t>
      </w:r>
      <w:r w:rsidRPr="00E430F6">
        <w:rPr>
          <w:rFonts w:eastAsia="宋体" w:hint="eastAsia"/>
        </w:rPr>
        <w:t>相当于</w:t>
      </w:r>
      <w:r w:rsidR="00FA6D82">
        <w:rPr>
          <w:rFonts w:eastAsia="宋体"/>
        </w:rPr>
        <w:t xml:space="preserve">where) </w:t>
      </w:r>
    </w:p>
    <w:p w:rsidR="00DD2927" w:rsidRDefault="00E430F6" w:rsidP="00182A90">
      <w:pPr>
        <w:pStyle w:val="Preface"/>
        <w:spacing w:after="84"/>
        <w:ind w:firstLine="480"/>
        <w:rPr>
          <w:lang w:eastAsia="zh-TW"/>
        </w:rPr>
      </w:pPr>
      <w:r w:rsidRPr="00E430F6">
        <w:rPr>
          <w:rFonts w:hint="eastAsia"/>
        </w:rPr>
        <w:t>城里的老饕大都是去那家餐厅。</w:t>
      </w:r>
    </w:p>
    <w:p w:rsidR="00785232" w:rsidRPr="00785232" w:rsidRDefault="00E430F6" w:rsidP="00182A90">
      <w:pPr>
        <w:spacing w:after="84"/>
        <w:ind w:firstLine="480"/>
        <w:rPr>
          <w:lang w:eastAsia="zh-TW"/>
        </w:rPr>
      </w:pPr>
      <w:r w:rsidRPr="00E430F6">
        <w:rPr>
          <w:rFonts w:eastAsia="宋体"/>
        </w:rPr>
        <w:t xml:space="preserve">I’ve found </w:t>
      </w:r>
      <w:r w:rsidRPr="00E430F6">
        <w:rPr>
          <w:rFonts w:eastAsia="宋体"/>
          <w:u w:val="single"/>
        </w:rPr>
        <w:t>several ways</w:t>
      </w:r>
      <w:r w:rsidRPr="00E430F6">
        <w:rPr>
          <w:rFonts w:eastAsia="宋体"/>
        </w:rPr>
        <w:t xml:space="preserve"> [</w:t>
      </w:r>
      <w:r w:rsidRPr="00E430F6">
        <w:rPr>
          <w:rFonts w:eastAsia="宋体"/>
          <w:u w:val="single"/>
        </w:rPr>
        <w:t>that</w:t>
      </w:r>
      <w:r w:rsidRPr="00E430F6">
        <w:rPr>
          <w:rFonts w:eastAsia="宋体"/>
        </w:rPr>
        <w:t xml:space="preserve"> I can be of help to you]. (that</w:t>
      </w:r>
      <w:r w:rsidRPr="00E430F6">
        <w:rPr>
          <w:rFonts w:eastAsia="宋体" w:hint="eastAsia"/>
        </w:rPr>
        <w:t>相当于</w:t>
      </w:r>
      <w:r w:rsidRPr="00E430F6">
        <w:rPr>
          <w:rFonts w:eastAsia="宋体"/>
        </w:rPr>
        <w:t>how)</w:t>
      </w:r>
    </w:p>
    <w:p w:rsidR="00785232" w:rsidRPr="00785232" w:rsidRDefault="00E430F6" w:rsidP="00182A90">
      <w:pPr>
        <w:spacing w:after="84"/>
        <w:ind w:firstLine="480"/>
        <w:rPr>
          <w:lang w:eastAsia="zh-TW"/>
        </w:rPr>
      </w:pPr>
      <w:r w:rsidRPr="00E430F6">
        <w:rPr>
          <w:rFonts w:eastAsia="宋体"/>
        </w:rPr>
        <w:lastRenderedPageBreak/>
        <w:t xml:space="preserve">Is this </w:t>
      </w:r>
      <w:r w:rsidRPr="00E430F6">
        <w:rPr>
          <w:rFonts w:eastAsia="宋体"/>
          <w:u w:val="single"/>
        </w:rPr>
        <w:t>the reason</w:t>
      </w:r>
      <w:r w:rsidRPr="00E430F6">
        <w:rPr>
          <w:rFonts w:eastAsia="宋体"/>
        </w:rPr>
        <w:t xml:space="preserve"> [</w:t>
      </w:r>
      <w:r w:rsidRPr="00E430F6">
        <w:rPr>
          <w:rFonts w:eastAsia="宋体"/>
          <w:u w:val="single"/>
        </w:rPr>
        <w:t>that</w:t>
      </w:r>
      <w:r w:rsidRPr="00E430F6">
        <w:rPr>
          <w:rFonts w:eastAsia="宋体"/>
        </w:rPr>
        <w:t xml:space="preserve"> he left so early]? (that</w:t>
      </w:r>
      <w:r w:rsidRPr="00E430F6">
        <w:rPr>
          <w:rFonts w:eastAsia="宋体" w:hint="eastAsia"/>
        </w:rPr>
        <w:t>相当于</w:t>
      </w:r>
      <w:r w:rsidRPr="00E430F6">
        <w:rPr>
          <w:rFonts w:eastAsia="宋体"/>
        </w:rPr>
        <w:t>why)</w:t>
      </w:r>
    </w:p>
    <w:p w:rsidR="00DD2927" w:rsidRDefault="00E430F6" w:rsidP="00982549">
      <w:pPr>
        <w:pStyle w:val="3"/>
        <w:spacing w:before="126" w:after="126"/>
        <w:rPr>
          <w:lang w:eastAsia="zh-TW"/>
        </w:rPr>
      </w:pPr>
      <w:bookmarkStart w:id="126" w:name="_Toc363483953"/>
      <w:r w:rsidRPr="00E430F6">
        <w:rPr>
          <w:rFonts w:hint="eastAsia"/>
        </w:rPr>
        <w:t>结语</w:t>
      </w:r>
      <w:bookmarkEnd w:id="126"/>
    </w:p>
    <w:p w:rsidR="00EA57E3"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的特色在于关系词不是外加、而是由内含的重复元素改写而来。所有的关系</w:t>
      </w:r>
      <w:r w:rsidR="00BF5096">
        <w:rPr>
          <w:rFonts w:eastAsia="宋体" w:hint="eastAsia"/>
        </w:rPr>
        <w:t>从句</w:t>
      </w:r>
      <w:r w:rsidRPr="00E430F6">
        <w:rPr>
          <w:rFonts w:eastAsia="宋体" w:hint="eastAsia"/>
        </w:rPr>
        <w:t>都是形容词</w:t>
      </w:r>
      <w:r w:rsidR="00BF5096">
        <w:rPr>
          <w:rFonts w:eastAsia="宋体" w:hint="eastAsia"/>
        </w:rPr>
        <w:t>从句</w:t>
      </w:r>
      <w:r w:rsidRPr="00E430F6">
        <w:rPr>
          <w:rFonts w:eastAsia="宋体" w:hint="eastAsia"/>
        </w:rPr>
        <w:t>。只有复合关系代名词引导的</w:t>
      </w:r>
      <w:r w:rsidR="00BF5096">
        <w:rPr>
          <w:rFonts w:eastAsia="宋体" w:hint="eastAsia"/>
        </w:rPr>
        <w:t>从句</w:t>
      </w:r>
      <w:r w:rsidRPr="00E430F6">
        <w:rPr>
          <w:rFonts w:eastAsia="宋体" w:hint="eastAsia"/>
        </w:rPr>
        <w:t>，因为取代了先行词，所以升格为名词</w:t>
      </w:r>
      <w:r w:rsidR="00BF5096">
        <w:rPr>
          <w:rFonts w:eastAsia="宋体" w:hint="eastAsia"/>
        </w:rPr>
        <w:t>从句</w:t>
      </w:r>
      <w:r w:rsidRPr="00E430F6">
        <w:rPr>
          <w:rFonts w:eastAsia="宋体" w:hint="eastAsia"/>
        </w:rPr>
        <w:t>。关系</w:t>
      </w:r>
      <w:r w:rsidR="00BF5096">
        <w:rPr>
          <w:rFonts w:eastAsia="宋体" w:hint="eastAsia"/>
        </w:rPr>
        <w:t>从句</w:t>
      </w:r>
      <w:r w:rsidRPr="00E430F6">
        <w:rPr>
          <w:rFonts w:eastAsia="宋体" w:hint="eastAsia"/>
        </w:rPr>
        <w:t>与先行词之间若有逗点隔开，表示这个</w:t>
      </w:r>
      <w:r w:rsidR="00BF5096">
        <w:rPr>
          <w:rFonts w:eastAsia="宋体" w:hint="eastAsia"/>
        </w:rPr>
        <w:t>从句</w:t>
      </w:r>
      <w:r w:rsidRPr="00E430F6">
        <w:rPr>
          <w:rFonts w:eastAsia="宋体" w:hint="eastAsia"/>
        </w:rPr>
        <w:t>是放在括号内作补充说明之用、也就是不具指示功能。</w:t>
      </w:r>
    </w:p>
    <w:p w:rsidR="00DD2927" w:rsidRDefault="00E430F6" w:rsidP="00182A90">
      <w:pPr>
        <w:pStyle w:val="1"/>
        <w:spacing w:after="84"/>
        <w:rPr>
          <w:lang w:eastAsia="zh-TW"/>
        </w:rPr>
      </w:pPr>
      <w:bookmarkStart w:id="127" w:name="_Toc363483954"/>
      <w:r w:rsidRPr="00E430F6">
        <w:rPr>
          <w:rFonts w:hint="eastAsia"/>
        </w:rPr>
        <w:lastRenderedPageBreak/>
        <w:t>第二十章</w:t>
      </w:r>
      <w:r w:rsidR="006227B5">
        <w:rPr>
          <w:rFonts w:hint="eastAsia"/>
        </w:rPr>
        <w:t xml:space="preserve"> </w:t>
      </w:r>
      <w:r w:rsidRPr="00E430F6">
        <w:rPr>
          <w:rFonts w:hint="eastAsia"/>
        </w:rPr>
        <w:t>主词动词一致性</w:t>
      </w:r>
      <w:bookmarkEnd w:id="127"/>
    </w:p>
    <w:p w:rsidR="00DD2927" w:rsidRDefault="00E430F6" w:rsidP="00182A90">
      <w:pPr>
        <w:spacing w:after="84"/>
        <w:ind w:firstLine="480"/>
        <w:rPr>
          <w:lang w:eastAsia="zh-TW"/>
        </w:rPr>
      </w:pPr>
      <w:r w:rsidRPr="00E430F6">
        <w:rPr>
          <w:rFonts w:eastAsia="宋体" w:hint="eastAsia"/>
        </w:rPr>
        <w:t>动词该采用单数还是复数，当然是视主词而定。英文句子的主词必须是名词，包括名词词组、代名词、动名词、</w:t>
      </w:r>
      <w:r w:rsidR="00750148">
        <w:rPr>
          <w:rFonts w:eastAsia="宋体" w:hint="eastAsia"/>
        </w:rPr>
        <w:t>动词不定式</w:t>
      </w:r>
      <w:r w:rsidRPr="00E430F6">
        <w:rPr>
          <w:rFonts w:eastAsia="宋体" w:hint="eastAsia"/>
        </w:rPr>
        <w:t>、以及名词</w:t>
      </w:r>
      <w:r w:rsidR="00BF5096">
        <w:rPr>
          <w:rFonts w:eastAsia="宋体" w:hint="eastAsia"/>
        </w:rPr>
        <w:t>从句</w:t>
      </w:r>
      <w:r w:rsidRPr="00E430F6">
        <w:rPr>
          <w:rFonts w:eastAsia="宋体" w:hint="eastAsia"/>
        </w:rPr>
        <w:t>。以占大宗的名词词组来看，名词词组当中的名词有些字只有单数形、有些字只有复数形。有些字看起来像单数却要用复数动词、有些是看起来像复数却要用单数动词、还有一些则是采用单数复数动词皆可。</w:t>
      </w:r>
    </w:p>
    <w:p w:rsidR="00DD2927" w:rsidRDefault="00E430F6" w:rsidP="00182A90">
      <w:pPr>
        <w:spacing w:after="84"/>
        <w:ind w:firstLine="480"/>
        <w:rPr>
          <w:lang w:eastAsia="zh-TW"/>
        </w:rPr>
      </w:pPr>
      <w:r w:rsidRPr="00E430F6">
        <w:rPr>
          <w:rFonts w:eastAsia="宋体" w:hint="eastAsia"/>
        </w:rPr>
        <w:t>只有单数形的名词就是不可数名词，包括专有名词（</w:t>
      </w:r>
      <w:r w:rsidRPr="00E430F6">
        <w:rPr>
          <w:rFonts w:eastAsia="宋体"/>
        </w:rPr>
        <w:t>Bill Gates, New York</w:t>
      </w:r>
      <w:r w:rsidRPr="00E430F6">
        <w:rPr>
          <w:rFonts w:eastAsia="宋体" w:hint="eastAsia"/>
        </w:rPr>
        <w:t>）；物质名词（</w:t>
      </w:r>
      <w:r w:rsidRPr="00E430F6">
        <w:rPr>
          <w:rFonts w:eastAsia="宋体"/>
        </w:rPr>
        <w:t>gold, air</w:t>
      </w:r>
      <w:r w:rsidRPr="00E430F6">
        <w:rPr>
          <w:rFonts w:eastAsia="宋体" w:hint="eastAsia"/>
        </w:rPr>
        <w:t>）；抽象名词（</w:t>
      </w:r>
      <w:r w:rsidRPr="00E430F6">
        <w:rPr>
          <w:rFonts w:eastAsia="宋体"/>
        </w:rPr>
        <w:t>information, courage</w:t>
      </w:r>
      <w:r w:rsidRPr="00E430F6">
        <w:rPr>
          <w:rFonts w:eastAsia="宋体" w:hint="eastAsia"/>
        </w:rPr>
        <w:t>）等等，这些名词当主词时只能采用单数的动词。只有复数形的名词如</w:t>
      </w:r>
      <w:r w:rsidRPr="00E430F6">
        <w:rPr>
          <w:rFonts w:eastAsia="宋体"/>
        </w:rPr>
        <w:t>ruins</w:t>
      </w:r>
      <w:r w:rsidRPr="00E430F6">
        <w:rPr>
          <w:rFonts w:eastAsia="宋体" w:hint="eastAsia"/>
        </w:rPr>
        <w:t>「废墟」；</w:t>
      </w:r>
      <w:r w:rsidRPr="00E430F6">
        <w:rPr>
          <w:rFonts w:eastAsia="宋体"/>
        </w:rPr>
        <w:t>remains</w:t>
      </w:r>
      <w:r w:rsidRPr="00E430F6">
        <w:rPr>
          <w:rFonts w:eastAsia="宋体" w:hint="eastAsia"/>
        </w:rPr>
        <w:t>「遗体」；</w:t>
      </w:r>
      <w:r w:rsidRPr="00E430F6">
        <w:rPr>
          <w:rFonts w:eastAsia="宋体"/>
        </w:rPr>
        <w:t>outskirts</w:t>
      </w:r>
      <w:r w:rsidRPr="00E430F6">
        <w:rPr>
          <w:rFonts w:eastAsia="宋体" w:hint="eastAsia"/>
        </w:rPr>
        <w:t>「郊区」，这些名词当主词时只能采用复数的动词。</w:t>
      </w:r>
    </w:p>
    <w:p w:rsidR="00DD2927" w:rsidRDefault="00E430F6" w:rsidP="00182A90">
      <w:pPr>
        <w:spacing w:after="84"/>
        <w:ind w:firstLine="480"/>
        <w:rPr>
          <w:lang w:eastAsia="zh-TW"/>
        </w:rPr>
      </w:pPr>
      <w:r w:rsidRPr="00E430F6">
        <w:rPr>
          <w:rFonts w:eastAsia="宋体" w:hint="eastAsia"/>
        </w:rPr>
        <w:t>另外还有一些名词，单数与复数分别代表不同的意思。像</w:t>
      </w:r>
      <w:r w:rsidRPr="00E430F6">
        <w:rPr>
          <w:rFonts w:eastAsia="宋体"/>
        </w:rPr>
        <w:t>damage</w:t>
      </w:r>
      <w:r w:rsidRPr="00E430F6">
        <w:rPr>
          <w:rFonts w:eastAsia="宋体" w:hint="eastAsia"/>
        </w:rPr>
        <w:t>是「损害」，不可数名词、只有单数；</w:t>
      </w:r>
      <w:r w:rsidRPr="00E430F6">
        <w:rPr>
          <w:rFonts w:eastAsia="宋体"/>
        </w:rPr>
        <w:t>damages</w:t>
      </w:r>
      <w:r w:rsidRPr="00E430F6">
        <w:rPr>
          <w:rFonts w:eastAsia="宋体" w:hint="eastAsia"/>
        </w:rPr>
        <w:t>则是「赔偿」，可数名词、只有复数。</w:t>
      </w:r>
    </w:p>
    <w:p w:rsidR="00DD2927" w:rsidRDefault="00E430F6" w:rsidP="00182A90">
      <w:pPr>
        <w:spacing w:after="84"/>
        <w:ind w:firstLine="480"/>
        <w:rPr>
          <w:lang w:eastAsia="zh-TW"/>
        </w:rPr>
      </w:pPr>
      <w:r w:rsidRPr="00E430F6">
        <w:rPr>
          <w:rFonts w:eastAsia="宋体" w:hint="eastAsia"/>
        </w:rPr>
        <w:t>上面介绍的几种名词如果掌握得不够熟练，写作时很容易出错。不过，严格讲起来那是属于名词本身的问题——对这些名词的认识够不够清楚——而非主词动词一致性的问题。也就是说，写作的问题可能是出在不知道</w:t>
      </w:r>
      <w:r w:rsidRPr="00E430F6">
        <w:rPr>
          <w:rFonts w:eastAsia="宋体"/>
        </w:rPr>
        <w:t>gold</w:t>
      </w:r>
      <w:r w:rsidRPr="00E430F6">
        <w:rPr>
          <w:rFonts w:eastAsia="宋体" w:hint="eastAsia"/>
        </w:rPr>
        <w:t>不能加</w:t>
      </w:r>
      <w:r w:rsidRPr="00E430F6">
        <w:rPr>
          <w:rFonts w:eastAsia="宋体"/>
        </w:rPr>
        <w:t>-s</w:t>
      </w:r>
      <w:r w:rsidRPr="00E430F6">
        <w:rPr>
          <w:rFonts w:eastAsia="宋体" w:hint="eastAsia"/>
        </w:rPr>
        <w:t>、</w:t>
      </w:r>
      <w:r w:rsidRPr="00E430F6">
        <w:rPr>
          <w:rFonts w:eastAsia="宋体"/>
        </w:rPr>
        <w:t>remains</w:t>
      </w:r>
      <w:r w:rsidRPr="00E430F6">
        <w:rPr>
          <w:rFonts w:eastAsia="宋体" w:hint="eastAsia"/>
        </w:rPr>
        <w:t>不能没有</w:t>
      </w:r>
      <w:r w:rsidRPr="00E430F6">
        <w:rPr>
          <w:rFonts w:eastAsia="宋体"/>
        </w:rPr>
        <w:t>-s</w:t>
      </w:r>
      <w:r w:rsidRPr="00E430F6">
        <w:rPr>
          <w:rFonts w:eastAsia="宋体" w:hint="eastAsia"/>
        </w:rPr>
        <w:t>；一旦采用了</w:t>
      </w:r>
      <w:r w:rsidRPr="00E430F6">
        <w:rPr>
          <w:rFonts w:eastAsia="宋体"/>
        </w:rPr>
        <w:t>gold</w:t>
      </w:r>
      <w:r w:rsidRPr="00E430F6">
        <w:rPr>
          <w:rFonts w:eastAsia="宋体" w:hint="eastAsia"/>
        </w:rPr>
        <w:t>与</w:t>
      </w:r>
      <w:r w:rsidRPr="00E430F6">
        <w:rPr>
          <w:rFonts w:eastAsia="宋体"/>
        </w:rPr>
        <w:t>remains</w:t>
      </w:r>
      <w:r w:rsidRPr="00E430F6">
        <w:rPr>
          <w:rFonts w:eastAsia="宋体" w:hint="eastAsia"/>
        </w:rPr>
        <w:t>当主词，自然知道前者要配合单数动词、后者要配合复数动词。主词动词一致性的要求就在于这个单复数配合的动作。以下整理出一些处理主词动词一致性需要注意的地方。</w:t>
      </w:r>
    </w:p>
    <w:p w:rsidR="00DD2927" w:rsidRDefault="00E430F6" w:rsidP="00982549">
      <w:pPr>
        <w:pStyle w:val="3"/>
        <w:spacing w:before="126" w:after="126"/>
        <w:rPr>
          <w:lang w:eastAsia="zh-TW"/>
        </w:rPr>
      </w:pPr>
      <w:bookmarkStart w:id="128" w:name="_Toc363483955"/>
      <w:r w:rsidRPr="00E430F6">
        <w:rPr>
          <w:rFonts w:hint="eastAsia"/>
        </w:rPr>
        <w:t>单数形用复数动词</w:t>
      </w:r>
      <w:bookmarkEnd w:id="128"/>
    </w:p>
    <w:p w:rsidR="00DD2927" w:rsidRDefault="00E430F6" w:rsidP="00182A90">
      <w:pPr>
        <w:spacing w:after="84"/>
        <w:ind w:firstLine="480"/>
        <w:rPr>
          <w:lang w:eastAsia="zh-TW"/>
        </w:rPr>
      </w:pPr>
      <w:r w:rsidRPr="00E430F6">
        <w:rPr>
          <w:rFonts w:eastAsia="宋体" w:hint="eastAsia"/>
        </w:rPr>
        <w:t>有些名词看起来像单数、意思却是复数，必须采用复数动词。例如：</w:t>
      </w:r>
    </w:p>
    <w:p w:rsidR="00785232" w:rsidRPr="00785232" w:rsidRDefault="00E430F6" w:rsidP="00182A90">
      <w:pPr>
        <w:spacing w:after="84"/>
        <w:ind w:firstLine="480"/>
        <w:rPr>
          <w:lang w:eastAsia="zh-TW"/>
        </w:rPr>
      </w:pPr>
      <w:r w:rsidRPr="00E430F6">
        <w:rPr>
          <w:rFonts w:eastAsia="宋体"/>
        </w:rPr>
        <w:t xml:space="preserve">There </w:t>
      </w:r>
      <w:r w:rsidRPr="00E430F6">
        <w:rPr>
          <w:rFonts w:eastAsia="宋体"/>
          <w:u w:val="single"/>
        </w:rPr>
        <w:t>are</w:t>
      </w:r>
      <w:r w:rsidRPr="00E430F6">
        <w:rPr>
          <w:rFonts w:eastAsia="宋体"/>
        </w:rPr>
        <w:t xml:space="preserve"> </w:t>
      </w:r>
      <w:r w:rsidRPr="00E430F6">
        <w:rPr>
          <w:rFonts w:eastAsia="宋体"/>
          <w:u w:val="single"/>
        </w:rPr>
        <w:t>people</w:t>
      </w:r>
      <w:r w:rsidRPr="00E430F6">
        <w:rPr>
          <w:rFonts w:eastAsia="宋体"/>
        </w:rPr>
        <w:t xml:space="preserve"> waiting outside to see you.</w:t>
      </w:r>
    </w:p>
    <w:p w:rsidR="00DD2927" w:rsidRDefault="00E430F6" w:rsidP="00182A90">
      <w:pPr>
        <w:pStyle w:val="Preface"/>
        <w:spacing w:after="84"/>
        <w:ind w:firstLine="480"/>
        <w:rPr>
          <w:lang w:eastAsia="zh-TW"/>
        </w:rPr>
      </w:pPr>
      <w:r w:rsidRPr="00E430F6">
        <w:rPr>
          <w:rFonts w:hint="eastAsia"/>
        </w:rPr>
        <w:t>外头有人等着要见你。</w:t>
      </w:r>
    </w:p>
    <w:p w:rsidR="00DD2927" w:rsidRDefault="00E430F6" w:rsidP="00182A90">
      <w:pPr>
        <w:spacing w:after="84"/>
        <w:ind w:firstLine="480"/>
        <w:rPr>
          <w:lang w:eastAsia="zh-TW"/>
        </w:rPr>
      </w:pPr>
      <w:r w:rsidRPr="00E430F6">
        <w:rPr>
          <w:rFonts w:eastAsia="宋体" w:hint="eastAsia"/>
        </w:rPr>
        <w:t>名词</w:t>
      </w:r>
      <w:r w:rsidRPr="00E430F6">
        <w:rPr>
          <w:rFonts w:eastAsia="宋体"/>
        </w:rPr>
        <w:t>people</w:t>
      </w:r>
      <w:r w:rsidRPr="00E430F6">
        <w:rPr>
          <w:rFonts w:eastAsia="宋体" w:hint="eastAsia"/>
        </w:rPr>
        <w:t>解释为「人们」，虽然没有</w:t>
      </w:r>
      <w:r w:rsidRPr="00E430F6">
        <w:rPr>
          <w:rFonts w:eastAsia="宋体"/>
        </w:rPr>
        <w:t>-s</w:t>
      </w:r>
      <w:r w:rsidRPr="00E430F6">
        <w:rPr>
          <w:rFonts w:eastAsia="宋体" w:hint="eastAsia"/>
        </w:rPr>
        <w:t>字尾却是复数、必须采用复数动词。如果</w:t>
      </w:r>
      <w:r w:rsidRPr="00E430F6">
        <w:rPr>
          <w:rFonts w:eastAsia="宋体"/>
        </w:rPr>
        <w:t>people</w:t>
      </w:r>
      <w:r w:rsidRPr="00E430F6">
        <w:rPr>
          <w:rFonts w:eastAsia="宋体" w:hint="eastAsia"/>
        </w:rPr>
        <w:t>解释为「民族」，用法则不同，例如：</w:t>
      </w:r>
    </w:p>
    <w:p w:rsidR="00785232" w:rsidRPr="00785232" w:rsidRDefault="00E430F6" w:rsidP="00182A90">
      <w:pPr>
        <w:spacing w:after="84"/>
        <w:ind w:firstLine="480"/>
        <w:rPr>
          <w:lang w:eastAsia="zh-TW"/>
        </w:rPr>
      </w:pPr>
      <w:r w:rsidRPr="00E430F6">
        <w:rPr>
          <w:rFonts w:eastAsia="宋体"/>
        </w:rPr>
        <w:t xml:space="preserve">Three aboriginal </w:t>
      </w:r>
      <w:r w:rsidRPr="0040689D">
        <w:rPr>
          <w:rFonts w:eastAsia="宋体"/>
          <w:u w:val="single"/>
        </w:rPr>
        <w:t xml:space="preserve">peoples </w:t>
      </w:r>
      <w:r w:rsidRPr="00E430F6">
        <w:rPr>
          <w:rFonts w:eastAsia="宋体"/>
        </w:rPr>
        <w:t>live along this river.</w:t>
      </w:r>
    </w:p>
    <w:p w:rsidR="00DD2927" w:rsidRDefault="00E430F6" w:rsidP="00182A90">
      <w:pPr>
        <w:pStyle w:val="Preface"/>
        <w:spacing w:after="84"/>
        <w:ind w:firstLine="480"/>
        <w:rPr>
          <w:lang w:eastAsia="zh-TW"/>
        </w:rPr>
      </w:pPr>
      <w:r w:rsidRPr="00E430F6">
        <w:rPr>
          <w:rFonts w:hint="eastAsia"/>
        </w:rPr>
        <w:t>有三支原住民民族沿这条河居住。</w:t>
      </w:r>
    </w:p>
    <w:p w:rsidR="00DD2927" w:rsidRPr="0040689D" w:rsidRDefault="00E430F6" w:rsidP="00182A90">
      <w:pPr>
        <w:spacing w:after="84"/>
        <w:ind w:firstLine="480"/>
        <w:rPr>
          <w:rStyle w:val="af1"/>
        </w:rPr>
      </w:pPr>
      <w:r w:rsidRPr="0040689D">
        <w:rPr>
          <w:rStyle w:val="af1"/>
          <w:rFonts w:hint="eastAsia"/>
        </w:rPr>
        <w:t>这时候</w:t>
      </w:r>
      <w:r w:rsidRPr="0040689D">
        <w:rPr>
          <w:rStyle w:val="af1"/>
        </w:rPr>
        <w:t>a people</w:t>
      </w:r>
      <w:r w:rsidRPr="0040689D">
        <w:rPr>
          <w:rStyle w:val="af1"/>
          <w:rFonts w:hint="eastAsia"/>
        </w:rPr>
        <w:t>是「一支民族」、单数；</w:t>
      </w:r>
      <w:r w:rsidRPr="0040689D">
        <w:rPr>
          <w:rStyle w:val="af1"/>
        </w:rPr>
        <w:t>three peoples</w:t>
      </w:r>
      <w:r w:rsidRPr="0040689D">
        <w:rPr>
          <w:rStyle w:val="af1"/>
          <w:rFonts w:hint="eastAsia"/>
        </w:rPr>
        <w:t>是「三支民族」、复数。</w:t>
      </w:r>
    </w:p>
    <w:p w:rsidR="00785232" w:rsidRPr="00785232" w:rsidRDefault="00E430F6" w:rsidP="00182A90">
      <w:pPr>
        <w:spacing w:after="84"/>
        <w:ind w:firstLine="480"/>
        <w:rPr>
          <w:lang w:eastAsia="zh-TW"/>
        </w:rPr>
      </w:pPr>
      <w:r w:rsidRPr="00E430F6">
        <w:rPr>
          <w:rFonts w:eastAsia="宋体"/>
          <w:u w:val="single"/>
        </w:rPr>
        <w:t>Many fish</w:t>
      </w:r>
      <w:r w:rsidRPr="00E430F6">
        <w:rPr>
          <w:rFonts w:eastAsia="宋体"/>
        </w:rPr>
        <w:t xml:space="preserve"> in this lake </w:t>
      </w:r>
      <w:r w:rsidRPr="00E430F6">
        <w:rPr>
          <w:rFonts w:eastAsia="宋体"/>
          <w:u w:val="single"/>
        </w:rPr>
        <w:t>live</w:t>
      </w:r>
      <w:r w:rsidRPr="00E430F6">
        <w:rPr>
          <w:rFonts w:eastAsia="宋体"/>
        </w:rPr>
        <w:t xml:space="preserve"> on algae.</w:t>
      </w:r>
    </w:p>
    <w:p w:rsidR="00DD2927" w:rsidRDefault="00E430F6" w:rsidP="00182A90">
      <w:pPr>
        <w:pStyle w:val="Preface"/>
        <w:spacing w:after="84"/>
        <w:ind w:firstLine="480"/>
        <w:rPr>
          <w:lang w:eastAsia="zh-TW"/>
        </w:rPr>
      </w:pPr>
      <w:r w:rsidRPr="00E430F6">
        <w:rPr>
          <w:rFonts w:hint="eastAsia"/>
        </w:rPr>
        <w:t>这座湖里头有许多鱼都靠吃藻类维生。</w:t>
      </w:r>
    </w:p>
    <w:p w:rsidR="00DD2927" w:rsidRDefault="00E430F6" w:rsidP="00182A90">
      <w:pPr>
        <w:spacing w:after="84"/>
        <w:ind w:firstLine="480"/>
        <w:rPr>
          <w:lang w:eastAsia="zh-TW"/>
        </w:rPr>
      </w:pPr>
      <w:r w:rsidRPr="00E430F6">
        <w:rPr>
          <w:rFonts w:eastAsia="宋体" w:hint="eastAsia"/>
        </w:rPr>
        <w:t>名词</w:t>
      </w:r>
      <w:r w:rsidRPr="00E430F6">
        <w:rPr>
          <w:rFonts w:eastAsia="宋体"/>
        </w:rPr>
        <w:t>fish</w:t>
      </w:r>
      <w:r w:rsidRPr="00E430F6">
        <w:rPr>
          <w:rFonts w:eastAsia="宋体" w:hint="eastAsia"/>
        </w:rPr>
        <w:t>是「单复数同形」。一条鱼是</w:t>
      </w:r>
      <w:r w:rsidRPr="00E430F6">
        <w:rPr>
          <w:rFonts w:eastAsia="宋体"/>
        </w:rPr>
        <w:t>a fish</w:t>
      </w:r>
      <w:r w:rsidRPr="00E430F6">
        <w:rPr>
          <w:rFonts w:eastAsia="宋体" w:hint="eastAsia"/>
        </w:rPr>
        <w:t>，要用单数动词；许多条鱼是</w:t>
      </w:r>
      <w:r w:rsidRPr="00E430F6">
        <w:rPr>
          <w:rFonts w:eastAsia="宋体"/>
        </w:rPr>
        <w:t>many fish</w:t>
      </w:r>
      <w:r w:rsidRPr="00E430F6">
        <w:rPr>
          <w:rFonts w:eastAsia="宋体" w:hint="eastAsia"/>
        </w:rPr>
        <w:t>，要用复数动词。如果看到</w:t>
      </w:r>
      <w:r w:rsidRPr="00E430F6">
        <w:rPr>
          <w:rFonts w:eastAsia="宋体"/>
        </w:rPr>
        <w:t>fishes</w:t>
      </w:r>
      <w:r w:rsidRPr="00E430F6">
        <w:rPr>
          <w:rFonts w:eastAsia="宋体" w:hint="eastAsia"/>
        </w:rPr>
        <w:t>这种拼法，通常表示「种类」。像上面那个例句，如果把主词改成</w:t>
      </w:r>
      <w:r w:rsidRPr="00E430F6">
        <w:rPr>
          <w:rFonts w:eastAsia="宋体"/>
        </w:rPr>
        <w:t>many fishes</w:t>
      </w:r>
      <w:r w:rsidRPr="00E430F6">
        <w:rPr>
          <w:rFonts w:eastAsia="宋体" w:hint="eastAsia"/>
        </w:rPr>
        <w:t>，意思是「许多种鱼」，动词当然还是用复数。</w:t>
      </w:r>
    </w:p>
    <w:p w:rsidR="00DD2927" w:rsidRDefault="00E430F6" w:rsidP="00982549">
      <w:pPr>
        <w:pStyle w:val="3"/>
        <w:spacing w:before="126" w:after="126"/>
        <w:rPr>
          <w:lang w:eastAsia="zh-TW"/>
        </w:rPr>
      </w:pPr>
      <w:bookmarkStart w:id="129" w:name="_Toc363483956"/>
      <w:r w:rsidRPr="00E430F6">
        <w:rPr>
          <w:rFonts w:hint="eastAsia"/>
        </w:rPr>
        <w:lastRenderedPageBreak/>
        <w:t>复数形用单数动词</w:t>
      </w:r>
      <w:bookmarkEnd w:id="129"/>
    </w:p>
    <w:p w:rsidR="00DD2927" w:rsidRDefault="00E430F6" w:rsidP="00182A90">
      <w:pPr>
        <w:spacing w:after="84"/>
        <w:ind w:firstLine="480"/>
        <w:rPr>
          <w:lang w:eastAsia="zh-TW"/>
        </w:rPr>
      </w:pPr>
      <w:r w:rsidRPr="00E430F6">
        <w:rPr>
          <w:rFonts w:eastAsia="宋体" w:hint="eastAsia"/>
        </w:rPr>
        <w:t>有些名词看起来像复数，却要当单数解释、用单数动词。例如：</w:t>
      </w:r>
    </w:p>
    <w:p w:rsidR="00785232" w:rsidRPr="00785232" w:rsidRDefault="00E430F6" w:rsidP="00182A90">
      <w:pPr>
        <w:spacing w:after="84"/>
        <w:ind w:firstLine="480"/>
        <w:rPr>
          <w:lang w:eastAsia="zh-TW"/>
        </w:rPr>
      </w:pPr>
      <w:r w:rsidRPr="00E430F6">
        <w:rPr>
          <w:rFonts w:eastAsia="宋体"/>
          <w:u w:val="single"/>
        </w:rPr>
        <w:t>Mathematics</w:t>
      </w:r>
      <w:r w:rsidRPr="00E430F6">
        <w:rPr>
          <w:rFonts w:eastAsia="宋体"/>
        </w:rPr>
        <w:t xml:space="preserve"> </w:t>
      </w:r>
      <w:r w:rsidRPr="00E430F6">
        <w:rPr>
          <w:rFonts w:eastAsia="宋体"/>
          <w:u w:val="single"/>
        </w:rPr>
        <w:t>is</w:t>
      </w:r>
      <w:r w:rsidRPr="00E430F6">
        <w:rPr>
          <w:rFonts w:eastAsia="宋体"/>
        </w:rPr>
        <w:t xml:space="preserve"> an exacting science.</w:t>
      </w:r>
    </w:p>
    <w:p w:rsidR="00DD2927" w:rsidRDefault="00E430F6" w:rsidP="00182A90">
      <w:pPr>
        <w:pStyle w:val="Preface"/>
        <w:spacing w:after="84"/>
        <w:ind w:firstLine="480"/>
        <w:rPr>
          <w:lang w:eastAsia="zh-TW"/>
        </w:rPr>
      </w:pPr>
      <w:r w:rsidRPr="00E430F6">
        <w:rPr>
          <w:rFonts w:hint="eastAsia"/>
        </w:rPr>
        <w:t>数学是门很严谨的科学。</w:t>
      </w:r>
    </w:p>
    <w:p w:rsidR="00DD2927" w:rsidRDefault="00E430F6" w:rsidP="00182A90">
      <w:pPr>
        <w:spacing w:after="84"/>
        <w:ind w:firstLine="480"/>
        <w:rPr>
          <w:lang w:eastAsia="zh-TW"/>
        </w:rPr>
      </w:pPr>
      <w:r w:rsidRPr="00E430F6">
        <w:rPr>
          <w:rFonts w:eastAsia="宋体" w:hint="eastAsia"/>
        </w:rPr>
        <w:t>名词</w:t>
      </w:r>
      <w:r w:rsidRPr="00E430F6">
        <w:rPr>
          <w:rFonts w:eastAsia="宋体"/>
        </w:rPr>
        <w:t>mathematics</w:t>
      </w:r>
      <w:r w:rsidRPr="00E430F6">
        <w:rPr>
          <w:rFonts w:eastAsia="宋体" w:hint="eastAsia"/>
        </w:rPr>
        <w:t>的字尾</w:t>
      </w:r>
      <w:r w:rsidRPr="00E430F6">
        <w:rPr>
          <w:rFonts w:eastAsia="宋体"/>
        </w:rPr>
        <w:t>-ics</w:t>
      </w:r>
      <w:r w:rsidRPr="00E430F6">
        <w:rPr>
          <w:rFonts w:eastAsia="宋体" w:hint="eastAsia"/>
        </w:rPr>
        <w:t>，许多表示「学问、学科」的名词都是这种字尾，虽然有</w:t>
      </w:r>
      <w:r w:rsidRPr="00E430F6">
        <w:rPr>
          <w:rFonts w:eastAsia="宋体"/>
        </w:rPr>
        <w:t>-s</w:t>
      </w:r>
      <w:r w:rsidRPr="00E430F6">
        <w:rPr>
          <w:rFonts w:eastAsia="宋体" w:hint="eastAsia"/>
        </w:rPr>
        <w:t>却属于抽象名词、要用单数动词。类似的名词还有</w:t>
      </w:r>
      <w:r w:rsidRPr="00E430F6">
        <w:rPr>
          <w:rFonts w:eastAsia="宋体"/>
        </w:rPr>
        <w:t>civics</w:t>
      </w:r>
      <w:r w:rsidRPr="00E430F6">
        <w:rPr>
          <w:rFonts w:eastAsia="宋体" w:hint="eastAsia"/>
        </w:rPr>
        <w:t>「公民学」、</w:t>
      </w:r>
      <w:r w:rsidRPr="00E430F6">
        <w:rPr>
          <w:rFonts w:eastAsia="宋体"/>
        </w:rPr>
        <w:t>ethics</w:t>
      </w:r>
      <w:r w:rsidRPr="00E430F6">
        <w:rPr>
          <w:rFonts w:eastAsia="宋体" w:hint="eastAsia"/>
        </w:rPr>
        <w:t>「伦理学」、</w:t>
      </w:r>
      <w:r w:rsidRPr="00E430F6">
        <w:rPr>
          <w:rFonts w:eastAsia="宋体"/>
        </w:rPr>
        <w:t>physics</w:t>
      </w:r>
      <w:r w:rsidRPr="00E430F6">
        <w:rPr>
          <w:rFonts w:eastAsia="宋体" w:hint="eastAsia"/>
        </w:rPr>
        <w:t>「物理学」、</w:t>
      </w:r>
      <w:r w:rsidRPr="00E430F6">
        <w:rPr>
          <w:rFonts w:eastAsia="宋体"/>
        </w:rPr>
        <w:t>metaphysics</w:t>
      </w:r>
      <w:r w:rsidRPr="00E430F6">
        <w:rPr>
          <w:rFonts w:eastAsia="宋体" w:hint="eastAsia"/>
        </w:rPr>
        <w:t>「形上学」等等，都要采用单数动词。</w:t>
      </w:r>
    </w:p>
    <w:p w:rsidR="00785232" w:rsidRPr="00785232" w:rsidRDefault="00E430F6" w:rsidP="00182A90">
      <w:pPr>
        <w:spacing w:after="84"/>
        <w:ind w:firstLine="480"/>
        <w:rPr>
          <w:lang w:eastAsia="zh-TW"/>
        </w:rPr>
      </w:pPr>
      <w:r w:rsidRPr="00E430F6">
        <w:rPr>
          <w:rFonts w:eastAsia="宋体"/>
          <w:u w:val="single"/>
        </w:rPr>
        <w:t>Mumps</w:t>
      </w:r>
      <w:r w:rsidRPr="00E430F6">
        <w:rPr>
          <w:rFonts w:eastAsia="宋体"/>
        </w:rPr>
        <w:t xml:space="preserve"> </w:t>
      </w:r>
      <w:r w:rsidRPr="00E430F6">
        <w:rPr>
          <w:rFonts w:eastAsia="宋体"/>
          <w:u w:val="single"/>
        </w:rPr>
        <w:t>is</w:t>
      </w:r>
      <w:r w:rsidRPr="00E430F6">
        <w:rPr>
          <w:rFonts w:eastAsia="宋体"/>
        </w:rPr>
        <w:t xml:space="preserve"> not a serious disease.</w:t>
      </w:r>
    </w:p>
    <w:p w:rsidR="00DD2927" w:rsidRDefault="00E430F6" w:rsidP="00182A90">
      <w:pPr>
        <w:pStyle w:val="Preface"/>
        <w:spacing w:after="84"/>
        <w:ind w:firstLine="480"/>
        <w:rPr>
          <w:lang w:eastAsia="zh-TW"/>
        </w:rPr>
      </w:pPr>
      <w:r w:rsidRPr="00E430F6">
        <w:rPr>
          <w:rFonts w:hint="eastAsia"/>
        </w:rPr>
        <w:t>腮腺炎并不是什么大病。</w:t>
      </w:r>
    </w:p>
    <w:p w:rsidR="00DD2927" w:rsidRDefault="00E430F6" w:rsidP="00182A90">
      <w:pPr>
        <w:spacing w:after="84"/>
        <w:ind w:firstLine="480"/>
        <w:rPr>
          <w:lang w:eastAsia="zh-TW"/>
        </w:rPr>
      </w:pPr>
      <w:r w:rsidRPr="00E430F6">
        <w:rPr>
          <w:rFonts w:eastAsia="宋体" w:hint="eastAsia"/>
        </w:rPr>
        <w:t>名词</w:t>
      </w:r>
      <w:r w:rsidRPr="00E430F6">
        <w:rPr>
          <w:rFonts w:eastAsia="宋体"/>
        </w:rPr>
        <w:t>mumps</w:t>
      </w:r>
      <w:r w:rsidRPr="00E430F6">
        <w:rPr>
          <w:rFonts w:eastAsia="宋体" w:hint="eastAsia"/>
        </w:rPr>
        <w:t>的字尾有</w:t>
      </w:r>
      <w:r w:rsidRPr="00E430F6">
        <w:rPr>
          <w:rFonts w:eastAsia="宋体"/>
        </w:rPr>
        <w:t>-s</w:t>
      </w:r>
      <w:r w:rsidRPr="00E430F6">
        <w:rPr>
          <w:rFonts w:eastAsia="宋体" w:hint="eastAsia"/>
        </w:rPr>
        <w:t>却是单数、应采单数动词。许多表示「疾病」的名词例如</w:t>
      </w:r>
      <w:r w:rsidRPr="00E430F6">
        <w:rPr>
          <w:rFonts w:eastAsia="宋体"/>
        </w:rPr>
        <w:t>hepatitis</w:t>
      </w:r>
      <w:r w:rsidRPr="00E430F6">
        <w:rPr>
          <w:rFonts w:eastAsia="宋体" w:hint="eastAsia"/>
        </w:rPr>
        <w:t>「肝炎」、</w:t>
      </w:r>
      <w:r w:rsidRPr="00E430F6">
        <w:rPr>
          <w:rFonts w:eastAsia="宋体"/>
        </w:rPr>
        <w:t>meningitis</w:t>
      </w:r>
      <w:r w:rsidRPr="00E430F6">
        <w:rPr>
          <w:rFonts w:eastAsia="宋体" w:hint="eastAsia"/>
        </w:rPr>
        <w:t>「脑膜炎」等等都是这样的用法，</w:t>
      </w:r>
    </w:p>
    <w:p w:rsidR="00DD2927" w:rsidRDefault="00E430F6" w:rsidP="00982549">
      <w:pPr>
        <w:pStyle w:val="3"/>
        <w:spacing w:before="126" w:after="126"/>
        <w:rPr>
          <w:lang w:eastAsia="zh-TW"/>
        </w:rPr>
      </w:pPr>
      <w:bookmarkStart w:id="130" w:name="_Toc363483957"/>
      <w:r w:rsidRPr="00E430F6">
        <w:rPr>
          <w:rFonts w:hint="eastAsia"/>
        </w:rPr>
        <w:t>单位</w:t>
      </w:r>
      <w:bookmarkEnd w:id="130"/>
    </w:p>
    <w:p w:rsidR="00DD2927" w:rsidRDefault="00E430F6" w:rsidP="00182A90">
      <w:pPr>
        <w:spacing w:after="84"/>
        <w:ind w:firstLine="480"/>
        <w:rPr>
          <w:lang w:eastAsia="zh-TW"/>
        </w:rPr>
      </w:pPr>
      <w:r w:rsidRPr="0040689D">
        <w:rPr>
          <w:rStyle w:val="af1"/>
          <w:rFonts w:hint="eastAsia"/>
        </w:rPr>
        <w:t>度量衡单位与时间、货币单位等等当主词时，往往是复数形态却应采单数动词，</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Seven thousand dollars</w:t>
      </w:r>
      <w:r w:rsidRPr="00E430F6">
        <w:rPr>
          <w:rFonts w:eastAsia="宋体"/>
        </w:rPr>
        <w:t xml:space="preserve"> </w:t>
      </w:r>
      <w:r w:rsidRPr="00E430F6">
        <w:rPr>
          <w:rFonts w:eastAsia="宋体"/>
          <w:u w:val="single"/>
        </w:rPr>
        <w:t>is</w:t>
      </w:r>
      <w:r w:rsidRPr="00E430F6">
        <w:rPr>
          <w:rFonts w:eastAsia="宋体"/>
        </w:rPr>
        <w:t xml:space="preserve"> a lot of money to spend in one evening!</w:t>
      </w:r>
    </w:p>
    <w:p w:rsidR="00DD2927" w:rsidRDefault="00E430F6" w:rsidP="00182A90">
      <w:pPr>
        <w:pStyle w:val="Preface"/>
        <w:spacing w:after="84"/>
        <w:ind w:firstLine="480"/>
        <w:rPr>
          <w:lang w:eastAsia="zh-TW"/>
        </w:rPr>
      </w:pPr>
      <w:r w:rsidRPr="00E430F6">
        <w:rPr>
          <w:rFonts w:hint="eastAsia"/>
        </w:rPr>
        <w:t>七千块钱一个晚上花掉可不是笔小数目！</w:t>
      </w:r>
    </w:p>
    <w:p w:rsidR="00DD2927" w:rsidRDefault="00E430F6" w:rsidP="00182A90">
      <w:pPr>
        <w:spacing w:after="84"/>
        <w:ind w:firstLine="480"/>
        <w:rPr>
          <w:lang w:eastAsia="zh-TW"/>
        </w:rPr>
      </w:pPr>
      <w:r w:rsidRPr="00E430F6">
        <w:rPr>
          <w:rFonts w:eastAsia="宋体" w:hint="eastAsia"/>
        </w:rPr>
        <w:t>主词</w:t>
      </w:r>
      <w:r w:rsidRPr="00E430F6">
        <w:rPr>
          <w:rFonts w:eastAsia="宋体"/>
        </w:rPr>
        <w:t>seven thousand dollars</w:t>
      </w:r>
      <w:r w:rsidRPr="00E430F6">
        <w:rPr>
          <w:rFonts w:eastAsia="宋体" w:hint="eastAsia"/>
        </w:rPr>
        <w:t>是个名词词组，前面的</w:t>
      </w:r>
      <w:r w:rsidRPr="00E430F6">
        <w:rPr>
          <w:rFonts w:eastAsia="宋体"/>
        </w:rPr>
        <w:t>seven thousand</w:t>
      </w:r>
      <w:r w:rsidRPr="00E430F6">
        <w:rPr>
          <w:rFonts w:eastAsia="宋体" w:hint="eastAsia"/>
        </w:rPr>
        <w:t>是限定符、后面的</w:t>
      </w:r>
      <w:r w:rsidRPr="00E430F6">
        <w:rPr>
          <w:rFonts w:eastAsia="宋体"/>
        </w:rPr>
        <w:t>dollars</w:t>
      </w:r>
      <w:r w:rsidRPr="00E430F6">
        <w:rPr>
          <w:rFonts w:eastAsia="宋体" w:hint="eastAsia"/>
        </w:rPr>
        <w:t>是加了</w:t>
      </w:r>
      <w:r w:rsidRPr="00E430F6">
        <w:rPr>
          <w:rFonts w:eastAsia="宋体"/>
        </w:rPr>
        <w:t>-s</w:t>
      </w:r>
      <w:r w:rsidRPr="00E430F6">
        <w:rPr>
          <w:rFonts w:eastAsia="宋体" w:hint="eastAsia"/>
        </w:rPr>
        <w:t>的复数名词。从任何角度看它都是复数，但是动词却应采用单数的</w:t>
      </w:r>
      <w:r w:rsidRPr="00E430F6">
        <w:rPr>
          <w:rFonts w:eastAsia="宋体"/>
        </w:rPr>
        <w:t>is</w:t>
      </w:r>
      <w:r w:rsidRPr="00E430F6">
        <w:rPr>
          <w:rFonts w:eastAsia="宋体" w:hint="eastAsia"/>
        </w:rPr>
        <w:t>。这是因为：像</w:t>
      </w:r>
      <w:r w:rsidRPr="00E430F6">
        <w:rPr>
          <w:rFonts w:eastAsia="宋体"/>
        </w:rPr>
        <w:t>dollars</w:t>
      </w:r>
      <w:r w:rsidRPr="00E430F6">
        <w:rPr>
          <w:rFonts w:eastAsia="宋体" w:hint="eastAsia"/>
        </w:rPr>
        <w:t>这种钱币单位虽然是复数形态，意思却是「一笔钱」。例如</w:t>
      </w:r>
      <w:r w:rsidRPr="00E430F6">
        <w:rPr>
          <w:rFonts w:eastAsia="宋体"/>
        </w:rPr>
        <w:t>seven thousand dollars</w:t>
      </w:r>
      <w:r w:rsidRPr="00E430F6">
        <w:rPr>
          <w:rFonts w:eastAsia="宋体" w:hint="eastAsia"/>
        </w:rPr>
        <w:t>「七千元」，这个名词词组和</w:t>
      </w:r>
      <w:r w:rsidRPr="00E430F6">
        <w:rPr>
          <w:rFonts w:eastAsia="宋体"/>
        </w:rPr>
        <w:t>seven houses</w:t>
      </w:r>
      <w:r w:rsidRPr="00E430F6">
        <w:rPr>
          <w:rFonts w:eastAsia="宋体" w:hint="eastAsia"/>
        </w:rPr>
        <w:t>「七栋房屋」与</w:t>
      </w:r>
      <w:r w:rsidRPr="00E430F6">
        <w:rPr>
          <w:rFonts w:eastAsia="宋体"/>
        </w:rPr>
        <w:t>a thousand books</w:t>
      </w:r>
      <w:r w:rsidRPr="00E430F6">
        <w:rPr>
          <w:rFonts w:eastAsia="宋体" w:hint="eastAsia"/>
        </w:rPr>
        <w:t>「一千本书」不同。</w:t>
      </w:r>
      <w:r w:rsidRPr="00E430F6">
        <w:rPr>
          <w:rFonts w:eastAsia="宋体"/>
        </w:rPr>
        <w:t>Houses</w:t>
      </w:r>
      <w:r w:rsidRPr="00E430F6">
        <w:rPr>
          <w:rFonts w:eastAsia="宋体" w:hint="eastAsia"/>
        </w:rPr>
        <w:t>与</w:t>
      </w:r>
      <w:r w:rsidRPr="00E430F6">
        <w:rPr>
          <w:rFonts w:eastAsia="宋体"/>
        </w:rPr>
        <w:t>books</w:t>
      </w:r>
      <w:r w:rsidRPr="00E430F6">
        <w:rPr>
          <w:rFonts w:eastAsia="宋体" w:hint="eastAsia"/>
        </w:rPr>
        <w:t>都是实物，一千本便是一千个一本。</w:t>
      </w:r>
      <w:r w:rsidRPr="00E430F6">
        <w:rPr>
          <w:rFonts w:eastAsia="宋体"/>
        </w:rPr>
        <w:t>dollars</w:t>
      </w:r>
      <w:r w:rsidRPr="00E430F6">
        <w:rPr>
          <w:rFonts w:eastAsia="宋体" w:hint="eastAsia"/>
        </w:rPr>
        <w:t>则只是个计算单位，七千元代表的并非七千个一元，而是「一个数目」的钱。所以</w:t>
      </w:r>
      <w:r w:rsidRPr="00E430F6">
        <w:rPr>
          <w:rFonts w:eastAsia="宋体"/>
        </w:rPr>
        <w:t>seven thousand dollars</w:t>
      </w:r>
      <w:r w:rsidRPr="00E430F6">
        <w:rPr>
          <w:rFonts w:eastAsia="宋体" w:hint="eastAsia"/>
        </w:rPr>
        <w:t>当主词时，动词要用单数。下面几个例子的情况相同，都是以复数的单位为主词、动词却采单数形：</w:t>
      </w:r>
    </w:p>
    <w:p w:rsidR="00785232" w:rsidRPr="00785232" w:rsidRDefault="00E430F6" w:rsidP="00182A90">
      <w:pPr>
        <w:spacing w:after="84"/>
        <w:ind w:firstLine="480"/>
        <w:rPr>
          <w:lang w:eastAsia="zh-TW"/>
        </w:rPr>
      </w:pPr>
      <w:r w:rsidRPr="00E430F6">
        <w:rPr>
          <w:rFonts w:eastAsia="宋体"/>
          <w:u w:val="single"/>
        </w:rPr>
        <w:t>Two hours and 28 minutes</w:t>
      </w:r>
      <w:r w:rsidRPr="00E430F6">
        <w:rPr>
          <w:rFonts w:eastAsia="宋体"/>
        </w:rPr>
        <w:t xml:space="preserve"> </w:t>
      </w:r>
      <w:r w:rsidRPr="00E430F6">
        <w:rPr>
          <w:rFonts w:eastAsia="宋体"/>
          <w:u w:val="single"/>
        </w:rPr>
        <w:t>is</w:t>
      </w:r>
      <w:r w:rsidRPr="00E430F6">
        <w:rPr>
          <w:rFonts w:eastAsia="宋体"/>
        </w:rPr>
        <w:t xml:space="preserve"> the total length of the movie.</w:t>
      </w:r>
    </w:p>
    <w:p w:rsidR="00DD2927" w:rsidRDefault="00E430F6" w:rsidP="00182A90">
      <w:pPr>
        <w:pStyle w:val="Preface"/>
        <w:spacing w:after="84"/>
        <w:ind w:firstLine="480"/>
        <w:rPr>
          <w:lang w:eastAsia="zh-TW"/>
        </w:rPr>
      </w:pPr>
      <w:r w:rsidRPr="00E430F6">
        <w:rPr>
          <w:rFonts w:hint="eastAsia"/>
        </w:rPr>
        <w:t>两小时</w:t>
      </w:r>
      <w:r w:rsidRPr="00E430F6">
        <w:t>28</w:t>
      </w:r>
      <w:r w:rsidRPr="00E430F6">
        <w:rPr>
          <w:rFonts w:hint="eastAsia"/>
        </w:rPr>
        <w:t>分是这部电影的总长度。</w:t>
      </w:r>
    </w:p>
    <w:p w:rsidR="00785232" w:rsidRPr="00785232" w:rsidRDefault="00E430F6" w:rsidP="00182A90">
      <w:pPr>
        <w:spacing w:after="84"/>
        <w:ind w:firstLine="480"/>
        <w:rPr>
          <w:lang w:eastAsia="zh-TW"/>
        </w:rPr>
      </w:pPr>
      <w:r w:rsidRPr="00E430F6">
        <w:rPr>
          <w:rFonts w:eastAsia="宋体"/>
          <w:u w:val="single"/>
        </w:rPr>
        <w:t>Five kilometers</w:t>
      </w:r>
      <w:r w:rsidRPr="00E430F6">
        <w:rPr>
          <w:rFonts w:eastAsia="宋体"/>
        </w:rPr>
        <w:t xml:space="preserve"> </w:t>
      </w:r>
      <w:r w:rsidRPr="00E430F6">
        <w:rPr>
          <w:rFonts w:eastAsia="宋体"/>
          <w:u w:val="single"/>
        </w:rPr>
        <w:t>is</w:t>
      </w:r>
      <w:r w:rsidRPr="00E430F6">
        <w:rPr>
          <w:rFonts w:eastAsia="宋体"/>
        </w:rPr>
        <w:t xml:space="preserve"> not too long a distance to walk in one hour.</w:t>
      </w:r>
    </w:p>
    <w:p w:rsidR="00DD2927" w:rsidRDefault="00E430F6" w:rsidP="00182A90">
      <w:pPr>
        <w:pStyle w:val="Preface"/>
        <w:spacing w:after="84"/>
        <w:ind w:firstLine="480"/>
        <w:rPr>
          <w:lang w:eastAsia="zh-TW"/>
        </w:rPr>
      </w:pPr>
      <w:r w:rsidRPr="00E430F6">
        <w:rPr>
          <w:rFonts w:hint="eastAsia"/>
        </w:rPr>
        <w:t>一小时要走五公里，这个距离不算太长。</w:t>
      </w:r>
    </w:p>
    <w:p w:rsidR="00785232" w:rsidRPr="00785232" w:rsidRDefault="00E430F6" w:rsidP="00182A90">
      <w:pPr>
        <w:spacing w:after="84"/>
        <w:ind w:firstLine="480"/>
        <w:rPr>
          <w:lang w:eastAsia="zh-TW"/>
        </w:rPr>
      </w:pPr>
      <w:r w:rsidRPr="00E430F6">
        <w:rPr>
          <w:rFonts w:eastAsia="宋体"/>
          <w:u w:val="single"/>
        </w:rPr>
        <w:t>Three pounds</w:t>
      </w:r>
      <w:r w:rsidRPr="00E430F6">
        <w:rPr>
          <w:rFonts w:eastAsia="宋体"/>
        </w:rPr>
        <w:t xml:space="preserve"> of brown sugar </w:t>
      </w:r>
      <w:r w:rsidRPr="00E430F6">
        <w:rPr>
          <w:rFonts w:eastAsia="宋体"/>
          <w:u w:val="single"/>
        </w:rPr>
        <w:t>is</w:t>
      </w:r>
      <w:r w:rsidRPr="00E430F6">
        <w:rPr>
          <w:rFonts w:eastAsia="宋体"/>
        </w:rPr>
        <w:t xml:space="preserve"> quite enough for now.</w:t>
      </w:r>
    </w:p>
    <w:p w:rsidR="00DD2927" w:rsidRDefault="00E430F6" w:rsidP="00182A90">
      <w:pPr>
        <w:pStyle w:val="Preface"/>
        <w:spacing w:after="84"/>
        <w:ind w:firstLine="480"/>
        <w:rPr>
          <w:lang w:eastAsia="zh-TW"/>
        </w:rPr>
      </w:pPr>
      <w:r w:rsidRPr="00E430F6">
        <w:rPr>
          <w:rFonts w:hint="eastAsia"/>
        </w:rPr>
        <w:t>三磅红糖目前来说足够了。</w:t>
      </w:r>
    </w:p>
    <w:p w:rsidR="00DD2927" w:rsidRDefault="00E430F6" w:rsidP="00982549">
      <w:pPr>
        <w:pStyle w:val="3"/>
        <w:spacing w:before="126" w:after="126"/>
        <w:rPr>
          <w:lang w:eastAsia="zh-TW"/>
        </w:rPr>
      </w:pPr>
      <w:bookmarkStart w:id="131" w:name="_Toc363483958"/>
      <w:r w:rsidRPr="00E430F6">
        <w:rPr>
          <w:rFonts w:hint="eastAsia"/>
        </w:rPr>
        <w:lastRenderedPageBreak/>
        <w:t>单复数动词皆可</w:t>
      </w:r>
      <w:bookmarkEnd w:id="131"/>
    </w:p>
    <w:p w:rsidR="00DD2927" w:rsidRDefault="00E430F6" w:rsidP="00182A90">
      <w:pPr>
        <w:spacing w:after="84"/>
        <w:ind w:firstLine="480"/>
        <w:rPr>
          <w:lang w:eastAsia="zh-TW"/>
        </w:rPr>
      </w:pPr>
      <w:r w:rsidRPr="00E430F6">
        <w:rPr>
          <w:rFonts w:eastAsia="宋体" w:hint="eastAsia"/>
        </w:rPr>
        <w:t>有一些名词当主词时，动词采单数或复数形态皆可。例如：</w:t>
      </w:r>
    </w:p>
    <w:p w:rsidR="00785232" w:rsidRPr="00785232" w:rsidRDefault="00E430F6" w:rsidP="00182A90">
      <w:pPr>
        <w:spacing w:after="84"/>
        <w:ind w:firstLine="480"/>
        <w:rPr>
          <w:lang w:eastAsia="zh-TW"/>
        </w:rPr>
      </w:pPr>
      <w:r w:rsidRPr="00E430F6">
        <w:rPr>
          <w:rFonts w:eastAsia="宋体"/>
          <w:u w:val="single"/>
        </w:rPr>
        <w:t>The media</w:t>
      </w:r>
      <w:r w:rsidRPr="00E430F6">
        <w:rPr>
          <w:rFonts w:eastAsia="宋体"/>
        </w:rPr>
        <w:t xml:space="preserve"> </w:t>
      </w:r>
      <w:r w:rsidRPr="00E430F6">
        <w:rPr>
          <w:rFonts w:eastAsia="宋体"/>
          <w:u w:val="single"/>
        </w:rPr>
        <w:t>has been(or have been)</w:t>
      </w:r>
      <w:r w:rsidRPr="00E430F6">
        <w:rPr>
          <w:rFonts w:eastAsia="宋体"/>
        </w:rPr>
        <w:t xml:space="preserve"> reporting this murder for days.</w:t>
      </w:r>
    </w:p>
    <w:p w:rsidR="00DD2927" w:rsidRDefault="00E430F6" w:rsidP="00182A90">
      <w:pPr>
        <w:spacing w:after="84"/>
        <w:ind w:firstLine="480"/>
        <w:rPr>
          <w:lang w:eastAsia="zh-TW"/>
        </w:rPr>
      </w:pPr>
      <w:r w:rsidRPr="00E430F6">
        <w:rPr>
          <w:rFonts w:eastAsia="宋体" w:hint="eastAsia"/>
        </w:rPr>
        <w:t>名词</w:t>
      </w:r>
      <w:r w:rsidRPr="00E430F6">
        <w:rPr>
          <w:rFonts w:eastAsia="宋体"/>
        </w:rPr>
        <w:t>media</w:t>
      </w:r>
      <w:r w:rsidRPr="00E430F6">
        <w:rPr>
          <w:rFonts w:eastAsia="宋体" w:hint="eastAsia"/>
        </w:rPr>
        <w:t>「媒体」是复数，单数是</w:t>
      </w:r>
      <w:r w:rsidRPr="00E430F6">
        <w:rPr>
          <w:rFonts w:eastAsia="宋体"/>
        </w:rPr>
        <w:t>medium</w:t>
      </w:r>
      <w:r w:rsidRPr="00E430F6">
        <w:rPr>
          <w:rFonts w:eastAsia="宋体" w:hint="eastAsia"/>
        </w:rPr>
        <w:t>。但是这个字通常都是用复数形，很少用</w:t>
      </w:r>
      <w:r w:rsidRPr="00E430F6">
        <w:rPr>
          <w:rFonts w:eastAsia="宋体"/>
        </w:rPr>
        <w:t>medium</w:t>
      </w:r>
      <w:r w:rsidRPr="00E430F6">
        <w:rPr>
          <w:rFonts w:eastAsia="宋体" w:hint="eastAsia"/>
        </w:rPr>
        <w:t>的拼法。因此，</w:t>
      </w:r>
      <w:r w:rsidRPr="00E430F6">
        <w:rPr>
          <w:rFonts w:eastAsia="宋体"/>
        </w:rPr>
        <w:t>media</w:t>
      </w:r>
      <w:r w:rsidRPr="00E430F6">
        <w:rPr>
          <w:rFonts w:eastAsia="宋体" w:hint="eastAsia"/>
        </w:rPr>
        <w:t>当主词时，动词用单数或复数皆可。</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u w:val="single"/>
        </w:rPr>
        <w:t>This data is</w:t>
      </w:r>
      <w:r w:rsidR="00AD3C94">
        <w:rPr>
          <w:rFonts w:eastAsia="宋体" w:hint="eastAsia"/>
          <w:u w:val="single"/>
        </w:rPr>
        <w:t>(</w:t>
      </w:r>
      <w:r w:rsidRPr="00E430F6">
        <w:rPr>
          <w:rFonts w:eastAsia="宋体"/>
          <w:u w:val="single"/>
        </w:rPr>
        <w:t>or These data are</w:t>
      </w:r>
      <w:r w:rsidR="00AD3C94">
        <w:rPr>
          <w:rFonts w:eastAsia="宋体" w:hint="eastAsia"/>
          <w:u w:val="single"/>
        </w:rPr>
        <w:t>)</w:t>
      </w:r>
      <w:r w:rsidRPr="00E430F6">
        <w:rPr>
          <w:rFonts w:eastAsia="宋体"/>
        </w:rPr>
        <w:t xml:space="preserve"> quite out-of-date.</w:t>
      </w:r>
    </w:p>
    <w:p w:rsidR="00DD2927" w:rsidRPr="00AD3C94" w:rsidRDefault="00E430F6" w:rsidP="00182A90">
      <w:pPr>
        <w:spacing w:after="84"/>
        <w:ind w:firstLine="480"/>
        <w:rPr>
          <w:rStyle w:val="af1"/>
        </w:rPr>
      </w:pPr>
      <w:r w:rsidRPr="00AD3C94">
        <w:rPr>
          <w:rStyle w:val="af1"/>
        </w:rPr>
        <w:t>Data</w:t>
      </w:r>
      <w:r w:rsidRPr="00AD3C94">
        <w:rPr>
          <w:rStyle w:val="af1"/>
          <w:rFonts w:hint="eastAsia"/>
        </w:rPr>
        <w:t>「数据」的单数是</w:t>
      </w:r>
      <w:r w:rsidRPr="00AD3C94">
        <w:rPr>
          <w:rStyle w:val="af1"/>
        </w:rPr>
        <w:t>datum</w:t>
      </w:r>
      <w:r w:rsidRPr="00AD3C94">
        <w:rPr>
          <w:rStyle w:val="af1"/>
          <w:rFonts w:hint="eastAsia"/>
        </w:rPr>
        <w:t>，但是一般都只用复数形。</w:t>
      </w:r>
      <w:r w:rsidRPr="00AD3C94">
        <w:rPr>
          <w:rStyle w:val="af1"/>
        </w:rPr>
        <w:t>Data</w:t>
      </w:r>
      <w:r w:rsidRPr="00AD3C94">
        <w:rPr>
          <w:rStyle w:val="af1"/>
          <w:rFonts w:hint="eastAsia"/>
        </w:rPr>
        <w:t>当主词时，动词采单数复数皆可。</w:t>
      </w:r>
    </w:p>
    <w:p w:rsidR="00DD2927" w:rsidRDefault="00E430F6" w:rsidP="00182A90">
      <w:pPr>
        <w:spacing w:after="84"/>
        <w:ind w:firstLine="480"/>
        <w:rPr>
          <w:lang w:eastAsia="zh-TW"/>
        </w:rPr>
      </w:pPr>
      <w:r w:rsidRPr="00E430F6">
        <w:rPr>
          <w:rFonts w:eastAsia="宋体" w:hint="eastAsia"/>
        </w:rPr>
        <w:t>类似的字还有</w:t>
      </w:r>
      <w:r w:rsidRPr="00E430F6">
        <w:rPr>
          <w:rFonts w:eastAsia="宋体"/>
        </w:rPr>
        <w:t>bacteria</w:t>
      </w:r>
      <w:r w:rsidRPr="00E430F6">
        <w:rPr>
          <w:rFonts w:eastAsia="宋体" w:hint="eastAsia"/>
        </w:rPr>
        <w:t>「细菌」（单数</w:t>
      </w:r>
      <w:r w:rsidRPr="00E430F6">
        <w:rPr>
          <w:rFonts w:eastAsia="宋体"/>
        </w:rPr>
        <w:t>bacterium</w:t>
      </w:r>
      <w:r w:rsidRPr="00E430F6">
        <w:rPr>
          <w:rFonts w:eastAsia="宋体" w:hint="eastAsia"/>
        </w:rPr>
        <w:t>）、</w:t>
      </w:r>
      <w:r w:rsidRPr="00E430F6">
        <w:rPr>
          <w:rFonts w:eastAsia="宋体"/>
        </w:rPr>
        <w:t>whereabouts</w:t>
      </w:r>
      <w:r w:rsidRPr="00E430F6">
        <w:rPr>
          <w:rFonts w:eastAsia="宋体" w:hint="eastAsia"/>
        </w:rPr>
        <w:t>「下落」（单数</w:t>
      </w:r>
      <w:r w:rsidRPr="00E430F6">
        <w:rPr>
          <w:rFonts w:eastAsia="宋体"/>
        </w:rPr>
        <w:t>whereabout</w:t>
      </w:r>
      <w:r w:rsidRPr="00E430F6">
        <w:rPr>
          <w:rFonts w:eastAsia="宋体" w:hint="eastAsia"/>
        </w:rPr>
        <w:t>）、</w:t>
      </w:r>
      <w:r w:rsidRPr="00E430F6">
        <w:rPr>
          <w:rFonts w:eastAsia="宋体"/>
        </w:rPr>
        <w:t>headquarters</w:t>
      </w:r>
      <w:r w:rsidRPr="00E430F6">
        <w:rPr>
          <w:rFonts w:eastAsia="宋体" w:hint="eastAsia"/>
        </w:rPr>
        <w:t>「总部」（单数</w:t>
      </w:r>
      <w:r w:rsidRPr="00E430F6">
        <w:rPr>
          <w:rFonts w:eastAsia="宋体"/>
        </w:rPr>
        <w:t>whereabout</w:t>
      </w:r>
      <w:r w:rsidRPr="00E430F6">
        <w:rPr>
          <w:rFonts w:eastAsia="宋体" w:hint="eastAsia"/>
        </w:rPr>
        <w:t>）。这些字同样都是惯常只用复数形，但是可以采用单数或复数动词。</w:t>
      </w:r>
    </w:p>
    <w:p w:rsidR="00DD2927" w:rsidRDefault="00E430F6" w:rsidP="00182A90">
      <w:pPr>
        <w:spacing w:after="84"/>
        <w:ind w:firstLine="480"/>
        <w:rPr>
          <w:lang w:eastAsia="zh-TW"/>
        </w:rPr>
      </w:pPr>
      <w:r w:rsidRPr="00E430F6">
        <w:rPr>
          <w:rFonts w:eastAsia="宋体" w:hint="eastAsia"/>
        </w:rPr>
        <w:t>其中</w:t>
      </w:r>
      <w:r w:rsidRPr="00E430F6">
        <w:rPr>
          <w:rFonts w:eastAsia="宋体"/>
        </w:rPr>
        <w:t>statistics</w:t>
      </w:r>
      <w:r w:rsidRPr="00E430F6">
        <w:rPr>
          <w:rFonts w:eastAsia="宋体" w:hint="eastAsia"/>
        </w:rPr>
        <w:t>这个字要注意：解释为「统计学」时它是不可数的抽象名词，应采单数动词。例如：</w:t>
      </w:r>
    </w:p>
    <w:p w:rsidR="00785232" w:rsidRPr="00785232" w:rsidRDefault="00E430F6" w:rsidP="00182A90">
      <w:pPr>
        <w:spacing w:after="84"/>
        <w:ind w:firstLine="480"/>
        <w:rPr>
          <w:lang w:eastAsia="zh-TW"/>
        </w:rPr>
      </w:pPr>
      <w:r w:rsidRPr="00E430F6">
        <w:rPr>
          <w:rFonts w:eastAsia="宋体"/>
          <w:u w:val="single"/>
        </w:rPr>
        <w:t>Statistics</w:t>
      </w:r>
      <w:r w:rsidRPr="00E430F6">
        <w:rPr>
          <w:rFonts w:eastAsia="宋体"/>
        </w:rPr>
        <w:t xml:space="preserve"> </w:t>
      </w:r>
      <w:r w:rsidRPr="00E430F6">
        <w:rPr>
          <w:rFonts w:eastAsia="宋体"/>
          <w:u w:val="single"/>
        </w:rPr>
        <w:t>draws</w:t>
      </w:r>
      <w:r w:rsidRPr="00E430F6">
        <w:rPr>
          <w:rFonts w:eastAsia="宋体"/>
        </w:rPr>
        <w:t xml:space="preserve"> heavily </w:t>
      </w:r>
      <w:r w:rsidRPr="00E430F6">
        <w:rPr>
          <w:rFonts w:eastAsia="宋体"/>
          <w:u w:val="single"/>
        </w:rPr>
        <w:t>on</w:t>
      </w:r>
      <w:r w:rsidRPr="00E430F6">
        <w:rPr>
          <w:rFonts w:eastAsia="宋体"/>
        </w:rPr>
        <w:t xml:space="preserve"> mathematics.</w:t>
      </w:r>
    </w:p>
    <w:p w:rsidR="00DD2927" w:rsidRDefault="00E430F6" w:rsidP="00182A90">
      <w:pPr>
        <w:pStyle w:val="Preface"/>
        <w:spacing w:after="84"/>
        <w:ind w:firstLine="480"/>
        <w:rPr>
          <w:lang w:eastAsia="zh-TW"/>
        </w:rPr>
      </w:pPr>
      <w:r w:rsidRPr="00E430F6">
        <w:rPr>
          <w:rFonts w:hint="eastAsia"/>
        </w:rPr>
        <w:t>统计学大量运用数学。</w:t>
      </w:r>
    </w:p>
    <w:p w:rsidR="00DD2927" w:rsidRDefault="00E430F6" w:rsidP="00182A90">
      <w:pPr>
        <w:spacing w:after="84"/>
        <w:ind w:firstLine="480"/>
        <w:rPr>
          <w:lang w:eastAsia="zh-TW"/>
        </w:rPr>
      </w:pPr>
      <w:r w:rsidRPr="00E430F6">
        <w:rPr>
          <w:rFonts w:eastAsia="宋体" w:hint="eastAsia"/>
        </w:rPr>
        <w:t>但是，解释为「统计资料」，单数是</w:t>
      </w:r>
      <w:r w:rsidRPr="00E430F6">
        <w:rPr>
          <w:rFonts w:eastAsia="宋体"/>
        </w:rPr>
        <w:t>statistic</w:t>
      </w:r>
      <w:r w:rsidRPr="00E430F6">
        <w:rPr>
          <w:rFonts w:eastAsia="宋体" w:hint="eastAsia"/>
        </w:rPr>
        <w:t>、复数是</w:t>
      </w:r>
      <w:r w:rsidRPr="00E430F6">
        <w:rPr>
          <w:rFonts w:eastAsia="宋体"/>
        </w:rPr>
        <w:t>statistics</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This statistic</w:t>
      </w:r>
      <w:r w:rsidRPr="00E430F6">
        <w:rPr>
          <w:rFonts w:eastAsia="宋体"/>
        </w:rPr>
        <w:t xml:space="preserve"> </w:t>
      </w:r>
      <w:r w:rsidRPr="00E430F6">
        <w:rPr>
          <w:rFonts w:eastAsia="宋体"/>
          <w:u w:val="single"/>
        </w:rPr>
        <w:t>is</w:t>
      </w:r>
      <w:r w:rsidRPr="00E430F6">
        <w:rPr>
          <w:rFonts w:eastAsia="宋体"/>
        </w:rPr>
        <w:t xml:space="preserve"> quite accurate.</w:t>
      </w:r>
    </w:p>
    <w:p w:rsidR="00DD2927" w:rsidRDefault="00E430F6" w:rsidP="00182A90">
      <w:pPr>
        <w:pStyle w:val="Preface"/>
        <w:spacing w:after="84"/>
        <w:ind w:firstLine="480"/>
        <w:rPr>
          <w:lang w:eastAsia="zh-TW"/>
        </w:rPr>
      </w:pPr>
      <w:r w:rsidRPr="00E430F6">
        <w:rPr>
          <w:rFonts w:hint="eastAsia"/>
        </w:rPr>
        <w:t>这笔数据相当正确。</w:t>
      </w:r>
    </w:p>
    <w:p w:rsidR="00785232" w:rsidRPr="00785232" w:rsidRDefault="00E430F6" w:rsidP="00182A90">
      <w:pPr>
        <w:spacing w:after="84"/>
        <w:ind w:firstLine="480"/>
        <w:rPr>
          <w:lang w:eastAsia="zh-TW"/>
        </w:rPr>
      </w:pPr>
      <w:r w:rsidRPr="00E430F6">
        <w:rPr>
          <w:rFonts w:eastAsia="宋体"/>
          <w:u w:val="single"/>
        </w:rPr>
        <w:t>These statistics</w:t>
      </w:r>
      <w:r w:rsidRPr="00E430F6">
        <w:rPr>
          <w:rFonts w:eastAsia="宋体"/>
        </w:rPr>
        <w:t xml:space="preserve"> </w:t>
      </w:r>
      <w:r w:rsidRPr="00E430F6">
        <w:rPr>
          <w:rFonts w:eastAsia="宋体"/>
          <w:u w:val="single"/>
        </w:rPr>
        <w:t>are</w:t>
      </w:r>
      <w:r w:rsidRPr="00E430F6">
        <w:rPr>
          <w:rFonts w:eastAsia="宋体"/>
        </w:rPr>
        <w:t xml:space="preserve"> mostly accurate.</w:t>
      </w:r>
    </w:p>
    <w:p w:rsidR="00DD2927" w:rsidRDefault="00E430F6" w:rsidP="00182A90">
      <w:pPr>
        <w:pStyle w:val="Preface"/>
        <w:spacing w:after="84"/>
        <w:ind w:firstLine="480"/>
        <w:rPr>
          <w:lang w:eastAsia="zh-TW"/>
        </w:rPr>
      </w:pPr>
      <w:r w:rsidRPr="00E430F6">
        <w:rPr>
          <w:rFonts w:hint="eastAsia"/>
        </w:rPr>
        <w:t>这些数据大抵正确。</w:t>
      </w:r>
    </w:p>
    <w:p w:rsidR="00DD2927" w:rsidRDefault="00E430F6" w:rsidP="00982549">
      <w:pPr>
        <w:pStyle w:val="3"/>
        <w:spacing w:before="126" w:after="126"/>
        <w:rPr>
          <w:lang w:eastAsia="zh-TW"/>
        </w:rPr>
      </w:pPr>
      <w:bookmarkStart w:id="132" w:name="_Toc363483959"/>
      <w:r w:rsidRPr="00E430F6">
        <w:rPr>
          <w:rFonts w:hint="eastAsia"/>
        </w:rPr>
        <w:t>集合名词</w:t>
      </w:r>
      <w:bookmarkEnd w:id="132"/>
    </w:p>
    <w:p w:rsidR="00DD2927" w:rsidRDefault="00E430F6" w:rsidP="00182A90">
      <w:pPr>
        <w:spacing w:after="84"/>
        <w:ind w:firstLine="480"/>
        <w:rPr>
          <w:lang w:eastAsia="zh-TW"/>
        </w:rPr>
      </w:pPr>
      <w:r w:rsidRPr="00E430F6">
        <w:rPr>
          <w:rFonts w:eastAsia="宋体" w:hint="eastAsia"/>
        </w:rPr>
        <w:t>集合名词如</w:t>
      </w:r>
      <w:r w:rsidRPr="00E430F6">
        <w:rPr>
          <w:rFonts w:eastAsia="宋体"/>
        </w:rPr>
        <w:t>family</w:t>
      </w:r>
      <w:r w:rsidRPr="00E430F6">
        <w:rPr>
          <w:rFonts w:eastAsia="宋体" w:hint="eastAsia"/>
        </w:rPr>
        <w:t>「家庭」</w:t>
      </w:r>
      <w:r w:rsidRPr="00E430F6">
        <w:rPr>
          <w:rFonts w:eastAsia="宋体"/>
        </w:rPr>
        <w:t>, crew</w:t>
      </w:r>
      <w:r w:rsidRPr="00E430F6">
        <w:rPr>
          <w:rFonts w:eastAsia="宋体" w:hint="eastAsia"/>
        </w:rPr>
        <w:t>「全体机员、船员」</w:t>
      </w:r>
      <w:r w:rsidRPr="00E430F6">
        <w:rPr>
          <w:rFonts w:eastAsia="宋体"/>
        </w:rPr>
        <w:t>, committee</w:t>
      </w:r>
      <w:r w:rsidRPr="00E430F6">
        <w:rPr>
          <w:rFonts w:eastAsia="宋体" w:hint="eastAsia"/>
        </w:rPr>
        <w:t>「委员会」</w:t>
      </w:r>
      <w:r w:rsidRPr="00E430F6">
        <w:rPr>
          <w:rFonts w:eastAsia="宋体"/>
        </w:rPr>
        <w:t>, staff</w:t>
      </w:r>
      <w:r w:rsidRPr="00E430F6">
        <w:rPr>
          <w:rFonts w:eastAsia="宋体" w:hint="eastAsia"/>
        </w:rPr>
        <w:t>「幕僚」</w:t>
      </w:r>
      <w:r w:rsidRPr="00E430F6">
        <w:rPr>
          <w:rFonts w:eastAsia="宋体"/>
        </w:rPr>
        <w:t>, faculty</w:t>
      </w:r>
      <w:r w:rsidRPr="00E430F6">
        <w:rPr>
          <w:rFonts w:eastAsia="宋体" w:hint="eastAsia"/>
        </w:rPr>
        <w:t>「全体教职员」</w:t>
      </w:r>
      <w:r w:rsidRPr="00E430F6">
        <w:rPr>
          <w:rFonts w:eastAsia="宋体"/>
        </w:rPr>
        <w:t>, team</w:t>
      </w:r>
      <w:r w:rsidRPr="00E430F6">
        <w:rPr>
          <w:rFonts w:eastAsia="宋体" w:hint="eastAsia"/>
        </w:rPr>
        <w:t>「队」</w:t>
      </w:r>
      <w:r w:rsidRPr="00E430F6">
        <w:rPr>
          <w:rFonts w:eastAsia="宋体"/>
        </w:rPr>
        <w:t>, police</w:t>
      </w:r>
      <w:r w:rsidRPr="00E430F6">
        <w:rPr>
          <w:rFonts w:eastAsia="宋体" w:hint="eastAsia"/>
        </w:rPr>
        <w:t>「警方」</w:t>
      </w:r>
      <w:r w:rsidRPr="00E430F6">
        <w:rPr>
          <w:rFonts w:eastAsia="宋体"/>
        </w:rPr>
        <w:t>, government</w:t>
      </w:r>
      <w:r w:rsidRPr="00E430F6">
        <w:rPr>
          <w:rFonts w:eastAsia="宋体" w:hint="eastAsia"/>
        </w:rPr>
        <w:t>「政府」等等，如果指的是一个「单位」，应采单数动词。但是如果意思是单位中的「人们」，就要用复数动词。例如：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police</w:t>
      </w:r>
      <w:r w:rsidRPr="00E430F6">
        <w:rPr>
          <w:rFonts w:eastAsia="宋体"/>
        </w:rPr>
        <w:t xml:space="preserve"> </w:t>
      </w:r>
      <w:r w:rsidRPr="00E430F6">
        <w:rPr>
          <w:rFonts w:eastAsia="宋体"/>
          <w:u w:val="single"/>
        </w:rPr>
        <w:t>is</w:t>
      </w:r>
      <w:r w:rsidRPr="00E430F6">
        <w:rPr>
          <w:rFonts w:eastAsia="宋体"/>
        </w:rPr>
        <w:t xml:space="preserve"> working on this case.</w:t>
      </w:r>
    </w:p>
    <w:p w:rsidR="00DD2927" w:rsidRDefault="00E430F6" w:rsidP="00182A90">
      <w:pPr>
        <w:pStyle w:val="Preface"/>
        <w:spacing w:after="84"/>
        <w:ind w:firstLineChars="183" w:firstLine="439"/>
        <w:rPr>
          <w:lang w:eastAsia="zh-TW"/>
        </w:rPr>
      </w:pPr>
      <w:r w:rsidRPr="00E430F6">
        <w:rPr>
          <w:rFonts w:hint="eastAsia"/>
        </w:rPr>
        <w:t>警方正在办这件案子。</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police</w:t>
      </w:r>
      <w:r w:rsidRPr="00E430F6">
        <w:rPr>
          <w:rFonts w:eastAsia="宋体"/>
        </w:rPr>
        <w:t xml:space="preserve"> </w:t>
      </w:r>
      <w:r w:rsidRPr="00E430F6">
        <w:rPr>
          <w:rFonts w:eastAsia="宋体"/>
          <w:u w:val="single"/>
        </w:rPr>
        <w:t>are</w:t>
      </w:r>
      <w:r w:rsidRPr="00E430F6">
        <w:rPr>
          <w:rFonts w:eastAsia="宋体"/>
        </w:rPr>
        <w:t xml:space="preserve"> here.</w:t>
      </w:r>
    </w:p>
    <w:p w:rsidR="00DD2927" w:rsidRDefault="00E430F6" w:rsidP="00182A90">
      <w:pPr>
        <w:pStyle w:val="Preface"/>
        <w:spacing w:after="84"/>
        <w:ind w:firstLineChars="183" w:firstLine="439"/>
        <w:rPr>
          <w:lang w:eastAsia="zh-TW"/>
        </w:rPr>
      </w:pPr>
      <w:r w:rsidRPr="00E430F6">
        <w:rPr>
          <w:rFonts w:hint="eastAsia"/>
        </w:rPr>
        <w:t>警察来了。</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句中把</w:t>
      </w:r>
      <w:r w:rsidRPr="00E430F6">
        <w:rPr>
          <w:rFonts w:eastAsia="宋体"/>
        </w:rPr>
        <w:t>the police</w:t>
      </w:r>
      <w:r w:rsidRPr="00E430F6">
        <w:rPr>
          <w:rFonts w:eastAsia="宋体" w:hint="eastAsia"/>
        </w:rPr>
        <w:t>视为一个单位，因此用复数。第</w:t>
      </w:r>
      <w:r w:rsidRPr="00E430F6">
        <w:rPr>
          <w:rFonts w:eastAsia="宋体"/>
        </w:rPr>
        <w:t>2</w:t>
      </w:r>
      <w:r w:rsidRPr="00E430F6">
        <w:rPr>
          <w:rFonts w:eastAsia="宋体" w:hint="eastAsia"/>
        </w:rPr>
        <w:t>句中则是用</w:t>
      </w:r>
      <w:r w:rsidRPr="00E430F6">
        <w:rPr>
          <w:rFonts w:eastAsia="宋体"/>
        </w:rPr>
        <w:t>the police</w:t>
      </w:r>
      <w:r w:rsidRPr="00E430F6">
        <w:rPr>
          <w:rFonts w:eastAsia="宋体" w:hint="eastAsia"/>
        </w:rPr>
        <w:t>代表一些警察，因此用复数。</w:t>
      </w:r>
    </w:p>
    <w:p w:rsidR="00DD2927" w:rsidRDefault="00E430F6" w:rsidP="00182A90">
      <w:pPr>
        <w:spacing w:after="84"/>
        <w:ind w:firstLine="480"/>
        <w:rPr>
          <w:lang w:eastAsia="zh-TW"/>
        </w:rPr>
      </w:pPr>
      <w:r w:rsidRPr="00AD3C94">
        <w:rPr>
          <w:rStyle w:val="af1"/>
          <w:rFonts w:hint="eastAsia"/>
        </w:rPr>
        <w:lastRenderedPageBreak/>
        <w:t>集合名词该用单数还是复数动词，通常视个人选择、两种都可以。</w:t>
      </w:r>
      <w:r w:rsidRPr="00E430F6">
        <w:rPr>
          <w:rFonts w:eastAsia="宋体" w:hint="eastAsia"/>
        </w:rPr>
        <w:t>但有时候要配合意思决定。例如：</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committee</w:t>
      </w:r>
      <w:r w:rsidRPr="00E430F6">
        <w:rPr>
          <w:rFonts w:eastAsia="宋体"/>
        </w:rPr>
        <w:t xml:space="preserve"> </w:t>
      </w:r>
      <w:r w:rsidRPr="00E430F6">
        <w:rPr>
          <w:rFonts w:eastAsia="宋体"/>
          <w:u w:val="single"/>
        </w:rPr>
        <w:t>was</w:t>
      </w:r>
      <w:r w:rsidRPr="00E430F6">
        <w:rPr>
          <w:rFonts w:eastAsia="宋体"/>
        </w:rPr>
        <w:t xml:space="preserve"> founded in 1980, so </w:t>
      </w:r>
      <w:r w:rsidRPr="00E430F6">
        <w:rPr>
          <w:rFonts w:eastAsia="宋体"/>
          <w:u w:val="single"/>
        </w:rPr>
        <w:t>it has</w:t>
      </w:r>
      <w:r w:rsidRPr="00E430F6">
        <w:rPr>
          <w:rFonts w:eastAsia="宋体"/>
        </w:rPr>
        <w:t xml:space="preserve"> quite a bit of history now..</w:t>
      </w:r>
    </w:p>
    <w:p w:rsidR="00DD2927" w:rsidRDefault="00E430F6" w:rsidP="00182A90">
      <w:pPr>
        <w:pStyle w:val="Preface"/>
        <w:spacing w:after="84"/>
        <w:ind w:firstLineChars="183" w:firstLine="439"/>
        <w:rPr>
          <w:lang w:eastAsia="zh-TW"/>
        </w:rPr>
      </w:pPr>
      <w:r w:rsidRPr="00E430F6">
        <w:rPr>
          <w:rFonts w:hint="eastAsia"/>
        </w:rPr>
        <w:t>委员会成立于</w:t>
      </w:r>
      <w:r w:rsidRPr="00E430F6">
        <w:t>1980</w:t>
      </w:r>
      <w:r w:rsidRPr="00E430F6">
        <w:rPr>
          <w:rFonts w:hint="eastAsia"/>
        </w:rPr>
        <w:t>年，所以现在算是颇有历史了。</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committee</w:t>
      </w:r>
      <w:r w:rsidRPr="00E430F6">
        <w:rPr>
          <w:rFonts w:eastAsia="宋体"/>
        </w:rPr>
        <w:t xml:space="preserve"> </w:t>
      </w:r>
      <w:r w:rsidRPr="00E430F6">
        <w:rPr>
          <w:rFonts w:eastAsia="宋体"/>
          <w:u w:val="single"/>
        </w:rPr>
        <w:t>are</w:t>
      </w:r>
      <w:r w:rsidRPr="00E430F6">
        <w:rPr>
          <w:rFonts w:eastAsia="宋体"/>
        </w:rPr>
        <w:t xml:space="preserve"> mostly seated now, and </w:t>
      </w:r>
      <w:r w:rsidRPr="00E430F6">
        <w:rPr>
          <w:rFonts w:eastAsia="宋体"/>
          <w:u w:val="single"/>
        </w:rPr>
        <w:t>they are</w:t>
      </w:r>
      <w:r w:rsidRPr="00E430F6">
        <w:rPr>
          <w:rFonts w:eastAsia="宋体"/>
        </w:rPr>
        <w:t xml:space="preserve"> impatient to begin.</w:t>
      </w:r>
    </w:p>
    <w:p w:rsidR="00DD2927" w:rsidRDefault="00E430F6" w:rsidP="00182A90">
      <w:pPr>
        <w:pStyle w:val="Preface"/>
        <w:spacing w:after="84"/>
        <w:ind w:firstLineChars="183" w:firstLine="439"/>
        <w:rPr>
          <w:lang w:eastAsia="zh-TW"/>
        </w:rPr>
      </w:pPr>
      <w:r w:rsidRPr="00E430F6">
        <w:rPr>
          <w:rFonts w:hint="eastAsia"/>
        </w:rPr>
        <w:t>委员们大多已经就座，而且急着想开始。</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句说到委员会的成立，显然是把它当一个「单位」看待，所以意思是单数，应采单数动词，代名词也应该用单数的</w:t>
      </w:r>
      <w:r w:rsidRPr="00E430F6">
        <w:rPr>
          <w:rFonts w:eastAsia="宋体"/>
        </w:rPr>
        <w:t>it</w:t>
      </w:r>
      <w:r w:rsidRPr="00E430F6">
        <w:rPr>
          <w:rFonts w:eastAsia="宋体" w:hint="eastAsia"/>
        </w:rPr>
        <w:t>。反之，第</w:t>
      </w:r>
      <w:r w:rsidRPr="00E430F6">
        <w:rPr>
          <w:rFonts w:eastAsia="宋体"/>
        </w:rPr>
        <w:t>2</w:t>
      </w:r>
      <w:r w:rsidRPr="00E430F6">
        <w:rPr>
          <w:rFonts w:eastAsia="宋体" w:hint="eastAsia"/>
        </w:rPr>
        <w:t>句说到就座、想开始之类，显然是把</w:t>
      </w:r>
      <w:r w:rsidRPr="00E430F6">
        <w:rPr>
          <w:rFonts w:eastAsia="宋体"/>
        </w:rPr>
        <w:t>committee</w:t>
      </w:r>
      <w:r w:rsidRPr="00E430F6">
        <w:rPr>
          <w:rFonts w:eastAsia="宋体" w:hint="eastAsia"/>
        </w:rPr>
        <w:t>当「这些人」看待，所以意思是复数，应采复数动词，代名词也应该用复数的</w:t>
      </w:r>
      <w:r w:rsidRPr="00E430F6">
        <w:rPr>
          <w:rFonts w:eastAsia="宋体"/>
        </w:rPr>
        <w:t>they</w:t>
      </w:r>
      <w:r w:rsidRPr="00E430F6">
        <w:rPr>
          <w:rFonts w:eastAsia="宋体" w:hint="eastAsia"/>
        </w:rPr>
        <w:t>。再看一对例子：</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My family</w:t>
      </w:r>
      <w:r w:rsidRPr="00E430F6">
        <w:rPr>
          <w:rFonts w:eastAsia="宋体"/>
        </w:rPr>
        <w:t xml:space="preserve"> </w:t>
      </w:r>
      <w:r w:rsidRPr="00E430F6">
        <w:rPr>
          <w:rFonts w:eastAsia="宋体"/>
          <w:u w:val="single"/>
        </w:rPr>
        <w:t>is</w:t>
      </w:r>
      <w:r w:rsidRPr="00E430F6">
        <w:rPr>
          <w:rFonts w:eastAsia="宋体"/>
        </w:rPr>
        <w:t xml:space="preserve"> large.</w:t>
      </w:r>
    </w:p>
    <w:p w:rsidR="00DD2927" w:rsidRDefault="00E430F6" w:rsidP="00182A90">
      <w:pPr>
        <w:pStyle w:val="Preface"/>
        <w:spacing w:after="84"/>
        <w:ind w:firstLineChars="183" w:firstLine="439"/>
        <w:rPr>
          <w:lang w:eastAsia="zh-TW"/>
        </w:rPr>
      </w:pPr>
      <w:r w:rsidRPr="00E430F6">
        <w:rPr>
          <w:rFonts w:hint="eastAsia"/>
        </w:rPr>
        <w:t>我家是个大家庭。</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My family</w:t>
      </w:r>
      <w:r w:rsidRPr="00E430F6">
        <w:rPr>
          <w:rFonts w:eastAsia="宋体"/>
        </w:rPr>
        <w:t xml:space="preserve"> </w:t>
      </w:r>
      <w:r w:rsidRPr="00E430F6">
        <w:rPr>
          <w:rFonts w:eastAsia="宋体"/>
          <w:u w:val="single"/>
        </w:rPr>
        <w:t>are</w:t>
      </w:r>
      <w:r w:rsidRPr="00E430F6">
        <w:rPr>
          <w:rFonts w:eastAsia="宋体"/>
        </w:rPr>
        <w:t xml:space="preserve"> all highly educated intellectuals.</w:t>
      </w:r>
    </w:p>
    <w:p w:rsidR="00DD2927" w:rsidRDefault="00E430F6" w:rsidP="00182A90">
      <w:pPr>
        <w:pStyle w:val="Preface"/>
        <w:spacing w:after="84"/>
        <w:ind w:firstLineChars="183" w:firstLine="439"/>
        <w:rPr>
          <w:lang w:eastAsia="zh-TW"/>
        </w:rPr>
      </w:pPr>
      <w:r w:rsidRPr="00E430F6">
        <w:rPr>
          <w:rFonts w:hint="eastAsia"/>
        </w:rPr>
        <w:t>我家人都是教育水平很高的知识分子。</w:t>
      </w:r>
    </w:p>
    <w:p w:rsidR="00DD2927" w:rsidRDefault="00E430F6" w:rsidP="00182A90">
      <w:pPr>
        <w:spacing w:after="84"/>
        <w:ind w:firstLine="480"/>
        <w:rPr>
          <w:lang w:eastAsia="zh-TW"/>
        </w:rPr>
      </w:pPr>
      <w:r w:rsidRPr="00E430F6">
        <w:rPr>
          <w:rFonts w:eastAsia="宋体" w:hint="eastAsia"/>
        </w:rPr>
        <w:t>第一句从主词补语</w:t>
      </w:r>
      <w:r w:rsidRPr="00E430F6">
        <w:rPr>
          <w:rFonts w:eastAsia="宋体"/>
        </w:rPr>
        <w:t>large</w:t>
      </w:r>
      <w:r w:rsidRPr="00E430F6">
        <w:rPr>
          <w:rFonts w:eastAsia="宋体" w:hint="eastAsia"/>
        </w:rPr>
        <w:t>来看，显然是把</w:t>
      </w:r>
      <w:r w:rsidRPr="00E430F6">
        <w:rPr>
          <w:rFonts w:eastAsia="宋体"/>
        </w:rPr>
        <w:t>family</w:t>
      </w:r>
      <w:r w:rsidRPr="00E430F6">
        <w:rPr>
          <w:rFonts w:eastAsia="宋体" w:hint="eastAsia"/>
        </w:rPr>
        <w:t>视为一个单位，所以要用单数动词</w:t>
      </w:r>
      <w:r w:rsidRPr="00E430F6">
        <w:rPr>
          <w:rFonts w:eastAsia="宋体"/>
        </w:rPr>
        <w:t>is</w:t>
      </w:r>
      <w:r w:rsidRPr="00E430F6">
        <w:rPr>
          <w:rFonts w:eastAsia="宋体" w:hint="eastAsia"/>
        </w:rPr>
        <w:t>。第</w:t>
      </w:r>
      <w:r w:rsidRPr="00E430F6">
        <w:rPr>
          <w:rFonts w:eastAsia="宋体"/>
        </w:rPr>
        <w:t>2</w:t>
      </w:r>
      <w:r w:rsidRPr="00E430F6">
        <w:rPr>
          <w:rFonts w:eastAsia="宋体" w:hint="eastAsia"/>
        </w:rPr>
        <w:t>句从主词补语</w:t>
      </w:r>
      <w:r w:rsidRPr="00E430F6">
        <w:rPr>
          <w:rFonts w:eastAsia="宋体"/>
        </w:rPr>
        <w:t>highly educated intellectuals</w:t>
      </w:r>
      <w:r w:rsidRPr="00E430F6">
        <w:rPr>
          <w:rFonts w:eastAsia="宋体" w:hint="eastAsia"/>
        </w:rPr>
        <w:t>来看，</w:t>
      </w:r>
      <w:r w:rsidRPr="00E430F6">
        <w:rPr>
          <w:rFonts w:eastAsia="宋体"/>
        </w:rPr>
        <w:t>family</w:t>
      </w:r>
      <w:r w:rsidRPr="00E430F6">
        <w:rPr>
          <w:rFonts w:eastAsia="宋体" w:hint="eastAsia"/>
        </w:rPr>
        <w:t>显然是当「家人」看待，所以要用复数动词</w:t>
      </w:r>
      <w:r w:rsidRPr="00E430F6">
        <w:rPr>
          <w:rFonts w:eastAsia="宋体"/>
        </w:rPr>
        <w:t>are.</w:t>
      </w:r>
    </w:p>
    <w:p w:rsidR="00DD2927" w:rsidRPr="00AD3C94" w:rsidRDefault="00E430F6" w:rsidP="00182A90">
      <w:pPr>
        <w:spacing w:after="84"/>
        <w:ind w:firstLine="480"/>
        <w:rPr>
          <w:rStyle w:val="af1"/>
        </w:rPr>
      </w:pPr>
      <w:r w:rsidRPr="00AD3C94">
        <w:rPr>
          <w:rStyle w:val="af1"/>
          <w:rFonts w:hint="eastAsia"/>
        </w:rPr>
        <w:t>主词是名词词组时，除了从名词本身来判断单复数，还有一个可资判断的线索是限定符。</w:t>
      </w:r>
    </w:p>
    <w:p w:rsidR="00DD2927" w:rsidRDefault="00E430F6" w:rsidP="00182A90">
      <w:pPr>
        <w:pStyle w:val="4"/>
        <w:spacing w:after="84"/>
        <w:rPr>
          <w:lang w:eastAsia="zh-TW"/>
        </w:rPr>
      </w:pPr>
      <w:r w:rsidRPr="00E430F6">
        <w:rPr>
          <w:rFonts w:hint="eastAsia"/>
        </w:rPr>
        <w:t>由限定符分析</w:t>
      </w:r>
    </w:p>
    <w:p w:rsidR="00DD2927" w:rsidRDefault="00E430F6" w:rsidP="00182A90">
      <w:pPr>
        <w:spacing w:after="84"/>
        <w:ind w:firstLine="480"/>
        <w:rPr>
          <w:lang w:eastAsia="zh-TW"/>
        </w:rPr>
      </w:pPr>
      <w:r w:rsidRPr="00E430F6">
        <w:rPr>
          <w:rFonts w:eastAsia="宋体"/>
          <w:u w:val="single"/>
        </w:rPr>
        <w:t>All the students</w:t>
      </w:r>
      <w:r w:rsidRPr="00E430F6">
        <w:rPr>
          <w:rFonts w:eastAsia="宋体"/>
        </w:rPr>
        <w:t xml:space="preserve"> </w:t>
      </w:r>
      <w:r w:rsidRPr="00E430F6">
        <w:rPr>
          <w:rFonts w:eastAsia="宋体"/>
          <w:u w:val="single"/>
        </w:rPr>
        <w:t>have gone</w:t>
      </w:r>
      <w:r w:rsidRPr="00E430F6">
        <w:rPr>
          <w:rFonts w:eastAsia="宋体"/>
        </w:rPr>
        <w:t xml:space="preserve"> on the trip.</w:t>
      </w:r>
    </w:p>
    <w:p w:rsidR="00785232" w:rsidRPr="00785232" w:rsidRDefault="00E430F6" w:rsidP="00182A90">
      <w:pPr>
        <w:spacing w:after="84"/>
        <w:ind w:firstLine="480"/>
        <w:rPr>
          <w:lang w:eastAsia="zh-TW"/>
        </w:rPr>
      </w:pPr>
      <w:r w:rsidRPr="00E430F6">
        <w:rPr>
          <w:rFonts w:eastAsia="宋体"/>
          <w:u w:val="single"/>
        </w:rPr>
        <w:t>All the money</w:t>
      </w:r>
      <w:r w:rsidRPr="00E430F6">
        <w:rPr>
          <w:rFonts w:eastAsia="宋体"/>
        </w:rPr>
        <w:t xml:space="preserve"> </w:t>
      </w:r>
      <w:r w:rsidRPr="00E430F6">
        <w:rPr>
          <w:rFonts w:eastAsia="宋体"/>
          <w:u w:val="single"/>
        </w:rPr>
        <w:t>has been</w:t>
      </w:r>
      <w:r w:rsidRPr="00E430F6">
        <w:rPr>
          <w:rFonts w:eastAsia="宋体"/>
        </w:rPr>
        <w:t xml:space="preserve"> put in the bank.</w:t>
      </w:r>
    </w:p>
    <w:p w:rsidR="00DD2927" w:rsidRDefault="00E430F6" w:rsidP="00182A90">
      <w:pPr>
        <w:spacing w:after="84"/>
        <w:ind w:firstLine="480"/>
        <w:rPr>
          <w:lang w:eastAsia="zh-TW"/>
        </w:rPr>
      </w:pPr>
      <w:r w:rsidRPr="00E430F6">
        <w:rPr>
          <w:rFonts w:eastAsia="宋体" w:hint="eastAsia"/>
        </w:rPr>
        <w:t>如果是</w:t>
      </w:r>
      <w:r w:rsidRPr="00E430F6">
        <w:rPr>
          <w:rFonts w:eastAsia="宋体"/>
        </w:rPr>
        <w:t>all the students</w:t>
      </w:r>
      <w:r w:rsidRPr="00E430F6">
        <w:rPr>
          <w:rFonts w:eastAsia="宋体" w:hint="eastAsia"/>
        </w:rPr>
        <w:t>这个名词词组当主词，当然很容易判断出来是复数：</w:t>
      </w:r>
      <w:r w:rsidRPr="00E430F6">
        <w:rPr>
          <w:rFonts w:eastAsia="宋体"/>
        </w:rPr>
        <w:t>all the</w:t>
      </w:r>
      <w:r w:rsidRPr="00E430F6">
        <w:rPr>
          <w:rFonts w:eastAsia="宋体" w:hint="eastAsia"/>
        </w:rPr>
        <w:t>是限定符，名词部分</w:t>
      </w:r>
      <w:r w:rsidRPr="00E430F6">
        <w:rPr>
          <w:rFonts w:eastAsia="宋体"/>
        </w:rPr>
        <w:t>students</w:t>
      </w:r>
      <w:r w:rsidRPr="00E430F6">
        <w:rPr>
          <w:rFonts w:eastAsia="宋体" w:hint="eastAsia"/>
        </w:rPr>
        <w:t>很明显是复数。同样的，</w:t>
      </w:r>
      <w:r w:rsidRPr="00E430F6">
        <w:rPr>
          <w:rFonts w:eastAsia="宋体"/>
        </w:rPr>
        <w:t>all the money</w:t>
      </w:r>
      <w:r w:rsidRPr="00E430F6">
        <w:rPr>
          <w:rFonts w:eastAsia="宋体" w:hint="eastAsia"/>
        </w:rPr>
        <w:t>当主词时也是很容易判断：限定符仍然是</w:t>
      </w:r>
      <w:r w:rsidRPr="00E430F6">
        <w:rPr>
          <w:rFonts w:eastAsia="宋体"/>
        </w:rPr>
        <w:t>all the</w:t>
      </w:r>
      <w:r w:rsidRPr="00E430F6">
        <w:rPr>
          <w:rFonts w:eastAsia="宋体" w:hint="eastAsia"/>
        </w:rPr>
        <w:t>，名词部分是不可数的</w:t>
      </w:r>
      <w:r w:rsidRPr="00E430F6">
        <w:rPr>
          <w:rFonts w:eastAsia="宋体"/>
        </w:rPr>
        <w:t>money</w:t>
      </w:r>
      <w:r w:rsidRPr="00E430F6">
        <w:rPr>
          <w:rFonts w:eastAsia="宋体" w:hint="eastAsia"/>
        </w:rPr>
        <w:t>，所以当然是单数。</w:t>
      </w:r>
    </w:p>
    <w:p w:rsidR="00DD2927" w:rsidRDefault="00E430F6" w:rsidP="00182A90">
      <w:pPr>
        <w:spacing w:after="84"/>
        <w:ind w:firstLine="480"/>
        <w:rPr>
          <w:lang w:eastAsia="zh-TW"/>
        </w:rPr>
      </w:pPr>
      <w:r w:rsidRPr="00E430F6">
        <w:rPr>
          <w:rFonts w:eastAsia="宋体" w:hint="eastAsia"/>
        </w:rPr>
        <w:t>比较需要注意的是</w:t>
      </w:r>
      <w:r w:rsidRPr="00E430F6">
        <w:rPr>
          <w:rFonts w:eastAsia="宋体"/>
        </w:rPr>
        <w:t>all of</w:t>
      </w:r>
      <w:r w:rsidRPr="00E430F6">
        <w:rPr>
          <w:rFonts w:eastAsia="宋体" w:hint="eastAsia"/>
        </w:rPr>
        <w:t>这种情况：</w:t>
      </w:r>
    </w:p>
    <w:p w:rsidR="00DD2927" w:rsidRDefault="00E430F6" w:rsidP="00182A90">
      <w:pPr>
        <w:spacing w:after="84"/>
        <w:ind w:firstLine="480"/>
        <w:rPr>
          <w:lang w:eastAsia="zh-TW"/>
        </w:rPr>
      </w:pPr>
      <w:r w:rsidRPr="00E430F6">
        <w:rPr>
          <w:rFonts w:eastAsia="宋体"/>
          <w:u w:val="single"/>
        </w:rPr>
        <w:t>All of the students</w:t>
      </w:r>
      <w:r w:rsidRPr="00E430F6">
        <w:rPr>
          <w:rFonts w:eastAsia="宋体"/>
        </w:rPr>
        <w:t xml:space="preserve"> </w:t>
      </w:r>
      <w:r w:rsidRPr="00E430F6">
        <w:rPr>
          <w:rFonts w:eastAsia="宋体"/>
          <w:u w:val="single"/>
        </w:rPr>
        <w:t>have gone</w:t>
      </w:r>
      <w:r w:rsidRPr="00E430F6">
        <w:rPr>
          <w:rFonts w:eastAsia="宋体"/>
        </w:rPr>
        <w:t xml:space="preserve"> on the trip.</w:t>
      </w:r>
    </w:p>
    <w:p w:rsidR="00DD2927" w:rsidRDefault="00E430F6" w:rsidP="00182A90">
      <w:pPr>
        <w:spacing w:after="84"/>
        <w:ind w:firstLine="480"/>
        <w:rPr>
          <w:lang w:eastAsia="zh-TW"/>
        </w:rPr>
      </w:pPr>
      <w:r w:rsidRPr="00E430F6">
        <w:rPr>
          <w:rFonts w:eastAsia="宋体"/>
          <w:u w:val="single"/>
        </w:rPr>
        <w:t>All of the money</w:t>
      </w:r>
      <w:r w:rsidRPr="00E430F6">
        <w:rPr>
          <w:rFonts w:eastAsia="宋体"/>
        </w:rPr>
        <w:t xml:space="preserve"> </w:t>
      </w:r>
      <w:r w:rsidRPr="00E430F6">
        <w:rPr>
          <w:rFonts w:eastAsia="宋体"/>
          <w:u w:val="single"/>
        </w:rPr>
        <w:t>has been</w:t>
      </w:r>
      <w:r w:rsidRPr="00E430F6">
        <w:rPr>
          <w:rFonts w:eastAsia="宋体"/>
        </w:rPr>
        <w:t xml:space="preserve"> put in the bank.</w:t>
      </w:r>
    </w:p>
    <w:p w:rsidR="00DD2927" w:rsidRDefault="00E430F6" w:rsidP="00182A90">
      <w:pPr>
        <w:spacing w:after="84"/>
        <w:ind w:firstLine="480"/>
        <w:rPr>
          <w:lang w:eastAsia="zh-TW"/>
        </w:rPr>
      </w:pPr>
      <w:r w:rsidRPr="00E430F6">
        <w:rPr>
          <w:rFonts w:eastAsia="宋体" w:hint="eastAsia"/>
        </w:rPr>
        <w:t>像</w:t>
      </w:r>
      <w:r w:rsidRPr="00E430F6">
        <w:rPr>
          <w:rFonts w:eastAsia="宋体"/>
        </w:rPr>
        <w:t>all of the students</w:t>
      </w:r>
      <w:r w:rsidRPr="00E430F6">
        <w:rPr>
          <w:rFonts w:eastAsia="宋体" w:hint="eastAsia"/>
        </w:rPr>
        <w:t>这种构造有两种诠释。如果将</w:t>
      </w:r>
      <w:r w:rsidRPr="00E430F6">
        <w:rPr>
          <w:rFonts w:eastAsia="宋体"/>
        </w:rPr>
        <w:t>all</w:t>
      </w:r>
      <w:r w:rsidRPr="00E430F6">
        <w:rPr>
          <w:rFonts w:eastAsia="宋体" w:hint="eastAsia"/>
        </w:rPr>
        <w:t>视为代名词、后面的</w:t>
      </w:r>
      <w:r w:rsidRPr="00E430F6">
        <w:rPr>
          <w:rFonts w:eastAsia="宋体"/>
        </w:rPr>
        <w:t>of the students</w:t>
      </w:r>
      <w:r w:rsidRPr="00E430F6">
        <w:rPr>
          <w:rFonts w:eastAsia="宋体" w:hint="eastAsia"/>
        </w:rPr>
        <w:t>视为介系词词组，那么就得说明为什么介系词词组里面的</w:t>
      </w:r>
      <w:r w:rsidR="009D20F5">
        <w:rPr>
          <w:rFonts w:eastAsia="宋体" w:hint="eastAsia"/>
        </w:rPr>
        <w:t>受词（宾语）</w:t>
      </w:r>
      <w:r w:rsidRPr="00E430F6">
        <w:rPr>
          <w:rFonts w:eastAsia="宋体" w:hint="eastAsia"/>
        </w:rPr>
        <w:t>如果是</w:t>
      </w:r>
      <w:r w:rsidRPr="00E430F6">
        <w:rPr>
          <w:rFonts w:eastAsia="宋体"/>
        </w:rPr>
        <w:t>the students</w:t>
      </w:r>
      <w:r w:rsidRPr="00E430F6">
        <w:rPr>
          <w:rFonts w:eastAsia="宋体" w:hint="eastAsia"/>
        </w:rPr>
        <w:t>就能够决定主词</w:t>
      </w:r>
      <w:r w:rsidRPr="00E430F6">
        <w:rPr>
          <w:rFonts w:eastAsia="宋体"/>
        </w:rPr>
        <w:t>all</w:t>
      </w:r>
      <w:r w:rsidRPr="00E430F6">
        <w:rPr>
          <w:rFonts w:eastAsia="宋体" w:hint="eastAsia"/>
        </w:rPr>
        <w:t>是复数、是</w:t>
      </w:r>
      <w:r w:rsidRPr="00E430F6">
        <w:rPr>
          <w:rFonts w:eastAsia="宋体"/>
        </w:rPr>
        <w:t>the money</w:t>
      </w:r>
      <w:r w:rsidRPr="00E430F6">
        <w:rPr>
          <w:rFonts w:eastAsia="宋体" w:hint="eastAsia"/>
        </w:rPr>
        <w:t>就能够决定主词</w:t>
      </w:r>
      <w:r w:rsidRPr="00E430F6">
        <w:rPr>
          <w:rFonts w:eastAsia="宋体"/>
        </w:rPr>
        <w:t>all</w:t>
      </w:r>
      <w:r w:rsidRPr="00E430F6">
        <w:rPr>
          <w:rFonts w:eastAsia="宋体" w:hint="eastAsia"/>
        </w:rPr>
        <w:t>是单数。因为，主词后面的介系词词组通常不会影响到主词的单复数，只是可有可无的修饰语而已。一种可以接受的说明是：主词如果是空的代名词（就是一些表示「全部、部分」的字，如</w:t>
      </w:r>
      <w:r w:rsidRPr="00E430F6">
        <w:rPr>
          <w:rFonts w:eastAsia="宋体"/>
        </w:rPr>
        <w:t>all, part, some, a lot, half, a third</w:t>
      </w:r>
      <w:r w:rsidRPr="00E430F6">
        <w:rPr>
          <w:rFonts w:eastAsia="宋体" w:hint="eastAsia"/>
        </w:rPr>
        <w:lastRenderedPageBreak/>
        <w:t>之类），看不出是什么东西，这时候就得看它后面的介系词词组才知道它是什么。像</w:t>
      </w:r>
      <w:r w:rsidRPr="00E430F6">
        <w:rPr>
          <w:rFonts w:eastAsia="宋体"/>
        </w:rPr>
        <w:t>all of the students</w:t>
      </w:r>
      <w:r w:rsidRPr="00E430F6">
        <w:rPr>
          <w:rFonts w:eastAsia="宋体" w:hint="eastAsia"/>
        </w:rPr>
        <w:t>，主词</w:t>
      </w:r>
      <w:r w:rsidRPr="00E430F6">
        <w:rPr>
          <w:rFonts w:eastAsia="宋体"/>
        </w:rPr>
        <w:t>all</w:t>
      </w:r>
      <w:r w:rsidRPr="00E430F6">
        <w:rPr>
          <w:rFonts w:eastAsia="宋体" w:hint="eastAsia"/>
        </w:rPr>
        <w:t>这个代名词是空的，要看后面</w:t>
      </w:r>
      <w:r w:rsidRPr="00E430F6">
        <w:rPr>
          <w:rFonts w:eastAsia="宋体"/>
        </w:rPr>
        <w:t>of the students</w:t>
      </w:r>
      <w:r w:rsidRPr="00E430F6">
        <w:rPr>
          <w:rFonts w:eastAsia="宋体" w:hint="eastAsia"/>
        </w:rPr>
        <w:t>：因为</w:t>
      </w:r>
      <w:r w:rsidRPr="00E430F6">
        <w:rPr>
          <w:rFonts w:eastAsia="宋体"/>
        </w:rPr>
        <w:t>students</w:t>
      </w:r>
      <w:r w:rsidRPr="00E430F6">
        <w:rPr>
          <w:rFonts w:eastAsia="宋体" w:hint="eastAsia"/>
        </w:rPr>
        <w:t>是复数名词，它的「全部或部分」也应该是复数名词，所以</w:t>
      </w:r>
      <w:r w:rsidRPr="00E430F6">
        <w:rPr>
          <w:rFonts w:eastAsia="宋体"/>
        </w:rPr>
        <w:t>all</w:t>
      </w:r>
      <w:r w:rsidRPr="00E430F6">
        <w:rPr>
          <w:rFonts w:eastAsia="宋体" w:hint="eastAsia"/>
        </w:rPr>
        <w:t>就是复数、应采复数动词（如</w:t>
      </w:r>
      <w:r w:rsidRPr="00E430F6">
        <w:rPr>
          <w:rFonts w:eastAsia="宋体"/>
        </w:rPr>
        <w:t>have gone</w:t>
      </w:r>
      <w:r w:rsidRPr="00E430F6">
        <w:rPr>
          <w:rFonts w:eastAsia="宋体" w:hint="eastAsia"/>
        </w:rPr>
        <w:t>）。反之，主词如果是</w:t>
      </w:r>
      <w:r w:rsidRPr="00E430F6">
        <w:rPr>
          <w:rFonts w:eastAsia="宋体"/>
        </w:rPr>
        <w:t>all of the money</w:t>
      </w:r>
      <w:r w:rsidRPr="00E430F6">
        <w:rPr>
          <w:rFonts w:eastAsia="宋体" w:hint="eastAsia"/>
        </w:rPr>
        <w:t>，在空的主词</w:t>
      </w:r>
      <w:r w:rsidRPr="00E430F6">
        <w:rPr>
          <w:rFonts w:eastAsia="宋体"/>
        </w:rPr>
        <w:t>all</w:t>
      </w:r>
      <w:r w:rsidRPr="00E430F6">
        <w:rPr>
          <w:rFonts w:eastAsia="宋体" w:hint="eastAsia"/>
        </w:rPr>
        <w:t>后面是</w:t>
      </w:r>
      <w:r w:rsidRPr="00E430F6">
        <w:rPr>
          <w:rFonts w:eastAsia="宋体"/>
        </w:rPr>
        <w:t>of the money</w:t>
      </w:r>
      <w:r w:rsidRPr="00E430F6">
        <w:rPr>
          <w:rFonts w:eastAsia="宋体" w:hint="eastAsia"/>
        </w:rPr>
        <w:t>这个介系词词组，而</w:t>
      </w:r>
      <w:r w:rsidRPr="00E430F6">
        <w:rPr>
          <w:rFonts w:eastAsia="宋体"/>
        </w:rPr>
        <w:t>money</w:t>
      </w:r>
      <w:r w:rsidRPr="00E430F6">
        <w:rPr>
          <w:rFonts w:eastAsia="宋体" w:hint="eastAsia"/>
        </w:rPr>
        <w:t>是单数，它的「全部或部分」仍然是单数，所以</w:t>
      </w:r>
      <w:r w:rsidRPr="00E430F6">
        <w:rPr>
          <w:rFonts w:eastAsia="宋体"/>
        </w:rPr>
        <w:t>all of the money</w:t>
      </w:r>
      <w:r w:rsidRPr="00E430F6">
        <w:rPr>
          <w:rFonts w:eastAsia="宋体" w:hint="eastAsia"/>
        </w:rPr>
        <w:t>这个主词也是单数、应采单数动词（如</w:t>
      </w:r>
      <w:r w:rsidRPr="00E430F6">
        <w:rPr>
          <w:rFonts w:eastAsia="宋体"/>
        </w:rPr>
        <w:t>has been</w:t>
      </w:r>
      <w:r w:rsidRPr="00E430F6">
        <w:rPr>
          <w:rFonts w:eastAsia="宋体" w:hint="eastAsia"/>
        </w:rPr>
        <w:t>）。</w:t>
      </w:r>
    </w:p>
    <w:p w:rsidR="00DD2927" w:rsidRPr="00AD3C94" w:rsidRDefault="00E430F6" w:rsidP="00182A90">
      <w:pPr>
        <w:spacing w:after="84"/>
        <w:ind w:firstLine="480"/>
        <w:rPr>
          <w:rStyle w:val="af1"/>
        </w:rPr>
      </w:pPr>
      <w:r w:rsidRPr="00E430F6">
        <w:rPr>
          <w:rFonts w:eastAsia="宋体" w:hint="eastAsia"/>
        </w:rPr>
        <w:t>另一种诠释则是把</w:t>
      </w:r>
      <w:r w:rsidRPr="00E430F6">
        <w:rPr>
          <w:rFonts w:eastAsia="宋体"/>
        </w:rPr>
        <w:t>all of</w:t>
      </w:r>
      <w:r w:rsidRPr="00E430F6">
        <w:rPr>
          <w:rFonts w:eastAsia="宋体" w:hint="eastAsia"/>
        </w:rPr>
        <w:t>合在一起视为前位限定符看待（</w:t>
      </w:r>
      <w:r w:rsidRPr="00E430F6">
        <w:rPr>
          <w:rFonts w:eastAsia="宋体"/>
        </w:rPr>
        <w:t>predeterminer</w:t>
      </w:r>
      <w:r w:rsidRPr="00E430F6">
        <w:rPr>
          <w:rFonts w:eastAsia="宋体" w:hint="eastAsia"/>
        </w:rPr>
        <w:t>）、</w:t>
      </w:r>
      <w:r w:rsidRPr="00E430F6">
        <w:rPr>
          <w:rFonts w:eastAsia="宋体"/>
        </w:rPr>
        <w:t>the</w:t>
      </w:r>
      <w:r w:rsidRPr="00E430F6">
        <w:rPr>
          <w:rFonts w:eastAsia="宋体" w:hint="eastAsia"/>
        </w:rPr>
        <w:t>是中位限定符，</w:t>
      </w:r>
      <w:r w:rsidRPr="00E430F6">
        <w:rPr>
          <w:rFonts w:eastAsia="宋体"/>
        </w:rPr>
        <w:t>students</w:t>
      </w:r>
      <w:r w:rsidRPr="00E430F6">
        <w:rPr>
          <w:rFonts w:eastAsia="宋体" w:hint="eastAsia"/>
        </w:rPr>
        <w:t>或</w:t>
      </w:r>
      <w:r w:rsidRPr="00E430F6">
        <w:rPr>
          <w:rFonts w:eastAsia="宋体"/>
        </w:rPr>
        <w:t>money</w:t>
      </w:r>
      <w:r w:rsidRPr="00E430F6">
        <w:rPr>
          <w:rFonts w:eastAsia="宋体" w:hint="eastAsia"/>
        </w:rPr>
        <w:t>则是名词。这种看法也有道理，因为</w:t>
      </w:r>
      <w:r w:rsidRPr="00E430F6">
        <w:rPr>
          <w:rFonts w:eastAsia="宋体"/>
        </w:rPr>
        <w:t>all of</w:t>
      </w:r>
      <w:r w:rsidRPr="00E430F6">
        <w:rPr>
          <w:rFonts w:eastAsia="宋体" w:hint="eastAsia"/>
        </w:rPr>
        <w:t>表示「全部」，它的功能就在于限定名词的范围，所以可以把它当限定符看待。如果</w:t>
      </w:r>
      <w:r w:rsidRPr="00E430F6">
        <w:rPr>
          <w:rFonts w:eastAsia="宋体"/>
        </w:rPr>
        <w:t>all of</w:t>
      </w:r>
      <w:r w:rsidRPr="00E430F6">
        <w:rPr>
          <w:rFonts w:eastAsia="宋体" w:hint="eastAsia"/>
        </w:rPr>
        <w:t>是限定符，那么问题就简单化了：</w:t>
      </w:r>
      <w:r w:rsidRPr="00AD3C94">
        <w:rPr>
          <w:rStyle w:val="af1"/>
        </w:rPr>
        <w:t>all of the students</w:t>
      </w:r>
      <w:r w:rsidRPr="00AD3C94">
        <w:rPr>
          <w:rStyle w:val="af1"/>
          <w:rFonts w:hint="eastAsia"/>
        </w:rPr>
        <w:t>这个名词词组只要看名词部分就知道是复数、</w:t>
      </w:r>
      <w:r w:rsidRPr="00AD3C94">
        <w:rPr>
          <w:rStyle w:val="af1"/>
        </w:rPr>
        <w:t>all of the money</w:t>
      </w:r>
      <w:r w:rsidRPr="00AD3C94">
        <w:rPr>
          <w:rStyle w:val="af1"/>
          <w:rFonts w:hint="eastAsia"/>
        </w:rPr>
        <w:t>只要看名词部分就知道是单数。</w:t>
      </w:r>
    </w:p>
    <w:p w:rsidR="00785232" w:rsidRPr="00785232" w:rsidRDefault="00E430F6" w:rsidP="00182A90">
      <w:pPr>
        <w:spacing w:after="84"/>
        <w:ind w:firstLine="480"/>
        <w:rPr>
          <w:lang w:eastAsia="zh-TW"/>
        </w:rPr>
      </w:pPr>
      <w:r w:rsidRPr="00E430F6">
        <w:rPr>
          <w:rFonts w:eastAsia="宋体"/>
          <w:u w:val="single"/>
        </w:rPr>
        <w:t>Part of the difficulty</w:t>
      </w:r>
      <w:r w:rsidRPr="00E430F6">
        <w:rPr>
          <w:rFonts w:eastAsia="宋体"/>
        </w:rPr>
        <w:t xml:space="preserve"> </w:t>
      </w:r>
      <w:r w:rsidRPr="00E430F6">
        <w:rPr>
          <w:rFonts w:eastAsia="宋体"/>
          <w:u w:val="single"/>
        </w:rPr>
        <w:t>lies</w:t>
      </w:r>
      <w:r w:rsidRPr="00E430F6">
        <w:rPr>
          <w:rFonts w:eastAsia="宋体"/>
        </w:rPr>
        <w:t xml:space="preserve"> in communication.</w:t>
      </w:r>
    </w:p>
    <w:p w:rsidR="00DD2927" w:rsidRDefault="00E430F6" w:rsidP="00182A90">
      <w:pPr>
        <w:pStyle w:val="Preface"/>
        <w:spacing w:after="84"/>
        <w:ind w:firstLine="480"/>
        <w:rPr>
          <w:lang w:eastAsia="zh-TW"/>
        </w:rPr>
      </w:pPr>
      <w:r w:rsidRPr="00E430F6">
        <w:rPr>
          <w:rFonts w:hint="eastAsia"/>
        </w:rPr>
        <w:t>部分的困难在于沟通。</w:t>
      </w:r>
    </w:p>
    <w:p w:rsidR="00DD2927" w:rsidRDefault="00E430F6" w:rsidP="00182A90">
      <w:pPr>
        <w:spacing w:after="84"/>
        <w:ind w:firstLine="480"/>
        <w:rPr>
          <w:lang w:eastAsia="zh-TW"/>
        </w:rPr>
      </w:pPr>
      <w:r w:rsidRPr="00E430F6">
        <w:rPr>
          <w:rFonts w:eastAsia="宋体" w:hint="eastAsia"/>
        </w:rPr>
        <w:t>将</w:t>
      </w:r>
      <w:r w:rsidRPr="00E430F6">
        <w:rPr>
          <w:rFonts w:eastAsia="宋体"/>
        </w:rPr>
        <w:t>part of the</w:t>
      </w:r>
      <w:r w:rsidRPr="00E430F6">
        <w:rPr>
          <w:rFonts w:eastAsia="宋体" w:hint="eastAsia"/>
        </w:rPr>
        <w:t>视为限定符，那么</w:t>
      </w:r>
      <w:r w:rsidRPr="00E430F6">
        <w:rPr>
          <w:rFonts w:eastAsia="宋体"/>
        </w:rPr>
        <w:t>part of the difficulty</w:t>
      </w:r>
      <w:r w:rsidRPr="00E430F6">
        <w:rPr>
          <w:rFonts w:eastAsia="宋体" w:hint="eastAsia"/>
        </w:rPr>
        <w:t>这个名词词组的名词部分就是抽象名词</w:t>
      </w:r>
      <w:r w:rsidRPr="00E430F6">
        <w:rPr>
          <w:rFonts w:eastAsia="宋体"/>
        </w:rPr>
        <w:t>difficulty</w:t>
      </w:r>
      <w:r w:rsidRPr="00E430F6">
        <w:rPr>
          <w:rFonts w:eastAsia="宋体" w:hint="eastAsia"/>
        </w:rPr>
        <w:t>，当然是单数。下面几个例子都是一样，可以把</w:t>
      </w:r>
      <w:r w:rsidRPr="00E430F6">
        <w:rPr>
          <w:rFonts w:eastAsia="宋体"/>
        </w:rPr>
        <w:t>some of, most of, one-third of</w:t>
      </w:r>
      <w:r w:rsidRPr="00E430F6">
        <w:rPr>
          <w:rFonts w:eastAsia="宋体" w:hint="eastAsia"/>
        </w:rPr>
        <w:t>等等表示「范围」的字视为限定符看待，比较容易诠释：</w:t>
      </w:r>
    </w:p>
    <w:p w:rsidR="00785232" w:rsidRPr="00785232" w:rsidRDefault="00E430F6" w:rsidP="00182A90">
      <w:pPr>
        <w:spacing w:after="84"/>
        <w:ind w:firstLine="480"/>
        <w:rPr>
          <w:lang w:eastAsia="zh-TW"/>
        </w:rPr>
      </w:pPr>
      <w:r w:rsidRPr="00E430F6">
        <w:rPr>
          <w:rFonts w:eastAsia="宋体"/>
          <w:u w:val="single"/>
        </w:rPr>
        <w:t>One-third of the products</w:t>
      </w:r>
      <w:r w:rsidRPr="00E430F6">
        <w:rPr>
          <w:rFonts w:eastAsia="宋体"/>
        </w:rPr>
        <w:t xml:space="preserve"> </w:t>
      </w:r>
      <w:r w:rsidRPr="00E430F6">
        <w:rPr>
          <w:rFonts w:eastAsia="宋体"/>
          <w:u w:val="single"/>
        </w:rPr>
        <w:t>were</w:t>
      </w:r>
      <w:r w:rsidRPr="00E430F6">
        <w:rPr>
          <w:rFonts w:eastAsia="宋体"/>
        </w:rPr>
        <w:t xml:space="preserve"> defective.</w:t>
      </w:r>
    </w:p>
    <w:p w:rsidR="00DD2927" w:rsidRDefault="00E430F6" w:rsidP="00182A90">
      <w:pPr>
        <w:pStyle w:val="Preface"/>
        <w:spacing w:after="84"/>
        <w:ind w:firstLine="480"/>
        <w:rPr>
          <w:lang w:eastAsia="zh-TW"/>
        </w:rPr>
      </w:pPr>
      <w:r w:rsidRPr="00E430F6">
        <w:rPr>
          <w:rFonts w:hint="eastAsia"/>
        </w:rPr>
        <w:t>三分之一的产品有瑕疵。</w:t>
      </w:r>
    </w:p>
    <w:p w:rsidR="00785232" w:rsidRPr="00785232" w:rsidRDefault="00E430F6" w:rsidP="00182A90">
      <w:pPr>
        <w:spacing w:after="84"/>
        <w:ind w:firstLine="480"/>
        <w:rPr>
          <w:lang w:eastAsia="zh-TW"/>
        </w:rPr>
      </w:pPr>
      <w:r w:rsidRPr="00E430F6">
        <w:rPr>
          <w:rFonts w:eastAsia="宋体"/>
          <w:u w:val="single"/>
        </w:rPr>
        <w:t>Half of the participants</w:t>
      </w:r>
      <w:r w:rsidRPr="00E430F6">
        <w:rPr>
          <w:rFonts w:eastAsia="宋体"/>
        </w:rPr>
        <w:t xml:space="preserve"> </w:t>
      </w:r>
      <w:r w:rsidRPr="00E430F6">
        <w:rPr>
          <w:rFonts w:eastAsia="宋体"/>
          <w:u w:val="single"/>
        </w:rPr>
        <w:t>have finished</w:t>
      </w:r>
      <w:r w:rsidRPr="00E430F6">
        <w:rPr>
          <w:rFonts w:eastAsia="宋体"/>
        </w:rPr>
        <w:t xml:space="preserve"> the marathon now.</w:t>
      </w:r>
    </w:p>
    <w:p w:rsidR="00DD2927" w:rsidRDefault="00E430F6" w:rsidP="00182A90">
      <w:pPr>
        <w:pStyle w:val="Preface"/>
        <w:spacing w:after="84"/>
        <w:ind w:firstLine="480"/>
        <w:rPr>
          <w:lang w:eastAsia="zh-TW"/>
        </w:rPr>
      </w:pPr>
      <w:r w:rsidRPr="00E430F6">
        <w:rPr>
          <w:rFonts w:hint="eastAsia"/>
        </w:rPr>
        <w:t>一半的参加者现在已经跑完了马拉松。</w:t>
      </w:r>
    </w:p>
    <w:p w:rsidR="00785232" w:rsidRPr="00785232" w:rsidRDefault="00E430F6" w:rsidP="00182A90">
      <w:pPr>
        <w:spacing w:after="84"/>
        <w:ind w:firstLine="480"/>
        <w:rPr>
          <w:lang w:eastAsia="zh-TW"/>
        </w:rPr>
      </w:pPr>
      <w:r w:rsidRPr="00E430F6">
        <w:rPr>
          <w:rFonts w:eastAsia="宋体"/>
          <w:u w:val="single"/>
        </w:rPr>
        <w:t>Some of the time</w:t>
      </w:r>
      <w:r w:rsidRPr="00E430F6">
        <w:rPr>
          <w:rFonts w:eastAsia="宋体"/>
        </w:rPr>
        <w:t xml:space="preserve"> </w:t>
      </w:r>
      <w:r w:rsidRPr="00E430F6">
        <w:rPr>
          <w:rFonts w:eastAsia="宋体"/>
          <w:u w:val="single"/>
        </w:rPr>
        <w:t>was</w:t>
      </w:r>
      <w:r w:rsidRPr="00E430F6">
        <w:rPr>
          <w:rFonts w:eastAsia="宋体"/>
        </w:rPr>
        <w:t xml:space="preserve"> spent on looking for tools.</w:t>
      </w:r>
    </w:p>
    <w:p w:rsidR="00785232" w:rsidRPr="00785232" w:rsidRDefault="00E430F6" w:rsidP="00182A90">
      <w:pPr>
        <w:spacing w:after="84"/>
        <w:ind w:firstLine="480"/>
        <w:rPr>
          <w:lang w:eastAsia="zh-TW"/>
        </w:rPr>
      </w:pPr>
      <w:r w:rsidRPr="00E430F6">
        <w:rPr>
          <w:rFonts w:eastAsia="宋体"/>
          <w:u w:val="single"/>
        </w:rPr>
        <w:t>Most of my high school classmates</w:t>
      </w:r>
      <w:r w:rsidRPr="00E430F6">
        <w:rPr>
          <w:rFonts w:eastAsia="宋体"/>
        </w:rPr>
        <w:t xml:space="preserve"> </w:t>
      </w:r>
      <w:r w:rsidRPr="00E430F6">
        <w:rPr>
          <w:rFonts w:eastAsia="宋体"/>
          <w:u w:val="single"/>
        </w:rPr>
        <w:t>are</w:t>
      </w:r>
      <w:r w:rsidRPr="00E430F6">
        <w:rPr>
          <w:rFonts w:eastAsia="宋体"/>
        </w:rPr>
        <w:t xml:space="preserve"> in college now.</w:t>
      </w:r>
    </w:p>
    <w:p w:rsidR="00785232" w:rsidRPr="00785232" w:rsidRDefault="00E430F6" w:rsidP="00182A90">
      <w:pPr>
        <w:spacing w:after="84"/>
        <w:ind w:firstLine="480"/>
        <w:rPr>
          <w:lang w:eastAsia="zh-TW"/>
        </w:rPr>
      </w:pPr>
      <w:r w:rsidRPr="00E430F6">
        <w:rPr>
          <w:rFonts w:eastAsia="宋体"/>
          <w:u w:val="single"/>
        </w:rPr>
        <w:t>More of the blame</w:t>
      </w:r>
      <w:r w:rsidRPr="00E430F6">
        <w:rPr>
          <w:rFonts w:eastAsia="宋体"/>
        </w:rPr>
        <w:t xml:space="preserve"> </w:t>
      </w:r>
      <w:r w:rsidRPr="00E430F6">
        <w:rPr>
          <w:rFonts w:eastAsia="宋体"/>
          <w:u w:val="single"/>
        </w:rPr>
        <w:t>is</w:t>
      </w:r>
      <w:r w:rsidRPr="00E430F6">
        <w:rPr>
          <w:rFonts w:eastAsia="宋体"/>
        </w:rPr>
        <w:t xml:space="preserve"> on me than on you.</w:t>
      </w:r>
    </w:p>
    <w:p w:rsidR="00DD2927" w:rsidRDefault="00E430F6" w:rsidP="00182A90">
      <w:pPr>
        <w:pStyle w:val="Preface"/>
        <w:spacing w:after="84"/>
        <w:ind w:firstLine="480"/>
        <w:rPr>
          <w:lang w:eastAsia="zh-TW"/>
        </w:rPr>
      </w:pPr>
      <w:r w:rsidRPr="00E430F6">
        <w:rPr>
          <w:rFonts w:hint="eastAsia"/>
        </w:rPr>
        <w:t>我的错比你多。</w:t>
      </w:r>
    </w:p>
    <w:p w:rsidR="00DD2927" w:rsidRDefault="00E430F6" w:rsidP="00FF421D">
      <w:pPr>
        <w:pStyle w:val="4"/>
        <w:spacing w:after="84"/>
        <w:rPr>
          <w:lang w:eastAsia="zh-TW"/>
        </w:rPr>
      </w:pPr>
      <w:bookmarkStart w:id="133" w:name="_Toc363483960"/>
      <w:r w:rsidRPr="00E430F6">
        <w:t>Less, fewer</w:t>
      </w:r>
      <w:bookmarkEnd w:id="133"/>
    </w:p>
    <w:p w:rsidR="00DD2927" w:rsidRDefault="00E430F6" w:rsidP="00182A90">
      <w:pPr>
        <w:spacing w:after="84"/>
        <w:ind w:firstLine="480"/>
        <w:rPr>
          <w:lang w:eastAsia="zh-TW"/>
        </w:rPr>
      </w:pPr>
      <w:r w:rsidRPr="008008F0">
        <w:rPr>
          <w:rStyle w:val="af1"/>
          <w:rFonts w:hint="eastAsia"/>
        </w:rPr>
        <w:t>限定符和名词之间也有一致性的要求：可数名词应配合可数的限定符，如</w:t>
      </w:r>
      <w:r w:rsidRPr="008008F0">
        <w:rPr>
          <w:rStyle w:val="af1"/>
        </w:rPr>
        <w:t>many books</w:t>
      </w:r>
      <w:r w:rsidRPr="008008F0">
        <w:rPr>
          <w:rStyle w:val="af1"/>
          <w:rFonts w:hint="eastAsia"/>
        </w:rPr>
        <w:t>；不可数名词则应配合不可数的限定符，如</w:t>
      </w:r>
      <w:r w:rsidRPr="008008F0">
        <w:rPr>
          <w:rStyle w:val="af1"/>
        </w:rPr>
        <w:t>much time</w:t>
      </w:r>
      <w:r w:rsidRPr="008008F0">
        <w:rPr>
          <w:rStyle w:val="af1"/>
          <w:rFonts w:hint="eastAsia"/>
        </w:rPr>
        <w:t>。</w:t>
      </w:r>
      <w:r w:rsidRPr="00E430F6">
        <w:rPr>
          <w:rFonts w:eastAsia="宋体" w:hint="eastAsia"/>
        </w:rPr>
        <w:t>这个问题一般并不难判断，但是有几个字很容易出错。就拿上面表示「多」的</w:t>
      </w:r>
      <w:r w:rsidRPr="00E430F6">
        <w:rPr>
          <w:rFonts w:eastAsia="宋体"/>
        </w:rPr>
        <w:t>many</w:t>
      </w:r>
      <w:r w:rsidRPr="00E430F6">
        <w:rPr>
          <w:rFonts w:eastAsia="宋体" w:hint="eastAsia"/>
        </w:rPr>
        <w:t>和</w:t>
      </w:r>
      <w:r w:rsidRPr="00E430F6">
        <w:rPr>
          <w:rFonts w:eastAsia="宋体"/>
        </w:rPr>
        <w:t>much</w:t>
      </w:r>
      <w:r w:rsidRPr="00E430F6">
        <w:rPr>
          <w:rFonts w:eastAsia="宋体" w:hint="eastAsia"/>
        </w:rPr>
        <w:t>来说，这两个限定符的比较级都是</w:t>
      </w:r>
      <w:r w:rsidRPr="00E430F6">
        <w:rPr>
          <w:rFonts w:eastAsia="宋体"/>
        </w:rPr>
        <w:t>more</w:t>
      </w:r>
      <w:r w:rsidRPr="00E430F6">
        <w:rPr>
          <w:rFonts w:eastAsia="宋体" w:hint="eastAsia"/>
        </w:rPr>
        <w:t>，所以</w:t>
      </w:r>
      <w:r w:rsidRPr="00E430F6">
        <w:rPr>
          <w:rFonts w:eastAsia="宋体"/>
        </w:rPr>
        <w:t>more</w:t>
      </w:r>
      <w:r w:rsidRPr="00E430F6">
        <w:rPr>
          <w:rFonts w:eastAsia="宋体" w:hint="eastAsia"/>
        </w:rPr>
        <w:t>可以配合可数名词与不可数名词使用，如</w:t>
      </w:r>
      <w:r w:rsidRPr="00E430F6">
        <w:rPr>
          <w:rFonts w:eastAsia="宋体"/>
        </w:rPr>
        <w:t>more books, more time</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反之，</w:t>
      </w:r>
      <w:r w:rsidRPr="008008F0">
        <w:rPr>
          <w:rStyle w:val="af1"/>
          <w:rFonts w:hint="eastAsia"/>
        </w:rPr>
        <w:t>表示「少」的限定符有可数的</w:t>
      </w:r>
      <w:r w:rsidRPr="008008F0">
        <w:rPr>
          <w:rStyle w:val="af1"/>
        </w:rPr>
        <w:t>few</w:t>
      </w:r>
      <w:r w:rsidRPr="008008F0">
        <w:rPr>
          <w:rStyle w:val="af1"/>
          <w:rFonts w:hint="eastAsia"/>
        </w:rPr>
        <w:t>如</w:t>
      </w:r>
      <w:r w:rsidRPr="008008F0">
        <w:rPr>
          <w:rStyle w:val="af1"/>
        </w:rPr>
        <w:t>few days</w:t>
      </w:r>
      <w:r w:rsidRPr="008008F0">
        <w:rPr>
          <w:rStyle w:val="af1"/>
          <w:rFonts w:hint="eastAsia"/>
        </w:rPr>
        <w:t>，以及不可数的</w:t>
      </w:r>
      <w:r w:rsidRPr="008008F0">
        <w:rPr>
          <w:rStyle w:val="af1"/>
        </w:rPr>
        <w:t>little</w:t>
      </w:r>
      <w:r w:rsidRPr="008008F0">
        <w:rPr>
          <w:rStyle w:val="af1"/>
          <w:rFonts w:hint="eastAsia"/>
        </w:rPr>
        <w:t>如</w:t>
      </w:r>
      <w:r w:rsidRPr="008008F0">
        <w:rPr>
          <w:rStyle w:val="af1"/>
        </w:rPr>
        <w:t>little faith</w:t>
      </w:r>
      <w:r w:rsidRPr="008008F0">
        <w:rPr>
          <w:rStyle w:val="af1"/>
          <w:rFonts w:hint="eastAsia"/>
        </w:rPr>
        <w:t>。请注意：</w:t>
      </w:r>
      <w:r w:rsidRPr="008008F0">
        <w:rPr>
          <w:rStyle w:val="af1"/>
        </w:rPr>
        <w:t>few</w:t>
      </w:r>
      <w:r w:rsidRPr="008008F0">
        <w:rPr>
          <w:rStyle w:val="af1"/>
          <w:rFonts w:hint="eastAsia"/>
        </w:rPr>
        <w:t>的比较级是</w:t>
      </w:r>
      <w:r w:rsidRPr="008008F0">
        <w:rPr>
          <w:rStyle w:val="af1"/>
        </w:rPr>
        <w:t>fewer</w:t>
      </w:r>
      <w:r w:rsidRPr="008008F0">
        <w:rPr>
          <w:rStyle w:val="af1"/>
          <w:rFonts w:hint="eastAsia"/>
        </w:rPr>
        <w:t>，不可数的</w:t>
      </w:r>
      <w:r w:rsidRPr="008008F0">
        <w:rPr>
          <w:rStyle w:val="af1"/>
        </w:rPr>
        <w:t>little</w:t>
      </w:r>
      <w:r w:rsidRPr="008008F0">
        <w:rPr>
          <w:rStyle w:val="af1"/>
          <w:rFonts w:hint="eastAsia"/>
        </w:rPr>
        <w:t>比较级才是</w:t>
      </w:r>
      <w:r w:rsidRPr="008008F0">
        <w:rPr>
          <w:rStyle w:val="af1"/>
        </w:rPr>
        <w:t>less</w:t>
      </w:r>
      <w:r w:rsidRPr="008008F0">
        <w:rPr>
          <w:rStyle w:val="af1"/>
          <w:rFonts w:hint="eastAsia"/>
        </w:rPr>
        <w:t>。</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lastRenderedPageBreak/>
        <w:t xml:space="preserve">1. </w:t>
      </w:r>
      <w:r w:rsidRPr="00E430F6">
        <w:rPr>
          <w:rFonts w:eastAsia="宋体"/>
          <w:u w:val="single"/>
        </w:rPr>
        <w:t>Less money</w:t>
      </w:r>
      <w:r w:rsidRPr="00E430F6">
        <w:rPr>
          <w:rFonts w:eastAsia="宋体"/>
        </w:rPr>
        <w:t xml:space="preserve"> </w:t>
      </w:r>
      <w:r w:rsidRPr="00E430F6">
        <w:rPr>
          <w:rFonts w:eastAsia="宋体"/>
          <w:u w:val="single"/>
        </w:rPr>
        <w:t>was</w:t>
      </w:r>
      <w:r w:rsidRPr="00E430F6">
        <w:rPr>
          <w:rFonts w:eastAsia="宋体"/>
        </w:rPr>
        <w:t xml:space="preserve"> spent on education than on national defense.</w:t>
      </w:r>
    </w:p>
    <w:p w:rsidR="00DD2927" w:rsidRDefault="00E430F6" w:rsidP="00182A90">
      <w:pPr>
        <w:pStyle w:val="Preface"/>
        <w:spacing w:after="84"/>
        <w:ind w:firstLine="480"/>
        <w:rPr>
          <w:lang w:eastAsia="zh-TW"/>
        </w:rPr>
      </w:pPr>
      <w:r w:rsidRPr="00E430F6">
        <w:rPr>
          <w:rFonts w:hint="eastAsia"/>
        </w:rPr>
        <w:t>花在教育上的钱比花在国防上的钱要少。</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Fewer people</w:t>
      </w:r>
      <w:r w:rsidRPr="00E430F6">
        <w:rPr>
          <w:rFonts w:eastAsia="宋体"/>
        </w:rPr>
        <w:t xml:space="preserve"> </w:t>
      </w:r>
      <w:r w:rsidRPr="00E430F6">
        <w:rPr>
          <w:rFonts w:eastAsia="宋体"/>
          <w:u w:val="single"/>
        </w:rPr>
        <w:t>go</w:t>
      </w:r>
      <w:r w:rsidRPr="00E430F6">
        <w:rPr>
          <w:rFonts w:eastAsia="宋体"/>
        </w:rPr>
        <w:t xml:space="preserve"> to the U.S. to study now than 10 years ago.</w:t>
      </w:r>
    </w:p>
    <w:p w:rsidR="00DD2927" w:rsidRDefault="00E430F6" w:rsidP="00182A90">
      <w:pPr>
        <w:pStyle w:val="Preface"/>
        <w:spacing w:after="84"/>
        <w:ind w:firstLine="480"/>
        <w:rPr>
          <w:lang w:eastAsia="zh-TW"/>
        </w:rPr>
      </w:pPr>
      <w:r w:rsidRPr="00E430F6">
        <w:rPr>
          <w:rFonts w:hint="eastAsia"/>
        </w:rPr>
        <w:t>现在去美国留学的人比十年前少了。</w:t>
      </w:r>
    </w:p>
    <w:p w:rsidR="00DD2927" w:rsidRDefault="00E430F6" w:rsidP="00182A90">
      <w:pPr>
        <w:spacing w:after="84"/>
        <w:ind w:firstLine="480"/>
        <w:rPr>
          <w:lang w:eastAsia="zh-TW"/>
        </w:rPr>
      </w:pPr>
      <w:r w:rsidRPr="00E430F6">
        <w:rPr>
          <w:rFonts w:eastAsia="宋体"/>
        </w:rPr>
        <w:t>Money</w:t>
      </w:r>
      <w:r w:rsidRPr="00E430F6">
        <w:rPr>
          <w:rFonts w:eastAsia="宋体" w:hint="eastAsia"/>
        </w:rPr>
        <w:t>是不可数名词，表示「很少」应采用不可数的限定符</w:t>
      </w:r>
      <w:r w:rsidRPr="00E430F6">
        <w:rPr>
          <w:rFonts w:eastAsia="宋体"/>
        </w:rPr>
        <w:t>little</w:t>
      </w:r>
      <w:r w:rsidRPr="00E430F6">
        <w:rPr>
          <w:rFonts w:eastAsia="宋体" w:hint="eastAsia"/>
        </w:rPr>
        <w:t>，成为</w:t>
      </w:r>
      <w:r w:rsidRPr="00E430F6">
        <w:rPr>
          <w:rFonts w:eastAsia="宋体"/>
        </w:rPr>
        <w:t>little money</w:t>
      </w:r>
      <w:r w:rsidRPr="00E430F6">
        <w:rPr>
          <w:rFonts w:eastAsia="宋体" w:hint="eastAsia"/>
        </w:rPr>
        <w:t>这个名词词组。</w:t>
      </w:r>
      <w:r w:rsidRPr="00E430F6">
        <w:rPr>
          <w:rFonts w:eastAsia="宋体"/>
        </w:rPr>
        <w:t>Little</w:t>
      </w:r>
      <w:r w:rsidRPr="00E430F6">
        <w:rPr>
          <w:rFonts w:eastAsia="宋体" w:hint="eastAsia"/>
        </w:rPr>
        <w:t>的比较级是</w:t>
      </w:r>
      <w:r w:rsidRPr="00E430F6">
        <w:rPr>
          <w:rFonts w:eastAsia="宋体"/>
        </w:rPr>
        <w:t>less</w:t>
      </w:r>
      <w:r w:rsidRPr="00E430F6">
        <w:rPr>
          <w:rFonts w:eastAsia="宋体" w:hint="eastAsia"/>
        </w:rPr>
        <w:t>，所以「更少钱」是</w:t>
      </w:r>
      <w:r w:rsidRPr="00E430F6">
        <w:rPr>
          <w:rFonts w:eastAsia="宋体"/>
        </w:rPr>
        <w:t>less money</w:t>
      </w:r>
      <w:r w:rsidRPr="00E430F6">
        <w:rPr>
          <w:rFonts w:eastAsia="宋体" w:hint="eastAsia"/>
        </w:rPr>
        <w:t>。但是，</w:t>
      </w:r>
      <w:r w:rsidRPr="00E430F6">
        <w:rPr>
          <w:rFonts w:eastAsia="宋体"/>
        </w:rPr>
        <w:t>people</w:t>
      </w:r>
      <w:r w:rsidRPr="00E430F6">
        <w:rPr>
          <w:rFonts w:eastAsia="宋体" w:hint="eastAsia"/>
        </w:rPr>
        <w:t>是可数名词，表示「很少」则应该采用可数的限定符</w:t>
      </w:r>
      <w:r w:rsidRPr="00E430F6">
        <w:rPr>
          <w:rFonts w:eastAsia="宋体"/>
        </w:rPr>
        <w:t>few</w:t>
      </w:r>
      <w:r w:rsidRPr="00E430F6">
        <w:rPr>
          <w:rFonts w:eastAsia="宋体" w:hint="eastAsia"/>
        </w:rPr>
        <w:t>，成为</w:t>
      </w:r>
      <w:r w:rsidRPr="00E430F6">
        <w:rPr>
          <w:rFonts w:eastAsia="宋体"/>
        </w:rPr>
        <w:t>few people</w:t>
      </w:r>
      <w:r w:rsidRPr="00E430F6">
        <w:rPr>
          <w:rFonts w:eastAsia="宋体" w:hint="eastAsia"/>
        </w:rPr>
        <w:t>。</w:t>
      </w:r>
      <w:r w:rsidRPr="00E430F6">
        <w:rPr>
          <w:rFonts w:eastAsia="宋体"/>
        </w:rPr>
        <w:t>Few</w:t>
      </w:r>
      <w:r w:rsidRPr="00E430F6">
        <w:rPr>
          <w:rFonts w:eastAsia="宋体" w:hint="eastAsia"/>
        </w:rPr>
        <w:t>的比较级是</w:t>
      </w:r>
      <w:r w:rsidRPr="00E430F6">
        <w:rPr>
          <w:rFonts w:eastAsia="宋体"/>
        </w:rPr>
        <w:t>fewer</w:t>
      </w:r>
      <w:r w:rsidRPr="00E430F6">
        <w:rPr>
          <w:rFonts w:eastAsia="宋体" w:hint="eastAsia"/>
        </w:rPr>
        <w:t>，所以「更少人」应该说</w:t>
      </w:r>
      <w:r w:rsidRPr="00E430F6">
        <w:rPr>
          <w:rFonts w:eastAsia="宋体"/>
        </w:rPr>
        <w:t>fewer people</w:t>
      </w:r>
      <w:r w:rsidRPr="00E430F6">
        <w:rPr>
          <w:rFonts w:eastAsia="宋体" w:hint="eastAsia"/>
        </w:rPr>
        <w:t>而不是</w:t>
      </w:r>
      <w:r w:rsidRPr="00E430F6">
        <w:rPr>
          <w:rFonts w:eastAsia="宋体"/>
        </w:rPr>
        <w:t>less people</w:t>
      </w:r>
      <w:r w:rsidRPr="00E430F6">
        <w:rPr>
          <w:rFonts w:eastAsia="宋体" w:hint="eastAsia"/>
        </w:rPr>
        <w:t>。可数名词如果用</w:t>
      </w:r>
      <w:r w:rsidRPr="00E430F6">
        <w:rPr>
          <w:rFonts w:eastAsia="宋体"/>
        </w:rPr>
        <w:t>less</w:t>
      </w:r>
      <w:r w:rsidRPr="00E430F6">
        <w:rPr>
          <w:rFonts w:eastAsia="宋体" w:hint="eastAsia"/>
        </w:rPr>
        <w:t>来修饰就是错误，如</w:t>
      </w:r>
      <w:r w:rsidRPr="00E430F6">
        <w:rPr>
          <w:rFonts w:eastAsia="宋体"/>
        </w:rPr>
        <w:t>less days, less products</w:t>
      </w:r>
      <w:r w:rsidRPr="00E430F6">
        <w:rPr>
          <w:rFonts w:eastAsia="宋体" w:hint="eastAsia"/>
        </w:rPr>
        <w:t>。这种错误偏偏很常见，读者写作时要特别小心。</w:t>
      </w:r>
    </w:p>
    <w:p w:rsidR="00DD2927" w:rsidRDefault="00E430F6" w:rsidP="00FF421D">
      <w:pPr>
        <w:pStyle w:val="4"/>
        <w:spacing w:after="84"/>
        <w:rPr>
          <w:lang w:eastAsia="zh-TW"/>
        </w:rPr>
      </w:pPr>
      <w:bookmarkStart w:id="134" w:name="_Toc363483961"/>
      <w:r w:rsidRPr="00E430F6">
        <w:t>A lot of, lots of</w:t>
      </w:r>
      <w:bookmarkEnd w:id="134"/>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 lot of mistakes</w:t>
      </w:r>
      <w:r w:rsidRPr="00E430F6">
        <w:rPr>
          <w:rFonts w:eastAsia="宋体"/>
        </w:rPr>
        <w:t xml:space="preserve"> </w:t>
      </w:r>
      <w:r w:rsidRPr="00E430F6">
        <w:rPr>
          <w:rFonts w:eastAsia="宋体"/>
          <w:u w:val="single"/>
        </w:rPr>
        <w:t>were</w:t>
      </w:r>
      <w:r w:rsidRPr="00E430F6">
        <w:rPr>
          <w:rFonts w:eastAsia="宋体"/>
        </w:rPr>
        <w:t xml:space="preserve"> made because of the time pressure.</w:t>
      </w:r>
    </w:p>
    <w:p w:rsidR="00DD2927" w:rsidRDefault="00E430F6" w:rsidP="00182A90">
      <w:pPr>
        <w:pStyle w:val="Preface"/>
        <w:spacing w:after="84"/>
        <w:ind w:firstLine="480"/>
        <w:rPr>
          <w:lang w:eastAsia="zh-TW"/>
        </w:rPr>
      </w:pPr>
      <w:r w:rsidRPr="00E430F6">
        <w:rPr>
          <w:rFonts w:hint="eastAsia"/>
        </w:rPr>
        <w:t>出了许多错误，都是因为时间压力造成的。</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Lots of the credit</w:t>
      </w:r>
      <w:r w:rsidRPr="00E430F6">
        <w:rPr>
          <w:rFonts w:eastAsia="宋体"/>
        </w:rPr>
        <w:t xml:space="preserve"> goes to the project manager.</w:t>
      </w:r>
    </w:p>
    <w:p w:rsidR="00DD2927" w:rsidRDefault="00E430F6" w:rsidP="00182A90">
      <w:pPr>
        <w:pStyle w:val="Preface"/>
        <w:spacing w:after="84"/>
        <w:ind w:firstLine="480"/>
        <w:rPr>
          <w:lang w:eastAsia="zh-TW"/>
        </w:rPr>
      </w:pPr>
      <w:r w:rsidRPr="00E430F6">
        <w:rPr>
          <w:rFonts w:hint="eastAsia"/>
        </w:rPr>
        <w:t>许多功劳都是项目经理的。</w:t>
      </w:r>
    </w:p>
    <w:p w:rsidR="00DD2927" w:rsidRDefault="00E430F6" w:rsidP="00182A90">
      <w:pPr>
        <w:spacing w:after="84"/>
        <w:ind w:firstLine="480"/>
        <w:rPr>
          <w:lang w:eastAsia="zh-TW"/>
        </w:rPr>
      </w:pPr>
      <w:r w:rsidRPr="00E430F6">
        <w:rPr>
          <w:rFonts w:eastAsia="宋体" w:hint="eastAsia"/>
        </w:rPr>
        <w:t>把</w:t>
      </w:r>
      <w:r w:rsidRPr="00E430F6">
        <w:rPr>
          <w:rFonts w:eastAsia="宋体"/>
        </w:rPr>
        <w:t>a lot of</w:t>
      </w:r>
      <w:r w:rsidRPr="00E430F6">
        <w:rPr>
          <w:rFonts w:eastAsia="宋体" w:hint="eastAsia"/>
        </w:rPr>
        <w:t>和</w:t>
      </w:r>
      <w:r w:rsidRPr="00E430F6">
        <w:rPr>
          <w:rFonts w:eastAsia="宋体"/>
        </w:rPr>
        <w:t>lots of</w:t>
      </w:r>
      <w:r w:rsidRPr="00E430F6">
        <w:rPr>
          <w:rFonts w:eastAsia="宋体" w:hint="eastAsia"/>
        </w:rPr>
        <w:t>这种表示范围的词组也视为前位限定符看待。这两个限定符都是可以配合可数名词与不可数名词使用的。上面第</w:t>
      </w:r>
      <w:r w:rsidRPr="00E430F6">
        <w:rPr>
          <w:rFonts w:eastAsia="宋体"/>
        </w:rPr>
        <w:t>1</w:t>
      </w:r>
      <w:r w:rsidRPr="00E430F6">
        <w:rPr>
          <w:rFonts w:eastAsia="宋体" w:hint="eastAsia"/>
        </w:rPr>
        <w:t>句，</w:t>
      </w:r>
      <w:r w:rsidRPr="00E430F6">
        <w:rPr>
          <w:rFonts w:eastAsia="宋体"/>
        </w:rPr>
        <w:t>a lot of</w:t>
      </w:r>
      <w:r w:rsidRPr="00E430F6">
        <w:rPr>
          <w:rFonts w:eastAsia="宋体" w:hint="eastAsia"/>
        </w:rPr>
        <w:t>配合的是复数名词</w:t>
      </w:r>
      <w:r w:rsidRPr="00E430F6">
        <w:rPr>
          <w:rFonts w:eastAsia="宋体"/>
        </w:rPr>
        <w:t>mistakes</w:t>
      </w:r>
      <w:r w:rsidRPr="00E430F6">
        <w:rPr>
          <w:rFonts w:eastAsia="宋体" w:hint="eastAsia"/>
        </w:rPr>
        <w:t>，动词用复数。第</w:t>
      </w:r>
      <w:r w:rsidRPr="00E430F6">
        <w:rPr>
          <w:rFonts w:eastAsia="宋体"/>
        </w:rPr>
        <w:t>2</w:t>
      </w:r>
      <w:r w:rsidRPr="00E430F6">
        <w:rPr>
          <w:rFonts w:eastAsia="宋体" w:hint="eastAsia"/>
        </w:rPr>
        <w:t>句则是用</w:t>
      </w:r>
      <w:r w:rsidRPr="00E430F6">
        <w:rPr>
          <w:rFonts w:eastAsia="宋体"/>
        </w:rPr>
        <w:t>lots of</w:t>
      </w:r>
      <w:r w:rsidRPr="00E430F6">
        <w:rPr>
          <w:rFonts w:eastAsia="宋体" w:hint="eastAsia"/>
        </w:rPr>
        <w:t>配合单数名词</w:t>
      </w:r>
      <w:r w:rsidRPr="00E430F6">
        <w:rPr>
          <w:rFonts w:eastAsia="宋体"/>
        </w:rPr>
        <w:t>credit</w:t>
      </w:r>
      <w:r w:rsidRPr="00E430F6">
        <w:rPr>
          <w:rFonts w:eastAsia="宋体" w:hint="eastAsia"/>
        </w:rPr>
        <w:t>，动词用的是单数。</w:t>
      </w:r>
    </w:p>
    <w:p w:rsidR="00DD2927" w:rsidRDefault="00E430F6" w:rsidP="00FF421D">
      <w:pPr>
        <w:pStyle w:val="4"/>
        <w:spacing w:after="84"/>
        <w:rPr>
          <w:lang w:eastAsia="zh-TW"/>
        </w:rPr>
      </w:pPr>
      <w:bookmarkStart w:id="135" w:name="_Toc363483962"/>
      <w:r w:rsidRPr="00E430F6">
        <w:t>None of</w:t>
      </w:r>
      <w:bookmarkEnd w:id="135"/>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None of the meat</w:t>
      </w:r>
      <w:r w:rsidRPr="00E430F6">
        <w:rPr>
          <w:rFonts w:eastAsia="宋体"/>
        </w:rPr>
        <w:t xml:space="preserve"> </w:t>
      </w:r>
      <w:r w:rsidRPr="00E430F6">
        <w:rPr>
          <w:rFonts w:eastAsia="宋体"/>
          <w:u w:val="single"/>
        </w:rPr>
        <w:t>was</w:t>
      </w:r>
      <w:r w:rsidRPr="00E430F6">
        <w:rPr>
          <w:rFonts w:eastAsia="宋体"/>
        </w:rPr>
        <w:t xml:space="preserve"> left.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None of the sandwiches</w:t>
      </w:r>
      <w:r w:rsidRPr="00E430F6">
        <w:rPr>
          <w:rFonts w:eastAsia="宋体"/>
        </w:rPr>
        <w:t xml:space="preserve"> </w:t>
      </w:r>
      <w:r w:rsidRPr="00E430F6">
        <w:rPr>
          <w:rFonts w:eastAsia="宋体"/>
          <w:u w:val="single"/>
        </w:rPr>
        <w:t>was</w:t>
      </w:r>
      <w:r w:rsidRPr="00E430F6">
        <w:rPr>
          <w:rFonts w:eastAsia="宋体"/>
        </w:rPr>
        <w:t xml:space="preserve"> fresh.</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None of the restaurants</w:t>
      </w:r>
      <w:r w:rsidRPr="00E430F6">
        <w:rPr>
          <w:rFonts w:eastAsia="宋体"/>
        </w:rPr>
        <w:t xml:space="preserve"> </w:t>
      </w:r>
      <w:r w:rsidRPr="00E430F6">
        <w:rPr>
          <w:rFonts w:eastAsia="宋体"/>
          <w:u w:val="single"/>
        </w:rPr>
        <w:t>were</w:t>
      </w:r>
      <w:r w:rsidRPr="00E430F6">
        <w:rPr>
          <w:rFonts w:eastAsia="宋体"/>
        </w:rPr>
        <w:t xml:space="preserve"> open.</w:t>
      </w:r>
    </w:p>
    <w:p w:rsidR="00DD2927" w:rsidRDefault="00E430F6" w:rsidP="00182A90">
      <w:pPr>
        <w:spacing w:after="84"/>
        <w:ind w:firstLine="480"/>
        <w:rPr>
          <w:lang w:eastAsia="zh-TW"/>
        </w:rPr>
      </w:pPr>
      <w:r w:rsidRPr="00E430F6">
        <w:rPr>
          <w:rFonts w:eastAsia="宋体"/>
        </w:rPr>
        <w:t>None of</w:t>
      </w:r>
      <w:r w:rsidRPr="00E430F6">
        <w:rPr>
          <w:rFonts w:eastAsia="宋体" w:hint="eastAsia"/>
        </w:rPr>
        <w:t>这个限定符可以配合不可数名词，如第</w:t>
      </w:r>
      <w:r w:rsidRPr="00E430F6">
        <w:rPr>
          <w:rFonts w:eastAsia="宋体"/>
        </w:rPr>
        <w:t>1</w:t>
      </w:r>
      <w:r w:rsidRPr="00E430F6">
        <w:rPr>
          <w:rFonts w:eastAsia="宋体" w:hint="eastAsia"/>
        </w:rPr>
        <w:t>句的</w:t>
      </w:r>
      <w:r w:rsidRPr="00E430F6">
        <w:rPr>
          <w:rFonts w:eastAsia="宋体"/>
        </w:rPr>
        <w:t>meat</w:t>
      </w:r>
      <w:r w:rsidRPr="00E430F6">
        <w:rPr>
          <w:rFonts w:eastAsia="宋体" w:hint="eastAsia"/>
        </w:rPr>
        <w:t>，动词用单数。它也可以配合复数可数名词，但是因为</w:t>
      </w:r>
      <w:r w:rsidRPr="00E430F6">
        <w:rPr>
          <w:rFonts w:eastAsia="宋体"/>
        </w:rPr>
        <w:t>none</w:t>
      </w:r>
      <w:r w:rsidRPr="00E430F6">
        <w:rPr>
          <w:rFonts w:eastAsia="宋体" w:hint="eastAsia"/>
        </w:rPr>
        <w:t>本身是</w:t>
      </w:r>
      <w:r w:rsidRPr="00E430F6">
        <w:rPr>
          <w:rFonts w:eastAsia="宋体"/>
        </w:rPr>
        <w:t>not one</w:t>
      </w:r>
      <w:r w:rsidRPr="00E430F6">
        <w:rPr>
          <w:rFonts w:eastAsia="宋体" w:hint="eastAsia"/>
        </w:rPr>
        <w:t>的合并、带有单数意味（一个都没有），所以，</w:t>
      </w:r>
      <w:r w:rsidRPr="00E430F6">
        <w:rPr>
          <w:rFonts w:eastAsia="宋体"/>
        </w:rPr>
        <w:t>none of</w:t>
      </w:r>
      <w:r w:rsidRPr="00E430F6">
        <w:rPr>
          <w:rFonts w:eastAsia="宋体" w:hint="eastAsia"/>
        </w:rPr>
        <w:t>配合复数可数名词时，后面的动词可以是单数（如第</w:t>
      </w:r>
      <w:r w:rsidRPr="00E430F6">
        <w:rPr>
          <w:rFonts w:eastAsia="宋体"/>
        </w:rPr>
        <w:t>2</w:t>
      </w:r>
      <w:r w:rsidRPr="00E430F6">
        <w:rPr>
          <w:rFonts w:eastAsia="宋体" w:hint="eastAsia"/>
        </w:rPr>
        <w:t>句）、也可以是复数（如第</w:t>
      </w:r>
      <w:r w:rsidRPr="00E430F6">
        <w:rPr>
          <w:rFonts w:eastAsia="宋体"/>
        </w:rPr>
        <w:t>3</w:t>
      </w:r>
      <w:r w:rsidRPr="00E430F6">
        <w:rPr>
          <w:rFonts w:eastAsia="宋体" w:hint="eastAsia"/>
        </w:rPr>
        <w:t>句）。</w:t>
      </w:r>
    </w:p>
    <w:p w:rsidR="00DD2927" w:rsidRDefault="00E430F6" w:rsidP="00FF421D">
      <w:pPr>
        <w:pStyle w:val="4"/>
        <w:spacing w:after="84"/>
        <w:rPr>
          <w:lang w:eastAsia="zh-TW"/>
        </w:rPr>
      </w:pPr>
      <w:bookmarkStart w:id="136" w:name="_Toc363483963"/>
      <w:r w:rsidRPr="00E430F6">
        <w:t>A number of, the number</w:t>
      </w:r>
      <w:bookmarkEnd w:id="136"/>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 number of major earthquakes</w:t>
      </w:r>
      <w:r w:rsidRPr="00E430F6">
        <w:rPr>
          <w:rFonts w:eastAsia="宋体"/>
        </w:rPr>
        <w:t xml:space="preserve"> </w:t>
      </w:r>
      <w:r w:rsidRPr="00E430F6">
        <w:rPr>
          <w:rFonts w:eastAsia="宋体"/>
          <w:u w:val="single"/>
        </w:rPr>
        <w:t>happen</w:t>
      </w:r>
      <w:r w:rsidRPr="00E430F6">
        <w:rPr>
          <w:rFonts w:eastAsia="宋体"/>
        </w:rPr>
        <w:t xml:space="preserve"> every year.</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number</w:t>
      </w:r>
      <w:r w:rsidRPr="00E430F6">
        <w:rPr>
          <w:rFonts w:eastAsia="宋体"/>
        </w:rPr>
        <w:t xml:space="preserve"> of major earthquakes last year </w:t>
      </w:r>
      <w:r w:rsidRPr="00E430F6">
        <w:rPr>
          <w:rFonts w:eastAsia="宋体"/>
          <w:u w:val="single"/>
        </w:rPr>
        <w:t>was</w:t>
      </w:r>
      <w:r w:rsidRPr="00E430F6">
        <w:rPr>
          <w:rFonts w:eastAsia="宋体"/>
        </w:rPr>
        <w:t xml:space="preserve"> five.</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w:t>
      </w:r>
      <w:r w:rsidRPr="00E430F6">
        <w:rPr>
          <w:rFonts w:eastAsia="宋体"/>
        </w:rPr>
        <w:t>a number of</w:t>
      </w:r>
      <w:r w:rsidRPr="00E430F6">
        <w:rPr>
          <w:rFonts w:eastAsia="宋体" w:hint="eastAsia"/>
        </w:rPr>
        <w:t>意思是「若干个」，功用在于限定后面名词</w:t>
      </w:r>
      <w:r w:rsidRPr="00E430F6">
        <w:rPr>
          <w:rFonts w:eastAsia="宋体"/>
        </w:rPr>
        <w:t>earthquakes</w:t>
      </w:r>
      <w:r w:rsidRPr="00E430F6">
        <w:rPr>
          <w:rFonts w:eastAsia="宋体" w:hint="eastAsia"/>
        </w:rPr>
        <w:t>的范围，所以是限定符。因为</w:t>
      </w:r>
      <w:r w:rsidRPr="00E430F6">
        <w:rPr>
          <w:rFonts w:eastAsia="宋体"/>
        </w:rPr>
        <w:t>number</w:t>
      </w:r>
      <w:r w:rsidRPr="00E430F6">
        <w:rPr>
          <w:rFonts w:eastAsia="宋体" w:hint="eastAsia"/>
        </w:rPr>
        <w:t>的意思是「数目」，必须配合可数名词使用，所以</w:t>
      </w:r>
      <w:r w:rsidRPr="00E430F6">
        <w:rPr>
          <w:rFonts w:eastAsia="宋体"/>
        </w:rPr>
        <w:t>a number of</w:t>
      </w:r>
      <w:r w:rsidRPr="00E430F6">
        <w:rPr>
          <w:rFonts w:eastAsia="宋体" w:hint="eastAsia"/>
        </w:rPr>
        <w:t>这个限定符后面一定是复数的可数名词。</w:t>
      </w:r>
      <w:r w:rsidRPr="00E430F6">
        <w:rPr>
          <w:rFonts w:eastAsia="宋体" w:hint="eastAsia"/>
        </w:rPr>
        <w:lastRenderedPageBreak/>
        <w:t>换句话说，它的动词一定是复数，如</w:t>
      </w:r>
      <w:r w:rsidRPr="00E430F6">
        <w:rPr>
          <w:rFonts w:eastAsia="宋体"/>
        </w:rPr>
        <w:t>happen</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w:t>
      </w:r>
      <w:r w:rsidRPr="00E430F6">
        <w:rPr>
          <w:rFonts w:eastAsia="宋体"/>
        </w:rPr>
        <w:t>the number</w:t>
      </w:r>
      <w:r w:rsidRPr="00E430F6">
        <w:rPr>
          <w:rFonts w:eastAsia="宋体" w:hint="eastAsia"/>
        </w:rPr>
        <w:t>意思是「这个数字」，是个具有实体内容的名词、并非限定符。它后面的</w:t>
      </w:r>
      <w:r w:rsidRPr="00E430F6">
        <w:rPr>
          <w:rFonts w:eastAsia="宋体"/>
        </w:rPr>
        <w:t>of major earthquakes</w:t>
      </w:r>
      <w:r w:rsidRPr="00E430F6">
        <w:rPr>
          <w:rFonts w:eastAsia="宋体" w:hint="eastAsia"/>
        </w:rPr>
        <w:t>视为介系词词组。因为数得出数目，所以</w:t>
      </w:r>
      <w:r w:rsidRPr="00E430F6">
        <w:rPr>
          <w:rFonts w:eastAsia="宋体"/>
        </w:rPr>
        <w:t>the number</w:t>
      </w:r>
      <w:r w:rsidRPr="00E430F6">
        <w:rPr>
          <w:rFonts w:eastAsia="宋体" w:hint="eastAsia"/>
        </w:rPr>
        <w:t>后面应该配合复数可数名词如</w:t>
      </w:r>
      <w:r w:rsidRPr="00E430F6">
        <w:rPr>
          <w:rFonts w:eastAsia="宋体"/>
        </w:rPr>
        <w:t>earthquakes</w:t>
      </w:r>
      <w:r w:rsidRPr="00E430F6">
        <w:rPr>
          <w:rFonts w:eastAsia="宋体" w:hint="eastAsia"/>
        </w:rPr>
        <w:t>。但是，一般的介系词词组并不会影响主词的单复数。以</w:t>
      </w:r>
      <w:r w:rsidRPr="00E430F6">
        <w:rPr>
          <w:rFonts w:eastAsia="宋体"/>
        </w:rPr>
        <w:t>the number</w:t>
      </w:r>
      <w:r w:rsidRPr="00E430F6">
        <w:rPr>
          <w:rFonts w:eastAsia="宋体" w:hint="eastAsia"/>
        </w:rPr>
        <w:t>「这个数字」为主词时，代名词应该是单数的</w:t>
      </w:r>
      <w:r w:rsidRPr="00E430F6">
        <w:rPr>
          <w:rFonts w:eastAsia="宋体"/>
        </w:rPr>
        <w:t>it</w:t>
      </w:r>
      <w:r w:rsidRPr="00E430F6">
        <w:rPr>
          <w:rFonts w:eastAsia="宋体" w:hint="eastAsia"/>
        </w:rPr>
        <w:t>，动词也应该是单数动词如</w:t>
      </w:r>
      <w:r w:rsidRPr="00E430F6">
        <w:rPr>
          <w:rFonts w:eastAsia="宋体"/>
        </w:rPr>
        <w:t>was</w:t>
      </w:r>
      <w:r w:rsidRPr="00E430F6">
        <w:rPr>
          <w:rFonts w:eastAsia="宋体" w:hint="eastAsia"/>
        </w:rPr>
        <w:t>。</w:t>
      </w:r>
    </w:p>
    <w:p w:rsidR="00DD2927" w:rsidRDefault="00E430F6" w:rsidP="00FF421D">
      <w:pPr>
        <w:pStyle w:val="4"/>
        <w:spacing w:after="84"/>
        <w:rPr>
          <w:lang w:eastAsia="zh-TW"/>
        </w:rPr>
      </w:pPr>
      <w:bookmarkStart w:id="137" w:name="_Toc363483964"/>
      <w:r w:rsidRPr="00E430F6">
        <w:t>A pair</w:t>
      </w:r>
      <w:bookmarkEnd w:id="137"/>
    </w:p>
    <w:p w:rsidR="00DD2927" w:rsidRDefault="00E430F6" w:rsidP="00182A90">
      <w:pPr>
        <w:spacing w:after="84"/>
        <w:ind w:firstLine="480"/>
        <w:rPr>
          <w:lang w:eastAsia="zh-TW"/>
        </w:rPr>
      </w:pPr>
      <w:r w:rsidRPr="00E430F6">
        <w:rPr>
          <w:rFonts w:eastAsia="宋体" w:hint="eastAsia"/>
        </w:rPr>
        <w:t>英文中像是</w:t>
      </w:r>
      <w:r w:rsidRPr="00E430F6">
        <w:rPr>
          <w:rFonts w:eastAsia="宋体"/>
        </w:rPr>
        <w:t>trousers</w:t>
      </w:r>
      <w:r w:rsidRPr="00E430F6">
        <w:rPr>
          <w:rFonts w:eastAsia="宋体" w:hint="eastAsia"/>
        </w:rPr>
        <w:t>「长裤」、</w:t>
      </w:r>
      <w:r w:rsidRPr="00E430F6">
        <w:rPr>
          <w:rFonts w:eastAsia="宋体"/>
        </w:rPr>
        <w:t>glasses</w:t>
      </w:r>
      <w:r w:rsidRPr="00E430F6">
        <w:rPr>
          <w:rFonts w:eastAsia="宋体" w:hint="eastAsia"/>
        </w:rPr>
        <w:t>「眼镜」、</w:t>
      </w:r>
      <w:r w:rsidRPr="00E430F6">
        <w:rPr>
          <w:rFonts w:eastAsia="宋体"/>
        </w:rPr>
        <w:t>scissors</w:t>
      </w:r>
      <w:r w:rsidRPr="00E430F6">
        <w:rPr>
          <w:rFonts w:eastAsia="宋体" w:hint="eastAsia"/>
        </w:rPr>
        <w:t>「剪刀」、</w:t>
      </w:r>
      <w:r w:rsidRPr="00E430F6">
        <w:rPr>
          <w:rFonts w:eastAsia="宋体"/>
        </w:rPr>
        <w:t>pliers</w:t>
      </w:r>
      <w:r w:rsidRPr="00E430F6">
        <w:rPr>
          <w:rFonts w:eastAsia="宋体" w:hint="eastAsia"/>
        </w:rPr>
        <w:t>「钳子」、</w:t>
      </w:r>
      <w:r w:rsidRPr="00E430F6">
        <w:rPr>
          <w:rFonts w:eastAsia="宋体"/>
        </w:rPr>
        <w:t>shoes</w:t>
      </w:r>
      <w:r w:rsidRPr="00E430F6">
        <w:rPr>
          <w:rFonts w:eastAsia="宋体" w:hint="eastAsia"/>
        </w:rPr>
        <w:t>「鞋子」这些名词，习惯都采复数形。请比较下列用法：</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 pair</w:t>
      </w:r>
      <w:r w:rsidRPr="00E430F6">
        <w:rPr>
          <w:rFonts w:eastAsia="宋体"/>
        </w:rPr>
        <w:t xml:space="preserve"> of shoes </w:t>
      </w:r>
      <w:r w:rsidRPr="00E430F6">
        <w:rPr>
          <w:rFonts w:eastAsia="宋体"/>
          <w:u w:val="single"/>
        </w:rPr>
        <w:t>is</w:t>
      </w:r>
      <w:r w:rsidRPr="00E430F6">
        <w:rPr>
          <w:rFonts w:eastAsia="宋体"/>
        </w:rPr>
        <w:t xml:space="preserve"> left outside the door.</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Three pairs</w:t>
      </w:r>
      <w:r w:rsidRPr="00E430F6">
        <w:rPr>
          <w:rFonts w:eastAsia="宋体"/>
        </w:rPr>
        <w:t xml:space="preserve"> of shoes </w:t>
      </w:r>
      <w:r w:rsidRPr="00E430F6">
        <w:rPr>
          <w:rFonts w:eastAsia="宋体"/>
          <w:u w:val="single"/>
        </w:rPr>
        <w:t>are</w:t>
      </w:r>
      <w:r w:rsidRPr="00E430F6">
        <w:rPr>
          <w:rFonts w:eastAsia="宋体"/>
        </w:rPr>
        <w:t xml:space="preserve"> left outside the door.</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These shoes</w:t>
      </w:r>
      <w:r w:rsidRPr="00E430F6">
        <w:rPr>
          <w:rFonts w:eastAsia="宋体"/>
        </w:rPr>
        <w:t xml:space="preserve"> </w:t>
      </w:r>
      <w:r w:rsidRPr="00E430F6">
        <w:rPr>
          <w:rFonts w:eastAsia="宋体"/>
          <w:u w:val="single"/>
        </w:rPr>
        <w:t>were</w:t>
      </w:r>
      <w:r w:rsidRPr="00E430F6">
        <w:rPr>
          <w:rFonts w:eastAsia="宋体"/>
        </w:rPr>
        <w:t xml:space="preserve"> new.</w:t>
      </w:r>
    </w:p>
    <w:p w:rsidR="00DD2927" w:rsidRDefault="00E430F6" w:rsidP="00182A90">
      <w:pPr>
        <w:spacing w:after="84"/>
        <w:ind w:firstLine="480"/>
        <w:rPr>
          <w:lang w:eastAsia="zh-TW"/>
        </w:rPr>
      </w:pPr>
      <w:r w:rsidRPr="00E430F6">
        <w:rPr>
          <w:rFonts w:eastAsia="宋体"/>
        </w:rPr>
        <w:t>A pair</w:t>
      </w:r>
      <w:r w:rsidRPr="00E430F6">
        <w:rPr>
          <w:rFonts w:eastAsia="宋体" w:hint="eastAsia"/>
        </w:rPr>
        <w:t>「一双」是个具有实体内容的名词词组、并非限定符。它后面的介系词词组</w:t>
      </w:r>
      <w:r w:rsidRPr="00E430F6">
        <w:rPr>
          <w:rFonts w:eastAsia="宋体"/>
        </w:rPr>
        <w:t>of shoes</w:t>
      </w:r>
      <w:r w:rsidRPr="00E430F6">
        <w:rPr>
          <w:rFonts w:eastAsia="宋体" w:hint="eastAsia"/>
        </w:rPr>
        <w:t>并不会影响到它的单复数。像</w:t>
      </w:r>
      <w:r w:rsidRPr="00153E2B">
        <w:rPr>
          <w:rStyle w:val="af1"/>
          <w:rFonts w:hint="eastAsia"/>
        </w:rPr>
        <w:t>第</w:t>
      </w:r>
      <w:r w:rsidRPr="00153E2B">
        <w:rPr>
          <w:rStyle w:val="af1"/>
        </w:rPr>
        <w:t>1</w:t>
      </w:r>
      <w:r w:rsidRPr="00153E2B">
        <w:rPr>
          <w:rStyle w:val="af1"/>
          <w:rFonts w:hint="eastAsia"/>
        </w:rPr>
        <w:t>句，主词是</w:t>
      </w:r>
      <w:r w:rsidRPr="00153E2B">
        <w:rPr>
          <w:rStyle w:val="af1"/>
        </w:rPr>
        <w:t>a pair</w:t>
      </w:r>
      <w:r w:rsidRPr="00153E2B">
        <w:rPr>
          <w:rStyle w:val="af1"/>
          <w:rFonts w:hint="eastAsia"/>
        </w:rPr>
        <w:t>，动词就是单数。第</w:t>
      </w:r>
      <w:r w:rsidRPr="00153E2B">
        <w:rPr>
          <w:rStyle w:val="af1"/>
        </w:rPr>
        <w:t>2</w:t>
      </w:r>
      <w:r w:rsidRPr="00153E2B">
        <w:rPr>
          <w:rStyle w:val="af1"/>
          <w:rFonts w:hint="eastAsia"/>
        </w:rPr>
        <w:t>句的主词是</w:t>
      </w:r>
      <w:r w:rsidRPr="00153E2B">
        <w:rPr>
          <w:rStyle w:val="af1"/>
        </w:rPr>
        <w:t>three pairs</w:t>
      </w:r>
      <w:r w:rsidRPr="00153E2B">
        <w:rPr>
          <w:rStyle w:val="af1"/>
          <w:rFonts w:hint="eastAsia"/>
        </w:rPr>
        <w:t>，动词就是复数。</w:t>
      </w:r>
      <w:r w:rsidRPr="00E430F6">
        <w:rPr>
          <w:rFonts w:eastAsia="宋体" w:hint="eastAsia"/>
        </w:rPr>
        <w:t>第</w:t>
      </w:r>
      <w:r w:rsidRPr="00E430F6">
        <w:rPr>
          <w:rFonts w:eastAsia="宋体"/>
        </w:rPr>
        <w:t>3</w:t>
      </w:r>
      <w:r w:rsidRPr="00E430F6">
        <w:rPr>
          <w:rFonts w:eastAsia="宋体" w:hint="eastAsia"/>
        </w:rPr>
        <w:t>句的</w:t>
      </w:r>
      <w:r w:rsidRPr="00E430F6">
        <w:rPr>
          <w:rFonts w:eastAsia="宋体"/>
        </w:rPr>
        <w:t>these shoes</w:t>
      </w:r>
      <w:r w:rsidRPr="00E430F6">
        <w:rPr>
          <w:rFonts w:eastAsia="宋体" w:hint="eastAsia"/>
        </w:rPr>
        <w:t>这种说法看不出来是一双还是几双，因为同样都用复数表示。它的动词也要用复数。</w:t>
      </w:r>
    </w:p>
    <w:p w:rsidR="00DD2927" w:rsidRDefault="00E430F6" w:rsidP="00FF421D">
      <w:pPr>
        <w:pStyle w:val="4"/>
        <w:spacing w:after="84"/>
        <w:rPr>
          <w:lang w:eastAsia="zh-TW"/>
        </w:rPr>
      </w:pPr>
      <w:bookmarkStart w:id="138" w:name="_Toc363483965"/>
      <w:r w:rsidRPr="00E430F6">
        <w:t>Every, each, either, neither, many a</w:t>
      </w:r>
      <w:bookmarkEnd w:id="138"/>
    </w:p>
    <w:p w:rsidR="00DD2927" w:rsidRDefault="00E430F6" w:rsidP="00182A90">
      <w:pPr>
        <w:spacing w:after="84"/>
        <w:ind w:firstLine="480"/>
        <w:rPr>
          <w:lang w:eastAsia="zh-TW"/>
        </w:rPr>
      </w:pPr>
      <w:r w:rsidRPr="00153E2B">
        <w:rPr>
          <w:rStyle w:val="af1"/>
          <w:rFonts w:hint="eastAsia"/>
        </w:rPr>
        <w:t>凡是解释为「一」的限定符，应该配合单数名词使用、动词也是单数动词。</w:t>
      </w:r>
      <w:r w:rsidRPr="00E430F6">
        <w:rPr>
          <w:rFonts w:eastAsia="宋体" w:hint="eastAsia"/>
        </w:rPr>
        <w:t>如果把名词省略、限定符升格成为代名词，当主词使用时也要采用单数动词，如下：</w:t>
      </w:r>
    </w:p>
    <w:p w:rsidR="00785232" w:rsidRPr="00785232" w:rsidRDefault="00E430F6" w:rsidP="00182A90">
      <w:pPr>
        <w:spacing w:after="84"/>
        <w:ind w:firstLine="480"/>
        <w:rPr>
          <w:lang w:eastAsia="zh-TW"/>
        </w:rPr>
      </w:pPr>
      <w:r w:rsidRPr="00E430F6">
        <w:rPr>
          <w:rFonts w:eastAsia="宋体"/>
          <w:u w:val="single"/>
        </w:rPr>
        <w:t>Every day</w:t>
      </w:r>
      <w:r w:rsidRPr="00E430F6">
        <w:rPr>
          <w:rFonts w:eastAsia="宋体"/>
        </w:rPr>
        <w:t xml:space="preserve"> </w:t>
      </w:r>
      <w:r w:rsidRPr="00E430F6">
        <w:rPr>
          <w:rFonts w:eastAsia="宋体"/>
          <w:u w:val="single"/>
        </w:rPr>
        <w:t>is</w:t>
      </w:r>
      <w:r w:rsidRPr="00E430F6">
        <w:rPr>
          <w:rFonts w:eastAsia="宋体"/>
        </w:rPr>
        <w:t xml:space="preserve"> a new beginning.</w:t>
      </w:r>
    </w:p>
    <w:p w:rsidR="00DD2927" w:rsidRDefault="00E430F6" w:rsidP="00182A90">
      <w:pPr>
        <w:pStyle w:val="Preface"/>
        <w:spacing w:after="84"/>
        <w:ind w:firstLine="480"/>
        <w:rPr>
          <w:lang w:eastAsia="zh-TW"/>
        </w:rPr>
      </w:pPr>
      <w:r w:rsidRPr="00E430F6">
        <w:rPr>
          <w:rFonts w:hint="eastAsia"/>
        </w:rPr>
        <w:t>每一天都是新的开始。</w:t>
      </w:r>
    </w:p>
    <w:p w:rsidR="00785232" w:rsidRPr="00785232" w:rsidRDefault="00E430F6" w:rsidP="00182A90">
      <w:pPr>
        <w:spacing w:after="84"/>
        <w:ind w:firstLine="480"/>
        <w:rPr>
          <w:lang w:eastAsia="zh-TW"/>
        </w:rPr>
      </w:pPr>
      <w:r w:rsidRPr="00E430F6">
        <w:rPr>
          <w:rFonts w:eastAsia="宋体"/>
          <w:u w:val="single"/>
        </w:rPr>
        <w:t>Each participant</w:t>
      </w:r>
      <w:r w:rsidRPr="00E430F6">
        <w:rPr>
          <w:rFonts w:eastAsia="宋体"/>
        </w:rPr>
        <w:t xml:space="preserve"> </w:t>
      </w:r>
      <w:r w:rsidRPr="00E430F6">
        <w:rPr>
          <w:rFonts w:eastAsia="宋体"/>
          <w:u w:val="single"/>
        </w:rPr>
        <w:t>is</w:t>
      </w:r>
      <w:r w:rsidRPr="00E430F6">
        <w:rPr>
          <w:rFonts w:eastAsia="宋体"/>
        </w:rPr>
        <w:t xml:space="preserve"> entitled to a memorial pin.</w:t>
      </w:r>
    </w:p>
    <w:p w:rsidR="00785232" w:rsidRPr="00785232" w:rsidRDefault="00E430F6" w:rsidP="00182A90">
      <w:pPr>
        <w:spacing w:after="84"/>
        <w:ind w:firstLine="480"/>
        <w:rPr>
          <w:lang w:eastAsia="zh-TW"/>
        </w:rPr>
      </w:pPr>
      <w:r w:rsidRPr="00E430F6">
        <w:rPr>
          <w:rFonts w:eastAsia="宋体"/>
          <w:u w:val="single"/>
        </w:rPr>
        <w:t>Each of the participants</w:t>
      </w:r>
      <w:r w:rsidRPr="00E430F6">
        <w:rPr>
          <w:rFonts w:eastAsia="宋体"/>
        </w:rPr>
        <w:t xml:space="preserve"> </w:t>
      </w:r>
      <w:r w:rsidRPr="00E430F6">
        <w:rPr>
          <w:rFonts w:eastAsia="宋体"/>
          <w:u w:val="single"/>
        </w:rPr>
        <w:t>is</w:t>
      </w:r>
      <w:r w:rsidRPr="00E430F6">
        <w:rPr>
          <w:rFonts w:eastAsia="宋体"/>
        </w:rPr>
        <w:t xml:space="preserve"> entitled to a memorial pin.</w:t>
      </w:r>
    </w:p>
    <w:p w:rsidR="00DD2927" w:rsidRDefault="00E430F6" w:rsidP="00182A90">
      <w:pPr>
        <w:pStyle w:val="Preface"/>
        <w:spacing w:after="84"/>
        <w:ind w:firstLine="480"/>
        <w:rPr>
          <w:lang w:eastAsia="zh-TW"/>
        </w:rPr>
      </w:pPr>
      <w:r w:rsidRPr="00E430F6">
        <w:rPr>
          <w:rFonts w:hint="eastAsia"/>
        </w:rPr>
        <w:t>每一名参加者都有权领一枚纪念章。</w:t>
      </w:r>
    </w:p>
    <w:p w:rsidR="00785232" w:rsidRPr="00785232" w:rsidRDefault="00E430F6" w:rsidP="00182A90">
      <w:pPr>
        <w:spacing w:after="84"/>
        <w:ind w:firstLine="480"/>
        <w:rPr>
          <w:lang w:eastAsia="zh-TW"/>
        </w:rPr>
      </w:pPr>
      <w:r w:rsidRPr="00E430F6">
        <w:rPr>
          <w:rFonts w:eastAsia="宋体"/>
        </w:rPr>
        <w:t>*</w:t>
      </w:r>
      <w:r w:rsidRPr="00E430F6">
        <w:rPr>
          <w:rFonts w:eastAsia="宋体"/>
          <w:u w:val="single"/>
        </w:rPr>
        <w:t>They have to pay</w:t>
      </w:r>
      <w:r w:rsidRPr="00E430F6">
        <w:rPr>
          <w:rFonts w:eastAsia="宋体"/>
        </w:rPr>
        <w:t xml:space="preserve"> five dollars </w:t>
      </w:r>
      <w:r w:rsidRPr="00E430F6">
        <w:rPr>
          <w:rFonts w:eastAsia="宋体"/>
          <w:u w:val="single"/>
        </w:rPr>
        <w:t>each</w:t>
      </w:r>
      <w:r w:rsidRPr="00E430F6">
        <w:rPr>
          <w:rFonts w:eastAsia="宋体"/>
        </w:rPr>
        <w:t xml:space="preserve"> to enter the theme park.</w:t>
      </w:r>
    </w:p>
    <w:p w:rsidR="00785232" w:rsidRPr="00785232" w:rsidRDefault="00E430F6" w:rsidP="00182A90">
      <w:pPr>
        <w:pStyle w:val="Preface"/>
        <w:spacing w:after="84"/>
        <w:ind w:firstLine="480"/>
        <w:rPr>
          <w:lang w:eastAsia="zh-TW"/>
        </w:rPr>
      </w:pPr>
      <w:r w:rsidRPr="00E430F6">
        <w:rPr>
          <w:rFonts w:hint="eastAsia"/>
        </w:rPr>
        <w:t>他们必须每人交五元才能进入那座主题公园。</w:t>
      </w:r>
    </w:p>
    <w:p w:rsidR="00DD2927" w:rsidRPr="00153E2B" w:rsidRDefault="00E430F6" w:rsidP="00182A90">
      <w:pPr>
        <w:spacing w:after="84"/>
        <w:ind w:firstLine="480"/>
        <w:rPr>
          <w:rStyle w:val="af1"/>
        </w:rPr>
      </w:pPr>
      <w:r w:rsidRPr="00153E2B">
        <w:rPr>
          <w:rStyle w:val="af1"/>
          <w:rFonts w:hint="eastAsia"/>
        </w:rPr>
        <w:t>（句中的主词</w:t>
      </w:r>
      <w:r w:rsidRPr="00153E2B">
        <w:rPr>
          <w:rStyle w:val="af1"/>
        </w:rPr>
        <w:t>they</w:t>
      </w:r>
      <w:r w:rsidRPr="00153E2B">
        <w:rPr>
          <w:rStyle w:val="af1"/>
          <w:rFonts w:hint="eastAsia"/>
        </w:rPr>
        <w:t>是复数，因而采用复数动词</w:t>
      </w:r>
      <w:r w:rsidRPr="00153E2B">
        <w:rPr>
          <w:rStyle w:val="af1"/>
        </w:rPr>
        <w:t>have to pay</w:t>
      </w:r>
      <w:r w:rsidRPr="00153E2B">
        <w:rPr>
          <w:rStyle w:val="af1"/>
          <w:rFonts w:hint="eastAsia"/>
        </w:rPr>
        <w:t>，而</w:t>
      </w:r>
      <w:r w:rsidRPr="00153E2B">
        <w:rPr>
          <w:rStyle w:val="af1"/>
        </w:rPr>
        <w:t>each</w:t>
      </w:r>
      <w:r w:rsidRPr="00153E2B">
        <w:rPr>
          <w:rStyle w:val="af1"/>
          <w:rFonts w:hint="eastAsia"/>
        </w:rPr>
        <w:t>只是个修饰语，不影响到主词的单复数。）</w:t>
      </w:r>
    </w:p>
    <w:p w:rsidR="00785232" w:rsidRPr="00785232" w:rsidRDefault="00E430F6" w:rsidP="00182A90">
      <w:pPr>
        <w:spacing w:after="84"/>
        <w:ind w:firstLine="480"/>
        <w:rPr>
          <w:lang w:eastAsia="zh-TW"/>
        </w:rPr>
      </w:pPr>
      <w:r w:rsidRPr="00E430F6">
        <w:rPr>
          <w:rFonts w:eastAsia="宋体"/>
          <w:u w:val="single"/>
        </w:rPr>
        <w:t>Either way</w:t>
      </w:r>
      <w:r w:rsidRPr="00E430F6">
        <w:rPr>
          <w:rFonts w:eastAsia="宋体"/>
        </w:rPr>
        <w:t xml:space="preserve"> </w:t>
      </w:r>
      <w:r w:rsidRPr="00E430F6">
        <w:rPr>
          <w:rFonts w:eastAsia="宋体"/>
          <w:u w:val="single"/>
        </w:rPr>
        <w:t>is</w:t>
      </w:r>
      <w:r w:rsidRPr="00E430F6">
        <w:rPr>
          <w:rFonts w:eastAsia="宋体"/>
        </w:rPr>
        <w:t xml:space="preserve"> fine with me.</w:t>
      </w:r>
    </w:p>
    <w:p w:rsidR="00785232" w:rsidRPr="00785232" w:rsidRDefault="00E430F6" w:rsidP="00182A90">
      <w:pPr>
        <w:spacing w:after="84"/>
        <w:ind w:firstLine="480"/>
        <w:rPr>
          <w:lang w:eastAsia="zh-TW"/>
        </w:rPr>
      </w:pPr>
      <w:r w:rsidRPr="00E430F6">
        <w:rPr>
          <w:rFonts w:eastAsia="宋体"/>
          <w:u w:val="single"/>
        </w:rPr>
        <w:t>Either of the ways</w:t>
      </w:r>
      <w:r w:rsidRPr="00E430F6">
        <w:rPr>
          <w:rFonts w:eastAsia="宋体"/>
        </w:rPr>
        <w:t xml:space="preserve"> </w:t>
      </w:r>
      <w:r w:rsidRPr="00E430F6">
        <w:rPr>
          <w:rFonts w:eastAsia="宋体"/>
          <w:u w:val="single"/>
        </w:rPr>
        <w:t>is</w:t>
      </w:r>
      <w:r w:rsidRPr="00E430F6">
        <w:rPr>
          <w:rFonts w:eastAsia="宋体"/>
        </w:rPr>
        <w:t xml:space="preserve"> fine with me.</w:t>
      </w:r>
    </w:p>
    <w:p w:rsidR="00DD2927" w:rsidRDefault="00E430F6" w:rsidP="00182A90">
      <w:pPr>
        <w:pStyle w:val="Preface"/>
        <w:spacing w:after="84"/>
        <w:ind w:firstLine="480"/>
        <w:rPr>
          <w:lang w:eastAsia="zh-TW"/>
        </w:rPr>
      </w:pPr>
      <w:r w:rsidRPr="00E430F6">
        <w:rPr>
          <w:rFonts w:hint="eastAsia"/>
        </w:rPr>
        <w:t>两种做法，随便哪一种我都没意见。</w:t>
      </w:r>
    </w:p>
    <w:p w:rsidR="00785232" w:rsidRPr="00785232" w:rsidRDefault="00E430F6" w:rsidP="00182A90">
      <w:pPr>
        <w:spacing w:after="84"/>
        <w:ind w:firstLine="480"/>
        <w:rPr>
          <w:lang w:eastAsia="zh-TW"/>
        </w:rPr>
      </w:pPr>
      <w:r w:rsidRPr="00E430F6">
        <w:rPr>
          <w:rFonts w:eastAsia="宋体"/>
          <w:u w:val="single"/>
        </w:rPr>
        <w:lastRenderedPageBreak/>
        <w:t>Neither solution</w:t>
      </w:r>
      <w:r w:rsidRPr="00E430F6">
        <w:rPr>
          <w:rFonts w:eastAsia="宋体"/>
        </w:rPr>
        <w:t xml:space="preserve"> </w:t>
      </w:r>
      <w:r w:rsidRPr="00E430F6">
        <w:rPr>
          <w:rFonts w:eastAsia="宋体"/>
          <w:u w:val="single"/>
        </w:rPr>
        <w:t>looks</w:t>
      </w:r>
      <w:r w:rsidRPr="00E430F6">
        <w:rPr>
          <w:rFonts w:eastAsia="宋体"/>
        </w:rPr>
        <w:t xml:space="preserve"> attractive.</w:t>
      </w:r>
    </w:p>
    <w:p w:rsidR="00785232" w:rsidRPr="00785232" w:rsidRDefault="00E430F6" w:rsidP="00182A90">
      <w:pPr>
        <w:spacing w:after="84"/>
        <w:ind w:firstLine="480"/>
        <w:rPr>
          <w:lang w:eastAsia="zh-TW"/>
        </w:rPr>
      </w:pPr>
      <w:r w:rsidRPr="00E430F6">
        <w:rPr>
          <w:rFonts w:eastAsia="宋体"/>
          <w:u w:val="single"/>
        </w:rPr>
        <w:t>Neither of the solutions</w:t>
      </w:r>
      <w:r w:rsidRPr="00E430F6">
        <w:rPr>
          <w:rFonts w:eastAsia="宋体"/>
        </w:rPr>
        <w:t xml:space="preserve"> </w:t>
      </w:r>
      <w:r w:rsidRPr="00E430F6">
        <w:rPr>
          <w:rFonts w:eastAsia="宋体"/>
          <w:u w:val="single"/>
        </w:rPr>
        <w:t>looks</w:t>
      </w:r>
      <w:r w:rsidRPr="00E430F6">
        <w:rPr>
          <w:rFonts w:eastAsia="宋体"/>
        </w:rPr>
        <w:t xml:space="preserve"> attractive.</w:t>
      </w:r>
    </w:p>
    <w:p w:rsidR="00DD2927" w:rsidRDefault="00E430F6" w:rsidP="00182A90">
      <w:pPr>
        <w:pStyle w:val="Preface"/>
        <w:spacing w:after="84"/>
        <w:ind w:firstLine="480"/>
        <w:rPr>
          <w:lang w:eastAsia="zh-TW"/>
        </w:rPr>
      </w:pPr>
      <w:r w:rsidRPr="00E430F6">
        <w:rPr>
          <w:rFonts w:hint="eastAsia"/>
        </w:rPr>
        <w:t>两种解决方案，没有哪一种看起来很好。</w:t>
      </w:r>
    </w:p>
    <w:p w:rsidR="00785232" w:rsidRPr="00785232" w:rsidRDefault="00E430F6" w:rsidP="00182A90">
      <w:pPr>
        <w:spacing w:after="84"/>
        <w:ind w:firstLine="480"/>
        <w:rPr>
          <w:lang w:eastAsia="zh-TW"/>
        </w:rPr>
      </w:pPr>
      <w:r w:rsidRPr="00E430F6">
        <w:rPr>
          <w:rFonts w:eastAsia="宋体"/>
          <w:u w:val="single"/>
        </w:rPr>
        <w:t>Many a student</w:t>
      </w:r>
      <w:r w:rsidRPr="00E430F6">
        <w:rPr>
          <w:rFonts w:eastAsia="宋体"/>
        </w:rPr>
        <w:t xml:space="preserve"> </w:t>
      </w:r>
      <w:r w:rsidRPr="00E430F6">
        <w:rPr>
          <w:rFonts w:eastAsia="宋体"/>
          <w:u w:val="single"/>
        </w:rPr>
        <w:t>has felt</w:t>
      </w:r>
      <w:r w:rsidRPr="00E430F6">
        <w:rPr>
          <w:rFonts w:eastAsia="宋体"/>
        </w:rPr>
        <w:t xml:space="preserve"> the urge to cheat in exams.</w:t>
      </w:r>
    </w:p>
    <w:p w:rsidR="00DD2927" w:rsidRDefault="00E430F6" w:rsidP="00182A90">
      <w:pPr>
        <w:pStyle w:val="Preface"/>
        <w:spacing w:after="84"/>
        <w:ind w:firstLine="480"/>
        <w:rPr>
          <w:lang w:eastAsia="zh-TW"/>
        </w:rPr>
      </w:pPr>
      <w:r w:rsidRPr="00E430F6">
        <w:rPr>
          <w:rFonts w:hint="eastAsia"/>
        </w:rPr>
        <w:t>许多学生都曾感觉到想要考试作弊的冲动。</w:t>
      </w:r>
    </w:p>
    <w:p w:rsidR="00DD2927" w:rsidRPr="00153E2B" w:rsidRDefault="00E430F6" w:rsidP="00182A90">
      <w:pPr>
        <w:spacing w:after="84"/>
        <w:ind w:firstLine="480"/>
        <w:rPr>
          <w:rStyle w:val="af1"/>
        </w:rPr>
      </w:pPr>
      <w:r w:rsidRPr="00153E2B">
        <w:rPr>
          <w:rStyle w:val="af1"/>
        </w:rPr>
        <w:t>Many a</w:t>
      </w:r>
      <w:r w:rsidRPr="00153E2B">
        <w:rPr>
          <w:rStyle w:val="af1"/>
          <w:rFonts w:hint="eastAsia"/>
        </w:rPr>
        <w:t>是比较特别的限定符，后面必须配合可数名词的单数、采单数动词。</w:t>
      </w:r>
    </w:p>
    <w:p w:rsidR="00DD2927" w:rsidRDefault="00E430F6" w:rsidP="00982549">
      <w:pPr>
        <w:pStyle w:val="3"/>
        <w:spacing w:before="126" w:after="126"/>
        <w:rPr>
          <w:lang w:eastAsia="zh-TW"/>
        </w:rPr>
      </w:pPr>
      <w:bookmarkStart w:id="139" w:name="_Toc363483966"/>
      <w:r w:rsidRPr="00E430F6">
        <w:rPr>
          <w:rFonts w:hint="eastAsia"/>
        </w:rPr>
        <w:t>主词后接介系词词组</w:t>
      </w:r>
      <w:bookmarkEnd w:id="139"/>
    </w:p>
    <w:p w:rsidR="00DD2927" w:rsidRDefault="00E430F6" w:rsidP="00182A90">
      <w:pPr>
        <w:spacing w:after="84"/>
        <w:ind w:firstLine="480"/>
        <w:rPr>
          <w:lang w:eastAsia="zh-TW"/>
        </w:rPr>
      </w:pPr>
      <w:r w:rsidRPr="00E430F6">
        <w:rPr>
          <w:rFonts w:eastAsia="宋体" w:hint="eastAsia"/>
        </w:rPr>
        <w:t>句子的主词如果有介系词词组跟在后面修饰它，通常要把介系词词组忽略掉，因为介系词词组只是可有可无的修饰语，不会影响到动词。例如：</w:t>
      </w:r>
    </w:p>
    <w:p w:rsidR="00785232" w:rsidRPr="00785232" w:rsidRDefault="00E430F6" w:rsidP="00182A90">
      <w:pPr>
        <w:spacing w:after="84"/>
        <w:ind w:firstLine="480"/>
        <w:rPr>
          <w:lang w:eastAsia="zh-TW"/>
        </w:rPr>
      </w:pPr>
      <w:r w:rsidRPr="00E430F6">
        <w:rPr>
          <w:rFonts w:eastAsia="宋体"/>
          <w:u w:val="single"/>
        </w:rPr>
        <w:t>John together with his family</w:t>
      </w:r>
      <w:r w:rsidRPr="00E430F6">
        <w:rPr>
          <w:rFonts w:eastAsia="宋体"/>
        </w:rPr>
        <w:t xml:space="preserve"> </w:t>
      </w:r>
      <w:r w:rsidRPr="00E430F6">
        <w:rPr>
          <w:rFonts w:eastAsia="宋体"/>
          <w:u w:val="single"/>
        </w:rPr>
        <w:t>is</w:t>
      </w:r>
      <w:r w:rsidRPr="00E430F6">
        <w:rPr>
          <w:rFonts w:eastAsia="宋体"/>
        </w:rPr>
        <w:t xml:space="preserve"> on vacation in Florida.</w:t>
      </w:r>
    </w:p>
    <w:p w:rsidR="00DD2927" w:rsidRDefault="00E430F6" w:rsidP="00182A90">
      <w:pPr>
        <w:pStyle w:val="Preface"/>
        <w:spacing w:after="84"/>
        <w:ind w:firstLine="480"/>
        <w:rPr>
          <w:lang w:eastAsia="zh-TW"/>
        </w:rPr>
      </w:pPr>
      <w:r w:rsidRPr="00E430F6">
        <w:rPr>
          <w:rFonts w:hint="eastAsia"/>
        </w:rPr>
        <w:t>约翰和家人一起到欧洲渡假去了。</w:t>
      </w:r>
    </w:p>
    <w:p w:rsidR="00DD2927" w:rsidRDefault="00E430F6" w:rsidP="00182A90">
      <w:pPr>
        <w:spacing w:after="84"/>
        <w:ind w:firstLine="480"/>
        <w:rPr>
          <w:lang w:eastAsia="zh-TW"/>
        </w:rPr>
      </w:pPr>
      <w:r w:rsidRPr="00E430F6">
        <w:rPr>
          <w:rFonts w:eastAsia="宋体" w:hint="eastAsia"/>
        </w:rPr>
        <w:t>主词是</w:t>
      </w:r>
      <w:r w:rsidRPr="00E430F6">
        <w:rPr>
          <w:rFonts w:eastAsia="宋体"/>
        </w:rPr>
        <w:t>John</w:t>
      </w:r>
      <w:r w:rsidRPr="00E430F6">
        <w:rPr>
          <w:rFonts w:eastAsia="宋体" w:hint="eastAsia"/>
        </w:rPr>
        <w:t>，后面的</w:t>
      </w:r>
      <w:r w:rsidRPr="00E430F6">
        <w:rPr>
          <w:rFonts w:eastAsia="宋体"/>
        </w:rPr>
        <w:t>with his family</w:t>
      </w:r>
      <w:r w:rsidRPr="00E430F6">
        <w:rPr>
          <w:rFonts w:eastAsia="宋体" w:hint="eastAsia"/>
        </w:rPr>
        <w:t>只是可有可无的修饰语、可以忽略，动词应采单数形</w:t>
      </w:r>
      <w:r w:rsidRPr="00E430F6">
        <w:rPr>
          <w:rFonts w:eastAsia="宋体"/>
        </w:rPr>
        <w:t>is</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The list of Presidential candidates</w:t>
      </w:r>
      <w:r w:rsidRPr="00E430F6">
        <w:rPr>
          <w:rFonts w:eastAsia="宋体"/>
        </w:rPr>
        <w:t xml:space="preserve"> </w:t>
      </w:r>
      <w:r w:rsidRPr="00E430F6">
        <w:rPr>
          <w:rFonts w:eastAsia="宋体"/>
          <w:u w:val="single"/>
        </w:rPr>
        <w:t>is</w:t>
      </w:r>
      <w:r w:rsidRPr="00E430F6">
        <w:rPr>
          <w:rFonts w:eastAsia="宋体"/>
        </w:rPr>
        <w:t xml:space="preserve"> in today’s newspapers.</w:t>
      </w:r>
    </w:p>
    <w:p w:rsidR="00DD2927" w:rsidRDefault="00E430F6" w:rsidP="00182A90">
      <w:pPr>
        <w:pStyle w:val="Preface"/>
        <w:spacing w:after="84"/>
        <w:ind w:firstLine="480"/>
        <w:rPr>
          <w:lang w:eastAsia="zh-TW"/>
        </w:rPr>
      </w:pPr>
      <w:r w:rsidRPr="00E430F6">
        <w:rPr>
          <w:rFonts w:hint="eastAsia"/>
        </w:rPr>
        <w:t>总统候选人的名单登在今天的报纸上。</w:t>
      </w:r>
    </w:p>
    <w:p w:rsidR="00DD2927" w:rsidRDefault="00E430F6" w:rsidP="00182A90">
      <w:pPr>
        <w:spacing w:after="84"/>
        <w:ind w:firstLine="480"/>
        <w:rPr>
          <w:lang w:eastAsia="zh-TW"/>
        </w:rPr>
      </w:pPr>
      <w:r w:rsidRPr="00E430F6">
        <w:rPr>
          <w:rFonts w:eastAsia="宋体" w:hint="eastAsia"/>
        </w:rPr>
        <w:t>主词是</w:t>
      </w:r>
      <w:r w:rsidRPr="00E430F6">
        <w:rPr>
          <w:rFonts w:eastAsia="宋体"/>
        </w:rPr>
        <w:t>list</w:t>
      </w:r>
      <w:r w:rsidRPr="00E430F6">
        <w:rPr>
          <w:rFonts w:eastAsia="宋体" w:hint="eastAsia"/>
        </w:rPr>
        <w:t>而非</w:t>
      </w:r>
      <w:r w:rsidRPr="00E430F6">
        <w:rPr>
          <w:rFonts w:eastAsia="宋体"/>
        </w:rPr>
        <w:t>candicates</w:t>
      </w:r>
      <w:r w:rsidRPr="00E430F6">
        <w:rPr>
          <w:rFonts w:eastAsia="宋体" w:hint="eastAsia"/>
        </w:rPr>
        <w:t>，所以动词用单数的</w:t>
      </w:r>
      <w:r w:rsidRPr="00E430F6">
        <w:rPr>
          <w:rFonts w:eastAsia="宋体"/>
        </w:rPr>
        <w:t>is</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Monkeys in this national park</w:t>
      </w:r>
      <w:r w:rsidRPr="00E430F6">
        <w:rPr>
          <w:rFonts w:eastAsia="宋体"/>
        </w:rPr>
        <w:t xml:space="preserve"> </w:t>
      </w:r>
      <w:r w:rsidRPr="00E430F6">
        <w:rPr>
          <w:rFonts w:eastAsia="宋体"/>
          <w:u w:val="single"/>
        </w:rPr>
        <w:t>are</w:t>
      </w:r>
      <w:r w:rsidRPr="00E430F6">
        <w:rPr>
          <w:rFonts w:eastAsia="宋体"/>
        </w:rPr>
        <w:t xml:space="preserve"> a menace to visitors.</w:t>
      </w:r>
    </w:p>
    <w:p w:rsidR="00DD2927" w:rsidRDefault="00E430F6" w:rsidP="00182A90">
      <w:pPr>
        <w:pStyle w:val="Preface"/>
        <w:spacing w:after="84"/>
        <w:ind w:firstLine="480"/>
        <w:rPr>
          <w:lang w:eastAsia="zh-TW"/>
        </w:rPr>
      </w:pPr>
      <w:r w:rsidRPr="00E430F6">
        <w:rPr>
          <w:rFonts w:hint="eastAsia"/>
        </w:rPr>
        <w:t>这个国家公园内的猴子对游客是一大威胁。</w:t>
      </w:r>
    </w:p>
    <w:p w:rsidR="00DD2927" w:rsidRDefault="00E430F6" w:rsidP="00182A90">
      <w:pPr>
        <w:spacing w:after="84"/>
        <w:ind w:firstLine="480"/>
        <w:rPr>
          <w:lang w:eastAsia="zh-TW"/>
        </w:rPr>
      </w:pPr>
      <w:r w:rsidRPr="00E430F6">
        <w:rPr>
          <w:rFonts w:eastAsia="宋体" w:hint="eastAsia"/>
        </w:rPr>
        <w:t>主词是复数的</w:t>
      </w:r>
      <w:r w:rsidRPr="00E430F6">
        <w:rPr>
          <w:rFonts w:eastAsia="宋体"/>
        </w:rPr>
        <w:t>mokeys</w:t>
      </w:r>
      <w:r w:rsidRPr="00E430F6">
        <w:rPr>
          <w:rFonts w:eastAsia="宋体" w:hint="eastAsia"/>
        </w:rPr>
        <w:t>而非</w:t>
      </w:r>
      <w:r w:rsidRPr="00E430F6">
        <w:rPr>
          <w:rFonts w:eastAsia="宋体"/>
        </w:rPr>
        <w:t>park</w:t>
      </w:r>
      <w:r w:rsidRPr="00E430F6">
        <w:rPr>
          <w:rFonts w:eastAsia="宋体" w:hint="eastAsia"/>
        </w:rPr>
        <w:t>，所以动词用复数的</w:t>
      </w:r>
      <w:r w:rsidRPr="00E430F6">
        <w:rPr>
          <w:rFonts w:eastAsia="宋体"/>
        </w:rPr>
        <w:t>are</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当然，如果主词是表示「全部、部分」的一些空的字眼，如</w:t>
      </w:r>
      <w:r w:rsidRPr="00E430F6">
        <w:rPr>
          <w:rFonts w:eastAsia="宋体"/>
        </w:rPr>
        <w:t>all, part, some, a lot, a third, most</w:t>
      </w:r>
      <w:r w:rsidRPr="00E430F6">
        <w:rPr>
          <w:rFonts w:eastAsia="宋体" w:hint="eastAsia"/>
        </w:rPr>
        <w:t>之类，看不出来是什么东西，这时候就要看后面的介系词词组是什么了。如果词组中是复数（如</w:t>
      </w:r>
      <w:r w:rsidRPr="00E430F6">
        <w:rPr>
          <w:rFonts w:eastAsia="宋体"/>
        </w:rPr>
        <w:t>all of the books</w:t>
      </w:r>
      <w:r w:rsidRPr="00E430F6">
        <w:rPr>
          <w:rFonts w:eastAsia="宋体" w:hint="eastAsia"/>
        </w:rPr>
        <w:t>）那么主词就是复数、词组中是单数（如</w:t>
      </w:r>
      <w:r w:rsidRPr="00E430F6">
        <w:rPr>
          <w:rFonts w:eastAsia="宋体"/>
        </w:rPr>
        <w:t>a third of the money</w:t>
      </w:r>
      <w:r w:rsidRPr="00E430F6">
        <w:rPr>
          <w:rFonts w:eastAsia="宋体" w:hint="eastAsia"/>
        </w:rPr>
        <w:t>）那么主词就是单数。</w:t>
      </w:r>
    </w:p>
    <w:p w:rsidR="00DD2927" w:rsidRDefault="00E430F6" w:rsidP="00982549">
      <w:pPr>
        <w:pStyle w:val="3"/>
        <w:spacing w:before="126" w:after="126"/>
        <w:rPr>
          <w:lang w:eastAsia="zh-TW"/>
        </w:rPr>
      </w:pPr>
      <w:bookmarkStart w:id="140" w:name="_Toc363483967"/>
      <w:r w:rsidRPr="00E430F6">
        <w:rPr>
          <w:rFonts w:hint="eastAsia"/>
        </w:rPr>
        <w:t>对等连接词</w:t>
      </w:r>
      <w:bookmarkEnd w:id="140"/>
    </w:p>
    <w:p w:rsidR="00DD2927" w:rsidRDefault="00E430F6" w:rsidP="00182A90">
      <w:pPr>
        <w:spacing w:after="84"/>
        <w:ind w:firstLine="480"/>
        <w:rPr>
          <w:lang w:eastAsia="zh-TW"/>
        </w:rPr>
      </w:pPr>
      <w:r w:rsidRPr="00E430F6">
        <w:rPr>
          <w:rFonts w:eastAsia="宋体" w:hint="eastAsia"/>
        </w:rPr>
        <w:t>主词位置如果有对等连接词，必须仔细分析到底谁是主词。以下依主要的对等连接词分别探讨。</w:t>
      </w:r>
    </w:p>
    <w:p w:rsidR="00DD2927" w:rsidRDefault="00E430F6" w:rsidP="00182A90">
      <w:pPr>
        <w:pStyle w:val="4"/>
        <w:spacing w:after="84"/>
        <w:rPr>
          <w:lang w:eastAsia="zh-TW"/>
        </w:rPr>
      </w:pPr>
      <w:r w:rsidRPr="00E430F6">
        <w:t>And</w:t>
      </w:r>
    </w:p>
    <w:p w:rsidR="00DD2927" w:rsidRDefault="00E430F6" w:rsidP="00182A90">
      <w:pPr>
        <w:spacing w:after="84"/>
        <w:ind w:firstLine="480"/>
        <w:rPr>
          <w:lang w:eastAsia="zh-TW"/>
        </w:rPr>
      </w:pPr>
      <w:r w:rsidRPr="00E430F6">
        <w:rPr>
          <w:rFonts w:eastAsia="宋体" w:hint="eastAsia"/>
        </w:rPr>
        <w:t>正常的情况，</w:t>
      </w:r>
      <w:r w:rsidRPr="00E430F6">
        <w:rPr>
          <w:rFonts w:eastAsia="宋体"/>
        </w:rPr>
        <w:t>A and B</w:t>
      </w:r>
      <w:r w:rsidRPr="00E430F6">
        <w:rPr>
          <w:rFonts w:eastAsia="宋体" w:hint="eastAsia"/>
        </w:rPr>
        <w:t>的构造表示</w:t>
      </w:r>
      <w:r w:rsidRPr="00E430F6">
        <w:rPr>
          <w:rFonts w:eastAsia="宋体"/>
        </w:rPr>
        <w:t>A</w:t>
      </w:r>
      <w:r w:rsidRPr="00E430F6">
        <w:rPr>
          <w:rFonts w:eastAsia="宋体" w:hint="eastAsia"/>
        </w:rPr>
        <w:t>和</w:t>
      </w:r>
      <w:r w:rsidRPr="00E430F6">
        <w:rPr>
          <w:rFonts w:eastAsia="宋体"/>
        </w:rPr>
        <w:t>B</w:t>
      </w:r>
      <w:r w:rsidRPr="00E430F6">
        <w:rPr>
          <w:rFonts w:eastAsia="宋体" w:hint="eastAsia"/>
        </w:rPr>
        <w:t>两个都是主词，应该是复数，例如：</w:t>
      </w:r>
    </w:p>
    <w:p w:rsidR="00785232" w:rsidRPr="00785232" w:rsidRDefault="00E430F6" w:rsidP="00182A90">
      <w:pPr>
        <w:spacing w:after="84"/>
        <w:ind w:firstLine="480"/>
        <w:rPr>
          <w:lang w:eastAsia="zh-TW"/>
        </w:rPr>
      </w:pPr>
      <w:r w:rsidRPr="00E430F6">
        <w:rPr>
          <w:rFonts w:eastAsia="宋体"/>
          <w:u w:val="single"/>
        </w:rPr>
        <w:t>A digital camera and an expensive watch were</w:t>
      </w:r>
      <w:r w:rsidRPr="00E430F6">
        <w:rPr>
          <w:rFonts w:eastAsia="宋体"/>
        </w:rPr>
        <w:t xml:space="preserve"> stolen.</w:t>
      </w:r>
    </w:p>
    <w:p w:rsidR="00DD2927" w:rsidRDefault="00E430F6" w:rsidP="00182A90">
      <w:pPr>
        <w:spacing w:after="84"/>
        <w:ind w:firstLine="480"/>
        <w:rPr>
          <w:lang w:eastAsia="zh-TW"/>
        </w:rPr>
      </w:pPr>
      <w:r w:rsidRPr="00E430F6">
        <w:rPr>
          <w:rFonts w:eastAsia="宋体"/>
        </w:rPr>
        <w:t>A digital camera</w:t>
      </w:r>
      <w:r w:rsidRPr="00E430F6">
        <w:rPr>
          <w:rFonts w:eastAsia="宋体" w:hint="eastAsia"/>
        </w:rPr>
        <w:t>和</w:t>
      </w:r>
      <w:r w:rsidRPr="00E430F6">
        <w:rPr>
          <w:rFonts w:eastAsia="宋体"/>
        </w:rPr>
        <w:t>an expensive watch</w:t>
      </w:r>
      <w:r w:rsidRPr="00E430F6">
        <w:rPr>
          <w:rFonts w:eastAsia="宋体" w:hint="eastAsia"/>
        </w:rPr>
        <w:t>这两个名词词组用对等连接词</w:t>
      </w:r>
      <w:r w:rsidRPr="00E430F6">
        <w:rPr>
          <w:rFonts w:eastAsia="宋体"/>
        </w:rPr>
        <w:t>and</w:t>
      </w:r>
      <w:r w:rsidRPr="00E430F6">
        <w:rPr>
          <w:rFonts w:eastAsia="宋体" w:hint="eastAsia"/>
        </w:rPr>
        <w:t>连接起来放在主词位置，这很明显是两样东西，所以动词采用复数的</w:t>
      </w:r>
      <w:r w:rsidRPr="00E430F6">
        <w:rPr>
          <w:rFonts w:eastAsia="宋体"/>
        </w:rPr>
        <w:t>were</w:t>
      </w:r>
      <w:r w:rsidRPr="00E430F6">
        <w:rPr>
          <w:rFonts w:eastAsia="宋体" w:hint="eastAsia"/>
        </w:rPr>
        <w:t>。不</w:t>
      </w:r>
      <w:r w:rsidRPr="00E430F6">
        <w:rPr>
          <w:rFonts w:eastAsia="宋体" w:hint="eastAsia"/>
        </w:rPr>
        <w:lastRenderedPageBreak/>
        <w:t>过，两个名词词组用连接词</w:t>
      </w:r>
      <w:r w:rsidRPr="00E430F6">
        <w:rPr>
          <w:rFonts w:eastAsia="宋体"/>
        </w:rPr>
        <w:t>and</w:t>
      </w:r>
      <w:r w:rsidRPr="00E430F6">
        <w:rPr>
          <w:rFonts w:eastAsia="宋体" w:hint="eastAsia"/>
        </w:rPr>
        <w:t>连接，也有必须当作单数的例子，例如：</w:t>
      </w:r>
    </w:p>
    <w:p w:rsidR="00785232" w:rsidRPr="00785232" w:rsidRDefault="00E430F6" w:rsidP="00182A90">
      <w:pPr>
        <w:spacing w:after="84"/>
        <w:ind w:firstLine="480"/>
        <w:rPr>
          <w:lang w:eastAsia="zh-TW"/>
        </w:rPr>
      </w:pPr>
      <w:r w:rsidRPr="00E430F6">
        <w:rPr>
          <w:rFonts w:eastAsia="宋体"/>
          <w:u w:val="single"/>
        </w:rPr>
        <w:t>All work and no play</w:t>
      </w:r>
      <w:r w:rsidRPr="00E430F6">
        <w:rPr>
          <w:rFonts w:eastAsia="宋体"/>
        </w:rPr>
        <w:t xml:space="preserve"> </w:t>
      </w:r>
      <w:r w:rsidRPr="00E430F6">
        <w:rPr>
          <w:rFonts w:eastAsia="宋体"/>
          <w:u w:val="single"/>
        </w:rPr>
        <w:t>makes</w:t>
      </w:r>
      <w:r w:rsidRPr="00E430F6">
        <w:rPr>
          <w:rFonts w:eastAsia="宋体"/>
        </w:rPr>
        <w:t xml:space="preserve"> Jack a dull boy.</w:t>
      </w:r>
    </w:p>
    <w:p w:rsidR="00DD2927" w:rsidRDefault="00E430F6" w:rsidP="00182A90">
      <w:pPr>
        <w:pStyle w:val="Preface"/>
        <w:spacing w:after="84"/>
        <w:ind w:firstLine="480"/>
        <w:rPr>
          <w:lang w:eastAsia="zh-TW"/>
        </w:rPr>
      </w:pPr>
      <w:r w:rsidRPr="00E430F6">
        <w:rPr>
          <w:rFonts w:hint="eastAsia"/>
        </w:rPr>
        <w:t>只有工作没有休闲，会变成书呆子。</w:t>
      </w:r>
    </w:p>
    <w:p w:rsidR="00DD2927" w:rsidRDefault="00E430F6" w:rsidP="00182A90">
      <w:pPr>
        <w:spacing w:after="84"/>
        <w:ind w:firstLine="480"/>
        <w:rPr>
          <w:lang w:eastAsia="zh-TW"/>
        </w:rPr>
      </w:pPr>
      <w:r w:rsidRPr="00E430F6">
        <w:rPr>
          <w:rFonts w:eastAsia="宋体" w:hint="eastAsia"/>
        </w:rPr>
        <w:t>这是句英谚，</w:t>
      </w:r>
      <w:r w:rsidRPr="00E430F6">
        <w:rPr>
          <w:rFonts w:eastAsia="宋体"/>
        </w:rPr>
        <w:t>all work</w:t>
      </w:r>
      <w:r w:rsidRPr="00E430F6">
        <w:rPr>
          <w:rFonts w:eastAsia="宋体" w:hint="eastAsia"/>
        </w:rPr>
        <w:t>和</w:t>
      </w:r>
      <w:r w:rsidRPr="00E430F6">
        <w:rPr>
          <w:rFonts w:eastAsia="宋体"/>
        </w:rPr>
        <w:t>no play</w:t>
      </w:r>
      <w:r w:rsidRPr="00E430F6">
        <w:rPr>
          <w:rFonts w:eastAsia="宋体" w:hint="eastAsia"/>
        </w:rPr>
        <w:t>都是由「限定符</w:t>
      </w:r>
      <w:r w:rsidRPr="00E430F6">
        <w:rPr>
          <w:rFonts w:eastAsia="宋体"/>
        </w:rPr>
        <w:t xml:space="preserve"> + </w:t>
      </w:r>
      <w:r w:rsidRPr="00E430F6">
        <w:rPr>
          <w:rFonts w:eastAsia="宋体" w:hint="eastAsia"/>
        </w:rPr>
        <w:t>名词」构成的名词词组，用</w:t>
      </w:r>
      <w:r w:rsidRPr="00E430F6">
        <w:rPr>
          <w:rFonts w:eastAsia="宋体"/>
        </w:rPr>
        <w:t>and</w:t>
      </w:r>
      <w:r w:rsidRPr="00E430F6">
        <w:rPr>
          <w:rFonts w:eastAsia="宋体" w:hint="eastAsia"/>
        </w:rPr>
        <w:t>连接起来当主词，看起来应该是复数才对，但是动词却要用单数的</w:t>
      </w:r>
      <w:r w:rsidRPr="00E430F6">
        <w:rPr>
          <w:rFonts w:eastAsia="宋体"/>
        </w:rPr>
        <w:t>makes</w:t>
      </w:r>
      <w:r w:rsidRPr="00E430F6">
        <w:rPr>
          <w:rFonts w:eastAsia="宋体" w:hint="eastAsia"/>
        </w:rPr>
        <w:t>。这是因为：</w:t>
      </w:r>
      <w:r w:rsidRPr="00E430F6">
        <w:rPr>
          <w:rFonts w:eastAsia="宋体"/>
        </w:rPr>
        <w:t>all work</w:t>
      </w:r>
      <w:r w:rsidRPr="00E430F6">
        <w:rPr>
          <w:rFonts w:eastAsia="宋体" w:hint="eastAsia"/>
        </w:rPr>
        <w:t>（全部时间用于工作）和</w:t>
      </w:r>
      <w:r w:rsidRPr="00E430F6">
        <w:rPr>
          <w:rFonts w:eastAsia="宋体"/>
        </w:rPr>
        <w:t>no play</w:t>
      </w:r>
      <w:r w:rsidRPr="00E430F6">
        <w:rPr>
          <w:rFonts w:eastAsia="宋体" w:hint="eastAsia"/>
        </w:rPr>
        <w:t>（没有任何休闲时间）虽然是两个名词词组，但是叙述的却是同一件事，可以说是一体的两面，用反复陈述的方式来加强语气，所以还是应该视为单数看待。再看一个例子：</w:t>
      </w:r>
    </w:p>
    <w:p w:rsidR="00785232" w:rsidRPr="00785232" w:rsidRDefault="00E430F6" w:rsidP="00182A90">
      <w:pPr>
        <w:spacing w:after="84"/>
        <w:ind w:firstLine="480"/>
        <w:rPr>
          <w:lang w:eastAsia="zh-TW"/>
        </w:rPr>
      </w:pPr>
      <w:r w:rsidRPr="00E430F6">
        <w:rPr>
          <w:rFonts w:eastAsia="宋体"/>
          <w:u w:val="single"/>
        </w:rPr>
        <w:t>Every man and every woman has to make</w:t>
      </w:r>
      <w:r w:rsidRPr="00E430F6">
        <w:rPr>
          <w:rFonts w:eastAsia="宋体"/>
        </w:rPr>
        <w:t xml:space="preserve"> sacrifices for the war.</w:t>
      </w:r>
    </w:p>
    <w:p w:rsidR="00DD2927" w:rsidRDefault="00E430F6" w:rsidP="00182A90">
      <w:pPr>
        <w:pStyle w:val="Preface"/>
        <w:spacing w:after="84"/>
        <w:ind w:firstLine="480"/>
        <w:rPr>
          <w:lang w:eastAsia="zh-TW"/>
        </w:rPr>
      </w:pPr>
      <w:r w:rsidRPr="00E430F6">
        <w:rPr>
          <w:rFonts w:hint="eastAsia"/>
        </w:rPr>
        <w:t>不分男女，每一个人都必须为战争做出牺牲。</w:t>
      </w:r>
    </w:p>
    <w:p w:rsidR="00DD2927" w:rsidRDefault="00E430F6" w:rsidP="00182A90">
      <w:pPr>
        <w:spacing w:after="84"/>
        <w:ind w:firstLine="480"/>
        <w:rPr>
          <w:lang w:eastAsia="zh-TW"/>
        </w:rPr>
      </w:pPr>
      <w:r w:rsidRPr="00E430F6">
        <w:rPr>
          <w:rFonts w:eastAsia="宋体" w:hint="eastAsia"/>
        </w:rPr>
        <w:t>句中的主词是</w:t>
      </w:r>
      <w:r w:rsidRPr="00E430F6">
        <w:rPr>
          <w:rFonts w:eastAsia="宋体"/>
        </w:rPr>
        <w:t>every man</w:t>
      </w:r>
      <w:r w:rsidRPr="00E430F6">
        <w:rPr>
          <w:rFonts w:eastAsia="宋体" w:hint="eastAsia"/>
        </w:rPr>
        <w:t>和</w:t>
      </w:r>
      <w:r w:rsidRPr="00E430F6">
        <w:rPr>
          <w:rFonts w:eastAsia="宋体"/>
        </w:rPr>
        <w:t>every woman</w:t>
      </w:r>
      <w:r w:rsidRPr="00E430F6">
        <w:rPr>
          <w:rFonts w:eastAsia="宋体" w:hint="eastAsia"/>
        </w:rPr>
        <w:t>这两个名词词组，看起来似乎应该是复数。但是，「每一个男人」和「每一个女人」这种说法，意思并不是说有「两个人」，而是以这种反复陈述的方式来强调「每一个人，不分男女」，所以还是要用单数动词（</w:t>
      </w:r>
      <w:r w:rsidRPr="00E430F6">
        <w:rPr>
          <w:rFonts w:eastAsia="宋体"/>
        </w:rPr>
        <w:t>has to make</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另外，如果主词是一个名词词组，对等连接词</w:t>
      </w:r>
      <w:r w:rsidRPr="00E430F6">
        <w:rPr>
          <w:rFonts w:eastAsia="宋体"/>
        </w:rPr>
        <w:t>and</w:t>
      </w:r>
      <w:r w:rsidRPr="00E430F6">
        <w:rPr>
          <w:rFonts w:eastAsia="宋体" w:hint="eastAsia"/>
        </w:rPr>
        <w:t>在名词词组内部连接两个形容词或两个名词，那么这个名词词组有可能是单数。例如：</w:t>
      </w:r>
    </w:p>
    <w:p w:rsidR="00785232" w:rsidRPr="00785232" w:rsidRDefault="00E430F6" w:rsidP="00182A90">
      <w:pPr>
        <w:spacing w:after="84"/>
        <w:ind w:firstLine="480"/>
        <w:rPr>
          <w:lang w:eastAsia="zh-TW"/>
        </w:rPr>
      </w:pPr>
      <w:r w:rsidRPr="00E430F6">
        <w:rPr>
          <w:rFonts w:eastAsia="宋体"/>
          <w:u w:val="single"/>
        </w:rPr>
        <w:t>A black and white cat is</w:t>
      </w:r>
      <w:r w:rsidRPr="00E430F6">
        <w:rPr>
          <w:rFonts w:eastAsia="宋体"/>
        </w:rPr>
        <w:t xml:space="preserve"> perched on the windowsill.</w:t>
      </w:r>
    </w:p>
    <w:p w:rsidR="00DD2927" w:rsidRDefault="00E430F6" w:rsidP="00182A90">
      <w:pPr>
        <w:pStyle w:val="Preface"/>
        <w:spacing w:after="84"/>
        <w:ind w:firstLine="480"/>
        <w:rPr>
          <w:lang w:eastAsia="zh-TW"/>
        </w:rPr>
      </w:pPr>
      <w:r w:rsidRPr="00E430F6">
        <w:rPr>
          <w:rFonts w:hint="eastAsia"/>
        </w:rPr>
        <w:t>有一只黑白两色的花猫坐在窗台上。</w:t>
      </w:r>
    </w:p>
    <w:p w:rsidR="00DD2927" w:rsidRDefault="00E430F6" w:rsidP="00182A90">
      <w:pPr>
        <w:spacing w:after="84"/>
        <w:ind w:firstLine="480"/>
        <w:rPr>
          <w:lang w:eastAsia="zh-TW"/>
        </w:rPr>
      </w:pPr>
      <w:r w:rsidRPr="00E430F6">
        <w:rPr>
          <w:rFonts w:eastAsia="宋体" w:hint="eastAsia"/>
        </w:rPr>
        <w:t>主词</w:t>
      </w:r>
      <w:r w:rsidRPr="00E430F6">
        <w:rPr>
          <w:rFonts w:eastAsia="宋体"/>
        </w:rPr>
        <w:t>a black and white cat</w:t>
      </w:r>
      <w:r w:rsidRPr="00E430F6">
        <w:rPr>
          <w:rFonts w:eastAsia="宋体" w:hint="eastAsia"/>
        </w:rPr>
        <w:t>只有一个限定符（</w:t>
      </w:r>
      <w:r w:rsidRPr="00E430F6">
        <w:rPr>
          <w:rFonts w:eastAsia="宋体"/>
        </w:rPr>
        <w:t>a</w:t>
      </w:r>
      <w:r w:rsidRPr="00E430F6">
        <w:rPr>
          <w:rFonts w:eastAsia="宋体" w:hint="eastAsia"/>
        </w:rPr>
        <w:t>），所以只有一个名词词组。对等连接词</w:t>
      </w:r>
      <w:r w:rsidRPr="00E430F6">
        <w:rPr>
          <w:rFonts w:eastAsia="宋体"/>
        </w:rPr>
        <w:t>and</w:t>
      </w:r>
      <w:r w:rsidRPr="00E430F6">
        <w:rPr>
          <w:rFonts w:eastAsia="宋体" w:hint="eastAsia"/>
        </w:rPr>
        <w:t>连接的是</w:t>
      </w:r>
      <w:r w:rsidRPr="00E430F6">
        <w:rPr>
          <w:rFonts w:eastAsia="宋体"/>
        </w:rPr>
        <w:t>black</w:t>
      </w:r>
      <w:r w:rsidRPr="00E430F6">
        <w:rPr>
          <w:rFonts w:eastAsia="宋体" w:hint="eastAsia"/>
        </w:rPr>
        <w:t>和</w:t>
      </w:r>
      <w:r w:rsidRPr="00E430F6">
        <w:rPr>
          <w:rFonts w:eastAsia="宋体"/>
        </w:rPr>
        <w:t>white</w:t>
      </w:r>
      <w:r w:rsidRPr="00E430F6">
        <w:rPr>
          <w:rFonts w:eastAsia="宋体" w:hint="eastAsia"/>
        </w:rPr>
        <w:t>两种颜色，所以</w:t>
      </w:r>
      <w:r w:rsidRPr="00E430F6">
        <w:rPr>
          <w:rFonts w:eastAsia="宋体"/>
        </w:rPr>
        <w:t>a black and white cat</w:t>
      </w:r>
      <w:r w:rsidRPr="00E430F6">
        <w:rPr>
          <w:rFonts w:eastAsia="宋体" w:hint="eastAsia"/>
        </w:rPr>
        <w:t>还只是一只猫，因此动词该采单数（</w:t>
      </w:r>
      <w:r w:rsidRPr="00E430F6">
        <w:rPr>
          <w:rFonts w:eastAsia="宋体"/>
        </w:rPr>
        <w:t>is</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A black and a white cat are</w:t>
      </w:r>
      <w:r w:rsidRPr="00E430F6">
        <w:rPr>
          <w:rFonts w:eastAsia="宋体"/>
        </w:rPr>
        <w:t xml:space="preserve"> chasing after a mouse.</w:t>
      </w:r>
    </w:p>
    <w:p w:rsidR="00DD2927" w:rsidRDefault="00E430F6" w:rsidP="00182A90">
      <w:pPr>
        <w:pStyle w:val="Preface"/>
        <w:spacing w:after="84"/>
        <w:ind w:firstLine="480"/>
        <w:rPr>
          <w:lang w:eastAsia="zh-TW"/>
        </w:rPr>
      </w:pPr>
      <w:r w:rsidRPr="00E430F6">
        <w:rPr>
          <w:rFonts w:hint="eastAsia"/>
        </w:rPr>
        <w:t>一只黑猫、一只白猫在追老鼠。</w:t>
      </w:r>
    </w:p>
    <w:p w:rsidR="00DD2927" w:rsidRDefault="00E430F6" w:rsidP="00182A90">
      <w:pPr>
        <w:spacing w:after="84"/>
        <w:ind w:firstLine="480"/>
        <w:rPr>
          <w:lang w:eastAsia="zh-TW"/>
        </w:rPr>
      </w:pPr>
      <w:r w:rsidRPr="00E430F6">
        <w:rPr>
          <w:rFonts w:eastAsia="宋体" w:hint="eastAsia"/>
        </w:rPr>
        <w:t>主词</w:t>
      </w:r>
      <w:r w:rsidRPr="00E430F6">
        <w:rPr>
          <w:rFonts w:eastAsia="宋体"/>
        </w:rPr>
        <w:t>a black and a white cat</w:t>
      </w:r>
      <w:r w:rsidRPr="00E430F6">
        <w:rPr>
          <w:rFonts w:eastAsia="宋体" w:hint="eastAsia"/>
        </w:rPr>
        <w:t>因为有两个限定符（不定冠词</w:t>
      </w:r>
      <w:r w:rsidRPr="00E430F6">
        <w:rPr>
          <w:rFonts w:eastAsia="宋体"/>
        </w:rPr>
        <w:t>a</w:t>
      </w:r>
      <w:r w:rsidRPr="00E430F6">
        <w:rPr>
          <w:rFonts w:eastAsia="宋体" w:hint="eastAsia"/>
        </w:rPr>
        <w:t>），可以看出来是两个名词词组</w:t>
      </w:r>
      <w:r w:rsidRPr="00E430F6">
        <w:rPr>
          <w:rFonts w:eastAsia="宋体"/>
        </w:rPr>
        <w:t>a black cat</w:t>
      </w:r>
      <w:r w:rsidRPr="00E430F6">
        <w:rPr>
          <w:rFonts w:eastAsia="宋体" w:hint="eastAsia"/>
        </w:rPr>
        <w:t>和</w:t>
      </w:r>
      <w:r w:rsidRPr="00E430F6">
        <w:rPr>
          <w:rFonts w:eastAsia="宋体"/>
        </w:rPr>
        <w:t>a white cat</w:t>
      </w:r>
      <w:r w:rsidRPr="00E430F6">
        <w:rPr>
          <w:rFonts w:eastAsia="宋体" w:hint="eastAsia"/>
        </w:rPr>
        <w:t>，用对等连接词</w:t>
      </w:r>
      <w:r w:rsidRPr="00E430F6">
        <w:rPr>
          <w:rFonts w:eastAsia="宋体"/>
        </w:rPr>
        <w:t>and</w:t>
      </w:r>
      <w:r w:rsidRPr="00E430F6">
        <w:rPr>
          <w:rFonts w:eastAsia="宋体" w:hint="eastAsia"/>
        </w:rPr>
        <w:t>连接起来，然后省略掉一个名词</w:t>
      </w:r>
      <w:r w:rsidRPr="00E430F6">
        <w:rPr>
          <w:rFonts w:eastAsia="宋体"/>
        </w:rPr>
        <w:t>cat</w:t>
      </w:r>
      <w:r w:rsidRPr="00E430F6">
        <w:rPr>
          <w:rFonts w:eastAsia="宋体" w:hint="eastAsia"/>
        </w:rPr>
        <w:t>。所以，这个主词是复数，应采复数动词（</w:t>
      </w:r>
      <w:r w:rsidRPr="00E430F6">
        <w:rPr>
          <w:rFonts w:eastAsia="宋体"/>
        </w:rPr>
        <w:t>are</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The famous poet and philosopher is</w:t>
      </w:r>
      <w:r w:rsidRPr="00E430F6">
        <w:rPr>
          <w:rFonts w:eastAsia="宋体"/>
        </w:rPr>
        <w:t xml:space="preserve"> giving a lecture tonight.</w:t>
      </w:r>
    </w:p>
    <w:p w:rsidR="00DD2927" w:rsidRDefault="00E430F6" w:rsidP="00182A90">
      <w:pPr>
        <w:pStyle w:val="Preface"/>
        <w:spacing w:after="84"/>
        <w:ind w:firstLine="480"/>
        <w:rPr>
          <w:lang w:eastAsia="zh-TW"/>
        </w:rPr>
      </w:pPr>
      <w:r w:rsidRPr="00E430F6">
        <w:rPr>
          <w:rFonts w:hint="eastAsia"/>
        </w:rPr>
        <w:t>这位名诗人兼哲学家今晚将发表演说。</w:t>
      </w:r>
    </w:p>
    <w:p w:rsidR="00DD2927" w:rsidRDefault="00E430F6" w:rsidP="00182A90">
      <w:pPr>
        <w:spacing w:after="84"/>
        <w:ind w:firstLine="480"/>
        <w:rPr>
          <w:lang w:eastAsia="zh-TW"/>
        </w:rPr>
      </w:pPr>
      <w:r w:rsidRPr="00E430F6">
        <w:rPr>
          <w:rFonts w:eastAsia="宋体" w:hint="eastAsia"/>
        </w:rPr>
        <w:t>主词</w:t>
      </w:r>
      <w:r w:rsidRPr="00E430F6">
        <w:rPr>
          <w:rFonts w:eastAsia="宋体"/>
        </w:rPr>
        <w:t>the famous poet and philosopher</w:t>
      </w:r>
      <w:r w:rsidRPr="00E430F6">
        <w:rPr>
          <w:rFonts w:eastAsia="宋体" w:hint="eastAsia"/>
        </w:rPr>
        <w:t>只有一个限定符（</w:t>
      </w:r>
      <w:r w:rsidRPr="00E430F6">
        <w:rPr>
          <w:rFonts w:eastAsia="宋体"/>
        </w:rPr>
        <w:t>the</w:t>
      </w:r>
      <w:r w:rsidRPr="00E430F6">
        <w:rPr>
          <w:rFonts w:eastAsia="宋体" w:hint="eastAsia"/>
        </w:rPr>
        <w:t>），所以是一个名词词组，</w:t>
      </w:r>
      <w:r w:rsidRPr="00E430F6">
        <w:rPr>
          <w:rFonts w:eastAsia="宋体"/>
        </w:rPr>
        <w:t>famous</w:t>
      </w:r>
      <w:r w:rsidRPr="00E430F6">
        <w:rPr>
          <w:rFonts w:eastAsia="宋体" w:hint="eastAsia"/>
        </w:rPr>
        <w:t>是形容词，名词位置则有</w:t>
      </w:r>
      <w:r w:rsidRPr="00E430F6">
        <w:rPr>
          <w:rFonts w:eastAsia="宋体"/>
        </w:rPr>
        <w:t>poet</w:t>
      </w:r>
      <w:r w:rsidRPr="00E430F6">
        <w:rPr>
          <w:rFonts w:eastAsia="宋体" w:hint="eastAsia"/>
        </w:rPr>
        <w:t>和</w:t>
      </w:r>
      <w:r w:rsidRPr="00E430F6">
        <w:rPr>
          <w:rFonts w:eastAsia="宋体"/>
        </w:rPr>
        <w:t>philosopher</w:t>
      </w:r>
      <w:r w:rsidRPr="00E430F6">
        <w:rPr>
          <w:rFonts w:eastAsia="宋体" w:hint="eastAsia"/>
        </w:rPr>
        <w:t>两个、用对等连接词</w:t>
      </w:r>
      <w:r w:rsidRPr="00E430F6">
        <w:rPr>
          <w:rFonts w:eastAsia="宋体"/>
        </w:rPr>
        <w:t>and</w:t>
      </w:r>
      <w:r w:rsidRPr="00E430F6">
        <w:rPr>
          <w:rFonts w:eastAsia="宋体" w:hint="eastAsia"/>
        </w:rPr>
        <w:t>连接起来。这种构造，表示这是一个人、具有两重身分，所以动词还是采用单数（</w:t>
      </w:r>
      <w:r w:rsidRPr="00E430F6">
        <w:rPr>
          <w:rFonts w:eastAsia="宋体"/>
        </w:rPr>
        <w:t>is</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A knife and fork is</w:t>
      </w:r>
      <w:r w:rsidRPr="00E430F6">
        <w:rPr>
          <w:rFonts w:eastAsia="宋体"/>
        </w:rPr>
        <w:t xml:space="preserve"> wrapped up in a paper towel.</w:t>
      </w:r>
    </w:p>
    <w:p w:rsidR="00DD2927" w:rsidRDefault="00E430F6" w:rsidP="00182A90">
      <w:pPr>
        <w:pStyle w:val="Preface"/>
        <w:spacing w:after="84"/>
        <w:ind w:firstLine="480"/>
        <w:rPr>
          <w:lang w:eastAsia="zh-TW"/>
        </w:rPr>
      </w:pPr>
      <w:r w:rsidRPr="00E430F6">
        <w:rPr>
          <w:rFonts w:hint="eastAsia"/>
        </w:rPr>
        <w:t>一套刀叉包在纸巾内。</w:t>
      </w:r>
    </w:p>
    <w:p w:rsidR="00DD2927" w:rsidRDefault="00E430F6" w:rsidP="00182A90">
      <w:pPr>
        <w:spacing w:after="84"/>
        <w:ind w:firstLine="480"/>
        <w:rPr>
          <w:lang w:eastAsia="zh-TW"/>
        </w:rPr>
      </w:pPr>
      <w:r w:rsidRPr="00E430F6">
        <w:rPr>
          <w:rFonts w:eastAsia="宋体" w:hint="eastAsia"/>
        </w:rPr>
        <w:t>主词</w:t>
      </w:r>
      <w:r w:rsidRPr="00E430F6">
        <w:rPr>
          <w:rFonts w:eastAsia="宋体"/>
        </w:rPr>
        <w:t>a knife and fork</w:t>
      </w:r>
      <w:r w:rsidRPr="00E430F6">
        <w:rPr>
          <w:rFonts w:eastAsia="宋体" w:hint="eastAsia"/>
        </w:rPr>
        <w:t>只有一个限定符（</w:t>
      </w:r>
      <w:r w:rsidRPr="00E430F6">
        <w:rPr>
          <w:rFonts w:eastAsia="宋体"/>
        </w:rPr>
        <w:t>a</w:t>
      </w:r>
      <w:r w:rsidRPr="00E430F6">
        <w:rPr>
          <w:rFonts w:eastAsia="宋体" w:hint="eastAsia"/>
        </w:rPr>
        <w:t>），表示这是一个名词词组。名词</w:t>
      </w:r>
      <w:r w:rsidRPr="00E430F6">
        <w:rPr>
          <w:rFonts w:eastAsia="宋体" w:hint="eastAsia"/>
        </w:rPr>
        <w:lastRenderedPageBreak/>
        <w:t>位置有</w:t>
      </w:r>
      <w:r w:rsidRPr="00E430F6">
        <w:rPr>
          <w:rFonts w:eastAsia="宋体"/>
        </w:rPr>
        <w:t>knife</w:t>
      </w:r>
      <w:r w:rsidRPr="00E430F6">
        <w:rPr>
          <w:rFonts w:eastAsia="宋体" w:hint="eastAsia"/>
        </w:rPr>
        <w:t>和</w:t>
      </w:r>
      <w:r w:rsidRPr="00E430F6">
        <w:rPr>
          <w:rFonts w:eastAsia="宋体"/>
        </w:rPr>
        <w:t>fork</w:t>
      </w:r>
      <w:r w:rsidRPr="00E430F6">
        <w:rPr>
          <w:rFonts w:eastAsia="宋体" w:hint="eastAsia"/>
        </w:rPr>
        <w:t>两个，用对等连接词</w:t>
      </w:r>
      <w:r w:rsidRPr="00E430F6">
        <w:rPr>
          <w:rFonts w:eastAsia="宋体"/>
        </w:rPr>
        <w:t>and</w:t>
      </w:r>
      <w:r w:rsidRPr="00E430F6">
        <w:rPr>
          <w:rFonts w:eastAsia="宋体" w:hint="eastAsia"/>
        </w:rPr>
        <w:t>连接起来。这种构造是把「刀叉」视为「一套」看待，所以是单数，应采单数动词</w:t>
      </w:r>
      <w:r w:rsidRPr="00E430F6">
        <w:rPr>
          <w:rFonts w:eastAsia="宋体"/>
        </w:rPr>
        <w:t>is</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如上所述，主词到底是一个名词词组还是两个，可以靠观察限定符来认定。不过，别忘了还有看不见的零冠词，例如：</w:t>
      </w:r>
    </w:p>
    <w:p w:rsidR="00785232" w:rsidRPr="00785232" w:rsidRDefault="00E430F6" w:rsidP="00182A90">
      <w:pPr>
        <w:spacing w:after="84"/>
        <w:ind w:firstLine="480"/>
        <w:rPr>
          <w:lang w:eastAsia="zh-TW"/>
        </w:rPr>
      </w:pPr>
      <w:r w:rsidRPr="00E430F6">
        <w:rPr>
          <w:rFonts w:eastAsia="宋体"/>
        </w:rPr>
        <w:t>Oil and water do not mix.</w:t>
      </w:r>
    </w:p>
    <w:p w:rsidR="00DD2927" w:rsidRDefault="00E430F6" w:rsidP="00182A90">
      <w:pPr>
        <w:pStyle w:val="Preface"/>
        <w:spacing w:after="84"/>
        <w:ind w:firstLine="480"/>
        <w:rPr>
          <w:lang w:eastAsia="zh-TW"/>
        </w:rPr>
      </w:pPr>
      <w:r w:rsidRPr="00E430F6">
        <w:rPr>
          <w:rFonts w:hint="eastAsia"/>
        </w:rPr>
        <w:t>油和水混不起来。</w:t>
      </w:r>
    </w:p>
    <w:p w:rsidR="00DD2927" w:rsidRDefault="00E430F6" w:rsidP="00182A90">
      <w:pPr>
        <w:spacing w:after="84"/>
        <w:ind w:firstLine="480"/>
        <w:rPr>
          <w:lang w:eastAsia="zh-TW"/>
        </w:rPr>
      </w:pPr>
      <w:r w:rsidRPr="00E430F6">
        <w:rPr>
          <w:rFonts w:eastAsia="宋体" w:hint="eastAsia"/>
        </w:rPr>
        <w:t>这是一句英谚，用来描述两个人或两件事情不兼容。主词</w:t>
      </w:r>
      <w:r w:rsidRPr="00E430F6">
        <w:rPr>
          <w:rFonts w:eastAsia="宋体"/>
        </w:rPr>
        <w:t>oil and water</w:t>
      </w:r>
      <w:r w:rsidRPr="00E430F6">
        <w:rPr>
          <w:rFonts w:eastAsia="宋体" w:hint="eastAsia"/>
        </w:rPr>
        <w:t>是两个名词词组：</w:t>
      </w:r>
      <w:r w:rsidRPr="00E430F6">
        <w:rPr>
          <w:rFonts w:eastAsia="宋体"/>
        </w:rPr>
        <w:t>oil</w:t>
      </w:r>
      <w:r w:rsidRPr="00E430F6">
        <w:rPr>
          <w:rFonts w:eastAsia="宋体" w:hint="eastAsia"/>
        </w:rPr>
        <w:t>和</w:t>
      </w:r>
      <w:r w:rsidRPr="00E430F6">
        <w:rPr>
          <w:rFonts w:eastAsia="宋体"/>
        </w:rPr>
        <w:t>water</w:t>
      </w:r>
      <w:r w:rsidRPr="00E430F6">
        <w:rPr>
          <w:rFonts w:eastAsia="宋体" w:hint="eastAsia"/>
        </w:rPr>
        <w:t>都是不可数的物质名词，因此都采用零冠词。既然是两个名词词组，就是两样东西，因此要用复数动词（</w:t>
      </w:r>
      <w:r w:rsidRPr="00E430F6">
        <w:rPr>
          <w:rFonts w:eastAsia="宋体"/>
        </w:rPr>
        <w:t>do not mix</w:t>
      </w:r>
      <w:r w:rsidRPr="00E430F6">
        <w:rPr>
          <w:rFonts w:eastAsia="宋体" w:hint="eastAsia"/>
        </w:rPr>
        <w:t>）。</w:t>
      </w:r>
    </w:p>
    <w:p w:rsidR="00DD2927" w:rsidRDefault="00E430F6" w:rsidP="00182A90">
      <w:pPr>
        <w:pStyle w:val="4"/>
        <w:spacing w:after="84"/>
        <w:rPr>
          <w:lang w:eastAsia="zh-TW"/>
        </w:rPr>
      </w:pPr>
      <w:r w:rsidRPr="00E430F6">
        <w:t>Both … and</w:t>
      </w:r>
    </w:p>
    <w:p w:rsidR="00DD2927" w:rsidRDefault="00E430F6" w:rsidP="00182A90">
      <w:pPr>
        <w:spacing w:after="84"/>
        <w:ind w:firstLine="480"/>
        <w:rPr>
          <w:lang w:eastAsia="zh-TW"/>
        </w:rPr>
      </w:pPr>
      <w:r w:rsidRPr="00500CDF">
        <w:rPr>
          <w:rStyle w:val="af1"/>
          <w:rFonts w:hint="eastAsia"/>
        </w:rPr>
        <w:t>像</w:t>
      </w:r>
      <w:r w:rsidRPr="00500CDF">
        <w:rPr>
          <w:rStyle w:val="af1"/>
        </w:rPr>
        <w:t>both … and</w:t>
      </w:r>
      <w:r w:rsidRPr="00500CDF">
        <w:rPr>
          <w:rStyle w:val="af1"/>
          <w:rFonts w:hint="eastAsia"/>
        </w:rPr>
        <w:t>这组对等连接词，很明确地表示有两个，所以</w:t>
      </w:r>
      <w:r w:rsidRPr="00500CDF">
        <w:rPr>
          <w:rStyle w:val="af1"/>
        </w:rPr>
        <w:t>both A and B</w:t>
      </w:r>
      <w:r w:rsidRPr="00500CDF">
        <w:rPr>
          <w:rStyle w:val="af1"/>
          <w:rFonts w:hint="eastAsia"/>
        </w:rPr>
        <w:t>当主词时，动词应该采复数</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Both the poet and the philosopher are</w:t>
      </w:r>
      <w:r w:rsidRPr="00E430F6">
        <w:rPr>
          <w:rFonts w:eastAsia="宋体"/>
        </w:rPr>
        <w:t xml:space="preserve"> giving a lecture tonight.</w:t>
      </w:r>
    </w:p>
    <w:p w:rsidR="00DD2927" w:rsidRDefault="00E430F6" w:rsidP="00182A90">
      <w:pPr>
        <w:pStyle w:val="Preface"/>
        <w:spacing w:after="84"/>
        <w:ind w:firstLine="480"/>
        <w:rPr>
          <w:lang w:eastAsia="zh-TW"/>
        </w:rPr>
      </w:pPr>
      <w:r w:rsidRPr="00E430F6">
        <w:rPr>
          <w:rFonts w:hint="eastAsia"/>
        </w:rPr>
        <w:t>诗人和哲学家两位，今晚都要发表演说。</w:t>
      </w:r>
    </w:p>
    <w:p w:rsidR="00DD2927" w:rsidRDefault="00E430F6" w:rsidP="00182A90">
      <w:pPr>
        <w:pStyle w:val="4"/>
        <w:spacing w:after="84"/>
        <w:rPr>
          <w:lang w:eastAsia="zh-TW"/>
        </w:rPr>
      </w:pPr>
      <w:r w:rsidRPr="00E430F6">
        <w:t>Or</w:t>
      </w:r>
    </w:p>
    <w:p w:rsidR="00DD2927" w:rsidRDefault="00E430F6" w:rsidP="00182A90">
      <w:pPr>
        <w:spacing w:after="84"/>
        <w:ind w:firstLine="480"/>
        <w:rPr>
          <w:lang w:eastAsia="zh-TW"/>
        </w:rPr>
      </w:pPr>
      <w:r w:rsidRPr="00500CDF">
        <w:rPr>
          <w:rStyle w:val="af1"/>
          <w:rFonts w:hint="eastAsia"/>
        </w:rPr>
        <w:t>主词如果是</w:t>
      </w:r>
      <w:r w:rsidRPr="00500CDF">
        <w:rPr>
          <w:rStyle w:val="af1"/>
        </w:rPr>
        <w:t>A or B</w:t>
      </w:r>
      <w:r w:rsidRPr="00500CDF">
        <w:rPr>
          <w:rStyle w:val="af1"/>
          <w:rFonts w:hint="eastAsia"/>
        </w:rPr>
        <w:t>，要在</w:t>
      </w:r>
      <w:r w:rsidRPr="00500CDF">
        <w:rPr>
          <w:rStyle w:val="af1"/>
        </w:rPr>
        <w:t>A</w:t>
      </w:r>
      <w:r w:rsidRPr="00500CDF">
        <w:rPr>
          <w:rStyle w:val="af1"/>
          <w:rFonts w:hint="eastAsia"/>
        </w:rPr>
        <w:t>或</w:t>
      </w:r>
      <w:r w:rsidRPr="00500CDF">
        <w:rPr>
          <w:rStyle w:val="af1"/>
        </w:rPr>
        <w:t>B</w:t>
      </w:r>
      <w:r w:rsidRPr="00500CDF">
        <w:rPr>
          <w:rStyle w:val="af1"/>
          <w:rFonts w:hint="eastAsia"/>
        </w:rPr>
        <w:t>之间选一个当主词。通常要选的是接近动词的那个来当主词。</w:t>
      </w:r>
      <w:r w:rsidRPr="00E430F6">
        <w:rPr>
          <w:rFonts w:eastAsia="宋体" w:hint="eastAsia"/>
        </w:rPr>
        <w:t>如果不知如何选择，可以视这种构造为</w:t>
      </w:r>
      <w:r w:rsidR="009D20F5">
        <w:rPr>
          <w:rFonts w:eastAsia="宋体" w:hint="eastAsia"/>
        </w:rPr>
        <w:t>并列从句</w:t>
      </w:r>
      <w:r w:rsidRPr="00E430F6">
        <w:rPr>
          <w:rFonts w:eastAsia="宋体" w:hint="eastAsia"/>
        </w:rPr>
        <w:t>的省略，先还原成完整的形状再来判断。例如：</w:t>
      </w:r>
    </w:p>
    <w:p w:rsidR="00DD2927" w:rsidRDefault="00E430F6" w:rsidP="00182A90">
      <w:pPr>
        <w:spacing w:after="84"/>
        <w:ind w:firstLine="480"/>
        <w:rPr>
          <w:lang w:eastAsia="zh-TW"/>
        </w:rPr>
      </w:pPr>
      <w:r w:rsidRPr="00E430F6">
        <w:rPr>
          <w:rFonts w:eastAsia="宋体"/>
        </w:rPr>
        <w:t xml:space="preserve">John </w:t>
      </w:r>
      <w:r w:rsidRPr="00E430F6">
        <w:rPr>
          <w:rFonts w:eastAsia="宋体"/>
          <w:u w:val="single"/>
        </w:rPr>
        <w:t>is going to bring the wine</w:t>
      </w:r>
      <w:r w:rsidRPr="00E430F6">
        <w:rPr>
          <w:rFonts w:eastAsia="宋体"/>
        </w:rPr>
        <w:t xml:space="preserve"> or his friends are going to bring the wine.</w:t>
      </w:r>
    </w:p>
    <w:p w:rsidR="00DD2927" w:rsidRDefault="00E430F6" w:rsidP="00182A90">
      <w:pPr>
        <w:spacing w:after="84"/>
        <w:ind w:firstLine="480"/>
        <w:rPr>
          <w:lang w:eastAsia="zh-TW"/>
        </w:rPr>
      </w:pPr>
      <w:r w:rsidRPr="00E430F6">
        <w:rPr>
          <w:rFonts w:eastAsia="宋体" w:hint="eastAsia"/>
        </w:rPr>
        <w:t>这是两个</w:t>
      </w:r>
      <w:r w:rsidR="009D20F5">
        <w:rPr>
          <w:rFonts w:eastAsia="宋体" w:hint="eastAsia"/>
        </w:rPr>
        <w:t>并列从句</w:t>
      </w:r>
      <w:r w:rsidRPr="00E430F6">
        <w:rPr>
          <w:rFonts w:eastAsia="宋体" w:hint="eastAsia"/>
        </w:rPr>
        <w:t>，用对等连接词</w:t>
      </w:r>
      <w:r w:rsidRPr="00E430F6">
        <w:rPr>
          <w:rFonts w:eastAsia="宋体"/>
        </w:rPr>
        <w:t>or</w:t>
      </w:r>
      <w:r w:rsidRPr="00E430F6">
        <w:rPr>
          <w:rFonts w:eastAsia="宋体" w:hint="eastAsia"/>
        </w:rPr>
        <w:t>连接。前、后两个</w:t>
      </w:r>
      <w:r w:rsidR="009D20F5">
        <w:rPr>
          <w:rFonts w:eastAsia="宋体" w:hint="eastAsia"/>
        </w:rPr>
        <w:t>并列从句</w:t>
      </w:r>
      <w:r w:rsidRPr="00E430F6">
        <w:rPr>
          <w:rFonts w:eastAsia="宋体" w:hint="eastAsia"/>
        </w:rPr>
        <w:t>，主词一个是</w:t>
      </w:r>
      <w:r w:rsidRPr="00E430F6">
        <w:rPr>
          <w:rFonts w:eastAsia="宋体"/>
        </w:rPr>
        <w:t>John</w:t>
      </w:r>
      <w:r w:rsidRPr="00E430F6">
        <w:rPr>
          <w:rFonts w:eastAsia="宋体" w:hint="eastAsia"/>
        </w:rPr>
        <w:t>、一个是</w:t>
      </w:r>
      <w:r w:rsidRPr="00E430F6">
        <w:rPr>
          <w:rFonts w:eastAsia="宋体"/>
        </w:rPr>
        <w:t>his friends</w:t>
      </w:r>
      <w:r w:rsidRPr="00E430F6">
        <w:rPr>
          <w:rFonts w:eastAsia="宋体" w:hint="eastAsia"/>
        </w:rPr>
        <w:t>，并不相同。动词则同样是</w:t>
      </w:r>
      <w:r w:rsidRPr="00E430F6">
        <w:rPr>
          <w:rFonts w:eastAsia="宋体"/>
        </w:rPr>
        <w:t>be</w:t>
      </w:r>
      <w:r w:rsidRPr="00E430F6">
        <w:rPr>
          <w:rFonts w:eastAsia="宋体" w:hint="eastAsia"/>
        </w:rPr>
        <w:t>动词，动词以降的部分也都相同，因此可以选择把划底线部分省略，就成为：</w:t>
      </w:r>
    </w:p>
    <w:p w:rsidR="00785232" w:rsidRPr="00785232" w:rsidRDefault="00E430F6" w:rsidP="00182A90">
      <w:pPr>
        <w:spacing w:after="84"/>
        <w:ind w:firstLine="480"/>
        <w:rPr>
          <w:lang w:eastAsia="zh-TW"/>
        </w:rPr>
      </w:pPr>
      <w:r w:rsidRPr="00E430F6">
        <w:rPr>
          <w:rFonts w:eastAsia="宋体"/>
          <w:u w:val="single"/>
        </w:rPr>
        <w:t>John or his friends are</w:t>
      </w:r>
      <w:r w:rsidRPr="00E430F6">
        <w:rPr>
          <w:rFonts w:eastAsia="宋体"/>
        </w:rPr>
        <w:t xml:space="preserve"> going to bring the wine.</w:t>
      </w:r>
    </w:p>
    <w:p w:rsidR="00DD2927" w:rsidRDefault="00E430F6" w:rsidP="00182A90">
      <w:pPr>
        <w:pStyle w:val="Preface"/>
        <w:spacing w:after="84"/>
        <w:ind w:firstLine="480"/>
        <w:rPr>
          <w:lang w:eastAsia="zh-TW"/>
        </w:rPr>
      </w:pPr>
      <w:r w:rsidRPr="00E430F6">
        <w:t>John</w:t>
      </w:r>
      <w:r w:rsidRPr="00E430F6">
        <w:rPr>
          <w:rFonts w:hint="eastAsia"/>
        </w:rPr>
        <w:t>或者他的朋友会带酒来。</w:t>
      </w:r>
    </w:p>
    <w:p w:rsidR="00DD2927" w:rsidRDefault="00E430F6" w:rsidP="00182A90">
      <w:pPr>
        <w:spacing w:after="84"/>
        <w:ind w:firstLine="480"/>
        <w:rPr>
          <w:lang w:eastAsia="zh-TW"/>
        </w:rPr>
      </w:pPr>
      <w:r w:rsidRPr="00E430F6">
        <w:rPr>
          <w:rFonts w:eastAsia="宋体" w:hint="eastAsia"/>
        </w:rPr>
        <w:t>但如果是疑问句，情况又不大一样，例如：</w:t>
      </w:r>
    </w:p>
    <w:p w:rsidR="00DD2927" w:rsidRDefault="00E430F6" w:rsidP="00182A90">
      <w:pPr>
        <w:spacing w:after="84"/>
        <w:ind w:firstLine="480"/>
        <w:rPr>
          <w:lang w:eastAsia="zh-TW"/>
        </w:rPr>
      </w:pPr>
      <w:r w:rsidRPr="00E430F6">
        <w:rPr>
          <w:rFonts w:eastAsia="宋体"/>
        </w:rPr>
        <w:t xml:space="preserve">Is John </w:t>
      </w:r>
      <w:r w:rsidRPr="00E430F6">
        <w:rPr>
          <w:rFonts w:eastAsia="宋体"/>
          <w:u w:val="single"/>
        </w:rPr>
        <w:t>going to bring the wine</w:t>
      </w:r>
      <w:r w:rsidRPr="00E430F6">
        <w:rPr>
          <w:rFonts w:eastAsia="宋体"/>
        </w:rPr>
        <w:t xml:space="preserve"> or </w:t>
      </w:r>
      <w:r w:rsidRPr="00E430F6">
        <w:rPr>
          <w:rFonts w:eastAsia="宋体"/>
          <w:u w:val="single"/>
        </w:rPr>
        <w:t>are</w:t>
      </w:r>
      <w:r w:rsidRPr="00E430F6">
        <w:rPr>
          <w:rFonts w:eastAsia="宋体"/>
        </w:rPr>
        <w:t xml:space="preserve"> his friends going to bring the wine?</w:t>
      </w:r>
    </w:p>
    <w:p w:rsidR="00DD2927" w:rsidRDefault="00E430F6" w:rsidP="00182A90">
      <w:pPr>
        <w:spacing w:after="84"/>
        <w:ind w:firstLine="480"/>
        <w:rPr>
          <w:lang w:eastAsia="zh-TW"/>
        </w:rPr>
      </w:pPr>
      <w:r w:rsidRPr="00E430F6">
        <w:rPr>
          <w:rFonts w:eastAsia="宋体" w:hint="eastAsia"/>
        </w:rPr>
        <w:t>对等连接词</w:t>
      </w:r>
      <w:r w:rsidRPr="00E430F6">
        <w:rPr>
          <w:rFonts w:eastAsia="宋体"/>
        </w:rPr>
        <w:t>or</w:t>
      </w:r>
      <w:r w:rsidRPr="00E430F6">
        <w:rPr>
          <w:rFonts w:eastAsia="宋体" w:hint="eastAsia"/>
        </w:rPr>
        <w:t>连接两个疑问句，前后有许多重复的元素可以选择省略。但因为它是疑问句，必须留下句首的</w:t>
      </w:r>
      <w:r w:rsidRPr="00E430F6">
        <w:rPr>
          <w:rFonts w:eastAsia="宋体"/>
        </w:rPr>
        <w:t>Is</w:t>
      </w:r>
      <w:r w:rsidRPr="00E430F6">
        <w:rPr>
          <w:rFonts w:eastAsia="宋体" w:hint="eastAsia"/>
        </w:rPr>
        <w:t>来表示，所以选择省略掉的</w:t>
      </w:r>
      <w:r w:rsidRPr="00E430F6">
        <w:rPr>
          <w:rFonts w:eastAsia="宋体"/>
        </w:rPr>
        <w:t>be</w:t>
      </w:r>
      <w:r w:rsidRPr="00E430F6">
        <w:rPr>
          <w:rFonts w:eastAsia="宋体" w:hint="eastAsia"/>
        </w:rPr>
        <w:t>动词变成是后面那个</w:t>
      </w:r>
      <w:r w:rsidRPr="00E430F6">
        <w:rPr>
          <w:rFonts w:eastAsia="宋体"/>
        </w:rPr>
        <w:t>are</w:t>
      </w:r>
      <w:r w:rsidRPr="00E430F6">
        <w:rPr>
          <w:rFonts w:eastAsia="宋体" w:hint="eastAsia"/>
        </w:rPr>
        <w:t>，成为：</w:t>
      </w:r>
    </w:p>
    <w:p w:rsidR="00785232" w:rsidRPr="00785232" w:rsidRDefault="00E430F6" w:rsidP="00182A90">
      <w:pPr>
        <w:spacing w:after="84"/>
        <w:ind w:firstLine="480"/>
        <w:rPr>
          <w:lang w:eastAsia="zh-TW"/>
        </w:rPr>
      </w:pPr>
      <w:r w:rsidRPr="00E430F6">
        <w:rPr>
          <w:rFonts w:eastAsia="宋体"/>
          <w:u w:val="single"/>
        </w:rPr>
        <w:t>Is John or his friends</w:t>
      </w:r>
      <w:r w:rsidRPr="00E430F6">
        <w:rPr>
          <w:rFonts w:eastAsia="宋体"/>
        </w:rPr>
        <w:t xml:space="preserve"> going to bring the wine?</w:t>
      </w:r>
    </w:p>
    <w:p w:rsidR="00DD2927" w:rsidRDefault="00E430F6" w:rsidP="00182A90">
      <w:pPr>
        <w:pStyle w:val="Preface"/>
        <w:spacing w:after="84"/>
        <w:ind w:firstLine="480"/>
        <w:rPr>
          <w:lang w:eastAsia="zh-TW"/>
        </w:rPr>
      </w:pPr>
      <w:r w:rsidRPr="00E430F6">
        <w:rPr>
          <w:rFonts w:hint="eastAsia"/>
        </w:rPr>
        <w:t>是</w:t>
      </w:r>
      <w:r w:rsidRPr="00E430F6">
        <w:t>John</w:t>
      </w:r>
      <w:r w:rsidRPr="00E430F6">
        <w:rPr>
          <w:rFonts w:hint="eastAsia"/>
        </w:rPr>
        <w:t>还是他的朋友要带酒来？</w:t>
      </w:r>
    </w:p>
    <w:p w:rsidR="00DD2927" w:rsidRDefault="00E430F6" w:rsidP="00182A90">
      <w:pPr>
        <w:pStyle w:val="4"/>
        <w:spacing w:after="84"/>
        <w:rPr>
          <w:lang w:eastAsia="zh-TW"/>
        </w:rPr>
      </w:pPr>
      <w:r w:rsidRPr="00E430F6">
        <w:t>Either … or, neither … nor</w:t>
      </w:r>
    </w:p>
    <w:p w:rsidR="00DD2927" w:rsidRDefault="00E430F6" w:rsidP="00182A90">
      <w:pPr>
        <w:spacing w:after="84"/>
        <w:ind w:firstLine="480"/>
        <w:rPr>
          <w:lang w:eastAsia="zh-TW"/>
        </w:rPr>
      </w:pPr>
      <w:r w:rsidRPr="00500CDF">
        <w:rPr>
          <w:rStyle w:val="af1"/>
        </w:rPr>
        <w:t>Either … or</w:t>
      </w:r>
      <w:r w:rsidRPr="00500CDF">
        <w:rPr>
          <w:rStyle w:val="af1"/>
          <w:rFonts w:hint="eastAsia"/>
        </w:rPr>
        <w:t>和</w:t>
      </w:r>
      <w:r w:rsidRPr="00500CDF">
        <w:rPr>
          <w:rStyle w:val="af1"/>
        </w:rPr>
        <w:t>neither … nor</w:t>
      </w:r>
      <w:r w:rsidRPr="00500CDF">
        <w:rPr>
          <w:rStyle w:val="af1"/>
          <w:rFonts w:hint="eastAsia"/>
        </w:rPr>
        <w:t>这两组对等连接词，一个是肯定、一个是否定，</w:t>
      </w:r>
      <w:r w:rsidRPr="00500CDF">
        <w:rPr>
          <w:rStyle w:val="af1"/>
          <w:rFonts w:hint="eastAsia"/>
        </w:rPr>
        <w:lastRenderedPageBreak/>
        <w:t>都是从</w:t>
      </w:r>
      <w:r w:rsidRPr="00500CDF">
        <w:rPr>
          <w:rStyle w:val="af1"/>
        </w:rPr>
        <w:t>or</w:t>
      </w:r>
      <w:r w:rsidRPr="00500CDF">
        <w:rPr>
          <w:rStyle w:val="af1"/>
          <w:rFonts w:hint="eastAsia"/>
        </w:rPr>
        <w:t>变化出来的，用法也都和</w:t>
      </w:r>
      <w:r w:rsidRPr="00500CDF">
        <w:rPr>
          <w:rStyle w:val="af1"/>
        </w:rPr>
        <w:t>or</w:t>
      </w:r>
      <w:r w:rsidRPr="00500CDF">
        <w:rPr>
          <w:rStyle w:val="af1"/>
          <w:rFonts w:hint="eastAsia"/>
        </w:rPr>
        <w:t>类似：动词应该选择靠近的那个当主词。</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Either one red pill or two white pills are</w:t>
      </w:r>
      <w:r w:rsidRPr="00E430F6">
        <w:rPr>
          <w:rFonts w:eastAsia="宋体"/>
        </w:rPr>
        <w:t xml:space="preserve"> going to stop the pain.</w:t>
      </w:r>
    </w:p>
    <w:p w:rsidR="00DD2927" w:rsidRDefault="00E430F6" w:rsidP="00182A90">
      <w:pPr>
        <w:pStyle w:val="Preface"/>
        <w:spacing w:after="84"/>
        <w:ind w:firstLine="480"/>
        <w:rPr>
          <w:lang w:eastAsia="zh-TW"/>
        </w:rPr>
      </w:pPr>
      <w:r w:rsidRPr="00E430F6">
        <w:rPr>
          <w:rFonts w:hint="eastAsia"/>
        </w:rPr>
        <w:t>或者一粒红药丸、或者两粒白药丸可以止痛。</w:t>
      </w:r>
    </w:p>
    <w:p w:rsidR="00DD2927" w:rsidRDefault="00E430F6" w:rsidP="00182A90">
      <w:pPr>
        <w:spacing w:after="84"/>
        <w:ind w:firstLine="480"/>
        <w:rPr>
          <w:lang w:eastAsia="zh-TW"/>
        </w:rPr>
      </w:pPr>
      <w:r w:rsidRPr="00E430F6">
        <w:rPr>
          <w:rFonts w:eastAsia="宋体" w:hint="eastAsia"/>
        </w:rPr>
        <w:t>这个句子可以视为下面这组</w:t>
      </w:r>
      <w:r w:rsidR="009D20F5">
        <w:rPr>
          <w:rFonts w:eastAsia="宋体" w:hint="eastAsia"/>
        </w:rPr>
        <w:t>并列从句</w:t>
      </w:r>
      <w:r w:rsidRPr="00E430F6">
        <w:rPr>
          <w:rFonts w:eastAsia="宋体" w:hint="eastAsia"/>
        </w:rPr>
        <w:t>的省略：</w:t>
      </w:r>
    </w:p>
    <w:p w:rsidR="00DD2927" w:rsidRDefault="00E430F6" w:rsidP="00182A90">
      <w:pPr>
        <w:spacing w:after="84"/>
        <w:ind w:firstLine="480"/>
        <w:rPr>
          <w:lang w:eastAsia="zh-TW"/>
        </w:rPr>
      </w:pPr>
      <w:r w:rsidRPr="00E430F6">
        <w:rPr>
          <w:rFonts w:eastAsia="宋体"/>
        </w:rPr>
        <w:t xml:space="preserve">Either one red pill </w:t>
      </w:r>
      <w:r w:rsidRPr="00E430F6">
        <w:rPr>
          <w:rFonts w:eastAsia="宋体"/>
          <w:u w:val="single"/>
        </w:rPr>
        <w:t>is going to stop the pain</w:t>
      </w:r>
      <w:r w:rsidRPr="00E430F6">
        <w:rPr>
          <w:rFonts w:eastAsia="宋体"/>
        </w:rPr>
        <w:t xml:space="preserve"> or two white pills are going to stop the pain.</w:t>
      </w:r>
    </w:p>
    <w:p w:rsidR="00DD2927" w:rsidRDefault="00E430F6" w:rsidP="00182A90">
      <w:pPr>
        <w:spacing w:after="84"/>
        <w:ind w:firstLine="480"/>
        <w:rPr>
          <w:lang w:eastAsia="zh-TW"/>
        </w:rPr>
      </w:pPr>
      <w:r w:rsidRPr="00E430F6">
        <w:rPr>
          <w:rFonts w:eastAsia="宋体" w:hint="eastAsia"/>
        </w:rPr>
        <w:t>省略掉画底线部分，结果就是前面那个句子。不过，如果是疑问句，为了保留疑问句的形态，应该选择保留前面的动词而省略后面的，例如：</w:t>
      </w:r>
    </w:p>
    <w:p w:rsidR="00DD2927" w:rsidRDefault="00E430F6" w:rsidP="00182A90">
      <w:pPr>
        <w:spacing w:after="84"/>
        <w:ind w:firstLine="480"/>
        <w:rPr>
          <w:lang w:eastAsia="zh-TW"/>
        </w:rPr>
      </w:pPr>
      <w:r w:rsidRPr="00E430F6">
        <w:rPr>
          <w:rFonts w:eastAsia="宋体"/>
        </w:rPr>
        <w:t xml:space="preserve">Is either one red pill </w:t>
      </w:r>
      <w:r w:rsidRPr="00E430F6">
        <w:rPr>
          <w:rFonts w:eastAsia="宋体"/>
          <w:u w:val="single"/>
        </w:rPr>
        <w:t>going to stop the pain</w:t>
      </w:r>
      <w:r w:rsidRPr="00E430F6">
        <w:rPr>
          <w:rFonts w:eastAsia="宋体"/>
        </w:rPr>
        <w:t xml:space="preserve"> or </w:t>
      </w:r>
      <w:r w:rsidRPr="00E430F6">
        <w:rPr>
          <w:rFonts w:eastAsia="宋体"/>
          <w:u w:val="single"/>
        </w:rPr>
        <w:t>are</w:t>
      </w:r>
      <w:r w:rsidRPr="00E430F6">
        <w:rPr>
          <w:rFonts w:eastAsia="宋体"/>
        </w:rPr>
        <w:t xml:space="preserve"> two white pills going to stop the pain?</w:t>
      </w:r>
    </w:p>
    <w:p w:rsidR="00DD2927" w:rsidRDefault="00E430F6" w:rsidP="00182A90">
      <w:pPr>
        <w:spacing w:after="84"/>
        <w:ind w:firstLine="480"/>
        <w:rPr>
          <w:lang w:eastAsia="zh-TW"/>
        </w:rPr>
      </w:pPr>
      <w:r w:rsidRPr="00E430F6">
        <w:rPr>
          <w:rFonts w:eastAsia="宋体" w:hint="eastAsia"/>
        </w:rPr>
        <w:t>画底线的就是可以省略的部分。</w:t>
      </w:r>
    </w:p>
    <w:p w:rsidR="00785232" w:rsidRPr="00785232" w:rsidRDefault="00E430F6" w:rsidP="00182A90">
      <w:pPr>
        <w:spacing w:after="84"/>
        <w:ind w:firstLine="480"/>
        <w:rPr>
          <w:lang w:eastAsia="zh-TW"/>
        </w:rPr>
      </w:pPr>
      <w:r w:rsidRPr="00E430F6">
        <w:rPr>
          <w:rFonts w:eastAsia="宋体"/>
          <w:u w:val="single"/>
        </w:rPr>
        <w:t>Neither the mayor nor his advisors support</w:t>
      </w:r>
      <w:r w:rsidRPr="00E430F6">
        <w:rPr>
          <w:rFonts w:eastAsia="宋体"/>
        </w:rPr>
        <w:t xml:space="preserve"> the taxcut proposal.</w:t>
      </w:r>
    </w:p>
    <w:p w:rsidR="00DD2927" w:rsidRDefault="00E430F6" w:rsidP="00182A90">
      <w:pPr>
        <w:pStyle w:val="Preface"/>
        <w:spacing w:after="84"/>
        <w:ind w:firstLine="480"/>
        <w:rPr>
          <w:lang w:eastAsia="zh-TW"/>
        </w:rPr>
      </w:pPr>
      <w:r w:rsidRPr="00E430F6">
        <w:rPr>
          <w:rFonts w:hint="eastAsia"/>
        </w:rPr>
        <w:t>市长与他的顾问群都不支持减税案。</w:t>
      </w:r>
    </w:p>
    <w:p w:rsidR="00DD2927" w:rsidRDefault="00E430F6" w:rsidP="00182A90">
      <w:pPr>
        <w:spacing w:after="84"/>
        <w:ind w:firstLine="480"/>
        <w:rPr>
          <w:lang w:eastAsia="zh-TW"/>
        </w:rPr>
      </w:pPr>
      <w:r w:rsidRPr="00E430F6">
        <w:rPr>
          <w:rFonts w:eastAsia="宋体" w:hint="eastAsia"/>
        </w:rPr>
        <w:t>前面</w:t>
      </w:r>
      <w:r w:rsidRPr="00E430F6">
        <w:rPr>
          <w:rFonts w:eastAsia="宋体"/>
        </w:rPr>
        <w:t>the mayor</w:t>
      </w:r>
      <w:r w:rsidRPr="00E430F6">
        <w:rPr>
          <w:rFonts w:eastAsia="宋体" w:hint="eastAsia"/>
        </w:rPr>
        <w:t>的部分可以还原为</w:t>
      </w:r>
      <w:r w:rsidRPr="00E430F6">
        <w:rPr>
          <w:rFonts w:eastAsia="宋体"/>
        </w:rPr>
        <w:t>the mayor supports the taxcut proposal</w:t>
      </w:r>
      <w:r w:rsidRPr="00E430F6">
        <w:rPr>
          <w:rFonts w:eastAsia="宋体" w:hint="eastAsia"/>
        </w:rPr>
        <w:t>这个</w:t>
      </w:r>
      <w:r w:rsidR="009D20F5">
        <w:rPr>
          <w:rFonts w:eastAsia="宋体" w:hint="eastAsia"/>
        </w:rPr>
        <w:t>并列从句</w:t>
      </w:r>
      <w:r w:rsidRPr="00E430F6">
        <w:rPr>
          <w:rFonts w:eastAsia="宋体" w:hint="eastAsia"/>
        </w:rPr>
        <w:t>，用</w:t>
      </w:r>
      <w:r w:rsidRPr="00E430F6">
        <w:rPr>
          <w:rFonts w:eastAsia="宋体"/>
        </w:rPr>
        <w:t>neither … nor</w:t>
      </w:r>
      <w:r w:rsidRPr="00E430F6">
        <w:rPr>
          <w:rFonts w:eastAsia="宋体" w:hint="eastAsia"/>
        </w:rPr>
        <w:t>这组对等连接词和后面的</w:t>
      </w:r>
      <w:r w:rsidR="009D20F5">
        <w:rPr>
          <w:rFonts w:eastAsia="宋体" w:hint="eastAsia"/>
        </w:rPr>
        <w:t>并列从句</w:t>
      </w:r>
      <w:r w:rsidRPr="00E430F6">
        <w:rPr>
          <w:rFonts w:eastAsia="宋体" w:hint="eastAsia"/>
        </w:rPr>
        <w:t>连接，然后省略掉与后面重复的部分（</w:t>
      </w:r>
      <w:r w:rsidRPr="00E430F6">
        <w:rPr>
          <w:rFonts w:eastAsia="宋体"/>
        </w:rPr>
        <w:t>supports the taxcut proposal</w:t>
      </w:r>
      <w:r w:rsidRPr="00E430F6">
        <w:rPr>
          <w:rFonts w:eastAsia="宋体" w:hint="eastAsia"/>
        </w:rPr>
        <w:t>），结果就会成为前面那句。</w:t>
      </w:r>
    </w:p>
    <w:p w:rsidR="00DD2927" w:rsidRDefault="00E430F6" w:rsidP="00182A90">
      <w:pPr>
        <w:pStyle w:val="4"/>
        <w:spacing w:after="84"/>
        <w:rPr>
          <w:lang w:eastAsia="zh-TW"/>
        </w:rPr>
      </w:pPr>
      <w:r w:rsidRPr="00E430F6">
        <w:t>But</w:t>
      </w:r>
    </w:p>
    <w:p w:rsidR="00DD2927" w:rsidRDefault="00E430F6" w:rsidP="00182A90">
      <w:pPr>
        <w:spacing w:after="84"/>
        <w:ind w:firstLine="480"/>
        <w:rPr>
          <w:lang w:eastAsia="zh-TW"/>
        </w:rPr>
      </w:pPr>
      <w:r w:rsidRPr="00E430F6">
        <w:rPr>
          <w:rFonts w:eastAsia="宋体" w:hint="eastAsia"/>
        </w:rPr>
        <w:t>这个连接词具有否定意味。</w:t>
      </w:r>
      <w:r w:rsidRPr="00500CDF">
        <w:rPr>
          <w:rStyle w:val="af1"/>
        </w:rPr>
        <w:t>A but not B</w:t>
      </w:r>
      <w:r w:rsidRPr="00500CDF">
        <w:rPr>
          <w:rStyle w:val="af1"/>
          <w:rFonts w:hint="eastAsia"/>
        </w:rPr>
        <w:t>当主词时，很明显是肯定</w:t>
      </w:r>
      <w:r w:rsidRPr="00500CDF">
        <w:rPr>
          <w:rStyle w:val="af1"/>
        </w:rPr>
        <w:t>A</w:t>
      </w:r>
      <w:r w:rsidRPr="00500CDF">
        <w:rPr>
          <w:rStyle w:val="af1"/>
          <w:rFonts w:hint="eastAsia"/>
        </w:rPr>
        <w:t>而否定</w:t>
      </w:r>
      <w:r w:rsidRPr="00500CDF">
        <w:rPr>
          <w:rStyle w:val="af1"/>
        </w:rPr>
        <w:t>B</w:t>
      </w:r>
      <w:r w:rsidRPr="00500CDF">
        <w:rPr>
          <w:rStyle w:val="af1"/>
          <w:rFonts w:hint="eastAsia"/>
        </w:rPr>
        <w:t>，所以动词应该和</w:t>
      </w:r>
      <w:r w:rsidRPr="00500CDF">
        <w:rPr>
          <w:rStyle w:val="af1"/>
        </w:rPr>
        <w:t>A</w:t>
      </w:r>
      <w:r w:rsidRPr="00500CDF">
        <w:rPr>
          <w:rStyle w:val="af1"/>
          <w:rFonts w:hint="eastAsia"/>
        </w:rPr>
        <w:t>一致。</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The eggs but not the hen were</w:t>
      </w:r>
      <w:r w:rsidRPr="00E430F6">
        <w:rPr>
          <w:rFonts w:eastAsia="宋体"/>
        </w:rPr>
        <w:t xml:space="preserve"> stolen.</w:t>
      </w:r>
    </w:p>
    <w:p w:rsidR="00DD2927" w:rsidRDefault="00E430F6" w:rsidP="00182A90">
      <w:pPr>
        <w:pStyle w:val="Preface"/>
        <w:spacing w:after="84"/>
        <w:ind w:firstLine="480"/>
        <w:rPr>
          <w:lang w:eastAsia="zh-TW"/>
        </w:rPr>
      </w:pPr>
      <w:r w:rsidRPr="00E430F6">
        <w:rPr>
          <w:rFonts w:hint="eastAsia"/>
        </w:rPr>
        <w:t>是蛋被偷了，而不是母鸡。</w:t>
      </w:r>
    </w:p>
    <w:p w:rsidR="00DD2927" w:rsidRDefault="00E430F6" w:rsidP="00182A90">
      <w:pPr>
        <w:spacing w:after="84"/>
        <w:ind w:firstLine="480"/>
        <w:rPr>
          <w:lang w:eastAsia="zh-TW"/>
        </w:rPr>
      </w:pPr>
      <w:r w:rsidRPr="00E430F6">
        <w:rPr>
          <w:rFonts w:eastAsia="宋体" w:hint="eastAsia"/>
        </w:rPr>
        <w:t>这个句子的主词看得出来是复数的</w:t>
      </w:r>
      <w:r w:rsidRPr="00E430F6">
        <w:rPr>
          <w:rFonts w:eastAsia="宋体"/>
        </w:rPr>
        <w:t>eggs</w:t>
      </w:r>
      <w:r w:rsidRPr="00E430F6">
        <w:rPr>
          <w:rFonts w:eastAsia="宋体" w:hint="eastAsia"/>
        </w:rPr>
        <w:t>，所以动词应该用复数（</w:t>
      </w:r>
      <w:r w:rsidRPr="00E430F6">
        <w:rPr>
          <w:rFonts w:eastAsia="宋体"/>
        </w:rPr>
        <w:t>were</w:t>
      </w:r>
      <w:r w:rsidRPr="00E430F6">
        <w:rPr>
          <w:rFonts w:eastAsia="宋体" w:hint="eastAsia"/>
        </w:rPr>
        <w:t>）。另外，</w:t>
      </w:r>
      <w:r w:rsidRPr="00E430F6">
        <w:rPr>
          <w:rFonts w:eastAsia="宋体"/>
        </w:rPr>
        <w:t>but</w:t>
      </w:r>
      <w:r w:rsidRPr="00E430F6">
        <w:rPr>
          <w:rFonts w:eastAsia="宋体" w:hint="eastAsia"/>
        </w:rPr>
        <w:t>的用法有时相当于介系词</w:t>
      </w:r>
      <w:r w:rsidRPr="00E430F6">
        <w:rPr>
          <w:rFonts w:eastAsia="宋体"/>
        </w:rPr>
        <w:t>except</w:t>
      </w:r>
      <w:r w:rsidRPr="00E430F6">
        <w:rPr>
          <w:rFonts w:eastAsia="宋体" w:hint="eastAsia"/>
        </w:rPr>
        <w:t>，这时候它也不会影响到动词的单复数。例如：</w:t>
      </w:r>
    </w:p>
    <w:p w:rsidR="00785232" w:rsidRPr="00785232" w:rsidRDefault="00E430F6" w:rsidP="00182A90">
      <w:pPr>
        <w:spacing w:after="84"/>
        <w:ind w:firstLine="480"/>
        <w:rPr>
          <w:lang w:eastAsia="zh-TW"/>
        </w:rPr>
      </w:pPr>
      <w:r w:rsidRPr="00E430F6">
        <w:rPr>
          <w:rFonts w:eastAsia="宋体"/>
          <w:u w:val="single"/>
        </w:rPr>
        <w:t>All but one of the students were</w:t>
      </w:r>
      <w:r w:rsidRPr="00E430F6">
        <w:rPr>
          <w:rFonts w:eastAsia="宋体"/>
        </w:rPr>
        <w:t xml:space="preserve"> able to pass the exam.</w:t>
      </w:r>
    </w:p>
    <w:p w:rsidR="00DD2927" w:rsidRDefault="00E430F6" w:rsidP="00182A90">
      <w:pPr>
        <w:spacing w:after="84"/>
        <w:ind w:firstLine="480"/>
        <w:rPr>
          <w:lang w:eastAsia="zh-TW"/>
        </w:rPr>
      </w:pPr>
      <w:r w:rsidRPr="00E430F6">
        <w:rPr>
          <w:rFonts w:eastAsia="宋体"/>
        </w:rPr>
        <w:t>All but one</w:t>
      </w:r>
      <w:r w:rsidRPr="00E430F6">
        <w:rPr>
          <w:rFonts w:eastAsia="宋体" w:hint="eastAsia"/>
        </w:rPr>
        <w:t>的用法与意思都类似</w:t>
      </w:r>
      <w:r w:rsidRPr="00E430F6">
        <w:rPr>
          <w:rFonts w:eastAsia="宋体"/>
        </w:rPr>
        <w:t>all except one</w:t>
      </w:r>
      <w:r w:rsidRPr="00E430F6">
        <w:rPr>
          <w:rFonts w:eastAsia="宋体" w:hint="eastAsia"/>
        </w:rPr>
        <w:t>，所以</w:t>
      </w:r>
      <w:r w:rsidRPr="00E430F6">
        <w:rPr>
          <w:rFonts w:eastAsia="宋体"/>
        </w:rPr>
        <w:t>all but one of the students</w:t>
      </w:r>
      <w:r w:rsidRPr="00E430F6">
        <w:rPr>
          <w:rFonts w:eastAsia="宋体" w:hint="eastAsia"/>
        </w:rPr>
        <w:t>相当于</w:t>
      </w:r>
      <w:r w:rsidRPr="00E430F6">
        <w:rPr>
          <w:rFonts w:eastAsia="宋体"/>
        </w:rPr>
        <w:t>all of the students except one</w:t>
      </w:r>
      <w:r w:rsidRPr="00E430F6">
        <w:rPr>
          <w:rFonts w:eastAsia="宋体" w:hint="eastAsia"/>
        </w:rPr>
        <w:t>，而</w:t>
      </w:r>
      <w:r w:rsidRPr="00E430F6">
        <w:rPr>
          <w:rFonts w:eastAsia="宋体"/>
        </w:rPr>
        <w:t>except one</w:t>
      </w:r>
      <w:r w:rsidRPr="00E430F6">
        <w:rPr>
          <w:rFonts w:eastAsia="宋体" w:hint="eastAsia"/>
        </w:rPr>
        <w:t>是可有可无的介系词词组，所以这个句子的主词等于是</w:t>
      </w:r>
      <w:r w:rsidRPr="00E430F6">
        <w:rPr>
          <w:rFonts w:eastAsia="宋体"/>
        </w:rPr>
        <w:t>all of the students</w:t>
      </w:r>
      <w:r w:rsidRPr="00E430F6">
        <w:rPr>
          <w:rFonts w:eastAsia="宋体" w:hint="eastAsia"/>
        </w:rPr>
        <w:t>，因而动词应该采复数（</w:t>
      </w:r>
      <w:r w:rsidRPr="00E430F6">
        <w:rPr>
          <w:rFonts w:eastAsia="宋体"/>
        </w:rPr>
        <w:t>were</w:t>
      </w:r>
      <w:r w:rsidRPr="00E430F6">
        <w:rPr>
          <w:rFonts w:eastAsia="宋体" w:hint="eastAsia"/>
        </w:rPr>
        <w:t>）。</w:t>
      </w:r>
    </w:p>
    <w:p w:rsidR="00DD2927" w:rsidRDefault="00E430F6" w:rsidP="00182A90">
      <w:pPr>
        <w:pStyle w:val="4"/>
        <w:spacing w:after="84"/>
        <w:rPr>
          <w:lang w:eastAsia="zh-TW"/>
        </w:rPr>
      </w:pPr>
      <w:r w:rsidRPr="00E430F6">
        <w:t>Not only … but also</w:t>
      </w:r>
    </w:p>
    <w:p w:rsidR="00DD2927" w:rsidRDefault="00E430F6" w:rsidP="00182A90">
      <w:pPr>
        <w:spacing w:after="84"/>
        <w:ind w:firstLine="480"/>
        <w:rPr>
          <w:lang w:eastAsia="zh-TW"/>
        </w:rPr>
      </w:pPr>
      <w:r w:rsidRPr="00500CDF">
        <w:rPr>
          <w:rStyle w:val="af1"/>
        </w:rPr>
        <w:t>Not only A but also B</w:t>
      </w:r>
      <w:r w:rsidRPr="00500CDF">
        <w:rPr>
          <w:rStyle w:val="af1"/>
          <w:rFonts w:hint="eastAsia"/>
        </w:rPr>
        <w:t>当主词时，动词应该和接近的那个主词一致</w:t>
      </w:r>
      <w:r w:rsidRPr="00E430F6">
        <w:rPr>
          <w:rFonts w:eastAsia="宋体" w:hint="eastAsia"/>
        </w:rPr>
        <w:t>，这是因为省略造成的结果。例如：</w:t>
      </w:r>
    </w:p>
    <w:p w:rsidR="00785232" w:rsidRPr="00785232" w:rsidRDefault="00E430F6" w:rsidP="00182A90">
      <w:pPr>
        <w:spacing w:after="84"/>
        <w:ind w:firstLine="480"/>
        <w:rPr>
          <w:lang w:eastAsia="zh-TW"/>
        </w:rPr>
      </w:pPr>
      <w:r w:rsidRPr="00E430F6">
        <w:rPr>
          <w:rFonts w:eastAsia="宋体"/>
          <w:u w:val="single"/>
        </w:rPr>
        <w:lastRenderedPageBreak/>
        <w:t>Not only my friends but also I am</w:t>
      </w:r>
      <w:r w:rsidRPr="00E430F6">
        <w:rPr>
          <w:rFonts w:eastAsia="宋体"/>
        </w:rPr>
        <w:t xml:space="preserve"> against the plan.</w:t>
      </w:r>
    </w:p>
    <w:p w:rsidR="00DD2927" w:rsidRDefault="00E430F6" w:rsidP="00182A90">
      <w:pPr>
        <w:spacing w:after="84"/>
        <w:ind w:firstLine="480"/>
        <w:rPr>
          <w:lang w:eastAsia="zh-TW"/>
        </w:rPr>
      </w:pPr>
      <w:r w:rsidRPr="00E430F6">
        <w:rPr>
          <w:rFonts w:eastAsia="宋体" w:hint="eastAsia"/>
        </w:rPr>
        <w:t>可以先还原为</w:t>
      </w:r>
      <w:r w:rsidRPr="00E430F6">
        <w:rPr>
          <w:rFonts w:eastAsia="宋体"/>
        </w:rPr>
        <w:t>My friends are against the plan</w:t>
      </w:r>
      <w:r w:rsidRPr="00E430F6">
        <w:rPr>
          <w:rFonts w:eastAsia="宋体" w:hint="eastAsia"/>
        </w:rPr>
        <w:t>和</w:t>
      </w:r>
      <w:r w:rsidRPr="00E430F6">
        <w:rPr>
          <w:rFonts w:eastAsia="宋体"/>
        </w:rPr>
        <w:t>I am against the plan</w:t>
      </w:r>
      <w:r w:rsidRPr="00E430F6">
        <w:rPr>
          <w:rFonts w:eastAsia="宋体" w:hint="eastAsia"/>
        </w:rPr>
        <w:t>这两个单句，然后用</w:t>
      </w:r>
      <w:r w:rsidRPr="00E430F6">
        <w:rPr>
          <w:rFonts w:eastAsia="宋体"/>
        </w:rPr>
        <w:t>not only … but also</w:t>
      </w:r>
      <w:r w:rsidRPr="00E430F6">
        <w:rPr>
          <w:rFonts w:eastAsia="宋体" w:hint="eastAsia"/>
        </w:rPr>
        <w:t>连接起来成为</w:t>
      </w:r>
      <w:r w:rsidR="009D20F5">
        <w:rPr>
          <w:rFonts w:eastAsia="宋体" w:hint="eastAsia"/>
        </w:rPr>
        <w:t>并列从句</w:t>
      </w:r>
      <w:r w:rsidRPr="00E430F6">
        <w:rPr>
          <w:rFonts w:eastAsia="宋体" w:hint="eastAsia"/>
        </w:rPr>
        <w:t>。接下来省略掉前面重复的部分（</w:t>
      </w:r>
      <w:r w:rsidRPr="00E430F6">
        <w:rPr>
          <w:rFonts w:eastAsia="宋体"/>
        </w:rPr>
        <w:t>are against the plan</w:t>
      </w:r>
      <w:r w:rsidRPr="00E430F6">
        <w:rPr>
          <w:rFonts w:eastAsia="宋体" w:hint="eastAsia"/>
        </w:rPr>
        <w:t>），结果就是上面那个句子。</w:t>
      </w:r>
    </w:p>
    <w:p w:rsidR="00DD2927" w:rsidRDefault="00E430F6" w:rsidP="00182A90">
      <w:pPr>
        <w:spacing w:after="84"/>
        <w:ind w:firstLine="480"/>
        <w:rPr>
          <w:lang w:eastAsia="zh-TW"/>
        </w:rPr>
      </w:pPr>
      <w:r w:rsidRPr="00E430F6">
        <w:rPr>
          <w:rFonts w:eastAsia="宋体" w:hint="eastAsia"/>
        </w:rPr>
        <w:t>除了上述这些对等连接词之外，主词的单复数有时候要从句型来分析。值得注意的句型有比较级、关系</w:t>
      </w:r>
      <w:r w:rsidR="00BF5096">
        <w:rPr>
          <w:rFonts w:eastAsia="宋体" w:hint="eastAsia"/>
        </w:rPr>
        <w:t>从句</w:t>
      </w:r>
      <w:r w:rsidRPr="00E430F6">
        <w:rPr>
          <w:rFonts w:eastAsia="宋体" w:hint="eastAsia"/>
        </w:rPr>
        <w:t>，以及分裂句。</w:t>
      </w:r>
    </w:p>
    <w:p w:rsidR="00DD2927" w:rsidRDefault="00E430F6" w:rsidP="00982549">
      <w:pPr>
        <w:pStyle w:val="3"/>
        <w:spacing w:before="126" w:after="126"/>
        <w:rPr>
          <w:lang w:eastAsia="zh-TW"/>
        </w:rPr>
      </w:pPr>
      <w:bookmarkStart w:id="141" w:name="_Toc363483968"/>
      <w:r w:rsidRPr="00E430F6">
        <w:rPr>
          <w:rFonts w:hint="eastAsia"/>
        </w:rPr>
        <w:t>比较级</w:t>
      </w:r>
      <w:bookmarkEnd w:id="141"/>
    </w:p>
    <w:p w:rsidR="00DD2927" w:rsidRDefault="00E430F6" w:rsidP="00182A90">
      <w:pPr>
        <w:spacing w:after="84"/>
        <w:ind w:firstLine="480"/>
        <w:rPr>
          <w:lang w:eastAsia="zh-TW"/>
        </w:rPr>
      </w:pPr>
      <w:r w:rsidRPr="00E430F6">
        <w:rPr>
          <w:rFonts w:eastAsia="宋体"/>
        </w:rPr>
        <w:t>As well as</w:t>
      </w:r>
      <w:r w:rsidRPr="00E430F6">
        <w:rPr>
          <w:rFonts w:eastAsia="宋体" w:hint="eastAsia"/>
        </w:rPr>
        <w:t>和</w:t>
      </w:r>
      <w:r w:rsidRPr="00E430F6">
        <w:rPr>
          <w:rFonts w:eastAsia="宋体"/>
        </w:rPr>
        <w:t>no less than</w:t>
      </w:r>
      <w:r w:rsidRPr="00E430F6">
        <w:rPr>
          <w:rFonts w:eastAsia="宋体" w:hint="eastAsia"/>
        </w:rPr>
        <w:t>可以视为副词</w:t>
      </w:r>
      <w:r w:rsidR="00BF5096">
        <w:rPr>
          <w:rFonts w:eastAsia="宋体" w:hint="eastAsia"/>
        </w:rPr>
        <w:t>从句</w:t>
      </w:r>
      <w:r w:rsidRPr="00E430F6">
        <w:rPr>
          <w:rFonts w:eastAsia="宋体" w:hint="eastAsia"/>
        </w:rPr>
        <w:t>外加的连接词。但是从来源来看，这两个构造都是比较级。比较级的句子有对称的要求，而前后对称工整的时候难免就会有重复，所以也经常会有省略。如果主词的单复数不容易判断，把省略的东西还原之后就比较容易看得出来。</w:t>
      </w:r>
    </w:p>
    <w:p w:rsidR="00DD2927" w:rsidRDefault="00E430F6" w:rsidP="00182A90">
      <w:pPr>
        <w:pStyle w:val="4"/>
        <w:spacing w:after="84"/>
        <w:rPr>
          <w:lang w:eastAsia="zh-TW"/>
        </w:rPr>
      </w:pPr>
      <w:r w:rsidRPr="00E430F6">
        <w:t>as well as</w:t>
      </w:r>
    </w:p>
    <w:p w:rsidR="00785232" w:rsidRPr="00785232" w:rsidRDefault="00E430F6" w:rsidP="00182A90">
      <w:pPr>
        <w:spacing w:after="84"/>
        <w:ind w:firstLine="480"/>
        <w:rPr>
          <w:lang w:eastAsia="zh-TW"/>
        </w:rPr>
      </w:pPr>
      <w:r w:rsidRPr="00E430F6">
        <w:rPr>
          <w:rFonts w:eastAsia="宋体"/>
          <w:u w:val="single"/>
        </w:rPr>
        <w:t>France as well as other nations in the EU has adopted</w:t>
      </w:r>
      <w:r w:rsidRPr="00E430F6">
        <w:rPr>
          <w:rFonts w:eastAsia="宋体"/>
        </w:rPr>
        <w:t xml:space="preserve"> the Euro.</w:t>
      </w:r>
    </w:p>
    <w:p w:rsidR="00DD2927" w:rsidRDefault="00E430F6" w:rsidP="00182A90">
      <w:pPr>
        <w:pStyle w:val="Preface"/>
        <w:spacing w:after="84"/>
        <w:ind w:firstLine="480"/>
        <w:rPr>
          <w:lang w:eastAsia="zh-TW"/>
        </w:rPr>
      </w:pPr>
      <w:r w:rsidRPr="00E430F6">
        <w:rPr>
          <w:rFonts w:hint="eastAsia"/>
        </w:rPr>
        <w:t>法国和欧盟其他国家一样都已经采用了欧元。</w:t>
      </w:r>
    </w:p>
    <w:p w:rsidR="00DD2927" w:rsidRDefault="00E430F6" w:rsidP="00182A90">
      <w:pPr>
        <w:spacing w:after="84"/>
        <w:ind w:firstLine="480"/>
        <w:rPr>
          <w:lang w:eastAsia="zh-TW"/>
        </w:rPr>
      </w:pPr>
      <w:r w:rsidRPr="00E430F6">
        <w:rPr>
          <w:rFonts w:eastAsia="宋体" w:hint="eastAsia"/>
        </w:rPr>
        <w:t>可以先还原为下面两个单句来理解：</w:t>
      </w:r>
    </w:p>
    <w:p w:rsidR="00785232" w:rsidRPr="00785232" w:rsidRDefault="00E430F6" w:rsidP="00182A90">
      <w:pPr>
        <w:spacing w:after="84"/>
        <w:ind w:firstLine="480"/>
        <w:rPr>
          <w:lang w:eastAsia="zh-TW"/>
        </w:rPr>
      </w:pPr>
      <w:r w:rsidRPr="00E430F6">
        <w:rPr>
          <w:rFonts w:eastAsia="宋体"/>
        </w:rPr>
        <w:t>France has adopted the Euro.</w:t>
      </w:r>
    </w:p>
    <w:p w:rsidR="00DD2927" w:rsidRDefault="00E430F6" w:rsidP="00182A90">
      <w:pPr>
        <w:spacing w:after="84"/>
        <w:ind w:firstLine="480"/>
        <w:rPr>
          <w:lang w:eastAsia="zh-TW"/>
        </w:rPr>
      </w:pPr>
      <w:r w:rsidRPr="00E430F6">
        <w:rPr>
          <w:rFonts w:eastAsia="宋体"/>
        </w:rPr>
        <w:t>Other nations in the EU have adopted the Euro.</w:t>
      </w:r>
    </w:p>
    <w:p w:rsidR="00DD2927" w:rsidRDefault="00E430F6" w:rsidP="00182A90">
      <w:pPr>
        <w:spacing w:after="84"/>
        <w:ind w:firstLine="480"/>
        <w:rPr>
          <w:lang w:eastAsia="zh-TW"/>
        </w:rPr>
      </w:pPr>
      <w:r w:rsidRPr="00E430F6">
        <w:rPr>
          <w:rFonts w:eastAsia="宋体" w:hint="eastAsia"/>
        </w:rPr>
        <w:t>这两个句子用比较级的连接词</w:t>
      </w:r>
      <w:r w:rsidRPr="00E430F6">
        <w:rPr>
          <w:rFonts w:eastAsia="宋体"/>
        </w:rPr>
        <w:t>as well as</w:t>
      </w:r>
      <w:r w:rsidRPr="00E430F6">
        <w:rPr>
          <w:rFonts w:eastAsia="宋体" w:hint="eastAsia"/>
        </w:rPr>
        <w:t>连接起来，可以造出比较级的复句如下：</w:t>
      </w:r>
    </w:p>
    <w:p w:rsidR="00DD2927" w:rsidRDefault="00E430F6" w:rsidP="00182A90">
      <w:pPr>
        <w:spacing w:after="84"/>
        <w:ind w:firstLine="480"/>
        <w:rPr>
          <w:lang w:eastAsia="zh-TW"/>
        </w:rPr>
      </w:pPr>
      <w:r w:rsidRPr="00E430F6">
        <w:rPr>
          <w:rFonts w:eastAsia="宋体"/>
        </w:rPr>
        <w:t xml:space="preserve">France has adopted the Euro, as well as other nations in the EU </w:t>
      </w:r>
      <w:r w:rsidRPr="00E430F6">
        <w:rPr>
          <w:rFonts w:eastAsia="宋体"/>
          <w:u w:val="single"/>
        </w:rPr>
        <w:t>have adopted the Euro</w:t>
      </w:r>
      <w:r w:rsidRPr="00E430F6">
        <w:rPr>
          <w:rFonts w:eastAsia="宋体"/>
        </w:rPr>
        <w:t>.</w:t>
      </w:r>
    </w:p>
    <w:p w:rsidR="00DD2927" w:rsidRDefault="00E430F6" w:rsidP="00182A90">
      <w:pPr>
        <w:spacing w:after="84"/>
        <w:ind w:firstLine="480"/>
        <w:rPr>
          <w:lang w:eastAsia="zh-TW"/>
        </w:rPr>
      </w:pPr>
      <w:r w:rsidRPr="00E430F6">
        <w:rPr>
          <w:rFonts w:eastAsia="宋体" w:hint="eastAsia"/>
        </w:rPr>
        <w:t>前面是主要</w:t>
      </w:r>
      <w:r w:rsidR="00BF5096">
        <w:rPr>
          <w:rFonts w:eastAsia="宋体" w:hint="eastAsia"/>
        </w:rPr>
        <w:t>从句</w:t>
      </w:r>
      <w:r w:rsidRPr="00E430F6">
        <w:rPr>
          <w:rFonts w:eastAsia="宋体" w:hint="eastAsia"/>
        </w:rPr>
        <w:t>，</w:t>
      </w:r>
      <w:r w:rsidRPr="00E430F6">
        <w:rPr>
          <w:rFonts w:eastAsia="宋体"/>
        </w:rPr>
        <w:t>as well as</w:t>
      </w:r>
      <w:r w:rsidRPr="00E430F6">
        <w:rPr>
          <w:rFonts w:eastAsia="宋体" w:hint="eastAsia"/>
        </w:rPr>
        <w:t>后面引导的是副词</w:t>
      </w:r>
      <w:r w:rsidR="00BF5096">
        <w:rPr>
          <w:rFonts w:eastAsia="宋体" w:hint="eastAsia"/>
        </w:rPr>
        <w:t>从句</w:t>
      </w:r>
      <w:r w:rsidRPr="00E430F6">
        <w:rPr>
          <w:rFonts w:eastAsia="宋体" w:hint="eastAsia"/>
        </w:rPr>
        <w:t>（第二个</w:t>
      </w:r>
      <w:r w:rsidRPr="00E430F6">
        <w:rPr>
          <w:rFonts w:eastAsia="宋体"/>
        </w:rPr>
        <w:t>as</w:t>
      </w:r>
      <w:r w:rsidRPr="00E430F6">
        <w:rPr>
          <w:rFonts w:eastAsia="宋体" w:hint="eastAsia"/>
        </w:rPr>
        <w:t>是从属连接词）。接下来可以进行减化，省略掉副词</w:t>
      </w:r>
      <w:r w:rsidR="00BF5096">
        <w:rPr>
          <w:rFonts w:eastAsia="宋体" w:hint="eastAsia"/>
        </w:rPr>
        <w:t>从句</w:t>
      </w:r>
      <w:r w:rsidRPr="00E430F6">
        <w:rPr>
          <w:rFonts w:eastAsia="宋体" w:hint="eastAsia"/>
        </w:rPr>
        <w:t>中重复的元素（</w:t>
      </w:r>
      <w:r w:rsidRPr="00E430F6">
        <w:rPr>
          <w:rFonts w:eastAsia="宋体"/>
        </w:rPr>
        <w:t>have adopted the Euro</w:t>
      </w:r>
      <w:r w:rsidRPr="00E430F6">
        <w:rPr>
          <w:rFonts w:eastAsia="宋体" w:hint="eastAsia"/>
        </w:rPr>
        <w:t>），如下：</w:t>
      </w:r>
    </w:p>
    <w:p w:rsidR="00DD2927" w:rsidRDefault="00E430F6" w:rsidP="00182A90">
      <w:pPr>
        <w:spacing w:after="84"/>
        <w:ind w:firstLine="480"/>
        <w:rPr>
          <w:lang w:eastAsia="zh-TW"/>
        </w:rPr>
      </w:pPr>
      <w:r w:rsidRPr="00E430F6">
        <w:rPr>
          <w:rFonts w:eastAsia="宋体"/>
        </w:rPr>
        <w:t xml:space="preserve">France has adopted the Euro, </w:t>
      </w:r>
      <w:r w:rsidRPr="00E430F6">
        <w:rPr>
          <w:rFonts w:eastAsia="宋体"/>
          <w:u w:val="single"/>
        </w:rPr>
        <w:t>as well as other nations in the EU (have)</w:t>
      </w:r>
      <w:r w:rsidRPr="00E430F6">
        <w:rPr>
          <w:rFonts w:eastAsia="宋体"/>
        </w:rPr>
        <w:t>.</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中也可以选择把重复的助动词</w:t>
      </w:r>
      <w:r w:rsidRPr="00E430F6">
        <w:rPr>
          <w:rFonts w:eastAsia="宋体"/>
        </w:rPr>
        <w:t>have</w:t>
      </w:r>
      <w:r w:rsidRPr="00E430F6">
        <w:rPr>
          <w:rFonts w:eastAsia="宋体" w:hint="eastAsia"/>
        </w:rPr>
        <w:t>留下来，更清楚性地告诉读者</w:t>
      </w:r>
      <w:r w:rsidRPr="00E430F6">
        <w:rPr>
          <w:rFonts w:eastAsia="宋体"/>
        </w:rPr>
        <w:t>other nations in the EU</w:t>
      </w:r>
      <w:r w:rsidRPr="00E430F6">
        <w:rPr>
          <w:rFonts w:eastAsia="宋体" w:hint="eastAsia"/>
        </w:rPr>
        <w:t>是主词、和主要</w:t>
      </w:r>
      <w:r w:rsidR="00BF5096">
        <w:rPr>
          <w:rFonts w:eastAsia="宋体" w:hint="eastAsia"/>
        </w:rPr>
        <w:t>从句</w:t>
      </w:r>
      <w:r w:rsidRPr="00E430F6">
        <w:rPr>
          <w:rFonts w:eastAsia="宋体" w:hint="eastAsia"/>
        </w:rPr>
        <w:t>主词</w:t>
      </w:r>
      <w:r w:rsidRPr="00E430F6">
        <w:rPr>
          <w:rFonts w:eastAsia="宋体"/>
        </w:rPr>
        <w:t>France</w:t>
      </w:r>
      <w:r w:rsidRPr="00E430F6">
        <w:rPr>
          <w:rFonts w:eastAsia="宋体" w:hint="eastAsia"/>
        </w:rPr>
        <w:t>比较。另外也可移动一下位置、把</w:t>
      </w:r>
      <w:r w:rsidRPr="00E430F6">
        <w:rPr>
          <w:rFonts w:eastAsia="宋体"/>
        </w:rPr>
        <w:t>other nations in the EU</w:t>
      </w:r>
      <w:r w:rsidRPr="00E430F6">
        <w:rPr>
          <w:rFonts w:eastAsia="宋体" w:hint="eastAsia"/>
        </w:rPr>
        <w:t>和</w:t>
      </w:r>
      <w:r w:rsidRPr="00E430F6">
        <w:rPr>
          <w:rFonts w:eastAsia="宋体"/>
        </w:rPr>
        <w:t>France</w:t>
      </w:r>
      <w:r w:rsidRPr="00E430F6">
        <w:rPr>
          <w:rFonts w:eastAsia="宋体" w:hint="eastAsia"/>
        </w:rPr>
        <w:t>放在一起，并且省略助动词</w:t>
      </w:r>
      <w:r w:rsidRPr="00E430F6">
        <w:rPr>
          <w:rFonts w:eastAsia="宋体"/>
        </w:rPr>
        <w:t>have</w:t>
      </w:r>
      <w:r w:rsidRPr="00E430F6">
        <w:rPr>
          <w:rFonts w:eastAsia="宋体" w:hint="eastAsia"/>
        </w:rPr>
        <w:t>，如下：</w:t>
      </w:r>
    </w:p>
    <w:p w:rsidR="00DD2927" w:rsidRDefault="00E430F6" w:rsidP="00182A90">
      <w:pPr>
        <w:spacing w:after="84"/>
        <w:ind w:firstLine="480"/>
        <w:rPr>
          <w:lang w:eastAsia="zh-TW"/>
        </w:rPr>
      </w:pPr>
      <w:r w:rsidRPr="00E430F6">
        <w:rPr>
          <w:rFonts w:eastAsia="宋体"/>
        </w:rPr>
        <w:t xml:space="preserve">France, </w:t>
      </w:r>
      <w:r w:rsidRPr="00E430F6">
        <w:rPr>
          <w:rFonts w:eastAsia="宋体"/>
          <w:u w:val="single"/>
        </w:rPr>
        <w:t>as well as other nations in the EU</w:t>
      </w:r>
      <w:r w:rsidRPr="00E430F6">
        <w:rPr>
          <w:rFonts w:eastAsia="宋体"/>
        </w:rPr>
        <w:t>, has adopted the Euro.</w:t>
      </w:r>
    </w:p>
    <w:p w:rsidR="00DD2927" w:rsidRDefault="00E430F6" w:rsidP="00182A90">
      <w:pPr>
        <w:spacing w:after="84"/>
        <w:ind w:firstLine="480"/>
        <w:rPr>
          <w:lang w:eastAsia="zh-TW"/>
        </w:rPr>
      </w:pPr>
      <w:r w:rsidRPr="00E430F6">
        <w:rPr>
          <w:rFonts w:eastAsia="宋体" w:hint="eastAsia"/>
        </w:rPr>
        <w:t>单数动词</w:t>
      </w:r>
      <w:r w:rsidRPr="00E430F6">
        <w:rPr>
          <w:rFonts w:eastAsia="宋体"/>
        </w:rPr>
        <w:t>has adopted</w:t>
      </w:r>
      <w:r w:rsidRPr="00E430F6">
        <w:rPr>
          <w:rFonts w:eastAsia="宋体" w:hint="eastAsia"/>
        </w:rPr>
        <w:t>和单数主词</w:t>
      </w:r>
      <w:r w:rsidRPr="00E430F6">
        <w:rPr>
          <w:rFonts w:eastAsia="宋体"/>
        </w:rPr>
        <w:t>France</w:t>
      </w:r>
      <w:r w:rsidRPr="00E430F6">
        <w:rPr>
          <w:rFonts w:eastAsia="宋体" w:hint="eastAsia"/>
        </w:rPr>
        <w:t>一致。至于</w:t>
      </w:r>
      <w:r w:rsidRPr="00E430F6">
        <w:rPr>
          <w:rFonts w:eastAsia="宋体"/>
        </w:rPr>
        <w:t xml:space="preserve">other nations in the EU, </w:t>
      </w:r>
      <w:r w:rsidRPr="00E430F6">
        <w:rPr>
          <w:rFonts w:eastAsia="宋体" w:hint="eastAsia"/>
        </w:rPr>
        <w:t>它是副词</w:t>
      </w:r>
      <w:r w:rsidR="00BF5096">
        <w:rPr>
          <w:rFonts w:eastAsia="宋体" w:hint="eastAsia"/>
        </w:rPr>
        <w:t>从句</w:t>
      </w:r>
      <w:r w:rsidRPr="00E430F6">
        <w:rPr>
          <w:rFonts w:eastAsia="宋体" w:hint="eastAsia"/>
        </w:rPr>
        <w:t>的主词，它的动词</w:t>
      </w:r>
      <w:r w:rsidRPr="00E430F6">
        <w:rPr>
          <w:rFonts w:eastAsia="宋体"/>
        </w:rPr>
        <w:t>have</w:t>
      </w:r>
      <w:r w:rsidRPr="00E430F6">
        <w:rPr>
          <w:rFonts w:eastAsia="宋体" w:hint="eastAsia"/>
        </w:rPr>
        <w:t>已经被省略掉了。</w:t>
      </w:r>
    </w:p>
    <w:p w:rsidR="00DD2927" w:rsidRDefault="00E430F6" w:rsidP="00182A90">
      <w:pPr>
        <w:spacing w:after="84"/>
        <w:ind w:firstLine="480"/>
        <w:rPr>
          <w:lang w:eastAsia="zh-TW"/>
        </w:rPr>
      </w:pPr>
      <w:r w:rsidRPr="00E430F6">
        <w:rPr>
          <w:rFonts w:eastAsia="宋体" w:hint="eastAsia"/>
        </w:rPr>
        <w:t>再看一个例子，请读者自行分析为什么要采用单数动词：</w:t>
      </w:r>
    </w:p>
    <w:p w:rsidR="00785232" w:rsidRPr="00785232" w:rsidRDefault="00E430F6" w:rsidP="00182A90">
      <w:pPr>
        <w:spacing w:after="84"/>
        <w:ind w:firstLine="480"/>
        <w:rPr>
          <w:lang w:eastAsia="zh-TW"/>
        </w:rPr>
      </w:pPr>
      <w:r w:rsidRPr="00E430F6">
        <w:rPr>
          <w:rFonts w:eastAsia="宋体"/>
          <w:u w:val="single"/>
        </w:rPr>
        <w:t>The museum, as well as all the paintings in it, has been</w:t>
      </w:r>
      <w:r w:rsidRPr="00E430F6">
        <w:rPr>
          <w:rFonts w:eastAsia="宋体"/>
        </w:rPr>
        <w:t xml:space="preserve"> burnt up in the fire.</w:t>
      </w:r>
    </w:p>
    <w:p w:rsidR="00DD2927" w:rsidRDefault="00E430F6" w:rsidP="00182A90">
      <w:pPr>
        <w:pStyle w:val="Preface"/>
        <w:spacing w:after="84"/>
        <w:ind w:firstLine="480"/>
        <w:rPr>
          <w:lang w:eastAsia="zh-TW"/>
        </w:rPr>
      </w:pPr>
      <w:r w:rsidRPr="00E430F6">
        <w:rPr>
          <w:rFonts w:hint="eastAsia"/>
        </w:rPr>
        <w:lastRenderedPageBreak/>
        <w:t>博物馆和所有的画一样都被大火烧掉了。</w:t>
      </w:r>
    </w:p>
    <w:p w:rsidR="00DD2927" w:rsidRDefault="00E430F6" w:rsidP="00182A90">
      <w:pPr>
        <w:pStyle w:val="4"/>
        <w:spacing w:after="84"/>
        <w:rPr>
          <w:lang w:eastAsia="zh-TW"/>
        </w:rPr>
      </w:pPr>
      <w:r w:rsidRPr="00E430F6">
        <w:t>no less than</w:t>
      </w:r>
    </w:p>
    <w:p w:rsidR="00DD2927" w:rsidRDefault="00E430F6" w:rsidP="00182A90">
      <w:pPr>
        <w:spacing w:after="84"/>
        <w:ind w:firstLine="480"/>
        <w:rPr>
          <w:lang w:eastAsia="zh-TW"/>
        </w:rPr>
      </w:pPr>
      <w:r w:rsidRPr="00E430F6">
        <w:rPr>
          <w:rFonts w:eastAsia="宋体"/>
        </w:rPr>
        <w:t>No less than</w:t>
      </w:r>
      <w:r w:rsidRPr="00E430F6">
        <w:rPr>
          <w:rFonts w:eastAsia="宋体" w:hint="eastAsia"/>
        </w:rPr>
        <w:t>和</w:t>
      </w:r>
      <w:r w:rsidRPr="00E430F6">
        <w:rPr>
          <w:rFonts w:eastAsia="宋体"/>
        </w:rPr>
        <w:t>as well as</w:t>
      </w:r>
      <w:r w:rsidRPr="00E430F6">
        <w:rPr>
          <w:rFonts w:eastAsia="宋体" w:hint="eastAsia"/>
        </w:rPr>
        <w:t>一样是比较级的连接词，主词动词一致性的分析方式也相同。例如：</w:t>
      </w:r>
    </w:p>
    <w:p w:rsidR="00785232" w:rsidRPr="00785232" w:rsidRDefault="00E430F6" w:rsidP="00182A90">
      <w:pPr>
        <w:spacing w:after="84"/>
        <w:ind w:firstLine="480"/>
        <w:rPr>
          <w:lang w:eastAsia="zh-TW"/>
        </w:rPr>
      </w:pPr>
      <w:r w:rsidRPr="00E430F6">
        <w:rPr>
          <w:rFonts w:eastAsia="宋体"/>
          <w:u w:val="single"/>
        </w:rPr>
        <w:t>The numerous stories behind it, no less than the painting itself, have fascinated</w:t>
      </w:r>
      <w:r w:rsidRPr="00E430F6">
        <w:rPr>
          <w:rFonts w:eastAsia="宋体"/>
        </w:rPr>
        <w:t xml:space="preserve"> viewers for ages.</w:t>
      </w:r>
    </w:p>
    <w:p w:rsidR="00DD2927" w:rsidRDefault="00E430F6" w:rsidP="00182A90">
      <w:pPr>
        <w:pStyle w:val="Preface"/>
        <w:spacing w:after="84"/>
        <w:ind w:firstLine="480"/>
        <w:rPr>
          <w:lang w:eastAsia="zh-TW"/>
        </w:rPr>
      </w:pPr>
      <w:r w:rsidRPr="00E430F6">
        <w:rPr>
          <w:rFonts w:hint="eastAsia"/>
        </w:rPr>
        <w:t>它背后众多的传说，不下于这幅画作本身，多年来一直令观众着迷。</w:t>
      </w:r>
    </w:p>
    <w:p w:rsidR="00DD2927" w:rsidRDefault="00E430F6" w:rsidP="00182A90">
      <w:pPr>
        <w:spacing w:after="84"/>
        <w:ind w:firstLine="480"/>
        <w:rPr>
          <w:lang w:eastAsia="zh-TW"/>
        </w:rPr>
      </w:pPr>
      <w:r w:rsidRPr="00E430F6">
        <w:rPr>
          <w:rFonts w:eastAsia="宋体" w:hint="eastAsia"/>
        </w:rPr>
        <w:t>可以拆开成为下面两个句子来理解：</w:t>
      </w:r>
    </w:p>
    <w:p w:rsidR="00785232" w:rsidRPr="00785232" w:rsidRDefault="00E430F6" w:rsidP="00182A90">
      <w:pPr>
        <w:spacing w:after="84"/>
        <w:ind w:firstLine="480"/>
        <w:rPr>
          <w:lang w:eastAsia="zh-TW"/>
        </w:rPr>
      </w:pPr>
      <w:r w:rsidRPr="00E430F6">
        <w:rPr>
          <w:rFonts w:eastAsia="宋体"/>
        </w:rPr>
        <w:t>The numerous stories behind it have fascinated viewers for ages.</w:t>
      </w:r>
    </w:p>
    <w:p w:rsidR="00DD2927" w:rsidRDefault="00E430F6" w:rsidP="00182A90">
      <w:pPr>
        <w:spacing w:after="84"/>
        <w:ind w:firstLine="480"/>
        <w:rPr>
          <w:lang w:eastAsia="zh-TW"/>
        </w:rPr>
      </w:pPr>
      <w:r w:rsidRPr="00E430F6">
        <w:rPr>
          <w:rFonts w:eastAsia="宋体"/>
        </w:rPr>
        <w:t>The painting itself has fascinated viewers for ages.</w:t>
      </w:r>
    </w:p>
    <w:p w:rsidR="00DD2927" w:rsidRDefault="00E430F6" w:rsidP="00182A90">
      <w:pPr>
        <w:spacing w:after="84"/>
        <w:ind w:firstLine="480"/>
        <w:rPr>
          <w:lang w:eastAsia="zh-TW"/>
        </w:rPr>
      </w:pPr>
      <w:r w:rsidRPr="00E430F6">
        <w:rPr>
          <w:rFonts w:eastAsia="宋体" w:hint="eastAsia"/>
        </w:rPr>
        <w:t>这两个句子可以用</w:t>
      </w:r>
      <w:r w:rsidRPr="00E430F6">
        <w:rPr>
          <w:rFonts w:eastAsia="宋体"/>
        </w:rPr>
        <w:t>no less than</w:t>
      </w:r>
      <w:r w:rsidRPr="00E430F6">
        <w:rPr>
          <w:rFonts w:eastAsia="宋体" w:hint="eastAsia"/>
        </w:rPr>
        <w:t>这组比较级的连接词连接起来，然后省略掉从属</w:t>
      </w:r>
      <w:r w:rsidR="00BF5096">
        <w:rPr>
          <w:rFonts w:eastAsia="宋体" w:hint="eastAsia"/>
        </w:rPr>
        <w:t>从句</w:t>
      </w:r>
      <w:r w:rsidRPr="00E430F6">
        <w:rPr>
          <w:rFonts w:eastAsia="宋体" w:hint="eastAsia"/>
        </w:rPr>
        <w:t>中（从属连接词</w:t>
      </w:r>
      <w:r w:rsidRPr="00E430F6">
        <w:rPr>
          <w:rFonts w:eastAsia="宋体"/>
        </w:rPr>
        <w:t>no less than</w:t>
      </w:r>
      <w:r w:rsidRPr="00E430F6">
        <w:rPr>
          <w:rFonts w:eastAsia="宋体" w:hint="eastAsia"/>
        </w:rPr>
        <w:t>后面）重复的部分，成为复句如下：</w:t>
      </w:r>
    </w:p>
    <w:p w:rsidR="00DD2927" w:rsidRDefault="00E430F6" w:rsidP="00182A90">
      <w:pPr>
        <w:spacing w:after="84"/>
        <w:ind w:firstLine="480"/>
        <w:rPr>
          <w:lang w:eastAsia="zh-TW"/>
        </w:rPr>
      </w:pPr>
      <w:r w:rsidRPr="00E430F6">
        <w:rPr>
          <w:rFonts w:eastAsia="宋体"/>
        </w:rPr>
        <w:t xml:space="preserve">The numerous stories behind it have fascinated viewers for ages </w:t>
      </w:r>
      <w:r w:rsidRPr="00E430F6">
        <w:rPr>
          <w:rFonts w:eastAsia="宋体"/>
          <w:u w:val="single"/>
        </w:rPr>
        <w:t>no less than the painting itself (has)</w:t>
      </w:r>
      <w:r w:rsidRPr="00E430F6">
        <w:rPr>
          <w:rFonts w:eastAsia="宋体"/>
        </w:rPr>
        <w:t>.</w:t>
      </w:r>
    </w:p>
    <w:p w:rsidR="00DD2927" w:rsidRDefault="00E430F6" w:rsidP="00182A90">
      <w:pPr>
        <w:spacing w:after="84"/>
        <w:ind w:firstLine="480"/>
        <w:rPr>
          <w:lang w:eastAsia="zh-TW"/>
        </w:rPr>
      </w:pPr>
      <w:r w:rsidRPr="00E430F6">
        <w:rPr>
          <w:rFonts w:eastAsia="宋体" w:hint="eastAsia"/>
        </w:rPr>
        <w:t>如果进一步把重复的助动词</w:t>
      </w:r>
      <w:r w:rsidRPr="00E430F6">
        <w:rPr>
          <w:rFonts w:eastAsia="宋体"/>
        </w:rPr>
        <w:t>has</w:t>
      </w:r>
      <w:r w:rsidRPr="00E430F6">
        <w:rPr>
          <w:rFonts w:eastAsia="宋体" w:hint="eastAsia"/>
        </w:rPr>
        <w:t>也省掉，并把</w:t>
      </w:r>
      <w:r w:rsidRPr="00E430F6">
        <w:rPr>
          <w:rFonts w:eastAsia="宋体"/>
        </w:rPr>
        <w:t>no less than the painting itself</w:t>
      </w:r>
      <w:r w:rsidRPr="00E430F6">
        <w:rPr>
          <w:rFonts w:eastAsia="宋体" w:hint="eastAsia"/>
        </w:rPr>
        <w:t>移到前面直接和</w:t>
      </w:r>
      <w:r w:rsidRPr="00E430F6">
        <w:rPr>
          <w:rFonts w:eastAsia="宋体"/>
        </w:rPr>
        <w:t>the numerous stories behind it</w:t>
      </w:r>
      <w:r w:rsidRPr="00E430F6">
        <w:rPr>
          <w:rFonts w:eastAsia="宋体" w:hint="eastAsia"/>
        </w:rPr>
        <w:t>比较，就会成为：</w:t>
      </w:r>
    </w:p>
    <w:p w:rsidR="00DD2927" w:rsidRDefault="00E430F6" w:rsidP="00182A90">
      <w:pPr>
        <w:spacing w:after="84"/>
        <w:ind w:firstLine="480"/>
        <w:rPr>
          <w:lang w:eastAsia="zh-TW"/>
        </w:rPr>
      </w:pPr>
      <w:r w:rsidRPr="00E430F6">
        <w:rPr>
          <w:rFonts w:eastAsia="宋体"/>
          <w:u w:val="single"/>
        </w:rPr>
        <w:t>The numerous stories benind it</w:t>
      </w:r>
      <w:r w:rsidRPr="00E430F6">
        <w:rPr>
          <w:rFonts w:eastAsia="宋体"/>
        </w:rPr>
        <w:t xml:space="preserve">, no less than the painting itself, </w:t>
      </w:r>
      <w:r w:rsidRPr="00E430F6">
        <w:rPr>
          <w:rFonts w:eastAsia="宋体"/>
          <w:u w:val="single"/>
        </w:rPr>
        <w:t>have fascinated</w:t>
      </w:r>
      <w:r w:rsidRPr="00E430F6">
        <w:rPr>
          <w:rFonts w:eastAsia="宋体"/>
        </w:rPr>
        <w:t xml:space="preserve"> viewers for ages.</w:t>
      </w:r>
    </w:p>
    <w:p w:rsidR="00DD2927" w:rsidRDefault="00E430F6" w:rsidP="00182A90">
      <w:pPr>
        <w:spacing w:after="84"/>
        <w:ind w:firstLine="480"/>
        <w:rPr>
          <w:lang w:eastAsia="zh-TW"/>
        </w:rPr>
      </w:pPr>
      <w:r w:rsidRPr="00E430F6">
        <w:rPr>
          <w:rFonts w:eastAsia="宋体" w:hint="eastAsia"/>
        </w:rPr>
        <w:t>动词</w:t>
      </w:r>
      <w:r w:rsidRPr="00E430F6">
        <w:rPr>
          <w:rFonts w:eastAsia="宋体"/>
        </w:rPr>
        <w:t>have fascinated</w:t>
      </w:r>
      <w:r w:rsidRPr="00E430F6">
        <w:rPr>
          <w:rFonts w:eastAsia="宋体" w:hint="eastAsia"/>
        </w:rPr>
        <w:t>采复数，因为它的主词</w:t>
      </w:r>
      <w:r w:rsidRPr="00E430F6">
        <w:rPr>
          <w:rFonts w:eastAsia="宋体"/>
        </w:rPr>
        <w:t>the numerous stories</w:t>
      </w:r>
      <w:r w:rsidRPr="00E430F6">
        <w:rPr>
          <w:rFonts w:eastAsia="宋体" w:hint="eastAsia"/>
        </w:rPr>
        <w:t>是复数。至于连接词</w:t>
      </w:r>
      <w:r w:rsidRPr="00E430F6">
        <w:rPr>
          <w:rFonts w:eastAsia="宋体"/>
        </w:rPr>
        <w:t>no less than</w:t>
      </w:r>
      <w:r w:rsidRPr="00E430F6">
        <w:rPr>
          <w:rFonts w:eastAsia="宋体" w:hint="eastAsia"/>
        </w:rPr>
        <w:t>后面那个从属</w:t>
      </w:r>
      <w:r w:rsidR="00BF5096">
        <w:rPr>
          <w:rFonts w:eastAsia="宋体" w:hint="eastAsia"/>
        </w:rPr>
        <w:t>从句</w:t>
      </w:r>
      <w:r w:rsidRPr="00E430F6">
        <w:rPr>
          <w:rFonts w:eastAsia="宋体" w:hint="eastAsia"/>
        </w:rPr>
        <w:t>，主词</w:t>
      </w:r>
      <w:r w:rsidRPr="00E430F6">
        <w:rPr>
          <w:rFonts w:eastAsia="宋体"/>
        </w:rPr>
        <w:t>the painting</w:t>
      </w:r>
      <w:r w:rsidRPr="00E430F6">
        <w:rPr>
          <w:rFonts w:eastAsia="宋体" w:hint="eastAsia"/>
        </w:rPr>
        <w:t>是单数，它的动词</w:t>
      </w:r>
      <w:r w:rsidRPr="00E430F6">
        <w:rPr>
          <w:rFonts w:eastAsia="宋体"/>
        </w:rPr>
        <w:t>has</w:t>
      </w:r>
      <w:r w:rsidRPr="00E430F6">
        <w:rPr>
          <w:rFonts w:eastAsia="宋体" w:hint="eastAsia"/>
        </w:rPr>
        <w:t>已经被省略掉了。</w:t>
      </w:r>
    </w:p>
    <w:p w:rsidR="00DD2927" w:rsidRDefault="00E430F6" w:rsidP="00182A90">
      <w:pPr>
        <w:spacing w:after="84"/>
        <w:ind w:firstLine="480"/>
        <w:rPr>
          <w:lang w:eastAsia="zh-TW"/>
        </w:rPr>
      </w:pPr>
      <w:r w:rsidRPr="00E430F6">
        <w:rPr>
          <w:rFonts w:eastAsia="宋体" w:hint="eastAsia"/>
        </w:rPr>
        <w:t>再看一个例子，请读者自行分析为何采用单数动词：</w:t>
      </w:r>
    </w:p>
    <w:p w:rsidR="00785232" w:rsidRPr="00785232" w:rsidRDefault="00E430F6" w:rsidP="00182A90">
      <w:pPr>
        <w:spacing w:after="84"/>
        <w:ind w:firstLine="480"/>
        <w:rPr>
          <w:lang w:eastAsia="zh-TW"/>
        </w:rPr>
      </w:pPr>
      <w:r w:rsidRPr="00E430F6">
        <w:rPr>
          <w:rFonts w:eastAsia="宋体"/>
          <w:u w:val="single"/>
        </w:rPr>
        <w:t>The coach</w:t>
      </w:r>
      <w:r w:rsidRPr="00E430F6">
        <w:rPr>
          <w:rFonts w:eastAsia="宋体"/>
        </w:rPr>
        <w:t xml:space="preserve">, no less than all the players, </w:t>
      </w:r>
      <w:r w:rsidRPr="00E430F6">
        <w:rPr>
          <w:rFonts w:eastAsia="宋体"/>
          <w:u w:val="single"/>
        </w:rPr>
        <w:t>deserves praise</w:t>
      </w:r>
      <w:r w:rsidRPr="00E430F6">
        <w:rPr>
          <w:rFonts w:eastAsia="宋体"/>
        </w:rPr>
        <w:t>.</w:t>
      </w:r>
    </w:p>
    <w:p w:rsidR="00DD2927" w:rsidRDefault="00E430F6" w:rsidP="00182A90">
      <w:pPr>
        <w:pStyle w:val="Preface"/>
        <w:spacing w:after="84"/>
        <w:ind w:firstLine="480"/>
        <w:rPr>
          <w:lang w:eastAsia="zh-TW"/>
        </w:rPr>
      </w:pPr>
      <w:r w:rsidRPr="00E430F6">
        <w:rPr>
          <w:rFonts w:hint="eastAsia"/>
        </w:rPr>
        <w:t>教练和所有球员一样都值得夸奖。</w:t>
      </w:r>
    </w:p>
    <w:p w:rsidR="00DD2927" w:rsidRDefault="00E430F6" w:rsidP="00982549">
      <w:pPr>
        <w:pStyle w:val="3"/>
        <w:spacing w:before="126" w:after="126"/>
        <w:rPr>
          <w:lang w:eastAsia="zh-TW"/>
        </w:rPr>
      </w:pPr>
      <w:bookmarkStart w:id="142" w:name="_Toc363483969"/>
      <w:r w:rsidRPr="00E430F6">
        <w:rPr>
          <w:rFonts w:hint="eastAsia"/>
        </w:rPr>
        <w:t>分裂句</w:t>
      </w:r>
      <w:bookmarkEnd w:id="142"/>
    </w:p>
    <w:p w:rsidR="00DD2927" w:rsidRDefault="00E430F6" w:rsidP="00182A90">
      <w:pPr>
        <w:spacing w:after="84"/>
        <w:ind w:firstLine="480"/>
        <w:rPr>
          <w:lang w:eastAsia="zh-TW"/>
        </w:rPr>
      </w:pPr>
      <w:r w:rsidRPr="00E430F6">
        <w:rPr>
          <w:rFonts w:eastAsia="宋体" w:hint="eastAsia"/>
        </w:rPr>
        <w:t>分裂句是一种强调语气的句型（见第十九章）。标准的分裂句以</w:t>
      </w:r>
      <w:r w:rsidRPr="00E430F6">
        <w:rPr>
          <w:rFonts w:eastAsia="宋体"/>
        </w:rPr>
        <w:t>it is … that …</w:t>
      </w:r>
      <w:r w:rsidRPr="00E430F6">
        <w:rPr>
          <w:rFonts w:eastAsia="宋体" w:hint="eastAsia"/>
        </w:rPr>
        <w:t>的句型呈现，当中主要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是个虚字，它的动词必须采单数形。后面的</w:t>
      </w:r>
      <w:r w:rsidRPr="00E430F6">
        <w:rPr>
          <w:rFonts w:eastAsia="宋体"/>
        </w:rPr>
        <w:t>that</w:t>
      </w:r>
      <w:r w:rsidR="00BF5096">
        <w:rPr>
          <w:rFonts w:eastAsia="宋体" w:hint="eastAsia"/>
        </w:rPr>
        <w:t>从句</w:t>
      </w:r>
      <w:r w:rsidRPr="00E430F6">
        <w:rPr>
          <w:rFonts w:eastAsia="宋体" w:hint="eastAsia"/>
        </w:rPr>
        <w:t>是个关系</w:t>
      </w:r>
      <w:r w:rsidR="00BF5096">
        <w:rPr>
          <w:rFonts w:eastAsia="宋体" w:hint="eastAsia"/>
        </w:rPr>
        <w:t>从句</w:t>
      </w:r>
      <w:r w:rsidRPr="00E430F6">
        <w:rPr>
          <w:rFonts w:eastAsia="宋体" w:hint="eastAsia"/>
        </w:rPr>
        <w:t>，如果</w:t>
      </w:r>
      <w:r w:rsidR="00BF5096">
        <w:rPr>
          <w:rFonts w:eastAsia="宋体" w:hint="eastAsia"/>
        </w:rPr>
        <w:t>从句</w:t>
      </w:r>
      <w:r w:rsidRPr="00E430F6">
        <w:rPr>
          <w:rFonts w:eastAsia="宋体" w:hint="eastAsia"/>
        </w:rPr>
        <w:t>的主词是关系代名词，</w:t>
      </w:r>
      <w:r w:rsidR="00BF5096">
        <w:rPr>
          <w:rFonts w:eastAsia="宋体" w:hint="eastAsia"/>
        </w:rPr>
        <w:t>从句</w:t>
      </w:r>
      <w:r w:rsidRPr="00E430F6">
        <w:rPr>
          <w:rFonts w:eastAsia="宋体" w:hint="eastAsia"/>
        </w:rPr>
        <w:t>的动词就要视先行词的单复数而定。例如：</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those friends of yours</w:t>
      </w:r>
      <w:r w:rsidRPr="00E430F6">
        <w:rPr>
          <w:rFonts w:eastAsia="宋体"/>
        </w:rPr>
        <w:t xml:space="preserve"> [</w:t>
      </w:r>
      <w:r w:rsidRPr="00E430F6">
        <w:rPr>
          <w:rFonts w:eastAsia="宋体"/>
          <w:u w:val="single"/>
        </w:rPr>
        <w:t>that are</w:t>
      </w:r>
      <w:r w:rsidRPr="00E430F6">
        <w:rPr>
          <w:rFonts w:eastAsia="宋体"/>
        </w:rPr>
        <w:t xml:space="preserve"> to blame for the accident].</w:t>
      </w:r>
    </w:p>
    <w:p w:rsidR="00785232" w:rsidRPr="00785232" w:rsidRDefault="00E430F6" w:rsidP="00182A90">
      <w:pPr>
        <w:pStyle w:val="Preface"/>
        <w:spacing w:after="84"/>
        <w:ind w:firstLine="480"/>
        <w:rPr>
          <w:lang w:eastAsia="zh-TW"/>
        </w:rPr>
      </w:pPr>
      <w:r w:rsidRPr="00E430F6">
        <w:t xml:space="preserve">S V        C                  </w:t>
      </w:r>
      <w:r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rPr>
          <w:rFonts w:eastAsia="宋体" w:hint="eastAsia"/>
        </w:rPr>
        <w:t>是你那些朋友该为这次意外负责。</w:t>
      </w:r>
    </w:p>
    <w:p w:rsidR="00DD2927" w:rsidRDefault="00E430F6" w:rsidP="00182A90">
      <w:pPr>
        <w:spacing w:after="84"/>
        <w:ind w:firstLine="480"/>
        <w:rPr>
          <w:lang w:eastAsia="zh-TW"/>
        </w:rPr>
      </w:pPr>
      <w:r w:rsidRPr="00E430F6">
        <w:rPr>
          <w:rFonts w:eastAsia="宋体" w:hint="eastAsia"/>
        </w:rPr>
        <w:t>这个分裂句来自于单句</w:t>
      </w:r>
      <w:r w:rsidRPr="00E430F6">
        <w:rPr>
          <w:rFonts w:eastAsia="宋体"/>
        </w:rPr>
        <w:t xml:space="preserve">Those friends of yours are to blame for the </w:t>
      </w:r>
      <w:r w:rsidRPr="00E430F6">
        <w:rPr>
          <w:rFonts w:eastAsia="宋体"/>
        </w:rPr>
        <w:lastRenderedPageBreak/>
        <w:t>accident</w:t>
      </w:r>
      <w:r w:rsidRPr="00E430F6">
        <w:rPr>
          <w:rFonts w:eastAsia="宋体" w:hint="eastAsia"/>
        </w:rPr>
        <w:t>，将单句的主词</w:t>
      </w:r>
      <w:r w:rsidRPr="00E430F6">
        <w:rPr>
          <w:rFonts w:eastAsia="宋体"/>
        </w:rPr>
        <w:t>those friends of yours</w:t>
      </w:r>
      <w:r w:rsidRPr="00E430F6">
        <w:rPr>
          <w:rFonts w:eastAsia="宋体" w:hint="eastAsia"/>
        </w:rPr>
        <w:t>拿出来放在分裂句的补语位置以强调语气。分裂句当中，主要</w:t>
      </w:r>
      <w:r w:rsidR="00BF5096">
        <w:rPr>
          <w:rFonts w:eastAsia="宋体" w:hint="eastAsia"/>
        </w:rPr>
        <w:t>从句</w:t>
      </w:r>
      <w:r w:rsidRPr="00E430F6">
        <w:rPr>
          <w:rFonts w:eastAsia="宋体" w:hint="eastAsia"/>
        </w:rPr>
        <w:t>的主词是虚字</w:t>
      </w:r>
      <w:r w:rsidRPr="00E430F6">
        <w:rPr>
          <w:rFonts w:eastAsia="宋体"/>
        </w:rPr>
        <w:t>it</w:t>
      </w:r>
      <w:r w:rsidRPr="00E430F6">
        <w:rPr>
          <w:rFonts w:eastAsia="宋体" w:hint="eastAsia"/>
        </w:rPr>
        <w:t>，动词必须采用单数（如</w:t>
      </w:r>
      <w:r w:rsidRPr="00E430F6">
        <w:rPr>
          <w:rFonts w:eastAsia="宋体"/>
        </w:rPr>
        <w:t>is</w:t>
      </w:r>
      <w:r w:rsidRPr="00E430F6">
        <w:rPr>
          <w:rFonts w:eastAsia="宋体" w:hint="eastAsia"/>
        </w:rPr>
        <w:t>）。后面的关系</w:t>
      </w:r>
      <w:r w:rsidR="00BF5096">
        <w:rPr>
          <w:rFonts w:eastAsia="宋体" w:hint="eastAsia"/>
        </w:rPr>
        <w:t>从句</w:t>
      </w:r>
      <w:r w:rsidRPr="00E430F6">
        <w:rPr>
          <w:rFonts w:eastAsia="宋体" w:hint="eastAsia"/>
        </w:rPr>
        <w:t>，主词就是关系代名词</w:t>
      </w:r>
      <w:r w:rsidRPr="00E430F6">
        <w:rPr>
          <w:rFonts w:eastAsia="宋体"/>
        </w:rPr>
        <w:t>that</w:t>
      </w:r>
      <w:r w:rsidRPr="00E430F6">
        <w:rPr>
          <w:rFonts w:eastAsia="宋体" w:hint="eastAsia"/>
        </w:rPr>
        <w:t>（亦可作</w:t>
      </w:r>
      <w:r w:rsidRPr="00E430F6">
        <w:rPr>
          <w:rFonts w:eastAsia="宋体"/>
        </w:rPr>
        <w:t>who</w:t>
      </w:r>
      <w:r w:rsidRPr="00E430F6">
        <w:rPr>
          <w:rFonts w:eastAsia="宋体" w:hint="eastAsia"/>
        </w:rPr>
        <w:t>）。它的先行词是复数的</w:t>
      </w:r>
      <w:r w:rsidRPr="00E430F6">
        <w:rPr>
          <w:rFonts w:eastAsia="宋体"/>
        </w:rPr>
        <w:t>those friends of yours</w:t>
      </w:r>
      <w:r w:rsidRPr="00E430F6">
        <w:rPr>
          <w:rFonts w:eastAsia="宋体" w:hint="eastAsia"/>
        </w:rPr>
        <w:t>，因此它的动词应采复数形（如</w:t>
      </w:r>
      <w:r w:rsidRPr="00E430F6">
        <w:rPr>
          <w:rFonts w:eastAsia="宋体"/>
        </w:rPr>
        <w:t>are</w:t>
      </w:r>
      <w:r w:rsidRPr="00E430F6">
        <w:rPr>
          <w:rFonts w:eastAsia="宋体" w:hint="eastAsia"/>
        </w:rPr>
        <w:t>）。</w:t>
      </w:r>
    </w:p>
    <w:p w:rsidR="00DD2927" w:rsidRDefault="00E430F6" w:rsidP="00982549">
      <w:pPr>
        <w:pStyle w:val="3"/>
        <w:spacing w:before="126" w:after="126"/>
        <w:rPr>
          <w:lang w:eastAsia="zh-TW"/>
        </w:rPr>
      </w:pPr>
      <w:bookmarkStart w:id="143" w:name="_Toc363483970"/>
      <w:r w:rsidRPr="00E430F6">
        <w:rPr>
          <w:rFonts w:hint="eastAsia"/>
        </w:rPr>
        <w:t>动名词，</w:t>
      </w:r>
      <w:r w:rsidR="00750148">
        <w:rPr>
          <w:rFonts w:hint="eastAsia"/>
        </w:rPr>
        <w:t>动词不定式</w:t>
      </w:r>
      <w:r w:rsidRPr="00E430F6">
        <w:rPr>
          <w:rFonts w:hint="eastAsia"/>
        </w:rPr>
        <w:t>，名词</w:t>
      </w:r>
      <w:r w:rsidR="00BF5096">
        <w:rPr>
          <w:rFonts w:hint="eastAsia"/>
        </w:rPr>
        <w:t>从句</w:t>
      </w:r>
      <w:bookmarkEnd w:id="143"/>
    </w:p>
    <w:p w:rsidR="00DD2927" w:rsidRDefault="00E430F6" w:rsidP="00182A90">
      <w:pPr>
        <w:spacing w:after="84"/>
        <w:ind w:firstLine="480"/>
        <w:rPr>
          <w:lang w:eastAsia="zh-TW"/>
        </w:rPr>
      </w:pPr>
      <w:r w:rsidRPr="00E352E9">
        <w:rPr>
          <w:rStyle w:val="af1"/>
          <w:rFonts w:hint="eastAsia"/>
        </w:rPr>
        <w:t>如果主词是动名词、</w:t>
      </w:r>
      <w:r w:rsidR="00750148" w:rsidRPr="00E352E9">
        <w:rPr>
          <w:rStyle w:val="af1"/>
          <w:rFonts w:hint="eastAsia"/>
        </w:rPr>
        <w:t>动词不定式</w:t>
      </w:r>
      <w:r w:rsidRPr="00E352E9">
        <w:rPr>
          <w:rStyle w:val="af1"/>
          <w:rFonts w:hint="eastAsia"/>
        </w:rPr>
        <w:t>、名词</w:t>
      </w:r>
      <w:r w:rsidR="00BF5096" w:rsidRPr="00E352E9">
        <w:rPr>
          <w:rStyle w:val="af1"/>
          <w:rFonts w:hint="eastAsia"/>
        </w:rPr>
        <w:t>从句</w:t>
      </w:r>
      <w:r w:rsidRPr="00E352E9">
        <w:rPr>
          <w:rStyle w:val="af1"/>
          <w:rFonts w:hint="eastAsia"/>
        </w:rPr>
        <w:t>等文法结构，那么动词通常要用单数</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Smoking</w:t>
      </w:r>
      <w:r w:rsidRPr="00E430F6">
        <w:rPr>
          <w:rFonts w:eastAsia="宋体"/>
        </w:rPr>
        <w:t xml:space="preserve"> </w:t>
      </w:r>
      <w:r w:rsidRPr="00E430F6">
        <w:rPr>
          <w:rFonts w:eastAsia="宋体"/>
          <w:u w:val="single"/>
        </w:rPr>
        <w:t>is</w:t>
      </w:r>
      <w:r w:rsidRPr="00E430F6">
        <w:rPr>
          <w:rFonts w:eastAsia="宋体"/>
        </w:rPr>
        <w:t xml:space="preserve"> an awful habit.</w:t>
      </w:r>
    </w:p>
    <w:p w:rsidR="00DD2927" w:rsidRDefault="00E430F6" w:rsidP="00182A90">
      <w:pPr>
        <w:pStyle w:val="Preface"/>
        <w:spacing w:after="84"/>
        <w:ind w:firstLine="480"/>
        <w:rPr>
          <w:lang w:eastAsia="zh-TW"/>
        </w:rPr>
      </w:pPr>
      <w:r w:rsidRPr="00E430F6">
        <w:rPr>
          <w:rFonts w:hint="eastAsia"/>
        </w:rPr>
        <w:t>抽烟是个坏习惯。</w:t>
      </w:r>
    </w:p>
    <w:p w:rsidR="00785232" w:rsidRPr="00785232" w:rsidRDefault="00E430F6" w:rsidP="00182A90">
      <w:pPr>
        <w:spacing w:after="84"/>
        <w:ind w:firstLine="480"/>
        <w:rPr>
          <w:lang w:eastAsia="zh-TW"/>
        </w:rPr>
      </w:pPr>
      <w:r w:rsidRPr="00E430F6">
        <w:rPr>
          <w:rFonts w:eastAsia="宋体"/>
          <w:u w:val="single"/>
        </w:rPr>
        <w:t>To see her</w:t>
      </w:r>
      <w:r w:rsidRPr="00E430F6">
        <w:rPr>
          <w:rFonts w:eastAsia="宋体"/>
        </w:rPr>
        <w:t xml:space="preserve"> </w:t>
      </w:r>
      <w:r w:rsidRPr="00E430F6">
        <w:rPr>
          <w:rFonts w:eastAsia="宋体"/>
          <w:u w:val="single"/>
        </w:rPr>
        <w:t>is</w:t>
      </w:r>
      <w:r w:rsidRPr="00E430F6">
        <w:rPr>
          <w:rFonts w:eastAsia="宋体"/>
        </w:rPr>
        <w:t xml:space="preserve"> to love her.</w:t>
      </w:r>
    </w:p>
    <w:p w:rsidR="00DD2927" w:rsidRDefault="00E430F6" w:rsidP="00182A90">
      <w:pPr>
        <w:pStyle w:val="Preface"/>
        <w:spacing w:after="84"/>
        <w:ind w:firstLine="480"/>
        <w:rPr>
          <w:lang w:eastAsia="zh-TW"/>
        </w:rPr>
      </w:pPr>
      <w:r w:rsidRPr="00E430F6">
        <w:rPr>
          <w:rFonts w:hint="eastAsia"/>
        </w:rPr>
        <w:t>看到她一定就会爱上她。</w:t>
      </w:r>
    </w:p>
    <w:p w:rsidR="00785232" w:rsidRPr="00785232" w:rsidRDefault="00E430F6" w:rsidP="00182A90">
      <w:pPr>
        <w:spacing w:after="84"/>
        <w:ind w:firstLine="480"/>
        <w:rPr>
          <w:lang w:eastAsia="zh-TW"/>
        </w:rPr>
      </w:pPr>
      <w:r w:rsidRPr="00E430F6">
        <w:rPr>
          <w:rFonts w:eastAsia="宋体"/>
          <w:u w:val="single"/>
        </w:rPr>
        <w:t>What I need</w:t>
      </w:r>
      <w:r w:rsidRPr="00E430F6">
        <w:rPr>
          <w:rFonts w:eastAsia="宋体"/>
        </w:rPr>
        <w:t xml:space="preserve"> </w:t>
      </w:r>
      <w:r w:rsidRPr="00E430F6">
        <w:rPr>
          <w:rFonts w:eastAsia="宋体"/>
          <w:u w:val="single"/>
        </w:rPr>
        <w:t>is</w:t>
      </w:r>
      <w:r w:rsidRPr="00E430F6">
        <w:rPr>
          <w:rFonts w:eastAsia="宋体"/>
        </w:rPr>
        <w:t xml:space="preserve"> your word.</w:t>
      </w:r>
    </w:p>
    <w:p w:rsidR="00EA57E3" w:rsidRDefault="00E430F6" w:rsidP="00182A90">
      <w:pPr>
        <w:pStyle w:val="Preface"/>
        <w:spacing w:after="84"/>
        <w:ind w:firstLine="480"/>
        <w:rPr>
          <w:lang w:eastAsia="zh-TW"/>
        </w:rPr>
      </w:pPr>
      <w:r w:rsidRPr="00E430F6">
        <w:rPr>
          <w:rFonts w:hint="eastAsia"/>
        </w:rPr>
        <w:t>我需要的是你的承诺。</w:t>
      </w:r>
    </w:p>
    <w:p w:rsidR="00DD2927" w:rsidRDefault="00E430F6" w:rsidP="00182A90">
      <w:pPr>
        <w:pStyle w:val="1"/>
        <w:spacing w:after="84"/>
        <w:rPr>
          <w:lang w:eastAsia="zh-TW"/>
        </w:rPr>
      </w:pPr>
      <w:bookmarkStart w:id="144" w:name="_Toc363483971"/>
      <w:r w:rsidRPr="00E430F6">
        <w:rPr>
          <w:rFonts w:hint="eastAsia"/>
        </w:rPr>
        <w:lastRenderedPageBreak/>
        <w:t>第二十一章</w:t>
      </w:r>
      <w:r w:rsidRPr="00E430F6">
        <w:t xml:space="preserve"> </w:t>
      </w:r>
      <w:r w:rsidRPr="00E430F6">
        <w:rPr>
          <w:rFonts w:hint="eastAsia"/>
        </w:rPr>
        <w:t>倒装句</w:t>
      </w:r>
      <w:bookmarkEnd w:id="144"/>
    </w:p>
    <w:p w:rsidR="00DD2927" w:rsidRDefault="00E430F6" w:rsidP="00182A90">
      <w:pPr>
        <w:spacing w:after="84"/>
        <w:ind w:firstLine="480"/>
        <w:rPr>
          <w:lang w:eastAsia="zh-TW"/>
        </w:rPr>
      </w:pPr>
      <w:r w:rsidRPr="00E430F6">
        <w:rPr>
          <w:rFonts w:eastAsia="宋体" w:hint="eastAsia"/>
        </w:rPr>
        <w:t>单句、合句、复句等等初级到中级的句型构造都搞清楚了，接下来即将进入「减化</w:t>
      </w:r>
      <w:r w:rsidR="00BF5096">
        <w:rPr>
          <w:rFonts w:eastAsia="宋体" w:hint="eastAsia"/>
        </w:rPr>
        <w:t>从句</w:t>
      </w:r>
      <w:r w:rsidRPr="00E430F6">
        <w:rPr>
          <w:rFonts w:eastAsia="宋体" w:hint="eastAsia"/>
        </w:rPr>
        <w:t>」这种高级句型。不过，有一种特殊的句型构造称为倒装（</w:t>
      </w:r>
      <w:r w:rsidRPr="00E430F6">
        <w:rPr>
          <w:rFonts w:eastAsia="宋体"/>
        </w:rPr>
        <w:t>inversion</w:t>
      </w:r>
      <w:r w:rsidRPr="00E430F6">
        <w:rPr>
          <w:rFonts w:eastAsia="宋体" w:hint="eastAsia"/>
        </w:rPr>
        <w:t>），应该先弄清楚，对句型的认识才算完整。</w:t>
      </w:r>
    </w:p>
    <w:p w:rsidR="00DD2927" w:rsidRDefault="00E430F6" w:rsidP="00182A90">
      <w:pPr>
        <w:spacing w:after="84"/>
        <w:ind w:firstLine="480"/>
        <w:rPr>
          <w:lang w:eastAsia="zh-TW"/>
        </w:rPr>
      </w:pPr>
      <w:r w:rsidRPr="00E430F6">
        <w:rPr>
          <w:rFonts w:eastAsia="宋体" w:hint="eastAsia"/>
        </w:rPr>
        <w:t>倒装句的特色在于主词和动词的顺序颠倒：动词在前、主词在后。从这个定义来看，所有的疑问句都可以算是倒装句。疑问句属于比较基础的文法，比较值得研究的是具有修辞功能的倒装句。</w:t>
      </w:r>
    </w:p>
    <w:p w:rsidR="00DD2927" w:rsidRDefault="00E430F6" w:rsidP="00182A90">
      <w:pPr>
        <w:spacing w:after="84"/>
        <w:ind w:firstLine="480"/>
        <w:rPr>
          <w:lang w:eastAsia="zh-TW"/>
        </w:rPr>
      </w:pPr>
      <w:r w:rsidRPr="00E430F6">
        <w:rPr>
          <w:rFonts w:eastAsia="宋体" w:hint="eastAsia"/>
        </w:rPr>
        <w:t>动词要移到主词前面构成倒装句，通常得先有别的元素为了某种修辞原因移动到句首，动词只不过是被它带着走。而且，动词的倒装又分成几种方式：有时候是直接把普通动词移到主词前面、有时候是只能移动助动词或</w:t>
      </w:r>
      <w:r w:rsidRPr="00E430F6">
        <w:rPr>
          <w:rFonts w:eastAsia="宋体"/>
        </w:rPr>
        <w:t>be</w:t>
      </w:r>
      <w:r w:rsidRPr="00E430F6">
        <w:rPr>
          <w:rFonts w:eastAsia="宋体" w:hint="eastAsia"/>
        </w:rPr>
        <w:t>动词，有时候则是要加上像</w:t>
      </w:r>
      <w:r w:rsidRPr="00E430F6">
        <w:rPr>
          <w:rFonts w:eastAsia="宋体"/>
        </w:rPr>
        <w:t>do</w:t>
      </w:r>
      <w:r w:rsidRPr="00E430F6">
        <w:rPr>
          <w:rFonts w:eastAsia="宋体" w:hint="eastAsia"/>
        </w:rPr>
        <w:t>之类的助动词在前面。以下就依动词移动的方式，分成四种情况来探讨倒装句。</w:t>
      </w:r>
    </w:p>
    <w:p w:rsidR="00DD2927" w:rsidRDefault="002008A0" w:rsidP="00982549">
      <w:pPr>
        <w:pStyle w:val="3"/>
        <w:spacing w:before="126" w:after="126"/>
        <w:rPr>
          <w:rFonts w:eastAsia="PMingLiU"/>
          <w:lang w:eastAsia="zh-TW"/>
        </w:rPr>
      </w:pPr>
      <w:bookmarkStart w:id="145" w:name="_Toc363483972"/>
      <w:r>
        <w:rPr>
          <w:rFonts w:hint="eastAsia"/>
        </w:rPr>
        <w:t>(1)</w:t>
      </w:r>
      <w:r w:rsidR="00E430F6" w:rsidRPr="00E430F6">
        <w:rPr>
          <w:rFonts w:hint="eastAsia"/>
        </w:rPr>
        <w:t>直接移动动词</w:t>
      </w:r>
      <w:bookmarkEnd w:id="145"/>
    </w:p>
    <w:p w:rsidR="00DD2927" w:rsidRDefault="00E430F6" w:rsidP="00182A90">
      <w:pPr>
        <w:spacing w:after="84"/>
        <w:ind w:firstLine="480"/>
        <w:rPr>
          <w:rFonts w:eastAsia="PMingLiU"/>
          <w:lang w:eastAsia="zh-TW"/>
        </w:rPr>
      </w:pPr>
      <w:r w:rsidRPr="00E430F6">
        <w:rPr>
          <w:rFonts w:eastAsia="宋体" w:hint="eastAsia"/>
        </w:rPr>
        <w:t>这种倒装句，不论动词是什么，倒装的方式就是直接把动词移到主词前面。采用这种倒装方式的又分三种情况。</w:t>
      </w:r>
    </w:p>
    <w:p w:rsidR="00DD2927" w:rsidRDefault="00E430F6" w:rsidP="00182A90">
      <w:pPr>
        <w:pStyle w:val="4"/>
        <w:spacing w:after="84"/>
        <w:rPr>
          <w:rFonts w:eastAsia="PMingLiU"/>
          <w:lang w:eastAsia="zh-TW"/>
        </w:rPr>
      </w:pPr>
      <w:r w:rsidRPr="00E430F6">
        <w:t xml:space="preserve">A. </w:t>
      </w:r>
      <w:r w:rsidRPr="00E430F6">
        <w:rPr>
          <w:rFonts w:hint="eastAsia"/>
        </w:rPr>
        <w:t>引用句</w:t>
      </w:r>
    </w:p>
    <w:p w:rsidR="00DD2927" w:rsidRDefault="00E430F6" w:rsidP="00182A90">
      <w:pPr>
        <w:spacing w:after="84"/>
        <w:ind w:firstLine="480"/>
        <w:rPr>
          <w:lang w:eastAsia="zh-TW"/>
        </w:rPr>
      </w:pPr>
      <w:r w:rsidRPr="00E430F6">
        <w:rPr>
          <w:rFonts w:eastAsia="宋体" w:hint="eastAsia"/>
        </w:rPr>
        <w:t>不论是直接引句还是间接引句，都可以选择把当</w:t>
      </w:r>
      <w:r w:rsidR="009D20F5">
        <w:rPr>
          <w:rFonts w:eastAsia="宋体" w:hint="eastAsia"/>
        </w:rPr>
        <w:t>受词（宾语）</w:t>
      </w:r>
      <w:r w:rsidRPr="00E430F6">
        <w:rPr>
          <w:rFonts w:eastAsia="宋体" w:hint="eastAsia"/>
        </w:rPr>
        <w:t>使用的名词</w:t>
      </w:r>
      <w:r w:rsidR="00BF5096">
        <w:rPr>
          <w:rFonts w:eastAsia="宋体" w:hint="eastAsia"/>
        </w:rPr>
        <w:t>从句</w:t>
      </w:r>
      <w:r w:rsidRPr="00E430F6">
        <w:rPr>
          <w:rFonts w:eastAsia="宋体" w:hint="eastAsia"/>
        </w:rPr>
        <w:t>移到句首来加强语气。例如：</w:t>
      </w:r>
    </w:p>
    <w:p w:rsidR="00785232" w:rsidRPr="00785232" w:rsidRDefault="00E430F6" w:rsidP="00182A90">
      <w:pPr>
        <w:spacing w:after="84"/>
        <w:ind w:firstLineChars="0" w:firstLine="0"/>
        <w:rPr>
          <w:lang w:eastAsia="zh-TW"/>
        </w:rPr>
      </w:pPr>
      <w:r w:rsidRPr="00E430F6">
        <w:rPr>
          <w:rFonts w:eastAsia="宋体"/>
          <w:u w:val="single"/>
        </w:rPr>
        <w:t>The weatherman</w:t>
      </w:r>
      <w:r w:rsidRPr="00E430F6">
        <w:rPr>
          <w:rFonts w:eastAsia="宋体"/>
        </w:rPr>
        <w:t xml:space="preserve"> </w:t>
      </w:r>
      <w:r w:rsidRPr="00E430F6">
        <w:rPr>
          <w:rFonts w:eastAsia="宋体"/>
          <w:u w:val="single"/>
        </w:rPr>
        <w:t>says</w:t>
      </w:r>
      <w:r w:rsidRPr="00E430F6">
        <w:rPr>
          <w:rFonts w:eastAsia="宋体"/>
        </w:rPr>
        <w:t xml:space="preserve">, </w:t>
      </w:r>
      <w:r w:rsidRPr="00E430F6">
        <w:rPr>
          <w:rFonts w:eastAsia="宋体"/>
          <w:u w:val="single"/>
        </w:rPr>
        <w:t>“The typhoon is expected to swerve north for Japan.”</w:t>
      </w:r>
    </w:p>
    <w:p w:rsidR="00785232" w:rsidRPr="00785232" w:rsidRDefault="00363A35" w:rsidP="00182A90">
      <w:pPr>
        <w:pStyle w:val="Preface"/>
        <w:spacing w:after="84"/>
        <w:ind w:firstLine="480"/>
        <w:rPr>
          <w:lang w:eastAsia="zh-TW"/>
        </w:rPr>
      </w:pPr>
      <w:r>
        <w:t xml:space="preserve"> </w:t>
      </w:r>
      <w:r w:rsidR="00E430F6" w:rsidRPr="00E430F6">
        <w:t xml:space="preserve">  S        V                          O</w:t>
      </w:r>
    </w:p>
    <w:p w:rsidR="00DD2927" w:rsidRDefault="00E430F6" w:rsidP="00182A90">
      <w:pPr>
        <w:pStyle w:val="Preface"/>
        <w:spacing w:after="84"/>
        <w:ind w:firstLine="480"/>
        <w:rPr>
          <w:lang w:eastAsia="zh-TW"/>
        </w:rPr>
      </w:pPr>
      <w:r w:rsidRPr="00E430F6">
        <w:rPr>
          <w:rFonts w:hint="eastAsia"/>
        </w:rPr>
        <w:t>气象预报员说：「台风预期将偏北转往日本。」</w:t>
      </w:r>
      <w:r w:rsidR="00363A35">
        <w:rPr>
          <w:rFonts w:hint="eastAsia"/>
        </w:rPr>
        <w:t>（</w:t>
      </w:r>
      <w:r w:rsidR="00363A35">
        <w:rPr>
          <w:rFonts w:hint="eastAsia"/>
        </w:rPr>
        <w:t>Swerve:</w:t>
      </w:r>
      <w:r w:rsidR="00363A35">
        <w:rPr>
          <w:rFonts w:hint="eastAsia"/>
        </w:rPr>
        <w:t>转向）</w:t>
      </w:r>
    </w:p>
    <w:p w:rsidR="00DD2927" w:rsidRDefault="00E430F6" w:rsidP="00182A90">
      <w:pPr>
        <w:spacing w:after="84"/>
        <w:ind w:firstLine="480"/>
        <w:rPr>
          <w:lang w:eastAsia="zh-TW"/>
        </w:rPr>
      </w:pPr>
      <w:r w:rsidRPr="00E430F6">
        <w:rPr>
          <w:rFonts w:eastAsia="宋体" w:hint="eastAsia"/>
        </w:rPr>
        <w:t>双引号里面的部分是直接引句，这个名词</w:t>
      </w:r>
      <w:r w:rsidR="00BF5096">
        <w:rPr>
          <w:rFonts w:eastAsia="宋体" w:hint="eastAsia"/>
        </w:rPr>
        <w:t>从句</w:t>
      </w:r>
      <w:r w:rsidRPr="00E430F6">
        <w:rPr>
          <w:rFonts w:eastAsia="宋体" w:hint="eastAsia"/>
        </w:rPr>
        <w:t>扮演</w:t>
      </w:r>
      <w:r w:rsidR="009D20F5">
        <w:rPr>
          <w:rFonts w:eastAsia="宋体" w:hint="eastAsia"/>
        </w:rPr>
        <w:t>受词（宾语）</w:t>
      </w:r>
      <w:r w:rsidRPr="00E430F6">
        <w:rPr>
          <w:rFonts w:eastAsia="宋体" w:hint="eastAsia"/>
        </w:rPr>
        <w:t>的角色。可以选择把这个直接引句移到句首，并且把动词倒装到主词前面，整个句子变成倒装句，如下：</w:t>
      </w:r>
    </w:p>
    <w:p w:rsidR="00785232" w:rsidRPr="00785232" w:rsidRDefault="00E430F6" w:rsidP="00182A90">
      <w:pPr>
        <w:spacing w:after="84"/>
        <w:ind w:firstLine="480"/>
        <w:rPr>
          <w:lang w:eastAsia="zh-TW"/>
        </w:rPr>
      </w:pPr>
      <w:r w:rsidRPr="00E430F6">
        <w:rPr>
          <w:rFonts w:eastAsia="宋体"/>
          <w:u w:val="single"/>
        </w:rPr>
        <w:t>“The typhoon is expected to swerve north for Japan,”</w:t>
      </w:r>
      <w:r w:rsidRPr="00E430F6">
        <w:rPr>
          <w:rFonts w:eastAsia="宋体"/>
        </w:rPr>
        <w:t xml:space="preserve"> </w:t>
      </w:r>
      <w:r w:rsidRPr="00E430F6">
        <w:rPr>
          <w:rFonts w:eastAsia="宋体"/>
          <w:u w:val="single"/>
        </w:rPr>
        <w:t>says</w:t>
      </w:r>
      <w:r w:rsidRPr="00E430F6">
        <w:rPr>
          <w:rFonts w:eastAsia="宋体"/>
        </w:rPr>
        <w:t xml:space="preserve"> </w:t>
      </w:r>
      <w:r w:rsidRPr="00E430F6">
        <w:rPr>
          <w:rFonts w:eastAsia="宋体"/>
          <w:u w:val="single"/>
        </w:rPr>
        <w:t>the weatherman</w:t>
      </w:r>
      <w:r w:rsidRPr="00E430F6">
        <w:rPr>
          <w:rFonts w:eastAsia="宋体"/>
        </w:rPr>
        <w:t>.</w:t>
      </w:r>
    </w:p>
    <w:p w:rsidR="00DD2927" w:rsidRDefault="00E430F6" w:rsidP="00182A90">
      <w:pPr>
        <w:pStyle w:val="Preface"/>
        <w:spacing w:after="84"/>
        <w:ind w:firstLine="480"/>
        <w:rPr>
          <w:lang w:eastAsia="zh-TW"/>
        </w:rPr>
      </w:pPr>
      <w:r w:rsidRPr="00E430F6">
        <w:t xml:space="preserve">                   O                          V         S</w:t>
      </w:r>
    </w:p>
    <w:p w:rsidR="00DD2927" w:rsidRDefault="00E430F6" w:rsidP="00182A90">
      <w:pPr>
        <w:spacing w:after="84"/>
        <w:ind w:firstLine="480"/>
        <w:rPr>
          <w:lang w:eastAsia="zh-TW"/>
        </w:rPr>
      </w:pPr>
      <w:r w:rsidRPr="00E430F6">
        <w:rPr>
          <w:rFonts w:eastAsia="宋体" w:hint="eastAsia"/>
        </w:rPr>
        <w:t>这个句子，选择把</w:t>
      </w:r>
      <w:r w:rsidR="009D20F5">
        <w:rPr>
          <w:rFonts w:eastAsia="宋体" w:hint="eastAsia"/>
        </w:rPr>
        <w:t>受词（宾语）</w:t>
      </w:r>
      <w:r w:rsidR="00BF5096">
        <w:rPr>
          <w:rFonts w:eastAsia="宋体" w:hint="eastAsia"/>
        </w:rPr>
        <w:t>从句</w:t>
      </w:r>
      <w:r w:rsidRPr="00E430F6">
        <w:rPr>
          <w:rFonts w:eastAsia="宋体" w:hint="eastAsia"/>
        </w:rPr>
        <w:t>（引用句）倒装到句首是为了加强语气：读者比较有兴趣知道的是气象预报说了些什么「内容」、而不是「谁说的」，所以选择把比较重要的引用句移到句首。而</w:t>
      </w:r>
      <w:r w:rsidR="009D20F5">
        <w:rPr>
          <w:rFonts w:eastAsia="宋体" w:hint="eastAsia"/>
        </w:rPr>
        <w:t>受词（宾语）</w:t>
      </w:r>
      <w:r w:rsidR="00BF5096">
        <w:rPr>
          <w:rFonts w:eastAsia="宋体" w:hint="eastAsia"/>
        </w:rPr>
        <w:t>从句</w:t>
      </w:r>
      <w:r w:rsidRPr="00E430F6">
        <w:rPr>
          <w:rFonts w:eastAsia="宋体" w:hint="eastAsia"/>
        </w:rPr>
        <w:t>一旦移到句首，与</w:t>
      </w:r>
      <w:r w:rsidR="009D20F5">
        <w:rPr>
          <w:rFonts w:eastAsia="宋体" w:hint="eastAsia"/>
        </w:rPr>
        <w:t>受词（宾语）</w:t>
      </w:r>
      <w:r w:rsidRPr="00E430F6">
        <w:rPr>
          <w:rFonts w:eastAsia="宋体" w:hint="eastAsia"/>
        </w:rPr>
        <w:t>直接相关的动词</w:t>
      </w:r>
      <w:r w:rsidRPr="00E430F6">
        <w:rPr>
          <w:rFonts w:eastAsia="宋体"/>
        </w:rPr>
        <w:t>says</w:t>
      </w:r>
      <w:r w:rsidRPr="00E430F6">
        <w:rPr>
          <w:rFonts w:eastAsia="宋体" w:hint="eastAsia"/>
        </w:rPr>
        <w:t>就可以跟着它移动到主词前面，因而构成倒装句。这种句子也可以选择只移动引用句、动词并不倒装，如下：</w:t>
      </w:r>
    </w:p>
    <w:p w:rsidR="00785232" w:rsidRPr="00785232" w:rsidRDefault="00E430F6" w:rsidP="00182A90">
      <w:pPr>
        <w:spacing w:after="84"/>
        <w:ind w:firstLineChars="0" w:firstLine="0"/>
        <w:rPr>
          <w:lang w:eastAsia="zh-TW"/>
        </w:rPr>
      </w:pPr>
      <w:r w:rsidRPr="00E430F6">
        <w:rPr>
          <w:rFonts w:eastAsia="宋体"/>
          <w:u w:val="single"/>
        </w:rPr>
        <w:t>“The typhoon is expected to swerve north for Japan,”</w:t>
      </w:r>
      <w:r w:rsidRPr="00E430F6">
        <w:rPr>
          <w:rFonts w:eastAsia="宋体"/>
        </w:rPr>
        <w:t xml:space="preserve"> </w:t>
      </w:r>
      <w:r w:rsidRPr="00E430F6">
        <w:rPr>
          <w:rFonts w:eastAsia="宋体"/>
          <w:u w:val="single"/>
        </w:rPr>
        <w:t>the weatherman</w:t>
      </w:r>
      <w:r w:rsidRPr="00E430F6">
        <w:rPr>
          <w:rFonts w:eastAsia="宋体"/>
        </w:rPr>
        <w:t xml:space="preserve"> </w:t>
      </w:r>
      <w:r w:rsidRPr="00E430F6">
        <w:rPr>
          <w:rFonts w:eastAsia="宋体"/>
          <w:u w:val="single"/>
        </w:rPr>
        <w:t>says</w:t>
      </w:r>
      <w:r w:rsidRPr="00E430F6">
        <w:rPr>
          <w:rFonts w:eastAsia="宋体"/>
        </w:rPr>
        <w:t>.</w:t>
      </w:r>
    </w:p>
    <w:p w:rsidR="00DD2927" w:rsidRDefault="00E430F6" w:rsidP="00182A90">
      <w:pPr>
        <w:pStyle w:val="Preface"/>
        <w:spacing w:after="84"/>
        <w:ind w:firstLine="480"/>
        <w:rPr>
          <w:lang w:eastAsia="zh-TW"/>
        </w:rPr>
      </w:pPr>
      <w:r w:rsidRPr="00E430F6">
        <w:t xml:space="preserve">             </w:t>
      </w:r>
      <w:r w:rsidR="00363A35">
        <w:rPr>
          <w:rFonts w:hint="eastAsia"/>
        </w:rPr>
        <w:t xml:space="preserve">  </w:t>
      </w:r>
      <w:r w:rsidRPr="00E430F6">
        <w:t>O                               S        V</w:t>
      </w:r>
    </w:p>
    <w:p w:rsidR="00DD2927" w:rsidRDefault="00E430F6" w:rsidP="00182A90">
      <w:pPr>
        <w:spacing w:after="84"/>
        <w:ind w:firstLine="480"/>
        <w:rPr>
          <w:lang w:eastAsia="zh-TW"/>
        </w:rPr>
      </w:pPr>
      <w:r w:rsidRPr="00E430F6">
        <w:rPr>
          <w:rFonts w:eastAsia="宋体" w:hint="eastAsia"/>
        </w:rPr>
        <w:lastRenderedPageBreak/>
        <w:t>如果像上面这句动词没有倒装的情况，有些文法学家有另一种诠释方式：</w:t>
      </w:r>
      <w:r w:rsidRPr="00E430F6">
        <w:rPr>
          <w:rFonts w:eastAsia="宋体"/>
        </w:rPr>
        <w:t>”The typhoon is expected to swerve north for Japan”</w:t>
      </w:r>
      <w:r w:rsidRPr="00E430F6">
        <w:rPr>
          <w:rFonts w:eastAsia="宋体" w:hint="eastAsia"/>
        </w:rPr>
        <w:t>就是主要</w:t>
      </w:r>
      <w:r w:rsidR="00BF5096">
        <w:rPr>
          <w:rFonts w:eastAsia="宋体" w:hint="eastAsia"/>
        </w:rPr>
        <w:t>从句</w:t>
      </w:r>
      <w:r w:rsidRPr="00E430F6">
        <w:rPr>
          <w:rFonts w:eastAsia="宋体" w:hint="eastAsia"/>
        </w:rPr>
        <w:t>，</w:t>
      </w:r>
      <w:r w:rsidRPr="00E430F6">
        <w:rPr>
          <w:rFonts w:eastAsia="宋体"/>
        </w:rPr>
        <w:t>the weatherman says</w:t>
      </w:r>
      <w:r w:rsidRPr="00E430F6">
        <w:rPr>
          <w:rFonts w:eastAsia="宋体" w:hint="eastAsia"/>
        </w:rPr>
        <w:t>则是个附加的「评论</w:t>
      </w:r>
      <w:r w:rsidR="00BF5096">
        <w:rPr>
          <w:rFonts w:eastAsia="宋体" w:hint="eastAsia"/>
        </w:rPr>
        <w:t>从句</w:t>
      </w:r>
      <w:r w:rsidRPr="00E430F6">
        <w:rPr>
          <w:rFonts w:eastAsia="宋体" w:hint="eastAsia"/>
        </w:rPr>
        <w:t>」（</w:t>
      </w:r>
      <w:r w:rsidRPr="00E430F6">
        <w:rPr>
          <w:rFonts w:eastAsia="宋体"/>
        </w:rPr>
        <w:t>comment clause</w:t>
      </w:r>
      <w:r w:rsidRPr="00E430F6">
        <w:rPr>
          <w:rFonts w:eastAsia="宋体" w:hint="eastAsia"/>
        </w:rPr>
        <w:t>）、可有可无。</w:t>
      </w:r>
    </w:p>
    <w:p w:rsidR="00DD2927" w:rsidRDefault="00E430F6" w:rsidP="00182A90">
      <w:pPr>
        <w:spacing w:after="84"/>
        <w:ind w:firstLine="480"/>
        <w:rPr>
          <w:lang w:eastAsia="zh-TW"/>
        </w:rPr>
      </w:pPr>
      <w:r w:rsidRPr="00E430F6">
        <w:rPr>
          <w:rFonts w:eastAsia="宋体" w:hint="eastAsia"/>
        </w:rPr>
        <w:t>如果是间接引句，差别只在于标点符号：没有使用双引号。例如：</w:t>
      </w:r>
    </w:p>
    <w:p w:rsidR="00785232" w:rsidRPr="00785232" w:rsidRDefault="00E430F6" w:rsidP="00182A90">
      <w:pPr>
        <w:spacing w:after="84"/>
        <w:ind w:firstLineChars="0" w:firstLine="0"/>
        <w:rPr>
          <w:lang w:eastAsia="zh-TW"/>
        </w:rPr>
      </w:pPr>
      <w:r w:rsidRPr="00E430F6">
        <w:rPr>
          <w:rFonts w:eastAsia="宋体"/>
          <w:u w:val="single"/>
        </w:rPr>
        <w:t>The weatherman</w:t>
      </w:r>
      <w:r w:rsidRPr="00E430F6">
        <w:rPr>
          <w:rFonts w:eastAsia="宋体"/>
        </w:rPr>
        <w:t xml:space="preserve"> </w:t>
      </w:r>
      <w:r w:rsidRPr="00E430F6">
        <w:rPr>
          <w:rFonts w:eastAsia="宋体"/>
          <w:u w:val="single"/>
        </w:rPr>
        <w:t>says</w:t>
      </w:r>
      <w:r w:rsidRPr="00E430F6">
        <w:rPr>
          <w:rFonts w:eastAsia="宋体"/>
        </w:rPr>
        <w:t xml:space="preserve"> </w:t>
      </w:r>
      <w:r w:rsidRPr="00E430F6">
        <w:rPr>
          <w:rFonts w:eastAsia="宋体"/>
          <w:u w:val="single"/>
        </w:rPr>
        <w:t>that the typhoon is expected to swerve north for Japan</w:t>
      </w:r>
      <w:r w:rsidRPr="00E430F6">
        <w:rPr>
          <w:rFonts w:eastAsia="宋体"/>
        </w:rPr>
        <w:t>.</w:t>
      </w:r>
    </w:p>
    <w:p w:rsidR="00DD2927" w:rsidRDefault="00E430F6" w:rsidP="00182A90">
      <w:pPr>
        <w:pStyle w:val="Preface"/>
        <w:spacing w:after="84"/>
        <w:ind w:firstLine="480"/>
        <w:rPr>
          <w:lang w:eastAsia="zh-TW"/>
        </w:rPr>
      </w:pPr>
      <w:r w:rsidRPr="00E430F6">
        <w:t xml:space="preserve">   S        V                          O</w:t>
      </w:r>
    </w:p>
    <w:p w:rsidR="00DD2927" w:rsidRDefault="00E430F6" w:rsidP="00182A90">
      <w:pPr>
        <w:spacing w:after="84"/>
        <w:ind w:firstLine="480"/>
        <w:rPr>
          <w:lang w:eastAsia="zh-TW"/>
        </w:rPr>
      </w:pPr>
      <w:r w:rsidRPr="00E430F6">
        <w:rPr>
          <w:rFonts w:eastAsia="宋体" w:hint="eastAsia"/>
        </w:rPr>
        <w:t>这个句子里面有一个由从属连接词</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（间接引句）当</w:t>
      </w:r>
      <w:r w:rsidR="009D20F5">
        <w:rPr>
          <w:rFonts w:eastAsia="宋体" w:hint="eastAsia"/>
        </w:rPr>
        <w:t>受词（宾语）</w:t>
      </w:r>
      <w:r w:rsidRPr="00E430F6">
        <w:rPr>
          <w:rFonts w:eastAsia="宋体" w:hint="eastAsia"/>
        </w:rPr>
        <w:t>。可以选择省略掉连接词</w:t>
      </w:r>
      <w:r w:rsidRPr="00E430F6">
        <w:rPr>
          <w:rFonts w:eastAsia="宋体"/>
        </w:rPr>
        <w:t>that</w:t>
      </w:r>
      <w:r w:rsidRPr="00E430F6">
        <w:rPr>
          <w:rFonts w:eastAsia="宋体" w:hint="eastAsia"/>
        </w:rPr>
        <w:t>、把整个名词</w:t>
      </w:r>
      <w:r w:rsidR="00BF5096">
        <w:rPr>
          <w:rFonts w:eastAsia="宋体" w:hint="eastAsia"/>
        </w:rPr>
        <w:t>从句</w:t>
      </w:r>
      <w:r w:rsidRPr="00E430F6">
        <w:rPr>
          <w:rFonts w:eastAsia="宋体" w:hint="eastAsia"/>
        </w:rPr>
        <w:t>移到句首、动词</w:t>
      </w:r>
      <w:r w:rsidRPr="00E430F6">
        <w:rPr>
          <w:rFonts w:eastAsia="宋体"/>
        </w:rPr>
        <w:t>says</w:t>
      </w:r>
      <w:r w:rsidRPr="00E430F6">
        <w:rPr>
          <w:rFonts w:eastAsia="宋体" w:hint="eastAsia"/>
        </w:rPr>
        <w:t>跟着移到主词前面成为倒装句，如下：</w:t>
      </w:r>
    </w:p>
    <w:p w:rsidR="00785232" w:rsidRPr="00785232" w:rsidRDefault="00E430F6" w:rsidP="00182A90">
      <w:pPr>
        <w:spacing w:after="84"/>
        <w:ind w:firstLine="480"/>
        <w:rPr>
          <w:lang w:eastAsia="zh-TW"/>
        </w:rPr>
      </w:pPr>
      <w:r w:rsidRPr="00E430F6">
        <w:rPr>
          <w:rFonts w:eastAsia="宋体"/>
          <w:u w:val="single"/>
        </w:rPr>
        <w:t>The typhoon is expected to swerve north for Japan,</w:t>
      </w:r>
      <w:r w:rsidRPr="00E430F6">
        <w:rPr>
          <w:rFonts w:eastAsia="宋体"/>
        </w:rPr>
        <w:t xml:space="preserve"> </w:t>
      </w:r>
      <w:r w:rsidRPr="00E430F6">
        <w:rPr>
          <w:rFonts w:eastAsia="宋体"/>
          <w:u w:val="single"/>
        </w:rPr>
        <w:t>says</w:t>
      </w:r>
      <w:r w:rsidRPr="00E430F6">
        <w:rPr>
          <w:rFonts w:eastAsia="宋体"/>
        </w:rPr>
        <w:t xml:space="preserve"> </w:t>
      </w:r>
      <w:r w:rsidRPr="00E430F6">
        <w:rPr>
          <w:rFonts w:eastAsia="宋体"/>
          <w:u w:val="single"/>
        </w:rPr>
        <w:t>the weatherman</w:t>
      </w:r>
      <w:r w:rsidRPr="00E430F6">
        <w:rPr>
          <w:rFonts w:eastAsia="宋体"/>
        </w:rPr>
        <w:t>.</w:t>
      </w:r>
    </w:p>
    <w:p w:rsidR="00DD2927" w:rsidRDefault="00363A35" w:rsidP="00182A90">
      <w:pPr>
        <w:pStyle w:val="Preface"/>
        <w:spacing w:after="84"/>
        <w:ind w:firstLine="480"/>
        <w:rPr>
          <w:lang w:eastAsia="zh-TW"/>
        </w:rPr>
      </w:pPr>
      <w:r>
        <w:t xml:space="preserve">                </w:t>
      </w:r>
      <w:r w:rsidR="00E430F6" w:rsidRPr="00E430F6">
        <w:t xml:space="preserve"> O                           V         S</w:t>
      </w:r>
    </w:p>
    <w:p w:rsidR="00DD2927" w:rsidRDefault="00E430F6" w:rsidP="00182A90">
      <w:pPr>
        <w:spacing w:after="84"/>
        <w:ind w:firstLine="480"/>
        <w:rPr>
          <w:lang w:eastAsia="zh-TW"/>
        </w:rPr>
      </w:pPr>
      <w:r w:rsidRPr="00E430F6">
        <w:rPr>
          <w:rFonts w:eastAsia="宋体" w:hint="eastAsia"/>
        </w:rPr>
        <w:t>倒装的情况和直接引句完全相同。请注意：间接引句移到句首时，除了它前面的连接词</w:t>
      </w:r>
      <w:r w:rsidRPr="00E430F6">
        <w:rPr>
          <w:rFonts w:eastAsia="宋体"/>
        </w:rPr>
        <w:t>that</w:t>
      </w:r>
      <w:r w:rsidRPr="00E430F6">
        <w:rPr>
          <w:rFonts w:eastAsia="宋体" w:hint="eastAsia"/>
        </w:rPr>
        <w:t>要省掉之外，它后面还要加个逗点，这样句型才能够分得清楚。</w:t>
      </w:r>
    </w:p>
    <w:p w:rsidR="00DD2927" w:rsidRDefault="00E430F6" w:rsidP="00182A90">
      <w:pPr>
        <w:spacing w:after="84"/>
        <w:ind w:firstLine="480"/>
        <w:rPr>
          <w:lang w:eastAsia="zh-TW"/>
        </w:rPr>
      </w:pPr>
      <w:r w:rsidRPr="00E430F6">
        <w:rPr>
          <w:rFonts w:eastAsia="宋体" w:hint="eastAsia"/>
        </w:rPr>
        <w:t>另外，</w:t>
      </w:r>
      <w:r w:rsidRPr="00363A35">
        <w:rPr>
          <w:rStyle w:val="af1"/>
          <w:rFonts w:hint="eastAsia"/>
        </w:rPr>
        <w:t>间接引句也可以选择只移动引用句、动词不倒装</w:t>
      </w:r>
      <w:r w:rsidRPr="00E430F6">
        <w:rPr>
          <w:rFonts w:eastAsia="宋体" w:hint="eastAsia"/>
        </w:rPr>
        <w:t>，如下：</w:t>
      </w:r>
    </w:p>
    <w:p w:rsidR="00785232" w:rsidRPr="00363A35" w:rsidRDefault="00E430F6" w:rsidP="00182A90">
      <w:pPr>
        <w:spacing w:after="84"/>
        <w:ind w:firstLineChars="0" w:firstLine="0"/>
        <w:rPr>
          <w:lang w:eastAsia="zh-TW"/>
        </w:rPr>
      </w:pPr>
      <w:r w:rsidRPr="00363A35">
        <w:rPr>
          <w:rFonts w:eastAsia="宋体"/>
        </w:rPr>
        <w:t>The typhoon is expected to swerve north for Japan, the weatherman says.</w:t>
      </w:r>
    </w:p>
    <w:p w:rsidR="00DD2927" w:rsidRDefault="00E430F6" w:rsidP="00182A90">
      <w:pPr>
        <w:spacing w:after="84"/>
        <w:ind w:firstLine="480"/>
        <w:rPr>
          <w:lang w:eastAsia="zh-TW"/>
        </w:rPr>
      </w:pPr>
      <w:r w:rsidRPr="00E430F6">
        <w:rPr>
          <w:rFonts w:eastAsia="宋体" w:hint="eastAsia"/>
        </w:rPr>
        <w:t>这时候，后面的</w:t>
      </w:r>
      <w:r w:rsidRPr="00E430F6">
        <w:rPr>
          <w:rFonts w:eastAsia="宋体"/>
        </w:rPr>
        <w:t>the weatherman says</w:t>
      </w:r>
      <w:r w:rsidRPr="00E430F6">
        <w:rPr>
          <w:rFonts w:eastAsia="宋体" w:hint="eastAsia"/>
        </w:rPr>
        <w:t>可以视为一个可有可无的评论</w:t>
      </w:r>
      <w:r w:rsidR="00BF5096">
        <w:rPr>
          <w:rFonts w:eastAsia="宋体" w:hint="eastAsia"/>
        </w:rPr>
        <w:t>从句</w:t>
      </w:r>
      <w:r w:rsidRPr="00E430F6">
        <w:rPr>
          <w:rFonts w:eastAsia="宋体" w:hint="eastAsia"/>
        </w:rPr>
        <w:t>，而把前面的</w:t>
      </w:r>
      <w:r w:rsidRPr="00E430F6">
        <w:rPr>
          <w:rFonts w:eastAsia="宋体"/>
        </w:rPr>
        <w:t>the typhoon is expected to swerve north for Japan</w:t>
      </w:r>
      <w:r w:rsidRPr="00E430F6">
        <w:rPr>
          <w:rFonts w:eastAsia="宋体" w:hint="eastAsia"/>
        </w:rPr>
        <w:t>视为主要</w:t>
      </w:r>
      <w:r w:rsidR="00BF5096">
        <w:rPr>
          <w:rFonts w:eastAsia="宋体" w:hint="eastAsia"/>
        </w:rPr>
        <w:t>从句</w:t>
      </w:r>
      <w:r w:rsidRPr="00E430F6">
        <w:rPr>
          <w:rFonts w:eastAsia="宋体" w:hint="eastAsia"/>
        </w:rPr>
        <w:t>。所谓评论</w:t>
      </w:r>
      <w:r w:rsidR="00BF5096">
        <w:rPr>
          <w:rFonts w:eastAsia="宋体" w:hint="eastAsia"/>
        </w:rPr>
        <w:t>从句</w:t>
      </w:r>
      <w:r w:rsidRPr="00E430F6">
        <w:rPr>
          <w:rFonts w:eastAsia="宋体" w:hint="eastAsia"/>
        </w:rPr>
        <w:t>，基本上是一种插入句（</w:t>
      </w:r>
      <w:r w:rsidRPr="00E430F6">
        <w:rPr>
          <w:rFonts w:eastAsia="宋体"/>
        </w:rPr>
        <w:t>embedding</w:t>
      </w:r>
      <w:r w:rsidRPr="00E430F6">
        <w:rPr>
          <w:rFonts w:eastAsia="宋体" w:hint="eastAsia"/>
        </w:rPr>
        <w:t>）。它插入的位置不一定是在句尾，也可以用一对逗点隔开、插入在主词动词之间。</w:t>
      </w:r>
      <w:r w:rsidRPr="00363A35">
        <w:rPr>
          <w:rStyle w:val="af1"/>
          <w:rFonts w:hint="eastAsia"/>
        </w:rPr>
        <w:t>这个插入句可以选择倒装、也可以不倒装</w:t>
      </w:r>
      <w:r w:rsidRPr="00E430F6">
        <w:rPr>
          <w:rFonts w:eastAsia="宋体" w:hint="eastAsia"/>
        </w:rPr>
        <w:t>，如下：</w:t>
      </w:r>
    </w:p>
    <w:p w:rsidR="00785232" w:rsidRPr="00785232" w:rsidRDefault="00E430F6" w:rsidP="00182A90">
      <w:pPr>
        <w:spacing w:after="84"/>
        <w:ind w:firstLineChars="0" w:firstLine="0"/>
        <w:rPr>
          <w:lang w:eastAsia="zh-TW"/>
        </w:rPr>
      </w:pPr>
      <w:r w:rsidRPr="00E430F6">
        <w:rPr>
          <w:rFonts w:eastAsia="宋体"/>
        </w:rPr>
        <w:t xml:space="preserve">The typhoon, </w:t>
      </w:r>
      <w:r w:rsidRPr="00E430F6">
        <w:rPr>
          <w:rFonts w:eastAsia="宋体"/>
          <w:u w:val="single"/>
        </w:rPr>
        <w:t>says the weatherman</w:t>
      </w:r>
      <w:r w:rsidRPr="00E430F6">
        <w:rPr>
          <w:rFonts w:eastAsia="宋体"/>
        </w:rPr>
        <w:t>, is expected to swerve north for Japan.</w:t>
      </w:r>
    </w:p>
    <w:p w:rsidR="00785232" w:rsidRPr="00785232" w:rsidRDefault="00E430F6" w:rsidP="00182A90">
      <w:pPr>
        <w:pStyle w:val="Preface"/>
        <w:spacing w:after="84"/>
        <w:ind w:firstLine="480"/>
        <w:rPr>
          <w:lang w:eastAsia="zh-TW"/>
        </w:rPr>
      </w:pPr>
      <w:r w:rsidRPr="00E430F6">
        <w:t xml:space="preserve">           </w:t>
      </w:r>
      <w:r w:rsidRPr="00E430F6">
        <w:rPr>
          <w:rFonts w:hint="eastAsia"/>
        </w:rPr>
        <w:t>插入句（倒装）</w:t>
      </w:r>
    </w:p>
    <w:p w:rsidR="00785232" w:rsidRPr="00785232" w:rsidRDefault="00E430F6" w:rsidP="00182A90">
      <w:pPr>
        <w:spacing w:after="84"/>
        <w:ind w:firstLineChars="0" w:firstLine="0"/>
        <w:rPr>
          <w:lang w:eastAsia="zh-TW"/>
        </w:rPr>
      </w:pPr>
      <w:r w:rsidRPr="00E430F6">
        <w:rPr>
          <w:rFonts w:eastAsia="宋体"/>
        </w:rPr>
        <w:t xml:space="preserve">The typhoon, </w:t>
      </w:r>
      <w:r w:rsidRPr="00E430F6">
        <w:rPr>
          <w:rFonts w:eastAsia="宋体"/>
          <w:u w:val="single"/>
        </w:rPr>
        <w:t>the weatherman says</w:t>
      </w:r>
      <w:r w:rsidRPr="00E430F6">
        <w:rPr>
          <w:rFonts w:eastAsia="宋体"/>
        </w:rPr>
        <w:t>, is expected to swerve north for Japan.</w:t>
      </w:r>
    </w:p>
    <w:p w:rsidR="00DD2927" w:rsidRDefault="00E430F6" w:rsidP="00182A90">
      <w:pPr>
        <w:pStyle w:val="Preface"/>
        <w:spacing w:after="84"/>
        <w:ind w:firstLine="480"/>
        <w:rPr>
          <w:lang w:eastAsia="zh-TW"/>
        </w:rPr>
      </w:pPr>
      <w:r w:rsidRPr="00E430F6">
        <w:t xml:space="preserve">           </w:t>
      </w:r>
      <w:r w:rsidRPr="00E430F6">
        <w:rPr>
          <w:rFonts w:hint="eastAsia"/>
        </w:rPr>
        <w:t>插入句（不倒装）</w:t>
      </w:r>
    </w:p>
    <w:p w:rsidR="00DD2927" w:rsidRDefault="00E430F6" w:rsidP="00182A90">
      <w:pPr>
        <w:pStyle w:val="5"/>
        <w:spacing w:after="84"/>
        <w:rPr>
          <w:lang w:eastAsia="zh-TW"/>
        </w:rPr>
      </w:pPr>
      <w:r w:rsidRPr="00E430F6">
        <w:rPr>
          <w:rFonts w:hint="eastAsia"/>
        </w:rPr>
        <w:t>倒装还是不倒装？</w:t>
      </w:r>
    </w:p>
    <w:p w:rsidR="00DD2927" w:rsidRDefault="00E430F6" w:rsidP="00182A90">
      <w:pPr>
        <w:spacing w:after="84"/>
        <w:ind w:firstLine="480"/>
        <w:rPr>
          <w:lang w:eastAsia="zh-TW"/>
        </w:rPr>
      </w:pPr>
      <w:r w:rsidRPr="00E430F6">
        <w:rPr>
          <w:rFonts w:eastAsia="宋体" w:hint="eastAsia"/>
        </w:rPr>
        <w:t>当作</w:t>
      </w:r>
      <w:r w:rsidR="009D20F5">
        <w:rPr>
          <w:rFonts w:eastAsia="宋体" w:hint="eastAsia"/>
        </w:rPr>
        <w:t>受词（宾语）</w:t>
      </w:r>
      <w:r w:rsidRPr="00E430F6">
        <w:rPr>
          <w:rFonts w:eastAsia="宋体" w:hint="eastAsia"/>
        </w:rPr>
        <w:t>使用的直接引句或间接引句移到句首来加强语气，动词可以选择倒装、也可以选择不倒装。这个选择有何修辞考虑？我们来看看下面这个例子：</w:t>
      </w:r>
    </w:p>
    <w:p w:rsidR="00785232" w:rsidRPr="00785232" w:rsidRDefault="00E430F6" w:rsidP="000F3CEB">
      <w:pPr>
        <w:spacing w:after="84"/>
        <w:ind w:firstLineChars="0" w:firstLine="0"/>
        <w:rPr>
          <w:lang w:eastAsia="zh-TW"/>
        </w:rPr>
      </w:pPr>
      <w:r w:rsidRPr="00E430F6">
        <w:rPr>
          <w:rFonts w:eastAsia="宋体"/>
          <w:u w:val="single"/>
        </w:rPr>
        <w:t>Green Peace</w:t>
      </w:r>
      <w:r w:rsidRPr="00E430F6">
        <w:rPr>
          <w:rFonts w:eastAsia="宋体"/>
        </w:rPr>
        <w:t>, a small but vociferous organization dedicated</w:t>
      </w:r>
      <w:r w:rsidR="00785232" w:rsidRPr="00785232">
        <w:rPr>
          <w:rFonts w:hint="eastAsia"/>
          <w:lang w:eastAsia="zh-TW"/>
        </w:rPr>
        <w:t xml:space="preserve"> </w:t>
      </w:r>
      <w:r w:rsidRPr="00E430F6">
        <w:rPr>
          <w:rFonts w:eastAsia="宋体"/>
        </w:rPr>
        <w:t xml:space="preserve">to environmental protection by any means possible, </w:t>
      </w:r>
      <w:r w:rsidRPr="00E430F6">
        <w:rPr>
          <w:rFonts w:eastAsia="宋体"/>
          <w:u w:val="single"/>
        </w:rPr>
        <w:t>warns</w:t>
      </w:r>
      <w:r w:rsidR="00785232" w:rsidRPr="00785232">
        <w:rPr>
          <w:rFonts w:hint="eastAsia"/>
          <w:lang w:eastAsia="zh-TW"/>
        </w:rPr>
        <w:t xml:space="preserve"> </w:t>
      </w:r>
      <w:r w:rsidRPr="00E430F6">
        <w:rPr>
          <w:rFonts w:eastAsia="宋体"/>
          <w:u w:val="single"/>
        </w:rPr>
        <w:t>that whale hunting will not be tolerated</w:t>
      </w:r>
      <w:r w:rsidRPr="00E430F6">
        <w:rPr>
          <w:rFonts w:eastAsia="宋体"/>
        </w:rPr>
        <w:t>.</w:t>
      </w:r>
    </w:p>
    <w:p w:rsidR="00DD2927" w:rsidRDefault="00E430F6" w:rsidP="00182A90">
      <w:pPr>
        <w:pStyle w:val="Preface"/>
        <w:spacing w:after="84"/>
        <w:ind w:firstLine="480"/>
        <w:rPr>
          <w:lang w:eastAsia="zh-TW"/>
        </w:rPr>
      </w:pPr>
      <w:r w:rsidRPr="00E430F6">
        <w:rPr>
          <w:rFonts w:hint="eastAsia"/>
        </w:rPr>
        <w:t>绿色和平，一个规模虽小但声音很大的组织、致力以一切手段保护环境，警告说捕鲸将不被容忍。</w:t>
      </w:r>
    </w:p>
    <w:p w:rsidR="00DD2927" w:rsidRDefault="00E430F6" w:rsidP="00182A90">
      <w:pPr>
        <w:spacing w:after="84"/>
        <w:ind w:firstLine="480"/>
        <w:rPr>
          <w:lang w:eastAsia="zh-TW"/>
        </w:rPr>
      </w:pPr>
      <w:r w:rsidRPr="00E430F6">
        <w:rPr>
          <w:rFonts w:eastAsia="宋体" w:hint="eastAsia"/>
        </w:rPr>
        <w:t>这个句子是</w:t>
      </w:r>
      <w:r w:rsidRPr="00E430F6">
        <w:rPr>
          <w:rFonts w:eastAsia="宋体"/>
        </w:rPr>
        <w:t>S+V+O</w:t>
      </w:r>
      <w:r w:rsidRPr="00E430F6">
        <w:rPr>
          <w:rFonts w:eastAsia="宋体" w:hint="eastAsia"/>
        </w:rPr>
        <w:t>的句型，在主词动词中间打了一对逗点、放了个</w:t>
      </w:r>
      <w:r w:rsidR="009D20F5">
        <w:rPr>
          <w:rFonts w:eastAsia="宋体" w:hint="eastAsia"/>
        </w:rPr>
        <w:t>同位语</w:t>
      </w:r>
      <w:r w:rsidRPr="00E430F6">
        <w:rPr>
          <w:rFonts w:eastAsia="宋体" w:hint="eastAsia"/>
        </w:rPr>
        <w:t>。</w:t>
      </w:r>
      <w:r w:rsidRPr="00E430F6">
        <w:rPr>
          <w:rFonts w:eastAsia="宋体" w:hint="eastAsia"/>
        </w:rPr>
        <w:lastRenderedPageBreak/>
        <w:t>句型虽然完全正确，修辞效果却不佳。因为：句子的重点在于</w:t>
      </w:r>
      <w:r w:rsidRPr="00E430F6">
        <w:rPr>
          <w:rFonts w:eastAsia="宋体"/>
        </w:rPr>
        <w:t>whale hunting will not be tolerated</w:t>
      </w:r>
      <w:r w:rsidRPr="00E430F6">
        <w:rPr>
          <w:rFonts w:eastAsia="宋体" w:hint="eastAsia"/>
        </w:rPr>
        <w:t>这个间接引句，却被挤到最后面，没有获得应有的强调。如果只是把间接引句移到句首、动词并不倒装，句子会变成这样：</w:t>
      </w:r>
    </w:p>
    <w:p w:rsidR="00785232" w:rsidRPr="00785232" w:rsidRDefault="00E430F6" w:rsidP="00182A90">
      <w:pPr>
        <w:spacing w:after="84"/>
        <w:ind w:firstLine="480"/>
      </w:pPr>
      <w:r w:rsidRPr="00E430F6">
        <w:rPr>
          <w:rFonts w:eastAsia="宋体"/>
          <w:u w:val="single"/>
        </w:rPr>
        <w:t>Whale hunting will not be tolerated</w:t>
      </w:r>
      <w:r w:rsidRPr="00E430F6">
        <w:rPr>
          <w:rFonts w:eastAsia="宋体"/>
        </w:rPr>
        <w:t xml:space="preserve">, </w:t>
      </w:r>
      <w:r w:rsidRPr="00E430F6">
        <w:rPr>
          <w:rFonts w:eastAsia="宋体"/>
          <w:u w:val="single"/>
        </w:rPr>
        <w:t>Green Peace</w:t>
      </w:r>
      <w:r w:rsidRPr="00E430F6">
        <w:rPr>
          <w:rFonts w:eastAsia="宋体"/>
        </w:rPr>
        <w:t>, a small but</w:t>
      </w:r>
      <w:r w:rsidR="00785232" w:rsidRPr="00785232">
        <w:rPr>
          <w:rFonts w:hint="eastAsia"/>
          <w:lang w:eastAsia="zh-TW"/>
        </w:rPr>
        <w:t xml:space="preserve"> </w:t>
      </w:r>
      <w:r w:rsidRPr="00E430F6">
        <w:rPr>
          <w:rFonts w:eastAsia="宋体"/>
        </w:rPr>
        <w:t>vociferous organization dedicated to environmental protection</w:t>
      </w:r>
      <w:r w:rsidR="00785232" w:rsidRPr="00785232">
        <w:rPr>
          <w:rFonts w:hint="eastAsia"/>
          <w:lang w:eastAsia="zh-TW"/>
        </w:rPr>
        <w:t xml:space="preserve"> </w:t>
      </w:r>
      <w:r w:rsidRPr="00E430F6">
        <w:rPr>
          <w:rFonts w:eastAsia="宋体"/>
        </w:rPr>
        <w:t xml:space="preserve">by any means possible, </w:t>
      </w:r>
      <w:r w:rsidRPr="00E430F6">
        <w:rPr>
          <w:rFonts w:eastAsia="宋体"/>
          <w:u w:val="single"/>
        </w:rPr>
        <w:t>warns</w:t>
      </w:r>
      <w:r w:rsidR="004A1767">
        <w:rPr>
          <w:rFonts w:hint="eastAsia"/>
        </w:rPr>
        <w:t>.</w:t>
      </w:r>
    </w:p>
    <w:p w:rsidR="00DD2927" w:rsidRDefault="00E430F6" w:rsidP="00182A90">
      <w:pPr>
        <w:spacing w:after="84"/>
        <w:ind w:firstLine="480"/>
        <w:rPr>
          <w:lang w:eastAsia="zh-TW"/>
        </w:rPr>
      </w:pPr>
      <w:r w:rsidRPr="00E430F6">
        <w:rPr>
          <w:rFonts w:eastAsia="宋体" w:hint="eastAsia"/>
        </w:rPr>
        <w:t>这种讲法固然凸显了引用句的重要性，但是修辞效果仍然欠佳，因为主词</w:t>
      </w:r>
      <w:r w:rsidRPr="00E430F6">
        <w:rPr>
          <w:rFonts w:eastAsia="宋体"/>
        </w:rPr>
        <w:t>Green Peace</w:t>
      </w:r>
      <w:r w:rsidRPr="00E430F6">
        <w:rPr>
          <w:rFonts w:eastAsia="宋体" w:hint="eastAsia"/>
        </w:rPr>
        <w:t>和动词</w:t>
      </w:r>
      <w:r w:rsidRPr="00E430F6">
        <w:rPr>
          <w:rFonts w:eastAsia="宋体"/>
        </w:rPr>
        <w:t>warns</w:t>
      </w:r>
      <w:r w:rsidRPr="00E430F6">
        <w:rPr>
          <w:rFonts w:eastAsia="宋体" w:hint="eastAsia"/>
        </w:rPr>
        <w:t>中间隔了一个很长的</w:t>
      </w:r>
      <w:r w:rsidR="009D20F5">
        <w:rPr>
          <w:rFonts w:eastAsia="宋体" w:hint="eastAsia"/>
        </w:rPr>
        <w:t>同位语</w:t>
      </w:r>
      <w:r w:rsidRPr="00E430F6">
        <w:rPr>
          <w:rFonts w:eastAsia="宋体" w:hint="eastAsia"/>
        </w:rPr>
        <w:t>，而且动词</w:t>
      </w:r>
      <w:r w:rsidRPr="00E430F6">
        <w:rPr>
          <w:rFonts w:eastAsia="宋体"/>
        </w:rPr>
        <w:t>warns</w:t>
      </w:r>
      <w:r w:rsidRPr="00E430F6">
        <w:rPr>
          <w:rFonts w:eastAsia="宋体" w:hint="eastAsia"/>
        </w:rPr>
        <w:t>和</w:t>
      </w:r>
      <w:r w:rsidR="009D20F5">
        <w:rPr>
          <w:rFonts w:eastAsia="宋体" w:hint="eastAsia"/>
        </w:rPr>
        <w:t>受词（宾语）</w:t>
      </w:r>
      <w:r w:rsidR="00BF5096">
        <w:rPr>
          <w:rFonts w:eastAsia="宋体" w:hint="eastAsia"/>
        </w:rPr>
        <w:t>从句</w:t>
      </w:r>
      <w:r w:rsidRPr="00E430F6">
        <w:rPr>
          <w:rFonts w:eastAsia="宋体"/>
        </w:rPr>
        <w:t>whale hunting will not be tolerated</w:t>
      </w:r>
      <w:r w:rsidRPr="00E430F6">
        <w:rPr>
          <w:rFonts w:eastAsia="宋体" w:hint="eastAsia"/>
        </w:rPr>
        <w:t>之间又隔了更长的距离，造成的结果就是句子不够清楚。这时候如果选择倒装、让动词跟着</w:t>
      </w:r>
      <w:r w:rsidR="009D20F5">
        <w:rPr>
          <w:rFonts w:eastAsia="宋体" w:hint="eastAsia"/>
        </w:rPr>
        <w:t>受词（宾语）</w:t>
      </w:r>
      <w:r w:rsidR="00BF5096">
        <w:rPr>
          <w:rFonts w:eastAsia="宋体" w:hint="eastAsia"/>
        </w:rPr>
        <w:t>从句</w:t>
      </w:r>
      <w:r w:rsidRPr="00E430F6">
        <w:rPr>
          <w:rFonts w:eastAsia="宋体" w:hint="eastAsia"/>
        </w:rPr>
        <w:t>一同移到主词前面去，就是下面这个倒装句：</w:t>
      </w:r>
    </w:p>
    <w:p w:rsidR="00DD2927" w:rsidRDefault="00E430F6" w:rsidP="00182A90">
      <w:pPr>
        <w:spacing w:after="84"/>
        <w:ind w:firstLine="480"/>
        <w:rPr>
          <w:lang w:eastAsia="zh-TW"/>
        </w:rPr>
      </w:pPr>
      <w:r w:rsidRPr="00E430F6">
        <w:rPr>
          <w:rFonts w:eastAsia="宋体"/>
          <w:u w:val="single"/>
        </w:rPr>
        <w:t>Whale hunting will not be tolerated</w:t>
      </w:r>
      <w:r w:rsidRPr="00E430F6">
        <w:rPr>
          <w:rFonts w:eastAsia="宋体"/>
        </w:rPr>
        <w:t xml:space="preserve">, </w:t>
      </w:r>
      <w:r w:rsidRPr="00E430F6">
        <w:rPr>
          <w:rFonts w:eastAsia="宋体"/>
          <w:u w:val="single"/>
        </w:rPr>
        <w:t>warns</w:t>
      </w:r>
      <w:r w:rsidRPr="00E430F6">
        <w:rPr>
          <w:rFonts w:eastAsia="宋体"/>
        </w:rPr>
        <w:t xml:space="preserve"> </w:t>
      </w:r>
      <w:r w:rsidRPr="00E430F6">
        <w:rPr>
          <w:rFonts w:eastAsia="宋体"/>
          <w:u w:val="single"/>
        </w:rPr>
        <w:t>Green Peace</w:t>
      </w:r>
      <w:r w:rsidRPr="00E430F6">
        <w:rPr>
          <w:rFonts w:eastAsia="宋体"/>
        </w:rPr>
        <w:t>, a small</w:t>
      </w:r>
      <w:r w:rsidR="00785232" w:rsidRPr="00785232">
        <w:rPr>
          <w:rFonts w:hint="eastAsia"/>
          <w:lang w:eastAsia="zh-TW"/>
        </w:rPr>
        <w:t xml:space="preserve"> </w:t>
      </w:r>
      <w:r w:rsidRPr="00E430F6">
        <w:rPr>
          <w:rFonts w:eastAsia="宋体"/>
        </w:rPr>
        <w:t>but vociferous organization dedicated to environmental protection</w:t>
      </w:r>
      <w:r w:rsidR="00785232" w:rsidRPr="00785232">
        <w:rPr>
          <w:rFonts w:hint="eastAsia"/>
          <w:lang w:eastAsia="zh-TW"/>
        </w:rPr>
        <w:t xml:space="preserve"> </w:t>
      </w:r>
      <w:r w:rsidRPr="00E430F6">
        <w:rPr>
          <w:rFonts w:eastAsia="宋体"/>
        </w:rPr>
        <w:t>by any means possible.</w:t>
      </w:r>
      <w:r w:rsidR="00785232" w:rsidRPr="00785232">
        <w:rPr>
          <w:rFonts w:hint="eastAsia"/>
          <w:lang w:eastAsia="zh-TW"/>
        </w:rPr>
        <w:t xml:space="preserve"> </w:t>
      </w:r>
    </w:p>
    <w:p w:rsidR="00DD2927" w:rsidRDefault="00E430F6" w:rsidP="00182A90">
      <w:pPr>
        <w:spacing w:after="84"/>
        <w:ind w:firstLine="480"/>
        <w:rPr>
          <w:lang w:eastAsia="zh-TW"/>
        </w:rPr>
      </w:pPr>
      <w:r w:rsidRPr="00E430F6">
        <w:rPr>
          <w:rFonts w:eastAsia="宋体" w:hint="eastAsia"/>
        </w:rPr>
        <w:t>这时候，引用句获得了应有的强调、动词和</w:t>
      </w:r>
      <w:r w:rsidR="009D20F5">
        <w:rPr>
          <w:rFonts w:eastAsia="宋体" w:hint="eastAsia"/>
        </w:rPr>
        <w:t>受词（宾语）</w:t>
      </w:r>
      <w:r w:rsidR="00BF5096">
        <w:rPr>
          <w:rFonts w:eastAsia="宋体" w:hint="eastAsia"/>
        </w:rPr>
        <w:t>从句</w:t>
      </w:r>
      <w:r w:rsidRPr="00E430F6">
        <w:rPr>
          <w:rFonts w:eastAsia="宋体" w:hint="eastAsia"/>
        </w:rPr>
        <w:t>之间没有了距离、主词和动词之间也没有了距离，这才是最清楚的讲法。倒装句的修辞效果也就是在这里。关于引用句倒装的修辞原因，前面第十七章介绍名词</w:t>
      </w:r>
      <w:r w:rsidR="00BF5096">
        <w:rPr>
          <w:rFonts w:eastAsia="宋体" w:hint="eastAsia"/>
        </w:rPr>
        <w:t>从句</w:t>
      </w:r>
      <w:r w:rsidRPr="00E430F6">
        <w:rPr>
          <w:rFonts w:eastAsia="宋体" w:hint="eastAsia"/>
        </w:rPr>
        <w:t>时也曾简略说明，读者可以参照。</w:t>
      </w:r>
    </w:p>
    <w:p w:rsidR="00DD2927" w:rsidRDefault="007F52C1" w:rsidP="00182A90">
      <w:pPr>
        <w:pStyle w:val="4"/>
        <w:spacing w:after="84"/>
        <w:rPr>
          <w:lang w:eastAsia="zh-TW"/>
        </w:rPr>
      </w:pPr>
      <w:r>
        <w:rPr>
          <w:rFonts w:hint="eastAsia"/>
        </w:rPr>
        <w:t xml:space="preserve">B. </w:t>
      </w:r>
      <w:r w:rsidR="00E430F6" w:rsidRPr="00E430F6">
        <w:rPr>
          <w:rFonts w:hint="eastAsia"/>
        </w:rPr>
        <w:t>类似</w:t>
      </w:r>
      <w:r w:rsidR="00E430F6" w:rsidRPr="00E430F6">
        <w:t>there is/are</w:t>
      </w:r>
      <w:r w:rsidR="00E430F6" w:rsidRPr="00E430F6">
        <w:rPr>
          <w:rFonts w:hint="eastAsia"/>
        </w:rPr>
        <w:t>的构造</w:t>
      </w:r>
    </w:p>
    <w:p w:rsidR="00DD2927" w:rsidRDefault="00E430F6" w:rsidP="00182A90">
      <w:pPr>
        <w:spacing w:after="84"/>
        <w:ind w:firstLine="480"/>
        <w:rPr>
          <w:lang w:eastAsia="zh-TW"/>
        </w:rPr>
      </w:pPr>
      <w:r w:rsidRPr="00E430F6">
        <w:rPr>
          <w:rFonts w:eastAsia="宋体" w:hint="eastAsia"/>
        </w:rPr>
        <w:t>第二种以直接移动动词的方式制造的倒装句，构造和</w:t>
      </w:r>
      <w:r w:rsidRPr="00E430F6">
        <w:rPr>
          <w:rFonts w:eastAsia="宋体"/>
        </w:rPr>
        <w:t>there is/are</w:t>
      </w:r>
      <w:r w:rsidRPr="00E430F6">
        <w:rPr>
          <w:rFonts w:eastAsia="宋体" w:hint="eastAsia"/>
        </w:rPr>
        <w:t>的句型类似。</w:t>
      </w:r>
    </w:p>
    <w:p w:rsidR="00DD2927" w:rsidRDefault="00E430F6" w:rsidP="00182A90">
      <w:pPr>
        <w:spacing w:after="84"/>
        <w:ind w:firstLine="480"/>
        <w:rPr>
          <w:lang w:eastAsia="zh-TW"/>
        </w:rPr>
      </w:pPr>
      <w:r w:rsidRPr="00E430F6">
        <w:rPr>
          <w:rFonts w:eastAsia="宋体"/>
        </w:rPr>
        <w:t>There is/are</w:t>
      </w:r>
      <w:r w:rsidRPr="00E430F6">
        <w:rPr>
          <w:rFonts w:eastAsia="宋体" w:hint="eastAsia"/>
        </w:rPr>
        <w:t>这种最基本的句型，其实就是一种倒装句。例如</w:t>
      </w:r>
      <w:r w:rsidRPr="00E430F6">
        <w:rPr>
          <w:rFonts w:eastAsia="宋体"/>
        </w:rPr>
        <w:t>There is a book on the desk</w:t>
      </w:r>
      <w:r w:rsidRPr="00E430F6">
        <w:rPr>
          <w:rFonts w:eastAsia="宋体" w:hint="eastAsia"/>
        </w:rPr>
        <w:t>这个最简单的英文句子，可以还原如下：</w:t>
      </w:r>
    </w:p>
    <w:p w:rsidR="00785232" w:rsidRPr="00785232" w:rsidRDefault="00E430F6" w:rsidP="00182A90">
      <w:pPr>
        <w:spacing w:after="84"/>
        <w:ind w:firstLine="480"/>
        <w:rPr>
          <w:lang w:eastAsia="zh-TW"/>
        </w:rPr>
      </w:pPr>
      <w:r w:rsidRPr="00E430F6">
        <w:rPr>
          <w:rFonts w:eastAsia="宋体"/>
          <w:u w:val="single"/>
        </w:rPr>
        <w:t>A book</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there</w:t>
      </w:r>
      <w:r w:rsidRPr="00E430F6">
        <w:rPr>
          <w:rFonts w:eastAsia="宋体"/>
        </w:rPr>
        <w:t xml:space="preserve"> on the desk.</w:t>
      </w:r>
    </w:p>
    <w:p w:rsidR="00DD2927" w:rsidRDefault="00E430F6" w:rsidP="00182A90">
      <w:pPr>
        <w:spacing w:after="84"/>
        <w:ind w:firstLine="480"/>
        <w:rPr>
          <w:lang w:eastAsia="zh-TW"/>
        </w:rPr>
      </w:pPr>
      <w:r w:rsidRPr="00E430F6">
        <w:rPr>
          <w:rFonts w:eastAsia="宋体"/>
        </w:rPr>
        <w:t>Be</w:t>
      </w:r>
      <w:r w:rsidRPr="00E430F6">
        <w:rPr>
          <w:rFonts w:eastAsia="宋体" w:hint="eastAsia"/>
        </w:rPr>
        <w:t>动词后面的地方副词</w:t>
      </w:r>
      <w:r w:rsidRPr="00E430F6">
        <w:rPr>
          <w:rFonts w:eastAsia="宋体"/>
        </w:rPr>
        <w:t>there</w:t>
      </w:r>
      <w:r w:rsidRPr="00E430F6">
        <w:rPr>
          <w:rFonts w:eastAsia="宋体" w:hint="eastAsia"/>
        </w:rPr>
        <w:t>扮演主词补语的角色。如果把这个补语移到句首，</w:t>
      </w:r>
      <w:r w:rsidRPr="00E430F6">
        <w:rPr>
          <w:rFonts w:eastAsia="宋体"/>
        </w:rPr>
        <w:t>be</w:t>
      </w:r>
      <w:r w:rsidRPr="00E430F6">
        <w:rPr>
          <w:rFonts w:eastAsia="宋体" w:hint="eastAsia"/>
        </w:rPr>
        <w:t>动词跟着它移到主词前面、继续放在主词与补语之间扮演</w:t>
      </w:r>
      <w:r w:rsidRPr="00E430F6">
        <w:rPr>
          <w:rFonts w:eastAsia="宋体"/>
        </w:rPr>
        <w:t>linking verb</w:t>
      </w:r>
      <w:r w:rsidRPr="00E430F6">
        <w:rPr>
          <w:rFonts w:eastAsia="宋体" w:hint="eastAsia"/>
        </w:rPr>
        <w:t>的角色，就是这个句子：</w:t>
      </w:r>
    </w:p>
    <w:p w:rsidR="00785232" w:rsidRPr="00785232" w:rsidRDefault="00E430F6" w:rsidP="00182A90">
      <w:pPr>
        <w:spacing w:after="84"/>
        <w:ind w:firstLine="480"/>
        <w:rPr>
          <w:lang w:eastAsia="zh-TW"/>
        </w:rPr>
      </w:pPr>
      <w:r w:rsidRPr="00E430F6">
        <w:rPr>
          <w:rFonts w:eastAsia="宋体"/>
          <w:u w:val="single"/>
        </w:rPr>
        <w:t>There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book</w:t>
      </w:r>
      <w:r w:rsidRPr="00E430F6">
        <w:rPr>
          <w:rFonts w:eastAsia="宋体"/>
        </w:rPr>
        <w:t xml:space="preserve"> on the desk.</w:t>
      </w:r>
    </w:p>
    <w:p w:rsidR="00DD2927" w:rsidRDefault="00E430F6" w:rsidP="00182A90">
      <w:pPr>
        <w:spacing w:after="84"/>
        <w:ind w:firstLine="480"/>
        <w:rPr>
          <w:lang w:eastAsia="zh-TW"/>
        </w:rPr>
      </w:pPr>
      <w:r w:rsidRPr="00E430F6">
        <w:rPr>
          <w:rFonts w:eastAsia="宋体" w:hint="eastAsia"/>
        </w:rPr>
        <w:t>以这个大家都再熟悉不过的句型为出发点，可以发展出一种构造和它类似的倒装句，其修辞功能在于强调语气、以及衔接上下文。</w:t>
      </w:r>
      <w:r w:rsidRPr="002008A0">
        <w:rPr>
          <w:rStyle w:val="af1"/>
          <w:rFonts w:hint="eastAsia"/>
        </w:rPr>
        <w:t>这种倒装句的特色在于把地方副词移到句首（相当于</w:t>
      </w:r>
      <w:r w:rsidRPr="002008A0">
        <w:rPr>
          <w:rStyle w:val="af1"/>
        </w:rPr>
        <w:t>there</w:t>
      </w:r>
      <w:r w:rsidRPr="002008A0">
        <w:rPr>
          <w:rStyle w:val="af1"/>
          <w:rFonts w:hint="eastAsia"/>
        </w:rPr>
        <w:t>的位置）、动词跟着它移到主词前面（相当于</w:t>
      </w:r>
      <w:r w:rsidRPr="002008A0">
        <w:rPr>
          <w:rStyle w:val="af1"/>
        </w:rPr>
        <w:t>is</w:t>
      </w:r>
      <w:r w:rsidRPr="002008A0">
        <w:rPr>
          <w:rStyle w:val="af1"/>
          <w:rFonts w:hint="eastAsia"/>
        </w:rPr>
        <w:t>的位置），同样表示「有什么东西在哪里」之类的内容。</w:t>
      </w:r>
      <w:r w:rsidRPr="00E430F6">
        <w:rPr>
          <w:rFonts w:eastAsia="宋体" w:hint="eastAsia"/>
        </w:rPr>
        <w:t>例如：</w:t>
      </w:r>
    </w:p>
    <w:p w:rsidR="00785232" w:rsidRPr="00785232" w:rsidRDefault="00E430F6" w:rsidP="00182A90">
      <w:pPr>
        <w:spacing w:after="84"/>
        <w:ind w:firstLine="480"/>
        <w:rPr>
          <w:rFonts w:eastAsia="PMingLiU"/>
          <w:lang w:eastAsia="zh-TW"/>
        </w:rPr>
      </w:pPr>
      <w:r w:rsidRPr="00E430F6">
        <w:rPr>
          <w:rFonts w:eastAsia="宋体"/>
        </w:rPr>
        <w:t>Here comes the parade.</w:t>
      </w:r>
    </w:p>
    <w:p w:rsidR="00DD2927" w:rsidRDefault="00E430F6" w:rsidP="00182A90">
      <w:pPr>
        <w:pStyle w:val="Preface"/>
        <w:spacing w:after="84"/>
        <w:ind w:firstLine="480"/>
        <w:rPr>
          <w:rFonts w:eastAsia="PMingLiU"/>
          <w:lang w:eastAsia="zh-TW"/>
        </w:rPr>
      </w:pPr>
      <w:r w:rsidRPr="00E430F6">
        <w:rPr>
          <w:rFonts w:hint="eastAsia"/>
        </w:rPr>
        <w:t>游行队伍走过来了。</w:t>
      </w:r>
    </w:p>
    <w:p w:rsidR="00785232" w:rsidRPr="00785232" w:rsidRDefault="00E430F6" w:rsidP="00182A90">
      <w:pPr>
        <w:spacing w:after="84"/>
        <w:ind w:firstLine="480"/>
        <w:rPr>
          <w:rFonts w:eastAsia="PMingLiU"/>
          <w:lang w:eastAsia="zh-TW"/>
        </w:rPr>
      </w:pPr>
      <w:r w:rsidRPr="00E430F6">
        <w:rPr>
          <w:rFonts w:eastAsia="宋体"/>
        </w:rPr>
        <w:t>Away flew the birds.</w:t>
      </w:r>
    </w:p>
    <w:p w:rsidR="00DD2927" w:rsidRDefault="00E430F6" w:rsidP="00182A90">
      <w:pPr>
        <w:pStyle w:val="Preface"/>
        <w:spacing w:after="84"/>
        <w:ind w:firstLine="480"/>
        <w:rPr>
          <w:lang w:eastAsia="zh-TW"/>
        </w:rPr>
      </w:pPr>
      <w:r w:rsidRPr="00E430F6">
        <w:rPr>
          <w:rFonts w:hint="eastAsia"/>
        </w:rPr>
        <w:t>鸟飞走了。</w:t>
      </w:r>
    </w:p>
    <w:p w:rsidR="00DD2927" w:rsidRDefault="00E430F6" w:rsidP="00182A90">
      <w:pPr>
        <w:spacing w:after="84"/>
        <w:ind w:firstLine="480"/>
        <w:rPr>
          <w:lang w:eastAsia="zh-TW"/>
        </w:rPr>
      </w:pPr>
      <w:r w:rsidRPr="00E430F6">
        <w:rPr>
          <w:rFonts w:eastAsia="宋体" w:hint="eastAsia"/>
        </w:rPr>
        <w:lastRenderedPageBreak/>
        <w:t>上面这两个例子相同，都是把地方副词（</w:t>
      </w:r>
      <w:r w:rsidRPr="00E430F6">
        <w:rPr>
          <w:rFonts w:eastAsia="宋体"/>
        </w:rPr>
        <w:t>here</w:t>
      </w:r>
      <w:r w:rsidRPr="00E430F6">
        <w:rPr>
          <w:rFonts w:eastAsia="宋体" w:hint="eastAsia"/>
        </w:rPr>
        <w:t>与</w:t>
      </w:r>
      <w:r w:rsidRPr="00E430F6">
        <w:rPr>
          <w:rFonts w:eastAsia="宋体"/>
        </w:rPr>
        <w:t>away</w:t>
      </w:r>
      <w:r w:rsidRPr="00E430F6">
        <w:rPr>
          <w:rFonts w:eastAsia="宋体" w:hint="eastAsia"/>
        </w:rPr>
        <w:t>）移到句首来加强语气、动词（</w:t>
      </w:r>
      <w:r w:rsidRPr="00E430F6">
        <w:rPr>
          <w:rFonts w:eastAsia="宋体"/>
        </w:rPr>
        <w:t>comes</w:t>
      </w:r>
      <w:r w:rsidRPr="00E430F6">
        <w:rPr>
          <w:rFonts w:eastAsia="宋体" w:hint="eastAsia"/>
        </w:rPr>
        <w:t>与</w:t>
      </w:r>
      <w:r w:rsidRPr="00E430F6">
        <w:rPr>
          <w:rFonts w:eastAsia="宋体"/>
        </w:rPr>
        <w:t>flew</w:t>
      </w:r>
      <w:r w:rsidRPr="00E430F6">
        <w:rPr>
          <w:rFonts w:eastAsia="宋体" w:hint="eastAsia"/>
        </w:rPr>
        <w:t>）直接搬到主词前面构成倒装句。</w:t>
      </w:r>
    </w:p>
    <w:p w:rsidR="00DD2927" w:rsidRDefault="00E430F6" w:rsidP="00182A90">
      <w:pPr>
        <w:spacing w:after="84"/>
        <w:ind w:firstLine="480"/>
        <w:rPr>
          <w:lang w:eastAsia="zh-TW"/>
        </w:rPr>
      </w:pPr>
      <w:r w:rsidRPr="00E430F6">
        <w:rPr>
          <w:rFonts w:eastAsia="宋体" w:hint="eastAsia"/>
        </w:rPr>
        <w:t>这种倒装句除了加强语气，还常常用来增加上下文的连贯性。例如：</w:t>
      </w:r>
    </w:p>
    <w:p w:rsidR="00785232" w:rsidRPr="00785232" w:rsidRDefault="00E430F6" w:rsidP="00182A90">
      <w:pPr>
        <w:spacing w:after="84"/>
        <w:ind w:firstLine="480"/>
        <w:rPr>
          <w:rFonts w:eastAsia="PMingLiU"/>
          <w:lang w:eastAsia="zh-TW"/>
        </w:rPr>
      </w:pPr>
      <w:r w:rsidRPr="00E430F6">
        <w:rPr>
          <w:rFonts w:eastAsia="宋体"/>
        </w:rPr>
        <w:t>Across the street stood the drugstore. Next to the drugstore is a large park. In the park dwell dozens of ground squirrels.</w:t>
      </w:r>
    </w:p>
    <w:p w:rsidR="00DD2927" w:rsidRDefault="00E430F6" w:rsidP="00182A90">
      <w:pPr>
        <w:pStyle w:val="Preface"/>
        <w:spacing w:after="84"/>
        <w:ind w:firstLine="480"/>
        <w:rPr>
          <w:rFonts w:eastAsia="PMingLiU"/>
          <w:lang w:eastAsia="zh-TW"/>
        </w:rPr>
      </w:pPr>
      <w:r w:rsidRPr="00E430F6">
        <w:rPr>
          <w:rFonts w:hint="eastAsia"/>
        </w:rPr>
        <w:t>街对面就是药房。药房旁边有个大公园。公园里头住了几十只地面松鼠。</w:t>
      </w:r>
    </w:p>
    <w:p w:rsidR="00DD2927" w:rsidRDefault="00E430F6" w:rsidP="00182A90">
      <w:pPr>
        <w:spacing w:after="84"/>
        <w:ind w:firstLine="480"/>
        <w:rPr>
          <w:lang w:eastAsia="zh-TW"/>
        </w:rPr>
      </w:pPr>
      <w:r w:rsidRPr="00E430F6">
        <w:rPr>
          <w:rFonts w:eastAsia="宋体" w:hint="eastAsia"/>
        </w:rPr>
        <w:t>这一连串三个句子都是把地方副词移到句首，然后直接把动词倒装到主词前面。这样处理的好处是句子的连贯性较佳：这三个句子采用空间顺序（</w:t>
      </w:r>
      <w:r w:rsidRPr="00E430F6">
        <w:rPr>
          <w:rFonts w:eastAsia="宋体"/>
        </w:rPr>
        <w:t>spatial order</w:t>
      </w:r>
      <w:r w:rsidRPr="00E430F6">
        <w:rPr>
          <w:rFonts w:eastAsia="宋体" w:hint="eastAsia"/>
        </w:rPr>
        <w:t>）排列，三句全部用地方副词开头适足以呈现出空间顺序，文章发展的逻辑因而表现得更清楚、文章显得更有条理。</w:t>
      </w:r>
    </w:p>
    <w:p w:rsidR="00DD2927" w:rsidRDefault="007F52C1" w:rsidP="00182A90">
      <w:pPr>
        <w:pStyle w:val="4"/>
        <w:spacing w:after="84"/>
        <w:rPr>
          <w:lang w:eastAsia="zh-TW"/>
        </w:rPr>
      </w:pPr>
      <w:r>
        <w:rPr>
          <w:rFonts w:hint="eastAsia"/>
        </w:rPr>
        <w:t xml:space="preserve">C. </w:t>
      </w:r>
      <w:r w:rsidR="00E430F6" w:rsidRPr="00E430F6">
        <w:rPr>
          <w:rFonts w:hint="eastAsia"/>
        </w:rPr>
        <w:t>类似</w:t>
      </w:r>
      <w:r w:rsidR="00E430F6" w:rsidRPr="00E430F6">
        <w:t>there is/are</w:t>
      </w:r>
      <w:r w:rsidR="00E430F6" w:rsidRPr="00E430F6">
        <w:rPr>
          <w:rFonts w:hint="eastAsia"/>
        </w:rPr>
        <w:t>构造的关系</w:t>
      </w:r>
      <w:r w:rsidR="00BF5096">
        <w:rPr>
          <w:rFonts w:hint="eastAsia"/>
        </w:rPr>
        <w:t>从句</w:t>
      </w:r>
    </w:p>
    <w:p w:rsidR="00DD2927" w:rsidRDefault="00E430F6" w:rsidP="00182A90">
      <w:pPr>
        <w:spacing w:after="84"/>
        <w:ind w:firstLine="480"/>
        <w:rPr>
          <w:lang w:eastAsia="zh-TW"/>
        </w:rPr>
      </w:pPr>
      <w:r w:rsidRPr="00E430F6">
        <w:rPr>
          <w:rFonts w:eastAsia="宋体" w:hint="eastAsia"/>
        </w:rPr>
        <w:t>上述「类似</w:t>
      </w:r>
      <w:r w:rsidRPr="00E430F6">
        <w:rPr>
          <w:rFonts w:eastAsia="宋体"/>
        </w:rPr>
        <w:t>there is/are</w:t>
      </w:r>
      <w:r w:rsidRPr="00E430F6">
        <w:rPr>
          <w:rFonts w:eastAsia="宋体" w:hint="eastAsia"/>
        </w:rPr>
        <w:t>的构造」如果出现在关系</w:t>
      </w:r>
      <w:r w:rsidR="00BF5096">
        <w:rPr>
          <w:rFonts w:eastAsia="宋体" w:hint="eastAsia"/>
        </w:rPr>
        <w:t>从句</w:t>
      </w:r>
      <w:r w:rsidRPr="00E430F6">
        <w:rPr>
          <w:rFonts w:eastAsia="宋体" w:hint="eastAsia"/>
        </w:rPr>
        <w:t>中，仍然可以采用直接移动动词的方式来倒装。例如：</w:t>
      </w:r>
    </w:p>
    <w:p w:rsidR="00785232" w:rsidRPr="00785232" w:rsidRDefault="00E430F6" w:rsidP="00182A90">
      <w:pPr>
        <w:spacing w:after="84"/>
        <w:ind w:firstLine="480"/>
        <w:rPr>
          <w:lang w:eastAsia="zh-TW"/>
        </w:rPr>
      </w:pPr>
      <w:r w:rsidRPr="00E430F6">
        <w:rPr>
          <w:rFonts w:eastAsia="宋体"/>
        </w:rPr>
        <w:t xml:space="preserve">1. The Amazon is </w:t>
      </w:r>
      <w:r w:rsidRPr="00E430F6">
        <w:rPr>
          <w:rFonts w:eastAsia="宋体"/>
          <w:u w:val="single"/>
        </w:rPr>
        <w:t>a pristine river</w:t>
      </w:r>
      <w:r w:rsidRPr="00E430F6">
        <w:rPr>
          <w:rFonts w:eastAsia="宋体"/>
        </w:rPr>
        <w:t>.</w:t>
      </w:r>
    </w:p>
    <w:p w:rsidR="00785232" w:rsidRPr="00785232" w:rsidRDefault="00981900" w:rsidP="00182A90">
      <w:pPr>
        <w:pStyle w:val="Preface"/>
        <w:spacing w:after="84"/>
        <w:ind w:firstLine="480"/>
        <w:rPr>
          <w:lang w:eastAsia="zh-TW"/>
        </w:rPr>
      </w:pPr>
      <w:r>
        <w:t xml:space="preserve">                  </w:t>
      </w:r>
      <w:r w:rsidR="00E430F6" w:rsidRPr="00E430F6">
        <w:rPr>
          <w:rFonts w:hint="eastAsia"/>
        </w:rPr>
        <w:t>先行词</w:t>
      </w:r>
    </w:p>
    <w:p w:rsidR="00DD2927" w:rsidRDefault="00E430F6" w:rsidP="00182A90">
      <w:pPr>
        <w:pStyle w:val="Preface"/>
        <w:spacing w:after="84"/>
        <w:ind w:firstLine="480"/>
        <w:rPr>
          <w:lang w:eastAsia="zh-TW"/>
        </w:rPr>
      </w:pPr>
      <w:r w:rsidRPr="00E430F6">
        <w:t xml:space="preserve">   </w:t>
      </w:r>
      <w:r w:rsidRPr="00E430F6">
        <w:rPr>
          <w:rFonts w:hint="eastAsia"/>
        </w:rPr>
        <w:t>亚马逊是条原始河流。</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deadly pirana</w:t>
      </w:r>
      <w:r w:rsidRPr="00E430F6">
        <w:rPr>
          <w:rFonts w:eastAsia="宋体"/>
        </w:rPr>
        <w:t xml:space="preserve"> </w:t>
      </w:r>
      <w:r w:rsidRPr="00E430F6">
        <w:rPr>
          <w:rFonts w:eastAsia="宋体"/>
          <w:u w:val="single"/>
        </w:rPr>
        <w:t>roam</w:t>
      </w:r>
      <w:r w:rsidRPr="00E430F6">
        <w:rPr>
          <w:rFonts w:eastAsia="宋体"/>
        </w:rPr>
        <w:t xml:space="preserve"> </w:t>
      </w:r>
      <w:r w:rsidRPr="00E430F6">
        <w:rPr>
          <w:rFonts w:eastAsia="宋体"/>
          <w:u w:val="single"/>
        </w:rPr>
        <w:t>in that river</w:t>
      </w:r>
      <w:r w:rsidRPr="00E430F6">
        <w:rPr>
          <w:rFonts w:eastAsia="宋体"/>
        </w:rPr>
        <w:t>.</w:t>
      </w:r>
    </w:p>
    <w:p w:rsidR="00785232" w:rsidRPr="00785232" w:rsidRDefault="00981900" w:rsidP="00182A90">
      <w:pPr>
        <w:pStyle w:val="Preface"/>
        <w:spacing w:after="84"/>
        <w:ind w:firstLine="480"/>
        <w:rPr>
          <w:lang w:eastAsia="zh-TW"/>
        </w:rPr>
      </w:pPr>
      <w:r>
        <w:t xml:space="preserve">      </w:t>
      </w:r>
      <w:r>
        <w:rPr>
          <w:rFonts w:hint="eastAsia"/>
        </w:rPr>
        <w:t xml:space="preserve"> </w:t>
      </w:r>
      <w:r>
        <w:t xml:space="preserve">  S         V   </w:t>
      </w:r>
      <w:r w:rsidR="00E430F6" w:rsidRPr="00E430F6">
        <w:t xml:space="preserve"> </w:t>
      </w:r>
      <w:r w:rsidR="00E430F6" w:rsidRPr="00E430F6">
        <w:rPr>
          <w:rFonts w:hint="eastAsia"/>
        </w:rPr>
        <w:t>地方副词</w:t>
      </w:r>
    </w:p>
    <w:p w:rsidR="00DD2927" w:rsidRDefault="00E430F6" w:rsidP="00182A90">
      <w:pPr>
        <w:pStyle w:val="Preface"/>
        <w:spacing w:after="84"/>
        <w:ind w:firstLine="480"/>
        <w:rPr>
          <w:lang w:eastAsia="zh-TW"/>
        </w:rPr>
      </w:pPr>
      <w:r w:rsidRPr="00E430F6">
        <w:t xml:space="preserve">   </w:t>
      </w:r>
      <w:r w:rsidRPr="00E430F6">
        <w:rPr>
          <w:rFonts w:hint="eastAsia"/>
        </w:rPr>
        <w:t>致命的食人鱼在那条河中漫游。</w:t>
      </w:r>
    </w:p>
    <w:p w:rsidR="00DD2927" w:rsidRDefault="00E430F6" w:rsidP="00182A90">
      <w:pPr>
        <w:spacing w:after="84"/>
        <w:ind w:firstLine="480"/>
        <w:rPr>
          <w:lang w:eastAsia="zh-TW"/>
        </w:rPr>
      </w:pPr>
      <w:r w:rsidRPr="00E430F6">
        <w:rPr>
          <w:rFonts w:eastAsia="宋体" w:hint="eastAsia"/>
        </w:rPr>
        <w:t>两句在名词</w:t>
      </w:r>
      <w:r w:rsidRPr="00E430F6">
        <w:rPr>
          <w:rFonts w:eastAsia="宋体"/>
        </w:rPr>
        <w:t>river</w:t>
      </w:r>
      <w:r w:rsidRPr="00E430F6">
        <w:rPr>
          <w:rFonts w:eastAsia="宋体" w:hint="eastAsia"/>
        </w:rPr>
        <w:t>上重复而建立关系，可以把句</w:t>
      </w:r>
      <w:r w:rsidRPr="00E430F6">
        <w:rPr>
          <w:rFonts w:eastAsia="宋体"/>
        </w:rPr>
        <w:t>2</w:t>
      </w:r>
      <w:r w:rsidRPr="00E430F6">
        <w:rPr>
          <w:rFonts w:eastAsia="宋体" w:hint="eastAsia"/>
        </w:rPr>
        <w:t>中的</w:t>
      </w:r>
      <w:r w:rsidRPr="00E430F6">
        <w:rPr>
          <w:rFonts w:eastAsia="宋体"/>
        </w:rPr>
        <w:t>river</w:t>
      </w:r>
      <w:r w:rsidRPr="00E430F6">
        <w:rPr>
          <w:rFonts w:eastAsia="宋体" w:hint="eastAsia"/>
        </w:rPr>
        <w:t>改写为关系代名词</w:t>
      </w:r>
      <w:r w:rsidRPr="00E430F6">
        <w:rPr>
          <w:rFonts w:eastAsia="宋体"/>
        </w:rPr>
        <w:t>which</w:t>
      </w:r>
      <w:r w:rsidRPr="00E430F6">
        <w:rPr>
          <w:rFonts w:eastAsia="宋体" w:hint="eastAsia"/>
        </w:rPr>
        <w:t>，然后把介系词词组</w:t>
      </w:r>
      <w:r w:rsidRPr="00E430F6">
        <w:rPr>
          <w:rFonts w:eastAsia="宋体"/>
        </w:rPr>
        <w:t>in which</w:t>
      </w:r>
      <w:r w:rsidRPr="00E430F6">
        <w:rPr>
          <w:rFonts w:eastAsia="宋体" w:hint="eastAsia"/>
        </w:rPr>
        <w:t>移到句首扮演连接词角色，成为关系</w:t>
      </w:r>
      <w:r w:rsidR="00BF5096">
        <w:rPr>
          <w:rFonts w:eastAsia="宋体" w:hint="eastAsia"/>
        </w:rPr>
        <w:t>从句</w:t>
      </w:r>
      <w:r w:rsidRPr="00E430F6">
        <w:rPr>
          <w:rFonts w:eastAsia="宋体"/>
        </w:rPr>
        <w:t>in which the deadly pirana roam</w:t>
      </w:r>
      <w:r w:rsidRPr="00E430F6">
        <w:rPr>
          <w:rFonts w:eastAsia="宋体" w:hint="eastAsia"/>
        </w:rPr>
        <w:t>，再将关系</w:t>
      </w:r>
      <w:r w:rsidR="00BF5096">
        <w:rPr>
          <w:rFonts w:eastAsia="宋体" w:hint="eastAsia"/>
        </w:rPr>
        <w:t>从句</w:t>
      </w:r>
      <w:r w:rsidRPr="00E430F6">
        <w:rPr>
          <w:rFonts w:eastAsia="宋体" w:hint="eastAsia"/>
        </w:rPr>
        <w:t>置于句</w:t>
      </w:r>
      <w:r w:rsidRPr="00E430F6">
        <w:rPr>
          <w:rFonts w:eastAsia="宋体"/>
        </w:rPr>
        <w:t>1</w:t>
      </w:r>
      <w:r w:rsidRPr="00E430F6">
        <w:rPr>
          <w:rFonts w:eastAsia="宋体" w:hint="eastAsia"/>
        </w:rPr>
        <w:t>的先行词</w:t>
      </w:r>
      <w:r w:rsidRPr="00E430F6">
        <w:rPr>
          <w:rFonts w:eastAsia="宋体"/>
        </w:rPr>
        <w:t>river</w:t>
      </w:r>
      <w:r w:rsidRPr="00E430F6">
        <w:rPr>
          <w:rFonts w:eastAsia="宋体" w:hint="eastAsia"/>
        </w:rPr>
        <w:t>之后，就成为下面这个复句：</w:t>
      </w:r>
    </w:p>
    <w:p w:rsidR="00785232" w:rsidRPr="00785232" w:rsidRDefault="00E430F6" w:rsidP="00182A90">
      <w:pPr>
        <w:spacing w:after="84"/>
        <w:ind w:firstLine="480"/>
        <w:rPr>
          <w:lang w:eastAsia="zh-TW"/>
        </w:rPr>
      </w:pPr>
      <w:r w:rsidRPr="00E430F6">
        <w:rPr>
          <w:rFonts w:eastAsia="宋体"/>
        </w:rPr>
        <w:t xml:space="preserve">The amazon is </w:t>
      </w:r>
      <w:r w:rsidRPr="00E430F6">
        <w:rPr>
          <w:rFonts w:eastAsia="宋体"/>
          <w:u w:val="single"/>
        </w:rPr>
        <w:t>a pristine river</w:t>
      </w:r>
      <w:r w:rsidRPr="00E430F6">
        <w:rPr>
          <w:rFonts w:eastAsia="宋体"/>
        </w:rPr>
        <w:t xml:space="preserve"> [</w:t>
      </w:r>
      <w:r w:rsidRPr="00E430F6">
        <w:rPr>
          <w:rFonts w:eastAsia="宋体"/>
          <w:u w:val="single"/>
        </w:rPr>
        <w:t>in which</w:t>
      </w:r>
      <w:r w:rsidRPr="00E430F6">
        <w:rPr>
          <w:rFonts w:eastAsia="宋体"/>
        </w:rPr>
        <w:t xml:space="preserve"> </w:t>
      </w:r>
      <w:r w:rsidRPr="00E430F6">
        <w:rPr>
          <w:rFonts w:eastAsia="宋体"/>
          <w:u w:val="single"/>
        </w:rPr>
        <w:t>the deadly pirana</w:t>
      </w:r>
      <w:r w:rsidRPr="00E430F6">
        <w:rPr>
          <w:rFonts w:eastAsia="宋体"/>
        </w:rPr>
        <w:t xml:space="preserve"> </w:t>
      </w:r>
      <w:r w:rsidRPr="00E430F6">
        <w:rPr>
          <w:rFonts w:eastAsia="宋体"/>
          <w:u w:val="single"/>
        </w:rPr>
        <w:t>roam</w:t>
      </w:r>
      <w:r w:rsidRPr="00E430F6">
        <w:rPr>
          <w:rFonts w:eastAsia="宋体"/>
        </w:rPr>
        <w:t>].</w:t>
      </w:r>
    </w:p>
    <w:p w:rsidR="00DD2927" w:rsidRDefault="0098190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rPr>
          <w:rFonts w:hint="eastAsia"/>
        </w:rPr>
        <w:t>地方副词</w:t>
      </w:r>
      <w:r>
        <w:t xml:space="preserve">   </w:t>
      </w:r>
      <w:r w:rsidR="00E430F6" w:rsidRPr="00E430F6">
        <w:t xml:space="preserve">   S          V</w:t>
      </w:r>
    </w:p>
    <w:p w:rsidR="00DD2927" w:rsidRDefault="00E430F6" w:rsidP="00182A90">
      <w:pPr>
        <w:spacing w:after="84"/>
        <w:ind w:firstLine="480"/>
        <w:rPr>
          <w:u w:val="single"/>
          <w:lang w:eastAsia="zh-TW"/>
        </w:rPr>
      </w:pPr>
      <w:r w:rsidRPr="00E430F6">
        <w:rPr>
          <w:rFonts w:eastAsia="宋体" w:hint="eastAsia"/>
        </w:rPr>
        <w:t>观察一下这个关系</w:t>
      </w:r>
      <w:r w:rsidR="00BF5096">
        <w:rPr>
          <w:rFonts w:eastAsia="宋体" w:hint="eastAsia"/>
        </w:rPr>
        <w:t>从句</w:t>
      </w:r>
      <w:r w:rsidRPr="00E430F6">
        <w:rPr>
          <w:rFonts w:eastAsia="宋体" w:hint="eastAsia"/>
        </w:rPr>
        <w:t>可以发现：地方副词</w:t>
      </w:r>
      <w:r w:rsidRPr="00E430F6">
        <w:rPr>
          <w:rFonts w:eastAsia="宋体"/>
        </w:rPr>
        <w:t>in which</w:t>
      </w:r>
      <w:r w:rsidRPr="00E430F6">
        <w:rPr>
          <w:rFonts w:eastAsia="宋体" w:hint="eastAsia"/>
        </w:rPr>
        <w:t>移到句首之后，只要再把动词</w:t>
      </w:r>
      <w:r w:rsidRPr="00E430F6">
        <w:rPr>
          <w:rFonts w:eastAsia="宋体"/>
        </w:rPr>
        <w:t>roam</w:t>
      </w:r>
      <w:r w:rsidRPr="00E430F6">
        <w:rPr>
          <w:rFonts w:eastAsia="宋体" w:hint="eastAsia"/>
        </w:rPr>
        <w:t>倒装到主词前面，就可以构成类似</w:t>
      </w:r>
      <w:r w:rsidRPr="00E430F6">
        <w:rPr>
          <w:rFonts w:eastAsia="宋体"/>
        </w:rPr>
        <w:t>there is/are</w:t>
      </w:r>
      <w:r w:rsidRPr="00E430F6">
        <w:rPr>
          <w:rFonts w:eastAsia="宋体" w:hint="eastAsia"/>
        </w:rPr>
        <w:t>的倒装句如下：</w:t>
      </w:r>
    </w:p>
    <w:p w:rsidR="00785232" w:rsidRPr="00785232" w:rsidRDefault="00E430F6" w:rsidP="00182A90">
      <w:pPr>
        <w:spacing w:after="84"/>
        <w:ind w:firstLine="480"/>
        <w:rPr>
          <w:lang w:eastAsia="zh-TW"/>
        </w:rPr>
      </w:pPr>
      <w:r w:rsidRPr="00E430F6">
        <w:rPr>
          <w:rFonts w:eastAsia="宋体"/>
        </w:rPr>
        <w:t xml:space="preserve">The amazon is </w:t>
      </w:r>
      <w:r w:rsidRPr="00E430F6">
        <w:rPr>
          <w:rFonts w:eastAsia="宋体"/>
          <w:u w:val="single"/>
        </w:rPr>
        <w:t>a pristine river</w:t>
      </w:r>
      <w:r w:rsidRPr="00E430F6">
        <w:rPr>
          <w:rFonts w:eastAsia="宋体"/>
        </w:rPr>
        <w:t xml:space="preserve"> [</w:t>
      </w:r>
      <w:r w:rsidRPr="00E430F6">
        <w:rPr>
          <w:rFonts w:eastAsia="宋体"/>
          <w:u w:val="single"/>
        </w:rPr>
        <w:t>in which</w:t>
      </w:r>
      <w:r w:rsidRPr="00E430F6">
        <w:rPr>
          <w:rFonts w:eastAsia="宋体"/>
        </w:rPr>
        <w:t xml:space="preserve"> </w:t>
      </w:r>
      <w:r w:rsidRPr="00E430F6">
        <w:rPr>
          <w:rFonts w:eastAsia="宋体"/>
          <w:u w:val="single"/>
        </w:rPr>
        <w:t>roam</w:t>
      </w:r>
      <w:r w:rsidRPr="00E430F6">
        <w:rPr>
          <w:rFonts w:eastAsia="宋体"/>
        </w:rPr>
        <w:t xml:space="preserve"> </w:t>
      </w:r>
      <w:r w:rsidRPr="00E430F6">
        <w:rPr>
          <w:rFonts w:eastAsia="宋体"/>
          <w:u w:val="single"/>
        </w:rPr>
        <w:t>the deadly pirana</w:t>
      </w:r>
      <w:r w:rsidRPr="00E430F6">
        <w:rPr>
          <w:rFonts w:eastAsia="宋体"/>
        </w:rPr>
        <w:t>].</w:t>
      </w:r>
    </w:p>
    <w:p w:rsidR="00DD2927" w:rsidRDefault="00E430F6" w:rsidP="00182A90">
      <w:pPr>
        <w:spacing w:after="84"/>
        <w:ind w:firstLine="480"/>
        <w:rPr>
          <w:lang w:eastAsia="zh-TW"/>
        </w:rPr>
      </w:pPr>
      <w:r w:rsidRPr="00E430F6">
        <w:rPr>
          <w:rFonts w:eastAsia="宋体" w:hint="eastAsia"/>
        </w:rPr>
        <w:t>如果关系</w:t>
      </w:r>
      <w:r w:rsidR="00BF5096">
        <w:rPr>
          <w:rFonts w:eastAsia="宋体" w:hint="eastAsia"/>
        </w:rPr>
        <w:t>从句</w:t>
      </w:r>
      <w:r w:rsidRPr="00E430F6">
        <w:rPr>
          <w:rFonts w:eastAsia="宋体" w:hint="eastAsia"/>
        </w:rPr>
        <w:t>的句型不符合</w:t>
      </w:r>
      <w:r w:rsidRPr="00E430F6">
        <w:rPr>
          <w:rFonts w:eastAsia="宋体"/>
        </w:rPr>
        <w:t>there is/are</w:t>
      </w:r>
      <w:r w:rsidRPr="00E430F6">
        <w:rPr>
          <w:rFonts w:eastAsia="宋体" w:hint="eastAsia"/>
        </w:rPr>
        <w:t>的句型，就无法倒装。例如：</w:t>
      </w:r>
    </w:p>
    <w:p w:rsidR="00785232" w:rsidRPr="00785232" w:rsidRDefault="00E430F6" w:rsidP="00182A90">
      <w:pPr>
        <w:spacing w:after="84"/>
        <w:ind w:firstLine="480"/>
        <w:rPr>
          <w:lang w:eastAsia="zh-TW"/>
        </w:rPr>
      </w:pPr>
      <w:r w:rsidRPr="00E430F6">
        <w:rPr>
          <w:rFonts w:eastAsia="宋体"/>
        </w:rPr>
        <w:t xml:space="preserve">1. The Amazon is </w:t>
      </w:r>
      <w:r w:rsidRPr="00E430F6">
        <w:rPr>
          <w:rFonts w:eastAsia="宋体"/>
          <w:u w:val="single"/>
        </w:rPr>
        <w:t>a pristine river</w:t>
      </w:r>
      <w:r w:rsidRPr="00E430F6">
        <w:rPr>
          <w:rFonts w:eastAsia="宋体"/>
        </w:rPr>
        <w:t>.</w:t>
      </w:r>
    </w:p>
    <w:p w:rsidR="00785232" w:rsidRPr="00785232" w:rsidRDefault="00981900" w:rsidP="00182A90">
      <w:pPr>
        <w:spacing w:after="84"/>
        <w:ind w:firstLine="480"/>
        <w:rPr>
          <w:lang w:eastAsia="zh-TW"/>
        </w:rPr>
      </w:pPr>
      <w:r>
        <w:rPr>
          <w:rFonts w:eastAsia="宋体"/>
        </w:rPr>
        <w:t xml:space="preserve">                   </w:t>
      </w:r>
      <w:r w:rsidR="00E430F6" w:rsidRPr="00E430F6">
        <w:rPr>
          <w:rFonts w:eastAsia="宋体" w:hint="eastAsia"/>
        </w:rPr>
        <w:t>先行词</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Environmentalists</w:t>
      </w:r>
      <w:r w:rsidRPr="00E430F6">
        <w:rPr>
          <w:rFonts w:eastAsia="宋体"/>
        </w:rPr>
        <w:t xml:space="preserve"> </w:t>
      </w:r>
      <w:r w:rsidRPr="00E430F6">
        <w:rPr>
          <w:rFonts w:eastAsia="宋体"/>
          <w:u w:val="single"/>
        </w:rPr>
        <w:t>love</w:t>
      </w:r>
      <w:r w:rsidRPr="00E430F6">
        <w:rPr>
          <w:rFonts w:eastAsia="宋体"/>
        </w:rPr>
        <w:t xml:space="preserve"> </w:t>
      </w:r>
      <w:r w:rsidRPr="00E430F6">
        <w:rPr>
          <w:rFonts w:eastAsia="宋体"/>
          <w:u w:val="single"/>
        </w:rPr>
        <w:t>the river</w:t>
      </w:r>
      <w:r w:rsidRPr="00E430F6">
        <w:rPr>
          <w:rFonts w:eastAsia="宋体"/>
        </w:rPr>
        <w:t>.</w:t>
      </w:r>
    </w:p>
    <w:p w:rsidR="00785232" w:rsidRPr="00785232" w:rsidRDefault="00981900" w:rsidP="00182A90">
      <w:pPr>
        <w:pStyle w:val="Preface"/>
        <w:spacing w:after="84"/>
        <w:ind w:firstLine="480"/>
        <w:rPr>
          <w:lang w:eastAsia="zh-TW"/>
        </w:rPr>
      </w:pPr>
      <w:r>
        <w:t xml:space="preserve">         S     </w:t>
      </w:r>
      <w:r>
        <w:rPr>
          <w:rFonts w:hint="eastAsia"/>
        </w:rPr>
        <w:t xml:space="preserve"> </w:t>
      </w:r>
      <w:r>
        <w:t xml:space="preserve">   V   </w:t>
      </w:r>
      <w:r w:rsidR="00E430F6" w:rsidRPr="00E430F6">
        <w:t xml:space="preserve">  O</w:t>
      </w:r>
    </w:p>
    <w:p w:rsidR="00DD2927" w:rsidRDefault="00E430F6" w:rsidP="00182A90">
      <w:pPr>
        <w:pStyle w:val="Preface"/>
        <w:spacing w:after="84"/>
        <w:ind w:firstLine="480"/>
        <w:rPr>
          <w:lang w:eastAsia="zh-TW"/>
        </w:rPr>
      </w:pPr>
      <w:r w:rsidRPr="00E430F6">
        <w:t xml:space="preserve">   </w:t>
      </w:r>
      <w:r w:rsidRPr="00E430F6">
        <w:rPr>
          <w:rFonts w:hint="eastAsia"/>
        </w:rPr>
        <w:t>环保人士喜爱那条河。</w:t>
      </w:r>
    </w:p>
    <w:p w:rsidR="00DD2927" w:rsidRDefault="00E430F6" w:rsidP="00182A90">
      <w:pPr>
        <w:spacing w:after="84"/>
        <w:ind w:firstLine="480"/>
        <w:rPr>
          <w:lang w:eastAsia="zh-TW"/>
        </w:rPr>
      </w:pPr>
      <w:r w:rsidRPr="00E430F6">
        <w:rPr>
          <w:rFonts w:eastAsia="宋体" w:hint="eastAsia"/>
        </w:rPr>
        <w:lastRenderedPageBreak/>
        <w:t>这两个句子在</w:t>
      </w:r>
      <w:r w:rsidRPr="00E430F6">
        <w:rPr>
          <w:rFonts w:eastAsia="宋体"/>
        </w:rPr>
        <w:t>river</w:t>
      </w:r>
      <w:r w:rsidRPr="00E430F6">
        <w:rPr>
          <w:rFonts w:eastAsia="宋体" w:hint="eastAsia"/>
        </w:rPr>
        <w:t>一字的重复上建立关系，可以用关系</w:t>
      </w:r>
      <w:r w:rsidR="00BF5096">
        <w:rPr>
          <w:rFonts w:eastAsia="宋体" w:hint="eastAsia"/>
        </w:rPr>
        <w:t>从句</w:t>
      </w:r>
      <w:r w:rsidRPr="00E430F6">
        <w:rPr>
          <w:rFonts w:eastAsia="宋体" w:hint="eastAsia"/>
        </w:rPr>
        <w:t>构成复句如下：</w:t>
      </w:r>
    </w:p>
    <w:p w:rsidR="00785232" w:rsidRPr="00785232" w:rsidRDefault="00E430F6" w:rsidP="00182A90">
      <w:pPr>
        <w:spacing w:after="84"/>
        <w:ind w:firstLine="480"/>
        <w:rPr>
          <w:lang w:eastAsia="zh-TW"/>
        </w:rPr>
      </w:pPr>
      <w:r w:rsidRPr="00E430F6">
        <w:rPr>
          <w:rFonts w:eastAsia="宋体"/>
        </w:rPr>
        <w:t xml:space="preserve">The Amazon is </w:t>
      </w:r>
      <w:r w:rsidRPr="00E430F6">
        <w:rPr>
          <w:rFonts w:eastAsia="宋体"/>
          <w:u w:val="single"/>
        </w:rPr>
        <w:t>a pristine river</w:t>
      </w:r>
      <w:r w:rsidRPr="00E430F6">
        <w:rPr>
          <w:rFonts w:eastAsia="宋体"/>
        </w:rPr>
        <w:t xml:space="preserve"> [</w:t>
      </w:r>
      <w:r w:rsidRPr="00E430F6">
        <w:rPr>
          <w:rFonts w:eastAsia="宋体"/>
          <w:u w:val="single"/>
        </w:rPr>
        <w:t>which</w:t>
      </w:r>
      <w:r w:rsidRPr="00E430F6">
        <w:rPr>
          <w:rFonts w:eastAsia="宋体"/>
        </w:rPr>
        <w:t xml:space="preserve"> </w:t>
      </w:r>
      <w:r w:rsidRPr="00E430F6">
        <w:rPr>
          <w:rFonts w:eastAsia="宋体"/>
          <w:u w:val="single"/>
        </w:rPr>
        <w:t>environmentalists</w:t>
      </w:r>
      <w:r w:rsidRPr="00E430F6">
        <w:rPr>
          <w:rFonts w:eastAsia="宋体"/>
        </w:rPr>
        <w:t xml:space="preserve"> </w:t>
      </w:r>
      <w:r w:rsidRPr="00E430F6">
        <w:rPr>
          <w:rFonts w:eastAsia="宋体"/>
          <w:u w:val="single"/>
        </w:rPr>
        <w:t>love</w:t>
      </w:r>
      <w:r w:rsidRPr="00E430F6">
        <w:rPr>
          <w:rFonts w:eastAsia="宋体"/>
        </w:rPr>
        <w:t>].</w:t>
      </w:r>
    </w:p>
    <w:p w:rsidR="00DD2927" w:rsidRDefault="0098190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O     </w:t>
      </w:r>
      <w:r>
        <w:rPr>
          <w:rFonts w:hint="eastAsia"/>
        </w:rPr>
        <w:t xml:space="preserve">  </w:t>
      </w:r>
      <w:r>
        <w:t xml:space="preserve">  S        </w:t>
      </w:r>
      <w:r w:rsidR="00E430F6" w:rsidRPr="00E430F6">
        <w:t xml:space="preserve"> V</w:t>
      </w:r>
    </w:p>
    <w:p w:rsidR="00EA57E3"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rPr>
        <w:t>which environmentalists love</w:t>
      </w:r>
      <w:r w:rsidRPr="00E430F6">
        <w:rPr>
          <w:rFonts w:eastAsia="宋体" w:hint="eastAsia"/>
        </w:rPr>
        <w:t>并不符合</w:t>
      </w:r>
      <w:r w:rsidRPr="00E430F6">
        <w:rPr>
          <w:rFonts w:eastAsia="宋体"/>
        </w:rPr>
        <w:t>there is/are</w:t>
      </w:r>
      <w:r w:rsidRPr="00E430F6">
        <w:rPr>
          <w:rFonts w:eastAsia="宋体" w:hint="eastAsia"/>
        </w:rPr>
        <w:t>的句型，所以并不能够倒装。</w:t>
      </w:r>
    </w:p>
    <w:p w:rsidR="00DD2927" w:rsidRDefault="007F52C1" w:rsidP="00982549">
      <w:pPr>
        <w:pStyle w:val="3"/>
        <w:spacing w:before="126" w:after="126"/>
        <w:rPr>
          <w:rFonts w:eastAsia="PMingLiU"/>
          <w:lang w:eastAsia="zh-TW"/>
        </w:rPr>
      </w:pPr>
      <w:bookmarkStart w:id="146" w:name="_Toc363483973"/>
      <w:r>
        <w:rPr>
          <w:rFonts w:hint="eastAsia"/>
        </w:rPr>
        <w:t>(2)</w:t>
      </w:r>
      <w:r w:rsidR="00E430F6" w:rsidRPr="00E430F6">
        <w:rPr>
          <w:rFonts w:hint="eastAsia"/>
        </w:rPr>
        <w:t>助动词或</w:t>
      </w:r>
      <w:r w:rsidR="00E430F6" w:rsidRPr="00E430F6">
        <w:t>be</w:t>
      </w:r>
      <w:r w:rsidR="00E430F6" w:rsidRPr="00E430F6">
        <w:rPr>
          <w:rFonts w:hint="eastAsia"/>
        </w:rPr>
        <w:t>前移</w:t>
      </w:r>
      <w:bookmarkEnd w:id="146"/>
    </w:p>
    <w:p w:rsidR="00DD2927" w:rsidRDefault="00E430F6" w:rsidP="00182A90">
      <w:pPr>
        <w:spacing w:after="84"/>
        <w:ind w:firstLine="480"/>
        <w:rPr>
          <w:lang w:eastAsia="zh-TW"/>
        </w:rPr>
      </w:pPr>
      <w:r w:rsidRPr="00E430F6">
        <w:rPr>
          <w:rFonts w:eastAsia="宋体" w:hint="eastAsia"/>
        </w:rPr>
        <w:t>动词的第二种倒装方式是把助动词或</w:t>
      </w:r>
      <w:r w:rsidRPr="00E430F6">
        <w:rPr>
          <w:rFonts w:eastAsia="宋体"/>
        </w:rPr>
        <w:t>be</w:t>
      </w:r>
      <w:r w:rsidRPr="00E430F6">
        <w:rPr>
          <w:rFonts w:eastAsia="宋体" w:hint="eastAsia"/>
        </w:rPr>
        <w:t>移到主词前面，如果缺乏助动词或</w:t>
      </w:r>
      <w:r w:rsidRPr="00E430F6">
        <w:rPr>
          <w:rFonts w:eastAsia="宋体"/>
        </w:rPr>
        <w:t>be</w:t>
      </w:r>
      <w:r w:rsidRPr="00E430F6">
        <w:rPr>
          <w:rFonts w:eastAsia="宋体" w:hint="eastAsia"/>
        </w:rPr>
        <w:t>就无法倒装。这种倒装方式只适用于一种情况：</w:t>
      </w:r>
      <w:r w:rsidRPr="00EC4AB4">
        <w:rPr>
          <w:rStyle w:val="af1"/>
          <w:rFonts w:hint="eastAsia"/>
        </w:rPr>
        <w:t>假设法语气的副词</w:t>
      </w:r>
      <w:r w:rsidR="00BF5096" w:rsidRPr="00EC4AB4">
        <w:rPr>
          <w:rStyle w:val="af1"/>
          <w:rFonts w:hint="eastAsia"/>
        </w:rPr>
        <w:t>从句</w:t>
      </w:r>
      <w:r w:rsidRPr="00EC4AB4">
        <w:rPr>
          <w:rStyle w:val="af1"/>
          <w:rFonts w:hint="eastAsia"/>
        </w:rPr>
        <w:t>，可以选择把助动词或</w:t>
      </w:r>
      <w:r w:rsidRPr="00EC4AB4">
        <w:rPr>
          <w:rStyle w:val="af1"/>
        </w:rPr>
        <w:t>be</w:t>
      </w:r>
      <w:r w:rsidRPr="00EC4AB4">
        <w:rPr>
          <w:rStyle w:val="af1"/>
          <w:rFonts w:hint="eastAsia"/>
        </w:rPr>
        <w:t>倒装到主词前面、取代连接词</w:t>
      </w:r>
      <w:r w:rsidRPr="00EC4AB4">
        <w:rPr>
          <w:rStyle w:val="af1"/>
        </w:rPr>
        <w:t>if</w:t>
      </w:r>
      <w:r w:rsidRPr="00EC4AB4">
        <w:rPr>
          <w:rStyle w:val="af1"/>
          <w:rFonts w:hint="eastAsia"/>
        </w:rPr>
        <w:t>。</w:t>
      </w:r>
      <w:r w:rsidRPr="00E430F6">
        <w:rPr>
          <w:rFonts w:eastAsia="宋体" w:hint="eastAsia"/>
        </w:rPr>
        <w:t>这种倒装方式取得的修辞效果是简洁：可以省略掉连接词</w:t>
      </w:r>
      <w:r w:rsidRPr="00E430F6">
        <w:rPr>
          <w:rFonts w:eastAsia="宋体"/>
        </w:rPr>
        <w:t>if</w:t>
      </w:r>
      <w:r w:rsidRPr="00E430F6">
        <w:rPr>
          <w:rFonts w:eastAsia="宋体" w:hint="eastAsia"/>
        </w:rPr>
        <w:t>。例如：</w:t>
      </w:r>
    </w:p>
    <w:p w:rsidR="00785232" w:rsidRPr="00785232" w:rsidRDefault="00E430F6" w:rsidP="00182A90">
      <w:pPr>
        <w:spacing w:after="84"/>
        <w:ind w:firstLine="480"/>
        <w:rPr>
          <w:rFonts w:eastAsia="PMingLiU"/>
          <w:lang w:eastAsia="zh-TW"/>
        </w:rPr>
      </w:pPr>
      <w:r w:rsidRPr="00E430F6">
        <w:rPr>
          <w:rFonts w:eastAsia="宋体"/>
        </w:rPr>
        <w:t xml:space="preserve">[If </w:t>
      </w:r>
      <w:r w:rsidRPr="00E430F6">
        <w:rPr>
          <w:rFonts w:eastAsia="宋体"/>
          <w:u w:val="single"/>
        </w:rPr>
        <w:t>I</w:t>
      </w:r>
      <w:r w:rsidRPr="00E430F6">
        <w:rPr>
          <w:rFonts w:eastAsia="宋体"/>
        </w:rPr>
        <w:t xml:space="preserve"> </w:t>
      </w:r>
      <w:r w:rsidRPr="00E430F6">
        <w:rPr>
          <w:rFonts w:eastAsia="宋体"/>
          <w:u w:val="single"/>
        </w:rPr>
        <w:t>had been</w:t>
      </w:r>
      <w:r w:rsidRPr="00E430F6">
        <w:rPr>
          <w:rFonts w:eastAsia="宋体"/>
        </w:rPr>
        <w:t xml:space="preserve"> </w:t>
      </w:r>
      <w:r w:rsidRPr="00E430F6">
        <w:rPr>
          <w:rFonts w:eastAsia="宋体"/>
          <w:u w:val="single"/>
        </w:rPr>
        <w:t>there</w:t>
      </w:r>
      <w:r w:rsidRPr="00E430F6">
        <w:rPr>
          <w:rFonts w:eastAsia="宋体"/>
        </w:rPr>
        <w:t>], I could have prevented the accident.</w:t>
      </w:r>
    </w:p>
    <w:p w:rsidR="00785232" w:rsidRPr="00785232" w:rsidRDefault="00E430F6" w:rsidP="00182A90">
      <w:pPr>
        <w:pStyle w:val="Preface"/>
        <w:spacing w:after="84"/>
        <w:ind w:firstLine="480"/>
        <w:rPr>
          <w:rFonts w:eastAsia="PMingLiU"/>
          <w:lang w:eastAsia="zh-TW"/>
        </w:rPr>
      </w:pPr>
      <w:r w:rsidRPr="00E430F6">
        <w:t xml:space="preserve">  S   V     C</w:t>
      </w:r>
    </w:p>
    <w:p w:rsidR="00DD2927" w:rsidRDefault="00E430F6" w:rsidP="00182A90">
      <w:pPr>
        <w:pStyle w:val="Preface"/>
        <w:spacing w:after="84"/>
        <w:ind w:firstLine="480"/>
        <w:rPr>
          <w:rFonts w:eastAsia="PMingLiU"/>
          <w:lang w:eastAsia="zh-TW"/>
        </w:rPr>
      </w:pPr>
      <w:r w:rsidRPr="00E430F6">
        <w:rPr>
          <w:rFonts w:hint="eastAsia"/>
        </w:rPr>
        <w:t>如果当时有我在，我或许可以防止意外发生。</w:t>
      </w:r>
    </w:p>
    <w:p w:rsidR="00DD2927" w:rsidRDefault="00E430F6" w:rsidP="00182A90">
      <w:pPr>
        <w:spacing w:after="84"/>
        <w:ind w:firstLine="480"/>
        <w:rPr>
          <w:rFonts w:eastAsia="PMingLiU"/>
          <w:lang w:eastAsia="zh-TW"/>
        </w:rPr>
      </w:pPr>
      <w:r w:rsidRPr="00E430F6">
        <w:rPr>
          <w:rFonts w:eastAsia="宋体" w:hint="eastAsia"/>
        </w:rPr>
        <w:t>从属连接词</w:t>
      </w:r>
      <w:r w:rsidRPr="00E430F6">
        <w:rPr>
          <w:rFonts w:eastAsia="宋体"/>
        </w:rPr>
        <w:t>if</w:t>
      </w:r>
      <w:r w:rsidRPr="00E430F6">
        <w:rPr>
          <w:rFonts w:eastAsia="宋体" w:hint="eastAsia"/>
        </w:rPr>
        <w:t>引导的副词</w:t>
      </w:r>
      <w:r w:rsidR="00BF5096">
        <w:rPr>
          <w:rFonts w:eastAsia="宋体" w:hint="eastAsia"/>
        </w:rPr>
        <w:t>从句</w:t>
      </w:r>
      <w:r w:rsidRPr="00E430F6">
        <w:rPr>
          <w:rFonts w:eastAsia="宋体" w:hint="eastAsia"/>
        </w:rPr>
        <w:t>，动词的语气是表示「过去时间非事实」的</w:t>
      </w:r>
      <w:r w:rsidR="00C30513">
        <w:rPr>
          <w:rFonts w:eastAsia="宋体" w:hint="eastAsia"/>
        </w:rPr>
        <w:t>虚拟语气</w:t>
      </w:r>
      <w:r w:rsidRPr="00E430F6">
        <w:rPr>
          <w:rFonts w:eastAsia="宋体" w:hint="eastAsia"/>
        </w:rPr>
        <w:t>。动词词组</w:t>
      </w:r>
      <w:r w:rsidRPr="00E430F6">
        <w:rPr>
          <w:rFonts w:eastAsia="宋体"/>
        </w:rPr>
        <w:t>had been</w:t>
      </w:r>
      <w:r w:rsidRPr="00E430F6">
        <w:rPr>
          <w:rFonts w:eastAsia="宋体" w:hint="eastAsia"/>
        </w:rPr>
        <w:t>包括文法助动词</w:t>
      </w:r>
      <w:r w:rsidRPr="00E430F6">
        <w:rPr>
          <w:rFonts w:eastAsia="宋体"/>
        </w:rPr>
        <w:t>had</w:t>
      </w:r>
      <w:r w:rsidRPr="00E430F6">
        <w:rPr>
          <w:rFonts w:eastAsia="宋体" w:hint="eastAsia"/>
        </w:rPr>
        <w:t>，可以选择把</w:t>
      </w:r>
      <w:r w:rsidRPr="00E430F6">
        <w:rPr>
          <w:rFonts w:eastAsia="宋体"/>
        </w:rPr>
        <w:t>had</w:t>
      </w:r>
      <w:r w:rsidRPr="00E430F6">
        <w:rPr>
          <w:rFonts w:eastAsia="宋体" w:hint="eastAsia"/>
        </w:rPr>
        <w:t>倒装到句首，以这种方式取代连接词、省略掉从属连接词</w:t>
      </w:r>
      <w:r w:rsidRPr="00E430F6">
        <w:rPr>
          <w:rFonts w:eastAsia="宋体"/>
        </w:rPr>
        <w:t>if</w:t>
      </w:r>
      <w:r w:rsidRPr="00E430F6">
        <w:rPr>
          <w:rFonts w:eastAsia="宋体" w:hint="eastAsia"/>
        </w:rPr>
        <w:t>，如下：</w:t>
      </w:r>
    </w:p>
    <w:p w:rsidR="00DD2927" w:rsidRDefault="00E430F6" w:rsidP="00182A90">
      <w:pPr>
        <w:spacing w:after="84"/>
        <w:ind w:firstLine="480"/>
        <w:rPr>
          <w:rFonts w:eastAsia="PMingLiU"/>
          <w:lang w:eastAsia="zh-TW"/>
        </w:rPr>
      </w:pPr>
      <w:r w:rsidRPr="00E430F6">
        <w:rPr>
          <w:rFonts w:eastAsia="宋体"/>
        </w:rPr>
        <w:t>[</w:t>
      </w:r>
      <w:r w:rsidRPr="00E430F6">
        <w:rPr>
          <w:rFonts w:eastAsia="宋体"/>
          <w:u w:val="single"/>
        </w:rPr>
        <w:t>Had</w:t>
      </w:r>
      <w:r w:rsidRPr="00E430F6">
        <w:rPr>
          <w:rFonts w:eastAsia="宋体"/>
        </w:rPr>
        <w:t xml:space="preserve"> </w:t>
      </w:r>
      <w:r w:rsidRPr="00E430F6">
        <w:rPr>
          <w:rFonts w:eastAsia="宋体"/>
          <w:u w:val="single"/>
        </w:rPr>
        <w:t>I</w:t>
      </w:r>
      <w:r w:rsidRPr="00E430F6">
        <w:rPr>
          <w:rFonts w:eastAsia="宋体"/>
        </w:rPr>
        <w:t xml:space="preserve"> been there], I could have prevented the accident.</w:t>
      </w:r>
    </w:p>
    <w:p w:rsidR="00DD2927" w:rsidRDefault="00E430F6" w:rsidP="00182A90">
      <w:pPr>
        <w:spacing w:after="84"/>
        <w:ind w:firstLine="480"/>
        <w:rPr>
          <w:rFonts w:eastAsia="PMingLiU"/>
          <w:lang w:eastAsia="zh-TW"/>
        </w:rPr>
      </w:pPr>
      <w:r w:rsidRPr="00E430F6">
        <w:rPr>
          <w:rFonts w:eastAsia="宋体" w:hint="eastAsia"/>
        </w:rPr>
        <w:t>再看一个例子：</w:t>
      </w:r>
    </w:p>
    <w:p w:rsidR="00785232" w:rsidRPr="00785232" w:rsidRDefault="00E430F6" w:rsidP="00182A90">
      <w:pPr>
        <w:spacing w:after="84"/>
        <w:ind w:firstLine="480"/>
        <w:rPr>
          <w:rFonts w:eastAsia="PMingLiU"/>
          <w:lang w:eastAsia="zh-TW"/>
        </w:rPr>
      </w:pPr>
      <w:r w:rsidRPr="00E430F6">
        <w:rPr>
          <w:rFonts w:eastAsia="宋体"/>
        </w:rPr>
        <w:t xml:space="preserve">[If </w:t>
      </w:r>
      <w:r w:rsidRPr="00E430F6">
        <w:rPr>
          <w:rFonts w:eastAsia="宋体"/>
          <w:u w:val="single"/>
        </w:rPr>
        <w:t>I</w:t>
      </w:r>
      <w:r w:rsidRPr="00E430F6">
        <w:rPr>
          <w:rFonts w:eastAsia="宋体"/>
        </w:rPr>
        <w:t xml:space="preserve"> </w:t>
      </w:r>
      <w:r w:rsidRPr="00E430F6">
        <w:rPr>
          <w:rFonts w:eastAsia="宋体"/>
          <w:u w:val="single"/>
        </w:rPr>
        <w:t>were</w:t>
      </w:r>
      <w:r w:rsidRPr="00E430F6">
        <w:rPr>
          <w:rFonts w:eastAsia="宋体"/>
        </w:rPr>
        <w:t xml:space="preserve"> </w:t>
      </w:r>
      <w:r w:rsidRPr="00E430F6">
        <w:rPr>
          <w:rFonts w:eastAsia="宋体"/>
          <w:u w:val="single"/>
        </w:rPr>
        <w:t>a millionaire</w:t>
      </w:r>
      <w:r w:rsidRPr="00E430F6">
        <w:rPr>
          <w:rFonts w:eastAsia="宋体"/>
        </w:rPr>
        <w:t>], I would first buy a big house.</w:t>
      </w:r>
    </w:p>
    <w:p w:rsidR="00785232" w:rsidRPr="00785232" w:rsidRDefault="00E430F6" w:rsidP="00182A90">
      <w:pPr>
        <w:pStyle w:val="Preface"/>
        <w:spacing w:after="84"/>
        <w:ind w:firstLine="480"/>
        <w:rPr>
          <w:rFonts w:eastAsia="PMingLiU"/>
          <w:lang w:eastAsia="zh-TW"/>
        </w:rPr>
      </w:pPr>
      <w:r w:rsidRPr="00E430F6">
        <w:t xml:space="preserve">  S  V      C</w:t>
      </w:r>
    </w:p>
    <w:p w:rsidR="00DD2927" w:rsidRDefault="00E430F6" w:rsidP="00182A90">
      <w:pPr>
        <w:spacing w:after="84"/>
        <w:ind w:firstLine="480"/>
        <w:rPr>
          <w:rFonts w:eastAsia="PMingLiU"/>
          <w:lang w:eastAsia="zh-TW"/>
        </w:rPr>
      </w:pPr>
      <w:r w:rsidRPr="00E430F6">
        <w:rPr>
          <w:rFonts w:eastAsia="宋体" w:hint="eastAsia"/>
        </w:rPr>
        <w:t>这个副词</w:t>
      </w:r>
      <w:r w:rsidR="00BF5096">
        <w:rPr>
          <w:rFonts w:eastAsia="宋体" w:hint="eastAsia"/>
        </w:rPr>
        <w:t>从句</w:t>
      </w:r>
      <w:r w:rsidRPr="00E430F6">
        <w:rPr>
          <w:rFonts w:eastAsia="宋体" w:hint="eastAsia"/>
        </w:rPr>
        <w:t>的动词采用「现在时间非事实」的</w:t>
      </w:r>
      <w:r w:rsidR="00C30513">
        <w:rPr>
          <w:rFonts w:eastAsia="宋体" w:hint="eastAsia"/>
        </w:rPr>
        <w:t>虚拟语气</w:t>
      </w:r>
      <w:r w:rsidRPr="00E430F6">
        <w:rPr>
          <w:rFonts w:eastAsia="宋体" w:hint="eastAsia"/>
        </w:rPr>
        <w:t>，有</w:t>
      </w:r>
      <w:r w:rsidRPr="00E430F6">
        <w:rPr>
          <w:rFonts w:eastAsia="宋体"/>
        </w:rPr>
        <w:t>be</w:t>
      </w:r>
      <w:r w:rsidRPr="00E430F6">
        <w:rPr>
          <w:rFonts w:eastAsia="宋体" w:hint="eastAsia"/>
        </w:rPr>
        <w:t>动词（</w:t>
      </w:r>
      <w:r w:rsidRPr="00E430F6">
        <w:rPr>
          <w:rFonts w:eastAsia="宋体"/>
        </w:rPr>
        <w:t>were</w:t>
      </w:r>
      <w:r w:rsidRPr="00E430F6">
        <w:rPr>
          <w:rFonts w:eastAsia="宋体" w:hint="eastAsia"/>
        </w:rPr>
        <w:t>）。可以选择把</w:t>
      </w:r>
      <w:r w:rsidRPr="00E430F6">
        <w:rPr>
          <w:rFonts w:eastAsia="宋体"/>
        </w:rPr>
        <w:t>be</w:t>
      </w:r>
      <w:r w:rsidRPr="00E430F6">
        <w:rPr>
          <w:rFonts w:eastAsia="宋体" w:hint="eastAsia"/>
        </w:rPr>
        <w:t>动词倒装到句首，以这种方式取代从属连接词</w:t>
      </w:r>
      <w:r w:rsidRPr="00E430F6">
        <w:rPr>
          <w:rFonts w:eastAsia="宋体"/>
        </w:rPr>
        <w:t>if</w:t>
      </w:r>
      <w:r w:rsidRPr="00E430F6">
        <w:rPr>
          <w:rFonts w:eastAsia="宋体" w:hint="eastAsia"/>
        </w:rPr>
        <w:t>、获致简洁的效果，如下：</w:t>
      </w:r>
    </w:p>
    <w:p w:rsidR="00DD2927" w:rsidRDefault="00E430F6" w:rsidP="00182A90">
      <w:pPr>
        <w:spacing w:after="84"/>
        <w:ind w:firstLine="480"/>
        <w:rPr>
          <w:rFonts w:eastAsia="PMingLiU"/>
          <w:lang w:eastAsia="zh-TW"/>
        </w:rPr>
      </w:pPr>
      <w:r w:rsidRPr="00E430F6">
        <w:rPr>
          <w:rFonts w:eastAsia="宋体"/>
        </w:rPr>
        <w:t>[</w:t>
      </w:r>
      <w:r w:rsidRPr="00E430F6">
        <w:rPr>
          <w:rFonts w:eastAsia="宋体"/>
          <w:u w:val="single"/>
        </w:rPr>
        <w:t>Were</w:t>
      </w:r>
      <w:r w:rsidRPr="00E430F6">
        <w:rPr>
          <w:rFonts w:eastAsia="宋体"/>
        </w:rPr>
        <w:t xml:space="preserve"> </w:t>
      </w:r>
      <w:r w:rsidRPr="00E430F6">
        <w:rPr>
          <w:rFonts w:eastAsia="宋体"/>
          <w:u w:val="single"/>
        </w:rPr>
        <w:t>I</w:t>
      </w:r>
      <w:r w:rsidRPr="00E430F6">
        <w:rPr>
          <w:rFonts w:eastAsia="宋体"/>
        </w:rPr>
        <w:t xml:space="preserve"> a millionaire], I would first buy a big house.</w:t>
      </w:r>
    </w:p>
    <w:p w:rsidR="00DD2927" w:rsidRDefault="00E430F6" w:rsidP="00182A90">
      <w:pPr>
        <w:spacing w:after="84"/>
        <w:ind w:firstLine="480"/>
        <w:rPr>
          <w:rFonts w:eastAsia="PMingLiU"/>
          <w:lang w:eastAsia="zh-TW"/>
        </w:rPr>
      </w:pPr>
      <w:r w:rsidRPr="00E430F6">
        <w:rPr>
          <w:rFonts w:eastAsia="宋体" w:hint="eastAsia"/>
        </w:rPr>
        <w:t>不过，</w:t>
      </w:r>
      <w:r w:rsidR="00C30513" w:rsidRPr="00EC4AB4">
        <w:rPr>
          <w:rStyle w:val="af1"/>
          <w:rFonts w:hint="eastAsia"/>
        </w:rPr>
        <w:t>虚拟语气</w:t>
      </w:r>
      <w:r w:rsidRPr="00EC4AB4">
        <w:rPr>
          <w:rStyle w:val="af1"/>
          <w:rFonts w:hint="eastAsia"/>
        </w:rPr>
        <w:t>的副词</w:t>
      </w:r>
      <w:r w:rsidR="00BF5096" w:rsidRPr="00EC4AB4">
        <w:rPr>
          <w:rStyle w:val="af1"/>
          <w:rFonts w:hint="eastAsia"/>
        </w:rPr>
        <w:t>从句</w:t>
      </w:r>
      <w:r w:rsidRPr="00EC4AB4">
        <w:rPr>
          <w:rStyle w:val="af1"/>
          <w:rFonts w:hint="eastAsia"/>
        </w:rPr>
        <w:t>如果是普通动词（没有助动词或</w:t>
      </w:r>
      <w:r w:rsidRPr="00EC4AB4">
        <w:rPr>
          <w:rStyle w:val="af1"/>
        </w:rPr>
        <w:t>be</w:t>
      </w:r>
      <w:r w:rsidRPr="00EC4AB4">
        <w:rPr>
          <w:rStyle w:val="af1"/>
          <w:rFonts w:hint="eastAsia"/>
        </w:rPr>
        <w:t>），就不能采用这种倒装方式。</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 [If I </w:t>
      </w:r>
      <w:r w:rsidRPr="00E430F6">
        <w:rPr>
          <w:rFonts w:eastAsia="宋体"/>
          <w:u w:val="single"/>
        </w:rPr>
        <w:t>knew</w:t>
      </w:r>
      <w:r w:rsidRPr="00E430F6">
        <w:rPr>
          <w:rFonts w:eastAsia="宋体"/>
        </w:rPr>
        <w:t xml:space="preserve"> how], I would gladly do it.</w:t>
      </w:r>
    </w:p>
    <w:p w:rsidR="00DD2927" w:rsidRDefault="00E430F6" w:rsidP="00182A90">
      <w:pPr>
        <w:spacing w:after="84"/>
        <w:ind w:firstLine="480"/>
        <w:rPr>
          <w:lang w:eastAsia="zh-TW"/>
        </w:rPr>
      </w:pPr>
      <w:r w:rsidRPr="00E430F6">
        <w:rPr>
          <w:rFonts w:eastAsia="宋体" w:hint="eastAsia"/>
        </w:rPr>
        <w:t>中括号里面是条件副词</w:t>
      </w:r>
      <w:r w:rsidR="00BF5096">
        <w:rPr>
          <w:rFonts w:eastAsia="宋体" w:hint="eastAsia"/>
        </w:rPr>
        <w:t>从句</w:t>
      </w:r>
      <w:r w:rsidRPr="00E430F6">
        <w:rPr>
          <w:rFonts w:eastAsia="宋体" w:hint="eastAsia"/>
        </w:rPr>
        <w:t>，属于「现在时间非事实」的</w:t>
      </w:r>
      <w:r w:rsidR="00C30513">
        <w:rPr>
          <w:rFonts w:eastAsia="宋体" w:hint="eastAsia"/>
        </w:rPr>
        <w:t>虚拟语气</w:t>
      </w:r>
      <w:r w:rsidRPr="00E430F6">
        <w:rPr>
          <w:rFonts w:eastAsia="宋体" w:hint="eastAsia"/>
        </w:rPr>
        <w:t>。但是这个副词</w:t>
      </w:r>
      <w:r w:rsidR="00BF5096">
        <w:rPr>
          <w:rFonts w:eastAsia="宋体" w:hint="eastAsia"/>
        </w:rPr>
        <w:t>从句</w:t>
      </w:r>
      <w:r w:rsidRPr="00E430F6">
        <w:rPr>
          <w:rFonts w:eastAsia="宋体" w:hint="eastAsia"/>
        </w:rPr>
        <w:t>中只有普通动词</w:t>
      </w:r>
      <w:r w:rsidRPr="00E430F6">
        <w:rPr>
          <w:rFonts w:eastAsia="宋体"/>
        </w:rPr>
        <w:t>knew</w:t>
      </w:r>
      <w:r w:rsidRPr="00E430F6">
        <w:rPr>
          <w:rFonts w:eastAsia="宋体" w:hint="eastAsia"/>
        </w:rPr>
        <w:t>，缺乏助动词或</w:t>
      </w:r>
      <w:r w:rsidRPr="00E430F6">
        <w:rPr>
          <w:rFonts w:eastAsia="宋体"/>
        </w:rPr>
        <w:t>be</w:t>
      </w:r>
      <w:r w:rsidRPr="00E430F6">
        <w:rPr>
          <w:rFonts w:eastAsia="宋体" w:hint="eastAsia"/>
        </w:rPr>
        <w:t>动词等可以移动的东西，所以这个</w:t>
      </w:r>
      <w:r w:rsidR="00BF5096">
        <w:rPr>
          <w:rFonts w:eastAsia="宋体" w:hint="eastAsia"/>
        </w:rPr>
        <w:t>从句</w:t>
      </w:r>
      <w:r w:rsidRPr="00E430F6">
        <w:rPr>
          <w:rFonts w:eastAsia="宋体" w:hint="eastAsia"/>
        </w:rPr>
        <w:t>无法倒装、也不能省略从属连接词</w:t>
      </w:r>
      <w:r w:rsidRPr="00E430F6">
        <w:rPr>
          <w:rFonts w:eastAsia="宋体"/>
        </w:rPr>
        <w:t>if</w:t>
      </w:r>
      <w:r w:rsidRPr="00E430F6">
        <w:rPr>
          <w:rFonts w:eastAsia="宋体" w:hint="eastAsia"/>
        </w:rPr>
        <w:t>。</w:t>
      </w:r>
    </w:p>
    <w:p w:rsidR="00DD2927" w:rsidRDefault="00EC4AB4" w:rsidP="00982549">
      <w:pPr>
        <w:pStyle w:val="3"/>
        <w:spacing w:before="126" w:after="126"/>
        <w:rPr>
          <w:rFonts w:eastAsia="PMingLiU"/>
          <w:lang w:eastAsia="zh-TW"/>
        </w:rPr>
      </w:pPr>
      <w:bookmarkStart w:id="147" w:name="_Toc363483974"/>
      <w:r>
        <w:rPr>
          <w:rFonts w:hint="eastAsia"/>
        </w:rPr>
        <w:t>(3)</w:t>
      </w:r>
      <w:r w:rsidR="00E430F6" w:rsidRPr="00E430F6">
        <w:rPr>
          <w:rFonts w:hint="eastAsia"/>
        </w:rPr>
        <w:t>助动词或</w:t>
      </w:r>
      <w:r w:rsidR="00E430F6" w:rsidRPr="00E430F6">
        <w:t>be</w:t>
      </w:r>
      <w:r w:rsidR="00E430F6" w:rsidRPr="00E430F6">
        <w:rPr>
          <w:rFonts w:hint="eastAsia"/>
        </w:rPr>
        <w:t>前移、普通动词加</w:t>
      </w:r>
      <w:r w:rsidR="00E430F6" w:rsidRPr="00E430F6">
        <w:t>do</w:t>
      </w:r>
      <w:bookmarkEnd w:id="147"/>
    </w:p>
    <w:p w:rsidR="00DD2927" w:rsidRDefault="00E430F6" w:rsidP="00182A90">
      <w:pPr>
        <w:spacing w:after="84"/>
        <w:ind w:firstLine="480"/>
        <w:rPr>
          <w:rFonts w:eastAsia="PMingLiU"/>
          <w:lang w:eastAsia="zh-TW"/>
        </w:rPr>
      </w:pPr>
      <w:r w:rsidRPr="00E430F6">
        <w:rPr>
          <w:rFonts w:eastAsia="宋体" w:hint="eastAsia"/>
        </w:rPr>
        <w:t>动词倒装的第三种方式是：</w:t>
      </w:r>
      <w:r w:rsidRPr="00EC4AB4">
        <w:rPr>
          <w:rStyle w:val="af1"/>
          <w:rFonts w:hint="eastAsia"/>
        </w:rPr>
        <w:t>若有助动词或</w:t>
      </w:r>
      <w:r w:rsidRPr="00EC4AB4">
        <w:rPr>
          <w:rStyle w:val="af1"/>
        </w:rPr>
        <w:t>be</w:t>
      </w:r>
      <w:r w:rsidRPr="00EC4AB4">
        <w:rPr>
          <w:rStyle w:val="af1"/>
          <w:rFonts w:hint="eastAsia"/>
        </w:rPr>
        <w:t>动词就移到前面，若只有普</w:t>
      </w:r>
      <w:r w:rsidRPr="00EC4AB4">
        <w:rPr>
          <w:rStyle w:val="af1"/>
          <w:rFonts w:hint="eastAsia"/>
        </w:rPr>
        <w:lastRenderedPageBreak/>
        <w:t>通动词则在前面加文法助动词</w:t>
      </w:r>
      <w:r w:rsidRPr="00EC4AB4">
        <w:rPr>
          <w:rStyle w:val="af1"/>
        </w:rPr>
        <w:t>do</w:t>
      </w:r>
      <w:r w:rsidRPr="00EC4AB4">
        <w:rPr>
          <w:rStyle w:val="af1"/>
          <w:rFonts w:hint="eastAsia"/>
        </w:rPr>
        <w:t>。这种倒装方式专门用于「否定副词前移」的情况、以配合否定句。</w:t>
      </w:r>
      <w:r w:rsidRPr="00E430F6">
        <w:rPr>
          <w:rFonts w:eastAsia="宋体" w:hint="eastAsia"/>
        </w:rPr>
        <w:t>其修辞效果在于加强语气。例如：</w:t>
      </w:r>
    </w:p>
    <w:p w:rsidR="00785232" w:rsidRPr="00785232" w:rsidRDefault="00E430F6" w:rsidP="00182A90">
      <w:pPr>
        <w:spacing w:after="84"/>
        <w:ind w:firstLine="480"/>
        <w:rPr>
          <w:rFonts w:eastAsia="PMingLiU"/>
          <w:lang w:eastAsia="zh-TW"/>
        </w:rPr>
      </w:pPr>
      <w:r w:rsidRPr="00E430F6">
        <w:rPr>
          <w:rFonts w:eastAsia="宋体"/>
        </w:rPr>
        <w:t xml:space="preserve">I </w:t>
      </w:r>
      <w:r w:rsidRPr="00E430F6">
        <w:rPr>
          <w:rFonts w:eastAsia="宋体"/>
          <w:u w:val="single"/>
        </w:rPr>
        <w:t>will never trouble</w:t>
      </w:r>
      <w:r w:rsidRPr="00E430F6">
        <w:rPr>
          <w:rFonts w:eastAsia="宋体"/>
        </w:rPr>
        <w:t xml:space="preserve"> you again.</w:t>
      </w:r>
    </w:p>
    <w:p w:rsidR="00DD2927" w:rsidRDefault="00E430F6" w:rsidP="00182A90">
      <w:pPr>
        <w:spacing w:after="84"/>
        <w:ind w:firstLine="480"/>
        <w:rPr>
          <w:rFonts w:eastAsia="PMingLiU"/>
          <w:lang w:eastAsia="zh-TW"/>
        </w:rPr>
      </w:pPr>
      <w:r w:rsidRPr="00E430F6">
        <w:rPr>
          <w:rFonts w:eastAsia="宋体" w:hint="eastAsia"/>
        </w:rPr>
        <w:t>在动词词组</w:t>
      </w:r>
      <w:r w:rsidRPr="00E430F6">
        <w:rPr>
          <w:rFonts w:eastAsia="宋体"/>
        </w:rPr>
        <w:t>will trouble</w:t>
      </w:r>
      <w:r w:rsidRPr="00E430F6">
        <w:rPr>
          <w:rFonts w:eastAsia="宋体" w:hint="eastAsia"/>
        </w:rPr>
        <w:t>中间有个表示否定的频率副词</w:t>
      </w:r>
      <w:r w:rsidRPr="00E430F6">
        <w:rPr>
          <w:rFonts w:eastAsia="宋体"/>
        </w:rPr>
        <w:t>never</w:t>
      </w:r>
      <w:r w:rsidRPr="00E430F6">
        <w:rPr>
          <w:rFonts w:eastAsia="宋体" w:hint="eastAsia"/>
        </w:rPr>
        <w:t>，这个副词其实就是</w:t>
      </w:r>
      <w:r w:rsidRPr="00E430F6">
        <w:rPr>
          <w:rFonts w:eastAsia="宋体"/>
        </w:rPr>
        <w:t>not ever</w:t>
      </w:r>
      <w:r w:rsidRPr="00E430F6">
        <w:rPr>
          <w:rFonts w:eastAsia="宋体" w:hint="eastAsia"/>
        </w:rPr>
        <w:t>的合并，配合助动词</w:t>
      </w:r>
      <w:r w:rsidRPr="00E430F6">
        <w:rPr>
          <w:rFonts w:eastAsia="宋体"/>
        </w:rPr>
        <w:t>will</w:t>
      </w:r>
      <w:r w:rsidRPr="00E430F6">
        <w:rPr>
          <w:rFonts w:eastAsia="宋体" w:hint="eastAsia"/>
        </w:rPr>
        <w:t>来构成否定句。如果把这个表示否定的副词移到句首来加强语气，那么助动词</w:t>
      </w:r>
      <w:r w:rsidRPr="00E430F6">
        <w:rPr>
          <w:rFonts w:eastAsia="宋体"/>
        </w:rPr>
        <w:t>will</w:t>
      </w:r>
      <w:r w:rsidRPr="00E430F6">
        <w:rPr>
          <w:rFonts w:eastAsia="宋体" w:hint="eastAsia"/>
        </w:rPr>
        <w:t>就会跟着它倒装到主词前面以维持否定句（</w:t>
      </w:r>
      <w:r w:rsidRPr="00E430F6">
        <w:rPr>
          <w:rFonts w:eastAsia="宋体"/>
        </w:rPr>
        <w:t>will not</w:t>
      </w:r>
      <w:r w:rsidRPr="00E430F6">
        <w:rPr>
          <w:rFonts w:eastAsia="宋体" w:hint="eastAsia"/>
        </w:rPr>
        <w:t>）的构造，结果就是这个倒装句：</w:t>
      </w:r>
    </w:p>
    <w:p w:rsidR="00DD2927" w:rsidRDefault="00E430F6" w:rsidP="00182A90">
      <w:pPr>
        <w:spacing w:after="84"/>
        <w:ind w:firstLine="480"/>
        <w:rPr>
          <w:rFonts w:eastAsia="PMingLiU"/>
          <w:lang w:eastAsia="zh-TW"/>
        </w:rPr>
      </w:pPr>
      <w:r w:rsidRPr="00E430F6">
        <w:rPr>
          <w:rFonts w:eastAsia="宋体"/>
          <w:u w:val="single"/>
        </w:rPr>
        <w:t>Never will</w:t>
      </w:r>
      <w:r w:rsidRPr="00E430F6">
        <w:rPr>
          <w:rFonts w:eastAsia="宋体"/>
        </w:rPr>
        <w:t xml:space="preserve"> I touble you again.</w:t>
      </w:r>
    </w:p>
    <w:p w:rsidR="00DD2927" w:rsidRDefault="00E430F6" w:rsidP="00182A90">
      <w:pPr>
        <w:spacing w:after="84"/>
        <w:ind w:firstLine="480"/>
        <w:rPr>
          <w:rFonts w:eastAsia="PMingLiU"/>
          <w:lang w:eastAsia="zh-TW"/>
        </w:rPr>
      </w:pPr>
      <w:r w:rsidRPr="00E430F6">
        <w:rPr>
          <w:rFonts w:eastAsia="宋体" w:hint="eastAsia"/>
        </w:rPr>
        <w:t>否定副词的倒装句，如果有</w:t>
      </w:r>
      <w:r w:rsidRPr="00E430F6">
        <w:rPr>
          <w:rFonts w:eastAsia="宋体"/>
        </w:rPr>
        <w:t>be</w:t>
      </w:r>
      <w:r w:rsidRPr="00E430F6">
        <w:rPr>
          <w:rFonts w:eastAsia="宋体" w:hint="eastAsia"/>
        </w:rPr>
        <w:t>动词，做法和有助动词的情况类似：把</w:t>
      </w:r>
      <w:r w:rsidRPr="00E430F6">
        <w:rPr>
          <w:rFonts w:eastAsia="宋体"/>
        </w:rPr>
        <w:t>be</w:t>
      </w:r>
      <w:r w:rsidRPr="00E430F6">
        <w:rPr>
          <w:rFonts w:eastAsia="宋体" w:hint="eastAsia"/>
        </w:rPr>
        <w:t>动词倒装到主词前面以维持否定句。例如：</w:t>
      </w:r>
    </w:p>
    <w:p w:rsidR="00785232" w:rsidRPr="00785232" w:rsidRDefault="00E430F6" w:rsidP="00182A90">
      <w:pPr>
        <w:spacing w:after="84"/>
        <w:ind w:firstLine="480"/>
        <w:rPr>
          <w:rFonts w:eastAsia="PMingLiU"/>
          <w:lang w:eastAsia="zh-TW"/>
        </w:rPr>
      </w:pPr>
      <w:r w:rsidRPr="00E430F6">
        <w:rPr>
          <w:rFonts w:eastAsia="宋体"/>
        </w:rPr>
        <w:t xml:space="preserve">The train </w:t>
      </w:r>
      <w:r w:rsidRPr="00E430F6">
        <w:rPr>
          <w:rFonts w:eastAsia="宋体"/>
          <w:u w:val="single"/>
        </w:rPr>
        <w:t>is seldom</w:t>
      </w:r>
      <w:r w:rsidRPr="00E430F6">
        <w:rPr>
          <w:rFonts w:eastAsia="宋体"/>
        </w:rPr>
        <w:t xml:space="preserve"> delayed.</w:t>
      </w:r>
    </w:p>
    <w:p w:rsidR="00DD2927" w:rsidRDefault="00E430F6" w:rsidP="00182A90">
      <w:pPr>
        <w:spacing w:after="84"/>
        <w:ind w:firstLine="480"/>
        <w:rPr>
          <w:rFonts w:eastAsia="PMingLiU"/>
          <w:lang w:eastAsia="zh-TW"/>
        </w:rPr>
      </w:pPr>
      <w:r w:rsidRPr="00E430F6">
        <w:rPr>
          <w:rFonts w:eastAsia="宋体" w:hint="eastAsia"/>
        </w:rPr>
        <w:t>频率副词</w:t>
      </w:r>
      <w:r w:rsidRPr="00E430F6">
        <w:rPr>
          <w:rFonts w:eastAsia="宋体"/>
        </w:rPr>
        <w:t>seldom</w:t>
      </w:r>
      <w:r w:rsidRPr="00E430F6">
        <w:rPr>
          <w:rFonts w:eastAsia="宋体" w:hint="eastAsia"/>
        </w:rPr>
        <w:t>意思是「很少」，具有否定的功能。如果把</w:t>
      </w:r>
      <w:r w:rsidRPr="00E430F6">
        <w:rPr>
          <w:rFonts w:eastAsia="宋体"/>
        </w:rPr>
        <w:t>seldom</w:t>
      </w:r>
      <w:r w:rsidRPr="00E430F6">
        <w:rPr>
          <w:rFonts w:eastAsia="宋体" w:hint="eastAsia"/>
        </w:rPr>
        <w:t>移到句首来加强语气，</w:t>
      </w:r>
      <w:r w:rsidRPr="00E430F6">
        <w:rPr>
          <w:rFonts w:eastAsia="宋体"/>
        </w:rPr>
        <w:t>be</w:t>
      </w:r>
      <w:r w:rsidRPr="00E430F6">
        <w:rPr>
          <w:rFonts w:eastAsia="宋体" w:hint="eastAsia"/>
        </w:rPr>
        <w:t>动词必须跟着它倒装到主词前面以维持否定，就会成为下面这个倒装句：</w:t>
      </w:r>
    </w:p>
    <w:p w:rsidR="00DD2927" w:rsidRDefault="00E430F6" w:rsidP="00182A90">
      <w:pPr>
        <w:spacing w:after="84"/>
        <w:ind w:firstLine="480"/>
        <w:rPr>
          <w:rFonts w:eastAsia="PMingLiU"/>
          <w:lang w:eastAsia="zh-TW"/>
        </w:rPr>
      </w:pPr>
      <w:r w:rsidRPr="00E430F6">
        <w:rPr>
          <w:rFonts w:eastAsia="宋体"/>
          <w:u w:val="single"/>
        </w:rPr>
        <w:t>Seldom is</w:t>
      </w:r>
      <w:r w:rsidRPr="00E430F6">
        <w:rPr>
          <w:rFonts w:eastAsia="宋体"/>
        </w:rPr>
        <w:t xml:space="preserve"> the train late.</w:t>
      </w:r>
    </w:p>
    <w:p w:rsidR="00DD2927" w:rsidRDefault="00E430F6" w:rsidP="00182A90">
      <w:pPr>
        <w:spacing w:after="84"/>
        <w:ind w:firstLine="480"/>
        <w:rPr>
          <w:rFonts w:eastAsia="PMingLiU"/>
          <w:lang w:eastAsia="zh-TW"/>
        </w:rPr>
      </w:pPr>
      <w:r w:rsidRPr="00E430F6">
        <w:rPr>
          <w:rFonts w:eastAsia="宋体" w:hint="eastAsia"/>
        </w:rPr>
        <w:t>否定副词移到句首以加强语气，如果句中没有</w:t>
      </w:r>
      <w:r w:rsidRPr="00E430F6">
        <w:rPr>
          <w:rFonts w:eastAsia="宋体"/>
        </w:rPr>
        <w:t>be</w:t>
      </w:r>
      <w:r w:rsidRPr="00E430F6">
        <w:rPr>
          <w:rFonts w:eastAsia="宋体" w:hint="eastAsia"/>
        </w:rPr>
        <w:t>动词、也没有助动词，就必须加上文法助动词</w:t>
      </w:r>
      <w:r w:rsidRPr="00E430F6">
        <w:rPr>
          <w:rFonts w:eastAsia="宋体"/>
        </w:rPr>
        <w:t>do</w:t>
      </w:r>
      <w:r w:rsidRPr="00E430F6">
        <w:rPr>
          <w:rFonts w:eastAsia="宋体" w:hint="eastAsia"/>
        </w:rPr>
        <w:t>之类以维持否定句。例如：</w:t>
      </w:r>
    </w:p>
    <w:p w:rsidR="00785232" w:rsidRPr="00785232" w:rsidRDefault="00E430F6" w:rsidP="00182A90">
      <w:pPr>
        <w:spacing w:after="84"/>
        <w:ind w:firstLine="480"/>
        <w:rPr>
          <w:rFonts w:eastAsia="PMingLiU"/>
          <w:lang w:eastAsia="zh-TW"/>
        </w:rPr>
      </w:pPr>
      <w:r w:rsidRPr="00E430F6">
        <w:rPr>
          <w:rFonts w:eastAsia="宋体"/>
        </w:rPr>
        <w:t xml:space="preserve">The man </w:t>
      </w:r>
      <w:r w:rsidRPr="00E430F6">
        <w:rPr>
          <w:rFonts w:eastAsia="宋体"/>
          <w:u w:val="single"/>
        </w:rPr>
        <w:t>hardly ever leaves</w:t>
      </w:r>
      <w:r w:rsidRPr="00E430F6">
        <w:rPr>
          <w:rFonts w:eastAsia="宋体"/>
        </w:rPr>
        <w:t xml:space="preserve"> home after 9 p.m.</w:t>
      </w:r>
    </w:p>
    <w:p w:rsidR="00DD2927" w:rsidRDefault="00E430F6" w:rsidP="00182A90">
      <w:pPr>
        <w:spacing w:after="84"/>
        <w:ind w:firstLine="480"/>
        <w:rPr>
          <w:rFonts w:eastAsia="PMingLiU"/>
          <w:lang w:eastAsia="zh-TW"/>
        </w:rPr>
      </w:pPr>
      <w:r w:rsidRPr="00E430F6">
        <w:rPr>
          <w:rFonts w:eastAsia="宋体" w:hint="eastAsia"/>
        </w:rPr>
        <w:t>频率副词</w:t>
      </w:r>
      <w:r w:rsidRPr="00E430F6">
        <w:rPr>
          <w:rFonts w:eastAsia="宋体"/>
        </w:rPr>
        <w:t>hardly ever</w:t>
      </w:r>
      <w:r w:rsidRPr="00E430F6">
        <w:rPr>
          <w:rFonts w:eastAsia="宋体" w:hint="eastAsia"/>
        </w:rPr>
        <w:t>具有否定功能，表示「几乎从不」。若移到句首来加强语气，后面的普通动词</w:t>
      </w:r>
      <w:r w:rsidRPr="00E430F6">
        <w:rPr>
          <w:rFonts w:eastAsia="宋体"/>
        </w:rPr>
        <w:t>leaves</w:t>
      </w:r>
      <w:r w:rsidRPr="00E430F6">
        <w:rPr>
          <w:rFonts w:eastAsia="宋体" w:hint="eastAsia"/>
        </w:rPr>
        <w:t>就必须加上文法助动词</w:t>
      </w:r>
      <w:r w:rsidRPr="00E430F6">
        <w:rPr>
          <w:rFonts w:eastAsia="宋体"/>
        </w:rPr>
        <w:t>does</w:t>
      </w:r>
      <w:r w:rsidRPr="00E430F6">
        <w:rPr>
          <w:rFonts w:eastAsia="宋体" w:hint="eastAsia"/>
        </w:rPr>
        <w:t>来维持否定句、并把</w:t>
      </w:r>
      <w:r w:rsidRPr="00E430F6">
        <w:rPr>
          <w:rFonts w:eastAsia="宋体"/>
        </w:rPr>
        <w:t>does</w:t>
      </w:r>
      <w:r w:rsidRPr="00E430F6">
        <w:rPr>
          <w:rFonts w:eastAsia="宋体" w:hint="eastAsia"/>
        </w:rPr>
        <w:t>倒装到主词前面，成为如下的倒装句：</w:t>
      </w:r>
    </w:p>
    <w:p w:rsidR="00DD2927" w:rsidRDefault="00E430F6" w:rsidP="00182A90">
      <w:pPr>
        <w:spacing w:after="84"/>
        <w:ind w:firstLine="480"/>
        <w:rPr>
          <w:rFonts w:eastAsia="PMingLiU"/>
          <w:lang w:eastAsia="zh-TW"/>
        </w:rPr>
      </w:pPr>
      <w:r w:rsidRPr="00E430F6">
        <w:rPr>
          <w:rFonts w:eastAsia="宋体"/>
          <w:u w:val="single"/>
        </w:rPr>
        <w:t>Hardly ever does</w:t>
      </w:r>
      <w:r w:rsidRPr="00E430F6">
        <w:rPr>
          <w:rFonts w:eastAsia="宋体"/>
        </w:rPr>
        <w:t xml:space="preserve"> the man </w:t>
      </w:r>
      <w:r w:rsidRPr="00E430F6">
        <w:rPr>
          <w:rFonts w:eastAsia="宋体"/>
          <w:u w:val="single"/>
        </w:rPr>
        <w:t>leave</w:t>
      </w:r>
      <w:r w:rsidRPr="00E430F6">
        <w:rPr>
          <w:rFonts w:eastAsia="宋体"/>
        </w:rPr>
        <w:t xml:space="preserve"> home after nine.</w:t>
      </w:r>
    </w:p>
    <w:p w:rsidR="00DD2927" w:rsidRDefault="00E430F6" w:rsidP="00182A90">
      <w:pPr>
        <w:spacing w:after="84"/>
        <w:ind w:firstLine="480"/>
        <w:rPr>
          <w:rFonts w:eastAsia="PMingLiU"/>
          <w:lang w:eastAsia="zh-TW"/>
        </w:rPr>
      </w:pPr>
      <w:r w:rsidRPr="00E430F6">
        <w:rPr>
          <w:rFonts w:eastAsia="宋体" w:hint="eastAsia"/>
        </w:rPr>
        <w:t>再看一个例子：</w:t>
      </w:r>
    </w:p>
    <w:p w:rsidR="00785232" w:rsidRPr="00785232" w:rsidRDefault="00E430F6" w:rsidP="00182A90">
      <w:pPr>
        <w:spacing w:after="84"/>
        <w:ind w:firstLine="480"/>
        <w:rPr>
          <w:rFonts w:eastAsia="PMingLiU"/>
          <w:lang w:eastAsia="zh-TW"/>
        </w:rPr>
      </w:pPr>
      <w:r w:rsidRPr="00E430F6">
        <w:rPr>
          <w:rFonts w:eastAsia="宋体"/>
        </w:rPr>
        <w:t xml:space="preserve">The doctor </w:t>
      </w:r>
      <w:r w:rsidRPr="00E430F6">
        <w:rPr>
          <w:rFonts w:eastAsia="宋体"/>
          <w:u w:val="single"/>
        </w:rPr>
        <w:t>did not leave</w:t>
      </w:r>
      <w:r w:rsidRPr="00E430F6">
        <w:rPr>
          <w:rFonts w:eastAsia="宋体"/>
        </w:rPr>
        <w:t xml:space="preserve"> the patient [until he was sure everything was all right].</w:t>
      </w:r>
    </w:p>
    <w:p w:rsidR="00DD2927" w:rsidRDefault="00E430F6" w:rsidP="00182A90">
      <w:pPr>
        <w:spacing w:after="84"/>
        <w:ind w:firstLine="480"/>
        <w:rPr>
          <w:rFonts w:eastAsia="PMingLiU"/>
          <w:lang w:eastAsia="zh-TW"/>
        </w:rPr>
      </w:pPr>
      <w:r w:rsidRPr="00E430F6">
        <w:rPr>
          <w:rFonts w:eastAsia="宋体" w:hint="eastAsia"/>
        </w:rPr>
        <w:t>上例中的主要</w:t>
      </w:r>
      <w:r w:rsidR="00BF5096">
        <w:rPr>
          <w:rFonts w:eastAsia="宋体" w:hint="eastAsia"/>
        </w:rPr>
        <w:t>从句</w:t>
      </w:r>
      <w:r w:rsidRPr="00E430F6">
        <w:rPr>
          <w:rFonts w:eastAsia="宋体" w:hint="eastAsia"/>
        </w:rPr>
        <w:t>就是个否定句。如果把否定副词</w:t>
      </w:r>
      <w:r w:rsidRPr="00E430F6">
        <w:rPr>
          <w:rFonts w:eastAsia="宋体"/>
        </w:rPr>
        <w:t>not</w:t>
      </w:r>
      <w:r w:rsidRPr="00E430F6">
        <w:rPr>
          <w:rFonts w:eastAsia="宋体" w:hint="eastAsia"/>
        </w:rPr>
        <w:t>和副词</w:t>
      </w:r>
      <w:r w:rsidR="00BF5096">
        <w:rPr>
          <w:rFonts w:eastAsia="宋体" w:hint="eastAsia"/>
        </w:rPr>
        <w:t>从句</w:t>
      </w:r>
      <w:r w:rsidRPr="00E430F6">
        <w:rPr>
          <w:rFonts w:eastAsia="宋体"/>
        </w:rPr>
        <w:t>until he was sure everything was all right</w:t>
      </w:r>
      <w:r w:rsidRPr="00E430F6">
        <w:rPr>
          <w:rFonts w:eastAsia="宋体" w:hint="eastAsia"/>
        </w:rPr>
        <w:t>移到句首以加强语气，那么文法助动词</w:t>
      </w:r>
      <w:r w:rsidRPr="00E430F6">
        <w:rPr>
          <w:rFonts w:eastAsia="宋体"/>
        </w:rPr>
        <w:t>did</w:t>
      </w:r>
      <w:r w:rsidRPr="00E430F6">
        <w:rPr>
          <w:rFonts w:eastAsia="宋体" w:hint="eastAsia"/>
        </w:rPr>
        <w:t>也要倒装到主词前面以维持否定句，成为倒装句如下：</w:t>
      </w:r>
    </w:p>
    <w:p w:rsidR="00DD2927" w:rsidRDefault="00E430F6" w:rsidP="00182A90">
      <w:pPr>
        <w:spacing w:after="84"/>
        <w:ind w:firstLine="480"/>
        <w:rPr>
          <w:rFonts w:eastAsia="PMingLiU"/>
          <w:lang w:eastAsia="zh-TW"/>
        </w:rPr>
      </w:pPr>
      <w:r w:rsidRPr="00E430F6">
        <w:rPr>
          <w:rFonts w:eastAsia="宋体"/>
        </w:rPr>
        <w:t xml:space="preserve">[Not until he was sure everything was all right] </w:t>
      </w:r>
      <w:r w:rsidRPr="00E430F6">
        <w:rPr>
          <w:rFonts w:eastAsia="宋体"/>
          <w:u w:val="single"/>
        </w:rPr>
        <w:t>did</w:t>
      </w:r>
      <w:r w:rsidRPr="00E430F6">
        <w:rPr>
          <w:rFonts w:eastAsia="宋体"/>
        </w:rPr>
        <w:t xml:space="preserve"> the doctor </w:t>
      </w:r>
      <w:r w:rsidRPr="00E430F6">
        <w:rPr>
          <w:rFonts w:eastAsia="宋体"/>
          <w:u w:val="single"/>
        </w:rPr>
        <w:t>leave</w:t>
      </w:r>
      <w:r w:rsidRPr="00E430F6">
        <w:rPr>
          <w:rFonts w:eastAsia="宋体"/>
        </w:rPr>
        <w:t xml:space="preserve"> the patient.</w:t>
      </w:r>
    </w:p>
    <w:p w:rsidR="00DD2927" w:rsidRDefault="00E430F6" w:rsidP="00182A90">
      <w:pPr>
        <w:spacing w:after="84"/>
        <w:ind w:firstLine="480"/>
        <w:rPr>
          <w:rFonts w:eastAsia="PMingLiU"/>
          <w:lang w:eastAsia="zh-TW"/>
        </w:rPr>
      </w:pPr>
      <w:r w:rsidRPr="00EC4AB4">
        <w:rPr>
          <w:rStyle w:val="af1"/>
          <w:rFonts w:hint="eastAsia"/>
        </w:rPr>
        <w:t>至于</w:t>
      </w:r>
      <w:r w:rsidRPr="00EC4AB4">
        <w:rPr>
          <w:rStyle w:val="af1"/>
        </w:rPr>
        <w:t>only</w:t>
      </w:r>
      <w:r w:rsidRPr="00EC4AB4">
        <w:rPr>
          <w:rStyle w:val="af1"/>
          <w:rFonts w:hint="eastAsia"/>
        </w:rPr>
        <w:t>这个强调范围的副词（</w:t>
      </w:r>
      <w:r w:rsidRPr="00EC4AB4">
        <w:rPr>
          <w:rStyle w:val="af1"/>
        </w:rPr>
        <w:t>focusing adverb</w:t>
      </w:r>
      <w:r w:rsidRPr="00EC4AB4">
        <w:rPr>
          <w:rStyle w:val="af1"/>
          <w:rFonts w:hint="eastAsia"/>
        </w:rPr>
        <w:t>），具有「排除其他」的否定功能。如果把</w:t>
      </w:r>
      <w:r w:rsidRPr="00EC4AB4">
        <w:rPr>
          <w:rStyle w:val="af1"/>
        </w:rPr>
        <w:t>only</w:t>
      </w:r>
      <w:r w:rsidRPr="00EC4AB4">
        <w:rPr>
          <w:rStyle w:val="af1"/>
          <w:rFonts w:hint="eastAsia"/>
        </w:rPr>
        <w:t>和它所修饰的对象一同移到句首来加强语气，动词就需要倒装以维持否定意味。如果动词是普通动词，则必须加上文法助动词如</w:t>
      </w:r>
      <w:r w:rsidRPr="00EC4AB4">
        <w:rPr>
          <w:rStyle w:val="af1"/>
        </w:rPr>
        <w:t>do</w:t>
      </w:r>
      <w:r w:rsidRPr="00EC4AB4">
        <w:rPr>
          <w:rStyle w:val="af1"/>
          <w:rFonts w:hint="eastAsia"/>
        </w:rPr>
        <w:t>之类以配合否定句。</w:t>
      </w:r>
      <w:r w:rsidRPr="00E430F6">
        <w:rPr>
          <w:rFonts w:eastAsia="宋体" w:hint="eastAsia"/>
        </w:rPr>
        <w:t>例如：</w:t>
      </w:r>
    </w:p>
    <w:p w:rsidR="00785232" w:rsidRPr="00785232" w:rsidRDefault="00E430F6" w:rsidP="00182A90">
      <w:pPr>
        <w:spacing w:after="84"/>
        <w:ind w:firstLine="480"/>
        <w:rPr>
          <w:rFonts w:eastAsia="PMingLiU"/>
          <w:lang w:eastAsia="zh-TW"/>
        </w:rPr>
      </w:pPr>
      <w:r w:rsidRPr="00E430F6">
        <w:rPr>
          <w:rFonts w:eastAsia="宋体"/>
        </w:rPr>
        <w:t xml:space="preserve">The Johnsons </w:t>
      </w:r>
      <w:r w:rsidRPr="00E430F6">
        <w:rPr>
          <w:rFonts w:eastAsia="宋体"/>
          <w:u w:val="single"/>
        </w:rPr>
        <w:t>went</w:t>
      </w:r>
      <w:r w:rsidRPr="00E430F6">
        <w:rPr>
          <w:rFonts w:eastAsia="宋体"/>
        </w:rPr>
        <w:t xml:space="preserve"> abroad </w:t>
      </w:r>
      <w:r w:rsidRPr="00E430F6">
        <w:rPr>
          <w:rFonts w:eastAsia="宋体"/>
          <w:u w:val="single"/>
        </w:rPr>
        <w:t>only last week</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句中的</w:t>
      </w:r>
      <w:r w:rsidRPr="00E430F6">
        <w:rPr>
          <w:rFonts w:eastAsia="宋体"/>
        </w:rPr>
        <w:t>last week</w:t>
      </w:r>
      <w:r w:rsidRPr="00E430F6">
        <w:rPr>
          <w:rFonts w:eastAsia="宋体" w:hint="eastAsia"/>
        </w:rPr>
        <w:t>是时间副词、修饰动词</w:t>
      </w:r>
      <w:r w:rsidRPr="00E430F6">
        <w:rPr>
          <w:rFonts w:eastAsia="宋体"/>
        </w:rPr>
        <w:t>went</w:t>
      </w:r>
      <w:r w:rsidRPr="00E430F6">
        <w:rPr>
          <w:rFonts w:eastAsia="宋体" w:hint="eastAsia"/>
        </w:rPr>
        <w:t>的时间。</w:t>
      </w:r>
      <w:r w:rsidRPr="00E430F6">
        <w:rPr>
          <w:rFonts w:eastAsia="宋体"/>
        </w:rPr>
        <w:t>Only</w:t>
      </w:r>
      <w:r w:rsidRPr="00E430F6">
        <w:rPr>
          <w:rFonts w:eastAsia="宋体" w:hint="eastAsia"/>
        </w:rPr>
        <w:t>是个强调范围</w:t>
      </w:r>
      <w:r w:rsidRPr="00E430F6">
        <w:rPr>
          <w:rFonts w:eastAsia="宋体" w:hint="eastAsia"/>
        </w:rPr>
        <w:lastRenderedPageBreak/>
        <w:t>的副词，用来强调「不是很久以前」，因此具有否定意味。若选择将</w:t>
      </w:r>
      <w:r w:rsidRPr="00E430F6">
        <w:rPr>
          <w:rFonts w:eastAsia="宋体"/>
        </w:rPr>
        <w:t>only last week</w:t>
      </w:r>
      <w:r w:rsidRPr="00E430F6">
        <w:rPr>
          <w:rFonts w:eastAsia="宋体" w:hint="eastAsia"/>
        </w:rPr>
        <w:t>移到句首来加强语气，就需要采用倒装、加上文法助动词</w:t>
      </w:r>
      <w:r w:rsidRPr="00E430F6">
        <w:rPr>
          <w:rFonts w:eastAsia="宋体"/>
        </w:rPr>
        <w:t>did</w:t>
      </w:r>
      <w:r w:rsidRPr="00E430F6">
        <w:rPr>
          <w:rFonts w:eastAsia="宋体" w:hint="eastAsia"/>
        </w:rPr>
        <w:t>来维持否定句，如下：</w:t>
      </w:r>
    </w:p>
    <w:p w:rsidR="00DD2927" w:rsidRDefault="00E430F6" w:rsidP="00182A90">
      <w:pPr>
        <w:spacing w:after="84"/>
        <w:ind w:firstLine="480"/>
        <w:rPr>
          <w:rFonts w:eastAsia="PMingLiU"/>
          <w:lang w:eastAsia="zh-TW"/>
        </w:rPr>
      </w:pPr>
      <w:r w:rsidRPr="00E430F6">
        <w:rPr>
          <w:rFonts w:eastAsia="宋体"/>
          <w:u w:val="single"/>
        </w:rPr>
        <w:t>Only last week did</w:t>
      </w:r>
      <w:r w:rsidRPr="00E430F6">
        <w:rPr>
          <w:rFonts w:eastAsia="宋体"/>
        </w:rPr>
        <w:t xml:space="preserve"> the Johnsons </w:t>
      </w:r>
      <w:r w:rsidRPr="00E430F6">
        <w:rPr>
          <w:rFonts w:eastAsia="宋体"/>
          <w:u w:val="single"/>
        </w:rPr>
        <w:t>go</w:t>
      </w:r>
      <w:r w:rsidRPr="00E430F6">
        <w:rPr>
          <w:rFonts w:eastAsia="宋体"/>
        </w:rPr>
        <w:t xml:space="preserve"> abroad.</w:t>
      </w:r>
    </w:p>
    <w:p w:rsidR="00DD2927" w:rsidRDefault="00E430F6" w:rsidP="00182A90">
      <w:pPr>
        <w:spacing w:after="84"/>
        <w:ind w:firstLine="480"/>
        <w:rPr>
          <w:rFonts w:eastAsia="PMingLiU"/>
          <w:lang w:eastAsia="zh-TW"/>
        </w:rPr>
      </w:pPr>
      <w:r w:rsidRPr="00E430F6">
        <w:rPr>
          <w:rFonts w:eastAsia="宋体" w:hint="eastAsia"/>
        </w:rPr>
        <w:t>不过，下面这种情况并不需要倒装：</w:t>
      </w:r>
    </w:p>
    <w:p w:rsidR="00785232" w:rsidRPr="00785232" w:rsidRDefault="00E430F6" w:rsidP="00182A90">
      <w:pPr>
        <w:spacing w:after="84"/>
        <w:ind w:firstLine="480"/>
        <w:rPr>
          <w:rFonts w:eastAsia="PMingLiU"/>
          <w:lang w:eastAsia="zh-TW"/>
        </w:rPr>
      </w:pPr>
      <w:r w:rsidRPr="00E430F6">
        <w:rPr>
          <w:rFonts w:eastAsia="宋体"/>
          <w:u w:val="single"/>
        </w:rPr>
        <w:t>Only Mr. Johnson went</w:t>
      </w:r>
      <w:r w:rsidRPr="00E430F6">
        <w:rPr>
          <w:rFonts w:eastAsia="宋体"/>
        </w:rPr>
        <w:t xml:space="preserve"> abroad last week.</w:t>
      </w:r>
    </w:p>
    <w:p w:rsidR="00DD2927" w:rsidRDefault="00E430F6" w:rsidP="00182A90">
      <w:pPr>
        <w:pStyle w:val="Preface"/>
        <w:spacing w:after="84"/>
        <w:ind w:firstLine="480"/>
        <w:rPr>
          <w:rFonts w:eastAsia="PMingLiU"/>
          <w:lang w:eastAsia="zh-TW"/>
        </w:rPr>
      </w:pPr>
      <w:r w:rsidRPr="00E430F6">
        <w:rPr>
          <w:rFonts w:hint="eastAsia"/>
        </w:rPr>
        <w:t>上个礼拜只有</w:t>
      </w:r>
      <w:r w:rsidRPr="00E430F6">
        <w:t>Johnson</w:t>
      </w:r>
      <w:r w:rsidRPr="00E430F6">
        <w:rPr>
          <w:rFonts w:hint="eastAsia"/>
        </w:rPr>
        <w:t>先生一人出国。</w:t>
      </w:r>
    </w:p>
    <w:p w:rsidR="00DD2927" w:rsidRDefault="00E430F6" w:rsidP="00182A90">
      <w:pPr>
        <w:spacing w:after="84"/>
        <w:ind w:firstLine="480"/>
        <w:rPr>
          <w:rFonts w:eastAsia="PMingLiU"/>
          <w:lang w:eastAsia="zh-TW"/>
        </w:rPr>
      </w:pPr>
      <w:r w:rsidRPr="00E430F6">
        <w:rPr>
          <w:rFonts w:eastAsia="宋体" w:hint="eastAsia"/>
        </w:rPr>
        <w:t>这时候，强调范围的副词</w:t>
      </w:r>
      <w:r w:rsidRPr="00E430F6">
        <w:rPr>
          <w:rFonts w:eastAsia="宋体"/>
        </w:rPr>
        <w:t>only</w:t>
      </w:r>
      <w:r w:rsidRPr="00E430F6">
        <w:rPr>
          <w:rFonts w:eastAsia="宋体" w:hint="eastAsia"/>
        </w:rPr>
        <w:t>修饰的对象就是主词</w:t>
      </w:r>
      <w:r w:rsidRPr="00E430F6">
        <w:rPr>
          <w:rFonts w:eastAsia="宋体"/>
        </w:rPr>
        <w:t>Mr. Johnson</w:t>
      </w:r>
      <w:r w:rsidRPr="00E430F6">
        <w:rPr>
          <w:rFonts w:eastAsia="宋体" w:hint="eastAsia"/>
        </w:rPr>
        <w:t>，整个句子并没有任何位置的移动，这种情况就不能倒装。</w:t>
      </w:r>
    </w:p>
    <w:p w:rsidR="00DD2927" w:rsidRDefault="00060287" w:rsidP="00982549">
      <w:pPr>
        <w:pStyle w:val="3"/>
        <w:spacing w:before="126" w:after="126"/>
        <w:rPr>
          <w:rFonts w:eastAsia="PMingLiU"/>
          <w:lang w:eastAsia="zh-TW"/>
        </w:rPr>
      </w:pPr>
      <w:bookmarkStart w:id="148" w:name="_Toc363483975"/>
      <w:r>
        <w:rPr>
          <w:rFonts w:hint="eastAsia"/>
        </w:rPr>
        <w:t>(4)</w:t>
      </w:r>
      <w:r w:rsidR="00E430F6" w:rsidRPr="00E430F6">
        <w:rPr>
          <w:rFonts w:hint="eastAsia"/>
        </w:rPr>
        <w:t>助动词或</w:t>
      </w:r>
      <w:r w:rsidR="00E430F6" w:rsidRPr="00E430F6">
        <w:t>be</w:t>
      </w:r>
      <w:r w:rsidR="00E430F6" w:rsidRPr="00E430F6">
        <w:rPr>
          <w:rFonts w:hint="eastAsia"/>
        </w:rPr>
        <w:t>前移，普通动词以助动词</w:t>
      </w:r>
      <w:r w:rsidR="00E430F6" w:rsidRPr="00E430F6">
        <w:t>do</w:t>
      </w:r>
      <w:r w:rsidR="00E430F6" w:rsidRPr="00E430F6">
        <w:rPr>
          <w:rFonts w:hint="eastAsia"/>
        </w:rPr>
        <w:t>取代，省略述部</w:t>
      </w:r>
      <w:bookmarkEnd w:id="148"/>
    </w:p>
    <w:p w:rsidR="00DD2927" w:rsidRDefault="00E430F6" w:rsidP="00182A90">
      <w:pPr>
        <w:spacing w:after="84"/>
        <w:ind w:firstLine="480"/>
        <w:rPr>
          <w:rFonts w:eastAsia="PMingLiU"/>
          <w:lang w:eastAsia="zh-TW"/>
        </w:rPr>
      </w:pPr>
      <w:r w:rsidRPr="00E430F6">
        <w:rPr>
          <w:rFonts w:eastAsia="宋体" w:hint="eastAsia"/>
        </w:rPr>
        <w:t>动词倒装的最后一种方式类似省略句或简答句：把助动词或</w:t>
      </w:r>
      <w:r w:rsidRPr="00E430F6">
        <w:rPr>
          <w:rFonts w:eastAsia="宋体"/>
        </w:rPr>
        <w:t>be</w:t>
      </w:r>
      <w:r w:rsidRPr="00E430F6">
        <w:rPr>
          <w:rFonts w:eastAsia="宋体" w:hint="eastAsia"/>
        </w:rPr>
        <w:t>移到主词前面、如果普通动词则在前面加助动词</w:t>
      </w:r>
      <w:r w:rsidRPr="00E430F6">
        <w:rPr>
          <w:rFonts w:eastAsia="宋体"/>
        </w:rPr>
        <w:t>do</w:t>
      </w:r>
      <w:r w:rsidRPr="00E430F6">
        <w:rPr>
          <w:rFonts w:eastAsia="宋体" w:hint="eastAsia"/>
        </w:rPr>
        <w:t>，其余一概省略以避免重复。这种倒装句的修饰效果在于加强简洁性与清楚性。它适用于以下两种状况。</w:t>
      </w:r>
    </w:p>
    <w:p w:rsidR="00DD2927" w:rsidRDefault="00E430F6" w:rsidP="00182A90">
      <w:pPr>
        <w:pStyle w:val="4"/>
        <w:spacing w:after="84"/>
        <w:rPr>
          <w:rFonts w:eastAsia="PMingLiU"/>
          <w:lang w:eastAsia="zh-TW"/>
        </w:rPr>
      </w:pPr>
      <w:r w:rsidRPr="00E430F6">
        <w:t>A. So do I, neither will I</w:t>
      </w:r>
      <w:r w:rsidRPr="00E430F6">
        <w:rPr>
          <w:rFonts w:hint="eastAsia"/>
        </w:rPr>
        <w:t>之类</w:t>
      </w:r>
    </w:p>
    <w:p w:rsidR="00DD2927" w:rsidRDefault="00E430F6" w:rsidP="00182A90">
      <w:pPr>
        <w:spacing w:after="84"/>
        <w:ind w:firstLine="480"/>
        <w:rPr>
          <w:rFonts w:eastAsia="PMingLiU"/>
          <w:lang w:eastAsia="zh-TW"/>
        </w:rPr>
      </w:pPr>
      <w:r w:rsidRPr="00E430F6">
        <w:rPr>
          <w:rFonts w:eastAsia="宋体" w:hint="eastAsia"/>
        </w:rPr>
        <w:t>这是非常简单的句型，请看下面的例子：</w:t>
      </w:r>
    </w:p>
    <w:p w:rsidR="00785232" w:rsidRPr="00785232" w:rsidRDefault="00E430F6" w:rsidP="00182A90">
      <w:pPr>
        <w:spacing w:after="84"/>
        <w:ind w:firstLine="480"/>
        <w:rPr>
          <w:rFonts w:eastAsia="PMingLiU"/>
          <w:lang w:eastAsia="zh-TW"/>
        </w:rPr>
      </w:pPr>
      <w:r w:rsidRPr="00E430F6">
        <w:rPr>
          <w:rFonts w:eastAsia="宋体"/>
        </w:rPr>
        <w:t>He likes basketball.</w:t>
      </w:r>
      <w:r w:rsidRPr="00785232">
        <w:rPr>
          <w:rFonts w:eastAsia="PMingLiU"/>
        </w:rPr>
        <w:tab/>
      </w:r>
      <w:r w:rsidR="00060287">
        <w:rPr>
          <w:rFonts w:hint="eastAsia"/>
        </w:rPr>
        <w:t xml:space="preserve"> </w:t>
      </w:r>
      <w:r w:rsidR="00060287">
        <w:rPr>
          <w:rFonts w:hint="eastAsia"/>
        </w:rPr>
        <w:tab/>
      </w:r>
      <w:r w:rsidR="00060287">
        <w:rPr>
          <w:rFonts w:hint="eastAsia"/>
        </w:rPr>
        <w:tab/>
      </w:r>
      <w:r w:rsidRPr="00E430F6">
        <w:rPr>
          <w:rFonts w:eastAsia="宋体"/>
        </w:rPr>
        <w:t>So do I.</w:t>
      </w:r>
    </w:p>
    <w:p w:rsidR="00785232" w:rsidRPr="00785232" w:rsidRDefault="00E430F6" w:rsidP="00182A90">
      <w:pPr>
        <w:spacing w:after="84"/>
        <w:ind w:firstLine="480"/>
        <w:rPr>
          <w:rFonts w:eastAsia="PMingLiU"/>
          <w:lang w:eastAsia="zh-TW"/>
        </w:rPr>
      </w:pPr>
      <w:r w:rsidRPr="00E430F6">
        <w:rPr>
          <w:rFonts w:eastAsia="宋体"/>
        </w:rPr>
        <w:t>He can speak Spanish.</w:t>
      </w:r>
      <w:r w:rsidR="00060287">
        <w:rPr>
          <w:rFonts w:hint="eastAsia"/>
        </w:rPr>
        <w:t xml:space="preserve"> </w:t>
      </w:r>
      <w:r w:rsidR="00060287">
        <w:rPr>
          <w:rFonts w:hint="eastAsia"/>
        </w:rPr>
        <w:tab/>
      </w:r>
      <w:r w:rsidR="00060287">
        <w:rPr>
          <w:rFonts w:hint="eastAsia"/>
        </w:rPr>
        <w:tab/>
      </w:r>
      <w:r w:rsidRPr="00E430F6">
        <w:rPr>
          <w:rFonts w:eastAsia="宋体"/>
        </w:rPr>
        <w:t>So can I.</w:t>
      </w:r>
    </w:p>
    <w:p w:rsidR="00785232" w:rsidRPr="00785232" w:rsidRDefault="00E430F6" w:rsidP="00182A90">
      <w:pPr>
        <w:spacing w:after="84"/>
        <w:ind w:firstLine="480"/>
        <w:rPr>
          <w:rFonts w:eastAsia="PMingLiU"/>
          <w:lang w:eastAsia="zh-TW"/>
        </w:rPr>
      </w:pPr>
      <w:r w:rsidRPr="00E430F6">
        <w:rPr>
          <w:rFonts w:eastAsia="宋体"/>
        </w:rPr>
        <w:t>He is a teacher.</w:t>
      </w:r>
      <w:r w:rsidR="00060287">
        <w:rPr>
          <w:rFonts w:hint="eastAsia"/>
        </w:rPr>
        <w:t xml:space="preserve"> </w:t>
      </w:r>
      <w:r w:rsidR="00060287">
        <w:rPr>
          <w:rFonts w:hint="eastAsia"/>
        </w:rPr>
        <w:tab/>
      </w:r>
      <w:r w:rsidR="00060287">
        <w:rPr>
          <w:rFonts w:hint="eastAsia"/>
        </w:rPr>
        <w:tab/>
      </w:r>
      <w:r w:rsidR="00060287">
        <w:rPr>
          <w:rFonts w:hint="eastAsia"/>
        </w:rPr>
        <w:tab/>
      </w:r>
      <w:r w:rsidRPr="00E430F6">
        <w:rPr>
          <w:rFonts w:eastAsia="宋体"/>
        </w:rPr>
        <w:t>So am I.</w:t>
      </w:r>
    </w:p>
    <w:p w:rsidR="00785232" w:rsidRPr="00785232" w:rsidRDefault="00E430F6" w:rsidP="00182A90">
      <w:pPr>
        <w:spacing w:after="84"/>
        <w:ind w:firstLine="480"/>
        <w:rPr>
          <w:rFonts w:eastAsia="PMingLiU"/>
          <w:lang w:eastAsia="zh-TW"/>
        </w:rPr>
      </w:pPr>
      <w:r w:rsidRPr="00E430F6">
        <w:rPr>
          <w:rFonts w:eastAsia="宋体"/>
        </w:rPr>
        <w:t>He won’t give up.</w:t>
      </w:r>
      <w:r w:rsidR="00060287">
        <w:rPr>
          <w:rFonts w:hint="eastAsia"/>
        </w:rPr>
        <w:t xml:space="preserve"> </w:t>
      </w:r>
      <w:r w:rsidR="00060287">
        <w:rPr>
          <w:rFonts w:hint="eastAsia"/>
        </w:rPr>
        <w:tab/>
      </w:r>
      <w:r w:rsidR="00060287">
        <w:rPr>
          <w:rFonts w:hint="eastAsia"/>
        </w:rPr>
        <w:tab/>
      </w:r>
      <w:r w:rsidR="00060287">
        <w:rPr>
          <w:rFonts w:hint="eastAsia"/>
        </w:rPr>
        <w:tab/>
      </w:r>
      <w:r w:rsidRPr="00E430F6">
        <w:rPr>
          <w:rFonts w:eastAsia="宋体"/>
        </w:rPr>
        <w:t>Neither will I.</w:t>
      </w:r>
    </w:p>
    <w:p w:rsidR="00DD2927" w:rsidRDefault="00E430F6" w:rsidP="00182A90">
      <w:pPr>
        <w:spacing w:after="84"/>
        <w:ind w:firstLine="480"/>
        <w:rPr>
          <w:lang w:eastAsia="zh-TW"/>
        </w:rPr>
      </w:pPr>
      <w:r w:rsidRPr="00E430F6">
        <w:rPr>
          <w:rFonts w:eastAsia="宋体" w:hint="eastAsia"/>
        </w:rPr>
        <w:t>如果前面有</w:t>
      </w:r>
      <w:r w:rsidRPr="00E430F6">
        <w:rPr>
          <w:rFonts w:eastAsia="宋体"/>
        </w:rPr>
        <w:t>He likes basketball</w:t>
      </w:r>
      <w:r w:rsidRPr="00E430F6">
        <w:rPr>
          <w:rFonts w:eastAsia="宋体" w:hint="eastAsia"/>
        </w:rPr>
        <w:t>这样的句子，后面再来一句</w:t>
      </w:r>
      <w:r w:rsidRPr="00E430F6">
        <w:rPr>
          <w:rFonts w:eastAsia="宋体"/>
        </w:rPr>
        <w:t>I like basketball</w:t>
      </w:r>
      <w:r w:rsidRPr="00E430F6">
        <w:rPr>
          <w:rFonts w:eastAsia="宋体" w:hint="eastAsia"/>
        </w:rPr>
        <w:t>就是比较呆板的重复。前后两个句子只有主词不同，整个述部（</w:t>
      </w:r>
      <w:r w:rsidRPr="00E430F6">
        <w:rPr>
          <w:rFonts w:eastAsia="宋体"/>
        </w:rPr>
        <w:t>like basketball</w:t>
      </w:r>
      <w:r w:rsidRPr="00E430F6">
        <w:rPr>
          <w:rFonts w:eastAsia="宋体" w:hint="eastAsia"/>
        </w:rPr>
        <w:t>）都是相同的。这种情况可以先用一个副词</w:t>
      </w:r>
      <w:r w:rsidRPr="00E430F6">
        <w:rPr>
          <w:rFonts w:eastAsia="宋体"/>
        </w:rPr>
        <w:t>so</w:t>
      </w:r>
      <w:r w:rsidRPr="00E430F6">
        <w:rPr>
          <w:rFonts w:eastAsia="宋体" w:hint="eastAsia"/>
        </w:rPr>
        <w:t>来表示「同样」。再把它移到句首，目的是让它和它所代表的</w:t>
      </w:r>
      <w:r w:rsidRPr="00E430F6">
        <w:rPr>
          <w:rFonts w:eastAsia="宋体"/>
        </w:rPr>
        <w:t>like basketball</w:t>
      </w:r>
      <w:r w:rsidRPr="00E430F6">
        <w:rPr>
          <w:rFonts w:eastAsia="宋体" w:hint="eastAsia"/>
        </w:rPr>
        <w:t>接近、比较较清楚。这个副词移到句首，动词就得跟着移到主词</w:t>
      </w:r>
      <w:r w:rsidRPr="00E430F6">
        <w:rPr>
          <w:rFonts w:eastAsia="宋体"/>
        </w:rPr>
        <w:t>I</w:t>
      </w:r>
      <w:r w:rsidRPr="00E430F6">
        <w:rPr>
          <w:rFonts w:eastAsia="宋体" w:hint="eastAsia"/>
        </w:rPr>
        <w:t>的前面成为倒装句。同样是为了避免重复，动词</w:t>
      </w:r>
      <w:r w:rsidRPr="00E430F6">
        <w:rPr>
          <w:rFonts w:eastAsia="宋体"/>
        </w:rPr>
        <w:t>like</w:t>
      </w:r>
      <w:r w:rsidRPr="00E430F6">
        <w:rPr>
          <w:rFonts w:eastAsia="宋体" w:hint="eastAsia"/>
        </w:rPr>
        <w:t>应采用助动词</w:t>
      </w:r>
      <w:r w:rsidRPr="00E430F6">
        <w:rPr>
          <w:rFonts w:eastAsia="宋体"/>
        </w:rPr>
        <w:t>do</w:t>
      </w:r>
      <w:r w:rsidRPr="00E430F6">
        <w:rPr>
          <w:rFonts w:eastAsia="宋体" w:hint="eastAsia"/>
        </w:rPr>
        <w:t>取代，成为</w:t>
      </w:r>
      <w:r w:rsidRPr="00E430F6">
        <w:rPr>
          <w:rFonts w:eastAsia="宋体"/>
        </w:rPr>
        <w:t>So do I</w:t>
      </w:r>
      <w:r w:rsidRPr="00E430F6">
        <w:rPr>
          <w:rFonts w:eastAsia="宋体" w:hint="eastAsia"/>
        </w:rPr>
        <w:t>这个倒装句。其他几个例子的情况都差不多，不再赘述。</w:t>
      </w:r>
    </w:p>
    <w:p w:rsidR="00DD2927" w:rsidRDefault="00E430F6" w:rsidP="00182A90">
      <w:pPr>
        <w:pStyle w:val="4"/>
        <w:spacing w:after="84"/>
        <w:rPr>
          <w:rFonts w:eastAsia="PMingLiU"/>
          <w:lang w:eastAsia="zh-TW"/>
        </w:rPr>
      </w:pPr>
      <w:r w:rsidRPr="00E430F6">
        <w:t xml:space="preserve">B. </w:t>
      </w:r>
      <w:r w:rsidRPr="00E430F6">
        <w:rPr>
          <w:rFonts w:hint="eastAsia"/>
        </w:rPr>
        <w:t>比较级</w:t>
      </w:r>
    </w:p>
    <w:p w:rsidR="00DD2927" w:rsidRDefault="00E430F6" w:rsidP="00182A90">
      <w:pPr>
        <w:spacing w:after="84"/>
        <w:ind w:firstLine="480"/>
        <w:rPr>
          <w:lang w:eastAsia="zh-TW"/>
        </w:rPr>
      </w:pPr>
      <w:r w:rsidRPr="00E430F6">
        <w:rPr>
          <w:rFonts w:eastAsia="宋体" w:hint="eastAsia"/>
        </w:rPr>
        <w:t>比较级的句子也可以采用这种倒装的方式以增加简洁性与清楚性。例如：</w:t>
      </w:r>
    </w:p>
    <w:p w:rsidR="00785232" w:rsidRPr="00785232" w:rsidRDefault="00E430F6" w:rsidP="00182A90">
      <w:pPr>
        <w:spacing w:after="84"/>
        <w:ind w:firstLine="480"/>
        <w:rPr>
          <w:rFonts w:eastAsia="PMingLiU"/>
          <w:lang w:eastAsia="zh-TW"/>
        </w:rPr>
      </w:pPr>
      <w:r w:rsidRPr="00E430F6">
        <w:rPr>
          <w:rFonts w:eastAsia="宋体"/>
        </w:rPr>
        <w:t xml:space="preserve">1. </w:t>
      </w: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very much.</w:t>
      </w:r>
    </w:p>
    <w:p w:rsidR="00785232" w:rsidRPr="00785232" w:rsidRDefault="00E430F6" w:rsidP="00182A90">
      <w:pPr>
        <w:spacing w:after="84"/>
        <w:ind w:firstLine="480"/>
        <w:rPr>
          <w:rFonts w:eastAsia="PMingLiU"/>
          <w:lang w:eastAsia="zh-TW"/>
        </w:rPr>
      </w:pPr>
      <w:r w:rsidRPr="00E430F6">
        <w:rPr>
          <w:rFonts w:eastAsia="宋体"/>
        </w:rPr>
        <w:t xml:space="preserve">2. </w:t>
      </w:r>
      <w:r w:rsidRPr="00E430F6">
        <w:rPr>
          <w:rFonts w:eastAsia="宋体"/>
          <w:u w:val="single"/>
        </w:rPr>
        <w:t>His wife</w:t>
      </w:r>
      <w:r w:rsidRPr="00E430F6">
        <w:rPr>
          <w:rFonts w:eastAsia="宋体"/>
        </w:rPr>
        <w:t xml:space="preserve">, who keeps a singing canary and two talking parrots, </w:t>
      </w:r>
      <w:r w:rsidRPr="00E430F6">
        <w:rPr>
          <w:rFonts w:eastAsia="宋体"/>
          <w:u w:val="single"/>
        </w:rPr>
        <w:t>doesn’t love</w:t>
      </w:r>
      <w:r w:rsidR="00370A2D" w:rsidRPr="00370A2D">
        <w:rPr>
          <w:rFonts w:eastAsia="宋体" w:hint="eastAsia"/>
        </w:rPr>
        <w:t xml:space="preserve"> </w:t>
      </w:r>
      <w:r w:rsidRPr="00E430F6">
        <w:rPr>
          <w:rFonts w:eastAsia="宋体"/>
          <w:u w:val="single"/>
        </w:rPr>
        <w:t>the cat</w:t>
      </w:r>
      <w:r w:rsidRPr="00E430F6">
        <w:rPr>
          <w:rFonts w:eastAsia="宋体"/>
        </w:rPr>
        <w:t xml:space="preserve"> so much.</w:t>
      </w:r>
      <w:r w:rsidR="00370A2D">
        <w:rPr>
          <w:rFonts w:eastAsia="宋体" w:hint="eastAsia"/>
        </w:rPr>
        <w:t xml:space="preserve"> </w:t>
      </w:r>
    </w:p>
    <w:p w:rsidR="00DD2927" w:rsidRDefault="00E430F6" w:rsidP="00182A90">
      <w:pPr>
        <w:pStyle w:val="Preface"/>
        <w:spacing w:after="84"/>
        <w:ind w:firstLine="480"/>
        <w:rPr>
          <w:rFonts w:eastAsia="PMingLiU"/>
          <w:lang w:eastAsia="zh-TW"/>
        </w:rPr>
      </w:pPr>
      <w:r w:rsidRPr="00E430F6">
        <w:rPr>
          <w:rFonts w:hint="eastAsia"/>
        </w:rPr>
        <w:t>他太太养了一只会唱歌的金丝雀、两只会讲话的鹦鹉，就不那么爱猫了。</w:t>
      </w:r>
    </w:p>
    <w:p w:rsidR="00DD2927" w:rsidRDefault="00E430F6" w:rsidP="00182A90">
      <w:pPr>
        <w:spacing w:after="84"/>
        <w:ind w:firstLine="480"/>
        <w:rPr>
          <w:rFonts w:eastAsia="PMingLiU"/>
          <w:lang w:eastAsia="zh-TW"/>
        </w:rPr>
      </w:pPr>
      <w:r w:rsidRPr="00E430F6">
        <w:rPr>
          <w:rFonts w:eastAsia="宋体" w:hint="eastAsia"/>
        </w:rPr>
        <w:t>这两个句子可以用</w:t>
      </w:r>
      <w:r w:rsidRPr="00E430F6">
        <w:rPr>
          <w:rFonts w:eastAsia="宋体"/>
        </w:rPr>
        <w:t>more … than</w:t>
      </w:r>
      <w:r w:rsidRPr="00E430F6">
        <w:rPr>
          <w:rFonts w:eastAsia="宋体" w:hint="eastAsia"/>
        </w:rPr>
        <w:t>连接起来制造一个比较级的复句，比较点</w:t>
      </w:r>
      <w:r w:rsidRPr="00E430F6">
        <w:rPr>
          <w:rFonts w:eastAsia="宋体" w:hint="eastAsia"/>
        </w:rPr>
        <w:lastRenderedPageBreak/>
        <w:t>是副词</w:t>
      </w:r>
      <w:r w:rsidRPr="00E430F6">
        <w:rPr>
          <w:rFonts w:eastAsia="宋体"/>
        </w:rPr>
        <w:t>very much</w:t>
      </w:r>
      <w:r w:rsidRPr="00E430F6">
        <w:rPr>
          <w:rFonts w:eastAsia="宋体" w:hint="eastAsia"/>
        </w:rPr>
        <w:t>：两个人来比谁爱猫比较多。如果不作任何省略，结果就是下面这个复句：</w:t>
      </w:r>
    </w:p>
    <w:p w:rsidR="00785232" w:rsidRPr="00785232" w:rsidRDefault="00E430F6" w:rsidP="00182A90">
      <w:pPr>
        <w:spacing w:after="84"/>
        <w:ind w:firstLine="480"/>
        <w:rPr>
          <w:rFonts w:eastAsia="PMingLiU"/>
          <w:lang w:eastAsia="zh-TW"/>
        </w:rPr>
      </w:pPr>
      <w:r w:rsidRPr="00E430F6">
        <w:rPr>
          <w:rFonts w:eastAsia="宋体"/>
        </w:rPr>
        <w:t xml:space="preserve">A. </w:t>
      </w: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more [</w:t>
      </w:r>
      <w:r w:rsidRPr="00E430F6">
        <w:rPr>
          <w:rFonts w:eastAsia="宋体"/>
          <w:u w:val="single"/>
        </w:rPr>
        <w:t>than</w:t>
      </w:r>
      <w:r w:rsidRPr="00E430F6">
        <w:rPr>
          <w:rFonts w:eastAsia="宋体"/>
        </w:rPr>
        <w:t xml:space="preserve"> </w:t>
      </w:r>
      <w:r w:rsidRPr="00E430F6">
        <w:rPr>
          <w:rFonts w:eastAsia="宋体"/>
          <w:u w:val="single"/>
        </w:rPr>
        <w:t>his wife</w:t>
      </w:r>
      <w:r w:rsidRPr="00E430F6">
        <w:rPr>
          <w:rFonts w:eastAsia="宋体"/>
        </w:rPr>
        <w:t>, who keeps a singing canary and two</w:t>
      </w:r>
      <w:r w:rsidR="00785232" w:rsidRPr="00785232">
        <w:rPr>
          <w:rFonts w:eastAsia="PMingLiU" w:hint="eastAsia"/>
          <w:lang w:eastAsia="zh-TW"/>
        </w:rPr>
        <w:t xml:space="preserve"> </w:t>
      </w:r>
      <w:r w:rsidRPr="00E430F6">
        <w:rPr>
          <w:rFonts w:eastAsia="宋体"/>
        </w:rPr>
        <w:t xml:space="preserve">talking parrots, </w:t>
      </w:r>
      <w:r w:rsidRPr="00E430F6">
        <w:rPr>
          <w:rFonts w:eastAsia="宋体"/>
          <w:u w:val="single"/>
        </w:rPr>
        <w:t>loves</w:t>
      </w:r>
      <w:r w:rsidRPr="00E430F6">
        <w:rPr>
          <w:rFonts w:eastAsia="宋体"/>
        </w:rPr>
        <w:t xml:space="preserve"> </w:t>
      </w:r>
      <w:r w:rsidRPr="00E430F6">
        <w:rPr>
          <w:rFonts w:eastAsia="宋体"/>
          <w:u w:val="single"/>
        </w:rPr>
        <w:t>the cat</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从属连接词</w:t>
      </w:r>
      <w:r w:rsidRPr="00E430F6">
        <w:rPr>
          <w:rFonts w:eastAsia="宋体"/>
        </w:rPr>
        <w:t>than</w:t>
      </w:r>
      <w:r w:rsidRPr="00E430F6">
        <w:rPr>
          <w:rFonts w:eastAsia="宋体" w:hint="eastAsia"/>
        </w:rPr>
        <w:t>引导的副词</w:t>
      </w:r>
      <w:r w:rsidR="00BF5096">
        <w:rPr>
          <w:rFonts w:eastAsia="宋体" w:hint="eastAsia"/>
        </w:rPr>
        <w:t>从句</w:t>
      </w:r>
      <w:r w:rsidRPr="00E430F6">
        <w:rPr>
          <w:rFonts w:eastAsia="宋体" w:hint="eastAsia"/>
        </w:rPr>
        <w:t>（中括号内的部分）修饰比较级的副词</w:t>
      </w:r>
      <w:r w:rsidRPr="00E430F6">
        <w:rPr>
          <w:rFonts w:eastAsia="宋体"/>
        </w:rPr>
        <w:t>more</w:t>
      </w:r>
      <w:r w:rsidRPr="00E430F6">
        <w:rPr>
          <w:rFonts w:eastAsia="宋体" w:hint="eastAsia"/>
        </w:rPr>
        <w:t>。这个副词</w:t>
      </w:r>
      <w:r w:rsidR="00BF5096">
        <w:rPr>
          <w:rFonts w:eastAsia="宋体" w:hint="eastAsia"/>
        </w:rPr>
        <w:t>从句</w:t>
      </w:r>
      <w:r w:rsidRPr="00E430F6">
        <w:rPr>
          <w:rFonts w:eastAsia="宋体" w:hint="eastAsia"/>
        </w:rPr>
        <w:t>里面，动词</w:t>
      </w:r>
      <w:r w:rsidRPr="00E430F6">
        <w:rPr>
          <w:rFonts w:eastAsia="宋体"/>
        </w:rPr>
        <w:t>loves</w:t>
      </w:r>
      <w:r w:rsidRPr="00E430F6">
        <w:rPr>
          <w:rFonts w:eastAsia="宋体" w:hint="eastAsia"/>
        </w:rPr>
        <w:t>与</w:t>
      </w:r>
      <w:r w:rsidR="009D20F5">
        <w:rPr>
          <w:rFonts w:eastAsia="宋体" w:hint="eastAsia"/>
        </w:rPr>
        <w:t>受词（宾语）</w:t>
      </w:r>
      <w:r w:rsidRPr="00E430F6">
        <w:rPr>
          <w:rFonts w:eastAsia="宋体"/>
        </w:rPr>
        <w:t>the cat</w:t>
      </w:r>
      <w:r w:rsidRPr="00E430F6">
        <w:rPr>
          <w:rFonts w:eastAsia="宋体" w:hint="eastAsia"/>
        </w:rPr>
        <w:t>都和主要</w:t>
      </w:r>
      <w:r w:rsidR="00BF5096">
        <w:rPr>
          <w:rFonts w:eastAsia="宋体" w:hint="eastAsia"/>
        </w:rPr>
        <w:t>从句</w:t>
      </w:r>
      <w:r w:rsidRPr="00E430F6">
        <w:rPr>
          <w:rFonts w:eastAsia="宋体" w:hint="eastAsia"/>
        </w:rPr>
        <w:t>重复。但是，如果选择省略掉这些重复的部分，造成的结果是下面这个不够清楚的句子：</w:t>
      </w:r>
    </w:p>
    <w:p w:rsidR="00DD2927" w:rsidRDefault="00E430F6" w:rsidP="00182A90">
      <w:pPr>
        <w:spacing w:after="84"/>
        <w:ind w:firstLine="480"/>
        <w:rPr>
          <w:rFonts w:eastAsia="PMingLiU"/>
          <w:lang w:eastAsia="zh-TW"/>
        </w:rPr>
      </w:pPr>
      <w:r w:rsidRPr="00E430F6">
        <w:rPr>
          <w:rFonts w:eastAsia="宋体"/>
        </w:rPr>
        <w:t>My uncle loves his cat more than his wife, who keeps a singing canary and two talking parrots.</w:t>
      </w:r>
      <w:r w:rsidRPr="00E430F6">
        <w:rPr>
          <w:rFonts w:eastAsia="宋体" w:hint="eastAsia"/>
        </w:rPr>
        <w:t>（不佳）</w:t>
      </w:r>
    </w:p>
    <w:p w:rsidR="00DD2927" w:rsidRDefault="00E430F6" w:rsidP="00182A90">
      <w:pPr>
        <w:spacing w:after="84"/>
        <w:ind w:firstLine="480"/>
        <w:rPr>
          <w:rFonts w:eastAsia="PMingLiU"/>
          <w:lang w:eastAsia="zh-TW"/>
        </w:rPr>
      </w:pPr>
      <w:r w:rsidRPr="00E430F6">
        <w:rPr>
          <w:rFonts w:eastAsia="宋体" w:hint="eastAsia"/>
        </w:rPr>
        <w:t>这个句子不清楚，因为它有两种解释。第一：</w:t>
      </w:r>
      <w:r w:rsidRPr="00E430F6">
        <w:rPr>
          <w:rFonts w:eastAsia="宋体"/>
        </w:rPr>
        <w:t>his wife</w:t>
      </w:r>
      <w:r w:rsidRPr="00E430F6">
        <w:rPr>
          <w:rFonts w:eastAsia="宋体" w:hint="eastAsia"/>
        </w:rPr>
        <w:t>和主词</w:t>
      </w:r>
      <w:r w:rsidRPr="00E430F6">
        <w:rPr>
          <w:rFonts w:eastAsia="宋体"/>
        </w:rPr>
        <w:t>my uncle</w:t>
      </w:r>
      <w:r w:rsidRPr="00E430F6">
        <w:rPr>
          <w:rFonts w:eastAsia="宋体" w:hint="eastAsia"/>
        </w:rPr>
        <w:t>比较，意思是「我叔叔爱猫超过他太太爱猫」，这种解释就是上面句</w:t>
      </w:r>
      <w:r w:rsidRPr="00E430F6">
        <w:rPr>
          <w:rFonts w:eastAsia="宋体"/>
        </w:rPr>
        <w:t>A</w:t>
      </w:r>
      <w:r w:rsidRPr="00E430F6">
        <w:rPr>
          <w:rFonts w:eastAsia="宋体" w:hint="eastAsia"/>
        </w:rPr>
        <w:t>省略的结果。第二：</w:t>
      </w:r>
      <w:r w:rsidRPr="00E430F6">
        <w:rPr>
          <w:rFonts w:eastAsia="宋体"/>
        </w:rPr>
        <w:t>his wife</w:t>
      </w:r>
      <w:r w:rsidRPr="00E430F6">
        <w:rPr>
          <w:rFonts w:eastAsia="宋体" w:hint="eastAsia"/>
        </w:rPr>
        <w:t>和</w:t>
      </w:r>
      <w:r w:rsidR="009D20F5">
        <w:rPr>
          <w:rFonts w:eastAsia="宋体" w:hint="eastAsia"/>
        </w:rPr>
        <w:t>受词（宾语）</w:t>
      </w:r>
      <w:r w:rsidRPr="00E430F6">
        <w:rPr>
          <w:rFonts w:eastAsia="宋体"/>
        </w:rPr>
        <w:t>his cat</w:t>
      </w:r>
      <w:r w:rsidRPr="00E430F6">
        <w:rPr>
          <w:rFonts w:eastAsia="宋体" w:hint="eastAsia"/>
        </w:rPr>
        <w:t>比较，意思是「我叔叔爱猫超过他爱老婆」，这种解释是下面那个句</w:t>
      </w:r>
      <w:r w:rsidRPr="00E430F6">
        <w:rPr>
          <w:rFonts w:eastAsia="宋体"/>
        </w:rPr>
        <w:t>B</w:t>
      </w:r>
      <w:r w:rsidRPr="00E430F6">
        <w:rPr>
          <w:rFonts w:eastAsia="宋体" w:hint="eastAsia"/>
        </w:rPr>
        <w:t>省略的结果：</w:t>
      </w:r>
    </w:p>
    <w:p w:rsidR="00DD2927" w:rsidRDefault="00E430F6" w:rsidP="00182A90">
      <w:pPr>
        <w:spacing w:after="84"/>
        <w:ind w:firstLine="480"/>
        <w:rPr>
          <w:rFonts w:eastAsia="PMingLiU"/>
          <w:lang w:eastAsia="zh-TW"/>
        </w:rPr>
      </w:pPr>
      <w:r w:rsidRPr="00E430F6">
        <w:rPr>
          <w:rFonts w:eastAsia="宋体"/>
        </w:rPr>
        <w:t xml:space="preserve">B. </w:t>
      </w: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more [than </w:t>
      </w:r>
      <w:r w:rsidRPr="00E430F6">
        <w:rPr>
          <w:rFonts w:eastAsia="宋体"/>
          <w:u w:val="single"/>
        </w:rPr>
        <w:t>he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wife</w:t>
      </w:r>
      <w:r w:rsidRPr="00E430F6">
        <w:rPr>
          <w:rFonts w:eastAsia="宋体"/>
        </w:rPr>
        <w:t>, who keeps a singing canary</w:t>
      </w:r>
      <w:r w:rsidR="00785232" w:rsidRPr="00785232">
        <w:rPr>
          <w:rFonts w:eastAsia="PMingLiU" w:hint="eastAsia"/>
          <w:lang w:eastAsia="zh-TW"/>
        </w:rPr>
        <w:t xml:space="preserve"> </w:t>
      </w:r>
      <w:r w:rsidRPr="00E430F6">
        <w:rPr>
          <w:rFonts w:eastAsia="宋体"/>
        </w:rPr>
        <w:t>and two talking parrots].</w:t>
      </w:r>
      <w:r w:rsidR="00370A2D">
        <w:rPr>
          <w:rFonts w:eastAsia="宋体" w:hint="eastAsia"/>
        </w:rPr>
        <w:t xml:space="preserve"> </w:t>
      </w:r>
      <w:r w:rsidR="00370A2D" w:rsidRPr="00E430F6">
        <w:rPr>
          <w:rFonts w:eastAsia="宋体" w:hint="eastAsia"/>
        </w:rPr>
        <w:t>（不佳）</w:t>
      </w:r>
    </w:p>
    <w:p w:rsidR="00DD2927" w:rsidRDefault="00E430F6" w:rsidP="00182A90">
      <w:pPr>
        <w:spacing w:after="84"/>
        <w:ind w:firstLine="480"/>
        <w:rPr>
          <w:rFonts w:eastAsia="PMingLiU"/>
          <w:lang w:eastAsia="zh-TW"/>
        </w:rPr>
      </w:pPr>
      <w:r w:rsidRPr="00E430F6">
        <w:rPr>
          <w:rFonts w:eastAsia="宋体" w:hint="eastAsia"/>
        </w:rPr>
        <w:t>一个句子有两种解释，就是话没有讲清楚。因此，前面的句</w:t>
      </w:r>
      <w:r w:rsidRPr="00E430F6">
        <w:rPr>
          <w:rFonts w:eastAsia="宋体"/>
        </w:rPr>
        <w:t>A</w:t>
      </w:r>
      <w:r w:rsidRPr="00E430F6">
        <w:rPr>
          <w:rFonts w:eastAsia="宋体" w:hint="eastAsia"/>
        </w:rPr>
        <w:t>不得省略成为</w:t>
      </w:r>
      <w:r w:rsidRPr="00E430F6">
        <w:rPr>
          <w:rFonts w:eastAsia="宋体"/>
        </w:rPr>
        <w:t>My uncle loves his cat more than his wife</w:t>
      </w:r>
      <w:r w:rsidRPr="00E430F6">
        <w:rPr>
          <w:rFonts w:eastAsia="宋体" w:hint="eastAsia"/>
        </w:rPr>
        <w:t>，而必须采用助动词</w:t>
      </w:r>
      <w:r w:rsidRPr="00E430F6">
        <w:rPr>
          <w:rFonts w:eastAsia="宋体"/>
        </w:rPr>
        <w:t>does</w:t>
      </w:r>
      <w:r w:rsidRPr="00E430F6">
        <w:rPr>
          <w:rFonts w:eastAsia="宋体" w:hint="eastAsia"/>
        </w:rPr>
        <w:t>来取代述部</w:t>
      </w:r>
      <w:r w:rsidRPr="00E430F6">
        <w:rPr>
          <w:rFonts w:eastAsia="宋体"/>
        </w:rPr>
        <w:t>loves the cat</w:t>
      </w:r>
      <w:r w:rsidRPr="00E430F6">
        <w:rPr>
          <w:rFonts w:eastAsia="宋体" w:hint="eastAsia"/>
        </w:rPr>
        <w:t>，这样读者才知道</w:t>
      </w:r>
      <w:r w:rsidRPr="00E430F6">
        <w:rPr>
          <w:rFonts w:eastAsia="宋体"/>
        </w:rPr>
        <w:t>his wife</w:t>
      </w:r>
      <w:r w:rsidRPr="00E430F6">
        <w:rPr>
          <w:rFonts w:eastAsia="宋体" w:hint="eastAsia"/>
        </w:rPr>
        <w:t>是主词而非</w:t>
      </w:r>
      <w:r w:rsidR="009D20F5">
        <w:rPr>
          <w:rFonts w:eastAsia="宋体" w:hint="eastAsia"/>
        </w:rPr>
        <w:t>受词（宾语）</w:t>
      </w:r>
      <w:r w:rsidRPr="00E430F6">
        <w:rPr>
          <w:rFonts w:eastAsia="宋体" w:hint="eastAsia"/>
        </w:rPr>
        <w:t>，如下：</w:t>
      </w:r>
    </w:p>
    <w:p w:rsidR="00785232" w:rsidRPr="00785232" w:rsidRDefault="00E430F6" w:rsidP="00182A90">
      <w:pPr>
        <w:spacing w:after="84"/>
        <w:ind w:firstLine="480"/>
        <w:rPr>
          <w:rFonts w:eastAsia="PMingLiU"/>
          <w:lang w:eastAsia="zh-TW"/>
        </w:rPr>
      </w:pP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more [</w:t>
      </w:r>
      <w:r w:rsidRPr="00E430F6">
        <w:rPr>
          <w:rFonts w:eastAsia="宋体"/>
          <w:u w:val="single"/>
        </w:rPr>
        <w:t>than</w:t>
      </w:r>
      <w:r w:rsidRPr="00E430F6">
        <w:rPr>
          <w:rFonts w:eastAsia="宋体"/>
        </w:rPr>
        <w:t xml:space="preserve"> </w:t>
      </w:r>
      <w:r w:rsidRPr="00E430F6">
        <w:rPr>
          <w:rFonts w:eastAsia="宋体"/>
          <w:u w:val="single"/>
        </w:rPr>
        <w:t>his wife</w:t>
      </w:r>
      <w:r w:rsidRPr="00E430F6">
        <w:rPr>
          <w:rFonts w:eastAsia="宋体"/>
        </w:rPr>
        <w:t>, who keeps a singing canary and two</w:t>
      </w:r>
      <w:r w:rsidR="00785232" w:rsidRPr="00785232">
        <w:rPr>
          <w:rFonts w:eastAsia="PMingLiU" w:hint="eastAsia"/>
          <w:lang w:eastAsia="zh-TW"/>
        </w:rPr>
        <w:t xml:space="preserve"> </w:t>
      </w:r>
      <w:r w:rsidRPr="00E430F6">
        <w:rPr>
          <w:rFonts w:eastAsia="宋体"/>
        </w:rPr>
        <w:t xml:space="preserve">talking parrots, </w:t>
      </w:r>
      <w:r w:rsidRPr="00E430F6">
        <w:rPr>
          <w:rFonts w:eastAsia="宋体"/>
          <w:u w:val="single"/>
        </w:rPr>
        <w:t>does</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这个句子固然比较清楚，但仍有瑕疵：副词</w:t>
      </w:r>
      <w:r w:rsidR="00BF5096">
        <w:rPr>
          <w:rFonts w:eastAsia="宋体" w:hint="eastAsia"/>
        </w:rPr>
        <w:t>从句</w:t>
      </w:r>
      <w:r w:rsidRPr="00E430F6">
        <w:rPr>
          <w:rFonts w:eastAsia="宋体" w:hint="eastAsia"/>
        </w:rPr>
        <w:t>中的主词</w:t>
      </w:r>
      <w:r w:rsidRPr="00E430F6">
        <w:rPr>
          <w:rFonts w:eastAsia="宋体"/>
        </w:rPr>
        <w:t>his wife</w:t>
      </w:r>
      <w:r w:rsidRPr="00E430F6">
        <w:rPr>
          <w:rFonts w:eastAsia="宋体" w:hint="eastAsia"/>
        </w:rPr>
        <w:t>与动词</w:t>
      </w:r>
      <w:r w:rsidRPr="00E430F6">
        <w:rPr>
          <w:rFonts w:eastAsia="宋体"/>
        </w:rPr>
        <w:t>does</w:t>
      </w:r>
      <w:r w:rsidRPr="00E430F6">
        <w:rPr>
          <w:rFonts w:eastAsia="宋体" w:hint="eastAsia"/>
        </w:rPr>
        <w:t>的距离太远，而助动词</w:t>
      </w:r>
      <w:r w:rsidRPr="00E430F6">
        <w:rPr>
          <w:rFonts w:eastAsia="宋体"/>
        </w:rPr>
        <w:t>does</w:t>
      </w:r>
      <w:r w:rsidRPr="00E430F6">
        <w:rPr>
          <w:rFonts w:eastAsia="宋体" w:hint="eastAsia"/>
        </w:rPr>
        <w:t>和它代表的对象</w:t>
      </w:r>
      <w:r w:rsidRPr="00E430F6">
        <w:rPr>
          <w:rFonts w:eastAsia="宋体"/>
        </w:rPr>
        <w:t>loves his cat</w:t>
      </w:r>
      <w:r w:rsidRPr="00E430F6">
        <w:rPr>
          <w:rFonts w:eastAsia="宋体" w:hint="eastAsia"/>
        </w:rPr>
        <w:t>之间的距离也是太远。为了避免这种情况，有一个好办法就是采用倒装：把</w:t>
      </w:r>
      <w:r w:rsidRPr="00E430F6">
        <w:rPr>
          <w:rFonts w:eastAsia="宋体"/>
        </w:rPr>
        <w:t>does</w:t>
      </w:r>
      <w:r w:rsidRPr="00E430F6">
        <w:rPr>
          <w:rFonts w:eastAsia="宋体" w:hint="eastAsia"/>
        </w:rPr>
        <w:t>倒装到主词</w:t>
      </w:r>
      <w:r w:rsidRPr="00E430F6">
        <w:rPr>
          <w:rFonts w:eastAsia="宋体"/>
        </w:rPr>
        <w:t>his wife</w:t>
      </w:r>
      <w:r w:rsidRPr="00E430F6">
        <w:rPr>
          <w:rFonts w:eastAsia="宋体" w:hint="eastAsia"/>
        </w:rPr>
        <w:t>前面，如下：</w:t>
      </w:r>
    </w:p>
    <w:p w:rsidR="00DD2927" w:rsidRDefault="00E430F6" w:rsidP="00182A90">
      <w:pPr>
        <w:spacing w:after="84"/>
        <w:ind w:firstLine="480"/>
        <w:rPr>
          <w:rFonts w:eastAsia="PMingLiU"/>
          <w:lang w:eastAsia="zh-TW"/>
        </w:rPr>
      </w:pP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more [</w:t>
      </w:r>
      <w:r w:rsidRPr="00E430F6">
        <w:rPr>
          <w:rFonts w:eastAsia="宋体"/>
          <w:u w:val="single"/>
        </w:rPr>
        <w:t>than</w:t>
      </w:r>
      <w:r w:rsidRPr="00E430F6">
        <w:rPr>
          <w:rFonts w:eastAsia="宋体"/>
        </w:rPr>
        <w:t xml:space="preserve"> </w:t>
      </w:r>
      <w:r w:rsidRPr="00E430F6">
        <w:rPr>
          <w:rFonts w:eastAsia="宋体"/>
          <w:u w:val="single"/>
        </w:rPr>
        <w:t>does</w:t>
      </w:r>
      <w:r w:rsidRPr="00E430F6">
        <w:rPr>
          <w:rFonts w:eastAsia="宋体"/>
        </w:rPr>
        <w:t xml:space="preserve"> </w:t>
      </w:r>
      <w:r w:rsidRPr="00E430F6">
        <w:rPr>
          <w:rFonts w:eastAsia="宋体"/>
          <w:u w:val="single"/>
        </w:rPr>
        <w:t>his wife</w:t>
      </w:r>
      <w:r w:rsidRPr="00E430F6">
        <w:rPr>
          <w:rFonts w:eastAsia="宋体"/>
        </w:rPr>
        <w:t>, who keeps a singing canary and two</w:t>
      </w:r>
      <w:r w:rsidR="00785232" w:rsidRPr="00785232">
        <w:rPr>
          <w:rFonts w:eastAsia="PMingLiU" w:hint="eastAsia"/>
          <w:lang w:eastAsia="zh-TW"/>
        </w:rPr>
        <w:t xml:space="preserve"> </w:t>
      </w:r>
      <w:r w:rsidRPr="00E430F6">
        <w:rPr>
          <w:rFonts w:eastAsia="宋体"/>
        </w:rPr>
        <w:t>talking parrots].</w:t>
      </w:r>
    </w:p>
    <w:p w:rsidR="00EA57E3" w:rsidRDefault="00E430F6" w:rsidP="00182A90">
      <w:pPr>
        <w:spacing w:after="84"/>
        <w:ind w:firstLine="480"/>
        <w:rPr>
          <w:rFonts w:eastAsia="PMingLiU"/>
          <w:lang w:eastAsia="zh-TW"/>
        </w:rPr>
      </w:pPr>
      <w:r w:rsidRPr="00E430F6">
        <w:rPr>
          <w:rFonts w:eastAsia="宋体" w:hint="eastAsia"/>
        </w:rPr>
        <w:t>这时候，读者看得很清楚</w:t>
      </w:r>
      <w:r w:rsidRPr="00E430F6">
        <w:rPr>
          <w:rFonts w:eastAsia="宋体"/>
        </w:rPr>
        <w:t>his wife</w:t>
      </w:r>
      <w:r w:rsidRPr="00E430F6">
        <w:rPr>
          <w:rFonts w:eastAsia="宋体" w:hint="eastAsia"/>
        </w:rPr>
        <w:t>是主词，所以是和主要</w:t>
      </w:r>
      <w:r w:rsidR="00BF5096">
        <w:rPr>
          <w:rFonts w:eastAsia="宋体" w:hint="eastAsia"/>
        </w:rPr>
        <w:t>从句</w:t>
      </w:r>
      <w:r w:rsidRPr="00E430F6">
        <w:rPr>
          <w:rFonts w:eastAsia="宋体" w:hint="eastAsia"/>
        </w:rPr>
        <w:t>主词</w:t>
      </w:r>
      <w:r w:rsidRPr="00E430F6">
        <w:rPr>
          <w:rFonts w:eastAsia="宋体"/>
        </w:rPr>
        <w:t>my uncle</w:t>
      </w:r>
      <w:r w:rsidRPr="00E430F6">
        <w:rPr>
          <w:rFonts w:eastAsia="宋体" w:hint="eastAsia"/>
        </w:rPr>
        <w:t>作比较而非和</w:t>
      </w:r>
      <w:r w:rsidR="009D20F5">
        <w:rPr>
          <w:rFonts w:eastAsia="宋体" w:hint="eastAsia"/>
        </w:rPr>
        <w:t>受词（宾语）</w:t>
      </w:r>
      <w:r w:rsidRPr="00E430F6">
        <w:rPr>
          <w:rFonts w:eastAsia="宋体"/>
        </w:rPr>
        <w:t>his cat</w:t>
      </w:r>
      <w:r w:rsidRPr="00E430F6">
        <w:rPr>
          <w:rFonts w:eastAsia="宋体" w:hint="eastAsia"/>
        </w:rPr>
        <w:t>作比较。而且，主词</w:t>
      </w:r>
      <w:r w:rsidRPr="00E430F6">
        <w:rPr>
          <w:rFonts w:eastAsia="宋体"/>
        </w:rPr>
        <w:t>his wife</w:t>
      </w:r>
      <w:r w:rsidRPr="00E430F6">
        <w:rPr>
          <w:rFonts w:eastAsia="宋体" w:hint="eastAsia"/>
        </w:rPr>
        <w:t>和助动词</w:t>
      </w:r>
      <w:r w:rsidRPr="00E430F6">
        <w:rPr>
          <w:rFonts w:eastAsia="宋体"/>
        </w:rPr>
        <w:t>does</w:t>
      </w:r>
      <w:r w:rsidRPr="00E430F6">
        <w:rPr>
          <w:rFonts w:eastAsia="宋体" w:hint="eastAsia"/>
        </w:rPr>
        <w:t>放在一起、助动词和它代表的内容</w:t>
      </w:r>
      <w:r w:rsidRPr="00E430F6">
        <w:rPr>
          <w:rFonts w:eastAsia="宋体"/>
        </w:rPr>
        <w:t>loves his cat</w:t>
      </w:r>
      <w:r w:rsidRPr="00E430F6">
        <w:rPr>
          <w:rFonts w:eastAsia="宋体" w:hint="eastAsia"/>
        </w:rPr>
        <w:t>也放在一起，这才是最清楚的说法。</w:t>
      </w:r>
    </w:p>
    <w:p w:rsidR="00EA57E3" w:rsidRDefault="00E430F6" w:rsidP="00182A90">
      <w:pPr>
        <w:pStyle w:val="1"/>
        <w:spacing w:after="84"/>
        <w:rPr>
          <w:rFonts w:eastAsia="PMingLiU"/>
          <w:lang w:eastAsia="zh-TW"/>
        </w:rPr>
      </w:pPr>
      <w:bookmarkStart w:id="149" w:name="_Toc363483976"/>
      <w:r w:rsidRPr="00E430F6">
        <w:rPr>
          <w:rFonts w:hint="eastAsia"/>
        </w:rPr>
        <w:lastRenderedPageBreak/>
        <w:t>第二十二章</w:t>
      </w:r>
      <w:r w:rsidRPr="00E430F6">
        <w:t xml:space="preserve"> </w:t>
      </w:r>
      <w:r w:rsidRPr="00E430F6">
        <w:rPr>
          <w:rFonts w:hint="eastAsia"/>
        </w:rPr>
        <w:t>减化</w:t>
      </w:r>
      <w:r w:rsidR="00BF5096">
        <w:rPr>
          <w:rFonts w:hint="eastAsia"/>
        </w:rPr>
        <w:t>从句</w:t>
      </w:r>
      <w:bookmarkEnd w:id="149"/>
    </w:p>
    <w:p w:rsidR="00DD2927" w:rsidRDefault="00E430F6" w:rsidP="00182A90">
      <w:pPr>
        <w:spacing w:after="84"/>
        <w:ind w:firstLine="480"/>
        <w:rPr>
          <w:rFonts w:eastAsia="PMingLiU"/>
          <w:lang w:eastAsia="zh-TW"/>
        </w:rPr>
      </w:pPr>
      <w:r w:rsidRPr="00E430F6">
        <w:rPr>
          <w:rFonts w:eastAsia="宋体" w:hint="eastAsia"/>
        </w:rPr>
        <w:t>传统文法动用了各式各样的名称来说明一种概念，结果都未能说明清楚。这些名称包括动状词（含现在分词、过去分词、动名词、</w:t>
      </w:r>
      <w:r w:rsidR="00750148">
        <w:rPr>
          <w:rFonts w:eastAsia="宋体" w:hint="eastAsia"/>
        </w:rPr>
        <w:t>动词不定式</w:t>
      </w:r>
      <w:r w:rsidRPr="00E430F6">
        <w:rPr>
          <w:rFonts w:eastAsia="宋体" w:hint="eastAsia"/>
        </w:rPr>
        <w:t>、原形动词）、非限定动词、非限定</w:t>
      </w:r>
      <w:r w:rsidR="00BF5096">
        <w:rPr>
          <w:rFonts w:eastAsia="宋体" w:hint="eastAsia"/>
        </w:rPr>
        <w:t>从句</w:t>
      </w:r>
      <w:r w:rsidRPr="00E430F6">
        <w:rPr>
          <w:rFonts w:eastAsia="宋体" w:hint="eastAsia"/>
        </w:rPr>
        <w:t>、</w:t>
      </w:r>
      <w:r w:rsidR="009D20F5">
        <w:rPr>
          <w:rFonts w:eastAsia="宋体" w:hint="eastAsia"/>
        </w:rPr>
        <w:t>同位语</w:t>
      </w:r>
      <w:r w:rsidRPr="00E430F6">
        <w:rPr>
          <w:rFonts w:eastAsia="宋体" w:hint="eastAsia"/>
        </w:rPr>
        <w:t>、</w:t>
      </w:r>
      <w:r w:rsidR="00F83A9C">
        <w:rPr>
          <w:rFonts w:eastAsia="宋体" w:hint="eastAsia"/>
        </w:rPr>
        <w:t>分词结构</w:t>
      </w:r>
      <w:r w:rsidRPr="00E430F6">
        <w:rPr>
          <w:rFonts w:eastAsia="宋体" w:hint="eastAsia"/>
        </w:rPr>
        <w:t>、独立词组等等。其实，所有这些名称都可以用同一个观念来理解：减化</w:t>
      </w:r>
      <w:r w:rsidR="00BF5096">
        <w:rPr>
          <w:rFonts w:eastAsia="宋体" w:hint="eastAsia"/>
        </w:rPr>
        <w:t>从句</w:t>
      </w:r>
      <w:r w:rsidRPr="00E430F6">
        <w:rPr>
          <w:rFonts w:eastAsia="宋体" w:hint="eastAsia"/>
        </w:rPr>
        <w:t>（</w:t>
      </w:r>
      <w:r w:rsidRPr="00E430F6">
        <w:rPr>
          <w:rFonts w:eastAsia="宋体"/>
        </w:rPr>
        <w:t>reduced clauses</w:t>
      </w:r>
      <w:r w:rsidRPr="00E430F6">
        <w:rPr>
          <w:rFonts w:eastAsia="宋体" w:hint="eastAsia"/>
        </w:rPr>
        <w:t>）。</w:t>
      </w:r>
    </w:p>
    <w:p w:rsidR="00DD2927" w:rsidRDefault="00E430F6" w:rsidP="00982549">
      <w:pPr>
        <w:pStyle w:val="3"/>
        <w:spacing w:before="126" w:after="126"/>
        <w:rPr>
          <w:rFonts w:eastAsia="PMingLiU"/>
          <w:lang w:eastAsia="zh-TW"/>
        </w:rPr>
      </w:pPr>
      <w:bookmarkStart w:id="150" w:name="_Toc363483977"/>
      <w:r w:rsidRPr="00E430F6">
        <w:rPr>
          <w:rFonts w:hint="eastAsia"/>
        </w:rPr>
        <w:t>何谓减化</w:t>
      </w:r>
      <w:r w:rsidR="00BF5096">
        <w:rPr>
          <w:rFonts w:hint="eastAsia"/>
        </w:rPr>
        <w:t>从句</w:t>
      </w:r>
      <w:bookmarkEnd w:id="150"/>
    </w:p>
    <w:p w:rsidR="00DD2927" w:rsidRDefault="00E430F6" w:rsidP="00182A90">
      <w:pPr>
        <w:spacing w:after="84"/>
        <w:ind w:firstLine="480"/>
        <w:rPr>
          <w:rFonts w:eastAsia="PMingLiU"/>
          <w:lang w:eastAsia="zh-TW"/>
        </w:rPr>
      </w:pPr>
      <w:r w:rsidRPr="00E430F6">
        <w:rPr>
          <w:rFonts w:eastAsia="宋体" w:hint="eastAsia"/>
        </w:rPr>
        <w:t>减化</w:t>
      </w:r>
      <w:r w:rsidR="00BF5096">
        <w:rPr>
          <w:rFonts w:eastAsia="宋体" w:hint="eastAsia"/>
        </w:rPr>
        <w:t>从句</w:t>
      </w:r>
      <w:r w:rsidRPr="00E430F6">
        <w:rPr>
          <w:rFonts w:eastAsia="宋体" w:hint="eastAsia"/>
        </w:rPr>
        <w:t>的概念，其实就是一个「省略」的概念。句子从最基本的单句进入比较复杂的复句时，前后两个</w:t>
      </w:r>
      <w:r w:rsidR="00BF5096">
        <w:rPr>
          <w:rFonts w:eastAsia="宋体" w:hint="eastAsia"/>
        </w:rPr>
        <w:t>从句</w:t>
      </w:r>
      <w:r w:rsidRPr="00E430F6">
        <w:rPr>
          <w:rFonts w:eastAsia="宋体" w:hint="eastAsia"/>
        </w:rPr>
        <w:t>之间往往会有重复的元素存在。所谓减化</w:t>
      </w:r>
      <w:r w:rsidR="00BF5096">
        <w:rPr>
          <w:rFonts w:eastAsia="宋体" w:hint="eastAsia"/>
        </w:rPr>
        <w:t>从句</w:t>
      </w:r>
      <w:r w:rsidRPr="00E430F6">
        <w:rPr>
          <w:rFonts w:eastAsia="宋体" w:hint="eastAsia"/>
        </w:rPr>
        <w:t>，就是把从属</w:t>
      </w:r>
      <w:r w:rsidR="00BF5096">
        <w:rPr>
          <w:rFonts w:eastAsia="宋体" w:hint="eastAsia"/>
        </w:rPr>
        <w:t>从句</w:t>
      </w:r>
      <w:r w:rsidRPr="00E430F6">
        <w:rPr>
          <w:rFonts w:eastAsia="宋体" w:hint="eastAsia"/>
        </w:rPr>
        <w:t>当中所有重复的、空洞的元素压缩省略掉，只剩下最精简的构造。例如：</w:t>
      </w:r>
    </w:p>
    <w:p w:rsidR="00785232" w:rsidRPr="00785232" w:rsidRDefault="00E430F6" w:rsidP="00182A90">
      <w:pPr>
        <w:spacing w:after="84"/>
        <w:ind w:firstLine="480"/>
        <w:rPr>
          <w:rFonts w:eastAsia="PMingLiU"/>
          <w:u w:val="single"/>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avoid</w:t>
      </w:r>
      <w:r w:rsidRPr="00E430F6">
        <w:rPr>
          <w:rFonts w:eastAsia="宋体"/>
        </w:rPr>
        <w:t xml:space="preserve"> </w:t>
      </w:r>
      <w:r w:rsidRPr="00E430F6">
        <w:rPr>
          <w:rFonts w:eastAsia="宋体"/>
          <w:u w:val="single"/>
        </w:rPr>
        <w:t>something.</w:t>
      </w:r>
    </w:p>
    <w:p w:rsidR="00785232" w:rsidRPr="00785232" w:rsidRDefault="00E430F6" w:rsidP="00182A90">
      <w:pPr>
        <w:spacing w:after="84"/>
        <w:ind w:firstLine="480"/>
        <w:rPr>
          <w:rFonts w:eastAsia="PMingLiU"/>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am</w:t>
      </w:r>
      <w:r w:rsidRPr="00E430F6">
        <w:rPr>
          <w:rFonts w:eastAsia="宋体"/>
        </w:rPr>
        <w:t xml:space="preserve"> </w:t>
      </w:r>
      <w:r w:rsidRPr="00E430F6">
        <w:rPr>
          <w:rFonts w:eastAsia="宋体"/>
          <w:u w:val="single"/>
        </w:rPr>
        <w:t>caught</w:t>
      </w:r>
      <w:r w:rsidRPr="00E430F6">
        <w:rPr>
          <w:rFonts w:eastAsia="宋体"/>
        </w:rPr>
        <w:t>.</w:t>
      </w:r>
    </w:p>
    <w:p w:rsidR="00785232" w:rsidRPr="00785232" w:rsidRDefault="00E430F6" w:rsidP="00182A90">
      <w:pPr>
        <w:spacing w:after="84"/>
        <w:ind w:firstLine="480"/>
        <w:rPr>
          <w:rFonts w:eastAsia="PMingLiU"/>
          <w:lang w:eastAsia="zh-TW"/>
        </w:rPr>
      </w:pPr>
      <w:r w:rsidRPr="00E430F6">
        <w:rPr>
          <w:rFonts w:eastAsia="宋体"/>
        </w:rPr>
        <w:t xml:space="preserve">3. </w:t>
      </w:r>
      <w:r w:rsidRPr="00E430F6">
        <w:rPr>
          <w:rFonts w:eastAsia="宋体"/>
          <w:u w:val="single"/>
        </w:rPr>
        <w:t>I</w:t>
      </w:r>
      <w:r w:rsidRPr="00E430F6">
        <w:rPr>
          <w:rFonts w:eastAsia="宋体"/>
        </w:rPr>
        <w:t xml:space="preserve"> </w:t>
      </w:r>
      <w:r w:rsidRPr="00E430F6">
        <w:rPr>
          <w:rFonts w:eastAsia="宋体"/>
          <w:u w:val="single"/>
        </w:rPr>
        <w:t>am</w:t>
      </w:r>
      <w:r w:rsidRPr="00E430F6">
        <w:rPr>
          <w:rFonts w:eastAsia="宋体"/>
        </w:rPr>
        <w:t xml:space="preserve"> </w:t>
      </w:r>
      <w:r w:rsidRPr="00E430F6">
        <w:rPr>
          <w:rFonts w:eastAsia="宋体"/>
          <w:u w:val="single"/>
        </w:rPr>
        <w:t>unprepared</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这三个句子若分成三个单句来表述如上，很明显句型缺乏变化、风格不够成熟，而且表达力差。另一个选择是把三句合在一起写成一个复句，如下：</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avoid</w:t>
      </w:r>
      <w:r w:rsidRPr="00E430F6">
        <w:rPr>
          <w:rFonts w:eastAsia="宋体"/>
        </w:rPr>
        <w:t xml:space="preserve"> [that I am caught] [when I am unprepared.]</w:t>
      </w:r>
    </w:p>
    <w:p w:rsidR="00DD2927" w:rsidRDefault="00E430F6" w:rsidP="00182A90">
      <w:pPr>
        <w:pStyle w:val="Preface"/>
        <w:spacing w:after="84"/>
        <w:ind w:firstLine="480"/>
        <w:rPr>
          <w:rFonts w:eastAsia="PMingLiU"/>
          <w:lang w:eastAsia="zh-TW"/>
        </w:rPr>
      </w:pPr>
      <w:r w:rsidRPr="00E430F6">
        <w:t xml:space="preserve">S  V    O </w:t>
      </w:r>
      <w:r w:rsidRPr="00E430F6">
        <w:rPr>
          <w:rFonts w:hint="eastAsia"/>
        </w:rPr>
        <w:t>名词</w:t>
      </w:r>
      <w:r w:rsidR="00BF5096">
        <w:rPr>
          <w:rFonts w:hint="eastAsia"/>
        </w:rPr>
        <w:t>从句</w:t>
      </w:r>
      <w:r w:rsidRPr="00E430F6">
        <w:t xml:space="preserve">      </w:t>
      </w:r>
      <w:r w:rsidRPr="00E430F6">
        <w:rPr>
          <w:rFonts w:hint="eastAsia"/>
        </w:rPr>
        <w:t>时间副词</w:t>
      </w:r>
      <w:r w:rsidR="00BF5096">
        <w:rPr>
          <w:rFonts w:hint="eastAsia"/>
        </w:rPr>
        <w:t>从句</w:t>
      </w:r>
    </w:p>
    <w:p w:rsidR="00DD2927" w:rsidRDefault="00E430F6" w:rsidP="00182A90">
      <w:pPr>
        <w:spacing w:after="84"/>
        <w:ind w:firstLine="480"/>
        <w:rPr>
          <w:rFonts w:eastAsia="PMingLiU"/>
          <w:lang w:eastAsia="zh-TW"/>
        </w:rPr>
      </w:pPr>
      <w:r w:rsidRPr="00E430F6">
        <w:rPr>
          <w:rFonts w:eastAsia="宋体" w:hint="eastAsia"/>
        </w:rPr>
        <w:t>在句</w:t>
      </w:r>
      <w:r w:rsidRPr="00E430F6">
        <w:rPr>
          <w:rFonts w:eastAsia="宋体"/>
        </w:rPr>
        <w:t>2</w:t>
      </w:r>
      <w:r w:rsidRPr="00E430F6">
        <w:rPr>
          <w:rFonts w:eastAsia="宋体" w:hint="eastAsia"/>
        </w:rPr>
        <w:t>这个直述句前面加上没有意义的连接词</w:t>
      </w:r>
      <w:r w:rsidRPr="00E430F6">
        <w:rPr>
          <w:rFonts w:eastAsia="宋体"/>
        </w:rPr>
        <w:t>that</w:t>
      </w:r>
      <w:r w:rsidRPr="00E430F6">
        <w:rPr>
          <w:rFonts w:eastAsia="宋体" w:hint="eastAsia"/>
        </w:rPr>
        <w:t>成为名词</w:t>
      </w:r>
      <w:r w:rsidR="00BF5096">
        <w:rPr>
          <w:rFonts w:eastAsia="宋体" w:hint="eastAsia"/>
        </w:rPr>
        <w:t>从句</w:t>
      </w:r>
      <w:r w:rsidRPr="00E430F6">
        <w:rPr>
          <w:rFonts w:eastAsia="宋体"/>
        </w:rPr>
        <w:t>that I am caught</w:t>
      </w:r>
      <w:r w:rsidRPr="00E430F6">
        <w:rPr>
          <w:rFonts w:eastAsia="宋体" w:hint="eastAsia"/>
        </w:rPr>
        <w:t>、放在句</w:t>
      </w:r>
      <w:r w:rsidRPr="00E430F6">
        <w:rPr>
          <w:rFonts w:eastAsia="宋体"/>
        </w:rPr>
        <w:t>1</w:t>
      </w:r>
      <w:r w:rsidRPr="00E430F6">
        <w:rPr>
          <w:rFonts w:eastAsia="宋体" w:hint="eastAsia"/>
        </w:rPr>
        <w:t>中当作动词</w:t>
      </w:r>
      <w:r w:rsidRPr="00E430F6">
        <w:rPr>
          <w:rFonts w:eastAsia="宋体"/>
        </w:rPr>
        <w:t>avoid</w:t>
      </w:r>
      <w:r w:rsidRPr="00E430F6">
        <w:rPr>
          <w:rFonts w:eastAsia="宋体" w:hint="eastAsia"/>
        </w:rPr>
        <w:t>的</w:t>
      </w:r>
      <w:r w:rsidR="009D20F5">
        <w:rPr>
          <w:rFonts w:eastAsia="宋体" w:hint="eastAsia"/>
        </w:rPr>
        <w:t>受词（宾语）</w:t>
      </w:r>
      <w:r w:rsidRPr="00E430F6">
        <w:rPr>
          <w:rFonts w:eastAsia="宋体" w:hint="eastAsia"/>
        </w:rPr>
        <w:t>使用。然后在句</w:t>
      </w:r>
      <w:r w:rsidRPr="00E430F6">
        <w:rPr>
          <w:rFonts w:eastAsia="宋体"/>
        </w:rPr>
        <w:t>3</w:t>
      </w:r>
      <w:r w:rsidRPr="00E430F6">
        <w:rPr>
          <w:rFonts w:eastAsia="宋体" w:hint="eastAsia"/>
        </w:rPr>
        <w:t>前面加上表示时间的从属连接词</w:t>
      </w:r>
      <w:r w:rsidRPr="00E430F6">
        <w:rPr>
          <w:rFonts w:eastAsia="宋体"/>
        </w:rPr>
        <w:t>when</w:t>
      </w:r>
      <w:r w:rsidRPr="00E430F6">
        <w:rPr>
          <w:rFonts w:eastAsia="宋体" w:hint="eastAsia"/>
        </w:rPr>
        <w:t>成为副词</w:t>
      </w:r>
      <w:r w:rsidR="00BF5096">
        <w:rPr>
          <w:rFonts w:eastAsia="宋体" w:hint="eastAsia"/>
        </w:rPr>
        <w:t>从句</w:t>
      </w:r>
      <w:r w:rsidRPr="00E430F6">
        <w:rPr>
          <w:rFonts w:eastAsia="宋体"/>
        </w:rPr>
        <w:t>when I am unprepared</w:t>
      </w:r>
      <w:r w:rsidRPr="00E430F6">
        <w:rPr>
          <w:rFonts w:eastAsia="宋体" w:hint="eastAsia"/>
        </w:rPr>
        <w:t>，用来修饰动词</w:t>
      </w:r>
      <w:r w:rsidRPr="00E430F6">
        <w:rPr>
          <w:rFonts w:eastAsia="宋体"/>
        </w:rPr>
        <w:t>am</w:t>
      </w:r>
      <w:r w:rsidRPr="00E430F6">
        <w:rPr>
          <w:rFonts w:eastAsia="宋体" w:hint="eastAsia"/>
        </w:rPr>
        <w:t>的时间，结果就是上面这个复句。</w:t>
      </w:r>
    </w:p>
    <w:p w:rsidR="00DD2927" w:rsidRDefault="00E430F6" w:rsidP="00182A90">
      <w:pPr>
        <w:spacing w:after="84"/>
        <w:ind w:firstLine="480"/>
        <w:rPr>
          <w:rFonts w:eastAsia="PMingLiU"/>
          <w:lang w:eastAsia="zh-TW"/>
        </w:rPr>
      </w:pPr>
      <w:r w:rsidRPr="00E430F6">
        <w:rPr>
          <w:rFonts w:eastAsia="宋体" w:hint="eastAsia"/>
        </w:rPr>
        <w:t>比较起来，这个复句固然要比前面三个单句更有变化、表达力更强，但它仍然不是修辞效果最好的说法，因为它不够简洁：主要</w:t>
      </w:r>
      <w:r w:rsidR="00BF5096">
        <w:rPr>
          <w:rFonts w:eastAsia="宋体" w:hint="eastAsia"/>
        </w:rPr>
        <w:t>从句</w:t>
      </w:r>
      <w:r w:rsidRPr="00E430F6">
        <w:rPr>
          <w:rFonts w:eastAsia="宋体" w:hint="eastAsia"/>
        </w:rPr>
        <w:t>的主词、名词</w:t>
      </w:r>
      <w:r w:rsidR="00BF5096">
        <w:rPr>
          <w:rFonts w:eastAsia="宋体" w:hint="eastAsia"/>
        </w:rPr>
        <w:t>从句</w:t>
      </w:r>
      <w:r w:rsidRPr="00E430F6">
        <w:rPr>
          <w:rFonts w:eastAsia="宋体" w:hint="eastAsia"/>
        </w:rPr>
        <w:t>的主词、时间副词</w:t>
      </w:r>
      <w:r w:rsidR="00BF5096">
        <w:rPr>
          <w:rFonts w:eastAsia="宋体" w:hint="eastAsia"/>
        </w:rPr>
        <w:t>从句</w:t>
      </w:r>
      <w:r w:rsidRPr="00E430F6">
        <w:rPr>
          <w:rFonts w:eastAsia="宋体" w:hint="eastAsia"/>
        </w:rPr>
        <w:t>的主词三个都是</w:t>
      </w:r>
      <w:r w:rsidRPr="00E430F6">
        <w:rPr>
          <w:rFonts w:eastAsia="宋体"/>
        </w:rPr>
        <w:t>I</w:t>
      </w:r>
      <w:r w:rsidRPr="00E430F6">
        <w:rPr>
          <w:rFonts w:eastAsia="宋体" w:hint="eastAsia"/>
        </w:rPr>
        <w:t>，重复三次，相当浪费篇幅。</w:t>
      </w:r>
    </w:p>
    <w:p w:rsidR="00DD2927" w:rsidRDefault="00E430F6" w:rsidP="00182A90">
      <w:pPr>
        <w:spacing w:after="84"/>
        <w:ind w:firstLine="480"/>
        <w:rPr>
          <w:rFonts w:eastAsia="PMingLiU"/>
          <w:lang w:eastAsia="zh-TW"/>
        </w:rPr>
      </w:pPr>
      <w:r w:rsidRPr="00E430F6">
        <w:rPr>
          <w:rFonts w:eastAsia="宋体" w:hint="eastAsia"/>
        </w:rPr>
        <w:t>叙述一件事情时，保持前后句子的主词相同是个好习惯，因为这样的叙述比较有连贯性、因此也就比较清楚。但是，主词的重复却又违反了简洁的要求。要想同时顾到清楚性以及简洁性、消除掉所有重复的元素，最好的办法就是采用减化</w:t>
      </w:r>
      <w:r w:rsidR="00BF5096">
        <w:rPr>
          <w:rFonts w:eastAsia="宋体" w:hint="eastAsia"/>
        </w:rPr>
        <w:t>从句</w:t>
      </w:r>
      <w:r w:rsidRPr="00E430F6">
        <w:rPr>
          <w:rFonts w:eastAsia="宋体" w:hint="eastAsia"/>
        </w:rPr>
        <w:t>：压缩掉所有重复、空洞的元素，将句子减化如下：</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avoid</w:t>
      </w:r>
      <w:r w:rsidRPr="00E430F6">
        <w:rPr>
          <w:rFonts w:eastAsia="宋体"/>
        </w:rPr>
        <w:t xml:space="preserve"> </w:t>
      </w:r>
      <w:r w:rsidRPr="00E430F6">
        <w:rPr>
          <w:rFonts w:eastAsia="宋体"/>
          <w:u w:val="single"/>
        </w:rPr>
        <w:t>being caught</w:t>
      </w:r>
      <w:r w:rsidRPr="00E430F6">
        <w:rPr>
          <w:rFonts w:eastAsia="宋体"/>
        </w:rPr>
        <w:t xml:space="preserve"> unprepared.</w:t>
      </w:r>
    </w:p>
    <w:p w:rsidR="00DD2927" w:rsidRDefault="00E430F6" w:rsidP="00182A90">
      <w:pPr>
        <w:pStyle w:val="Preface"/>
        <w:spacing w:after="84"/>
        <w:ind w:firstLine="480"/>
        <w:rPr>
          <w:rFonts w:eastAsia="PMingLiU"/>
          <w:lang w:eastAsia="zh-TW"/>
        </w:rPr>
      </w:pPr>
      <w:r w:rsidRPr="00E430F6">
        <w:t>S  V      O</w:t>
      </w:r>
    </w:p>
    <w:p w:rsidR="00EA57E3" w:rsidRDefault="00E430F6" w:rsidP="00182A90">
      <w:pPr>
        <w:spacing w:after="84"/>
        <w:ind w:firstLine="480"/>
        <w:rPr>
          <w:rFonts w:eastAsia="PMingLiU"/>
          <w:lang w:eastAsia="zh-TW"/>
        </w:rPr>
      </w:pPr>
      <w:r w:rsidRPr="00E430F6">
        <w:rPr>
          <w:rFonts w:eastAsia="宋体" w:hint="eastAsia"/>
        </w:rPr>
        <w:t>这个句子总共只有五个字，却包含了三个句子的意思在内。它能够那么简洁，就是因为采用了减化</w:t>
      </w:r>
      <w:r w:rsidR="00BF5096">
        <w:rPr>
          <w:rFonts w:eastAsia="宋体" w:hint="eastAsia"/>
        </w:rPr>
        <w:t>从句</w:t>
      </w:r>
      <w:r w:rsidRPr="00E430F6">
        <w:rPr>
          <w:rFonts w:eastAsia="宋体" w:hint="eastAsia"/>
        </w:rPr>
        <w:t>、压缩掉了所有重复、空洞的元素。这种讲法的修辞效果最佳，因为它能够兼顾简洁与清楚的双重要求。</w:t>
      </w:r>
    </w:p>
    <w:p w:rsidR="00DD2927" w:rsidRDefault="00E430F6" w:rsidP="00982549">
      <w:pPr>
        <w:pStyle w:val="3"/>
        <w:spacing w:before="126" w:after="126"/>
        <w:rPr>
          <w:lang w:eastAsia="zh-TW"/>
        </w:rPr>
      </w:pPr>
      <w:bookmarkStart w:id="151" w:name="_Toc363483978"/>
      <w:r w:rsidRPr="00E430F6">
        <w:rPr>
          <w:rFonts w:hint="eastAsia"/>
        </w:rPr>
        <w:lastRenderedPageBreak/>
        <w:t>从属</w:t>
      </w:r>
      <w:r w:rsidR="00BF5096">
        <w:rPr>
          <w:rFonts w:hint="eastAsia"/>
        </w:rPr>
        <w:t>从句</w:t>
      </w:r>
      <w:r w:rsidRPr="00E430F6">
        <w:rPr>
          <w:rFonts w:hint="eastAsia"/>
        </w:rPr>
        <w:t>减化的基础观念</w:t>
      </w:r>
      <w:bookmarkEnd w:id="151"/>
    </w:p>
    <w:p w:rsidR="00DD2927" w:rsidRDefault="00E430F6" w:rsidP="00182A90">
      <w:pPr>
        <w:spacing w:after="84"/>
        <w:ind w:firstLine="480"/>
        <w:rPr>
          <w:lang w:eastAsia="zh-TW"/>
        </w:rPr>
      </w:pPr>
      <w:r w:rsidRPr="00E430F6">
        <w:rPr>
          <w:rFonts w:eastAsia="宋体" w:hint="eastAsia"/>
        </w:rPr>
        <w:t>本书从第一章：单句的五种基本句型开始，就已经在为减化</w:t>
      </w:r>
      <w:r w:rsidR="00BF5096">
        <w:rPr>
          <w:rFonts w:eastAsia="宋体" w:hint="eastAsia"/>
        </w:rPr>
        <w:t>从句</w:t>
      </w:r>
      <w:r w:rsidRPr="00E430F6">
        <w:rPr>
          <w:rFonts w:eastAsia="宋体" w:hint="eastAsia"/>
        </w:rPr>
        <w:t>打基础。至目前为止，我们已经建立了一些重要的观念，是为处理减化</w:t>
      </w:r>
      <w:r w:rsidR="00BF5096">
        <w:rPr>
          <w:rFonts w:eastAsia="宋体" w:hint="eastAsia"/>
        </w:rPr>
        <w:t>从句</w:t>
      </w:r>
      <w:r w:rsidRPr="00E430F6">
        <w:rPr>
          <w:rFonts w:eastAsia="宋体" w:hint="eastAsia"/>
        </w:rPr>
        <w:t>的基础观念：</w:t>
      </w:r>
    </w:p>
    <w:p w:rsidR="00785232" w:rsidRPr="00D0536D" w:rsidRDefault="00E430F6" w:rsidP="00182A90">
      <w:pPr>
        <w:spacing w:after="84"/>
        <w:ind w:firstLine="480"/>
        <w:rPr>
          <w:rStyle w:val="af1"/>
        </w:rPr>
      </w:pPr>
      <w:r w:rsidRPr="00D0536D">
        <w:rPr>
          <w:rStyle w:val="af1"/>
          <w:rFonts w:hint="eastAsia"/>
        </w:rPr>
        <w:t>一．视</w:t>
      </w:r>
      <w:r w:rsidRPr="00D0536D">
        <w:rPr>
          <w:rStyle w:val="af1"/>
        </w:rPr>
        <w:t>be</w:t>
      </w:r>
      <w:r w:rsidRPr="00D0536D">
        <w:rPr>
          <w:rStyle w:val="af1"/>
          <w:rFonts w:hint="eastAsia"/>
        </w:rPr>
        <w:t>为动词，后面的部分包括现在分词、过去分词、</w:t>
      </w:r>
      <w:r w:rsidR="00750148" w:rsidRPr="00D0536D">
        <w:rPr>
          <w:rStyle w:val="af1"/>
          <w:rFonts w:hint="eastAsia"/>
        </w:rPr>
        <w:t>动词不定式</w:t>
      </w:r>
      <w:r w:rsidRPr="00D0536D">
        <w:rPr>
          <w:rStyle w:val="af1"/>
          <w:rFonts w:hint="eastAsia"/>
        </w:rPr>
        <w:t>、形容词、名词、介系词词组等等一律视为主词补语。</w:t>
      </w:r>
    </w:p>
    <w:p w:rsidR="00785232" w:rsidRPr="00D0536D" w:rsidRDefault="00E430F6" w:rsidP="00182A90">
      <w:pPr>
        <w:spacing w:after="84"/>
        <w:ind w:firstLine="480"/>
        <w:rPr>
          <w:rStyle w:val="af1"/>
        </w:rPr>
      </w:pPr>
      <w:r w:rsidRPr="00D0536D">
        <w:rPr>
          <w:rStyle w:val="af1"/>
          <w:rFonts w:hint="eastAsia"/>
        </w:rPr>
        <w:t>二．现在分词视为形容词，字尾</w:t>
      </w:r>
      <w:r w:rsidRPr="00D0536D">
        <w:rPr>
          <w:rStyle w:val="af1"/>
        </w:rPr>
        <w:t>-ing</w:t>
      </w:r>
      <w:r w:rsidRPr="00D0536D">
        <w:rPr>
          <w:rStyle w:val="af1"/>
          <w:rFonts w:hint="eastAsia"/>
        </w:rPr>
        <w:t>有「持续、进行」的暗示。</w:t>
      </w:r>
    </w:p>
    <w:p w:rsidR="00785232" w:rsidRPr="00D0536D" w:rsidRDefault="00E430F6" w:rsidP="00182A90">
      <w:pPr>
        <w:spacing w:after="84"/>
        <w:ind w:firstLine="480"/>
        <w:rPr>
          <w:rStyle w:val="af1"/>
        </w:rPr>
      </w:pPr>
      <w:r w:rsidRPr="00D0536D">
        <w:rPr>
          <w:rStyle w:val="af1"/>
          <w:rFonts w:hint="eastAsia"/>
        </w:rPr>
        <w:t>三．过去分词视为形容词，字尾</w:t>
      </w:r>
      <w:r w:rsidRPr="00D0536D">
        <w:rPr>
          <w:rStyle w:val="af1"/>
        </w:rPr>
        <w:t>-en</w:t>
      </w:r>
      <w:r w:rsidRPr="00D0536D">
        <w:rPr>
          <w:rStyle w:val="af1"/>
          <w:rFonts w:hint="eastAsia"/>
        </w:rPr>
        <w:t>有「被动、完成」的暗示。</w:t>
      </w:r>
    </w:p>
    <w:p w:rsidR="00785232" w:rsidRPr="00D0536D" w:rsidRDefault="00E430F6" w:rsidP="00182A90">
      <w:pPr>
        <w:spacing w:after="84"/>
        <w:ind w:firstLine="480"/>
        <w:rPr>
          <w:rStyle w:val="af1"/>
        </w:rPr>
      </w:pPr>
      <w:r w:rsidRPr="00D0536D">
        <w:rPr>
          <w:rStyle w:val="af1"/>
          <w:rFonts w:hint="eastAsia"/>
        </w:rPr>
        <w:t>四．</w:t>
      </w:r>
      <w:r w:rsidR="00750148" w:rsidRPr="00D0536D">
        <w:rPr>
          <w:rStyle w:val="af1"/>
          <w:rFonts w:hint="eastAsia"/>
        </w:rPr>
        <w:t>动词不定式</w:t>
      </w:r>
      <w:r w:rsidRPr="00D0536D">
        <w:rPr>
          <w:rStyle w:val="af1"/>
          <w:rFonts w:hint="eastAsia"/>
        </w:rPr>
        <w:t>具有不确定语气，和语气助动词的语气相同。</w:t>
      </w:r>
    </w:p>
    <w:p w:rsidR="00DD2927" w:rsidRPr="00D0536D" w:rsidRDefault="00E430F6" w:rsidP="00182A90">
      <w:pPr>
        <w:spacing w:after="84"/>
        <w:ind w:firstLine="480"/>
        <w:rPr>
          <w:rStyle w:val="af1"/>
        </w:rPr>
      </w:pPr>
      <w:r w:rsidRPr="00D0536D">
        <w:rPr>
          <w:rStyle w:val="af1"/>
          <w:rFonts w:hint="eastAsia"/>
        </w:rPr>
        <w:t>五．语气助动词都可以改写为</w:t>
      </w:r>
      <w:r w:rsidRPr="00D0536D">
        <w:rPr>
          <w:rStyle w:val="af1"/>
        </w:rPr>
        <w:t>be + to</w:t>
      </w:r>
      <w:r w:rsidRPr="00D0536D">
        <w:rPr>
          <w:rStyle w:val="af1"/>
          <w:rFonts w:hint="eastAsia"/>
        </w:rPr>
        <w:t>，意思大致不变。</w:t>
      </w:r>
    </w:p>
    <w:p w:rsidR="00EA57E3" w:rsidRDefault="00E430F6" w:rsidP="00182A90">
      <w:pPr>
        <w:spacing w:after="84"/>
        <w:ind w:firstLine="480"/>
        <w:rPr>
          <w:lang w:eastAsia="zh-TW"/>
        </w:rPr>
      </w:pPr>
      <w:r w:rsidRPr="00E430F6">
        <w:rPr>
          <w:rFonts w:eastAsia="宋体" w:hint="eastAsia"/>
        </w:rPr>
        <w:t>从属</w:t>
      </w:r>
      <w:r w:rsidR="00BF5096">
        <w:rPr>
          <w:rFonts w:eastAsia="宋体" w:hint="eastAsia"/>
        </w:rPr>
        <w:t>从句</w:t>
      </w:r>
      <w:r w:rsidRPr="00E430F6">
        <w:rPr>
          <w:rFonts w:eastAsia="宋体" w:hint="eastAsia"/>
        </w:rPr>
        <w:t>的减化，就要建立在上述这几点观念上。</w:t>
      </w:r>
    </w:p>
    <w:p w:rsidR="00DD2927" w:rsidRDefault="00E430F6" w:rsidP="00982549">
      <w:pPr>
        <w:pStyle w:val="3"/>
        <w:spacing w:before="126" w:after="126"/>
        <w:rPr>
          <w:lang w:eastAsia="zh-TW"/>
        </w:rPr>
      </w:pPr>
      <w:bookmarkStart w:id="152" w:name="_Toc363483979"/>
      <w:r w:rsidRPr="00E430F6">
        <w:rPr>
          <w:rFonts w:hint="eastAsia"/>
        </w:rPr>
        <w:t>从属</w:t>
      </w:r>
      <w:r w:rsidR="00BF5096">
        <w:rPr>
          <w:rFonts w:hint="eastAsia"/>
        </w:rPr>
        <w:t>从句</w:t>
      </w:r>
      <w:r w:rsidRPr="00E430F6">
        <w:rPr>
          <w:rFonts w:hint="eastAsia"/>
        </w:rPr>
        <w:t>减化的共同做法</w:t>
      </w:r>
      <w:bookmarkEnd w:id="152"/>
    </w:p>
    <w:p w:rsidR="00DD2927" w:rsidRDefault="00E430F6" w:rsidP="00182A90">
      <w:pPr>
        <w:spacing w:after="84"/>
        <w:ind w:firstLine="480"/>
        <w:rPr>
          <w:rFonts w:eastAsia="PMingLiU"/>
          <w:lang w:eastAsia="zh-TW"/>
        </w:rPr>
      </w:pPr>
      <w:r w:rsidRPr="00E430F6">
        <w:rPr>
          <w:rFonts w:eastAsia="宋体" w:hint="eastAsia"/>
        </w:rPr>
        <w:t>从属</w:t>
      </w:r>
      <w:r w:rsidR="00BF5096">
        <w:rPr>
          <w:rFonts w:eastAsia="宋体" w:hint="eastAsia"/>
        </w:rPr>
        <w:t>从句</w:t>
      </w:r>
      <w:r w:rsidRPr="00E430F6">
        <w:rPr>
          <w:rFonts w:eastAsia="宋体" w:hint="eastAsia"/>
        </w:rPr>
        <w:t>，不论是名词</w:t>
      </w:r>
      <w:r w:rsidR="00BF5096">
        <w:rPr>
          <w:rFonts w:eastAsia="宋体" w:hint="eastAsia"/>
        </w:rPr>
        <w:t>从句</w:t>
      </w:r>
      <w:r w:rsidRPr="00E430F6">
        <w:rPr>
          <w:rFonts w:eastAsia="宋体" w:hint="eastAsia"/>
        </w:rPr>
        <w:t>、形容词</w:t>
      </w:r>
      <w:r w:rsidR="00BF5096">
        <w:rPr>
          <w:rFonts w:eastAsia="宋体" w:hint="eastAsia"/>
        </w:rPr>
        <w:t>从句</w:t>
      </w:r>
      <w:r w:rsidRPr="00E430F6">
        <w:rPr>
          <w:rFonts w:eastAsia="宋体" w:hint="eastAsia"/>
        </w:rPr>
        <w:t>、还是副词</w:t>
      </w:r>
      <w:r w:rsidR="00BF5096">
        <w:rPr>
          <w:rFonts w:eastAsia="宋体" w:hint="eastAsia"/>
        </w:rPr>
        <w:t>从句</w:t>
      </w:r>
      <w:r w:rsidRPr="00E430F6">
        <w:rPr>
          <w:rFonts w:eastAsia="宋体" w:hint="eastAsia"/>
        </w:rPr>
        <w:t>，减化的原则都是一样的。</w:t>
      </w:r>
      <w:r w:rsidRPr="0045692E">
        <w:rPr>
          <w:rStyle w:val="af1"/>
          <w:rFonts w:hint="eastAsia"/>
        </w:rPr>
        <w:t>所有的从属</w:t>
      </w:r>
      <w:r w:rsidR="00BF5096" w:rsidRPr="0045692E">
        <w:rPr>
          <w:rStyle w:val="af1"/>
          <w:rFonts w:hint="eastAsia"/>
        </w:rPr>
        <w:t>从句</w:t>
      </w:r>
      <w:r w:rsidRPr="0045692E">
        <w:rPr>
          <w:rStyle w:val="af1"/>
          <w:rFonts w:hint="eastAsia"/>
        </w:rPr>
        <w:t>，共同的减化方式是省略掉主词与</w:t>
      </w:r>
      <w:r w:rsidRPr="0045692E">
        <w:rPr>
          <w:rStyle w:val="af1"/>
        </w:rPr>
        <w:t>be</w:t>
      </w:r>
      <w:r w:rsidRPr="0045692E">
        <w:rPr>
          <w:rStyle w:val="af1"/>
          <w:rFonts w:hint="eastAsia"/>
        </w:rPr>
        <w:t>动词、只剩下补语部分来取代原来的</w:t>
      </w:r>
      <w:r w:rsidR="00BF5096" w:rsidRPr="0045692E">
        <w:rPr>
          <w:rStyle w:val="af1"/>
          <w:rFonts w:hint="eastAsia"/>
        </w:rPr>
        <w:t>从句</w:t>
      </w:r>
      <w:r w:rsidRPr="0045692E">
        <w:rPr>
          <w:rStyle w:val="af1"/>
          <w:rFonts w:hint="eastAsia"/>
        </w:rPr>
        <w:t>。</w:t>
      </w:r>
      <w:r w:rsidRPr="00E430F6">
        <w:rPr>
          <w:rFonts w:eastAsia="宋体" w:hint="eastAsia"/>
        </w:rPr>
        <w:t>从属</w:t>
      </w:r>
      <w:r w:rsidR="00BF5096">
        <w:rPr>
          <w:rFonts w:eastAsia="宋体" w:hint="eastAsia"/>
        </w:rPr>
        <w:t>从句</w:t>
      </w:r>
      <w:r w:rsidRPr="00E430F6">
        <w:rPr>
          <w:rFonts w:eastAsia="宋体" w:hint="eastAsia"/>
        </w:rPr>
        <w:t>的主词如果和主要</w:t>
      </w:r>
      <w:r w:rsidR="00BF5096">
        <w:rPr>
          <w:rFonts w:eastAsia="宋体" w:hint="eastAsia"/>
        </w:rPr>
        <w:t>从句</w:t>
      </w:r>
      <w:r w:rsidRPr="00E430F6">
        <w:rPr>
          <w:rFonts w:eastAsia="宋体" w:hint="eastAsia"/>
        </w:rPr>
        <w:t>相同、或者是个空洞无意义的字，通常可以省略而不会影响到句子的意思。如果从属</w:t>
      </w:r>
      <w:r w:rsidR="00BF5096">
        <w:rPr>
          <w:rFonts w:eastAsia="宋体" w:hint="eastAsia"/>
        </w:rPr>
        <w:t>从句</w:t>
      </w:r>
      <w:r w:rsidRPr="00E430F6">
        <w:rPr>
          <w:rFonts w:eastAsia="宋体" w:hint="eastAsia"/>
        </w:rPr>
        <w:t>的动词又是没有叙述能力的</w:t>
      </w:r>
      <w:r w:rsidRPr="00E430F6">
        <w:rPr>
          <w:rFonts w:eastAsia="宋体"/>
        </w:rPr>
        <w:t>be</w:t>
      </w:r>
      <w:r w:rsidRPr="00E430F6">
        <w:rPr>
          <w:rFonts w:eastAsia="宋体" w:hint="eastAsia"/>
        </w:rPr>
        <w:t>动词，那么省略掉</w:t>
      </w:r>
      <w:r w:rsidRPr="00E430F6">
        <w:rPr>
          <w:rFonts w:eastAsia="宋体"/>
        </w:rPr>
        <w:t>be</w:t>
      </w:r>
      <w:r w:rsidRPr="00E430F6">
        <w:rPr>
          <w:rFonts w:eastAsia="宋体" w:hint="eastAsia"/>
        </w:rPr>
        <w:t>动词之后句子的意思仍然不会受到伤害。从属</w:t>
      </w:r>
      <w:r w:rsidR="00BF5096">
        <w:rPr>
          <w:rFonts w:eastAsia="宋体" w:hint="eastAsia"/>
        </w:rPr>
        <w:t>从句</w:t>
      </w:r>
      <w:r w:rsidRPr="00E430F6">
        <w:rPr>
          <w:rFonts w:eastAsia="宋体" w:hint="eastAsia"/>
        </w:rPr>
        <w:t>省略掉主词与</w:t>
      </w:r>
      <w:r w:rsidRPr="00E430F6">
        <w:rPr>
          <w:rFonts w:eastAsia="宋体"/>
        </w:rPr>
        <w:t>be</w:t>
      </w:r>
      <w:r w:rsidRPr="00E430F6">
        <w:rPr>
          <w:rFonts w:eastAsia="宋体" w:hint="eastAsia"/>
        </w:rPr>
        <w:t>动词、把叙述的工作完全交给补语来做，这就是减化</w:t>
      </w:r>
      <w:r w:rsidR="00BF5096">
        <w:rPr>
          <w:rFonts w:eastAsia="宋体" w:hint="eastAsia"/>
        </w:rPr>
        <w:t>从句</w:t>
      </w:r>
      <w:r w:rsidRPr="00E430F6">
        <w:rPr>
          <w:rFonts w:eastAsia="宋体" w:hint="eastAsia"/>
        </w:rPr>
        <w:t>的共同做法。没有了主词与限定动词，原本的限定</w:t>
      </w:r>
      <w:r w:rsidR="00BF5096">
        <w:rPr>
          <w:rFonts w:eastAsia="宋体" w:hint="eastAsia"/>
        </w:rPr>
        <w:t>从句</w:t>
      </w:r>
      <w:r w:rsidRPr="00E430F6">
        <w:rPr>
          <w:rFonts w:eastAsia="宋体" w:hint="eastAsia"/>
        </w:rPr>
        <w:t>也就变成了非限定</w:t>
      </w:r>
      <w:r w:rsidR="00BF5096">
        <w:rPr>
          <w:rFonts w:eastAsia="宋体" w:hint="eastAsia"/>
        </w:rPr>
        <w:t>从句</w:t>
      </w:r>
      <w:r w:rsidRPr="00E430F6">
        <w:rPr>
          <w:rFonts w:eastAsia="宋体" w:hint="eastAsia"/>
        </w:rPr>
        <w:t>，原来的连接词也就不再需要。因此，除非为了保留连接词的字意，不然这些连接词也都可以一并省略。</w:t>
      </w:r>
    </w:p>
    <w:p w:rsidR="00DD2927" w:rsidRDefault="00E430F6" w:rsidP="00182A90">
      <w:pPr>
        <w:spacing w:after="84"/>
        <w:ind w:firstLine="480"/>
        <w:rPr>
          <w:rFonts w:eastAsia="PMingLiU"/>
          <w:lang w:eastAsia="zh-TW"/>
        </w:rPr>
      </w:pPr>
      <w:r w:rsidRPr="00E430F6">
        <w:rPr>
          <w:rFonts w:eastAsia="宋体" w:hint="eastAsia"/>
        </w:rPr>
        <w:t>请注意：在所有的动词当中，只有</w:t>
      </w:r>
      <w:r w:rsidRPr="00E430F6">
        <w:rPr>
          <w:rFonts w:eastAsia="宋体"/>
        </w:rPr>
        <w:t>be</w:t>
      </w:r>
      <w:r w:rsidRPr="00E430F6">
        <w:rPr>
          <w:rFonts w:eastAsia="宋体" w:hint="eastAsia"/>
        </w:rPr>
        <w:t>动词是空的、没有意义，可以减化掉而不伤害到句子的意思。从属</w:t>
      </w:r>
      <w:r w:rsidR="00BF5096">
        <w:rPr>
          <w:rFonts w:eastAsia="宋体" w:hint="eastAsia"/>
        </w:rPr>
        <w:t>从句</w:t>
      </w:r>
      <w:r w:rsidRPr="00E430F6">
        <w:rPr>
          <w:rFonts w:eastAsia="宋体" w:hint="eastAsia"/>
        </w:rPr>
        <w:t>减化时，动词的处理方式可以依据下列的原则进行：</w:t>
      </w:r>
    </w:p>
    <w:p w:rsidR="00785232" w:rsidRPr="0045692E" w:rsidRDefault="00E430F6" w:rsidP="00182A90">
      <w:pPr>
        <w:spacing w:after="84"/>
        <w:ind w:firstLine="480"/>
        <w:rPr>
          <w:rStyle w:val="af1"/>
        </w:rPr>
      </w:pPr>
      <w:r w:rsidRPr="0045692E">
        <w:rPr>
          <w:rStyle w:val="af1"/>
          <w:rFonts w:hint="eastAsia"/>
        </w:rPr>
        <w:t>若有</w:t>
      </w:r>
      <w:r w:rsidRPr="0045692E">
        <w:rPr>
          <w:rStyle w:val="af1"/>
        </w:rPr>
        <w:t>be</w:t>
      </w:r>
      <w:r w:rsidRPr="0045692E">
        <w:rPr>
          <w:rStyle w:val="af1"/>
          <w:rFonts w:hint="eastAsia"/>
        </w:rPr>
        <w:t>动词，省略</w:t>
      </w:r>
      <w:r w:rsidRPr="0045692E">
        <w:rPr>
          <w:rStyle w:val="af1"/>
        </w:rPr>
        <w:t>be</w:t>
      </w:r>
      <w:r w:rsidRPr="0045692E">
        <w:rPr>
          <w:rStyle w:val="af1"/>
          <w:rFonts w:hint="eastAsia"/>
        </w:rPr>
        <w:t>动词。</w:t>
      </w:r>
    </w:p>
    <w:p w:rsidR="00785232" w:rsidRPr="0045692E" w:rsidRDefault="00E430F6" w:rsidP="00182A90">
      <w:pPr>
        <w:spacing w:after="84"/>
        <w:ind w:firstLine="480"/>
        <w:rPr>
          <w:rStyle w:val="af1"/>
        </w:rPr>
      </w:pPr>
      <w:r w:rsidRPr="0045692E">
        <w:rPr>
          <w:rStyle w:val="af1"/>
          <w:rFonts w:hint="eastAsia"/>
        </w:rPr>
        <w:t>若有语气助动词，将语气助动词减化为表示</w:t>
      </w:r>
      <w:r w:rsidR="007F24EC" w:rsidRPr="0045692E">
        <w:rPr>
          <w:rStyle w:val="af1"/>
          <w:rFonts w:hint="eastAsia"/>
        </w:rPr>
        <w:t>不定式</w:t>
      </w:r>
      <w:r w:rsidRPr="0045692E">
        <w:rPr>
          <w:rStyle w:val="af1"/>
          <w:rFonts w:hint="eastAsia"/>
        </w:rPr>
        <w:t>的</w:t>
      </w:r>
      <w:r w:rsidRPr="0045692E">
        <w:rPr>
          <w:rStyle w:val="af1"/>
        </w:rPr>
        <w:t>to</w:t>
      </w:r>
      <w:r w:rsidRPr="0045692E">
        <w:rPr>
          <w:rStyle w:val="af1"/>
          <w:rFonts w:hint="eastAsia"/>
        </w:rPr>
        <w:t>。</w:t>
      </w:r>
    </w:p>
    <w:p w:rsidR="00DD2927" w:rsidRPr="0045692E" w:rsidRDefault="00E430F6" w:rsidP="00182A90">
      <w:pPr>
        <w:spacing w:after="84"/>
        <w:ind w:firstLine="480"/>
        <w:rPr>
          <w:rStyle w:val="af1"/>
        </w:rPr>
      </w:pPr>
      <w:r w:rsidRPr="0045692E">
        <w:rPr>
          <w:rStyle w:val="af1"/>
          <w:rFonts w:hint="eastAsia"/>
        </w:rPr>
        <w:t>若无</w:t>
      </w:r>
      <w:r w:rsidRPr="0045692E">
        <w:rPr>
          <w:rStyle w:val="af1"/>
        </w:rPr>
        <w:t>be</w:t>
      </w:r>
      <w:r w:rsidRPr="0045692E">
        <w:rPr>
          <w:rStyle w:val="af1"/>
          <w:rFonts w:hint="eastAsia"/>
        </w:rPr>
        <w:t>动词也无语气助动词、只有普通动词，一律加上</w:t>
      </w:r>
      <w:r w:rsidRPr="0045692E">
        <w:rPr>
          <w:rStyle w:val="af1"/>
        </w:rPr>
        <w:t>-ing</w:t>
      </w:r>
      <w:r w:rsidRPr="0045692E">
        <w:rPr>
          <w:rStyle w:val="af1"/>
          <w:rFonts w:hint="eastAsia"/>
        </w:rPr>
        <w:t>。</w:t>
      </w:r>
    </w:p>
    <w:p w:rsidR="00DD2927" w:rsidRDefault="00E430F6" w:rsidP="00182A90">
      <w:pPr>
        <w:spacing w:after="84"/>
        <w:ind w:firstLine="480"/>
        <w:rPr>
          <w:rFonts w:eastAsia="PMingLiU"/>
          <w:lang w:eastAsia="zh-TW"/>
        </w:rPr>
      </w:pPr>
      <w:r w:rsidRPr="00E430F6">
        <w:rPr>
          <w:rFonts w:eastAsia="宋体" w:hint="eastAsia"/>
        </w:rPr>
        <w:t>所有的从属</w:t>
      </w:r>
      <w:r w:rsidR="00BF5096">
        <w:rPr>
          <w:rFonts w:eastAsia="宋体" w:hint="eastAsia"/>
        </w:rPr>
        <w:t>从句</w:t>
      </w:r>
      <w:r w:rsidRPr="00E430F6">
        <w:rPr>
          <w:rFonts w:eastAsia="宋体" w:hint="eastAsia"/>
        </w:rPr>
        <w:t>减化，动词部分都可以依照这三项原则办理。举例说明如下：</w:t>
      </w:r>
    </w:p>
    <w:p w:rsidR="00DD2927" w:rsidRDefault="0045692E" w:rsidP="00182A90">
      <w:pPr>
        <w:pStyle w:val="4"/>
        <w:spacing w:after="84"/>
        <w:rPr>
          <w:rFonts w:eastAsia="PMingLiU"/>
          <w:lang w:eastAsia="zh-TW"/>
        </w:rPr>
      </w:pPr>
      <w:r>
        <w:rPr>
          <w:rFonts w:hint="eastAsia"/>
        </w:rPr>
        <w:t>(</w:t>
      </w:r>
      <w:r>
        <w:t>1</w:t>
      </w:r>
      <w:r>
        <w:rPr>
          <w:rFonts w:hint="eastAsia"/>
        </w:rPr>
        <w:t>)</w:t>
      </w:r>
      <w:r w:rsidR="00E430F6" w:rsidRPr="00E430F6">
        <w:t xml:space="preserve"> </w:t>
      </w:r>
      <w:r w:rsidR="00E430F6" w:rsidRPr="00E430F6">
        <w:rPr>
          <w:rFonts w:hint="eastAsia"/>
        </w:rPr>
        <w:t>省略</w:t>
      </w:r>
      <w:r w:rsidR="00E430F6" w:rsidRPr="00E430F6">
        <w:t>be</w:t>
      </w:r>
      <w:r w:rsidR="00E430F6" w:rsidRPr="00E430F6">
        <w:rPr>
          <w:rFonts w:hint="eastAsia"/>
        </w:rPr>
        <w:t>动词</w:t>
      </w:r>
    </w:p>
    <w:p w:rsidR="00785232" w:rsidRPr="00785232" w:rsidRDefault="00E430F6" w:rsidP="00182A90">
      <w:pPr>
        <w:spacing w:after="84"/>
        <w:ind w:firstLine="480"/>
        <w:rPr>
          <w:lang w:eastAsia="zh-TW"/>
        </w:rPr>
      </w:pPr>
      <w:r w:rsidRPr="00E430F6">
        <w:rPr>
          <w:rFonts w:eastAsia="宋体"/>
        </w:rPr>
        <w:t xml:space="preserve">[While he was taking a bath], </w:t>
      </w:r>
      <w:r w:rsidRPr="00E430F6">
        <w:rPr>
          <w:rFonts w:eastAsia="宋体"/>
          <w:u w:val="single"/>
        </w:rPr>
        <w:t>Archimedes</w:t>
      </w:r>
      <w:r w:rsidRPr="00E430F6">
        <w:rPr>
          <w:rFonts w:eastAsia="宋体"/>
        </w:rPr>
        <w:t xml:space="preserve"> </w:t>
      </w:r>
      <w:r w:rsidRPr="00E430F6">
        <w:rPr>
          <w:rFonts w:eastAsia="宋体"/>
          <w:u w:val="single"/>
        </w:rPr>
        <w:t>discovered</w:t>
      </w:r>
      <w:r w:rsidRPr="00E430F6">
        <w:rPr>
          <w:rFonts w:eastAsia="宋体"/>
        </w:rPr>
        <w:t xml:space="preserve"> </w:t>
      </w:r>
      <w:r w:rsidRPr="00E430F6">
        <w:rPr>
          <w:rFonts w:eastAsia="宋体"/>
          <w:u w:val="single"/>
        </w:rPr>
        <w:t>the principle</w:t>
      </w:r>
      <w:r w:rsidRPr="00E430F6">
        <w:rPr>
          <w:rFonts w:eastAsia="宋体"/>
        </w:rPr>
        <w:t xml:space="preserve"> of buoyancy.</w:t>
      </w:r>
    </w:p>
    <w:p w:rsidR="00DD2927" w:rsidRDefault="00E430F6" w:rsidP="00182A90">
      <w:pPr>
        <w:pStyle w:val="Preface"/>
        <w:spacing w:after="84"/>
        <w:ind w:firstLine="480"/>
        <w:rPr>
          <w:lang w:eastAsia="zh-TW"/>
        </w:rPr>
      </w:pPr>
      <w:r w:rsidRPr="00E430F6">
        <w:rPr>
          <w:rFonts w:hint="eastAsia"/>
        </w:rPr>
        <w:t>当他在泡澡的时候，阿基米得发现了浮力原理。</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的主词是</w:t>
      </w:r>
      <w:r w:rsidRPr="00E430F6">
        <w:rPr>
          <w:rFonts w:eastAsia="宋体"/>
        </w:rPr>
        <w:t>Archimedes</w:t>
      </w:r>
      <w:r w:rsidRPr="00E430F6">
        <w:rPr>
          <w:rFonts w:eastAsia="宋体" w:hint="eastAsia"/>
        </w:rPr>
        <w:t>。副词</w:t>
      </w:r>
      <w:r w:rsidR="00BF5096">
        <w:rPr>
          <w:rFonts w:eastAsia="宋体" w:hint="eastAsia"/>
        </w:rPr>
        <w:t>从句</w:t>
      </w:r>
      <w:r w:rsidRPr="00E430F6">
        <w:rPr>
          <w:rFonts w:eastAsia="宋体" w:hint="eastAsia"/>
        </w:rPr>
        <w:t>（中括号内的部分）的主词</w:t>
      </w:r>
      <w:r w:rsidRPr="00E430F6">
        <w:rPr>
          <w:rFonts w:eastAsia="宋体"/>
        </w:rPr>
        <w:t>he</w:t>
      </w:r>
      <w:r w:rsidRPr="00E430F6">
        <w:rPr>
          <w:rFonts w:eastAsia="宋体" w:hint="eastAsia"/>
        </w:rPr>
        <w:lastRenderedPageBreak/>
        <w:t>也是代表同一个人。这个主词位置的重复就有了减化的空间，可以把副词</w:t>
      </w:r>
      <w:r w:rsidR="00BF5096">
        <w:rPr>
          <w:rFonts w:eastAsia="宋体" w:hint="eastAsia"/>
        </w:rPr>
        <w:t>从句</w:t>
      </w:r>
      <w:r w:rsidRPr="00E430F6">
        <w:rPr>
          <w:rFonts w:eastAsia="宋体" w:hint="eastAsia"/>
        </w:rPr>
        <w:t>中重复的主词省掉、再删掉空洞的</w:t>
      </w:r>
      <w:r w:rsidRPr="00E430F6">
        <w:rPr>
          <w:rFonts w:eastAsia="宋体"/>
        </w:rPr>
        <w:t>be</w:t>
      </w:r>
      <w:r w:rsidRPr="00E430F6">
        <w:rPr>
          <w:rFonts w:eastAsia="宋体" w:hint="eastAsia"/>
        </w:rPr>
        <w:t>动词，只留下补语部分，而将副词</w:t>
      </w:r>
      <w:r w:rsidR="00BF5096">
        <w:rPr>
          <w:rFonts w:eastAsia="宋体" w:hint="eastAsia"/>
        </w:rPr>
        <w:t>从句</w:t>
      </w:r>
      <w:r w:rsidRPr="00E430F6">
        <w:rPr>
          <w:rFonts w:eastAsia="宋体" w:hint="eastAsia"/>
        </w:rPr>
        <w:t>减化如下：</w:t>
      </w:r>
    </w:p>
    <w:p w:rsidR="00785232" w:rsidRPr="00785232" w:rsidRDefault="00E430F6" w:rsidP="00182A90">
      <w:pPr>
        <w:spacing w:after="84"/>
        <w:ind w:firstLine="480"/>
        <w:rPr>
          <w:lang w:eastAsia="zh-TW"/>
        </w:rPr>
      </w:pPr>
      <w:r w:rsidRPr="00E430F6">
        <w:rPr>
          <w:rFonts w:eastAsia="宋体"/>
          <w:u w:val="single"/>
        </w:rPr>
        <w:t>While taking a bath</w:t>
      </w:r>
      <w:r w:rsidRPr="00E430F6">
        <w:rPr>
          <w:rFonts w:eastAsia="宋体"/>
        </w:rPr>
        <w:t>, Archimedes discovered the principle of buoyancy.</w:t>
      </w:r>
    </w:p>
    <w:p w:rsidR="00DD2927" w:rsidRDefault="00E430F6" w:rsidP="00182A90">
      <w:pPr>
        <w:spacing w:after="84"/>
        <w:ind w:firstLine="480"/>
        <w:rPr>
          <w:lang w:eastAsia="zh-TW"/>
        </w:rPr>
      </w:pPr>
      <w:r w:rsidRPr="00E430F6">
        <w:rPr>
          <w:rFonts w:eastAsia="宋体" w:hint="eastAsia"/>
        </w:rPr>
        <w:t>这里所谓的省略</w:t>
      </w:r>
      <w:r w:rsidRPr="00E430F6">
        <w:rPr>
          <w:rFonts w:eastAsia="宋体"/>
        </w:rPr>
        <w:t>be</w:t>
      </w:r>
      <w:r w:rsidRPr="00E430F6">
        <w:rPr>
          <w:rFonts w:eastAsia="宋体" w:hint="eastAsia"/>
        </w:rPr>
        <w:t>动词，包括一般所谓的进行式与被动态在内。如上例中的副词</w:t>
      </w:r>
      <w:r w:rsidR="00BF5096">
        <w:rPr>
          <w:rFonts w:eastAsia="宋体" w:hint="eastAsia"/>
        </w:rPr>
        <w:t>从句</w:t>
      </w:r>
      <w:r w:rsidRPr="00E430F6">
        <w:rPr>
          <w:rFonts w:eastAsia="宋体"/>
        </w:rPr>
        <w:t>while he was taking a bath</w:t>
      </w:r>
      <w:r w:rsidRPr="00E430F6">
        <w:rPr>
          <w:rFonts w:eastAsia="宋体" w:hint="eastAsia"/>
        </w:rPr>
        <w:t>，一般文法书的诠释都是说</w:t>
      </w:r>
      <w:r w:rsidRPr="00E430F6">
        <w:rPr>
          <w:rFonts w:eastAsia="宋体"/>
        </w:rPr>
        <w:t>was taking</w:t>
      </w:r>
      <w:r w:rsidRPr="00E430F6">
        <w:rPr>
          <w:rFonts w:eastAsia="宋体" w:hint="eastAsia"/>
        </w:rPr>
        <w:t>是过去进行式的动词词组。如果采取简单化的认定，视</w:t>
      </w:r>
      <w:r w:rsidRPr="00E430F6">
        <w:rPr>
          <w:rFonts w:eastAsia="宋体"/>
        </w:rPr>
        <w:t>be</w:t>
      </w:r>
      <w:r w:rsidRPr="00E430F6">
        <w:rPr>
          <w:rFonts w:eastAsia="宋体" w:hint="eastAsia"/>
        </w:rPr>
        <w:t>动词为动词、后面的分词词组为形容词补语，那么这个副词</w:t>
      </w:r>
      <w:r w:rsidR="00BF5096">
        <w:rPr>
          <w:rFonts w:eastAsia="宋体" w:hint="eastAsia"/>
        </w:rPr>
        <w:t>从句</w:t>
      </w:r>
      <w:r w:rsidRPr="00E430F6">
        <w:rPr>
          <w:rFonts w:eastAsia="宋体" w:hint="eastAsia"/>
        </w:rPr>
        <w:t>经过减化、省掉主词与</w:t>
      </w:r>
      <w:r w:rsidRPr="00E430F6">
        <w:rPr>
          <w:rFonts w:eastAsia="宋体"/>
        </w:rPr>
        <w:t>be</w:t>
      </w:r>
      <w:r w:rsidRPr="00E430F6">
        <w:rPr>
          <w:rFonts w:eastAsia="宋体" w:hint="eastAsia"/>
        </w:rPr>
        <w:t>动词之后，留下的就是</w:t>
      </w:r>
      <w:r w:rsidRPr="00E430F6">
        <w:rPr>
          <w:rFonts w:eastAsia="宋体"/>
        </w:rPr>
        <w:t>taking a bath</w:t>
      </w:r>
      <w:r w:rsidRPr="00E430F6">
        <w:rPr>
          <w:rFonts w:eastAsia="宋体" w:hint="eastAsia"/>
        </w:rPr>
        <w:t>这个有「进行」意味的现在分词词组。至于原来的连接词</w:t>
      </w:r>
      <w:r w:rsidRPr="00E430F6">
        <w:rPr>
          <w:rFonts w:eastAsia="宋体"/>
        </w:rPr>
        <w:t>while</w:t>
      </w:r>
      <w:r w:rsidRPr="00E430F6">
        <w:rPr>
          <w:rFonts w:eastAsia="宋体" w:hint="eastAsia"/>
        </w:rPr>
        <w:t>，它的文法功能是引导一个时间副词</w:t>
      </w:r>
      <w:r w:rsidR="00BF5096">
        <w:rPr>
          <w:rFonts w:eastAsia="宋体" w:hint="eastAsia"/>
        </w:rPr>
        <w:t>从句</w:t>
      </w:r>
      <w:r w:rsidRPr="00E430F6">
        <w:rPr>
          <w:rFonts w:eastAsia="宋体" w:hint="eastAsia"/>
        </w:rPr>
        <w:t>。如今这个副词</w:t>
      </w:r>
      <w:r w:rsidR="00BF5096">
        <w:rPr>
          <w:rFonts w:eastAsia="宋体" w:hint="eastAsia"/>
        </w:rPr>
        <w:t>从句</w:t>
      </w:r>
      <w:r w:rsidRPr="00E430F6">
        <w:rPr>
          <w:rFonts w:eastAsia="宋体" w:hint="eastAsia"/>
        </w:rPr>
        <w:t>已经减化为非限定</w:t>
      </w:r>
      <w:r w:rsidR="00BF5096">
        <w:rPr>
          <w:rFonts w:eastAsia="宋体" w:hint="eastAsia"/>
        </w:rPr>
        <w:t>从句</w:t>
      </w:r>
      <w:r w:rsidRPr="00E430F6">
        <w:rPr>
          <w:rFonts w:eastAsia="宋体" w:hint="eastAsia"/>
        </w:rPr>
        <w:t>，这个连接词也不再有需要、可以省略。不过，</w:t>
      </w:r>
      <w:r w:rsidRPr="00E430F6">
        <w:rPr>
          <w:rFonts w:eastAsia="宋体"/>
        </w:rPr>
        <w:t>while</w:t>
      </w:r>
      <w:r w:rsidRPr="00E430F6">
        <w:rPr>
          <w:rFonts w:eastAsia="宋体" w:hint="eastAsia"/>
        </w:rPr>
        <w:t>除了连接词的文法功能之外，还有「当…时候」的字意在内。如果要保留这个字意，也可以选择把</w:t>
      </w:r>
      <w:r w:rsidRPr="00E430F6">
        <w:rPr>
          <w:rFonts w:eastAsia="宋体"/>
        </w:rPr>
        <w:t>while</w:t>
      </w:r>
      <w:r w:rsidRPr="00E430F6">
        <w:rPr>
          <w:rFonts w:eastAsia="宋体" w:hint="eastAsia"/>
        </w:rPr>
        <w:t>留下来。</w:t>
      </w:r>
    </w:p>
    <w:p w:rsidR="00DD2927" w:rsidRDefault="0045692E" w:rsidP="00182A90">
      <w:pPr>
        <w:pStyle w:val="4"/>
        <w:spacing w:after="84"/>
        <w:rPr>
          <w:rFonts w:eastAsia="PMingLiU"/>
          <w:lang w:eastAsia="zh-TW"/>
        </w:rPr>
      </w:pPr>
      <w:r>
        <w:rPr>
          <w:rFonts w:hint="eastAsia"/>
        </w:rPr>
        <w:t>(</w:t>
      </w:r>
      <w:r w:rsidR="00E430F6" w:rsidRPr="00E430F6">
        <w:t>2</w:t>
      </w:r>
      <w:r>
        <w:rPr>
          <w:rFonts w:hint="eastAsia"/>
        </w:rPr>
        <w:t>)</w:t>
      </w:r>
      <w:r w:rsidR="00E430F6" w:rsidRPr="00E430F6">
        <w:t xml:space="preserve"> </w:t>
      </w:r>
      <w:r w:rsidR="00E430F6" w:rsidRPr="00E430F6">
        <w:rPr>
          <w:rFonts w:hint="eastAsia"/>
        </w:rPr>
        <w:t>语气助动词改写为表示</w:t>
      </w:r>
      <w:r w:rsidR="007F24EC">
        <w:rPr>
          <w:rFonts w:hint="eastAsia"/>
        </w:rPr>
        <w:t>不定式</w:t>
      </w:r>
      <w:r w:rsidR="00E430F6" w:rsidRPr="00E430F6">
        <w:rPr>
          <w:rFonts w:hint="eastAsia"/>
        </w:rPr>
        <w:t>的</w:t>
      </w:r>
      <w:r w:rsidR="00E430F6" w:rsidRPr="00E430F6">
        <w:t>to</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expect</w:t>
      </w:r>
      <w:r w:rsidRPr="00E430F6">
        <w:rPr>
          <w:rFonts w:eastAsia="宋体"/>
        </w:rPr>
        <w:t xml:space="preserve"> [that I can finish the book on the way].</w:t>
      </w:r>
    </w:p>
    <w:p w:rsidR="00DD2927" w:rsidRDefault="00E430F6" w:rsidP="00182A90">
      <w:pPr>
        <w:spacing w:after="84"/>
        <w:ind w:firstLine="480"/>
        <w:rPr>
          <w:lang w:eastAsia="zh-TW"/>
        </w:rPr>
      </w:pPr>
      <w:r w:rsidRPr="00E430F6">
        <w:rPr>
          <w:rFonts w:eastAsia="宋体" w:hint="eastAsia"/>
        </w:rPr>
        <w:t>中括号内是名词</w:t>
      </w:r>
      <w:r w:rsidR="00BF5096">
        <w:rPr>
          <w:rFonts w:eastAsia="宋体" w:hint="eastAsia"/>
        </w:rPr>
        <w:t>从句</w:t>
      </w:r>
      <w:r w:rsidRPr="00E430F6">
        <w:rPr>
          <w:rFonts w:eastAsia="宋体" w:hint="eastAsia"/>
        </w:rPr>
        <w:t>，当作主要</w:t>
      </w:r>
      <w:r w:rsidR="00BF5096">
        <w:rPr>
          <w:rFonts w:eastAsia="宋体" w:hint="eastAsia"/>
        </w:rPr>
        <w:t>从句</w:t>
      </w:r>
      <w:r w:rsidRPr="00E430F6">
        <w:rPr>
          <w:rFonts w:eastAsia="宋体" w:hint="eastAsia"/>
        </w:rPr>
        <w:t>动词</w:t>
      </w:r>
      <w:r w:rsidRPr="00E430F6">
        <w:rPr>
          <w:rFonts w:eastAsia="宋体"/>
        </w:rPr>
        <w:t>expect</w:t>
      </w:r>
      <w:r w:rsidRPr="00E430F6">
        <w:rPr>
          <w:rFonts w:eastAsia="宋体" w:hint="eastAsia"/>
        </w:rPr>
        <w:t>的</w:t>
      </w:r>
      <w:r w:rsidR="009D20F5">
        <w:rPr>
          <w:rFonts w:eastAsia="宋体" w:hint="eastAsia"/>
        </w:rPr>
        <w:t>受词（宾语）</w:t>
      </w:r>
      <w:r w:rsidRPr="00E430F6">
        <w:rPr>
          <w:rFonts w:eastAsia="宋体" w:hint="eastAsia"/>
        </w:rPr>
        <w:t>使用。名词</w:t>
      </w:r>
      <w:r w:rsidR="00BF5096">
        <w:rPr>
          <w:rFonts w:eastAsia="宋体" w:hint="eastAsia"/>
        </w:rPr>
        <w:t>从句</w:t>
      </w:r>
      <w:r w:rsidRPr="00E430F6">
        <w:rPr>
          <w:rFonts w:eastAsia="宋体" w:hint="eastAsia"/>
        </w:rPr>
        <w:t>里面的主词</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相同，因而有减化的空间。做法是将名词</w:t>
      </w:r>
      <w:r w:rsidR="00BF5096">
        <w:rPr>
          <w:rFonts w:eastAsia="宋体" w:hint="eastAsia"/>
        </w:rPr>
        <w:t>从句</w:t>
      </w:r>
      <w:r w:rsidRPr="00E430F6">
        <w:rPr>
          <w:rFonts w:eastAsia="宋体" w:hint="eastAsia"/>
        </w:rPr>
        <w:t>中重复的主词</w:t>
      </w:r>
      <w:r w:rsidRPr="00E430F6">
        <w:rPr>
          <w:rFonts w:eastAsia="宋体"/>
        </w:rPr>
        <w:t>I</w:t>
      </w:r>
      <w:r w:rsidRPr="00E430F6">
        <w:rPr>
          <w:rFonts w:eastAsia="宋体" w:hint="eastAsia"/>
        </w:rPr>
        <w:t>省略、再将动词减化。名词</w:t>
      </w:r>
      <w:r w:rsidR="00BF5096">
        <w:rPr>
          <w:rFonts w:eastAsia="宋体" w:hint="eastAsia"/>
        </w:rPr>
        <w:t>从句</w:t>
      </w:r>
      <w:r w:rsidRPr="00E430F6">
        <w:rPr>
          <w:rFonts w:eastAsia="宋体" w:hint="eastAsia"/>
        </w:rPr>
        <w:t>中的动词词组是</w:t>
      </w:r>
      <w:r w:rsidRPr="00E430F6">
        <w:rPr>
          <w:rFonts w:eastAsia="宋体"/>
        </w:rPr>
        <w:t>can finish</w:t>
      </w:r>
      <w:r w:rsidRPr="00E430F6">
        <w:rPr>
          <w:rFonts w:eastAsia="宋体" w:hint="eastAsia"/>
        </w:rPr>
        <w:t>，而所有的语气助动词都可以改写为</w:t>
      </w:r>
      <w:r w:rsidRPr="00E430F6">
        <w:rPr>
          <w:rFonts w:eastAsia="宋体"/>
        </w:rPr>
        <w:t>be + to</w:t>
      </w:r>
      <w:r w:rsidRPr="00E430F6">
        <w:rPr>
          <w:rFonts w:eastAsia="宋体" w:hint="eastAsia"/>
        </w:rPr>
        <w:t>、意思仍然接近，所以可以先这样修改：把</w:t>
      </w:r>
      <w:r w:rsidRPr="00E430F6">
        <w:rPr>
          <w:rFonts w:eastAsia="宋体"/>
        </w:rPr>
        <w:t>I can finish the gook</w:t>
      </w:r>
      <w:r w:rsidRPr="00E430F6">
        <w:rPr>
          <w:rFonts w:eastAsia="宋体" w:hint="eastAsia"/>
        </w:rPr>
        <w:t>改写为</w:t>
      </w:r>
      <w:r w:rsidRPr="00E430F6">
        <w:rPr>
          <w:rFonts w:eastAsia="宋体"/>
        </w:rPr>
        <w:t>I am to finish the book</w:t>
      </w:r>
      <w:r w:rsidRPr="00E430F6">
        <w:rPr>
          <w:rFonts w:eastAsia="宋体" w:hint="eastAsia"/>
        </w:rPr>
        <w:t>，然后再将无意义的</w:t>
      </w:r>
      <w:r w:rsidRPr="00E430F6">
        <w:rPr>
          <w:rFonts w:eastAsia="宋体"/>
        </w:rPr>
        <w:t>be</w:t>
      </w:r>
      <w:r w:rsidRPr="00E430F6">
        <w:rPr>
          <w:rFonts w:eastAsia="宋体" w:hint="eastAsia"/>
        </w:rPr>
        <w:t>动词连同重复的主词一起省略，整个名词</w:t>
      </w:r>
      <w:r w:rsidR="00BF5096">
        <w:rPr>
          <w:rFonts w:eastAsia="宋体" w:hint="eastAsia"/>
        </w:rPr>
        <w:t>从句</w:t>
      </w:r>
      <w:r w:rsidRPr="00E430F6">
        <w:rPr>
          <w:rFonts w:eastAsia="宋体" w:hint="eastAsia"/>
        </w:rPr>
        <w:t>就减化为</w:t>
      </w:r>
      <w:r w:rsidR="00750148">
        <w:rPr>
          <w:rFonts w:eastAsia="宋体" w:hint="eastAsia"/>
        </w:rPr>
        <w:t>动词不定式</w:t>
      </w:r>
      <w:r w:rsidRPr="00E430F6">
        <w:rPr>
          <w:rFonts w:eastAsia="宋体"/>
        </w:rPr>
        <w:t>to finish the book on the way</w:t>
      </w:r>
      <w:r w:rsidRPr="00E430F6">
        <w:rPr>
          <w:rFonts w:eastAsia="宋体" w:hint="eastAsia"/>
        </w:rPr>
        <w:t>。原来的连接词</w:t>
      </w:r>
      <w:r w:rsidRPr="00E430F6">
        <w:rPr>
          <w:rFonts w:eastAsia="宋体"/>
        </w:rPr>
        <w:t>that</w:t>
      </w:r>
      <w:r w:rsidRPr="00E430F6">
        <w:rPr>
          <w:rFonts w:eastAsia="宋体" w:hint="eastAsia"/>
        </w:rPr>
        <w:t>只有文法功能、没有意义。在句子减化之后，这种连接词自然会一并省略，整个句子减化结果如下：</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expect</w:t>
      </w:r>
      <w:r w:rsidRPr="00E430F6">
        <w:rPr>
          <w:rFonts w:eastAsia="宋体"/>
        </w:rPr>
        <w:t xml:space="preserve"> [to finish the book on the way].</w:t>
      </w:r>
    </w:p>
    <w:p w:rsidR="00DD2927" w:rsidRDefault="0045692E" w:rsidP="00182A90">
      <w:pPr>
        <w:pStyle w:val="4"/>
        <w:spacing w:after="84"/>
        <w:rPr>
          <w:rFonts w:eastAsia="PMingLiU"/>
          <w:lang w:eastAsia="zh-TW"/>
        </w:rPr>
      </w:pPr>
      <w:r>
        <w:rPr>
          <w:rFonts w:hint="eastAsia"/>
        </w:rPr>
        <w:t>(</w:t>
      </w:r>
      <w:r w:rsidR="00E430F6" w:rsidRPr="00E430F6">
        <w:t>3</w:t>
      </w:r>
      <w:r>
        <w:rPr>
          <w:rFonts w:hint="eastAsia"/>
        </w:rPr>
        <w:t>)</w:t>
      </w:r>
      <w:r w:rsidR="00E430F6" w:rsidRPr="00E430F6">
        <w:t xml:space="preserve"> </w:t>
      </w:r>
      <w:r w:rsidR="00E430F6" w:rsidRPr="00E430F6">
        <w:rPr>
          <w:rFonts w:hint="eastAsia"/>
        </w:rPr>
        <w:t>普通动词加</w:t>
      </w:r>
      <w:r w:rsidR="00E430F6" w:rsidRPr="00E430F6">
        <w:t>-ing</w:t>
      </w:r>
    </w:p>
    <w:p w:rsidR="00785232" w:rsidRPr="00785232" w:rsidRDefault="00E430F6" w:rsidP="00182A90">
      <w:pPr>
        <w:spacing w:after="84"/>
        <w:ind w:firstLine="480"/>
        <w:rPr>
          <w:lang w:eastAsia="zh-TW"/>
        </w:rPr>
      </w:pPr>
      <w:r w:rsidRPr="00E430F6">
        <w:rPr>
          <w:rFonts w:eastAsia="宋体"/>
          <w:u w:val="single"/>
        </w:rPr>
        <w:t>The runner</w:t>
      </w:r>
      <w:r w:rsidRPr="00E430F6">
        <w:rPr>
          <w:rFonts w:eastAsia="宋体"/>
        </w:rPr>
        <w:t xml:space="preserve"> [who finished second] won a small prize.</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rPr>
        <w:t>who finished second</w:t>
      </w:r>
      <w:r w:rsidRPr="00E430F6">
        <w:rPr>
          <w:rFonts w:eastAsia="宋体" w:hint="eastAsia"/>
        </w:rPr>
        <w:t>修饰先行词</w:t>
      </w:r>
      <w:r w:rsidRPr="00E430F6">
        <w:rPr>
          <w:rFonts w:eastAsia="宋体"/>
        </w:rPr>
        <w:t>the runner</w:t>
      </w:r>
      <w:r w:rsidRPr="00E430F6">
        <w:rPr>
          <w:rFonts w:eastAsia="宋体" w:hint="eastAsia"/>
        </w:rPr>
        <w:t>。关系</w:t>
      </w:r>
      <w:r w:rsidR="00BF5096">
        <w:rPr>
          <w:rFonts w:eastAsia="宋体" w:hint="eastAsia"/>
        </w:rPr>
        <w:t>从句</w:t>
      </w:r>
      <w:r w:rsidRPr="00E430F6">
        <w:rPr>
          <w:rFonts w:eastAsia="宋体" w:hint="eastAsia"/>
        </w:rPr>
        <w:t>的主词</w:t>
      </w:r>
      <w:r w:rsidRPr="00E430F6">
        <w:rPr>
          <w:rFonts w:eastAsia="宋体"/>
        </w:rPr>
        <w:t>who</w:t>
      </w:r>
      <w:r w:rsidRPr="00E430F6">
        <w:rPr>
          <w:rFonts w:eastAsia="宋体" w:hint="eastAsia"/>
        </w:rPr>
        <w:t>和先行词重复，因而有可以减化的空间。减化的做法是省略掉关系</w:t>
      </w:r>
      <w:r w:rsidR="00BF5096">
        <w:rPr>
          <w:rFonts w:eastAsia="宋体" w:hint="eastAsia"/>
        </w:rPr>
        <w:t>从句</w:t>
      </w:r>
      <w:r w:rsidRPr="00E430F6">
        <w:rPr>
          <w:rFonts w:eastAsia="宋体" w:hint="eastAsia"/>
        </w:rPr>
        <w:t>主词</w:t>
      </w:r>
      <w:r w:rsidRPr="00E430F6">
        <w:rPr>
          <w:rFonts w:eastAsia="宋体"/>
        </w:rPr>
        <w:t>who</w:t>
      </w:r>
      <w:r w:rsidRPr="00E430F6">
        <w:rPr>
          <w:rFonts w:eastAsia="宋体" w:hint="eastAsia"/>
        </w:rPr>
        <w:t>，然后把关系</w:t>
      </w:r>
      <w:r w:rsidR="00BF5096">
        <w:rPr>
          <w:rFonts w:eastAsia="宋体" w:hint="eastAsia"/>
        </w:rPr>
        <w:t>从句</w:t>
      </w:r>
      <w:r w:rsidRPr="00E430F6">
        <w:rPr>
          <w:rFonts w:eastAsia="宋体" w:hint="eastAsia"/>
        </w:rPr>
        <w:t>的动词减化为非限定动词。因为这个动词（</w:t>
      </w:r>
      <w:r w:rsidRPr="00E430F6">
        <w:rPr>
          <w:rFonts w:eastAsia="宋体"/>
        </w:rPr>
        <w:t>finished</w:t>
      </w:r>
      <w:r w:rsidRPr="00E430F6">
        <w:rPr>
          <w:rFonts w:eastAsia="宋体" w:hint="eastAsia"/>
        </w:rPr>
        <w:t>）里面没有</w:t>
      </w:r>
      <w:r w:rsidRPr="00E430F6">
        <w:rPr>
          <w:rFonts w:eastAsia="宋体"/>
        </w:rPr>
        <w:t>be</w:t>
      </w:r>
      <w:r w:rsidRPr="00E430F6">
        <w:rPr>
          <w:rFonts w:eastAsia="宋体" w:hint="eastAsia"/>
        </w:rPr>
        <w:t>动词也没有语气助动词，所以可以先这样修改：把</w:t>
      </w:r>
      <w:r w:rsidRPr="00E430F6">
        <w:rPr>
          <w:rFonts w:eastAsia="宋体"/>
        </w:rPr>
        <w:t>who finished second</w:t>
      </w:r>
      <w:r w:rsidRPr="00E430F6">
        <w:rPr>
          <w:rFonts w:eastAsia="宋体" w:hint="eastAsia"/>
        </w:rPr>
        <w:t>改写为</w:t>
      </w:r>
      <w:r w:rsidRPr="00E430F6">
        <w:rPr>
          <w:rFonts w:eastAsia="宋体"/>
        </w:rPr>
        <w:t>who was finishing second</w:t>
      </w:r>
      <w:r w:rsidRPr="00E430F6">
        <w:rPr>
          <w:rFonts w:eastAsia="宋体" w:hint="eastAsia"/>
        </w:rPr>
        <w:t>。这样做的目的并不是要改成进行式，而是为了做词类变化：把限定动词</w:t>
      </w:r>
      <w:r w:rsidRPr="00E430F6">
        <w:rPr>
          <w:rFonts w:eastAsia="宋体"/>
        </w:rPr>
        <w:t>finished</w:t>
      </w:r>
      <w:r w:rsidRPr="00E430F6">
        <w:rPr>
          <w:rFonts w:eastAsia="宋体" w:hint="eastAsia"/>
        </w:rPr>
        <w:t>改为现在分词</w:t>
      </w:r>
      <w:r w:rsidRPr="00E430F6">
        <w:rPr>
          <w:rFonts w:eastAsia="宋体"/>
        </w:rPr>
        <w:t>finishing</w:t>
      </w:r>
      <w:r w:rsidRPr="00E430F6">
        <w:rPr>
          <w:rFonts w:eastAsia="宋体" w:hint="eastAsia"/>
        </w:rPr>
        <w:t>、成为主词补语保留下来，动词变成无意义的</w:t>
      </w:r>
      <w:r w:rsidRPr="00E430F6">
        <w:rPr>
          <w:rFonts w:eastAsia="宋体"/>
        </w:rPr>
        <w:t>was</w:t>
      </w:r>
      <w:r w:rsidRPr="00E430F6">
        <w:rPr>
          <w:rFonts w:eastAsia="宋体" w:hint="eastAsia"/>
        </w:rPr>
        <w:t>可以连同重复的主词</w:t>
      </w:r>
      <w:r w:rsidRPr="00E430F6">
        <w:rPr>
          <w:rFonts w:eastAsia="宋体"/>
        </w:rPr>
        <w:t>who</w:t>
      </w:r>
      <w:r w:rsidRPr="00E430F6">
        <w:rPr>
          <w:rFonts w:eastAsia="宋体" w:hint="eastAsia"/>
        </w:rPr>
        <w:t>一并省略，关系</w:t>
      </w:r>
      <w:r w:rsidR="00BF5096">
        <w:rPr>
          <w:rFonts w:eastAsia="宋体" w:hint="eastAsia"/>
        </w:rPr>
        <w:t>从句</w:t>
      </w:r>
      <w:r w:rsidRPr="00E430F6">
        <w:rPr>
          <w:rFonts w:eastAsia="宋体"/>
        </w:rPr>
        <w:t>who finished second</w:t>
      </w:r>
      <w:r w:rsidRPr="00E430F6">
        <w:rPr>
          <w:rFonts w:eastAsia="宋体" w:hint="eastAsia"/>
        </w:rPr>
        <w:t>就可以减化为现在分词词组</w:t>
      </w:r>
      <w:r w:rsidRPr="00E430F6">
        <w:rPr>
          <w:rFonts w:eastAsia="宋体"/>
        </w:rPr>
        <w:t>finishing second</w:t>
      </w:r>
      <w:r w:rsidRPr="00E430F6">
        <w:rPr>
          <w:rFonts w:eastAsia="宋体" w:hint="eastAsia"/>
        </w:rPr>
        <w:t>，整个句子减化如下：</w:t>
      </w:r>
    </w:p>
    <w:p w:rsidR="00785232" w:rsidRPr="00785232" w:rsidRDefault="00E430F6" w:rsidP="00182A90">
      <w:pPr>
        <w:spacing w:after="84"/>
        <w:ind w:firstLine="480"/>
        <w:rPr>
          <w:lang w:eastAsia="zh-TW"/>
        </w:rPr>
      </w:pPr>
      <w:r w:rsidRPr="00E430F6">
        <w:rPr>
          <w:rFonts w:eastAsia="宋体"/>
          <w:u w:val="single"/>
        </w:rPr>
        <w:t>The runner</w:t>
      </w:r>
      <w:r w:rsidRPr="00E430F6">
        <w:rPr>
          <w:rFonts w:eastAsia="宋体"/>
        </w:rPr>
        <w:t xml:space="preserve"> [finishing second] won a small prize.</w:t>
      </w:r>
    </w:p>
    <w:p w:rsidR="00DD2927" w:rsidRDefault="00E430F6" w:rsidP="00982549">
      <w:pPr>
        <w:pStyle w:val="3"/>
        <w:spacing w:before="126" w:after="126"/>
        <w:rPr>
          <w:lang w:eastAsia="zh-TW"/>
        </w:rPr>
      </w:pPr>
      <w:bookmarkStart w:id="153" w:name="_Toc363483980"/>
      <w:r w:rsidRPr="00E430F6">
        <w:rPr>
          <w:rFonts w:hint="eastAsia"/>
        </w:rPr>
        <w:lastRenderedPageBreak/>
        <w:t>连接词的处理</w:t>
      </w:r>
      <w:bookmarkEnd w:id="153"/>
    </w:p>
    <w:p w:rsidR="00DD2927" w:rsidRDefault="00E430F6" w:rsidP="00182A90">
      <w:pPr>
        <w:spacing w:after="84"/>
        <w:ind w:firstLine="480"/>
        <w:rPr>
          <w:rFonts w:eastAsia="PMingLiU"/>
          <w:lang w:eastAsia="zh-TW"/>
        </w:rPr>
      </w:pPr>
      <w:r w:rsidRPr="00E430F6">
        <w:rPr>
          <w:rFonts w:eastAsia="宋体" w:hint="eastAsia"/>
        </w:rPr>
        <w:t>从属</w:t>
      </w:r>
      <w:r w:rsidR="00BF5096">
        <w:rPr>
          <w:rFonts w:eastAsia="宋体" w:hint="eastAsia"/>
        </w:rPr>
        <w:t>从句</w:t>
      </w:r>
      <w:r w:rsidRPr="00E430F6">
        <w:rPr>
          <w:rFonts w:eastAsia="宋体" w:hint="eastAsia"/>
        </w:rPr>
        <w:t>减化之后，因为不再有限定</w:t>
      </w:r>
      <w:r w:rsidR="00BF5096">
        <w:rPr>
          <w:rFonts w:eastAsia="宋体" w:hint="eastAsia"/>
        </w:rPr>
        <w:t>从句</w:t>
      </w:r>
      <w:r w:rsidRPr="00E430F6">
        <w:rPr>
          <w:rFonts w:eastAsia="宋体" w:hint="eastAsia"/>
        </w:rPr>
        <w:t>了，所以也就不再需要有连接词。因此，无意义的连接词如名词</w:t>
      </w:r>
      <w:r w:rsidR="00BF5096">
        <w:rPr>
          <w:rFonts w:eastAsia="宋体" w:hint="eastAsia"/>
        </w:rPr>
        <w:t>从句</w:t>
      </w:r>
      <w:r w:rsidRPr="00E430F6">
        <w:rPr>
          <w:rFonts w:eastAsia="宋体" w:hint="eastAsia"/>
        </w:rPr>
        <w:t>外加的</w:t>
      </w:r>
      <w:r w:rsidRPr="00E430F6">
        <w:rPr>
          <w:rFonts w:eastAsia="宋体"/>
        </w:rPr>
        <w:t>that</w:t>
      </w:r>
      <w:r w:rsidRPr="00E430F6">
        <w:rPr>
          <w:rFonts w:eastAsia="宋体" w:hint="eastAsia"/>
        </w:rPr>
        <w:t>、以及重复的连接词如关系词，在减化</w:t>
      </w:r>
      <w:r w:rsidR="00BF5096">
        <w:rPr>
          <w:rFonts w:eastAsia="宋体" w:hint="eastAsia"/>
        </w:rPr>
        <w:t>从句</w:t>
      </w:r>
      <w:r w:rsidRPr="00E430F6">
        <w:rPr>
          <w:rFonts w:eastAsia="宋体" w:hint="eastAsia"/>
        </w:rPr>
        <w:t>中都不会留下来。至于疑问句改写而来的名词</w:t>
      </w:r>
      <w:r w:rsidR="00BF5096">
        <w:rPr>
          <w:rFonts w:eastAsia="宋体" w:hint="eastAsia"/>
        </w:rPr>
        <w:t>从句</w:t>
      </w:r>
      <w:r w:rsidRPr="00E430F6">
        <w:rPr>
          <w:rFonts w:eastAsia="宋体" w:hint="eastAsia"/>
        </w:rPr>
        <w:t>，减化之后原来的疑问词是有意义的连接词，会保留下在减化</w:t>
      </w:r>
      <w:r w:rsidR="00BF5096">
        <w:rPr>
          <w:rFonts w:eastAsia="宋体" w:hint="eastAsia"/>
        </w:rPr>
        <w:t>从句</w:t>
      </w:r>
      <w:r w:rsidRPr="00E430F6">
        <w:rPr>
          <w:rFonts w:eastAsia="宋体" w:hint="eastAsia"/>
        </w:rPr>
        <w:t>中。还有就是副词</w:t>
      </w:r>
      <w:r w:rsidR="00BF5096">
        <w:rPr>
          <w:rFonts w:eastAsia="宋体" w:hint="eastAsia"/>
        </w:rPr>
        <w:t>从句</w:t>
      </w:r>
      <w:r w:rsidRPr="00E430F6">
        <w:rPr>
          <w:rFonts w:eastAsia="宋体" w:hint="eastAsia"/>
        </w:rPr>
        <w:t>外加的连接词都有意义，在副词</w:t>
      </w:r>
      <w:r w:rsidR="00BF5096">
        <w:rPr>
          <w:rFonts w:eastAsia="宋体" w:hint="eastAsia"/>
        </w:rPr>
        <w:t>从句</w:t>
      </w:r>
      <w:r w:rsidRPr="00E430F6">
        <w:rPr>
          <w:rFonts w:eastAsia="宋体" w:hint="eastAsia"/>
        </w:rPr>
        <w:t>减化之后如果有需要，可以选择把连接词留下来以保留字意。反之，如果意思够清楚，副词</w:t>
      </w:r>
      <w:r w:rsidR="00BF5096">
        <w:rPr>
          <w:rFonts w:eastAsia="宋体" w:hint="eastAsia"/>
        </w:rPr>
        <w:t>从句</w:t>
      </w:r>
      <w:r w:rsidRPr="00E430F6">
        <w:rPr>
          <w:rFonts w:eastAsia="宋体" w:hint="eastAsia"/>
        </w:rPr>
        <w:t>原来的连接词在减化</w:t>
      </w:r>
      <w:r w:rsidR="00BF5096">
        <w:rPr>
          <w:rFonts w:eastAsia="宋体" w:hint="eastAsia"/>
        </w:rPr>
        <w:t>从句</w:t>
      </w:r>
      <w:r w:rsidRPr="00E430F6">
        <w:rPr>
          <w:rFonts w:eastAsia="宋体" w:hint="eastAsia"/>
        </w:rPr>
        <w:t>中也可以省略。</w:t>
      </w:r>
    </w:p>
    <w:p w:rsidR="00EA57E3" w:rsidRDefault="00E430F6" w:rsidP="00182A90">
      <w:pPr>
        <w:spacing w:after="84"/>
        <w:ind w:firstLine="480"/>
        <w:rPr>
          <w:rFonts w:eastAsia="PMingLiU"/>
          <w:lang w:eastAsia="zh-TW"/>
        </w:rPr>
      </w:pPr>
      <w:r w:rsidRPr="00E430F6">
        <w:rPr>
          <w:rFonts w:eastAsia="宋体" w:hint="eastAsia"/>
        </w:rPr>
        <w:t>以上是从属</w:t>
      </w:r>
      <w:r w:rsidR="00BF5096">
        <w:rPr>
          <w:rFonts w:eastAsia="宋体" w:hint="eastAsia"/>
        </w:rPr>
        <w:t>从句</w:t>
      </w:r>
      <w:r w:rsidRPr="00E430F6">
        <w:rPr>
          <w:rFonts w:eastAsia="宋体" w:hint="eastAsia"/>
        </w:rPr>
        <w:t>减化的一些共通原则。接下来的章节分成关系</w:t>
      </w:r>
      <w:r w:rsidR="00BF5096">
        <w:rPr>
          <w:rFonts w:eastAsia="宋体" w:hint="eastAsia"/>
        </w:rPr>
        <w:t>从句</w:t>
      </w:r>
      <w:r w:rsidRPr="00E430F6">
        <w:rPr>
          <w:rFonts w:eastAsia="宋体" w:hint="eastAsia"/>
        </w:rPr>
        <w:t>减化、名词</w:t>
      </w:r>
      <w:r w:rsidR="00BF5096">
        <w:rPr>
          <w:rFonts w:eastAsia="宋体" w:hint="eastAsia"/>
        </w:rPr>
        <w:t>从句</w:t>
      </w:r>
      <w:r w:rsidRPr="00E430F6">
        <w:rPr>
          <w:rFonts w:eastAsia="宋体" w:hint="eastAsia"/>
        </w:rPr>
        <w:t>减化、副词</w:t>
      </w:r>
      <w:r w:rsidR="00BF5096">
        <w:rPr>
          <w:rFonts w:eastAsia="宋体" w:hint="eastAsia"/>
        </w:rPr>
        <w:t>从句</w:t>
      </w:r>
      <w:r w:rsidRPr="00E430F6">
        <w:rPr>
          <w:rFonts w:eastAsia="宋体" w:hint="eastAsia"/>
        </w:rPr>
        <w:t>减化等分别处理。</w:t>
      </w:r>
    </w:p>
    <w:p w:rsidR="00DD2927" w:rsidRDefault="00E430F6" w:rsidP="00182A90">
      <w:pPr>
        <w:pStyle w:val="1"/>
        <w:spacing w:after="84"/>
        <w:rPr>
          <w:rFonts w:eastAsia="PMingLiU"/>
          <w:lang w:eastAsia="zh-TW"/>
        </w:rPr>
      </w:pPr>
      <w:bookmarkStart w:id="154" w:name="_Toc363483981"/>
      <w:r w:rsidRPr="00E430F6">
        <w:rPr>
          <w:rFonts w:hint="eastAsia"/>
        </w:rPr>
        <w:lastRenderedPageBreak/>
        <w:t>第二十三章</w:t>
      </w:r>
      <w:r w:rsidRPr="00E430F6">
        <w:t xml:space="preserve"> </w:t>
      </w:r>
      <w:r w:rsidRPr="00E430F6">
        <w:rPr>
          <w:rFonts w:hint="eastAsia"/>
        </w:rPr>
        <w:t>关系</w:t>
      </w:r>
      <w:r w:rsidR="00BF5096">
        <w:rPr>
          <w:rFonts w:hint="eastAsia"/>
        </w:rPr>
        <w:t>从句</w:t>
      </w:r>
      <w:r w:rsidRPr="00E430F6">
        <w:rPr>
          <w:rFonts w:hint="eastAsia"/>
        </w:rPr>
        <w:t>减化</w:t>
      </w:r>
      <w:bookmarkEnd w:id="154"/>
    </w:p>
    <w:p w:rsidR="00DD2927" w:rsidRDefault="00E430F6" w:rsidP="00182A90">
      <w:pPr>
        <w:spacing w:after="84"/>
        <w:ind w:firstLine="480"/>
        <w:rPr>
          <w:lang w:eastAsia="zh-TW"/>
        </w:rPr>
      </w:pPr>
      <w:r w:rsidRPr="00E430F6">
        <w:rPr>
          <w:rFonts w:eastAsia="宋体" w:hint="eastAsia"/>
        </w:rPr>
        <w:t>从属</w:t>
      </w:r>
      <w:r w:rsidR="00BF5096">
        <w:rPr>
          <w:rFonts w:eastAsia="宋体" w:hint="eastAsia"/>
        </w:rPr>
        <w:t>从句</w:t>
      </w:r>
      <w:r w:rsidRPr="00E430F6">
        <w:rPr>
          <w:rFonts w:eastAsia="宋体" w:hint="eastAsia"/>
        </w:rPr>
        <w:t>减化的共同做法是省略掉主词与</w:t>
      </w:r>
      <w:r w:rsidRPr="00E430F6">
        <w:rPr>
          <w:rFonts w:eastAsia="宋体"/>
        </w:rPr>
        <w:t>be</w:t>
      </w:r>
      <w:r w:rsidRPr="00E430F6">
        <w:rPr>
          <w:rFonts w:eastAsia="宋体" w:hint="eastAsia"/>
        </w:rPr>
        <w:t>动词、只留下补语部分，关系</w:t>
      </w:r>
      <w:r w:rsidR="00BF5096">
        <w:rPr>
          <w:rFonts w:eastAsia="宋体" w:hint="eastAsia"/>
        </w:rPr>
        <w:t>从句</w:t>
      </w:r>
      <w:r w:rsidRPr="00E430F6">
        <w:rPr>
          <w:rFonts w:eastAsia="宋体" w:hint="eastAsia"/>
        </w:rPr>
        <w:t>的减化也不例外。关系</w:t>
      </w:r>
      <w:r w:rsidR="00BF5096">
        <w:rPr>
          <w:rFonts w:eastAsia="宋体" w:hint="eastAsia"/>
        </w:rPr>
        <w:t>从句</w:t>
      </w:r>
      <w:r w:rsidRPr="00E430F6">
        <w:rPr>
          <w:rFonts w:eastAsia="宋体" w:hint="eastAsia"/>
        </w:rPr>
        <w:t>的减化，通常都是因为关系代名词刚好就是关系</w:t>
      </w:r>
      <w:r w:rsidR="00BF5096">
        <w:rPr>
          <w:rFonts w:eastAsia="宋体" w:hint="eastAsia"/>
        </w:rPr>
        <w:t>从句</w:t>
      </w:r>
      <w:r w:rsidRPr="00E430F6">
        <w:rPr>
          <w:rFonts w:eastAsia="宋体" w:hint="eastAsia"/>
        </w:rPr>
        <w:t>的主词，因为和先行词重复而产生了可以减化的空间。只要省略掉关系</w:t>
      </w:r>
      <w:r w:rsidR="00BF5096">
        <w:rPr>
          <w:rFonts w:eastAsia="宋体" w:hint="eastAsia"/>
        </w:rPr>
        <w:t>从句</w:t>
      </w:r>
      <w:r w:rsidRPr="00E430F6">
        <w:rPr>
          <w:rFonts w:eastAsia="宋体" w:hint="eastAsia"/>
        </w:rPr>
        <w:t>中这个重复的主词以及空洞的</w:t>
      </w:r>
      <w:r w:rsidRPr="00E430F6">
        <w:rPr>
          <w:rFonts w:eastAsia="宋体"/>
        </w:rPr>
        <w:t>be</w:t>
      </w:r>
      <w:r w:rsidRPr="00E430F6">
        <w:rPr>
          <w:rFonts w:eastAsia="宋体" w:hint="eastAsia"/>
        </w:rPr>
        <w:t>动词、留下补语，就是典型的关系</w:t>
      </w:r>
      <w:r w:rsidR="00BF5096">
        <w:rPr>
          <w:rFonts w:eastAsia="宋体" w:hint="eastAsia"/>
        </w:rPr>
        <w:t>从句</w:t>
      </w:r>
      <w:r w:rsidRPr="00E430F6">
        <w:rPr>
          <w:rFonts w:eastAsia="宋体" w:hint="eastAsia"/>
        </w:rPr>
        <w:t>减化。</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如此减化之后，剩下来的就是原来的主词补语部分，可以分成现在分词词组、过去分词词组、形容词、名词等几种情况。</w:t>
      </w:r>
    </w:p>
    <w:p w:rsidR="00DD2927" w:rsidRDefault="00E430F6" w:rsidP="00182A90">
      <w:pPr>
        <w:spacing w:after="84"/>
        <w:ind w:firstLine="480"/>
        <w:rPr>
          <w:lang w:eastAsia="zh-TW"/>
        </w:rPr>
      </w:pPr>
      <w:r w:rsidRPr="00E430F6">
        <w:rPr>
          <w:rFonts w:eastAsia="宋体" w:hint="eastAsia"/>
        </w:rPr>
        <w:t>如果关系</w:t>
      </w:r>
      <w:r w:rsidR="00BF5096">
        <w:rPr>
          <w:rFonts w:eastAsia="宋体" w:hint="eastAsia"/>
        </w:rPr>
        <w:t>从句</w:t>
      </w:r>
      <w:r w:rsidRPr="00E430F6">
        <w:rPr>
          <w:rFonts w:eastAsia="宋体" w:hint="eastAsia"/>
        </w:rPr>
        <w:t>当中的动词词组有语气助动词在内，减化的结果会变成</w:t>
      </w:r>
      <w:r w:rsidR="00750148">
        <w:rPr>
          <w:rFonts w:eastAsia="宋体" w:hint="eastAsia"/>
        </w:rPr>
        <w:t>动词不定式</w:t>
      </w:r>
      <w:r w:rsidRPr="00E430F6">
        <w:rPr>
          <w:rFonts w:eastAsia="宋体" w:hint="eastAsia"/>
        </w:rPr>
        <w:t>。这种情况的关系</w:t>
      </w:r>
      <w:r w:rsidR="00BF5096">
        <w:rPr>
          <w:rFonts w:eastAsia="宋体" w:hint="eastAsia"/>
        </w:rPr>
        <w:t>从句</w:t>
      </w:r>
      <w:r w:rsidRPr="00E430F6">
        <w:rPr>
          <w:rFonts w:eastAsia="宋体" w:hint="eastAsia"/>
        </w:rPr>
        <w:t>，主词部分有比较大的弹性：可以是关系代名词当主词、也可以是关系代名词当</w:t>
      </w:r>
      <w:r w:rsidR="009D20F5">
        <w:rPr>
          <w:rFonts w:eastAsia="宋体" w:hint="eastAsia"/>
        </w:rPr>
        <w:t>受词（宾语）</w:t>
      </w:r>
      <w:r w:rsidRPr="00E430F6">
        <w:rPr>
          <w:rFonts w:eastAsia="宋体" w:hint="eastAsia"/>
        </w:rPr>
        <w:t>，甚至可以是关系副词当连接词、主词另有其人。</w:t>
      </w:r>
    </w:p>
    <w:p w:rsidR="00DD2927" w:rsidRDefault="00E430F6" w:rsidP="00182A90">
      <w:pPr>
        <w:spacing w:after="84"/>
        <w:ind w:firstLine="480"/>
        <w:rPr>
          <w:lang w:eastAsia="zh-TW"/>
        </w:rPr>
      </w:pPr>
      <w:r w:rsidRPr="00E430F6">
        <w:rPr>
          <w:rFonts w:eastAsia="宋体" w:hint="eastAsia"/>
        </w:rPr>
        <w:t>以下依几种不同的减化结果，分别说明关系</w:t>
      </w:r>
      <w:r w:rsidR="00BF5096">
        <w:rPr>
          <w:rFonts w:eastAsia="宋体" w:hint="eastAsia"/>
        </w:rPr>
        <w:t>从句</w:t>
      </w:r>
      <w:r w:rsidRPr="00E430F6">
        <w:rPr>
          <w:rFonts w:eastAsia="宋体" w:hint="eastAsia"/>
        </w:rPr>
        <w:t>的减化情况。</w:t>
      </w:r>
    </w:p>
    <w:p w:rsidR="00DD2927" w:rsidRDefault="00E430F6" w:rsidP="00982549">
      <w:pPr>
        <w:pStyle w:val="3"/>
        <w:spacing w:before="126" w:after="126"/>
        <w:rPr>
          <w:rFonts w:eastAsia="PMingLiU"/>
          <w:lang w:eastAsia="zh-TW"/>
        </w:rPr>
      </w:pPr>
      <w:bookmarkStart w:id="155" w:name="_Toc363483982"/>
      <w:r w:rsidRPr="00E430F6">
        <w:rPr>
          <w:rFonts w:hint="eastAsia"/>
        </w:rPr>
        <w:t>减化为分词</w:t>
      </w:r>
      <w:bookmarkEnd w:id="155"/>
    </w:p>
    <w:p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最常见的减化情况就是减化为现在分词词组或过去分词词组。这种情况，关系</w:t>
      </w:r>
      <w:r w:rsidR="00BF5096">
        <w:rPr>
          <w:rFonts w:eastAsia="宋体" w:hint="eastAsia"/>
        </w:rPr>
        <w:t>从句</w:t>
      </w:r>
      <w:r w:rsidRPr="00E430F6">
        <w:rPr>
          <w:rFonts w:eastAsia="宋体" w:hint="eastAsia"/>
        </w:rPr>
        <w:t>的主词应该就是关系代名词，与先行词重复。关系</w:t>
      </w:r>
      <w:r w:rsidR="00BF5096">
        <w:rPr>
          <w:rFonts w:eastAsia="宋体" w:hint="eastAsia"/>
        </w:rPr>
        <w:t>从句</w:t>
      </w:r>
      <w:r w:rsidRPr="00E430F6">
        <w:rPr>
          <w:rFonts w:eastAsia="宋体" w:hint="eastAsia"/>
        </w:rPr>
        <w:t>的动词如果是一般文法所谓的进行式（</w:t>
      </w:r>
      <w:r w:rsidRPr="00E430F6">
        <w:rPr>
          <w:rFonts w:eastAsia="宋体"/>
        </w:rPr>
        <w:t>be + Ving</w:t>
      </w:r>
      <w:r w:rsidRPr="00E430F6">
        <w:rPr>
          <w:rFonts w:eastAsia="宋体" w:hint="eastAsia"/>
        </w:rPr>
        <w:t>），省略掉</w:t>
      </w:r>
      <w:r w:rsidRPr="00E430F6">
        <w:rPr>
          <w:rFonts w:eastAsia="宋体"/>
        </w:rPr>
        <w:t>be</w:t>
      </w:r>
      <w:r w:rsidRPr="00E430F6">
        <w:rPr>
          <w:rFonts w:eastAsia="宋体" w:hint="eastAsia"/>
        </w:rPr>
        <w:t>动词之后就会剩下现在分词。如果动词是一般文法所谓的被动态（</w:t>
      </w:r>
      <w:r w:rsidRPr="00E430F6">
        <w:rPr>
          <w:rFonts w:eastAsia="宋体"/>
        </w:rPr>
        <w:t>be + Ven</w:t>
      </w:r>
      <w:r w:rsidRPr="00E430F6">
        <w:rPr>
          <w:rFonts w:eastAsia="宋体" w:hint="eastAsia"/>
        </w:rPr>
        <w:t>），省略掉</w:t>
      </w:r>
      <w:r w:rsidRPr="00E430F6">
        <w:rPr>
          <w:rFonts w:eastAsia="宋体"/>
        </w:rPr>
        <w:t>be</w:t>
      </w:r>
      <w:r w:rsidRPr="00E430F6">
        <w:rPr>
          <w:rFonts w:eastAsia="宋体" w:hint="eastAsia"/>
        </w:rPr>
        <w:t>动词之后剩下的就是过去分词。如果关系</w:t>
      </w:r>
      <w:r w:rsidR="00BF5096">
        <w:rPr>
          <w:rFonts w:eastAsia="宋体" w:hint="eastAsia"/>
        </w:rPr>
        <w:t>从句</w:t>
      </w:r>
      <w:r w:rsidRPr="00E430F6">
        <w:rPr>
          <w:rFonts w:eastAsia="宋体" w:hint="eastAsia"/>
        </w:rPr>
        <w:t>的动词是普通动词，则需要加上</w:t>
      </w:r>
      <w:r w:rsidRPr="00E430F6">
        <w:rPr>
          <w:rFonts w:eastAsia="宋体"/>
        </w:rPr>
        <w:t>-ing</w:t>
      </w:r>
      <w:r w:rsidRPr="00E430F6">
        <w:rPr>
          <w:rFonts w:eastAsia="宋体" w:hint="eastAsia"/>
        </w:rPr>
        <w:t>进行词类变化、变成现在分词。先看看减化为现在分词的情况。</w:t>
      </w:r>
    </w:p>
    <w:p w:rsidR="00DD2927" w:rsidRDefault="00E430F6" w:rsidP="00182A90">
      <w:pPr>
        <w:pStyle w:val="4"/>
        <w:spacing w:after="84"/>
        <w:rPr>
          <w:rFonts w:eastAsia="PMingLiU"/>
          <w:lang w:eastAsia="zh-TW"/>
        </w:rPr>
      </w:pPr>
      <w:r w:rsidRPr="00E430F6">
        <w:rPr>
          <w:rFonts w:hint="eastAsia"/>
        </w:rPr>
        <w:t>现在分词</w:t>
      </w:r>
    </w:p>
    <w:p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[who wants to see you] is waiting outside.</w:t>
      </w:r>
    </w:p>
    <w:p w:rsidR="00DD2927" w:rsidRDefault="00E430F6" w:rsidP="00182A90">
      <w:pPr>
        <w:spacing w:after="84"/>
        <w:ind w:firstLine="480"/>
        <w:rPr>
          <w:lang w:eastAsia="zh-TW"/>
        </w:rPr>
      </w:pPr>
      <w:r w:rsidRPr="00E430F6">
        <w:rPr>
          <w:rFonts w:eastAsia="宋体" w:hint="eastAsia"/>
        </w:rPr>
        <w:t>中括号内是个关系</w:t>
      </w:r>
      <w:r w:rsidR="00BF5096">
        <w:rPr>
          <w:rFonts w:eastAsia="宋体" w:hint="eastAsia"/>
        </w:rPr>
        <w:t>从句</w:t>
      </w:r>
      <w:r w:rsidRPr="00E430F6">
        <w:rPr>
          <w:rFonts w:eastAsia="宋体" w:hint="eastAsia"/>
        </w:rPr>
        <w:t>，它的主词</w:t>
      </w:r>
      <w:r w:rsidRPr="00E430F6">
        <w:rPr>
          <w:rFonts w:eastAsia="宋体"/>
        </w:rPr>
        <w:t>who</w:t>
      </w:r>
      <w:r w:rsidRPr="00E430F6">
        <w:rPr>
          <w:rFonts w:eastAsia="宋体" w:hint="eastAsia"/>
        </w:rPr>
        <w:t>就是关系代名词，代表的就是前面的先行词</w:t>
      </w:r>
      <w:r w:rsidRPr="00E430F6">
        <w:rPr>
          <w:rFonts w:eastAsia="宋体"/>
        </w:rPr>
        <w:t>the man</w:t>
      </w:r>
      <w:r w:rsidRPr="00E430F6">
        <w:rPr>
          <w:rFonts w:eastAsia="宋体" w:hint="eastAsia"/>
        </w:rPr>
        <w:t>、在此与主要</w:t>
      </w:r>
      <w:r w:rsidR="00BF5096">
        <w:rPr>
          <w:rFonts w:eastAsia="宋体" w:hint="eastAsia"/>
        </w:rPr>
        <w:t>从句</w:t>
      </w:r>
      <w:r w:rsidRPr="00E430F6">
        <w:rPr>
          <w:rFonts w:eastAsia="宋体" w:hint="eastAsia"/>
        </w:rPr>
        <w:t>产生重复。关系</w:t>
      </w:r>
      <w:r w:rsidR="00BF5096">
        <w:rPr>
          <w:rFonts w:eastAsia="宋体" w:hint="eastAsia"/>
        </w:rPr>
        <w:t>从句</w:t>
      </w:r>
      <w:r w:rsidRPr="00E430F6">
        <w:rPr>
          <w:rFonts w:eastAsia="宋体" w:hint="eastAsia"/>
        </w:rPr>
        <w:t>减化的做法，第一步是把重复的主词</w:t>
      </w:r>
      <w:r w:rsidRPr="00E430F6">
        <w:rPr>
          <w:rFonts w:eastAsia="宋体"/>
        </w:rPr>
        <w:t>who</w:t>
      </w:r>
      <w:r w:rsidRPr="00E430F6">
        <w:rPr>
          <w:rFonts w:eastAsia="宋体" w:hint="eastAsia"/>
        </w:rPr>
        <w:t>省略掉，第二步应该是省掉</w:t>
      </w:r>
      <w:r w:rsidRPr="00E430F6">
        <w:rPr>
          <w:rFonts w:eastAsia="宋体"/>
        </w:rPr>
        <w:t>be</w:t>
      </w:r>
      <w:r w:rsidRPr="00E430F6">
        <w:rPr>
          <w:rFonts w:eastAsia="宋体" w:hint="eastAsia"/>
        </w:rPr>
        <w:t>动词。但是这个关系</w:t>
      </w:r>
      <w:r w:rsidR="00BF5096">
        <w:rPr>
          <w:rFonts w:eastAsia="宋体" w:hint="eastAsia"/>
        </w:rPr>
        <w:t>从句</w:t>
      </w:r>
      <w:r w:rsidRPr="00E430F6">
        <w:rPr>
          <w:rFonts w:eastAsia="宋体" w:hint="eastAsia"/>
        </w:rPr>
        <w:t>只有普通动词</w:t>
      </w:r>
      <w:r w:rsidRPr="00E430F6">
        <w:rPr>
          <w:rFonts w:eastAsia="宋体"/>
        </w:rPr>
        <w:t>wants</w:t>
      </w:r>
      <w:r w:rsidRPr="00E430F6">
        <w:rPr>
          <w:rFonts w:eastAsia="宋体" w:hint="eastAsia"/>
        </w:rPr>
        <w:t>。如前所述，</w:t>
      </w:r>
      <w:r w:rsidRPr="00ED0D9C">
        <w:rPr>
          <w:rStyle w:val="af1"/>
          <w:rFonts w:hint="eastAsia"/>
        </w:rPr>
        <w:t>如果动词是普通动词，没有</w:t>
      </w:r>
      <w:r w:rsidRPr="00ED0D9C">
        <w:rPr>
          <w:rStyle w:val="af1"/>
        </w:rPr>
        <w:t>be</w:t>
      </w:r>
      <w:r w:rsidRPr="00ED0D9C">
        <w:rPr>
          <w:rStyle w:val="af1"/>
          <w:rFonts w:hint="eastAsia"/>
        </w:rPr>
        <w:t>动词也没有助动词，那么减化的方式是一律加</w:t>
      </w:r>
      <w:r w:rsidRPr="00ED0D9C">
        <w:rPr>
          <w:rStyle w:val="af1"/>
        </w:rPr>
        <w:t>-ing</w:t>
      </w:r>
      <w:r w:rsidRPr="00ED0D9C">
        <w:rPr>
          <w:rStyle w:val="af1"/>
          <w:rFonts w:hint="eastAsia"/>
        </w:rPr>
        <w:t>作词类变化</w:t>
      </w:r>
      <w:r w:rsidRPr="00E430F6">
        <w:rPr>
          <w:rFonts w:eastAsia="宋体" w:hint="eastAsia"/>
        </w:rPr>
        <w:t>，所以动词就减化为</w:t>
      </w:r>
      <w:r w:rsidRPr="00E430F6">
        <w:rPr>
          <w:rFonts w:eastAsia="宋体"/>
        </w:rPr>
        <w:t>wanting</w:t>
      </w:r>
      <w:r w:rsidRPr="00E430F6">
        <w:rPr>
          <w:rFonts w:eastAsia="宋体" w:hint="eastAsia"/>
        </w:rPr>
        <w:t>这个现在分词。结果如下：</w:t>
      </w:r>
    </w:p>
    <w:p w:rsidR="00785232" w:rsidRPr="00785232" w:rsidRDefault="00E430F6" w:rsidP="00182A90">
      <w:pPr>
        <w:spacing w:after="84"/>
        <w:ind w:firstLine="480"/>
        <w:rPr>
          <w:lang w:eastAsia="zh-TW"/>
        </w:rPr>
      </w:pPr>
      <w:r w:rsidRPr="00E430F6">
        <w:rPr>
          <w:rFonts w:eastAsia="宋体"/>
        </w:rPr>
        <w:t>The man [wanting to see you] is waiting outside.</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如果有逗点和先行词隔开，这种关系</w:t>
      </w:r>
      <w:r w:rsidR="00BF5096">
        <w:rPr>
          <w:rFonts w:eastAsia="宋体" w:hint="eastAsia"/>
        </w:rPr>
        <w:t>从句</w:t>
      </w:r>
      <w:r w:rsidRPr="00E430F6">
        <w:rPr>
          <w:rFonts w:eastAsia="宋体" w:hint="eastAsia"/>
        </w:rPr>
        <w:t>缺乏指示功能、只是个补充说明。它减化的做法还是一样的，例如：</w:t>
      </w:r>
    </w:p>
    <w:p w:rsidR="00785232" w:rsidRPr="00785232" w:rsidRDefault="00E430F6" w:rsidP="00182A90">
      <w:pPr>
        <w:spacing w:after="84"/>
        <w:ind w:firstLine="480"/>
        <w:rPr>
          <w:rFonts w:eastAsia="PMingLiU"/>
          <w:lang w:eastAsia="zh-TW"/>
        </w:rPr>
      </w:pPr>
      <w:r w:rsidRPr="00E430F6">
        <w:rPr>
          <w:rFonts w:eastAsia="宋体"/>
          <w:u w:val="single"/>
        </w:rPr>
        <w:t xml:space="preserve">My </w:t>
      </w:r>
      <w:r w:rsidRPr="00E430F6">
        <w:rPr>
          <w:rFonts w:eastAsia="宋体"/>
          <w:i/>
          <w:iCs/>
          <w:u w:val="single"/>
        </w:rPr>
        <w:t>Encyclopedia Britannica</w:t>
      </w:r>
      <w:r w:rsidRPr="00E430F6">
        <w:rPr>
          <w:rFonts w:eastAsia="宋体"/>
        </w:rPr>
        <w:t>, [which is lying on the bookshelf and gathering dust],</w:t>
      </w:r>
      <w:r w:rsidR="00ED0D9C">
        <w:rPr>
          <w:rFonts w:hint="eastAsia"/>
        </w:rPr>
        <w:t xml:space="preserve"> </w:t>
      </w:r>
      <w:r w:rsidRPr="00E430F6">
        <w:rPr>
          <w:rFonts w:eastAsia="宋体"/>
        </w:rPr>
        <w:t>has seldom been used.</w:t>
      </w:r>
    </w:p>
    <w:p w:rsidR="00DD2927" w:rsidRDefault="00E430F6" w:rsidP="00182A90">
      <w:pPr>
        <w:pStyle w:val="Preface"/>
        <w:spacing w:after="84"/>
        <w:ind w:firstLine="480"/>
        <w:rPr>
          <w:rFonts w:eastAsia="PMingLiU"/>
          <w:lang w:eastAsia="zh-TW"/>
        </w:rPr>
      </w:pPr>
      <w:r w:rsidRPr="00E430F6">
        <w:rPr>
          <w:rFonts w:hint="eastAsia"/>
        </w:rPr>
        <w:lastRenderedPageBreak/>
        <w:t>我那套大英百科全书，摆在书架上积灰尘，没用过几次。</w:t>
      </w:r>
    </w:p>
    <w:p w:rsidR="00DD2927" w:rsidRDefault="00E430F6" w:rsidP="00182A90">
      <w:pPr>
        <w:spacing w:after="84"/>
        <w:ind w:firstLine="480"/>
        <w:rPr>
          <w:rFonts w:eastAsia="PMingLiU"/>
          <w:lang w:eastAsia="zh-TW"/>
        </w:rPr>
      </w:pPr>
      <w:r w:rsidRPr="00E430F6">
        <w:rPr>
          <w:rFonts w:eastAsia="宋体" w:hint="eastAsia"/>
        </w:rPr>
        <w:t>这个关系</w:t>
      </w:r>
      <w:r w:rsidR="00BF5096">
        <w:rPr>
          <w:rFonts w:eastAsia="宋体" w:hint="eastAsia"/>
        </w:rPr>
        <w:t>从句</w:t>
      </w:r>
      <w:r w:rsidRPr="00E430F6">
        <w:rPr>
          <w:rFonts w:eastAsia="宋体" w:hint="eastAsia"/>
        </w:rPr>
        <w:t>前后有一对逗点隔开，等于是放在一对括号里面做补充说明之用、缺乏指示功能。它的减化方式还是相同。关系代名词</w:t>
      </w:r>
      <w:r w:rsidRPr="00E430F6">
        <w:rPr>
          <w:rFonts w:eastAsia="宋体"/>
        </w:rPr>
        <w:t>which</w:t>
      </w:r>
      <w:r w:rsidRPr="00E430F6">
        <w:rPr>
          <w:rFonts w:eastAsia="宋体" w:hint="eastAsia"/>
        </w:rPr>
        <w:t>就是关系</w:t>
      </w:r>
      <w:r w:rsidR="00BF5096">
        <w:rPr>
          <w:rFonts w:eastAsia="宋体" w:hint="eastAsia"/>
        </w:rPr>
        <w:t>从句</w:t>
      </w:r>
      <w:r w:rsidRPr="00E430F6">
        <w:rPr>
          <w:rFonts w:eastAsia="宋体" w:hint="eastAsia"/>
        </w:rPr>
        <w:t>的主词，与先行词重复。关系</w:t>
      </w:r>
      <w:r w:rsidR="00BF5096">
        <w:rPr>
          <w:rFonts w:eastAsia="宋体" w:hint="eastAsia"/>
        </w:rPr>
        <w:t>从句</w:t>
      </w:r>
      <w:r w:rsidRPr="00E430F6">
        <w:rPr>
          <w:rFonts w:eastAsia="宋体" w:hint="eastAsia"/>
        </w:rPr>
        <w:t>的动词是</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。只要省略掉这个重复的主词与空洞无内容的</w:t>
      </w:r>
      <w:r w:rsidRPr="00E430F6">
        <w:rPr>
          <w:rFonts w:eastAsia="宋体"/>
        </w:rPr>
        <w:t>be</w:t>
      </w:r>
      <w:r w:rsidRPr="00E430F6">
        <w:rPr>
          <w:rFonts w:eastAsia="宋体" w:hint="eastAsia"/>
        </w:rPr>
        <w:t>动词，剩下的补语部分</w:t>
      </w:r>
      <w:r w:rsidRPr="00E430F6">
        <w:rPr>
          <w:rFonts w:eastAsia="宋体"/>
        </w:rPr>
        <w:t>lying on the bookshelf and gathering dust</w:t>
      </w:r>
      <w:r w:rsidRPr="00E430F6">
        <w:rPr>
          <w:rFonts w:eastAsia="宋体" w:hint="eastAsia"/>
        </w:rPr>
        <w:t>这个现在分词词组就是成功的减化形容词</w:t>
      </w:r>
      <w:r w:rsidR="00BF5096">
        <w:rPr>
          <w:rFonts w:eastAsia="宋体" w:hint="eastAsia"/>
        </w:rPr>
        <w:t>从句</w:t>
      </w:r>
      <w:r w:rsidRPr="00E430F6">
        <w:rPr>
          <w:rFonts w:eastAsia="宋体" w:hint="eastAsia"/>
        </w:rPr>
        <w:t>，可以充分取代原来那个关系</w:t>
      </w:r>
      <w:r w:rsidR="00BF5096">
        <w:rPr>
          <w:rFonts w:eastAsia="宋体" w:hint="eastAsia"/>
        </w:rPr>
        <w:t>从句</w:t>
      </w:r>
      <w:r w:rsidRPr="00E430F6">
        <w:rPr>
          <w:rFonts w:eastAsia="宋体" w:hint="eastAsia"/>
        </w:rPr>
        <w:t>，同样修饰先行词、表达同样的意思：</w:t>
      </w:r>
    </w:p>
    <w:p w:rsidR="00DD2927" w:rsidRDefault="00E430F6" w:rsidP="00182A90">
      <w:pPr>
        <w:spacing w:after="84"/>
        <w:ind w:firstLine="480"/>
        <w:rPr>
          <w:rFonts w:eastAsia="PMingLiU"/>
          <w:lang w:eastAsia="zh-TW"/>
        </w:rPr>
      </w:pPr>
      <w:r w:rsidRPr="00E430F6">
        <w:rPr>
          <w:rFonts w:eastAsia="宋体"/>
          <w:u w:val="single"/>
        </w:rPr>
        <w:t xml:space="preserve">My </w:t>
      </w:r>
      <w:r w:rsidRPr="00E430F6">
        <w:rPr>
          <w:rFonts w:eastAsia="宋体"/>
          <w:i/>
          <w:iCs/>
          <w:u w:val="single"/>
        </w:rPr>
        <w:t>Encyclopedia Britannica</w:t>
      </w:r>
      <w:r w:rsidRPr="00E430F6">
        <w:rPr>
          <w:rFonts w:eastAsia="宋体"/>
        </w:rPr>
        <w:t>, [lying on the bookshelf and gathering dust],</w:t>
      </w:r>
      <w:r w:rsidR="00BC48C6">
        <w:rPr>
          <w:rFonts w:hint="eastAsia"/>
        </w:rPr>
        <w:t xml:space="preserve"> </w:t>
      </w:r>
      <w:r w:rsidRPr="00E430F6">
        <w:rPr>
          <w:rFonts w:eastAsia="宋体"/>
        </w:rPr>
        <w:t>has seldom been used.</w:t>
      </w:r>
    </w:p>
    <w:p w:rsidR="00DD2927" w:rsidRDefault="00E430F6" w:rsidP="00182A90">
      <w:pPr>
        <w:spacing w:after="84"/>
        <w:ind w:firstLine="480"/>
        <w:rPr>
          <w:rFonts w:eastAsia="PMingLiU"/>
          <w:lang w:eastAsia="zh-TW"/>
        </w:rPr>
      </w:pPr>
      <w:r w:rsidRPr="00E430F6">
        <w:rPr>
          <w:rFonts w:eastAsia="宋体" w:hint="eastAsia"/>
        </w:rPr>
        <w:t>如果关系</w:t>
      </w:r>
      <w:r w:rsidR="00BF5096">
        <w:rPr>
          <w:rFonts w:eastAsia="宋体" w:hint="eastAsia"/>
        </w:rPr>
        <w:t>从句</w:t>
      </w:r>
      <w:r w:rsidRPr="00E430F6">
        <w:rPr>
          <w:rFonts w:eastAsia="宋体" w:hint="eastAsia"/>
        </w:rPr>
        <w:t>中的动词是完成式（</w:t>
      </w:r>
      <w:r w:rsidRPr="00E430F6">
        <w:rPr>
          <w:rFonts w:eastAsia="宋体"/>
        </w:rPr>
        <w:t>have + Ven</w:t>
      </w:r>
      <w:r w:rsidRPr="00E430F6">
        <w:rPr>
          <w:rFonts w:eastAsia="宋体" w:hint="eastAsia"/>
        </w:rPr>
        <w:t>），减化的做法还是加</w:t>
      </w:r>
      <w:r w:rsidRPr="00E430F6">
        <w:rPr>
          <w:rFonts w:eastAsia="宋体"/>
        </w:rPr>
        <w:t>-ing</w:t>
      </w:r>
      <w:r w:rsidRPr="00E430F6">
        <w:rPr>
          <w:rFonts w:eastAsia="宋体" w:hint="eastAsia"/>
        </w:rPr>
        <w:t>做词类变化，成为</w:t>
      </w:r>
      <w:r w:rsidRPr="00E430F6">
        <w:rPr>
          <w:rFonts w:eastAsia="宋体"/>
        </w:rPr>
        <w:t>having + Ven</w:t>
      </w:r>
      <w:r w:rsidRPr="00E430F6">
        <w:rPr>
          <w:rFonts w:eastAsia="宋体" w:hint="eastAsia"/>
        </w:rPr>
        <w:t>这种形状的现在分词词组而保留下来。例如：</w:t>
      </w:r>
    </w:p>
    <w:p w:rsidR="00785232" w:rsidRPr="00785232" w:rsidRDefault="00E430F6" w:rsidP="00182A90">
      <w:pPr>
        <w:spacing w:after="84"/>
        <w:ind w:firstLine="480"/>
        <w:rPr>
          <w:rFonts w:eastAsia="PMingLiU"/>
          <w:lang w:eastAsia="zh-TW"/>
        </w:rPr>
      </w:pPr>
      <w:r w:rsidRPr="00E430F6">
        <w:rPr>
          <w:rFonts w:eastAsia="宋体"/>
          <w:u w:val="single"/>
        </w:rPr>
        <w:t>Anyone</w:t>
      </w:r>
      <w:r w:rsidRPr="00E430F6">
        <w:rPr>
          <w:rFonts w:eastAsia="宋体"/>
        </w:rPr>
        <w:t xml:space="preserve"> [that has visited Bali once] will want to return.</w:t>
      </w:r>
    </w:p>
    <w:p w:rsidR="00DD2927" w:rsidRDefault="00E430F6" w:rsidP="00182A90">
      <w:pPr>
        <w:pStyle w:val="Preface"/>
        <w:spacing w:after="84"/>
        <w:ind w:firstLine="480"/>
        <w:rPr>
          <w:rFonts w:eastAsia="PMingLiU"/>
          <w:lang w:eastAsia="zh-TW"/>
        </w:rPr>
      </w:pPr>
      <w:r w:rsidRPr="00E430F6">
        <w:rPr>
          <w:rFonts w:hint="eastAsia"/>
        </w:rPr>
        <w:t>只要是来过</w:t>
      </w:r>
      <w:r w:rsidR="00BC48C6">
        <w:rPr>
          <w:rFonts w:hint="eastAsia"/>
        </w:rPr>
        <w:t>巴厘</w:t>
      </w:r>
      <w:r w:rsidRPr="00E430F6">
        <w:rPr>
          <w:rFonts w:hint="eastAsia"/>
        </w:rPr>
        <w:t>岛一次的人都会想要再来。</w:t>
      </w:r>
    </w:p>
    <w:p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的主词</w:t>
      </w:r>
      <w:r w:rsidRPr="00E430F6">
        <w:rPr>
          <w:rFonts w:eastAsia="宋体"/>
        </w:rPr>
        <w:t>that</w:t>
      </w:r>
      <w:r w:rsidRPr="00E430F6">
        <w:rPr>
          <w:rFonts w:eastAsia="宋体" w:hint="eastAsia"/>
        </w:rPr>
        <w:t>就是关系代名词（相当于</w:t>
      </w:r>
      <w:r w:rsidRPr="00E430F6">
        <w:rPr>
          <w:rFonts w:eastAsia="宋体"/>
        </w:rPr>
        <w:t>which</w:t>
      </w:r>
      <w:r w:rsidRPr="00E430F6">
        <w:rPr>
          <w:rFonts w:eastAsia="宋体" w:hint="eastAsia"/>
        </w:rPr>
        <w:t>）、与先行词重复，减化时可以省略。动词</w:t>
      </w:r>
      <w:r w:rsidRPr="00E430F6">
        <w:rPr>
          <w:rFonts w:eastAsia="宋体"/>
        </w:rPr>
        <w:t>has visited</w:t>
      </w:r>
      <w:r w:rsidRPr="00E430F6">
        <w:rPr>
          <w:rFonts w:eastAsia="宋体" w:hint="eastAsia"/>
        </w:rPr>
        <w:t>是完成式，减化时必须加上</w:t>
      </w:r>
      <w:r w:rsidRPr="00E430F6">
        <w:rPr>
          <w:rFonts w:eastAsia="宋体"/>
        </w:rPr>
        <w:t>-ing</w:t>
      </w:r>
      <w:r w:rsidRPr="00E430F6">
        <w:rPr>
          <w:rFonts w:eastAsia="宋体" w:hint="eastAsia"/>
        </w:rPr>
        <w:t>作词类变化才能保留下来，如下：</w:t>
      </w:r>
    </w:p>
    <w:p w:rsidR="00DD2927" w:rsidRPr="00BC48C6" w:rsidRDefault="00E430F6" w:rsidP="00182A90">
      <w:pPr>
        <w:spacing w:after="84"/>
        <w:ind w:firstLine="480"/>
      </w:pPr>
      <w:r w:rsidRPr="00E430F6">
        <w:rPr>
          <w:rFonts w:eastAsia="宋体"/>
          <w:u w:val="single"/>
        </w:rPr>
        <w:t>Anyone</w:t>
      </w:r>
      <w:r w:rsidRPr="00E430F6">
        <w:rPr>
          <w:rFonts w:eastAsia="宋体"/>
        </w:rPr>
        <w:t xml:space="preserve"> [having visited Bali once] will want to return.</w:t>
      </w:r>
    </w:p>
    <w:p w:rsidR="00DD2927" w:rsidRDefault="00E430F6" w:rsidP="00182A90">
      <w:pPr>
        <w:pStyle w:val="4"/>
        <w:spacing w:after="84"/>
        <w:rPr>
          <w:rFonts w:eastAsia="PMingLiU"/>
          <w:lang w:eastAsia="zh-TW"/>
        </w:rPr>
      </w:pPr>
      <w:r w:rsidRPr="00E430F6">
        <w:rPr>
          <w:rFonts w:hint="eastAsia"/>
        </w:rPr>
        <w:t>过去分词</w:t>
      </w:r>
    </w:p>
    <w:p w:rsidR="00DD2927" w:rsidRDefault="00E430F6" w:rsidP="00182A90">
      <w:pPr>
        <w:spacing w:after="84"/>
        <w:ind w:firstLine="480"/>
        <w:rPr>
          <w:rFonts w:eastAsia="PMingLiU"/>
          <w:lang w:eastAsia="zh-TW"/>
        </w:rPr>
      </w:pPr>
      <w:r w:rsidRPr="00E430F6">
        <w:rPr>
          <w:rFonts w:eastAsia="宋体" w:hint="eastAsia"/>
        </w:rPr>
        <w:t>接下来看看减化成过去分词的情况。</w:t>
      </w:r>
    </w:p>
    <w:p w:rsidR="00785232" w:rsidRPr="00785232" w:rsidRDefault="00E430F6" w:rsidP="00182A90">
      <w:pPr>
        <w:spacing w:after="84"/>
        <w:ind w:firstLine="480"/>
        <w:rPr>
          <w:rFonts w:eastAsia="PMingLiU"/>
          <w:lang w:eastAsia="zh-TW"/>
        </w:rPr>
      </w:pPr>
      <w:r w:rsidRPr="00E430F6">
        <w:rPr>
          <w:rFonts w:eastAsia="宋体"/>
          <w:u w:val="single"/>
        </w:rPr>
        <w:t>Grapes</w:t>
      </w:r>
      <w:r w:rsidRPr="00E430F6">
        <w:rPr>
          <w:rFonts w:eastAsia="宋体"/>
        </w:rPr>
        <w:t xml:space="preserve"> [that are grown in the Champagne area] make the best wines.</w:t>
      </w:r>
    </w:p>
    <w:p w:rsidR="00DD2927" w:rsidRDefault="00E430F6" w:rsidP="00182A90">
      <w:pPr>
        <w:pStyle w:val="Preface"/>
        <w:spacing w:after="84"/>
        <w:ind w:firstLine="480"/>
        <w:rPr>
          <w:rFonts w:eastAsia="PMingLiU"/>
          <w:lang w:eastAsia="zh-TW"/>
        </w:rPr>
      </w:pPr>
      <w:r w:rsidRPr="00E430F6">
        <w:rPr>
          <w:rFonts w:hint="eastAsia"/>
        </w:rPr>
        <w:t>香槟区种出来的葡萄酿的葡萄酒最好。</w:t>
      </w:r>
    </w:p>
    <w:p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（中括号内）修饰的先行词是</w:t>
      </w:r>
      <w:r w:rsidRPr="00E430F6">
        <w:rPr>
          <w:rFonts w:eastAsia="宋体"/>
        </w:rPr>
        <w:t>grapes</w:t>
      </w:r>
      <w:r w:rsidRPr="00E430F6">
        <w:rPr>
          <w:rFonts w:eastAsia="宋体" w:hint="eastAsia"/>
        </w:rPr>
        <w:t>。这个关系</w:t>
      </w:r>
      <w:r w:rsidR="00BF5096">
        <w:rPr>
          <w:rFonts w:eastAsia="宋体" w:hint="eastAsia"/>
        </w:rPr>
        <w:t>从句</w:t>
      </w:r>
      <w:r w:rsidRPr="00E430F6">
        <w:rPr>
          <w:rFonts w:eastAsia="宋体" w:hint="eastAsia"/>
        </w:rPr>
        <w:t>中，关系代名词</w:t>
      </w:r>
      <w:r w:rsidRPr="00E430F6">
        <w:rPr>
          <w:rFonts w:eastAsia="宋体"/>
        </w:rPr>
        <w:t>that</w:t>
      </w:r>
      <w:r w:rsidRPr="00E430F6">
        <w:rPr>
          <w:rFonts w:eastAsia="宋体" w:hint="eastAsia"/>
        </w:rPr>
        <w:t>（就是</w:t>
      </w:r>
      <w:r w:rsidRPr="00E430F6">
        <w:rPr>
          <w:rFonts w:eastAsia="宋体"/>
        </w:rPr>
        <w:t>which</w:t>
      </w:r>
      <w:r w:rsidRPr="00E430F6">
        <w:rPr>
          <w:rFonts w:eastAsia="宋体" w:hint="eastAsia"/>
        </w:rPr>
        <w:t>）就是主词，和先行词重复。动词是</w:t>
      </w:r>
      <w:r w:rsidRPr="00E430F6">
        <w:rPr>
          <w:rFonts w:eastAsia="宋体"/>
        </w:rPr>
        <w:t>be</w:t>
      </w:r>
      <w:r w:rsidRPr="00E430F6">
        <w:rPr>
          <w:rFonts w:eastAsia="宋体" w:hint="eastAsia"/>
        </w:rPr>
        <w:t>动词</w:t>
      </w:r>
      <w:r w:rsidRPr="00E430F6">
        <w:rPr>
          <w:rFonts w:eastAsia="宋体"/>
        </w:rPr>
        <w:t>are</w:t>
      </w:r>
      <w:r w:rsidRPr="00E430F6">
        <w:rPr>
          <w:rFonts w:eastAsia="宋体" w:hint="eastAsia"/>
        </w:rPr>
        <w:t>。只要省略掉重复的主词、空洞的</w:t>
      </w:r>
      <w:r w:rsidRPr="00E430F6">
        <w:rPr>
          <w:rFonts w:eastAsia="宋体"/>
        </w:rPr>
        <w:t>be</w:t>
      </w:r>
      <w:r w:rsidRPr="00E430F6">
        <w:rPr>
          <w:rFonts w:eastAsia="宋体" w:hint="eastAsia"/>
        </w:rPr>
        <w:t>动词，关系</w:t>
      </w:r>
      <w:r w:rsidR="00BF5096">
        <w:rPr>
          <w:rFonts w:eastAsia="宋体" w:hint="eastAsia"/>
        </w:rPr>
        <w:t>从句</w:t>
      </w:r>
      <w:r w:rsidRPr="00E430F6">
        <w:rPr>
          <w:rFonts w:eastAsia="宋体" w:hint="eastAsia"/>
        </w:rPr>
        <w:t>就可以减化为过去分词词组</w:t>
      </w:r>
      <w:r w:rsidRPr="00E430F6">
        <w:rPr>
          <w:rFonts w:eastAsia="宋体"/>
        </w:rPr>
        <w:t>grown in the Champagne area</w:t>
      </w:r>
      <w:r w:rsidRPr="00E430F6">
        <w:rPr>
          <w:rFonts w:eastAsia="宋体" w:hint="eastAsia"/>
        </w:rPr>
        <w:t>，仍然是修饰先行词</w:t>
      </w:r>
      <w:r w:rsidRPr="00E430F6">
        <w:rPr>
          <w:rFonts w:eastAsia="宋体"/>
        </w:rPr>
        <w:t>grapes</w:t>
      </w:r>
      <w:r w:rsidRPr="00E430F6">
        <w:rPr>
          <w:rFonts w:eastAsia="宋体" w:hint="eastAsia"/>
        </w:rPr>
        <w:t>，原句的意思完全没有损失。如下：</w:t>
      </w:r>
    </w:p>
    <w:p w:rsidR="00785232" w:rsidRPr="00785232" w:rsidRDefault="00E430F6" w:rsidP="00182A90">
      <w:pPr>
        <w:spacing w:after="84"/>
        <w:ind w:firstLine="480"/>
        <w:rPr>
          <w:rFonts w:eastAsia="PMingLiU"/>
          <w:lang w:eastAsia="zh-TW"/>
        </w:rPr>
      </w:pPr>
      <w:r w:rsidRPr="00E430F6">
        <w:rPr>
          <w:rFonts w:eastAsia="宋体"/>
          <w:u w:val="single"/>
        </w:rPr>
        <w:t>Grapes</w:t>
      </w:r>
      <w:r w:rsidRPr="00E430F6">
        <w:rPr>
          <w:rFonts w:eastAsia="宋体"/>
        </w:rPr>
        <w:t xml:space="preserve"> [grown in the Champagne area] make the best wines.</w:t>
      </w:r>
    </w:p>
    <w:p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如果前后打了一对逗点，就是当作可有可无的补充说明使用、不具指示功能。这种关系</w:t>
      </w:r>
      <w:r w:rsidR="00BF5096">
        <w:rPr>
          <w:rFonts w:eastAsia="宋体" w:hint="eastAsia"/>
        </w:rPr>
        <w:t>从句</w:t>
      </w:r>
      <w:r w:rsidRPr="00E430F6">
        <w:rPr>
          <w:rFonts w:eastAsia="宋体" w:hint="eastAsia"/>
        </w:rPr>
        <w:t>的减化方式还是一样：</w:t>
      </w:r>
    </w:p>
    <w:p w:rsidR="00785232" w:rsidRPr="00785232" w:rsidRDefault="00E430F6" w:rsidP="00182A90">
      <w:pPr>
        <w:spacing w:after="84"/>
        <w:ind w:firstLine="480"/>
        <w:rPr>
          <w:rFonts w:eastAsia="PMingLiU"/>
          <w:lang w:eastAsia="zh-TW"/>
        </w:rPr>
      </w:pPr>
      <w:r w:rsidRPr="00E430F6">
        <w:rPr>
          <w:rFonts w:eastAsia="宋体"/>
          <w:u w:val="single"/>
        </w:rPr>
        <w:t>Microsoft</w:t>
      </w:r>
      <w:r w:rsidRPr="00E430F6">
        <w:rPr>
          <w:rFonts w:eastAsia="宋体"/>
        </w:rPr>
        <w:t>, [which is accused of monopolizing the OS market], will have to change its</w:t>
      </w:r>
      <w:r w:rsidR="00785232" w:rsidRPr="00785232">
        <w:rPr>
          <w:rFonts w:eastAsia="PMingLiU" w:hint="eastAsia"/>
          <w:lang w:eastAsia="zh-TW"/>
        </w:rPr>
        <w:t xml:space="preserve"> </w:t>
      </w:r>
      <w:r w:rsidRPr="00E430F6">
        <w:rPr>
          <w:rFonts w:eastAsia="宋体"/>
        </w:rPr>
        <w:t>business practices.</w:t>
      </w:r>
    </w:p>
    <w:p w:rsidR="00DD2927" w:rsidRDefault="00E430F6" w:rsidP="00182A90">
      <w:pPr>
        <w:pStyle w:val="Preface"/>
        <w:spacing w:after="84"/>
        <w:ind w:firstLine="480"/>
        <w:rPr>
          <w:rFonts w:eastAsia="PMingLiU"/>
          <w:lang w:eastAsia="zh-TW"/>
        </w:rPr>
      </w:pPr>
      <w:r w:rsidRPr="00E430F6">
        <w:rPr>
          <w:rFonts w:hint="eastAsia"/>
        </w:rPr>
        <w:t>微软公司（它被指控垄断操作系统市场）必须改变它的商业作风。</w:t>
      </w:r>
    </w:p>
    <w:p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放在一对逗点中作补充说明之用、修饰先行词</w:t>
      </w:r>
      <w:r w:rsidRPr="00E430F6">
        <w:rPr>
          <w:rFonts w:eastAsia="宋体"/>
        </w:rPr>
        <w:t>Microsoft</w:t>
      </w:r>
      <w:r w:rsidRPr="00E430F6">
        <w:rPr>
          <w:rFonts w:eastAsia="宋体" w:hint="eastAsia"/>
        </w:rPr>
        <w:t>。关系</w:t>
      </w:r>
      <w:r w:rsidR="00BF5096">
        <w:rPr>
          <w:rFonts w:eastAsia="宋体" w:hint="eastAsia"/>
        </w:rPr>
        <w:t>从句</w:t>
      </w:r>
      <w:r w:rsidRPr="00E430F6">
        <w:rPr>
          <w:rFonts w:eastAsia="宋体" w:hint="eastAsia"/>
        </w:rPr>
        <w:t>的主词就是关系代名词</w:t>
      </w:r>
      <w:r w:rsidRPr="00E430F6">
        <w:rPr>
          <w:rFonts w:eastAsia="宋体"/>
        </w:rPr>
        <w:t>which</w:t>
      </w:r>
      <w:r w:rsidRPr="00E430F6">
        <w:rPr>
          <w:rFonts w:eastAsia="宋体" w:hint="eastAsia"/>
        </w:rPr>
        <w:t>，与先行词重复。动词是空洞的</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。这个关系</w:t>
      </w:r>
      <w:r w:rsidR="00BF5096">
        <w:rPr>
          <w:rFonts w:eastAsia="宋体" w:hint="eastAsia"/>
        </w:rPr>
        <w:t>从句</w:t>
      </w:r>
      <w:r w:rsidRPr="00E430F6">
        <w:rPr>
          <w:rFonts w:eastAsia="宋体" w:hint="eastAsia"/>
        </w:rPr>
        <w:t>减化的方式仍然是省略掉重复的主词</w:t>
      </w:r>
      <w:r w:rsidRPr="00E430F6">
        <w:rPr>
          <w:rFonts w:eastAsia="宋体"/>
        </w:rPr>
        <w:t>which</w:t>
      </w:r>
      <w:r w:rsidRPr="00E430F6">
        <w:rPr>
          <w:rFonts w:eastAsia="宋体" w:hint="eastAsia"/>
        </w:rPr>
        <w:t>与空洞的</w:t>
      </w:r>
      <w:r w:rsidRPr="00E430F6">
        <w:rPr>
          <w:rFonts w:eastAsia="宋体"/>
        </w:rPr>
        <w:t>be</w:t>
      </w:r>
      <w:r w:rsidRPr="00E430F6">
        <w:rPr>
          <w:rFonts w:eastAsia="宋体" w:hint="eastAsia"/>
        </w:rPr>
        <w:t>动词，剩</w:t>
      </w:r>
      <w:r w:rsidRPr="00E430F6">
        <w:rPr>
          <w:rFonts w:eastAsia="宋体" w:hint="eastAsia"/>
        </w:rPr>
        <w:lastRenderedPageBreak/>
        <w:t>下补语部分</w:t>
      </w:r>
      <w:r w:rsidRPr="00E430F6">
        <w:rPr>
          <w:rFonts w:eastAsia="宋体"/>
        </w:rPr>
        <w:t>accused of…</w:t>
      </w:r>
      <w:r w:rsidRPr="00E430F6">
        <w:rPr>
          <w:rFonts w:eastAsia="宋体" w:hint="eastAsia"/>
        </w:rPr>
        <w:t>这个过去分词词组，如下：</w:t>
      </w:r>
    </w:p>
    <w:p w:rsidR="00DD2927" w:rsidRDefault="00E430F6" w:rsidP="00182A90">
      <w:pPr>
        <w:spacing w:after="84"/>
        <w:ind w:firstLine="480"/>
        <w:rPr>
          <w:rFonts w:eastAsia="PMingLiU"/>
          <w:lang w:eastAsia="zh-TW"/>
        </w:rPr>
      </w:pPr>
      <w:r w:rsidRPr="00E430F6">
        <w:rPr>
          <w:rFonts w:eastAsia="宋体"/>
          <w:u w:val="single"/>
        </w:rPr>
        <w:t>Microsoft</w:t>
      </w:r>
      <w:r w:rsidRPr="00E430F6">
        <w:rPr>
          <w:rFonts w:eastAsia="宋体"/>
        </w:rPr>
        <w:t>, [accused of monopolizing the OS market], will have to change its</w:t>
      </w:r>
      <w:r w:rsidR="00C1126C">
        <w:rPr>
          <w:rFonts w:hint="eastAsia"/>
        </w:rPr>
        <w:t xml:space="preserve"> </w:t>
      </w:r>
      <w:r w:rsidRPr="00E430F6">
        <w:rPr>
          <w:rFonts w:eastAsia="宋体"/>
        </w:rPr>
        <w:t>business practices.</w:t>
      </w:r>
    </w:p>
    <w:p w:rsidR="00DD2927" w:rsidRDefault="00E430F6" w:rsidP="00182A90">
      <w:pPr>
        <w:spacing w:after="84"/>
        <w:ind w:firstLine="480"/>
        <w:rPr>
          <w:rFonts w:eastAsia="PMingLiU"/>
          <w:lang w:eastAsia="zh-TW"/>
        </w:rPr>
      </w:pPr>
      <w:r w:rsidRPr="00E430F6">
        <w:rPr>
          <w:rFonts w:eastAsia="宋体" w:hint="eastAsia"/>
        </w:rPr>
        <w:t>如果关系</w:t>
      </w:r>
      <w:r w:rsidR="00BF5096">
        <w:rPr>
          <w:rFonts w:eastAsia="宋体" w:hint="eastAsia"/>
        </w:rPr>
        <w:t>从句</w:t>
      </w:r>
      <w:r w:rsidRPr="00E430F6">
        <w:rPr>
          <w:rFonts w:eastAsia="宋体" w:hint="eastAsia"/>
        </w:rPr>
        <w:t>中的动词是</w:t>
      </w:r>
      <w:r w:rsidRPr="00E430F6">
        <w:rPr>
          <w:rFonts w:eastAsia="宋体"/>
        </w:rPr>
        <w:t>be</w:t>
      </w:r>
      <w:r w:rsidRPr="00E430F6">
        <w:rPr>
          <w:rFonts w:eastAsia="宋体" w:hint="eastAsia"/>
        </w:rPr>
        <w:t>动词的完成式</w:t>
      </w:r>
      <w:r w:rsidRPr="00E430F6">
        <w:rPr>
          <w:rFonts w:eastAsia="宋体"/>
        </w:rPr>
        <w:t>have been</w:t>
      </w:r>
      <w:r w:rsidRPr="00E430F6">
        <w:rPr>
          <w:rFonts w:eastAsia="宋体" w:hint="eastAsia"/>
        </w:rPr>
        <w:t>，后面用过去分词当作被动语态的补语，那么减化</w:t>
      </w:r>
      <w:r w:rsidR="00BF5096">
        <w:rPr>
          <w:rFonts w:eastAsia="宋体" w:hint="eastAsia"/>
        </w:rPr>
        <w:t>从句</w:t>
      </w:r>
      <w:r w:rsidRPr="00E430F6">
        <w:rPr>
          <w:rFonts w:eastAsia="宋体" w:hint="eastAsia"/>
        </w:rPr>
        <w:t>有两种做法：</w:t>
      </w:r>
    </w:p>
    <w:p w:rsidR="00785232" w:rsidRPr="00785232" w:rsidRDefault="00E430F6" w:rsidP="00182A90">
      <w:pPr>
        <w:spacing w:after="84"/>
        <w:ind w:firstLine="480"/>
        <w:rPr>
          <w:rFonts w:eastAsia="PMingLiU"/>
          <w:lang w:eastAsia="zh-TW"/>
        </w:rPr>
      </w:pPr>
      <w:r w:rsidRPr="00E430F6">
        <w:rPr>
          <w:rFonts w:eastAsia="宋体"/>
          <w:u w:val="single"/>
        </w:rPr>
        <w:t>A student</w:t>
      </w:r>
      <w:r w:rsidRPr="00E430F6">
        <w:rPr>
          <w:rFonts w:eastAsia="宋体"/>
        </w:rPr>
        <w:t xml:space="preserve"> [who has been trained at this school] is guaranteed to excel in any exam.</w:t>
      </w:r>
    </w:p>
    <w:p w:rsidR="00DD2927" w:rsidRDefault="00E430F6" w:rsidP="00182A90">
      <w:pPr>
        <w:pStyle w:val="Preface"/>
        <w:spacing w:after="84"/>
        <w:ind w:firstLine="480"/>
        <w:rPr>
          <w:rFonts w:eastAsia="PMingLiU"/>
          <w:lang w:eastAsia="zh-TW"/>
        </w:rPr>
      </w:pPr>
      <w:r w:rsidRPr="00E430F6">
        <w:rPr>
          <w:rFonts w:hint="eastAsia"/>
        </w:rPr>
        <w:t>经过本校训练出来的学生保证任何考试都会表现优异。</w:t>
      </w:r>
    </w:p>
    <w:p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中的主词就是关系代名词</w:t>
      </w:r>
      <w:r w:rsidRPr="00E430F6">
        <w:rPr>
          <w:rFonts w:eastAsia="宋体"/>
        </w:rPr>
        <w:t>who</w:t>
      </w:r>
      <w:r w:rsidRPr="00E430F6">
        <w:rPr>
          <w:rFonts w:eastAsia="宋体" w:hint="eastAsia"/>
        </w:rPr>
        <w:t>、与先行词</w:t>
      </w:r>
      <w:r w:rsidRPr="00E430F6">
        <w:rPr>
          <w:rFonts w:eastAsia="宋体"/>
        </w:rPr>
        <w:t>a student</w:t>
      </w:r>
      <w:r w:rsidRPr="00E430F6">
        <w:rPr>
          <w:rFonts w:eastAsia="宋体" w:hint="eastAsia"/>
        </w:rPr>
        <w:t>重复，减化时可以省略。动词是</w:t>
      </w:r>
      <w:r w:rsidRPr="00E430F6">
        <w:rPr>
          <w:rFonts w:eastAsia="宋体"/>
        </w:rPr>
        <w:t>be</w:t>
      </w:r>
      <w:r w:rsidRPr="00E430F6">
        <w:rPr>
          <w:rFonts w:eastAsia="宋体" w:hint="eastAsia"/>
        </w:rPr>
        <w:t>动词的现在完成式</w:t>
      </w:r>
      <w:r w:rsidRPr="00E430F6">
        <w:rPr>
          <w:rFonts w:eastAsia="宋体"/>
        </w:rPr>
        <w:t>has been</w:t>
      </w:r>
      <w:r w:rsidRPr="00E430F6">
        <w:rPr>
          <w:rFonts w:eastAsia="宋体" w:hint="eastAsia"/>
        </w:rPr>
        <w:t>。</w:t>
      </w:r>
      <w:r w:rsidRPr="00E430F6">
        <w:rPr>
          <w:rFonts w:eastAsia="宋体"/>
        </w:rPr>
        <w:t>Be</w:t>
      </w:r>
      <w:r w:rsidRPr="00E430F6">
        <w:rPr>
          <w:rFonts w:eastAsia="宋体" w:hint="eastAsia"/>
        </w:rPr>
        <w:t>动词本身固然没有内容，但是这个完成式</w:t>
      </w:r>
      <w:r w:rsidRPr="00E430F6">
        <w:rPr>
          <w:rFonts w:eastAsia="宋体"/>
        </w:rPr>
        <w:t>has been</w:t>
      </w:r>
      <w:r w:rsidRPr="00E430F6">
        <w:rPr>
          <w:rFonts w:eastAsia="宋体" w:hint="eastAsia"/>
        </w:rPr>
        <w:t>表达出完成状态，也就是「已经、曾经」，并不是完全没有内容。如果选择要保留</w:t>
      </w:r>
      <w:r w:rsidRPr="00E430F6">
        <w:rPr>
          <w:rFonts w:eastAsia="宋体"/>
        </w:rPr>
        <w:t>has been</w:t>
      </w:r>
      <w:r w:rsidRPr="00E430F6">
        <w:rPr>
          <w:rFonts w:eastAsia="宋体" w:hint="eastAsia"/>
        </w:rPr>
        <w:t>，那么必须加上</w:t>
      </w:r>
      <w:r w:rsidRPr="00E430F6">
        <w:rPr>
          <w:rFonts w:eastAsia="宋体"/>
        </w:rPr>
        <w:t>-ing</w:t>
      </w:r>
      <w:r w:rsidRPr="00E430F6">
        <w:rPr>
          <w:rFonts w:eastAsia="宋体" w:hint="eastAsia"/>
        </w:rPr>
        <w:t>做词类变化，成为</w:t>
      </w:r>
      <w:r w:rsidRPr="00E430F6">
        <w:rPr>
          <w:rFonts w:eastAsia="宋体"/>
        </w:rPr>
        <w:t>having been</w:t>
      </w:r>
      <w:r w:rsidRPr="00E430F6">
        <w:rPr>
          <w:rFonts w:eastAsia="宋体" w:hint="eastAsia"/>
        </w:rPr>
        <w:t>这个现在分词词组，如下：</w:t>
      </w:r>
    </w:p>
    <w:p w:rsidR="00785232" w:rsidRPr="00785232" w:rsidRDefault="00E430F6" w:rsidP="00182A90">
      <w:pPr>
        <w:spacing w:after="84"/>
        <w:ind w:firstLine="480"/>
        <w:rPr>
          <w:rFonts w:eastAsia="PMingLiU"/>
          <w:lang w:eastAsia="zh-TW"/>
        </w:rPr>
      </w:pPr>
      <w:r w:rsidRPr="00E430F6">
        <w:rPr>
          <w:rFonts w:eastAsia="宋体"/>
          <w:u w:val="single"/>
        </w:rPr>
        <w:t>A student</w:t>
      </w:r>
      <w:r w:rsidRPr="00E430F6">
        <w:rPr>
          <w:rFonts w:eastAsia="宋体"/>
        </w:rPr>
        <w:t xml:space="preserve"> [having been trained at this school] is guaranteed to excel in any exam.</w:t>
      </w:r>
    </w:p>
    <w:p w:rsidR="00DD2927" w:rsidRDefault="00E430F6" w:rsidP="00182A90">
      <w:pPr>
        <w:spacing w:after="84"/>
        <w:ind w:firstLine="480"/>
        <w:rPr>
          <w:rFonts w:eastAsia="PMingLiU"/>
          <w:lang w:eastAsia="zh-TW"/>
        </w:rPr>
      </w:pPr>
      <w:r w:rsidRPr="00E430F6">
        <w:rPr>
          <w:rFonts w:eastAsia="宋体" w:hint="eastAsia"/>
        </w:rPr>
        <w:t>不过，如果在</w:t>
      </w:r>
      <w:r w:rsidRPr="00E430F6">
        <w:rPr>
          <w:rFonts w:eastAsia="宋体"/>
        </w:rPr>
        <w:t>having been</w:t>
      </w:r>
      <w:r w:rsidRPr="00E430F6">
        <w:rPr>
          <w:rFonts w:eastAsia="宋体" w:hint="eastAsia"/>
        </w:rPr>
        <w:t>后面有过去分词（如上例中的</w:t>
      </w:r>
      <w:r w:rsidRPr="00E430F6">
        <w:rPr>
          <w:rFonts w:eastAsia="宋体"/>
        </w:rPr>
        <w:t>trained</w:t>
      </w:r>
      <w:r w:rsidRPr="00E430F6">
        <w:rPr>
          <w:rFonts w:eastAsia="宋体" w:hint="eastAsia"/>
        </w:rPr>
        <w:t>），那么这个</w:t>
      </w:r>
      <w:r w:rsidRPr="00E430F6">
        <w:rPr>
          <w:rFonts w:eastAsia="宋体"/>
        </w:rPr>
        <w:t>having been</w:t>
      </w:r>
      <w:r w:rsidRPr="00E430F6">
        <w:rPr>
          <w:rFonts w:eastAsia="宋体" w:hint="eastAsia"/>
        </w:rPr>
        <w:t>省略掉的话也不会影响到句意，如下：</w:t>
      </w:r>
    </w:p>
    <w:p w:rsidR="00785232" w:rsidRPr="00785232" w:rsidRDefault="00E430F6" w:rsidP="00182A90">
      <w:pPr>
        <w:spacing w:after="84"/>
        <w:ind w:firstLine="480"/>
        <w:rPr>
          <w:rFonts w:eastAsia="PMingLiU"/>
          <w:lang w:eastAsia="zh-TW"/>
        </w:rPr>
      </w:pPr>
      <w:r w:rsidRPr="00E430F6">
        <w:rPr>
          <w:rFonts w:eastAsia="宋体"/>
          <w:u w:val="single"/>
        </w:rPr>
        <w:t>A student</w:t>
      </w:r>
      <w:r w:rsidRPr="00E430F6">
        <w:rPr>
          <w:rFonts w:eastAsia="宋体"/>
        </w:rPr>
        <w:t xml:space="preserve"> [trained at this school] is guaranteed to excel in any exam.</w:t>
      </w:r>
    </w:p>
    <w:p w:rsidR="00DD2927" w:rsidRDefault="00E430F6" w:rsidP="00182A90">
      <w:pPr>
        <w:spacing w:after="84"/>
        <w:ind w:firstLine="480"/>
        <w:rPr>
          <w:rFonts w:eastAsia="PMingLiU"/>
          <w:lang w:eastAsia="zh-TW"/>
        </w:rPr>
      </w:pPr>
      <w:r w:rsidRPr="00E430F6">
        <w:rPr>
          <w:rFonts w:eastAsia="宋体" w:hint="eastAsia"/>
        </w:rPr>
        <w:t>这是因为：过去分词（如</w:t>
      </w:r>
      <w:r w:rsidRPr="00E430F6">
        <w:rPr>
          <w:rFonts w:eastAsia="宋体"/>
        </w:rPr>
        <w:t>trained</w:t>
      </w:r>
      <w:r w:rsidRPr="00E430F6">
        <w:rPr>
          <w:rFonts w:eastAsia="宋体" w:hint="eastAsia"/>
        </w:rPr>
        <w:t>）本身就具有「完成状态」的暗示。过去分词</w:t>
      </w:r>
      <w:r w:rsidRPr="00E430F6">
        <w:rPr>
          <w:rFonts w:eastAsia="宋体"/>
        </w:rPr>
        <w:t>trained</w:t>
      </w:r>
      <w:r w:rsidRPr="00E430F6">
        <w:rPr>
          <w:rFonts w:eastAsia="宋体" w:hint="eastAsia"/>
        </w:rPr>
        <w:t>除了「被训练」的被动语态，也具有「已经训练过」的完成状态在内。而</w:t>
      </w:r>
      <w:r w:rsidRPr="00E430F6">
        <w:rPr>
          <w:rFonts w:eastAsia="宋体"/>
        </w:rPr>
        <w:t>having been</w:t>
      </w:r>
      <w:r w:rsidRPr="00E430F6">
        <w:rPr>
          <w:rFonts w:eastAsia="宋体" w:hint="eastAsia"/>
        </w:rPr>
        <w:t>中间的</w:t>
      </w:r>
      <w:r w:rsidRPr="00E430F6">
        <w:rPr>
          <w:rFonts w:eastAsia="宋体"/>
        </w:rPr>
        <w:t>be</w:t>
      </w:r>
      <w:r w:rsidRPr="00E430F6">
        <w:rPr>
          <w:rFonts w:eastAsia="宋体" w:hint="eastAsia"/>
        </w:rPr>
        <w:t>动词没有意义，整个现在分词词组</w:t>
      </w:r>
      <w:r w:rsidRPr="00E430F6">
        <w:rPr>
          <w:rFonts w:eastAsia="宋体"/>
        </w:rPr>
        <w:t>having been</w:t>
      </w:r>
      <w:r w:rsidRPr="00E430F6">
        <w:rPr>
          <w:rFonts w:eastAsia="宋体" w:hint="eastAsia"/>
        </w:rPr>
        <w:t>只能够表达完成状态。既然后面的过去分词已经能够表达完成状态，那么</w:t>
      </w:r>
      <w:r w:rsidRPr="00E430F6">
        <w:rPr>
          <w:rFonts w:eastAsia="宋体"/>
        </w:rPr>
        <w:t>having been</w:t>
      </w:r>
      <w:r w:rsidRPr="00E430F6">
        <w:rPr>
          <w:rFonts w:eastAsia="宋体" w:hint="eastAsia"/>
        </w:rPr>
        <w:t>就是可有可无了。</w:t>
      </w:r>
    </w:p>
    <w:p w:rsidR="00DD2927" w:rsidRDefault="00E430F6" w:rsidP="00182A90">
      <w:pPr>
        <w:pStyle w:val="4"/>
        <w:spacing w:after="84"/>
        <w:rPr>
          <w:lang w:eastAsia="zh-TW"/>
        </w:rPr>
      </w:pPr>
      <w:r w:rsidRPr="00E430F6">
        <w:rPr>
          <w:rFonts w:hint="eastAsia"/>
        </w:rPr>
        <w:t>减化为复合形容词</w:t>
      </w:r>
    </w:p>
    <w:p w:rsidR="00DD2927" w:rsidRDefault="00E430F6" w:rsidP="00182A90">
      <w:pPr>
        <w:spacing w:after="84"/>
        <w:ind w:firstLine="480"/>
        <w:rPr>
          <w:lang w:eastAsia="zh-TW"/>
        </w:rPr>
      </w:pPr>
      <w:r w:rsidRPr="00E430F6">
        <w:rPr>
          <w:rFonts w:eastAsia="宋体" w:hint="eastAsia"/>
        </w:rPr>
        <w:t>形容词只有两种主要的位置：名词词组中以及补语位置。关系</w:t>
      </w:r>
      <w:r w:rsidR="00BF5096">
        <w:rPr>
          <w:rFonts w:eastAsia="宋体" w:hint="eastAsia"/>
        </w:rPr>
        <w:t>从句</w:t>
      </w:r>
      <w:r w:rsidRPr="00E430F6">
        <w:rPr>
          <w:rFonts w:eastAsia="宋体" w:hint="eastAsia"/>
        </w:rPr>
        <w:t>的位置通常是放在先行词的后面来修饰它。有一种减化的方式是把关系</w:t>
      </w:r>
      <w:r w:rsidR="00BF5096">
        <w:rPr>
          <w:rFonts w:eastAsia="宋体" w:hint="eastAsia"/>
        </w:rPr>
        <w:t>从句</w:t>
      </w:r>
      <w:r w:rsidRPr="00E430F6">
        <w:rPr>
          <w:rFonts w:eastAsia="宋体" w:hint="eastAsia"/>
        </w:rPr>
        <w:t>减化为一个复合形容词，然后放进名词词组中的形容词位置。这种复合形容词，通常是以现在分词或过去分词的形态出现，以下分别介绍。</w:t>
      </w:r>
    </w:p>
    <w:p w:rsidR="00DD2927" w:rsidRDefault="00E430F6" w:rsidP="00182A90">
      <w:pPr>
        <w:pStyle w:val="5"/>
        <w:spacing w:after="84"/>
        <w:rPr>
          <w:lang w:eastAsia="zh-TW"/>
        </w:rPr>
      </w:pPr>
      <w:r w:rsidRPr="00E430F6">
        <w:rPr>
          <w:rFonts w:hint="eastAsia"/>
        </w:rPr>
        <w:t>复合现在分词</w:t>
      </w:r>
    </w:p>
    <w:p w:rsidR="00785232" w:rsidRPr="00785232" w:rsidRDefault="00E430F6" w:rsidP="00182A90">
      <w:pPr>
        <w:spacing w:after="84"/>
        <w:ind w:firstLine="480"/>
        <w:rPr>
          <w:lang w:eastAsia="zh-TW"/>
        </w:rPr>
      </w:pPr>
      <w:r w:rsidRPr="00E430F6">
        <w:rPr>
          <w:rFonts w:eastAsia="宋体"/>
        </w:rPr>
        <w:t xml:space="preserve">“Big John” is </w:t>
      </w:r>
      <w:r w:rsidRPr="00E430F6">
        <w:rPr>
          <w:rFonts w:eastAsia="宋体"/>
          <w:u w:val="single"/>
        </w:rPr>
        <w:t>a machine</w:t>
      </w:r>
      <w:r w:rsidRPr="00E430F6">
        <w:rPr>
          <w:rFonts w:eastAsia="宋体"/>
        </w:rPr>
        <w:t>.</w:t>
      </w:r>
    </w:p>
    <w:p w:rsidR="00785232" w:rsidRPr="00785232" w:rsidRDefault="00E430F6" w:rsidP="00182A90">
      <w:pPr>
        <w:spacing w:after="84"/>
        <w:ind w:firstLine="480"/>
        <w:rPr>
          <w:lang w:eastAsia="zh-TW"/>
        </w:rPr>
      </w:pPr>
      <w:r w:rsidRPr="00E430F6">
        <w:rPr>
          <w:rFonts w:eastAsia="宋体"/>
          <w:u w:val="single"/>
        </w:rPr>
        <w:t>The machine</w:t>
      </w:r>
      <w:r w:rsidRPr="00E430F6">
        <w:rPr>
          <w:rFonts w:eastAsia="宋体"/>
        </w:rPr>
        <w:t xml:space="preserve"> </w:t>
      </w:r>
      <w:r w:rsidRPr="00E430F6">
        <w:rPr>
          <w:rFonts w:eastAsia="宋体"/>
          <w:u w:val="single"/>
        </w:rPr>
        <w:t>drills</w:t>
      </w:r>
      <w:r w:rsidRPr="00E430F6">
        <w:rPr>
          <w:rFonts w:eastAsia="宋体"/>
        </w:rPr>
        <w:t xml:space="preserve"> </w:t>
      </w:r>
      <w:r w:rsidRPr="00E430F6">
        <w:rPr>
          <w:rFonts w:eastAsia="宋体"/>
          <w:u w:val="single"/>
        </w:rPr>
        <w:t>tunnels</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     S        V       O</w:t>
      </w:r>
    </w:p>
    <w:p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machine</w:t>
      </w:r>
      <w:r w:rsidRPr="00E430F6">
        <w:rPr>
          <w:rFonts w:eastAsia="宋体" w:hint="eastAsia"/>
        </w:rPr>
        <w:t>一字有交集而建立关系，可以改写成关系代名词，制造关系</w:t>
      </w:r>
      <w:r w:rsidR="00BF5096">
        <w:rPr>
          <w:rFonts w:eastAsia="宋体" w:hint="eastAsia"/>
        </w:rPr>
        <w:t>从句</w:t>
      </w:r>
      <w:r w:rsidRPr="00E430F6">
        <w:rPr>
          <w:rFonts w:eastAsia="宋体" w:hint="eastAsia"/>
        </w:rPr>
        <w:t>如下：</w:t>
      </w:r>
    </w:p>
    <w:p w:rsidR="00DD2927" w:rsidRPr="00BB434B" w:rsidRDefault="00E430F6" w:rsidP="00182A90">
      <w:pPr>
        <w:spacing w:after="84"/>
        <w:ind w:firstLine="480"/>
      </w:pPr>
      <w:r w:rsidRPr="00E430F6">
        <w:rPr>
          <w:rFonts w:eastAsia="宋体"/>
        </w:rPr>
        <w:lastRenderedPageBreak/>
        <w:t xml:space="preserve">“Big John” is </w:t>
      </w:r>
      <w:r w:rsidRPr="00E430F6">
        <w:rPr>
          <w:rFonts w:eastAsia="宋体"/>
          <w:u w:val="single"/>
        </w:rPr>
        <w:t>a machine</w:t>
      </w:r>
      <w:r w:rsidRPr="00E430F6">
        <w:rPr>
          <w:rFonts w:eastAsia="宋体"/>
        </w:rPr>
        <w:t xml:space="preserve"> </w:t>
      </w:r>
      <w:r w:rsidRPr="00E430F6">
        <w:rPr>
          <w:rFonts w:eastAsia="宋体"/>
          <w:u w:val="single"/>
        </w:rPr>
        <w:t>that drills tunnels</w:t>
      </w:r>
      <w:r w:rsidRPr="00E430F6">
        <w:rPr>
          <w:rFonts w:eastAsia="宋体"/>
        </w:rPr>
        <w:t>.</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rPr>
        <w:t>that drills tunnels</w:t>
      </w:r>
      <w:r w:rsidRPr="00E430F6">
        <w:rPr>
          <w:rFonts w:eastAsia="宋体" w:hint="eastAsia"/>
        </w:rPr>
        <w:t>若要进行减化，有一种特别的做法是把它改写成复合形容词。关系</w:t>
      </w:r>
      <w:r w:rsidR="00BF5096">
        <w:rPr>
          <w:rFonts w:eastAsia="宋体" w:hint="eastAsia"/>
        </w:rPr>
        <w:t>从句</w:t>
      </w:r>
      <w:r w:rsidRPr="00E430F6">
        <w:rPr>
          <w:rFonts w:eastAsia="宋体" w:hint="eastAsia"/>
        </w:rPr>
        <w:t>的主词</w:t>
      </w:r>
      <w:r w:rsidRPr="00E430F6">
        <w:rPr>
          <w:rFonts w:eastAsia="宋体"/>
        </w:rPr>
        <w:t>that</w:t>
      </w:r>
      <w:r w:rsidRPr="00E430F6">
        <w:rPr>
          <w:rFonts w:eastAsia="宋体" w:hint="eastAsia"/>
        </w:rPr>
        <w:t>和先行词</w:t>
      </w:r>
      <w:r w:rsidRPr="00E430F6">
        <w:rPr>
          <w:rFonts w:eastAsia="宋体"/>
        </w:rPr>
        <w:t>machine</w:t>
      </w:r>
      <w:r w:rsidRPr="00E430F6">
        <w:rPr>
          <w:rFonts w:eastAsia="宋体" w:hint="eastAsia"/>
        </w:rPr>
        <w:t>重复，可以省略。述部的</w:t>
      </w:r>
      <w:r w:rsidRPr="00E430F6">
        <w:rPr>
          <w:rFonts w:eastAsia="宋体"/>
        </w:rPr>
        <w:t>drills tunnels</w:t>
      </w:r>
      <w:r w:rsidRPr="00E430F6">
        <w:rPr>
          <w:rFonts w:eastAsia="宋体" w:hint="eastAsia"/>
        </w:rPr>
        <w:t>可以制造出一个复合形容词</w:t>
      </w:r>
      <w:r w:rsidRPr="00E430F6">
        <w:rPr>
          <w:rFonts w:eastAsia="宋体"/>
        </w:rPr>
        <w:t>tunnel-drilling</w:t>
      </w:r>
      <w:r w:rsidRPr="00E430F6">
        <w:rPr>
          <w:rFonts w:eastAsia="宋体" w:hint="eastAsia"/>
        </w:rPr>
        <w:t>。请注意：</w:t>
      </w:r>
      <w:r w:rsidRPr="00E430F6">
        <w:rPr>
          <w:rFonts w:eastAsia="宋体"/>
        </w:rPr>
        <w:t>tunnel</w:t>
      </w:r>
      <w:r w:rsidRPr="00E430F6">
        <w:rPr>
          <w:rFonts w:eastAsia="宋体" w:hint="eastAsia"/>
        </w:rPr>
        <w:t>放在复合形容词里面就要当做形容词看待，也就是不再有复数、必须改为单数。</w:t>
      </w:r>
      <w:r w:rsidRPr="00E430F6">
        <w:rPr>
          <w:rFonts w:eastAsia="宋体"/>
        </w:rPr>
        <w:t>Tunnel-drilling</w:t>
      </w:r>
      <w:r w:rsidRPr="00E430F6">
        <w:rPr>
          <w:rFonts w:eastAsia="宋体" w:hint="eastAsia"/>
        </w:rPr>
        <w:t>基本上是个现在分词，可以直接放进</w:t>
      </w:r>
      <w:r w:rsidRPr="00E430F6">
        <w:rPr>
          <w:rFonts w:eastAsia="宋体"/>
        </w:rPr>
        <w:t>a machine</w:t>
      </w:r>
      <w:r w:rsidRPr="00E430F6">
        <w:rPr>
          <w:rFonts w:eastAsia="宋体" w:hint="eastAsia"/>
        </w:rPr>
        <w:t>这个名词词组中间的形容词位置，成为这个单句：</w:t>
      </w:r>
    </w:p>
    <w:p w:rsidR="00DD2927" w:rsidRDefault="00E430F6" w:rsidP="00182A90">
      <w:pPr>
        <w:spacing w:after="84"/>
        <w:ind w:firstLine="480"/>
        <w:rPr>
          <w:lang w:eastAsia="zh-TW"/>
        </w:rPr>
      </w:pPr>
      <w:r w:rsidRPr="00E430F6">
        <w:rPr>
          <w:rFonts w:eastAsia="宋体"/>
        </w:rPr>
        <w:t xml:space="preserve">“Big John” is </w:t>
      </w:r>
      <w:r w:rsidRPr="00E430F6">
        <w:rPr>
          <w:rFonts w:eastAsia="宋体"/>
          <w:u w:val="single"/>
        </w:rPr>
        <w:t>a tunnel-drilling machine</w:t>
      </w:r>
      <w:r w:rsidRPr="00E430F6">
        <w:rPr>
          <w:rFonts w:eastAsia="宋体"/>
        </w:rPr>
        <w:t>.</w:t>
      </w:r>
    </w:p>
    <w:p w:rsidR="00DD2927" w:rsidRDefault="00E430F6" w:rsidP="00182A90">
      <w:pPr>
        <w:spacing w:after="84"/>
        <w:ind w:firstLine="480"/>
        <w:rPr>
          <w:lang w:eastAsia="zh-TW"/>
        </w:rPr>
      </w:pPr>
      <w:r w:rsidRPr="00E430F6">
        <w:rPr>
          <w:rFonts w:eastAsia="宋体" w:hint="eastAsia"/>
        </w:rPr>
        <w:t>再看一个例子：</w:t>
      </w:r>
    </w:p>
    <w:p w:rsidR="00DD2927" w:rsidRDefault="00E430F6" w:rsidP="00182A90">
      <w:pPr>
        <w:spacing w:after="84"/>
        <w:ind w:firstLine="480"/>
      </w:pPr>
      <w:r w:rsidRPr="00E430F6">
        <w:rPr>
          <w:rFonts w:eastAsia="宋体"/>
          <w:u w:val="single"/>
        </w:rPr>
        <w:t>That magazine</w:t>
      </w:r>
      <w:r w:rsidRPr="00E430F6">
        <w:rPr>
          <w:rFonts w:eastAsia="宋体"/>
        </w:rPr>
        <w:t xml:space="preserve"> is for women.</w:t>
      </w:r>
    </w:p>
    <w:p w:rsidR="00785232" w:rsidRPr="00785232" w:rsidRDefault="00E430F6" w:rsidP="00182A90">
      <w:pPr>
        <w:spacing w:after="84"/>
        <w:ind w:firstLine="480"/>
        <w:rPr>
          <w:lang w:eastAsia="zh-TW"/>
        </w:rPr>
      </w:pPr>
      <w:r w:rsidRPr="00E430F6">
        <w:rPr>
          <w:rFonts w:eastAsia="宋体"/>
          <w:u w:val="single"/>
        </w:rPr>
        <w:t>That magazine</w:t>
      </w:r>
      <w:r w:rsidRPr="00E430F6">
        <w:rPr>
          <w:rFonts w:eastAsia="宋体"/>
        </w:rPr>
        <w:t xml:space="preserve"> </w:t>
      </w:r>
      <w:r w:rsidRPr="00E430F6">
        <w:rPr>
          <w:rFonts w:eastAsia="宋体"/>
          <w:u w:val="single"/>
        </w:rPr>
        <w:t>looks</w:t>
      </w:r>
      <w:r w:rsidRPr="00E430F6">
        <w:rPr>
          <w:rFonts w:eastAsia="宋体"/>
        </w:rPr>
        <w:t xml:space="preserve"> </w:t>
      </w:r>
      <w:r w:rsidRPr="00E430F6">
        <w:rPr>
          <w:rFonts w:eastAsia="宋体"/>
          <w:u w:val="single"/>
        </w:rPr>
        <w:t>beautiful</w:t>
      </w:r>
      <w:r w:rsidRPr="00E430F6">
        <w:rPr>
          <w:rFonts w:eastAsia="宋体"/>
        </w:rPr>
        <w:t>.</w:t>
      </w:r>
    </w:p>
    <w:p w:rsidR="00DD2927" w:rsidRDefault="00E430F6" w:rsidP="00182A90">
      <w:pPr>
        <w:spacing w:after="84"/>
        <w:ind w:firstLine="480"/>
        <w:rPr>
          <w:lang w:eastAsia="zh-TW"/>
        </w:rPr>
      </w:pPr>
      <w:r w:rsidRPr="00E430F6">
        <w:rPr>
          <w:rFonts w:eastAsia="宋体" w:hint="eastAsia"/>
        </w:rPr>
        <w:t>这两个句子经由</w:t>
      </w:r>
      <w:r w:rsidRPr="00E430F6">
        <w:rPr>
          <w:rFonts w:eastAsia="宋体"/>
        </w:rPr>
        <w:t>magazine</w:t>
      </w:r>
      <w:r w:rsidRPr="00E430F6">
        <w:rPr>
          <w:rFonts w:eastAsia="宋体" w:hint="eastAsia"/>
        </w:rPr>
        <w:t>的交集建立关系，可以改写为关系代名词、制造出这个复句：</w:t>
      </w:r>
    </w:p>
    <w:p w:rsidR="00785232" w:rsidRPr="00785232" w:rsidRDefault="00E430F6" w:rsidP="00182A90">
      <w:pPr>
        <w:spacing w:after="84"/>
        <w:ind w:firstLine="480"/>
        <w:rPr>
          <w:lang w:eastAsia="zh-TW"/>
        </w:rPr>
      </w:pPr>
      <w:r w:rsidRPr="00E430F6">
        <w:rPr>
          <w:rFonts w:eastAsia="宋体"/>
          <w:u w:val="single"/>
        </w:rPr>
        <w:t>That magazine</w:t>
      </w:r>
      <w:r w:rsidRPr="00E430F6">
        <w:rPr>
          <w:rFonts w:eastAsia="宋体"/>
        </w:rPr>
        <w:t xml:space="preserve"> </w:t>
      </w:r>
      <w:r w:rsidRPr="00E430F6">
        <w:rPr>
          <w:rFonts w:eastAsia="宋体"/>
          <w:u w:val="single"/>
        </w:rPr>
        <w:t>which looks beautiful</w:t>
      </w:r>
      <w:r w:rsidRPr="00E430F6">
        <w:rPr>
          <w:rFonts w:eastAsia="宋体"/>
        </w:rPr>
        <w:t xml:space="preserve"> is for women.</w:t>
      </w:r>
    </w:p>
    <w:p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若要减化，可以先省略掉与先行词重复的主词</w:t>
      </w:r>
      <w:r w:rsidRPr="00E430F6">
        <w:rPr>
          <w:rFonts w:eastAsia="宋体"/>
        </w:rPr>
        <w:t>which</w:t>
      </w:r>
      <w:r w:rsidRPr="00E430F6">
        <w:rPr>
          <w:rFonts w:eastAsia="宋体" w:hint="eastAsia"/>
        </w:rPr>
        <w:t>。述部</w:t>
      </w:r>
      <w:r w:rsidRPr="00E430F6">
        <w:rPr>
          <w:rFonts w:eastAsia="宋体"/>
        </w:rPr>
        <w:t>looks beautiful</w:t>
      </w:r>
      <w:r w:rsidRPr="00E430F6">
        <w:rPr>
          <w:rFonts w:eastAsia="宋体" w:hint="eastAsia"/>
        </w:rPr>
        <w:t>可以改写为</w:t>
      </w:r>
      <w:r w:rsidRPr="00E430F6">
        <w:rPr>
          <w:rFonts w:eastAsia="宋体"/>
        </w:rPr>
        <w:t>beautiful-looking</w:t>
      </w:r>
      <w:r w:rsidRPr="00E430F6">
        <w:rPr>
          <w:rFonts w:eastAsia="宋体" w:hint="eastAsia"/>
        </w:rPr>
        <w:t>这个复合形容词，然后放进</w:t>
      </w:r>
      <w:r w:rsidRPr="00E430F6">
        <w:rPr>
          <w:rFonts w:eastAsia="宋体"/>
        </w:rPr>
        <w:t>the magazine</w:t>
      </w:r>
      <w:r w:rsidRPr="00E430F6">
        <w:rPr>
          <w:rFonts w:eastAsia="宋体" w:hint="eastAsia"/>
        </w:rPr>
        <w:t>这个名词词组中，成为如下的单句：</w:t>
      </w:r>
    </w:p>
    <w:p w:rsidR="00DD2927" w:rsidRDefault="00E430F6" w:rsidP="00182A90">
      <w:pPr>
        <w:spacing w:after="84"/>
        <w:ind w:firstLine="480"/>
        <w:rPr>
          <w:lang w:eastAsia="zh-TW"/>
        </w:rPr>
      </w:pPr>
      <w:r w:rsidRPr="00E430F6">
        <w:rPr>
          <w:rFonts w:eastAsia="宋体"/>
          <w:u w:val="single"/>
        </w:rPr>
        <w:t>That beautiful-looking magazine</w:t>
      </w:r>
      <w:r w:rsidRPr="00E430F6">
        <w:rPr>
          <w:rFonts w:eastAsia="宋体"/>
        </w:rPr>
        <w:t xml:space="preserve"> is for women.</w:t>
      </w:r>
    </w:p>
    <w:p w:rsidR="00DD2927" w:rsidRDefault="00E430F6" w:rsidP="00182A90">
      <w:pPr>
        <w:spacing w:after="84"/>
        <w:ind w:firstLine="480"/>
        <w:rPr>
          <w:lang w:eastAsia="zh-TW"/>
        </w:rPr>
      </w:pPr>
      <w:r w:rsidRPr="00E430F6">
        <w:rPr>
          <w:rFonts w:eastAsia="宋体" w:hint="eastAsia"/>
        </w:rPr>
        <w:t>下面这个例子的情况也差不多：</w:t>
      </w:r>
    </w:p>
    <w:p w:rsidR="00785232" w:rsidRPr="00785232" w:rsidRDefault="00E430F6" w:rsidP="00182A90">
      <w:pPr>
        <w:spacing w:after="84"/>
        <w:ind w:firstLine="480"/>
        <w:rPr>
          <w:lang w:eastAsia="zh-TW"/>
        </w:rPr>
      </w:pPr>
      <w:r w:rsidRPr="00E430F6">
        <w:rPr>
          <w:rFonts w:eastAsia="宋体"/>
        </w:rPr>
        <w:t xml:space="preserve">I’m enjoying </w:t>
      </w:r>
      <w:r w:rsidRPr="00E430F6">
        <w:rPr>
          <w:rFonts w:eastAsia="宋体"/>
          <w:u w:val="single"/>
        </w:rPr>
        <w:t>the sunset</w:t>
      </w:r>
      <w:r w:rsidRPr="00E430F6">
        <w:rPr>
          <w:rFonts w:eastAsia="宋体"/>
        </w:rPr>
        <w:t>.</w:t>
      </w:r>
    </w:p>
    <w:p w:rsidR="00785232" w:rsidRPr="00785232" w:rsidRDefault="00E430F6" w:rsidP="00182A90">
      <w:pPr>
        <w:spacing w:after="84"/>
        <w:ind w:firstLine="480"/>
        <w:rPr>
          <w:lang w:eastAsia="zh-TW"/>
        </w:rPr>
      </w:pPr>
      <w:r w:rsidRPr="00E430F6">
        <w:rPr>
          <w:rFonts w:eastAsia="宋体"/>
          <w:u w:val="single"/>
        </w:rPr>
        <w:t>The sunset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vanishing</w:t>
      </w:r>
      <w:r w:rsidRPr="00E430F6">
        <w:rPr>
          <w:rFonts w:eastAsia="宋体"/>
        </w:rPr>
        <w:t xml:space="preserve"> fast.</w:t>
      </w:r>
    </w:p>
    <w:p w:rsidR="00DD2927" w:rsidRDefault="00E430F6" w:rsidP="00182A90">
      <w:pPr>
        <w:pStyle w:val="Preface"/>
        <w:spacing w:after="84"/>
        <w:ind w:firstLine="480"/>
        <w:rPr>
          <w:lang w:eastAsia="zh-TW"/>
        </w:rPr>
      </w:pPr>
      <w:r w:rsidRPr="00E430F6">
        <w:rPr>
          <w:rFonts w:hint="eastAsia"/>
        </w:rPr>
        <w:t>夕阳快速消失。</w:t>
      </w:r>
    </w:p>
    <w:p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sunset</w:t>
      </w:r>
      <w:r w:rsidRPr="00E430F6">
        <w:rPr>
          <w:rFonts w:eastAsia="宋体" w:hint="eastAsia"/>
        </w:rPr>
        <w:t>建立关系，可以写成这样的复句：</w:t>
      </w:r>
    </w:p>
    <w:p w:rsidR="00785232" w:rsidRPr="00785232" w:rsidRDefault="00E430F6" w:rsidP="00182A90">
      <w:pPr>
        <w:spacing w:after="84"/>
        <w:ind w:firstLine="480"/>
        <w:rPr>
          <w:lang w:eastAsia="zh-TW"/>
        </w:rPr>
      </w:pPr>
      <w:r w:rsidRPr="00E430F6">
        <w:rPr>
          <w:rFonts w:eastAsia="宋体"/>
        </w:rPr>
        <w:t xml:space="preserve">I’m enjoying </w:t>
      </w:r>
      <w:r w:rsidRPr="00E430F6">
        <w:rPr>
          <w:rFonts w:eastAsia="宋体"/>
          <w:u w:val="single"/>
        </w:rPr>
        <w:t>the sunset</w:t>
      </w:r>
      <w:r w:rsidRPr="00E430F6">
        <w:rPr>
          <w:rFonts w:eastAsia="宋体"/>
        </w:rPr>
        <w:t xml:space="preserve">, </w:t>
      </w:r>
      <w:r w:rsidRPr="00E430F6">
        <w:rPr>
          <w:rFonts w:eastAsia="宋体"/>
          <w:u w:val="single"/>
        </w:rPr>
        <w:t>which is vanishing fast</w:t>
      </w:r>
      <w:r w:rsidRPr="00E430F6">
        <w:rPr>
          <w:rFonts w:eastAsia="宋体"/>
        </w:rPr>
        <w:t>.</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rPr>
        <w:t>which is vanishing fast</w:t>
      </w:r>
      <w:r w:rsidRPr="00E430F6">
        <w:rPr>
          <w:rFonts w:eastAsia="宋体" w:hint="eastAsia"/>
        </w:rPr>
        <w:t>可以这样减化：省略掉与先行词重复的主词</w:t>
      </w:r>
      <w:r w:rsidRPr="00E430F6">
        <w:rPr>
          <w:rFonts w:eastAsia="宋体"/>
        </w:rPr>
        <w:t>which</w:t>
      </w:r>
      <w:r w:rsidRPr="00E430F6">
        <w:rPr>
          <w:rFonts w:eastAsia="宋体" w:hint="eastAsia"/>
        </w:rPr>
        <w:t>、空洞的</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之后，剩下的补语</w:t>
      </w:r>
      <w:r w:rsidRPr="00E430F6">
        <w:rPr>
          <w:rFonts w:eastAsia="宋体"/>
        </w:rPr>
        <w:t>vanishing fast</w:t>
      </w:r>
      <w:r w:rsidRPr="00E430F6">
        <w:rPr>
          <w:rFonts w:eastAsia="宋体" w:hint="eastAsia"/>
        </w:rPr>
        <w:t>再改写为复合形容词</w:t>
      </w:r>
      <w:r w:rsidRPr="00E430F6">
        <w:rPr>
          <w:rFonts w:eastAsia="宋体"/>
        </w:rPr>
        <w:t>vast-vanishing</w:t>
      </w:r>
      <w:r w:rsidRPr="00E430F6">
        <w:rPr>
          <w:rFonts w:eastAsia="宋体" w:hint="eastAsia"/>
        </w:rPr>
        <w:t>，放入</w:t>
      </w:r>
      <w:r w:rsidRPr="00E430F6">
        <w:rPr>
          <w:rFonts w:eastAsia="宋体"/>
        </w:rPr>
        <w:t>the sunset</w:t>
      </w:r>
      <w:r w:rsidRPr="00E430F6">
        <w:rPr>
          <w:rFonts w:eastAsia="宋体" w:hint="eastAsia"/>
        </w:rPr>
        <w:t>这个名词词组中，成为如下的单句：</w:t>
      </w:r>
    </w:p>
    <w:p w:rsidR="00DD2927" w:rsidRDefault="00E430F6" w:rsidP="00182A90">
      <w:pPr>
        <w:spacing w:after="84"/>
        <w:ind w:firstLine="480"/>
        <w:rPr>
          <w:lang w:eastAsia="zh-TW"/>
        </w:rPr>
      </w:pPr>
      <w:r w:rsidRPr="00E430F6">
        <w:rPr>
          <w:rFonts w:eastAsia="宋体"/>
        </w:rPr>
        <w:t xml:space="preserve">I’m enjoying </w:t>
      </w:r>
      <w:r w:rsidRPr="00E430F6">
        <w:rPr>
          <w:rFonts w:eastAsia="宋体"/>
          <w:u w:val="single"/>
        </w:rPr>
        <w:t>the fast-vanishing sunset</w:t>
      </w:r>
      <w:r w:rsidRPr="00E430F6">
        <w:rPr>
          <w:rFonts w:eastAsia="宋体"/>
        </w:rPr>
        <w:t>.</w:t>
      </w:r>
    </w:p>
    <w:p w:rsidR="00DD2927" w:rsidRDefault="00E430F6" w:rsidP="00182A90">
      <w:pPr>
        <w:pStyle w:val="5"/>
        <w:spacing w:after="84"/>
        <w:rPr>
          <w:lang w:eastAsia="zh-TW"/>
        </w:rPr>
      </w:pPr>
      <w:r w:rsidRPr="00E430F6">
        <w:rPr>
          <w:rFonts w:hint="eastAsia"/>
        </w:rPr>
        <w:t>复合过去分词</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减化为复合形容词，如果原来是被动语态，往往会成为复合过去分词的形态，例如：</w:t>
      </w:r>
    </w:p>
    <w:p w:rsidR="00785232" w:rsidRPr="00785232" w:rsidRDefault="00E430F6" w:rsidP="00182A90">
      <w:pPr>
        <w:spacing w:after="84"/>
        <w:ind w:firstLine="480"/>
        <w:rPr>
          <w:lang w:eastAsia="zh-TW"/>
        </w:rPr>
      </w:pPr>
      <w:r w:rsidRPr="00E430F6">
        <w:rPr>
          <w:rFonts w:eastAsia="宋体"/>
        </w:rPr>
        <w:t xml:space="preserve">I love </w:t>
      </w:r>
      <w:r w:rsidRPr="00E430F6">
        <w:rPr>
          <w:rFonts w:eastAsia="宋体"/>
          <w:u w:val="single"/>
        </w:rPr>
        <w:t>these high peaks</w:t>
      </w:r>
      <w:r w:rsidRPr="00E430F6">
        <w:rPr>
          <w:rFonts w:eastAsia="宋体"/>
        </w:rPr>
        <w:t>.</w:t>
      </w:r>
    </w:p>
    <w:p w:rsidR="00785232" w:rsidRPr="00785232" w:rsidRDefault="00E430F6" w:rsidP="00182A90">
      <w:pPr>
        <w:spacing w:after="84"/>
        <w:ind w:firstLine="480"/>
        <w:rPr>
          <w:lang w:eastAsia="zh-TW"/>
        </w:rPr>
      </w:pPr>
      <w:r w:rsidRPr="00E430F6">
        <w:rPr>
          <w:rFonts w:eastAsia="宋体"/>
          <w:u w:val="single"/>
        </w:rPr>
        <w:t>These high peaks</w:t>
      </w:r>
      <w:r w:rsidRPr="00E430F6">
        <w:rPr>
          <w:rFonts w:eastAsia="宋体"/>
        </w:rPr>
        <w:t xml:space="preserve"> </w:t>
      </w:r>
      <w:r w:rsidRPr="00E430F6">
        <w:rPr>
          <w:rFonts w:eastAsia="宋体"/>
          <w:u w:val="single"/>
        </w:rPr>
        <w:t>are</w:t>
      </w:r>
      <w:r w:rsidRPr="00E430F6">
        <w:rPr>
          <w:rFonts w:eastAsia="宋体"/>
        </w:rPr>
        <w:t xml:space="preserve"> </w:t>
      </w:r>
      <w:r w:rsidRPr="00E430F6">
        <w:rPr>
          <w:rFonts w:eastAsia="宋体"/>
          <w:u w:val="single"/>
        </w:rPr>
        <w:t>covered</w:t>
      </w:r>
      <w:r w:rsidRPr="00E430F6">
        <w:rPr>
          <w:rFonts w:eastAsia="宋体"/>
        </w:rPr>
        <w:t xml:space="preserve"> with snow.</w:t>
      </w:r>
    </w:p>
    <w:p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these high peaks</w:t>
      </w:r>
      <w:r w:rsidRPr="00E430F6">
        <w:rPr>
          <w:rFonts w:eastAsia="宋体" w:hint="eastAsia"/>
        </w:rPr>
        <w:t>建立关系，可以改写为关系代名词、制造</w:t>
      </w:r>
      <w:r w:rsidRPr="00E430F6">
        <w:rPr>
          <w:rFonts w:eastAsia="宋体" w:hint="eastAsia"/>
        </w:rPr>
        <w:lastRenderedPageBreak/>
        <w:t>出下面这个复句：</w:t>
      </w:r>
    </w:p>
    <w:p w:rsidR="00785232" w:rsidRPr="00785232" w:rsidRDefault="00E430F6" w:rsidP="00182A90">
      <w:pPr>
        <w:spacing w:after="84"/>
        <w:ind w:firstLine="480"/>
        <w:rPr>
          <w:lang w:eastAsia="zh-TW"/>
        </w:rPr>
      </w:pPr>
      <w:r w:rsidRPr="00E430F6">
        <w:rPr>
          <w:rFonts w:eastAsia="宋体"/>
        </w:rPr>
        <w:t xml:space="preserve">I love </w:t>
      </w:r>
      <w:r w:rsidRPr="00E430F6">
        <w:rPr>
          <w:rFonts w:eastAsia="宋体"/>
          <w:u w:val="single"/>
        </w:rPr>
        <w:t>these high peaks</w:t>
      </w:r>
      <w:r w:rsidRPr="00E430F6">
        <w:rPr>
          <w:rFonts w:eastAsia="宋体"/>
        </w:rPr>
        <w:t>, [which are covered with snow].</w:t>
      </w:r>
      <w:r w:rsidR="00785232" w:rsidRPr="00785232">
        <w:rPr>
          <w:rFonts w:hint="eastAsia"/>
          <w:lang w:eastAsia="zh-TW"/>
        </w:rPr>
        <w:t xml:space="preserve"> </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rPr>
        <w:t>which are covered with snow</w:t>
      </w:r>
      <w:r w:rsidRPr="00E430F6">
        <w:rPr>
          <w:rFonts w:eastAsia="宋体" w:hint="eastAsia"/>
        </w:rPr>
        <w:t>可以如此减化：除去与先行词重复的主词与空洞的</w:t>
      </w:r>
      <w:r w:rsidRPr="00E430F6">
        <w:rPr>
          <w:rFonts w:eastAsia="宋体"/>
        </w:rPr>
        <w:t>be</w:t>
      </w:r>
      <w:r w:rsidRPr="00E430F6">
        <w:rPr>
          <w:rFonts w:eastAsia="宋体" w:hint="eastAsia"/>
        </w:rPr>
        <w:t>动词，剩下的补语</w:t>
      </w:r>
      <w:r w:rsidRPr="00E430F6">
        <w:rPr>
          <w:rFonts w:eastAsia="宋体"/>
        </w:rPr>
        <w:t>covered with snow</w:t>
      </w:r>
      <w:r w:rsidRPr="00E430F6">
        <w:rPr>
          <w:rFonts w:eastAsia="宋体" w:hint="eastAsia"/>
        </w:rPr>
        <w:t>进一步制造出一个复合过去分词</w:t>
      </w:r>
      <w:r w:rsidRPr="00E430F6">
        <w:rPr>
          <w:rFonts w:eastAsia="宋体"/>
        </w:rPr>
        <w:t>snow-covered</w:t>
      </w:r>
      <w:r w:rsidRPr="00E430F6">
        <w:rPr>
          <w:rFonts w:eastAsia="宋体" w:hint="eastAsia"/>
        </w:rPr>
        <w:t>，放进</w:t>
      </w:r>
      <w:r w:rsidRPr="00E430F6">
        <w:rPr>
          <w:rFonts w:eastAsia="宋体"/>
        </w:rPr>
        <w:t>these high peaks</w:t>
      </w:r>
      <w:r w:rsidRPr="00E430F6">
        <w:rPr>
          <w:rFonts w:eastAsia="宋体" w:hint="eastAsia"/>
        </w:rPr>
        <w:t>这个名词词组中，成为这个单句：</w:t>
      </w:r>
    </w:p>
    <w:p w:rsidR="00DD2927" w:rsidRDefault="00E430F6" w:rsidP="00182A90">
      <w:pPr>
        <w:spacing w:after="84"/>
        <w:ind w:firstLine="480"/>
        <w:rPr>
          <w:lang w:eastAsia="zh-TW"/>
        </w:rPr>
      </w:pPr>
      <w:r w:rsidRPr="00E430F6">
        <w:rPr>
          <w:rFonts w:eastAsia="宋体"/>
        </w:rPr>
        <w:t xml:space="preserve">I love </w:t>
      </w:r>
      <w:r w:rsidRPr="00E430F6">
        <w:rPr>
          <w:rFonts w:eastAsia="宋体"/>
          <w:u w:val="single"/>
        </w:rPr>
        <w:t>these high, snow-covered peaks</w:t>
      </w:r>
      <w:r w:rsidRPr="00E430F6">
        <w:rPr>
          <w:rFonts w:eastAsia="宋体"/>
        </w:rPr>
        <w:t>.</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u w:val="single"/>
        </w:rPr>
        <w:t>These apples</w:t>
      </w:r>
      <w:r w:rsidRPr="00E430F6">
        <w:rPr>
          <w:rFonts w:eastAsia="宋体"/>
        </w:rPr>
        <w:t xml:space="preserve"> are beginning to rot.</w:t>
      </w:r>
    </w:p>
    <w:p w:rsidR="00785232" w:rsidRPr="00785232" w:rsidRDefault="00E430F6" w:rsidP="00182A90">
      <w:pPr>
        <w:spacing w:after="84"/>
        <w:ind w:firstLine="480"/>
        <w:rPr>
          <w:lang w:eastAsia="zh-TW"/>
        </w:rPr>
      </w:pPr>
      <w:r w:rsidRPr="00E430F6">
        <w:rPr>
          <w:rFonts w:eastAsia="宋体"/>
          <w:u w:val="single"/>
        </w:rPr>
        <w:t>These apples</w:t>
      </w:r>
      <w:r w:rsidRPr="00E430F6">
        <w:rPr>
          <w:rFonts w:eastAsia="宋体"/>
        </w:rPr>
        <w:t xml:space="preserve"> </w:t>
      </w:r>
      <w:r w:rsidRPr="00E430F6">
        <w:rPr>
          <w:rFonts w:eastAsia="宋体"/>
          <w:u w:val="single"/>
        </w:rPr>
        <w:t>were</w:t>
      </w:r>
      <w:r w:rsidRPr="00E430F6">
        <w:rPr>
          <w:rFonts w:eastAsia="宋体"/>
        </w:rPr>
        <w:t xml:space="preserve"> </w:t>
      </w:r>
      <w:r w:rsidRPr="00E430F6">
        <w:rPr>
          <w:rFonts w:eastAsia="宋体"/>
          <w:u w:val="single"/>
        </w:rPr>
        <w:t>bitten</w:t>
      </w:r>
      <w:r w:rsidRPr="00E430F6">
        <w:rPr>
          <w:rFonts w:eastAsia="宋体"/>
        </w:rPr>
        <w:t xml:space="preserve"> by frost.</w:t>
      </w:r>
    </w:p>
    <w:p w:rsidR="00DD2927" w:rsidRDefault="00E430F6" w:rsidP="00182A90">
      <w:pPr>
        <w:pStyle w:val="Preface"/>
        <w:spacing w:after="84"/>
        <w:ind w:firstLine="480"/>
        <w:rPr>
          <w:lang w:eastAsia="zh-TW"/>
        </w:rPr>
      </w:pPr>
      <w:r w:rsidRPr="00E430F6">
        <w:rPr>
          <w:rFonts w:hint="eastAsia"/>
        </w:rPr>
        <w:t>这些苹果被霜冻坏了。</w:t>
      </w:r>
    </w:p>
    <w:p w:rsidR="00DD2927" w:rsidRDefault="00E430F6" w:rsidP="00182A90">
      <w:pPr>
        <w:spacing w:after="84"/>
        <w:ind w:firstLine="480"/>
        <w:rPr>
          <w:lang w:eastAsia="zh-TW"/>
        </w:rPr>
      </w:pPr>
      <w:r w:rsidRPr="00E430F6">
        <w:rPr>
          <w:rFonts w:eastAsia="宋体" w:hint="eastAsia"/>
        </w:rPr>
        <w:t>这两个句子可以用关系</w:t>
      </w:r>
      <w:r w:rsidR="00BF5096">
        <w:rPr>
          <w:rFonts w:eastAsia="宋体" w:hint="eastAsia"/>
        </w:rPr>
        <w:t>从句</w:t>
      </w:r>
      <w:r w:rsidRPr="00E430F6">
        <w:rPr>
          <w:rFonts w:eastAsia="宋体" w:hint="eastAsia"/>
        </w:rPr>
        <w:t>连接、改写为下面这个复句：</w:t>
      </w:r>
    </w:p>
    <w:p w:rsidR="00785232" w:rsidRPr="00785232" w:rsidRDefault="00E430F6" w:rsidP="00182A90">
      <w:pPr>
        <w:spacing w:after="84"/>
        <w:ind w:firstLine="480"/>
        <w:rPr>
          <w:lang w:eastAsia="zh-TW"/>
        </w:rPr>
      </w:pPr>
      <w:r w:rsidRPr="00E430F6">
        <w:rPr>
          <w:rFonts w:eastAsia="宋体"/>
          <w:u w:val="single"/>
        </w:rPr>
        <w:t>These apples</w:t>
      </w:r>
      <w:r w:rsidRPr="00E430F6">
        <w:rPr>
          <w:rFonts w:eastAsia="宋体"/>
        </w:rPr>
        <w:t>, [which were bitten by frost], are beginning to rot.</w:t>
      </w:r>
    </w:p>
    <w:p w:rsidR="00DD2927" w:rsidRDefault="00E430F6" w:rsidP="00182A90">
      <w:pPr>
        <w:spacing w:after="84"/>
        <w:ind w:firstLine="480"/>
        <w:rPr>
          <w:lang w:eastAsia="zh-TW"/>
        </w:rPr>
      </w:pPr>
      <w:r w:rsidRPr="00E430F6">
        <w:rPr>
          <w:rFonts w:eastAsia="宋体" w:hint="eastAsia"/>
        </w:rPr>
        <w:t>其中的关系</w:t>
      </w:r>
      <w:r w:rsidR="00BF5096">
        <w:rPr>
          <w:rFonts w:eastAsia="宋体" w:hint="eastAsia"/>
        </w:rPr>
        <w:t>从句</w:t>
      </w:r>
      <w:r w:rsidRPr="00E430F6">
        <w:rPr>
          <w:rFonts w:eastAsia="宋体" w:hint="eastAsia"/>
        </w:rPr>
        <w:t>，一般的减化方式是省掉与先行词重复的主词</w:t>
      </w:r>
      <w:r w:rsidRPr="00E430F6">
        <w:rPr>
          <w:rFonts w:eastAsia="宋体"/>
        </w:rPr>
        <w:t>which</w:t>
      </w:r>
      <w:r w:rsidRPr="00E430F6">
        <w:rPr>
          <w:rFonts w:eastAsia="宋体" w:hint="eastAsia"/>
        </w:rPr>
        <w:t>与空洞的</w:t>
      </w:r>
      <w:r w:rsidRPr="00E430F6">
        <w:rPr>
          <w:rFonts w:eastAsia="宋体"/>
        </w:rPr>
        <w:t>be</w:t>
      </w:r>
      <w:r w:rsidRPr="00E430F6">
        <w:rPr>
          <w:rFonts w:eastAsia="宋体" w:hint="eastAsia"/>
        </w:rPr>
        <w:t>动词</w:t>
      </w:r>
      <w:r w:rsidRPr="00E430F6">
        <w:rPr>
          <w:rFonts w:eastAsia="宋体"/>
        </w:rPr>
        <w:t>were</w:t>
      </w:r>
      <w:r w:rsidRPr="00E430F6">
        <w:rPr>
          <w:rFonts w:eastAsia="宋体" w:hint="eastAsia"/>
        </w:rPr>
        <w:t>，留下补语部分，成为：</w:t>
      </w:r>
    </w:p>
    <w:p w:rsidR="00785232" w:rsidRPr="00785232" w:rsidRDefault="00E430F6" w:rsidP="00182A90">
      <w:pPr>
        <w:spacing w:after="84"/>
        <w:ind w:firstLine="480"/>
        <w:rPr>
          <w:lang w:eastAsia="zh-TW"/>
        </w:rPr>
      </w:pPr>
      <w:r w:rsidRPr="00E430F6">
        <w:rPr>
          <w:rFonts w:eastAsia="宋体"/>
          <w:u w:val="single"/>
        </w:rPr>
        <w:t>These apples</w:t>
      </w:r>
      <w:r w:rsidRPr="00E430F6">
        <w:rPr>
          <w:rFonts w:eastAsia="宋体"/>
        </w:rPr>
        <w:t>, [bitten by frost], are beginning to rot.</w:t>
      </w:r>
    </w:p>
    <w:p w:rsidR="00DD2927" w:rsidRDefault="00E430F6" w:rsidP="00182A90">
      <w:pPr>
        <w:spacing w:after="84"/>
        <w:ind w:firstLine="480"/>
        <w:rPr>
          <w:lang w:eastAsia="zh-TW"/>
        </w:rPr>
      </w:pPr>
      <w:r w:rsidRPr="00E430F6">
        <w:rPr>
          <w:rFonts w:eastAsia="宋体" w:hint="eastAsia"/>
        </w:rPr>
        <w:t>但是</w:t>
      </w:r>
      <w:r w:rsidRPr="00E430F6">
        <w:rPr>
          <w:rFonts w:eastAsia="宋体"/>
        </w:rPr>
        <w:t>bitten by frost</w:t>
      </w:r>
      <w:r w:rsidRPr="00E430F6">
        <w:rPr>
          <w:rFonts w:eastAsia="宋体" w:hint="eastAsia"/>
        </w:rPr>
        <w:t>这个形容词词组如果不放在减化</w:t>
      </w:r>
      <w:r w:rsidR="00BF5096">
        <w:rPr>
          <w:rFonts w:eastAsia="宋体" w:hint="eastAsia"/>
        </w:rPr>
        <w:t>从句</w:t>
      </w:r>
      <w:r w:rsidRPr="00E430F6">
        <w:rPr>
          <w:rFonts w:eastAsia="宋体" w:hint="eastAsia"/>
        </w:rPr>
        <w:t>的补语位置，也可以制造成复合形容词</w:t>
      </w:r>
      <w:r w:rsidRPr="00E430F6">
        <w:rPr>
          <w:rFonts w:eastAsia="宋体"/>
        </w:rPr>
        <w:t>frost-bitten</w:t>
      </w:r>
      <w:r w:rsidRPr="00E430F6">
        <w:rPr>
          <w:rFonts w:eastAsia="宋体" w:hint="eastAsia"/>
        </w:rPr>
        <w:t>而改放在</w:t>
      </w:r>
      <w:r w:rsidRPr="00E430F6">
        <w:rPr>
          <w:rFonts w:eastAsia="宋体"/>
        </w:rPr>
        <w:t>these apple</w:t>
      </w:r>
      <w:r w:rsidRPr="00E430F6">
        <w:rPr>
          <w:rFonts w:eastAsia="宋体" w:hint="eastAsia"/>
        </w:rPr>
        <w:t>这个名词词组中的位置，如下：</w:t>
      </w:r>
    </w:p>
    <w:p w:rsidR="00EA57E3" w:rsidRDefault="00E430F6" w:rsidP="00182A90">
      <w:pPr>
        <w:spacing w:after="84"/>
        <w:ind w:firstLine="480"/>
        <w:rPr>
          <w:lang w:eastAsia="zh-TW"/>
        </w:rPr>
      </w:pPr>
      <w:r w:rsidRPr="00E430F6">
        <w:rPr>
          <w:rFonts w:eastAsia="宋体"/>
          <w:u w:val="single"/>
        </w:rPr>
        <w:t>These frost-bitten apples</w:t>
      </w:r>
      <w:r w:rsidRPr="00E430F6">
        <w:rPr>
          <w:rFonts w:eastAsia="宋体"/>
        </w:rPr>
        <w:t xml:space="preserve"> are beginning to rot.</w:t>
      </w:r>
    </w:p>
    <w:p w:rsidR="00DD2927" w:rsidRDefault="00E430F6" w:rsidP="00182A90">
      <w:pPr>
        <w:pStyle w:val="4"/>
        <w:spacing w:after="84"/>
        <w:rPr>
          <w:lang w:eastAsia="zh-TW"/>
        </w:rPr>
      </w:pPr>
      <w:r w:rsidRPr="00E430F6">
        <w:rPr>
          <w:rFonts w:hint="eastAsia"/>
        </w:rPr>
        <w:t>减化为形容词</w:t>
      </w:r>
    </w:p>
    <w:p w:rsidR="00DD2927" w:rsidRDefault="00E430F6" w:rsidP="00182A90">
      <w:pPr>
        <w:spacing w:after="84"/>
        <w:ind w:firstLine="480"/>
        <w:rPr>
          <w:lang w:eastAsia="zh-TW"/>
        </w:rPr>
      </w:pPr>
      <w:r w:rsidRPr="00E430F6">
        <w:rPr>
          <w:rFonts w:eastAsia="宋体" w:hint="eastAsia"/>
        </w:rPr>
        <w:t>如果关系</w:t>
      </w:r>
      <w:r w:rsidR="00BF5096">
        <w:rPr>
          <w:rFonts w:eastAsia="宋体" w:hint="eastAsia"/>
        </w:rPr>
        <w:t>从句</w:t>
      </w:r>
      <w:r w:rsidRPr="00E430F6">
        <w:rPr>
          <w:rFonts w:eastAsia="宋体" w:hint="eastAsia"/>
        </w:rPr>
        <w:t>是</w:t>
      </w:r>
      <w:r w:rsidRPr="00E430F6">
        <w:rPr>
          <w:rFonts w:eastAsia="宋体"/>
        </w:rPr>
        <w:t>S + V + C</w:t>
      </w:r>
      <w:r w:rsidRPr="00E430F6">
        <w:rPr>
          <w:rFonts w:eastAsia="宋体" w:hint="eastAsia"/>
        </w:rPr>
        <w:t>的句型，主词补语是形容词，那么减化过程中省略掉主词和</w:t>
      </w:r>
      <w:r w:rsidRPr="00E430F6">
        <w:rPr>
          <w:rFonts w:eastAsia="宋体"/>
        </w:rPr>
        <w:t>be</w:t>
      </w:r>
      <w:r w:rsidRPr="00E430F6">
        <w:rPr>
          <w:rFonts w:eastAsia="宋体" w:hint="eastAsia"/>
        </w:rPr>
        <w:t>动词之后，剩下的就是单纯的形容词补语。例如：</w:t>
      </w:r>
    </w:p>
    <w:p w:rsidR="00785232" w:rsidRPr="00785232" w:rsidRDefault="00E430F6" w:rsidP="00182A90">
      <w:pPr>
        <w:spacing w:after="84"/>
        <w:ind w:firstLine="480"/>
        <w:rPr>
          <w:lang w:eastAsia="zh-TW"/>
        </w:rPr>
      </w:pPr>
      <w:r w:rsidRPr="00E430F6">
        <w:rPr>
          <w:rFonts w:eastAsia="宋体"/>
        </w:rPr>
        <w:t xml:space="preserve">A chimpanzee is </w:t>
      </w:r>
      <w:r w:rsidRPr="00E430F6">
        <w:rPr>
          <w:rFonts w:eastAsia="宋体"/>
          <w:u w:val="single"/>
        </w:rPr>
        <w:t>an animal</w:t>
      </w:r>
      <w:r w:rsidRPr="00E430F6">
        <w:rPr>
          <w:rFonts w:eastAsia="宋体"/>
        </w:rPr>
        <w:t xml:space="preserve"> [that is capable of reason].</w:t>
      </w:r>
    </w:p>
    <w:p w:rsidR="00DD2927" w:rsidRDefault="00E430F6" w:rsidP="00182A90">
      <w:pPr>
        <w:pStyle w:val="Preface"/>
        <w:spacing w:after="84"/>
        <w:ind w:firstLine="480"/>
        <w:rPr>
          <w:lang w:eastAsia="zh-TW"/>
        </w:rPr>
      </w:pPr>
      <w:r w:rsidRPr="00E430F6">
        <w:rPr>
          <w:rFonts w:hint="eastAsia"/>
        </w:rPr>
        <w:t>黑猩猩是一种具有理性能力的动物。</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中的主词就是关系代名词</w:t>
      </w:r>
      <w:r w:rsidRPr="00E430F6">
        <w:rPr>
          <w:rFonts w:eastAsia="宋体"/>
        </w:rPr>
        <w:t>that</w:t>
      </w:r>
      <w:r w:rsidRPr="00E430F6">
        <w:rPr>
          <w:rFonts w:eastAsia="宋体" w:hint="eastAsia"/>
        </w:rPr>
        <w:t>（相当于</w:t>
      </w:r>
      <w:r w:rsidRPr="00E430F6">
        <w:rPr>
          <w:rFonts w:eastAsia="宋体"/>
        </w:rPr>
        <w:t>which</w:t>
      </w:r>
      <w:r w:rsidRPr="00E430F6">
        <w:rPr>
          <w:rFonts w:eastAsia="宋体" w:hint="eastAsia"/>
        </w:rPr>
        <w:t>）、与先行词</w:t>
      </w:r>
      <w:r w:rsidRPr="00E430F6">
        <w:rPr>
          <w:rFonts w:eastAsia="宋体"/>
        </w:rPr>
        <w:t>an animal</w:t>
      </w:r>
      <w:r w:rsidRPr="00E430F6">
        <w:rPr>
          <w:rFonts w:eastAsia="宋体" w:hint="eastAsia"/>
        </w:rPr>
        <w:t>重复。动词是</w:t>
      </w:r>
      <w:r w:rsidRPr="00E430F6">
        <w:rPr>
          <w:rFonts w:eastAsia="宋体"/>
        </w:rPr>
        <w:t>be</w:t>
      </w:r>
      <w:r w:rsidRPr="00E430F6">
        <w:rPr>
          <w:rFonts w:eastAsia="宋体" w:hint="eastAsia"/>
        </w:rPr>
        <w:t>动词，后面是用形容词词组</w:t>
      </w:r>
      <w:r w:rsidRPr="00E430F6">
        <w:rPr>
          <w:rFonts w:eastAsia="宋体"/>
        </w:rPr>
        <w:t>capable of reason</w:t>
      </w:r>
      <w:r w:rsidRPr="00E430F6">
        <w:rPr>
          <w:rFonts w:eastAsia="宋体" w:hint="eastAsia"/>
        </w:rPr>
        <w:t>当主词补语。减化的做法是省略掉重复的主词与空洞的</w:t>
      </w:r>
      <w:r w:rsidRPr="00E430F6">
        <w:rPr>
          <w:rFonts w:eastAsia="宋体"/>
        </w:rPr>
        <w:t>be</w:t>
      </w:r>
      <w:r w:rsidRPr="00E430F6">
        <w:rPr>
          <w:rFonts w:eastAsia="宋体" w:hint="eastAsia"/>
        </w:rPr>
        <w:t>动词，剩下的补语部分就是简单的形容词词组，如下：</w:t>
      </w:r>
    </w:p>
    <w:p w:rsidR="00785232" w:rsidRPr="00785232" w:rsidRDefault="00E430F6" w:rsidP="00182A90">
      <w:pPr>
        <w:spacing w:after="84"/>
        <w:ind w:firstLine="480"/>
        <w:rPr>
          <w:lang w:eastAsia="zh-TW"/>
        </w:rPr>
      </w:pPr>
      <w:r w:rsidRPr="00E430F6">
        <w:rPr>
          <w:rFonts w:eastAsia="宋体"/>
        </w:rPr>
        <w:t xml:space="preserve">A chimpanzee is </w:t>
      </w:r>
      <w:r w:rsidRPr="00E430F6">
        <w:rPr>
          <w:rFonts w:eastAsia="宋体"/>
          <w:u w:val="single"/>
        </w:rPr>
        <w:t>an animal</w:t>
      </w:r>
      <w:r w:rsidRPr="00E430F6">
        <w:rPr>
          <w:rFonts w:eastAsia="宋体"/>
        </w:rPr>
        <w:t xml:space="preserve"> [capable of reason].</w:t>
      </w:r>
    </w:p>
    <w:p w:rsidR="00DD2927" w:rsidRDefault="00E430F6" w:rsidP="00182A90">
      <w:pPr>
        <w:spacing w:after="84"/>
        <w:ind w:firstLine="480"/>
        <w:rPr>
          <w:lang w:eastAsia="zh-TW"/>
        </w:rPr>
      </w:pPr>
      <w:r w:rsidRPr="00E430F6">
        <w:rPr>
          <w:rFonts w:eastAsia="宋体" w:hint="eastAsia"/>
        </w:rPr>
        <w:t>这个减化关系</w:t>
      </w:r>
      <w:r w:rsidR="00BF5096">
        <w:rPr>
          <w:rFonts w:eastAsia="宋体" w:hint="eastAsia"/>
        </w:rPr>
        <w:t>从句</w:t>
      </w:r>
      <w:r w:rsidRPr="00E430F6">
        <w:rPr>
          <w:rFonts w:eastAsia="宋体" w:hint="eastAsia"/>
        </w:rPr>
        <w:t>仍然具有指示功能，指出先行词是「哪种」动物。再看一个例子：</w:t>
      </w:r>
    </w:p>
    <w:p w:rsidR="00785232" w:rsidRPr="00785232" w:rsidRDefault="00E430F6" w:rsidP="00182A90">
      <w:pPr>
        <w:spacing w:after="84"/>
        <w:ind w:firstLine="480"/>
        <w:rPr>
          <w:lang w:eastAsia="zh-TW"/>
        </w:rPr>
      </w:pPr>
      <w:r w:rsidRPr="00E430F6">
        <w:rPr>
          <w:rFonts w:eastAsia="宋体"/>
          <w:u w:val="single"/>
        </w:rPr>
        <w:t>The boy</w:t>
      </w:r>
      <w:r w:rsidRPr="00E430F6">
        <w:rPr>
          <w:rFonts w:eastAsia="宋体"/>
        </w:rPr>
        <w:t>, [who is usually tall and heavy for his age], wants to be a sumo wrestler.</w:t>
      </w:r>
    </w:p>
    <w:p w:rsidR="00DD2927" w:rsidRDefault="00E430F6" w:rsidP="00182A90">
      <w:pPr>
        <w:pStyle w:val="Preface"/>
        <w:spacing w:after="84"/>
        <w:ind w:firstLine="480"/>
        <w:rPr>
          <w:lang w:eastAsia="zh-TW"/>
        </w:rPr>
      </w:pPr>
      <w:r w:rsidRPr="00E430F6">
        <w:rPr>
          <w:rFonts w:hint="eastAsia"/>
        </w:rPr>
        <w:lastRenderedPageBreak/>
        <w:t>这个男孩，以他的年龄来说长得特别高大，想当相扑选手。</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的主词就是关系代名词</w:t>
      </w:r>
      <w:r w:rsidRPr="00E430F6">
        <w:rPr>
          <w:rFonts w:eastAsia="宋体"/>
        </w:rPr>
        <w:t>who</w:t>
      </w:r>
      <w:r w:rsidRPr="00E430F6">
        <w:rPr>
          <w:rFonts w:eastAsia="宋体" w:hint="eastAsia"/>
        </w:rPr>
        <w:t>，和先行词</w:t>
      </w:r>
      <w:r w:rsidRPr="00E430F6">
        <w:rPr>
          <w:rFonts w:eastAsia="宋体"/>
        </w:rPr>
        <w:t>the boy</w:t>
      </w:r>
      <w:r w:rsidRPr="00E430F6">
        <w:rPr>
          <w:rFonts w:eastAsia="宋体" w:hint="eastAsia"/>
        </w:rPr>
        <w:t>重复。动词是</w:t>
      </w:r>
      <w:r w:rsidRPr="00E430F6">
        <w:rPr>
          <w:rFonts w:eastAsia="宋体"/>
        </w:rPr>
        <w:t>be</w:t>
      </w:r>
      <w:r w:rsidRPr="00E430F6">
        <w:rPr>
          <w:rFonts w:eastAsia="宋体" w:hint="eastAsia"/>
        </w:rPr>
        <w:t>，后面的主词补语是形容词词组</w:t>
      </w:r>
      <w:r w:rsidRPr="00E430F6">
        <w:rPr>
          <w:rFonts w:eastAsia="宋体"/>
        </w:rPr>
        <w:t>unusually tall and heary for his age</w:t>
      </w:r>
      <w:r w:rsidRPr="00E430F6">
        <w:rPr>
          <w:rFonts w:eastAsia="宋体" w:hint="eastAsia"/>
        </w:rPr>
        <w:t>。这个关系</w:t>
      </w:r>
      <w:r w:rsidR="00BF5096">
        <w:rPr>
          <w:rFonts w:eastAsia="宋体" w:hint="eastAsia"/>
        </w:rPr>
        <w:t>从句</w:t>
      </w:r>
      <w:r w:rsidRPr="00E430F6">
        <w:rPr>
          <w:rFonts w:eastAsia="宋体" w:hint="eastAsia"/>
        </w:rPr>
        <w:t>前后有一对逗点隔开，不具有指示性，所以关系代名词不能用</w:t>
      </w:r>
      <w:r w:rsidRPr="00E430F6">
        <w:rPr>
          <w:rFonts w:eastAsia="宋体"/>
        </w:rPr>
        <w:t>that</w:t>
      </w:r>
      <w:r w:rsidRPr="00E430F6">
        <w:rPr>
          <w:rFonts w:eastAsia="宋体" w:hint="eastAsia"/>
        </w:rPr>
        <w:t>。减化的方式仍然相同：省略掉重复的主词</w:t>
      </w:r>
      <w:r w:rsidRPr="00E430F6">
        <w:rPr>
          <w:rFonts w:eastAsia="宋体"/>
        </w:rPr>
        <w:t>who</w:t>
      </w:r>
      <w:r w:rsidRPr="00E430F6">
        <w:rPr>
          <w:rFonts w:eastAsia="宋体" w:hint="eastAsia"/>
        </w:rPr>
        <w:t>和空洞的</w:t>
      </w:r>
      <w:r w:rsidRPr="00E430F6">
        <w:rPr>
          <w:rFonts w:eastAsia="宋体"/>
        </w:rPr>
        <w:t>be</w:t>
      </w:r>
      <w:r w:rsidRPr="00E430F6">
        <w:rPr>
          <w:rFonts w:eastAsia="宋体" w:hint="eastAsia"/>
        </w:rPr>
        <w:t>动词，剩下的减化</w:t>
      </w:r>
      <w:r w:rsidR="00BF5096">
        <w:rPr>
          <w:rFonts w:eastAsia="宋体" w:hint="eastAsia"/>
        </w:rPr>
        <w:t>从句</w:t>
      </w:r>
      <w:r w:rsidRPr="00E430F6">
        <w:rPr>
          <w:rFonts w:eastAsia="宋体" w:hint="eastAsia"/>
        </w:rPr>
        <w:t>就是单纯的形容词补语，如下：</w:t>
      </w:r>
    </w:p>
    <w:p w:rsidR="00785232" w:rsidRPr="00785232" w:rsidRDefault="00E430F6" w:rsidP="00182A90">
      <w:pPr>
        <w:spacing w:after="84"/>
        <w:ind w:firstLine="480"/>
        <w:rPr>
          <w:lang w:eastAsia="zh-TW"/>
        </w:rPr>
      </w:pPr>
      <w:r w:rsidRPr="00E430F6">
        <w:rPr>
          <w:rFonts w:eastAsia="宋体"/>
          <w:u w:val="single"/>
        </w:rPr>
        <w:t>The boy</w:t>
      </w:r>
      <w:r w:rsidRPr="00E430F6">
        <w:rPr>
          <w:rFonts w:eastAsia="宋体"/>
        </w:rPr>
        <w:t>, [usually tall and heavy for his age], wants to be a sumo wrestler.</w:t>
      </w:r>
    </w:p>
    <w:p w:rsidR="00DD2927" w:rsidRDefault="00E430F6" w:rsidP="00182A90">
      <w:pPr>
        <w:spacing w:after="84"/>
        <w:ind w:firstLine="480"/>
        <w:rPr>
          <w:lang w:eastAsia="zh-TW"/>
        </w:rPr>
      </w:pPr>
      <w:r w:rsidRPr="00E430F6">
        <w:rPr>
          <w:rFonts w:eastAsia="宋体" w:hint="eastAsia"/>
        </w:rPr>
        <w:t>这个减化关系</w:t>
      </w:r>
      <w:r w:rsidR="00BF5096">
        <w:rPr>
          <w:rFonts w:eastAsia="宋体" w:hint="eastAsia"/>
        </w:rPr>
        <w:t>从句</w:t>
      </w:r>
      <w:r w:rsidRPr="00E430F6">
        <w:rPr>
          <w:rFonts w:eastAsia="宋体" w:hint="eastAsia"/>
        </w:rPr>
        <w:t>前后打一对逗点隔开，因为它是不具指示功能的补充说明。</w:t>
      </w:r>
    </w:p>
    <w:p w:rsidR="00DD2927" w:rsidRDefault="00E430F6" w:rsidP="00182A90">
      <w:pPr>
        <w:pStyle w:val="4"/>
        <w:spacing w:after="84"/>
        <w:rPr>
          <w:lang w:eastAsia="zh-TW"/>
        </w:rPr>
      </w:pPr>
      <w:r w:rsidRPr="00E430F6">
        <w:rPr>
          <w:rFonts w:hint="eastAsia"/>
        </w:rPr>
        <w:t>减化为名词</w:t>
      </w:r>
    </w:p>
    <w:p w:rsidR="00DD2927" w:rsidRDefault="00E430F6" w:rsidP="00182A90">
      <w:pPr>
        <w:spacing w:after="84"/>
        <w:ind w:firstLine="480"/>
        <w:rPr>
          <w:lang w:eastAsia="zh-TW"/>
        </w:rPr>
      </w:pPr>
      <w:r w:rsidRPr="00E430F6">
        <w:rPr>
          <w:rFonts w:eastAsia="宋体" w:hint="eastAsia"/>
        </w:rPr>
        <w:t>如果关系</w:t>
      </w:r>
      <w:r w:rsidR="00BF5096">
        <w:rPr>
          <w:rFonts w:eastAsia="宋体" w:hint="eastAsia"/>
        </w:rPr>
        <w:t>从句</w:t>
      </w:r>
      <w:r w:rsidRPr="00E430F6">
        <w:rPr>
          <w:rFonts w:eastAsia="宋体" w:hint="eastAsia"/>
        </w:rPr>
        <w:t>是</w:t>
      </w:r>
      <w:r w:rsidRPr="00E430F6">
        <w:rPr>
          <w:rFonts w:eastAsia="宋体"/>
        </w:rPr>
        <w:t>S + V + C</w:t>
      </w:r>
      <w:r w:rsidRPr="00E430F6">
        <w:rPr>
          <w:rFonts w:eastAsia="宋体" w:hint="eastAsia"/>
        </w:rPr>
        <w:t>的句型，而主词补语是个名词词组，那么在减化过程中省略掉主词与</w:t>
      </w:r>
      <w:r w:rsidRPr="00E430F6">
        <w:rPr>
          <w:rFonts w:eastAsia="宋体"/>
        </w:rPr>
        <w:t>be</w:t>
      </w:r>
      <w:r w:rsidRPr="00E430F6">
        <w:rPr>
          <w:rFonts w:eastAsia="宋体" w:hint="eastAsia"/>
        </w:rPr>
        <w:t>动词之后，剩下的部分就是那个名词词组。这个名词词组是原来的主词补语，也就是传统文法所谓的</w:t>
      </w:r>
      <w:r w:rsidR="009D20F5">
        <w:rPr>
          <w:rFonts w:eastAsia="宋体" w:hint="eastAsia"/>
        </w:rPr>
        <w:t>同位语</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The Great Wall of China</w:t>
      </w:r>
      <w:r w:rsidRPr="00E430F6">
        <w:rPr>
          <w:rFonts w:eastAsia="宋体"/>
        </w:rPr>
        <w:t>, [which is the largest man-made structure on earth],</w:t>
      </w:r>
      <w:r w:rsidR="00785232" w:rsidRPr="00785232">
        <w:rPr>
          <w:rFonts w:hint="eastAsia"/>
          <w:lang w:eastAsia="zh-TW"/>
        </w:rPr>
        <w:t xml:space="preserve"> </w:t>
      </w:r>
      <w:r w:rsidRPr="00E430F6">
        <w:rPr>
          <w:rFonts w:eastAsia="宋体"/>
        </w:rPr>
        <w:t>no longer serves a military function.</w:t>
      </w:r>
    </w:p>
    <w:p w:rsidR="00DD2927" w:rsidRDefault="00E430F6" w:rsidP="00182A90">
      <w:pPr>
        <w:pStyle w:val="Preface"/>
        <w:spacing w:after="84"/>
        <w:ind w:firstLine="480"/>
        <w:rPr>
          <w:lang w:eastAsia="zh-TW"/>
        </w:rPr>
      </w:pPr>
      <w:r w:rsidRPr="00E430F6">
        <w:rPr>
          <w:rFonts w:hint="eastAsia"/>
        </w:rPr>
        <w:t>中国的长城（世界最大的人造结构）已经不再具有军事功能。</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的主词是关系代名词</w:t>
      </w:r>
      <w:r w:rsidRPr="00E430F6">
        <w:rPr>
          <w:rFonts w:eastAsia="宋体"/>
        </w:rPr>
        <w:t>which</w:t>
      </w:r>
      <w:r w:rsidRPr="00E430F6">
        <w:rPr>
          <w:rFonts w:eastAsia="宋体" w:hint="eastAsia"/>
        </w:rPr>
        <w:t>，与先行词重复。动词是</w:t>
      </w:r>
      <w:r w:rsidRPr="00E430F6">
        <w:rPr>
          <w:rFonts w:eastAsia="宋体"/>
        </w:rPr>
        <w:t>be</w:t>
      </w:r>
      <w:r w:rsidRPr="00E430F6">
        <w:rPr>
          <w:rFonts w:eastAsia="宋体" w:hint="eastAsia"/>
        </w:rPr>
        <w:t>，后面的主词补语是名词词组</w:t>
      </w:r>
      <w:r w:rsidRPr="00E430F6">
        <w:rPr>
          <w:rFonts w:eastAsia="宋体"/>
        </w:rPr>
        <w:t>the largest man-made structure on earth</w:t>
      </w:r>
      <w:r w:rsidRPr="00E430F6">
        <w:rPr>
          <w:rFonts w:eastAsia="宋体" w:hint="eastAsia"/>
        </w:rPr>
        <w:t>。减化的做法是省略掉主词和</w:t>
      </w:r>
      <w:r w:rsidRPr="00E430F6">
        <w:rPr>
          <w:rFonts w:eastAsia="宋体"/>
        </w:rPr>
        <w:t>be</w:t>
      </w:r>
      <w:r w:rsidRPr="00E430F6">
        <w:rPr>
          <w:rFonts w:eastAsia="宋体" w:hint="eastAsia"/>
        </w:rPr>
        <w:t>动词、留下补语部分，成为：</w:t>
      </w:r>
    </w:p>
    <w:p w:rsidR="00DD2927" w:rsidRDefault="00E430F6" w:rsidP="00182A90">
      <w:pPr>
        <w:spacing w:after="84"/>
        <w:ind w:firstLine="480"/>
        <w:rPr>
          <w:lang w:eastAsia="zh-TW"/>
        </w:rPr>
      </w:pPr>
      <w:r w:rsidRPr="00E430F6">
        <w:rPr>
          <w:rFonts w:eastAsia="宋体"/>
          <w:u w:val="single"/>
        </w:rPr>
        <w:t>The Great Wall of China</w:t>
      </w:r>
      <w:r w:rsidRPr="00E430F6">
        <w:rPr>
          <w:rFonts w:eastAsia="宋体"/>
        </w:rPr>
        <w:t>, [the largest man-made structure on earth],</w:t>
      </w:r>
      <w:r w:rsidR="00785232" w:rsidRPr="00785232">
        <w:rPr>
          <w:rFonts w:hint="eastAsia"/>
          <w:lang w:eastAsia="zh-TW"/>
        </w:rPr>
        <w:t xml:space="preserve"> </w:t>
      </w:r>
      <w:r w:rsidRPr="00E430F6">
        <w:rPr>
          <w:rFonts w:eastAsia="宋体"/>
        </w:rPr>
        <w:t>no longer serves a military function.</w:t>
      </w:r>
    </w:p>
    <w:p w:rsidR="00DD2927" w:rsidRDefault="00E430F6" w:rsidP="00182A90">
      <w:pPr>
        <w:spacing w:after="84"/>
        <w:ind w:firstLine="480"/>
        <w:rPr>
          <w:lang w:eastAsia="zh-TW"/>
        </w:rPr>
      </w:pPr>
      <w:r w:rsidRPr="00E430F6">
        <w:rPr>
          <w:rFonts w:eastAsia="宋体" w:hint="eastAsia"/>
        </w:rPr>
        <w:t>原来的关系</w:t>
      </w:r>
      <w:r w:rsidR="00BF5096">
        <w:rPr>
          <w:rFonts w:eastAsia="宋体" w:hint="eastAsia"/>
        </w:rPr>
        <w:t>从句</w:t>
      </w:r>
      <w:r w:rsidRPr="00E430F6">
        <w:rPr>
          <w:rFonts w:eastAsia="宋体" w:hint="eastAsia"/>
        </w:rPr>
        <w:t>放在一对括号式的逗点中，不具有指示功能、只是个补充说明。减化之后剩下来的主词补语（所谓的</w:t>
      </w:r>
      <w:r w:rsidR="009D20F5">
        <w:rPr>
          <w:rFonts w:eastAsia="宋体" w:hint="eastAsia"/>
        </w:rPr>
        <w:t>同位语</w:t>
      </w:r>
      <w:r w:rsidRPr="00E430F6">
        <w:rPr>
          <w:rFonts w:eastAsia="宋体" w:hint="eastAsia"/>
        </w:rPr>
        <w:t>）仍然放在一对逗点里面作补充说明使用。再看一个例子：</w:t>
      </w:r>
    </w:p>
    <w:p w:rsidR="00785232" w:rsidRPr="00785232" w:rsidRDefault="00E430F6" w:rsidP="00182A90">
      <w:pPr>
        <w:spacing w:after="84"/>
        <w:ind w:firstLine="480"/>
        <w:rPr>
          <w:lang w:eastAsia="zh-TW"/>
        </w:rPr>
      </w:pPr>
      <w:r w:rsidRPr="00E430F6">
        <w:rPr>
          <w:rFonts w:eastAsia="宋体"/>
        </w:rPr>
        <w:t xml:space="preserve">This movie features </w:t>
      </w:r>
      <w:r w:rsidRPr="00E430F6">
        <w:rPr>
          <w:rFonts w:eastAsia="宋体"/>
          <w:u w:val="single"/>
        </w:rPr>
        <w:t>Tom Hanks</w:t>
      </w:r>
      <w:r w:rsidRPr="00E430F6">
        <w:rPr>
          <w:rFonts w:eastAsia="宋体"/>
        </w:rPr>
        <w:t>, [who is my favorite movie star].</w:t>
      </w:r>
    </w:p>
    <w:p w:rsidR="00DD2927" w:rsidRDefault="00E430F6" w:rsidP="00182A90">
      <w:pPr>
        <w:pStyle w:val="Preface"/>
        <w:spacing w:after="84"/>
        <w:ind w:firstLine="480"/>
        <w:rPr>
          <w:lang w:eastAsia="zh-TW"/>
        </w:rPr>
      </w:pPr>
      <w:r w:rsidRPr="00E430F6">
        <w:rPr>
          <w:rFonts w:hint="eastAsia"/>
        </w:rPr>
        <w:t>这部电影主打汤姆汉克斯，那是我最喜爱的影星。</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的主词就是关系代名词</w:t>
      </w:r>
      <w:r w:rsidRPr="00E430F6">
        <w:rPr>
          <w:rFonts w:eastAsia="宋体"/>
        </w:rPr>
        <w:t>who</w:t>
      </w:r>
      <w:r w:rsidRPr="00E430F6">
        <w:rPr>
          <w:rFonts w:eastAsia="宋体" w:hint="eastAsia"/>
        </w:rPr>
        <w:t>，和先行词重复。这个关系</w:t>
      </w:r>
      <w:r w:rsidR="00BF5096">
        <w:rPr>
          <w:rFonts w:eastAsia="宋体" w:hint="eastAsia"/>
        </w:rPr>
        <w:t>从句</w:t>
      </w:r>
      <w:r w:rsidRPr="00E430F6">
        <w:rPr>
          <w:rFonts w:eastAsia="宋体" w:hint="eastAsia"/>
        </w:rPr>
        <w:t>放在一对逗点里面，属于补充说明的性质、不具指示功能。减化的方式是把重复的主词和空洞的</w:t>
      </w:r>
      <w:r w:rsidRPr="00E430F6">
        <w:rPr>
          <w:rFonts w:eastAsia="宋体"/>
        </w:rPr>
        <w:t>be</w:t>
      </w:r>
      <w:r w:rsidRPr="00E430F6">
        <w:rPr>
          <w:rFonts w:eastAsia="宋体" w:hint="eastAsia"/>
        </w:rPr>
        <w:t>动词省略，剩下的主词补语是名词词组</w:t>
      </w:r>
      <w:r w:rsidRPr="00E430F6">
        <w:rPr>
          <w:rFonts w:eastAsia="宋体"/>
        </w:rPr>
        <w:t>my favorite movie star</w:t>
      </w:r>
      <w:r w:rsidRPr="00E430F6">
        <w:rPr>
          <w:rFonts w:eastAsia="宋体" w:hint="eastAsia"/>
        </w:rPr>
        <w:t>，也就是传统文法所谓的</w:t>
      </w:r>
      <w:r w:rsidR="009D20F5">
        <w:rPr>
          <w:rFonts w:eastAsia="宋体" w:hint="eastAsia"/>
        </w:rPr>
        <w:t>同位语</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This movie features </w:t>
      </w:r>
      <w:r w:rsidRPr="00E430F6">
        <w:rPr>
          <w:rFonts w:eastAsia="宋体"/>
          <w:u w:val="single"/>
        </w:rPr>
        <w:t>Tom Hanks</w:t>
      </w:r>
      <w:r w:rsidRPr="00E430F6">
        <w:rPr>
          <w:rFonts w:eastAsia="宋体"/>
        </w:rPr>
        <w:t>, [my favorite movie star].</w:t>
      </w:r>
    </w:p>
    <w:p w:rsidR="00DD2927" w:rsidRDefault="00E430F6" w:rsidP="00182A90">
      <w:pPr>
        <w:pStyle w:val="4"/>
        <w:spacing w:after="84"/>
        <w:rPr>
          <w:rFonts w:eastAsia="PMingLiU"/>
          <w:lang w:eastAsia="zh-TW"/>
        </w:rPr>
      </w:pPr>
      <w:r w:rsidRPr="00E430F6">
        <w:rPr>
          <w:rFonts w:hint="eastAsia"/>
        </w:rPr>
        <w:t>减化为</w:t>
      </w:r>
      <w:r w:rsidR="007F24EC">
        <w:rPr>
          <w:rFonts w:hint="eastAsia"/>
        </w:rPr>
        <w:t>不定式</w:t>
      </w:r>
    </w:p>
    <w:p w:rsidR="00DD2927" w:rsidRDefault="00E430F6" w:rsidP="00182A90">
      <w:pPr>
        <w:spacing w:after="84"/>
        <w:ind w:firstLine="480"/>
        <w:rPr>
          <w:lang w:eastAsia="zh-TW"/>
        </w:rPr>
      </w:pPr>
      <w:r w:rsidRPr="00E430F6">
        <w:rPr>
          <w:rFonts w:eastAsia="宋体" w:hint="eastAsia"/>
        </w:rPr>
        <w:t>本章至此整理的情况都有一个共同点：都是用关系代名词当关系</w:t>
      </w:r>
      <w:r w:rsidR="00BF5096">
        <w:rPr>
          <w:rFonts w:eastAsia="宋体" w:hint="eastAsia"/>
        </w:rPr>
        <w:t>从句</w:t>
      </w:r>
      <w:r w:rsidRPr="00E430F6">
        <w:rPr>
          <w:rFonts w:eastAsia="宋体" w:hint="eastAsia"/>
        </w:rPr>
        <w:t>的主词，在进行减化时将这个与先行词重复的主词省略掉。不过，关系</w:t>
      </w:r>
      <w:r w:rsidR="00BF5096">
        <w:rPr>
          <w:rFonts w:eastAsia="宋体" w:hint="eastAsia"/>
        </w:rPr>
        <w:t>从句</w:t>
      </w:r>
      <w:r w:rsidRPr="00E430F6">
        <w:rPr>
          <w:rFonts w:eastAsia="宋体" w:hint="eastAsia"/>
        </w:rPr>
        <w:t>如果是减化为</w:t>
      </w:r>
      <w:r w:rsidR="00750148">
        <w:rPr>
          <w:rFonts w:eastAsia="宋体" w:hint="eastAsia"/>
        </w:rPr>
        <w:t>动词不定式</w:t>
      </w:r>
      <w:r w:rsidRPr="00E430F6">
        <w:rPr>
          <w:rFonts w:eastAsia="宋体" w:hint="eastAsia"/>
        </w:rPr>
        <w:t>，那么关系</w:t>
      </w:r>
      <w:r w:rsidR="00BF5096">
        <w:rPr>
          <w:rFonts w:eastAsia="宋体" w:hint="eastAsia"/>
        </w:rPr>
        <w:t>从句</w:t>
      </w:r>
      <w:r w:rsidRPr="00E430F6">
        <w:rPr>
          <w:rFonts w:eastAsia="宋体" w:hint="eastAsia"/>
        </w:rPr>
        <w:t>的主词可以有比较大的弹性：不一定是关系</w:t>
      </w:r>
      <w:r w:rsidRPr="00E430F6">
        <w:rPr>
          <w:rFonts w:eastAsia="宋体" w:hint="eastAsia"/>
        </w:rPr>
        <w:lastRenderedPageBreak/>
        <w:t>代名词当主词，而是只要够清楚就可以减化。而且也不一定都是用关系代名词当关系词，关系副词也有可能。</w:t>
      </w:r>
    </w:p>
    <w:p w:rsidR="00DD2927" w:rsidRDefault="00E430F6" w:rsidP="00182A90">
      <w:pPr>
        <w:spacing w:after="84"/>
        <w:ind w:firstLine="480"/>
        <w:rPr>
          <w:lang w:eastAsia="zh-TW"/>
        </w:rPr>
      </w:pPr>
      <w:r w:rsidRPr="009C1F6C">
        <w:rPr>
          <w:rStyle w:val="af1"/>
          <w:rFonts w:hint="eastAsia"/>
        </w:rPr>
        <w:t>关系</w:t>
      </w:r>
      <w:r w:rsidR="00BF5096" w:rsidRPr="009C1F6C">
        <w:rPr>
          <w:rStyle w:val="af1"/>
          <w:rFonts w:hint="eastAsia"/>
        </w:rPr>
        <w:t>从句</w:t>
      </w:r>
      <w:r w:rsidRPr="009C1F6C">
        <w:rPr>
          <w:rStyle w:val="af1"/>
          <w:rFonts w:hint="eastAsia"/>
        </w:rPr>
        <w:t>要想减化为</w:t>
      </w:r>
      <w:r w:rsidR="00750148" w:rsidRPr="009C1F6C">
        <w:rPr>
          <w:rStyle w:val="af1"/>
          <w:rFonts w:hint="eastAsia"/>
        </w:rPr>
        <w:t>动词不定式</w:t>
      </w:r>
      <w:r w:rsidRPr="009C1F6C">
        <w:rPr>
          <w:rStyle w:val="af1"/>
          <w:rFonts w:hint="eastAsia"/>
        </w:rPr>
        <w:t>，有一个先决条件：动词词组必须包含语气助动词在内。</w:t>
      </w:r>
      <w:r w:rsidRPr="00E430F6">
        <w:rPr>
          <w:rFonts w:eastAsia="宋体" w:hint="eastAsia"/>
        </w:rPr>
        <w:t>只要有语气助动词，可以先把语气助动词改写为</w:t>
      </w:r>
      <w:r w:rsidRPr="00E430F6">
        <w:rPr>
          <w:rFonts w:eastAsia="宋体"/>
        </w:rPr>
        <w:t>be + to</w:t>
      </w:r>
      <w:r w:rsidRPr="00E430F6">
        <w:rPr>
          <w:rFonts w:eastAsia="宋体" w:hint="eastAsia"/>
        </w:rPr>
        <w:t>，然后在进行减化时仍然是把</w:t>
      </w:r>
      <w:r w:rsidRPr="00E430F6">
        <w:rPr>
          <w:rFonts w:eastAsia="宋体"/>
        </w:rPr>
        <w:t>be</w:t>
      </w:r>
      <w:r w:rsidRPr="00E430F6">
        <w:rPr>
          <w:rFonts w:eastAsia="宋体" w:hint="eastAsia"/>
        </w:rPr>
        <w:t>动词省掉，剩下的就是</w:t>
      </w:r>
      <w:r w:rsidR="00750148">
        <w:rPr>
          <w:rFonts w:eastAsia="宋体" w:hint="eastAsia"/>
        </w:rPr>
        <w:t>动词不定式</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This is not </w:t>
      </w:r>
      <w:r w:rsidRPr="00E430F6">
        <w:rPr>
          <w:rFonts w:eastAsia="宋体"/>
          <w:u w:val="single"/>
        </w:rPr>
        <w:t>the right thing</w:t>
      </w:r>
      <w:r w:rsidRPr="00E430F6">
        <w:rPr>
          <w:rFonts w:eastAsia="宋体"/>
        </w:rPr>
        <w:t xml:space="preserve"> [which you should do].</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which</w:t>
      </w:r>
      <w:r w:rsidRPr="00E430F6">
        <w:rPr>
          <w:rFonts w:eastAsia="宋体" w:hint="eastAsia"/>
        </w:rPr>
        <w:t>不再扮演主词的角色，而是动词</w:t>
      </w:r>
      <w:r w:rsidRPr="00E430F6">
        <w:rPr>
          <w:rFonts w:eastAsia="宋体"/>
        </w:rPr>
        <w:t>should do</w:t>
      </w:r>
      <w:r w:rsidRPr="00E430F6">
        <w:rPr>
          <w:rFonts w:eastAsia="宋体" w:hint="eastAsia"/>
        </w:rPr>
        <w:t>的</w:t>
      </w:r>
      <w:r w:rsidR="009D20F5">
        <w:rPr>
          <w:rFonts w:eastAsia="宋体" w:hint="eastAsia"/>
        </w:rPr>
        <w:t>受词（宾语）</w:t>
      </w:r>
      <w:r w:rsidRPr="00E430F6">
        <w:rPr>
          <w:rFonts w:eastAsia="宋体" w:hint="eastAsia"/>
        </w:rPr>
        <w:t>。因为关系代名词是</w:t>
      </w:r>
      <w:r w:rsidR="009D20F5">
        <w:rPr>
          <w:rFonts w:eastAsia="宋体" w:hint="eastAsia"/>
        </w:rPr>
        <w:t>受词（宾语）</w:t>
      </w:r>
      <w:r w:rsidRPr="00E430F6">
        <w:rPr>
          <w:rFonts w:eastAsia="宋体" w:hint="eastAsia"/>
        </w:rPr>
        <w:t>，可以先行省略，剩下</w:t>
      </w:r>
      <w:r w:rsidRPr="00E430F6">
        <w:rPr>
          <w:rFonts w:eastAsia="宋体"/>
        </w:rPr>
        <w:t>you should do</w:t>
      </w:r>
      <w:r w:rsidRPr="00E430F6">
        <w:rPr>
          <w:rFonts w:eastAsia="宋体" w:hint="eastAsia"/>
        </w:rPr>
        <w:t>，再来进行减化：主词</w:t>
      </w:r>
      <w:r w:rsidRPr="00E430F6">
        <w:rPr>
          <w:rFonts w:eastAsia="宋体"/>
        </w:rPr>
        <w:t>you</w:t>
      </w:r>
      <w:r w:rsidRPr="00E430F6">
        <w:rPr>
          <w:rFonts w:eastAsia="宋体" w:hint="eastAsia"/>
        </w:rPr>
        <w:t>省掉的话句意仍然清楚，动词部分有语气助动词</w:t>
      </w:r>
      <w:r w:rsidRPr="00E430F6">
        <w:rPr>
          <w:rFonts w:eastAsia="宋体"/>
        </w:rPr>
        <w:t>should</w:t>
      </w:r>
      <w:r w:rsidRPr="00E430F6">
        <w:rPr>
          <w:rFonts w:eastAsia="宋体" w:hint="eastAsia"/>
        </w:rPr>
        <w:t>，减化的结果就是变成表示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This is not </w:t>
      </w:r>
      <w:r w:rsidRPr="00E430F6">
        <w:rPr>
          <w:rFonts w:eastAsia="宋体"/>
          <w:u w:val="single"/>
        </w:rPr>
        <w:t>the right thing</w:t>
      </w:r>
      <w:r w:rsidRPr="00E430F6">
        <w:rPr>
          <w:rFonts w:eastAsia="宋体"/>
        </w:rPr>
        <w:t xml:space="preserve"> [to do].</w:t>
      </w:r>
    </w:p>
    <w:p w:rsidR="00DD2927" w:rsidRDefault="00E430F6" w:rsidP="00182A90">
      <w:pPr>
        <w:spacing w:after="84"/>
        <w:ind w:firstLine="480"/>
        <w:rPr>
          <w:lang w:eastAsia="zh-TW"/>
        </w:rPr>
      </w:pPr>
      <w:r w:rsidRPr="00E430F6">
        <w:rPr>
          <w:rFonts w:eastAsia="宋体" w:hint="eastAsia"/>
        </w:rPr>
        <w:t>比较简单的看法是直接把</w:t>
      </w:r>
      <w:r w:rsidRPr="00E430F6">
        <w:rPr>
          <w:rFonts w:eastAsia="宋体"/>
        </w:rPr>
        <w:t>to do</w:t>
      </w:r>
      <w:r w:rsidRPr="00E430F6">
        <w:rPr>
          <w:rFonts w:eastAsia="宋体" w:hint="eastAsia"/>
        </w:rPr>
        <w:t>视为动词词组</w:t>
      </w:r>
      <w:r w:rsidRPr="00E430F6">
        <w:rPr>
          <w:rFonts w:eastAsia="宋体"/>
        </w:rPr>
        <w:t>should do</w:t>
      </w:r>
      <w:r w:rsidRPr="00E430F6">
        <w:rPr>
          <w:rFonts w:eastAsia="宋体" w:hint="eastAsia"/>
        </w:rPr>
        <w:t>的词类变化看待：把限定动词</w:t>
      </w:r>
      <w:r w:rsidRPr="00E430F6">
        <w:rPr>
          <w:rFonts w:eastAsia="宋体"/>
        </w:rPr>
        <w:t>should do</w:t>
      </w:r>
      <w:r w:rsidRPr="00E430F6">
        <w:rPr>
          <w:rFonts w:eastAsia="宋体" w:hint="eastAsia"/>
        </w:rPr>
        <w:t>变成</w:t>
      </w:r>
      <w:r w:rsidR="00750148">
        <w:rPr>
          <w:rFonts w:eastAsia="宋体" w:hint="eastAsia"/>
        </w:rPr>
        <w:t>动词不定式</w:t>
      </w:r>
      <w:r w:rsidRPr="00E430F6">
        <w:rPr>
          <w:rFonts w:eastAsia="宋体"/>
        </w:rPr>
        <w:t>to do</w:t>
      </w:r>
      <w:r w:rsidRPr="00E430F6">
        <w:rPr>
          <w:rFonts w:eastAsia="宋体" w:hint="eastAsia"/>
        </w:rPr>
        <w:t>，就可以当形容词使用、修饰</w:t>
      </w:r>
      <w:r w:rsidRPr="00E430F6">
        <w:rPr>
          <w:rFonts w:eastAsia="宋体"/>
        </w:rPr>
        <w:t>the right thing</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If you want a loan</w:t>
      </w:r>
      <w:r w:rsidRPr="00E430F6">
        <w:rPr>
          <w:rFonts w:eastAsia="宋体"/>
        </w:rPr>
        <w:t xml:space="preserve">, our manager is </w:t>
      </w:r>
      <w:r w:rsidRPr="00E430F6">
        <w:rPr>
          <w:rFonts w:eastAsia="宋体"/>
          <w:u w:val="single"/>
        </w:rPr>
        <w:t>the person</w:t>
      </w:r>
      <w:r w:rsidRPr="00E430F6">
        <w:rPr>
          <w:rFonts w:eastAsia="宋体"/>
        </w:rPr>
        <w:t xml:space="preserve"> [whom you should see].</w:t>
      </w:r>
      <w:r w:rsidR="00785232" w:rsidRPr="00785232">
        <w:rPr>
          <w:lang w:eastAsia="zh-TW"/>
        </w:rPr>
        <w:t xml:space="preserve"> </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whom</w:t>
      </w:r>
      <w:r w:rsidRPr="00E430F6">
        <w:rPr>
          <w:rFonts w:eastAsia="宋体" w:hint="eastAsia"/>
        </w:rPr>
        <w:t>是动词</w:t>
      </w:r>
      <w:r w:rsidRPr="00E430F6">
        <w:rPr>
          <w:rFonts w:eastAsia="宋体"/>
        </w:rPr>
        <w:t>should see</w:t>
      </w:r>
      <w:r w:rsidRPr="00E430F6">
        <w:rPr>
          <w:rFonts w:eastAsia="宋体" w:hint="eastAsia"/>
        </w:rPr>
        <w:t>的</w:t>
      </w:r>
      <w:r w:rsidR="009D20F5">
        <w:rPr>
          <w:rFonts w:eastAsia="宋体" w:hint="eastAsia"/>
        </w:rPr>
        <w:t>受词（宾语）</w:t>
      </w:r>
      <w:r w:rsidRPr="00E430F6">
        <w:rPr>
          <w:rFonts w:eastAsia="宋体" w:hint="eastAsia"/>
        </w:rPr>
        <w:t>，可以先行省略，剩下的</w:t>
      </w:r>
      <w:r w:rsidRPr="00E430F6">
        <w:rPr>
          <w:rFonts w:eastAsia="宋体"/>
        </w:rPr>
        <w:t>you should see</w:t>
      </w:r>
      <w:r w:rsidRPr="00E430F6">
        <w:rPr>
          <w:rFonts w:eastAsia="宋体" w:hint="eastAsia"/>
        </w:rPr>
        <w:t>再来进行减化：省略掉重复的主词</w:t>
      </w:r>
      <w:r w:rsidRPr="00E430F6">
        <w:rPr>
          <w:rFonts w:eastAsia="宋体"/>
        </w:rPr>
        <w:t>you</w:t>
      </w:r>
      <w:r w:rsidRPr="00E430F6">
        <w:rPr>
          <w:rFonts w:eastAsia="宋体" w:hint="eastAsia"/>
        </w:rPr>
        <w:t>（与副词</w:t>
      </w:r>
      <w:r w:rsidR="00BF5096">
        <w:rPr>
          <w:rFonts w:eastAsia="宋体" w:hint="eastAsia"/>
        </w:rPr>
        <w:t>从句</w:t>
      </w:r>
      <w:r w:rsidRPr="00E430F6">
        <w:rPr>
          <w:rFonts w:eastAsia="宋体" w:hint="eastAsia"/>
        </w:rPr>
        <w:t>主词重复）、助动词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If you want a loan</w:t>
      </w:r>
      <w:r w:rsidRPr="00E430F6">
        <w:rPr>
          <w:rFonts w:eastAsia="宋体"/>
        </w:rPr>
        <w:t xml:space="preserve">, our manager is </w:t>
      </w:r>
      <w:r w:rsidRPr="00E430F6">
        <w:rPr>
          <w:rFonts w:eastAsia="宋体"/>
          <w:u w:val="single"/>
        </w:rPr>
        <w:t>the person</w:t>
      </w:r>
      <w:r w:rsidRPr="00E430F6">
        <w:rPr>
          <w:rFonts w:eastAsia="宋体"/>
        </w:rPr>
        <w:t xml:space="preserve"> [to see].</w:t>
      </w:r>
      <w:r w:rsidR="00785232" w:rsidRPr="00785232">
        <w:rPr>
          <w:lang w:eastAsia="zh-TW"/>
        </w:rPr>
        <w:t xml:space="preserve"> </w:t>
      </w:r>
    </w:p>
    <w:p w:rsidR="00DD2927" w:rsidRDefault="00E430F6" w:rsidP="00182A90">
      <w:pPr>
        <w:spacing w:after="84"/>
        <w:ind w:firstLine="480"/>
        <w:rPr>
          <w:lang w:eastAsia="zh-TW"/>
        </w:rPr>
      </w:pPr>
      <w:r w:rsidRPr="00E430F6">
        <w:rPr>
          <w:rFonts w:eastAsia="宋体" w:hint="eastAsia"/>
        </w:rPr>
        <w:t>比较简单的看法是把</w:t>
      </w:r>
      <w:r w:rsidRPr="00E430F6">
        <w:rPr>
          <w:rFonts w:eastAsia="宋体"/>
        </w:rPr>
        <w:t>to see</w:t>
      </w:r>
      <w:r w:rsidRPr="00E430F6">
        <w:rPr>
          <w:rFonts w:eastAsia="宋体" w:hint="eastAsia"/>
        </w:rPr>
        <w:t>直接视为动词词组</w:t>
      </w:r>
      <w:r w:rsidRPr="00E430F6">
        <w:rPr>
          <w:rFonts w:eastAsia="宋体"/>
        </w:rPr>
        <w:t>should see</w:t>
      </w:r>
      <w:r w:rsidRPr="00E430F6">
        <w:rPr>
          <w:rFonts w:eastAsia="宋体" w:hint="eastAsia"/>
        </w:rPr>
        <w:t>的词类变化看待：将限定动词</w:t>
      </w:r>
      <w:r w:rsidRPr="00E430F6">
        <w:rPr>
          <w:rFonts w:eastAsia="宋体"/>
        </w:rPr>
        <w:t>should see</w:t>
      </w:r>
      <w:r w:rsidRPr="00E430F6">
        <w:rPr>
          <w:rFonts w:eastAsia="宋体" w:hint="eastAsia"/>
        </w:rPr>
        <w:t>变成</w:t>
      </w:r>
      <w:r w:rsidR="00750148">
        <w:rPr>
          <w:rFonts w:eastAsia="宋体" w:hint="eastAsia"/>
        </w:rPr>
        <w:t>动词不定式</w:t>
      </w:r>
      <w:r w:rsidRPr="00E430F6">
        <w:rPr>
          <w:rFonts w:eastAsia="宋体"/>
        </w:rPr>
        <w:t>to see</w:t>
      </w:r>
      <w:r w:rsidRPr="00E430F6">
        <w:rPr>
          <w:rFonts w:eastAsia="宋体" w:hint="eastAsia"/>
        </w:rPr>
        <w:t>，可以当形容词使用、修饰</w:t>
      </w:r>
      <w:r w:rsidRPr="00E430F6">
        <w:rPr>
          <w:rFonts w:eastAsia="宋体"/>
        </w:rPr>
        <w:t>the person</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u w:val="single"/>
        </w:rPr>
        <w:t>If you like Cantonese food</w:t>
      </w:r>
      <w:r w:rsidRPr="00E430F6">
        <w:rPr>
          <w:rFonts w:eastAsia="宋体"/>
        </w:rPr>
        <w:t xml:space="preserve">, I know just </w:t>
      </w:r>
      <w:r w:rsidRPr="00E430F6">
        <w:rPr>
          <w:rFonts w:eastAsia="宋体"/>
          <w:u w:val="single"/>
        </w:rPr>
        <w:t>the place</w:t>
      </w:r>
      <w:r w:rsidRPr="00E430F6">
        <w:rPr>
          <w:rFonts w:eastAsia="宋体"/>
        </w:rPr>
        <w:t xml:space="preserve"> [where you can go].</w:t>
      </w:r>
      <w:r w:rsidR="00785232" w:rsidRPr="00785232">
        <w:rPr>
          <w:lang w:eastAsia="zh-TW"/>
        </w:rPr>
        <w:t xml:space="preserve"> </w:t>
      </w:r>
    </w:p>
    <w:p w:rsidR="00DD2927" w:rsidRDefault="00E430F6" w:rsidP="00182A90">
      <w:pPr>
        <w:pStyle w:val="Preface"/>
        <w:spacing w:after="84"/>
        <w:ind w:firstLine="480"/>
        <w:rPr>
          <w:lang w:eastAsia="zh-TW"/>
        </w:rPr>
      </w:pPr>
      <w:r w:rsidRPr="00E430F6">
        <w:rPr>
          <w:rFonts w:hint="eastAsia"/>
        </w:rPr>
        <w:t>如果你喜欢广东菜，我知道有个地方你可以去。</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中的关系词现在是关系词</w:t>
      </w:r>
      <w:r w:rsidRPr="00E430F6">
        <w:rPr>
          <w:rFonts w:eastAsia="宋体"/>
        </w:rPr>
        <w:t>where</w:t>
      </w:r>
      <w:r w:rsidRPr="00E430F6">
        <w:rPr>
          <w:rFonts w:eastAsia="宋体" w:hint="eastAsia"/>
        </w:rPr>
        <w:t>。因为这个关系</w:t>
      </w:r>
      <w:r w:rsidR="00BF5096">
        <w:rPr>
          <w:rFonts w:eastAsia="宋体" w:hint="eastAsia"/>
        </w:rPr>
        <w:t>从句</w:t>
      </w:r>
      <w:r w:rsidRPr="00E430F6">
        <w:rPr>
          <w:rFonts w:eastAsia="宋体" w:hint="eastAsia"/>
        </w:rPr>
        <w:t>没有用逗点和先行词隔开、具有指示功能，所以关系副词</w:t>
      </w:r>
      <w:r w:rsidRPr="00E430F6">
        <w:rPr>
          <w:rFonts w:eastAsia="宋体"/>
        </w:rPr>
        <w:t>where</w:t>
      </w:r>
      <w:r w:rsidRPr="00E430F6">
        <w:rPr>
          <w:rFonts w:eastAsia="宋体" w:hint="eastAsia"/>
        </w:rPr>
        <w:t>可以先行省略，剩下</w:t>
      </w:r>
      <w:r w:rsidRPr="00E430F6">
        <w:rPr>
          <w:rFonts w:eastAsia="宋体"/>
        </w:rPr>
        <w:t>you can go</w:t>
      </w:r>
      <w:r w:rsidRPr="00E430F6">
        <w:rPr>
          <w:rFonts w:eastAsia="宋体" w:hint="eastAsia"/>
        </w:rPr>
        <w:t>再来进行减化：省略掉重复的主词</w:t>
      </w:r>
      <w:r w:rsidRPr="00E430F6">
        <w:rPr>
          <w:rFonts w:eastAsia="宋体"/>
        </w:rPr>
        <w:t>you</w:t>
      </w:r>
      <w:r w:rsidRPr="00E430F6">
        <w:rPr>
          <w:rFonts w:eastAsia="宋体" w:hint="eastAsia"/>
        </w:rPr>
        <w:t>（和副词</w:t>
      </w:r>
      <w:r w:rsidR="00BF5096">
        <w:rPr>
          <w:rFonts w:eastAsia="宋体" w:hint="eastAsia"/>
        </w:rPr>
        <w:t>从句</w:t>
      </w:r>
      <w:r w:rsidRPr="00E430F6">
        <w:rPr>
          <w:rFonts w:eastAsia="宋体" w:hint="eastAsia"/>
        </w:rPr>
        <w:t>主词重复），助动词减化为表示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If you like Cantonese food</w:t>
      </w:r>
      <w:r w:rsidRPr="00E430F6">
        <w:rPr>
          <w:rFonts w:eastAsia="宋体"/>
        </w:rPr>
        <w:t xml:space="preserve">, I know just </w:t>
      </w:r>
      <w:r w:rsidRPr="00E430F6">
        <w:rPr>
          <w:rFonts w:eastAsia="宋体"/>
          <w:u w:val="single"/>
        </w:rPr>
        <w:t>the place</w:t>
      </w:r>
      <w:r w:rsidRPr="00E430F6">
        <w:rPr>
          <w:rFonts w:eastAsia="宋体"/>
        </w:rPr>
        <w:t xml:space="preserve"> [to go].</w:t>
      </w:r>
      <w:r w:rsidR="00785232" w:rsidRPr="00785232">
        <w:rPr>
          <w:lang w:eastAsia="zh-TW"/>
        </w:rPr>
        <w:t xml:space="preserve"> </w:t>
      </w:r>
    </w:p>
    <w:p w:rsidR="00DD2927" w:rsidRDefault="00E430F6" w:rsidP="00182A90">
      <w:pPr>
        <w:spacing w:after="84"/>
        <w:ind w:firstLine="480"/>
        <w:rPr>
          <w:lang w:eastAsia="zh-TW"/>
        </w:rPr>
      </w:pPr>
      <w:r w:rsidRPr="00E430F6">
        <w:rPr>
          <w:rFonts w:eastAsia="宋体" w:hint="eastAsia"/>
        </w:rPr>
        <w:t>比较简单的看法是直接把</w:t>
      </w:r>
      <w:r w:rsidRPr="00E430F6">
        <w:rPr>
          <w:rFonts w:eastAsia="宋体"/>
        </w:rPr>
        <w:t>to go</w:t>
      </w:r>
      <w:r w:rsidRPr="00E430F6">
        <w:rPr>
          <w:rFonts w:eastAsia="宋体" w:hint="eastAsia"/>
        </w:rPr>
        <w:t>视为</w:t>
      </w:r>
      <w:r w:rsidRPr="00E430F6">
        <w:rPr>
          <w:rFonts w:eastAsia="宋体"/>
        </w:rPr>
        <w:t>can go</w:t>
      </w:r>
      <w:r w:rsidRPr="00E430F6">
        <w:rPr>
          <w:rFonts w:eastAsia="宋体" w:hint="eastAsia"/>
        </w:rPr>
        <w:t>的词类变化看待：把限定动词</w:t>
      </w:r>
      <w:r w:rsidRPr="00E430F6">
        <w:rPr>
          <w:rFonts w:eastAsia="宋体"/>
        </w:rPr>
        <w:t>can go</w:t>
      </w:r>
      <w:r w:rsidRPr="00E430F6">
        <w:rPr>
          <w:rFonts w:eastAsia="宋体" w:hint="eastAsia"/>
        </w:rPr>
        <w:t>变成</w:t>
      </w:r>
      <w:r w:rsidR="00750148">
        <w:rPr>
          <w:rFonts w:eastAsia="宋体" w:hint="eastAsia"/>
        </w:rPr>
        <w:t>动词不定式</w:t>
      </w:r>
      <w:r w:rsidRPr="00E430F6">
        <w:rPr>
          <w:rFonts w:eastAsia="宋体"/>
        </w:rPr>
        <w:t>to go</w:t>
      </w:r>
      <w:r w:rsidRPr="00E430F6">
        <w:rPr>
          <w:rFonts w:eastAsia="宋体" w:hint="eastAsia"/>
        </w:rPr>
        <w:t>当形容词使用、修饰名词</w:t>
      </w:r>
      <w:r w:rsidRPr="00E430F6">
        <w:rPr>
          <w:rFonts w:eastAsia="宋体"/>
        </w:rPr>
        <w:t>the place</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This is no </w:t>
      </w:r>
      <w:r w:rsidRPr="00E430F6">
        <w:rPr>
          <w:rFonts w:eastAsia="宋体"/>
          <w:u w:val="single"/>
        </w:rPr>
        <w:t>time</w:t>
      </w:r>
      <w:r w:rsidRPr="00E430F6">
        <w:rPr>
          <w:rFonts w:eastAsia="宋体"/>
        </w:rPr>
        <w:t xml:space="preserve"> [when you should be fooling around].</w:t>
      </w:r>
      <w:r w:rsidR="00785232" w:rsidRPr="00785232">
        <w:rPr>
          <w:lang w:eastAsia="zh-TW"/>
        </w:rPr>
        <w:t xml:space="preserve"> </w:t>
      </w:r>
    </w:p>
    <w:p w:rsidR="00DD2927" w:rsidRDefault="00E430F6" w:rsidP="00182A90">
      <w:pPr>
        <w:pStyle w:val="Preface"/>
        <w:spacing w:after="84"/>
        <w:ind w:firstLine="480"/>
        <w:rPr>
          <w:lang w:eastAsia="zh-TW"/>
        </w:rPr>
      </w:pPr>
      <w:r w:rsidRPr="00E430F6">
        <w:rPr>
          <w:rFonts w:hint="eastAsia"/>
        </w:rPr>
        <w:t>这不是可以胡闹的时候。</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w:t>
      </w:r>
      <w:r w:rsidRPr="00E430F6">
        <w:rPr>
          <w:rFonts w:eastAsia="宋体"/>
        </w:rPr>
        <w:t>when</w:t>
      </w:r>
      <w:r w:rsidRPr="00E430F6">
        <w:rPr>
          <w:rFonts w:eastAsia="宋体" w:hint="eastAsia"/>
        </w:rPr>
        <w:t>是关系副词，因为没有逗点隔开所以可以先行省略，剩下</w:t>
      </w:r>
      <w:r w:rsidRPr="00E430F6">
        <w:rPr>
          <w:rFonts w:eastAsia="宋体"/>
        </w:rPr>
        <w:t>you should be fooling around</w:t>
      </w:r>
      <w:r w:rsidRPr="00E430F6">
        <w:rPr>
          <w:rFonts w:eastAsia="宋体" w:hint="eastAsia"/>
        </w:rPr>
        <w:t>再来进行减化：省略笼统的主词</w:t>
      </w:r>
      <w:r w:rsidRPr="00E430F6">
        <w:rPr>
          <w:rFonts w:eastAsia="宋体"/>
        </w:rPr>
        <w:t>you</w:t>
      </w:r>
      <w:r w:rsidRPr="00E430F6">
        <w:rPr>
          <w:rFonts w:eastAsia="宋体" w:hint="eastAsia"/>
        </w:rPr>
        <w:t>、助动词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lastRenderedPageBreak/>
        <w:t xml:space="preserve">This is no </w:t>
      </w:r>
      <w:r w:rsidRPr="00E430F6">
        <w:rPr>
          <w:rFonts w:eastAsia="宋体"/>
          <w:u w:val="single"/>
        </w:rPr>
        <w:t>time</w:t>
      </w:r>
      <w:r w:rsidRPr="00E430F6">
        <w:rPr>
          <w:rFonts w:eastAsia="宋体"/>
        </w:rPr>
        <w:t xml:space="preserve"> [to be fooling around].</w:t>
      </w:r>
      <w:r w:rsidR="00785232" w:rsidRPr="00785232">
        <w:rPr>
          <w:lang w:eastAsia="zh-TW"/>
        </w:rPr>
        <w:t xml:space="preserve"> </w:t>
      </w:r>
    </w:p>
    <w:p w:rsidR="00DD2927" w:rsidRDefault="00E430F6" w:rsidP="00182A90">
      <w:pPr>
        <w:spacing w:after="84"/>
        <w:ind w:firstLine="480"/>
        <w:rPr>
          <w:lang w:eastAsia="zh-TW"/>
        </w:rPr>
      </w:pPr>
      <w:r w:rsidRPr="00E430F6">
        <w:rPr>
          <w:rFonts w:eastAsia="宋体" w:hint="eastAsia"/>
        </w:rPr>
        <w:t>也可以直接把</w:t>
      </w:r>
      <w:r w:rsidRPr="00E430F6">
        <w:rPr>
          <w:rFonts w:eastAsia="宋体"/>
        </w:rPr>
        <w:t>to be</w:t>
      </w:r>
      <w:r w:rsidRPr="00E430F6">
        <w:rPr>
          <w:rFonts w:eastAsia="宋体" w:hint="eastAsia"/>
        </w:rPr>
        <w:t>视为动词词组</w:t>
      </w:r>
      <w:r w:rsidRPr="00E430F6">
        <w:rPr>
          <w:rFonts w:eastAsia="宋体"/>
        </w:rPr>
        <w:t>should be</w:t>
      </w:r>
      <w:r w:rsidRPr="00E430F6">
        <w:rPr>
          <w:rFonts w:eastAsia="宋体" w:hint="eastAsia"/>
        </w:rPr>
        <w:t>的词类变化看待：变成</w:t>
      </w:r>
      <w:r w:rsidR="00750148">
        <w:rPr>
          <w:rFonts w:eastAsia="宋体" w:hint="eastAsia"/>
        </w:rPr>
        <w:t>动词不定式</w:t>
      </w:r>
      <w:r w:rsidRPr="00E430F6">
        <w:rPr>
          <w:rFonts w:eastAsia="宋体" w:hint="eastAsia"/>
        </w:rPr>
        <w:t>、当形容词来修饰</w:t>
      </w:r>
      <w:r w:rsidRPr="00E430F6">
        <w:rPr>
          <w:rFonts w:eastAsia="宋体"/>
        </w:rPr>
        <w:t>time</w:t>
      </w:r>
      <w:r w:rsidRPr="00E430F6">
        <w:rPr>
          <w:rFonts w:eastAsia="宋体" w:hint="eastAsia"/>
        </w:rPr>
        <w:t>。</w:t>
      </w:r>
    </w:p>
    <w:p w:rsidR="00785232" w:rsidRPr="00785232" w:rsidRDefault="00E430F6" w:rsidP="00182A90">
      <w:pPr>
        <w:spacing w:after="84"/>
        <w:ind w:firstLine="480"/>
        <w:rPr>
          <w:lang w:eastAsia="zh-TW"/>
        </w:rPr>
      </w:pPr>
      <w:r w:rsidRPr="00E430F6">
        <w:rPr>
          <w:rFonts w:eastAsia="宋体"/>
        </w:rPr>
        <w:t xml:space="preserve">I’ll show you </w:t>
      </w:r>
      <w:r w:rsidRPr="00E430F6">
        <w:rPr>
          <w:rFonts w:eastAsia="宋体"/>
          <w:u w:val="single"/>
        </w:rPr>
        <w:t>the way</w:t>
      </w:r>
      <w:r w:rsidRPr="00E430F6">
        <w:rPr>
          <w:rFonts w:eastAsia="宋体"/>
        </w:rPr>
        <w:t xml:space="preserve"> [how you can start this machine].</w:t>
      </w:r>
      <w:r w:rsidR="00785232" w:rsidRPr="00785232">
        <w:rPr>
          <w:lang w:eastAsia="zh-TW"/>
        </w:rPr>
        <w:t xml:space="preserve"> </w:t>
      </w:r>
    </w:p>
    <w:p w:rsidR="00DD2927" w:rsidRDefault="00E430F6" w:rsidP="00182A90">
      <w:pPr>
        <w:spacing w:after="84"/>
        <w:ind w:firstLine="480"/>
        <w:rPr>
          <w:lang w:eastAsia="zh-TW"/>
        </w:rPr>
      </w:pPr>
      <w:r w:rsidRPr="009C1F6C">
        <w:rPr>
          <w:rStyle w:val="af1"/>
          <w:rFonts w:hint="eastAsia"/>
        </w:rPr>
        <w:t>关系</w:t>
      </w:r>
      <w:r w:rsidR="00BF5096" w:rsidRPr="009C1F6C">
        <w:rPr>
          <w:rStyle w:val="af1"/>
          <w:rFonts w:hint="eastAsia"/>
        </w:rPr>
        <w:t>从句</w:t>
      </w:r>
      <w:r w:rsidRPr="009C1F6C">
        <w:rPr>
          <w:rStyle w:val="af1"/>
          <w:rFonts w:hint="eastAsia"/>
        </w:rPr>
        <w:t>的连接词是关系副词</w:t>
      </w:r>
      <w:r w:rsidRPr="009C1F6C">
        <w:rPr>
          <w:rStyle w:val="af1"/>
        </w:rPr>
        <w:t>how</w:t>
      </w:r>
      <w:r w:rsidRPr="009C1F6C">
        <w:rPr>
          <w:rStyle w:val="af1"/>
          <w:rFonts w:hint="eastAsia"/>
        </w:rPr>
        <w:t>，因为没有逗点隔开所以可以先行省略。</w:t>
      </w:r>
      <w:r w:rsidRPr="00E430F6">
        <w:rPr>
          <w:rFonts w:eastAsia="宋体" w:hint="eastAsia"/>
        </w:rPr>
        <w:t>接下来进行减化：省略掉重复的主词</w:t>
      </w:r>
      <w:r w:rsidRPr="00E430F6">
        <w:rPr>
          <w:rFonts w:eastAsia="宋体"/>
        </w:rPr>
        <w:t>you</w:t>
      </w:r>
      <w:r w:rsidRPr="00E430F6">
        <w:rPr>
          <w:rFonts w:eastAsia="宋体" w:hint="eastAsia"/>
        </w:rPr>
        <w:t>（与主要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rPr>
        <w:t>you</w:t>
      </w:r>
      <w:r w:rsidRPr="00E430F6">
        <w:rPr>
          <w:rFonts w:eastAsia="宋体" w:hint="eastAsia"/>
        </w:rPr>
        <w:t>重复）、助动词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I’ll show you </w:t>
      </w:r>
      <w:r w:rsidRPr="00E430F6">
        <w:rPr>
          <w:rFonts w:eastAsia="宋体"/>
          <w:u w:val="single"/>
        </w:rPr>
        <w:t>the way</w:t>
      </w:r>
      <w:r w:rsidRPr="00E430F6">
        <w:rPr>
          <w:rFonts w:eastAsia="宋体"/>
        </w:rPr>
        <w:t xml:space="preserve"> [to start this machine].</w:t>
      </w:r>
      <w:r w:rsidR="00785232" w:rsidRPr="00785232">
        <w:rPr>
          <w:lang w:eastAsia="zh-TW"/>
        </w:rPr>
        <w:t xml:space="preserve"> </w:t>
      </w:r>
    </w:p>
    <w:p w:rsidR="00DD2927" w:rsidRDefault="00E430F6" w:rsidP="00182A90">
      <w:pPr>
        <w:spacing w:after="84"/>
        <w:ind w:firstLine="480"/>
        <w:rPr>
          <w:lang w:eastAsia="zh-TW"/>
        </w:rPr>
      </w:pPr>
      <w:r w:rsidRPr="00E430F6">
        <w:rPr>
          <w:rFonts w:eastAsia="宋体" w:hint="eastAsia"/>
        </w:rPr>
        <w:t>也可以直接把</w:t>
      </w:r>
      <w:r w:rsidRPr="00E430F6">
        <w:rPr>
          <w:rFonts w:eastAsia="宋体"/>
        </w:rPr>
        <w:t>to start</w:t>
      </w:r>
      <w:r w:rsidRPr="00E430F6">
        <w:rPr>
          <w:rFonts w:eastAsia="宋体" w:hint="eastAsia"/>
        </w:rPr>
        <w:t>视为</w:t>
      </w:r>
      <w:r w:rsidRPr="00E430F6">
        <w:rPr>
          <w:rFonts w:eastAsia="宋体"/>
        </w:rPr>
        <w:t>can start</w:t>
      </w:r>
      <w:r w:rsidRPr="00E430F6">
        <w:rPr>
          <w:rFonts w:eastAsia="宋体" w:hint="eastAsia"/>
        </w:rPr>
        <w:t>的词类变化看待。</w:t>
      </w:r>
    </w:p>
    <w:p w:rsidR="00785232" w:rsidRPr="00785232" w:rsidRDefault="00E430F6" w:rsidP="00182A90">
      <w:pPr>
        <w:spacing w:after="84"/>
        <w:ind w:firstLine="480"/>
        <w:rPr>
          <w:lang w:eastAsia="zh-TW"/>
        </w:rPr>
      </w:pPr>
      <w:r w:rsidRPr="00E430F6">
        <w:rPr>
          <w:rFonts w:eastAsia="宋体"/>
        </w:rPr>
        <w:t xml:space="preserve">I’m glad </w:t>
      </w:r>
      <w:r w:rsidRPr="00E430F6">
        <w:rPr>
          <w:rFonts w:eastAsia="宋体"/>
          <w:u w:val="single"/>
        </w:rPr>
        <w:t xml:space="preserve">because I have </w:t>
      </w:r>
      <w:r w:rsidRPr="00E430F6">
        <w:rPr>
          <w:rFonts w:eastAsia="宋体"/>
          <w:u w:val="double"/>
        </w:rPr>
        <w:t>something</w:t>
      </w:r>
      <w:r w:rsidRPr="00E430F6">
        <w:rPr>
          <w:rFonts w:eastAsia="宋体"/>
        </w:rPr>
        <w:t xml:space="preserve"> [that I can look forward to].</w:t>
      </w:r>
      <w:r w:rsidR="00785232" w:rsidRPr="00785232">
        <w:rPr>
          <w:lang w:eastAsia="zh-TW"/>
        </w:rPr>
        <w:t xml:space="preserve"> </w:t>
      </w:r>
    </w:p>
    <w:p w:rsidR="00785232" w:rsidRPr="00785232" w:rsidRDefault="00E430F6" w:rsidP="00182A90">
      <w:pPr>
        <w:pStyle w:val="Preface"/>
        <w:spacing w:after="84"/>
        <w:ind w:firstLine="480"/>
        <w:rPr>
          <w:lang w:eastAsia="zh-TW"/>
        </w:rPr>
      </w:pPr>
      <w:r w:rsidRPr="00E430F6">
        <w:t xml:space="preserve">         </w:t>
      </w:r>
      <w:r w:rsidRPr="00E430F6">
        <w:rPr>
          <w:rFonts w:hint="eastAsia"/>
        </w:rPr>
        <w:t>副词</w:t>
      </w:r>
      <w:r w:rsidR="00BF5096">
        <w:rPr>
          <w:rFonts w:hint="eastAsia"/>
        </w:rPr>
        <w:t>从句</w:t>
      </w:r>
      <w:r w:rsidRPr="00E430F6">
        <w:t xml:space="preserve">   </w:t>
      </w:r>
      <w:r w:rsidRPr="00E430F6">
        <w:rPr>
          <w:rFonts w:hint="eastAsia"/>
        </w:rPr>
        <w:t>先行词</w:t>
      </w:r>
      <w:r w:rsidRPr="00E430F6">
        <w:t xml:space="preserve">         </w:t>
      </w:r>
      <w:r w:rsidRPr="00E430F6">
        <w:rPr>
          <w:rFonts w:hint="eastAsia"/>
        </w:rPr>
        <w:t>关系</w:t>
      </w:r>
      <w:r w:rsidR="00BF5096">
        <w:rPr>
          <w:rFonts w:hint="eastAsia"/>
        </w:rPr>
        <w:t>从句</w:t>
      </w:r>
    </w:p>
    <w:p w:rsidR="00DD2927" w:rsidRDefault="00E430F6" w:rsidP="00182A90">
      <w:pPr>
        <w:pStyle w:val="Preface"/>
        <w:spacing w:after="84"/>
        <w:ind w:firstLine="480"/>
        <w:rPr>
          <w:lang w:eastAsia="zh-TW"/>
        </w:rPr>
      </w:pPr>
      <w:r w:rsidRPr="00E430F6">
        <w:rPr>
          <w:rFonts w:hint="eastAsia"/>
        </w:rPr>
        <w:t>我很高兴，因为我有一件可以盼望的事。</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that</w:t>
      </w:r>
      <w:r w:rsidRPr="00E430F6">
        <w:rPr>
          <w:rFonts w:eastAsia="宋体" w:hint="eastAsia"/>
        </w:rPr>
        <w:t>（相当于</w:t>
      </w:r>
      <w:r w:rsidRPr="00E430F6">
        <w:rPr>
          <w:rFonts w:eastAsia="宋体"/>
        </w:rPr>
        <w:t>which</w:t>
      </w:r>
      <w:r w:rsidRPr="00E430F6">
        <w:rPr>
          <w:rFonts w:eastAsia="宋体" w:hint="eastAsia"/>
        </w:rPr>
        <w:t>）是介系词</w:t>
      </w:r>
      <w:r w:rsidRPr="00E430F6">
        <w:rPr>
          <w:rFonts w:eastAsia="宋体"/>
        </w:rPr>
        <w:t>to</w:t>
      </w:r>
      <w:r w:rsidRPr="00E430F6">
        <w:rPr>
          <w:rFonts w:eastAsia="宋体" w:hint="eastAsia"/>
        </w:rPr>
        <w:t>的</w:t>
      </w:r>
      <w:r w:rsidR="009D20F5">
        <w:rPr>
          <w:rFonts w:eastAsia="宋体" w:hint="eastAsia"/>
        </w:rPr>
        <w:t>受词（宾语）</w:t>
      </w:r>
      <w:r w:rsidRPr="00E430F6">
        <w:rPr>
          <w:rFonts w:eastAsia="宋体" w:hint="eastAsia"/>
        </w:rPr>
        <w:t>。因为这个关系</w:t>
      </w:r>
      <w:r w:rsidR="00BF5096">
        <w:rPr>
          <w:rFonts w:eastAsia="宋体" w:hint="eastAsia"/>
        </w:rPr>
        <w:t>从句</w:t>
      </w:r>
      <w:r w:rsidRPr="00E430F6">
        <w:rPr>
          <w:rFonts w:eastAsia="宋体" w:hint="eastAsia"/>
        </w:rPr>
        <w:t>并没有用逗点和先行词隔开，具有指示功能，所以当</w:t>
      </w:r>
      <w:r w:rsidR="009D20F5">
        <w:rPr>
          <w:rFonts w:eastAsia="宋体" w:hint="eastAsia"/>
        </w:rPr>
        <w:t>受词（宾语）</w:t>
      </w:r>
      <w:r w:rsidRPr="00E430F6">
        <w:rPr>
          <w:rFonts w:eastAsia="宋体" w:hint="eastAsia"/>
        </w:rPr>
        <w:t>使用的关系代名词</w:t>
      </w:r>
      <w:r w:rsidRPr="00E430F6">
        <w:rPr>
          <w:rFonts w:eastAsia="宋体"/>
        </w:rPr>
        <w:t>that</w:t>
      </w:r>
      <w:r w:rsidRPr="00E430F6">
        <w:rPr>
          <w:rFonts w:eastAsia="宋体" w:hint="eastAsia"/>
        </w:rPr>
        <w:t>可以先行省略，剩下</w:t>
      </w:r>
      <w:r w:rsidRPr="00E430F6">
        <w:rPr>
          <w:rFonts w:eastAsia="宋体"/>
        </w:rPr>
        <w:t>I can look forward to</w:t>
      </w:r>
      <w:r w:rsidRPr="00E430F6">
        <w:rPr>
          <w:rFonts w:eastAsia="宋体" w:hint="eastAsia"/>
        </w:rPr>
        <w:t>再来进行减化。减化的做法是省掉重复的主词</w:t>
      </w:r>
      <w:r w:rsidRPr="00E430F6">
        <w:rPr>
          <w:rFonts w:eastAsia="宋体"/>
        </w:rPr>
        <w:t>I</w:t>
      </w:r>
      <w:r w:rsidRPr="00E430F6">
        <w:rPr>
          <w:rFonts w:eastAsia="宋体" w:hint="eastAsia"/>
        </w:rPr>
        <w:t>、助动词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I’m glad </w:t>
      </w:r>
      <w:r w:rsidRPr="00E430F6">
        <w:rPr>
          <w:rFonts w:eastAsia="宋体"/>
          <w:u w:val="single"/>
        </w:rPr>
        <w:t xml:space="preserve">because I have </w:t>
      </w:r>
      <w:r w:rsidRPr="00E430F6">
        <w:rPr>
          <w:rFonts w:eastAsia="宋体"/>
          <w:u w:val="double"/>
        </w:rPr>
        <w:t>something</w:t>
      </w:r>
      <w:r w:rsidRPr="00E430F6">
        <w:rPr>
          <w:rFonts w:eastAsia="宋体"/>
        </w:rPr>
        <w:t xml:space="preserve"> [to look forward to].</w:t>
      </w:r>
      <w:r w:rsidR="00785232" w:rsidRPr="00785232">
        <w:rPr>
          <w:lang w:eastAsia="zh-TW"/>
        </w:rPr>
        <w:t xml:space="preserve"> </w:t>
      </w:r>
    </w:p>
    <w:p w:rsidR="00DD2927" w:rsidRDefault="00E430F6" w:rsidP="00182A90">
      <w:pPr>
        <w:spacing w:after="84"/>
        <w:ind w:firstLine="480"/>
        <w:rPr>
          <w:lang w:eastAsia="zh-TW"/>
        </w:rPr>
      </w:pPr>
      <w:r w:rsidRPr="00E430F6">
        <w:rPr>
          <w:rFonts w:eastAsia="宋体" w:hint="eastAsia"/>
        </w:rPr>
        <w:t>当然，也可以直接把</w:t>
      </w:r>
      <w:r w:rsidRPr="00E430F6">
        <w:rPr>
          <w:rFonts w:eastAsia="宋体"/>
        </w:rPr>
        <w:t>to look</w:t>
      </w:r>
      <w:r w:rsidRPr="00E430F6">
        <w:rPr>
          <w:rFonts w:eastAsia="宋体" w:hint="eastAsia"/>
        </w:rPr>
        <w:t>视为</w:t>
      </w:r>
      <w:r w:rsidRPr="00E430F6">
        <w:rPr>
          <w:rFonts w:eastAsia="宋体"/>
        </w:rPr>
        <w:t>can look</w:t>
      </w:r>
      <w:r w:rsidRPr="00E430F6">
        <w:rPr>
          <w:rFonts w:eastAsia="宋体" w:hint="eastAsia"/>
        </w:rPr>
        <w:t>的词类变化看待。不过，光从词类变化的角度不容易解释清楚为什么这个</w:t>
      </w:r>
      <w:r w:rsidR="00750148">
        <w:rPr>
          <w:rFonts w:eastAsia="宋体" w:hint="eastAsia"/>
        </w:rPr>
        <w:t>动词不定式</w:t>
      </w:r>
      <w:r w:rsidRPr="00E430F6">
        <w:rPr>
          <w:rFonts w:eastAsia="宋体" w:hint="eastAsia"/>
        </w:rPr>
        <w:t>的尾巴上有个介系词</w:t>
      </w:r>
      <w:r w:rsidRPr="00E430F6">
        <w:rPr>
          <w:rFonts w:eastAsia="宋体"/>
        </w:rPr>
        <w:t>to</w:t>
      </w:r>
      <w:r w:rsidRPr="00E430F6">
        <w:rPr>
          <w:rFonts w:eastAsia="宋体" w:hint="eastAsia"/>
        </w:rPr>
        <w:t>而缺乏</w:t>
      </w:r>
      <w:r w:rsidR="009D20F5">
        <w:rPr>
          <w:rFonts w:eastAsia="宋体" w:hint="eastAsia"/>
        </w:rPr>
        <w:t>受词（宾语）</w:t>
      </w:r>
      <w:r w:rsidRPr="00E430F6">
        <w:rPr>
          <w:rFonts w:eastAsia="宋体" w:hint="eastAsia"/>
        </w:rPr>
        <w:t>。还原成关系</w:t>
      </w:r>
      <w:r w:rsidR="00BF5096">
        <w:rPr>
          <w:rFonts w:eastAsia="宋体" w:hint="eastAsia"/>
        </w:rPr>
        <w:t>从句</w:t>
      </w:r>
      <w:r w:rsidRPr="00E430F6">
        <w:rPr>
          <w:rFonts w:eastAsia="宋体" w:hint="eastAsia"/>
        </w:rPr>
        <w:t>（</w:t>
      </w:r>
      <w:r w:rsidRPr="00E430F6">
        <w:rPr>
          <w:rFonts w:eastAsia="宋体"/>
        </w:rPr>
        <w:t>that I can look forward to</w:t>
      </w:r>
      <w:r w:rsidRPr="00E430F6">
        <w:rPr>
          <w:rFonts w:eastAsia="宋体" w:hint="eastAsia"/>
        </w:rPr>
        <w:t>）的话就可以看清楚了：末尾的介系词</w:t>
      </w:r>
      <w:r w:rsidRPr="00E430F6">
        <w:rPr>
          <w:rFonts w:eastAsia="宋体"/>
        </w:rPr>
        <w:t>to</w:t>
      </w:r>
      <w:r w:rsidRPr="00E430F6">
        <w:rPr>
          <w:rFonts w:eastAsia="宋体" w:hint="eastAsia"/>
        </w:rPr>
        <w:t>，</w:t>
      </w:r>
      <w:r w:rsidR="009D20F5">
        <w:rPr>
          <w:rFonts w:eastAsia="宋体" w:hint="eastAsia"/>
        </w:rPr>
        <w:t>受词（宾语）</w:t>
      </w:r>
      <w:r w:rsidRPr="00E430F6">
        <w:rPr>
          <w:rFonts w:eastAsia="宋体" w:hint="eastAsia"/>
        </w:rPr>
        <w:t>就是关系代名词</w:t>
      </w:r>
      <w:r w:rsidRPr="00E430F6">
        <w:rPr>
          <w:rFonts w:eastAsia="宋体"/>
        </w:rPr>
        <w:t>that</w:t>
      </w:r>
      <w:r w:rsidRPr="00E430F6">
        <w:rPr>
          <w:rFonts w:eastAsia="宋体" w:hint="eastAsia"/>
        </w:rPr>
        <w:t>，被省略掉了。</w:t>
      </w:r>
    </w:p>
    <w:p w:rsidR="00DD2927" w:rsidRDefault="00750148" w:rsidP="00182A90">
      <w:pPr>
        <w:pStyle w:val="5"/>
        <w:spacing w:after="84"/>
        <w:rPr>
          <w:lang w:eastAsia="zh-TW"/>
        </w:rPr>
      </w:pPr>
      <w:r>
        <w:rPr>
          <w:rFonts w:hint="eastAsia"/>
        </w:rPr>
        <w:t>动词不定式</w:t>
      </w:r>
      <w:r w:rsidR="00E430F6" w:rsidRPr="00E430F6">
        <w:rPr>
          <w:rFonts w:hint="eastAsia"/>
        </w:rPr>
        <w:t>的语态</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减化为</w:t>
      </w:r>
      <w:r w:rsidR="00750148">
        <w:rPr>
          <w:rFonts w:eastAsia="宋体" w:hint="eastAsia"/>
        </w:rPr>
        <w:t>动词不定式</w:t>
      </w:r>
      <w:r w:rsidRPr="00E430F6">
        <w:rPr>
          <w:rFonts w:eastAsia="宋体" w:hint="eastAsia"/>
        </w:rPr>
        <w:t>，要注意的是主动或被动语态的判断。例如：</w:t>
      </w:r>
    </w:p>
    <w:p w:rsidR="00785232" w:rsidRPr="00785232" w:rsidRDefault="00E430F6" w:rsidP="00182A90">
      <w:pPr>
        <w:spacing w:after="84"/>
        <w:ind w:firstLine="480"/>
        <w:rPr>
          <w:lang w:eastAsia="zh-TW"/>
        </w:rPr>
      </w:pPr>
      <w:r w:rsidRPr="00E430F6">
        <w:rPr>
          <w:rFonts w:eastAsia="宋体"/>
        </w:rPr>
        <w:t xml:space="preserve">1. There’s still one more person </w:t>
      </w:r>
      <w:r w:rsidRPr="00E430F6">
        <w:rPr>
          <w:rFonts w:eastAsia="宋体"/>
          <w:u w:val="single"/>
        </w:rPr>
        <w:t>to notify</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There’s still one more person </w:t>
      </w:r>
      <w:r w:rsidRPr="00E430F6">
        <w:rPr>
          <w:rFonts w:eastAsia="宋体"/>
          <w:u w:val="single"/>
        </w:rPr>
        <w:t>to be notified</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句</w:t>
      </w:r>
      <w:r w:rsidRPr="00E430F6">
        <w:rPr>
          <w:rFonts w:eastAsia="宋体"/>
        </w:rPr>
        <w:t>1</w:t>
      </w:r>
      <w:r w:rsidRPr="00E430F6">
        <w:rPr>
          <w:rFonts w:eastAsia="宋体" w:hint="eastAsia"/>
        </w:rPr>
        <w:t>和和</w:t>
      </w:r>
      <w:r w:rsidRPr="00E430F6">
        <w:rPr>
          <w:rFonts w:eastAsia="宋体"/>
        </w:rPr>
        <w:t>2</w:t>
      </w:r>
      <w:r w:rsidRPr="00E430F6">
        <w:rPr>
          <w:rFonts w:eastAsia="宋体" w:hint="eastAsia"/>
        </w:rPr>
        <w:t>这两种讲法，</w:t>
      </w:r>
      <w:r w:rsidR="00750148">
        <w:rPr>
          <w:rFonts w:eastAsia="宋体" w:hint="eastAsia"/>
        </w:rPr>
        <w:t>动词不定式</w:t>
      </w:r>
      <w:r w:rsidRPr="00E430F6">
        <w:rPr>
          <w:rFonts w:eastAsia="宋体" w:hint="eastAsia"/>
        </w:rPr>
        <w:t>（减化形容词</w:t>
      </w:r>
      <w:r w:rsidR="00BF5096">
        <w:rPr>
          <w:rFonts w:eastAsia="宋体" w:hint="eastAsia"/>
        </w:rPr>
        <w:t>从句</w:t>
      </w:r>
      <w:r w:rsidRPr="00E430F6">
        <w:rPr>
          <w:rFonts w:eastAsia="宋体" w:hint="eastAsia"/>
        </w:rPr>
        <w:t>）中一个用主动语态、一个用被动语态。两种讲法都是文法正确的讲法。这时候，如果光是把</w:t>
      </w:r>
      <w:r w:rsidR="007F24EC">
        <w:rPr>
          <w:rFonts w:eastAsia="宋体" w:hint="eastAsia"/>
        </w:rPr>
        <w:t>不定式</w:t>
      </w:r>
      <w:r w:rsidRPr="00E430F6">
        <w:rPr>
          <w:rFonts w:eastAsia="宋体" w:hint="eastAsia"/>
        </w:rPr>
        <w:t>视为语气助动词的词类变化看待，那么主动被动语态的问题就很难解释清楚，必须还原为关系</w:t>
      </w:r>
      <w:r w:rsidR="00BF5096">
        <w:rPr>
          <w:rFonts w:eastAsia="宋体" w:hint="eastAsia"/>
        </w:rPr>
        <w:t>从句</w:t>
      </w:r>
      <w:r w:rsidRPr="00E430F6">
        <w:rPr>
          <w:rFonts w:eastAsia="宋体" w:hint="eastAsia"/>
        </w:rPr>
        <w:t>才能够看懂它的变化。可以把句子拆开成为下面两个单句来理解：</w:t>
      </w:r>
    </w:p>
    <w:p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p>
    <w:p w:rsidR="00785232" w:rsidRPr="00785232" w:rsidRDefault="00E430F6" w:rsidP="00182A90">
      <w:pPr>
        <w:spacing w:after="84"/>
        <w:ind w:firstLine="480"/>
        <w:rPr>
          <w:lang w:eastAsia="zh-TW"/>
        </w:rPr>
      </w:pPr>
      <w:r w:rsidRPr="00E430F6">
        <w:rPr>
          <w:rFonts w:eastAsia="宋体"/>
          <w:u w:val="single"/>
        </w:rPr>
        <w:t>We</w:t>
      </w:r>
      <w:r w:rsidRPr="00E430F6">
        <w:rPr>
          <w:rFonts w:eastAsia="宋体"/>
        </w:rPr>
        <w:t xml:space="preserve"> </w:t>
      </w:r>
      <w:r w:rsidRPr="00E430F6">
        <w:rPr>
          <w:rFonts w:eastAsia="宋体"/>
          <w:u w:val="single"/>
        </w:rPr>
        <w:t>must notify</w:t>
      </w:r>
      <w:r w:rsidRPr="00E430F6">
        <w:rPr>
          <w:rFonts w:eastAsia="宋体"/>
        </w:rPr>
        <w:t xml:space="preserve"> </w:t>
      </w:r>
      <w:r w:rsidRPr="00E430F6">
        <w:rPr>
          <w:rFonts w:eastAsia="宋体"/>
          <w:u w:val="single"/>
        </w:rPr>
        <w:t>the person</w:t>
      </w:r>
      <w:r w:rsidRPr="00E430F6">
        <w:rPr>
          <w:rFonts w:eastAsia="宋体"/>
        </w:rPr>
        <w:t>.</w:t>
      </w:r>
    </w:p>
    <w:p w:rsidR="00DD2927" w:rsidRDefault="001230E6" w:rsidP="00182A90">
      <w:pPr>
        <w:pStyle w:val="Preface"/>
        <w:spacing w:after="84"/>
        <w:ind w:firstLine="480"/>
        <w:rPr>
          <w:lang w:eastAsia="zh-TW"/>
        </w:rPr>
      </w:pPr>
      <w:r>
        <w:lastRenderedPageBreak/>
        <w:t xml:space="preserve">S       V       </w:t>
      </w:r>
      <w:r w:rsidR="00E430F6" w:rsidRPr="00E430F6">
        <w:t xml:space="preserve"> O</w:t>
      </w:r>
    </w:p>
    <w:p w:rsidR="00DD2927" w:rsidRDefault="00E430F6" w:rsidP="00182A90">
      <w:pPr>
        <w:spacing w:after="84"/>
        <w:ind w:firstLine="480"/>
        <w:rPr>
          <w:lang w:eastAsia="zh-TW"/>
        </w:rPr>
      </w:pPr>
      <w:r w:rsidRPr="00E430F6">
        <w:rPr>
          <w:rFonts w:eastAsia="宋体" w:hint="eastAsia"/>
        </w:rPr>
        <w:t>后面这一句的</w:t>
      </w:r>
      <w:r w:rsidR="009D20F5">
        <w:rPr>
          <w:rFonts w:eastAsia="宋体" w:hint="eastAsia"/>
        </w:rPr>
        <w:t>受词（宾语）</w:t>
      </w:r>
      <w:r w:rsidRPr="00E430F6">
        <w:rPr>
          <w:rFonts w:eastAsia="宋体"/>
        </w:rPr>
        <w:t>the person</w:t>
      </w:r>
      <w:r w:rsidRPr="00E430F6">
        <w:rPr>
          <w:rFonts w:eastAsia="宋体" w:hint="eastAsia"/>
        </w:rPr>
        <w:t>就是前一句的先行词</w:t>
      </w:r>
      <w:r w:rsidRPr="00E430F6">
        <w:rPr>
          <w:rFonts w:eastAsia="宋体"/>
        </w:rPr>
        <w:t>one more person</w:t>
      </w:r>
      <w:r w:rsidRPr="00E430F6">
        <w:rPr>
          <w:rFonts w:eastAsia="宋体" w:hint="eastAsia"/>
        </w:rPr>
        <w:t>，可以改写为关系代名词、制造出复句如下：</w:t>
      </w:r>
    </w:p>
    <w:p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 xml:space="preserve"> [whom we must notify].</w:t>
      </w:r>
    </w:p>
    <w:p w:rsidR="00DD2927" w:rsidRDefault="00E430F6" w:rsidP="00182A90">
      <w:pPr>
        <w:spacing w:after="84"/>
        <w:ind w:firstLine="480"/>
        <w:rPr>
          <w:lang w:eastAsia="zh-TW"/>
        </w:rPr>
      </w:pPr>
      <w:r w:rsidRPr="00E430F6">
        <w:rPr>
          <w:rFonts w:eastAsia="宋体" w:hint="eastAsia"/>
        </w:rPr>
        <w:t>因为关系</w:t>
      </w:r>
      <w:r w:rsidR="00BF5096">
        <w:rPr>
          <w:rFonts w:eastAsia="宋体" w:hint="eastAsia"/>
        </w:rPr>
        <w:t>从句</w:t>
      </w:r>
      <w:r w:rsidRPr="00E430F6">
        <w:rPr>
          <w:rFonts w:eastAsia="宋体" w:hint="eastAsia"/>
        </w:rPr>
        <w:t>中的关系词</w:t>
      </w:r>
      <w:r w:rsidRPr="00E430F6">
        <w:rPr>
          <w:rFonts w:eastAsia="宋体"/>
        </w:rPr>
        <w:t>whom</w:t>
      </w:r>
      <w:r w:rsidRPr="00E430F6">
        <w:rPr>
          <w:rFonts w:eastAsia="宋体" w:hint="eastAsia"/>
        </w:rPr>
        <w:t>是</w:t>
      </w:r>
      <w:r w:rsidR="009D20F5">
        <w:rPr>
          <w:rFonts w:eastAsia="宋体" w:hint="eastAsia"/>
        </w:rPr>
        <w:t>受词（宾语）</w:t>
      </w:r>
      <w:r w:rsidRPr="00E430F6">
        <w:rPr>
          <w:rFonts w:eastAsia="宋体" w:hint="eastAsia"/>
        </w:rPr>
        <w:t>，可以先行省略，成为：</w:t>
      </w:r>
    </w:p>
    <w:p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 xml:space="preserve"> [we must notify].</w:t>
      </w:r>
    </w:p>
    <w:p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中的主词是</w:t>
      </w:r>
      <w:r w:rsidRPr="00E430F6">
        <w:rPr>
          <w:rFonts w:eastAsia="宋体"/>
        </w:rPr>
        <w:t>we</w:t>
      </w:r>
      <w:r w:rsidRPr="00E430F6">
        <w:rPr>
          <w:rFonts w:eastAsia="宋体" w:hint="eastAsia"/>
        </w:rPr>
        <w:t>。如果减化的结果是</w:t>
      </w:r>
      <w:r w:rsidR="007F24EC">
        <w:rPr>
          <w:rFonts w:eastAsia="宋体" w:hint="eastAsia"/>
        </w:rPr>
        <w:t>不定式</w:t>
      </w:r>
      <w:r w:rsidRPr="00E430F6">
        <w:rPr>
          <w:rFonts w:eastAsia="宋体" w:hint="eastAsia"/>
        </w:rPr>
        <w:t>，那么只要意思够清楚，关系</w:t>
      </w:r>
      <w:r w:rsidR="00BF5096">
        <w:rPr>
          <w:rFonts w:eastAsia="宋体" w:hint="eastAsia"/>
        </w:rPr>
        <w:t>从句</w:t>
      </w:r>
      <w:r w:rsidRPr="00E430F6">
        <w:rPr>
          <w:rFonts w:eastAsia="宋体" w:hint="eastAsia"/>
        </w:rPr>
        <w:t>的主词就可以省略掉。再把动词</w:t>
      </w:r>
      <w:r w:rsidRPr="00E430F6">
        <w:rPr>
          <w:rFonts w:eastAsia="宋体"/>
        </w:rPr>
        <w:t>must notify</w:t>
      </w:r>
      <w:r w:rsidRPr="00E430F6">
        <w:rPr>
          <w:rFonts w:eastAsia="宋体" w:hint="eastAsia"/>
        </w:rPr>
        <w:t>减化为</w:t>
      </w:r>
      <w:r w:rsidRPr="00E430F6">
        <w:rPr>
          <w:rFonts w:eastAsia="宋体"/>
        </w:rPr>
        <w:t>to notify</w:t>
      </w:r>
      <w:r w:rsidRPr="00E430F6">
        <w:rPr>
          <w:rFonts w:eastAsia="宋体" w:hint="eastAsia"/>
        </w:rPr>
        <w:t>（语气助动词都可以减化为表示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），即成为上列第</w:t>
      </w:r>
      <w:r w:rsidRPr="00E430F6">
        <w:rPr>
          <w:rFonts w:eastAsia="宋体"/>
        </w:rPr>
        <w:t>1</w:t>
      </w:r>
      <w:r w:rsidRPr="00E430F6">
        <w:rPr>
          <w:rFonts w:eastAsia="宋体" w:hint="eastAsia"/>
        </w:rPr>
        <w:t>句</w:t>
      </w:r>
      <w:r w:rsidRPr="00E430F6">
        <w:rPr>
          <w:rFonts w:eastAsia="宋体"/>
        </w:rPr>
        <w:t xml:space="preserve">There’s still one more person </w:t>
      </w:r>
      <w:r w:rsidRPr="00E430F6">
        <w:rPr>
          <w:rFonts w:eastAsia="宋体"/>
          <w:u w:val="single"/>
        </w:rPr>
        <w:t>to notify</w:t>
      </w:r>
      <w:r w:rsidRPr="00E430F6">
        <w:rPr>
          <w:rFonts w:eastAsia="宋体" w:hint="eastAsia"/>
        </w:rPr>
        <w:t>的结果，</w:t>
      </w:r>
      <w:r w:rsidR="00750148">
        <w:rPr>
          <w:rFonts w:eastAsia="宋体" w:hint="eastAsia"/>
        </w:rPr>
        <w:t>动词不定式</w:t>
      </w:r>
      <w:r w:rsidRPr="00E430F6">
        <w:rPr>
          <w:rFonts w:eastAsia="宋体" w:hint="eastAsia"/>
        </w:rPr>
        <w:t>中用的是主动语态。反之，如果原先是这两句：</w:t>
      </w:r>
    </w:p>
    <w:p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w:t>
      </w:r>
      <w:r w:rsidR="001230E6">
        <w:t xml:space="preserve">           </w:t>
      </w:r>
      <w:r w:rsidRPr="00E430F6">
        <w:rPr>
          <w:rFonts w:hint="eastAsia"/>
        </w:rPr>
        <w:t>先行词</w:t>
      </w:r>
    </w:p>
    <w:p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must be</w:t>
      </w:r>
      <w:r w:rsidRPr="00E430F6">
        <w:rPr>
          <w:rFonts w:eastAsia="宋体"/>
        </w:rPr>
        <w:t xml:space="preserve"> </w:t>
      </w:r>
      <w:r w:rsidRPr="00E430F6">
        <w:rPr>
          <w:rFonts w:eastAsia="宋体"/>
          <w:u w:val="single"/>
        </w:rPr>
        <w:t>notified</w:t>
      </w:r>
      <w:r w:rsidRPr="00E430F6">
        <w:rPr>
          <w:rFonts w:eastAsia="宋体"/>
        </w:rPr>
        <w:t>.</w:t>
      </w:r>
    </w:p>
    <w:p w:rsidR="00DD2927" w:rsidRDefault="001230E6" w:rsidP="00182A90">
      <w:pPr>
        <w:pStyle w:val="Preface"/>
        <w:spacing w:after="84"/>
        <w:ind w:firstLine="480"/>
        <w:rPr>
          <w:lang w:eastAsia="zh-TW"/>
        </w:rPr>
      </w:pPr>
      <w:r>
        <w:t xml:space="preserve">S    V      </w:t>
      </w:r>
      <w:r w:rsidR="00E430F6" w:rsidRPr="00E430F6">
        <w:t xml:space="preserve"> C</w:t>
      </w:r>
    </w:p>
    <w:p w:rsidR="00DD2927" w:rsidRDefault="00E430F6" w:rsidP="00182A90">
      <w:pPr>
        <w:spacing w:after="84"/>
        <w:ind w:firstLine="480"/>
        <w:rPr>
          <w:lang w:eastAsia="zh-TW"/>
        </w:rPr>
      </w:pPr>
      <w:r w:rsidRPr="00E430F6">
        <w:rPr>
          <w:rFonts w:eastAsia="宋体" w:hint="eastAsia"/>
        </w:rPr>
        <w:t>后句的主词</w:t>
      </w:r>
      <w:r w:rsidRPr="00E430F6">
        <w:rPr>
          <w:rFonts w:eastAsia="宋体"/>
        </w:rPr>
        <w:t>he</w:t>
      </w:r>
      <w:r w:rsidRPr="00E430F6">
        <w:rPr>
          <w:rFonts w:eastAsia="宋体" w:hint="eastAsia"/>
        </w:rPr>
        <w:t>代表的就是前句的</w:t>
      </w:r>
      <w:r w:rsidRPr="00E430F6">
        <w:rPr>
          <w:rFonts w:eastAsia="宋体"/>
        </w:rPr>
        <w:t>one more person</w:t>
      </w:r>
      <w:r w:rsidRPr="00E430F6">
        <w:rPr>
          <w:rFonts w:eastAsia="宋体" w:hint="eastAsia"/>
        </w:rPr>
        <w:t>，改写为关系代名词</w:t>
      </w:r>
      <w:r w:rsidRPr="00E430F6">
        <w:rPr>
          <w:rFonts w:eastAsia="宋体"/>
        </w:rPr>
        <w:t>who</w:t>
      </w:r>
      <w:r w:rsidRPr="00E430F6">
        <w:rPr>
          <w:rFonts w:eastAsia="宋体" w:hint="eastAsia"/>
        </w:rPr>
        <w:t>就会成为这个复句：</w:t>
      </w:r>
    </w:p>
    <w:p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 xml:space="preserve"> [who must be notified].</w:t>
      </w:r>
    </w:p>
    <w:p w:rsidR="00DD2927" w:rsidRDefault="00E430F6" w:rsidP="00182A90">
      <w:pPr>
        <w:spacing w:after="84"/>
        <w:ind w:firstLine="480"/>
        <w:rPr>
          <w:rFonts w:eastAsia="PMingLiU"/>
          <w:lang w:eastAsia="zh-TW"/>
        </w:rPr>
      </w:pPr>
      <w:r w:rsidRPr="00E430F6">
        <w:rPr>
          <w:rFonts w:eastAsia="宋体" w:hint="eastAsia"/>
        </w:rPr>
        <w:t>这个关系</w:t>
      </w:r>
      <w:r w:rsidR="00BF5096">
        <w:rPr>
          <w:rFonts w:eastAsia="宋体" w:hint="eastAsia"/>
        </w:rPr>
        <w:t>从句</w:t>
      </w:r>
      <w:r w:rsidRPr="00E430F6">
        <w:rPr>
          <w:rFonts w:eastAsia="宋体" w:hint="eastAsia"/>
        </w:rPr>
        <w:t>来进行减化。主词就是关系代名词</w:t>
      </w:r>
      <w:r w:rsidRPr="00E430F6">
        <w:rPr>
          <w:rFonts w:eastAsia="宋体"/>
        </w:rPr>
        <w:t>who</w:t>
      </w:r>
      <w:r w:rsidRPr="00E430F6">
        <w:rPr>
          <w:rFonts w:eastAsia="宋体" w:hint="eastAsia"/>
        </w:rPr>
        <w:t>，和先行词重复。动词</w:t>
      </w:r>
      <w:r w:rsidRPr="00E430F6">
        <w:rPr>
          <w:rFonts w:eastAsia="宋体"/>
        </w:rPr>
        <w:t>must be</w:t>
      </w:r>
      <w:r w:rsidRPr="00E430F6">
        <w:rPr>
          <w:rFonts w:eastAsia="宋体" w:hint="eastAsia"/>
        </w:rPr>
        <w:t>可以减化为</w:t>
      </w:r>
      <w:r w:rsidRPr="00E430F6">
        <w:rPr>
          <w:rFonts w:eastAsia="宋体"/>
        </w:rPr>
        <w:t>to be</w:t>
      </w:r>
      <w:r w:rsidRPr="00E430F6">
        <w:rPr>
          <w:rFonts w:eastAsia="宋体" w:hint="eastAsia"/>
        </w:rPr>
        <w:t>，所以关系</w:t>
      </w:r>
      <w:r w:rsidR="00BF5096">
        <w:rPr>
          <w:rFonts w:eastAsia="宋体" w:hint="eastAsia"/>
        </w:rPr>
        <w:t>从句</w:t>
      </w:r>
      <w:r w:rsidRPr="00E430F6">
        <w:rPr>
          <w:rFonts w:eastAsia="宋体" w:hint="eastAsia"/>
        </w:rPr>
        <w:t>减化的结果会变成</w:t>
      </w:r>
      <w:r w:rsidRPr="00E430F6">
        <w:rPr>
          <w:rFonts w:eastAsia="宋体"/>
        </w:rPr>
        <w:t>to be notified</w:t>
      </w:r>
      <w:r w:rsidRPr="00E430F6">
        <w:rPr>
          <w:rFonts w:eastAsia="宋体" w:hint="eastAsia"/>
        </w:rPr>
        <w:t>这个</w:t>
      </w:r>
      <w:r w:rsidR="00750148">
        <w:rPr>
          <w:rFonts w:eastAsia="宋体" w:hint="eastAsia"/>
        </w:rPr>
        <w:t>动词不定式</w:t>
      </w:r>
      <w:r w:rsidRPr="00E430F6">
        <w:rPr>
          <w:rFonts w:eastAsia="宋体" w:hint="eastAsia"/>
        </w:rPr>
        <w:t>，也就是前面第</w:t>
      </w:r>
      <w:r w:rsidRPr="00E430F6">
        <w:rPr>
          <w:rFonts w:eastAsia="宋体"/>
        </w:rPr>
        <w:t>2</w:t>
      </w:r>
      <w:r w:rsidRPr="00E430F6">
        <w:rPr>
          <w:rFonts w:eastAsia="宋体" w:hint="eastAsia"/>
        </w:rPr>
        <w:t>句</w:t>
      </w:r>
      <w:r w:rsidRPr="00E430F6">
        <w:rPr>
          <w:rFonts w:eastAsia="宋体"/>
        </w:rPr>
        <w:t xml:space="preserve">There is one more person </w:t>
      </w:r>
      <w:r w:rsidRPr="00E430F6">
        <w:rPr>
          <w:rFonts w:eastAsia="宋体"/>
          <w:u w:val="single"/>
        </w:rPr>
        <w:t>to be notified</w:t>
      </w:r>
      <w:r w:rsidRPr="00E430F6">
        <w:rPr>
          <w:rFonts w:eastAsia="宋体" w:hint="eastAsia"/>
        </w:rPr>
        <w:t>的结果，</w:t>
      </w:r>
      <w:r w:rsidR="00750148">
        <w:rPr>
          <w:rFonts w:eastAsia="宋体" w:hint="eastAsia"/>
        </w:rPr>
        <w:t>动词不定式</w:t>
      </w:r>
      <w:r w:rsidRPr="00E430F6">
        <w:rPr>
          <w:rFonts w:eastAsia="宋体" w:hint="eastAsia"/>
        </w:rPr>
        <w:t>中采用的是被动语态。</w:t>
      </w:r>
    </w:p>
    <w:p w:rsidR="00DD2927" w:rsidRDefault="00E430F6" w:rsidP="00182A90">
      <w:pPr>
        <w:pStyle w:val="5"/>
        <w:spacing w:after="84"/>
        <w:rPr>
          <w:lang w:eastAsia="zh-TW"/>
        </w:rPr>
      </w:pPr>
      <w:r w:rsidRPr="00E430F6">
        <w:rPr>
          <w:rFonts w:hint="eastAsia"/>
        </w:rPr>
        <w:t>主动与被动孰优孰劣</w:t>
      </w:r>
    </w:p>
    <w:p w:rsidR="00DD2927" w:rsidRDefault="00E430F6" w:rsidP="00182A90">
      <w:pPr>
        <w:spacing w:after="84"/>
        <w:ind w:firstLine="480"/>
        <w:rPr>
          <w:lang w:eastAsia="zh-TW"/>
        </w:rPr>
      </w:pPr>
      <w:r w:rsidRPr="00E430F6">
        <w:rPr>
          <w:rFonts w:eastAsia="宋体" w:hint="eastAsia"/>
        </w:rPr>
        <w:t>如前所述，</w:t>
      </w:r>
      <w:r w:rsidR="00750148">
        <w:rPr>
          <w:rFonts w:eastAsia="宋体" w:hint="eastAsia"/>
        </w:rPr>
        <w:t>动词不定式</w:t>
      </w:r>
      <w:r w:rsidRPr="00E430F6">
        <w:rPr>
          <w:rFonts w:eastAsia="宋体" w:hint="eastAsia"/>
        </w:rPr>
        <w:t>有时候采主动与被动皆可。但是，该用主动还是该用被动，其间有优劣之分，这是英文写作时应该要会判断的事。传统文法因为只看到词组的层次，对于这一点一直没有能够讲清楚。必须将</w:t>
      </w:r>
      <w:r w:rsidR="00750148">
        <w:rPr>
          <w:rFonts w:eastAsia="宋体" w:hint="eastAsia"/>
        </w:rPr>
        <w:t>动词不定式</w:t>
      </w:r>
      <w:r w:rsidRPr="00E430F6">
        <w:rPr>
          <w:rFonts w:eastAsia="宋体" w:hint="eastAsia"/>
        </w:rPr>
        <w:t>还原到</w:t>
      </w:r>
      <w:r w:rsidR="00BF5096">
        <w:rPr>
          <w:rFonts w:eastAsia="宋体" w:hint="eastAsia"/>
        </w:rPr>
        <w:t>从句</w:t>
      </w:r>
      <w:r w:rsidRPr="00E430F6">
        <w:rPr>
          <w:rFonts w:eastAsia="宋体" w:hint="eastAsia"/>
        </w:rPr>
        <w:t>的层次，才能够知其所以然。</w:t>
      </w:r>
    </w:p>
    <w:p w:rsidR="00DD2927" w:rsidRPr="001230E6" w:rsidRDefault="00E430F6" w:rsidP="00182A90">
      <w:pPr>
        <w:spacing w:after="84"/>
        <w:ind w:firstLineChars="0" w:firstLine="0"/>
        <w:rPr>
          <w:rStyle w:val="af1"/>
        </w:rPr>
      </w:pPr>
      <w:r w:rsidRPr="001230E6">
        <w:rPr>
          <w:rStyle w:val="af1"/>
          <w:rFonts w:hint="eastAsia"/>
        </w:rPr>
        <w:t>连贯性原则</w:t>
      </w:r>
    </w:p>
    <w:p w:rsidR="00DD2927" w:rsidRDefault="00E430F6" w:rsidP="00182A90">
      <w:pPr>
        <w:spacing w:after="84"/>
        <w:ind w:firstLine="480"/>
        <w:rPr>
          <w:lang w:eastAsia="zh-TW"/>
        </w:rPr>
      </w:pPr>
      <w:r w:rsidRPr="00E430F6">
        <w:rPr>
          <w:rFonts w:eastAsia="宋体" w:hint="eastAsia"/>
        </w:rPr>
        <w:t>英文修辞有两大要求：清楚与简洁。清楚性的要求可以表现在许多方面，包括连贯性的原则。例如：前后两个句子、或前后两个</w:t>
      </w:r>
      <w:r w:rsidR="00BF5096">
        <w:rPr>
          <w:rFonts w:eastAsia="宋体" w:hint="eastAsia"/>
        </w:rPr>
        <w:t>从句</w:t>
      </w:r>
      <w:r w:rsidRPr="00E430F6">
        <w:rPr>
          <w:rFonts w:eastAsia="宋体" w:hint="eastAsia"/>
        </w:rPr>
        <w:t>，如果主词相同、叙事的观点连贯，会是比较清楚的叙述。而且，主词相同时会比较容易进行减化，所以句子又可以变得更简洁、进一步提高句子的修辞价值。例如：</w:t>
      </w:r>
    </w:p>
    <w:p w:rsidR="00785232" w:rsidRPr="00785232" w:rsidRDefault="00E430F6" w:rsidP="00182A90">
      <w:pPr>
        <w:spacing w:after="84"/>
        <w:ind w:firstLine="480"/>
        <w:rPr>
          <w:lang w:eastAsia="zh-TW"/>
        </w:rPr>
      </w:pPr>
      <w:r w:rsidRPr="00E430F6">
        <w:rPr>
          <w:rFonts w:eastAsia="宋体"/>
        </w:rPr>
        <w:t xml:space="preserve">When </w:t>
      </w:r>
      <w:r w:rsidRPr="00E430F6">
        <w:rPr>
          <w:rFonts w:eastAsia="宋体"/>
          <w:u w:val="single"/>
        </w:rPr>
        <w:t>John stepped</w:t>
      </w:r>
      <w:r w:rsidRPr="00E430F6">
        <w:rPr>
          <w:rFonts w:eastAsia="宋体"/>
        </w:rPr>
        <w:t xml:space="preserve"> into his office, </w:t>
      </w:r>
      <w:r w:rsidRPr="00E430F6">
        <w:rPr>
          <w:rFonts w:eastAsia="宋体"/>
          <w:u w:val="single"/>
        </w:rPr>
        <w:t>the boss was seen</w:t>
      </w:r>
      <w:r w:rsidRPr="00E430F6">
        <w:rPr>
          <w:rFonts w:eastAsia="宋体"/>
        </w:rPr>
        <w:t xml:space="preserve"> waiting there </w:t>
      </w:r>
      <w:r w:rsidRPr="00E430F6">
        <w:rPr>
          <w:rFonts w:eastAsia="宋体"/>
          <w:u w:val="single"/>
        </w:rPr>
        <w:t>by him</w:t>
      </w:r>
      <w:r w:rsidRPr="00E430F6">
        <w:rPr>
          <w:rFonts w:eastAsia="宋体"/>
        </w:rPr>
        <w:t>.</w:t>
      </w:r>
    </w:p>
    <w:p w:rsidR="00DD2927" w:rsidRDefault="00E430F6" w:rsidP="00182A90">
      <w:pPr>
        <w:pStyle w:val="Preface"/>
        <w:spacing w:after="84"/>
        <w:ind w:firstLine="480"/>
        <w:rPr>
          <w:lang w:eastAsia="zh-TW"/>
        </w:rPr>
      </w:pPr>
      <w:r w:rsidRPr="00E430F6">
        <w:rPr>
          <w:rFonts w:hint="eastAsia"/>
        </w:rPr>
        <w:t>当</w:t>
      </w:r>
      <w:r w:rsidRPr="00E430F6">
        <w:t>John</w:t>
      </w:r>
      <w:r w:rsidRPr="00E430F6">
        <w:rPr>
          <w:rFonts w:hint="eastAsia"/>
        </w:rPr>
        <w:t>步入办公室时，老板被他看到在那儿等着。</w:t>
      </w:r>
    </w:p>
    <w:p w:rsidR="00DD2927" w:rsidRDefault="00E430F6" w:rsidP="00182A90">
      <w:pPr>
        <w:spacing w:after="84"/>
        <w:ind w:firstLine="480"/>
        <w:rPr>
          <w:lang w:eastAsia="zh-TW"/>
        </w:rPr>
      </w:pPr>
      <w:r w:rsidRPr="00E430F6">
        <w:rPr>
          <w:rFonts w:eastAsia="宋体" w:hint="eastAsia"/>
        </w:rPr>
        <w:t>这个复句当中，前面的副词</w:t>
      </w:r>
      <w:r w:rsidR="00BF5096">
        <w:rPr>
          <w:rFonts w:eastAsia="宋体" w:hint="eastAsia"/>
        </w:rPr>
        <w:t>从句</w:t>
      </w:r>
      <w:r w:rsidRPr="00E430F6">
        <w:rPr>
          <w:rFonts w:eastAsia="宋体" w:hint="eastAsia"/>
        </w:rPr>
        <w:t>采主动语态，主词是</w:t>
      </w:r>
      <w:r w:rsidRPr="00E430F6">
        <w:rPr>
          <w:rFonts w:eastAsia="宋体"/>
        </w:rPr>
        <w:t>John</w:t>
      </w:r>
      <w:r w:rsidRPr="00E430F6">
        <w:rPr>
          <w:rFonts w:eastAsia="宋体" w:hint="eastAsia"/>
        </w:rPr>
        <w:t>；后面的主要</w:t>
      </w:r>
      <w:r w:rsidR="00BF5096">
        <w:rPr>
          <w:rFonts w:eastAsia="宋体" w:hint="eastAsia"/>
        </w:rPr>
        <w:t>从</w:t>
      </w:r>
      <w:r w:rsidR="00BF5096">
        <w:rPr>
          <w:rFonts w:eastAsia="宋体" w:hint="eastAsia"/>
        </w:rPr>
        <w:lastRenderedPageBreak/>
        <w:t>句</w:t>
      </w:r>
      <w:r w:rsidRPr="00E430F6">
        <w:rPr>
          <w:rFonts w:eastAsia="宋体" w:hint="eastAsia"/>
        </w:rPr>
        <w:t>采被动语态，主词是</w:t>
      </w:r>
      <w:r w:rsidRPr="00E430F6">
        <w:rPr>
          <w:rFonts w:eastAsia="宋体"/>
        </w:rPr>
        <w:t>boss</w:t>
      </w:r>
      <w:r w:rsidRPr="00E430F6">
        <w:rPr>
          <w:rFonts w:eastAsia="宋体" w:hint="eastAsia"/>
        </w:rPr>
        <w:t>。前后两个</w:t>
      </w:r>
      <w:r w:rsidR="00BF5096">
        <w:rPr>
          <w:rFonts w:eastAsia="宋体" w:hint="eastAsia"/>
        </w:rPr>
        <w:t>从句</w:t>
      </w:r>
      <w:r w:rsidRPr="00E430F6">
        <w:rPr>
          <w:rFonts w:eastAsia="宋体" w:hint="eastAsia"/>
        </w:rPr>
        <w:t>的主词不同，造成叙事不连贯，修辞效果较差。观察一下不难发现，主要</w:t>
      </w:r>
      <w:r w:rsidR="00BF5096">
        <w:rPr>
          <w:rFonts w:eastAsia="宋体" w:hint="eastAsia"/>
        </w:rPr>
        <w:t>从句</w:t>
      </w:r>
      <w:r w:rsidRPr="00E430F6">
        <w:rPr>
          <w:rFonts w:eastAsia="宋体" w:hint="eastAsia"/>
        </w:rPr>
        <w:t>中其实也有一个代表</w:t>
      </w:r>
      <w:r w:rsidRPr="00E430F6">
        <w:rPr>
          <w:rFonts w:eastAsia="宋体"/>
        </w:rPr>
        <w:t>John</w:t>
      </w:r>
      <w:r w:rsidRPr="00E430F6">
        <w:rPr>
          <w:rFonts w:eastAsia="宋体" w:hint="eastAsia"/>
        </w:rPr>
        <w:t>的代名词</w:t>
      </w:r>
      <w:r w:rsidRPr="00E430F6">
        <w:rPr>
          <w:rFonts w:eastAsia="宋体"/>
        </w:rPr>
        <w:t>him</w:t>
      </w:r>
      <w:r w:rsidRPr="00E430F6">
        <w:rPr>
          <w:rFonts w:eastAsia="宋体" w:hint="eastAsia"/>
        </w:rPr>
        <w:t>，但是当</w:t>
      </w:r>
      <w:r w:rsidR="009D20F5">
        <w:rPr>
          <w:rFonts w:eastAsia="宋体" w:hint="eastAsia"/>
        </w:rPr>
        <w:t>受词（宾语）</w:t>
      </w:r>
      <w:r w:rsidRPr="00E430F6">
        <w:rPr>
          <w:rFonts w:eastAsia="宋体" w:hint="eastAsia"/>
        </w:rPr>
        <w:t>使用。应该修改如下：</w:t>
      </w:r>
    </w:p>
    <w:p w:rsidR="00785232" w:rsidRPr="00785232" w:rsidRDefault="00E430F6" w:rsidP="00182A90">
      <w:pPr>
        <w:spacing w:after="84"/>
        <w:ind w:firstLine="480"/>
        <w:rPr>
          <w:lang w:eastAsia="zh-TW"/>
        </w:rPr>
      </w:pPr>
      <w:r w:rsidRPr="00E430F6">
        <w:rPr>
          <w:rFonts w:eastAsia="宋体"/>
        </w:rPr>
        <w:t xml:space="preserve">When </w:t>
      </w:r>
      <w:r w:rsidRPr="00E430F6">
        <w:rPr>
          <w:rFonts w:eastAsia="宋体"/>
          <w:u w:val="single"/>
        </w:rPr>
        <w:t>John stepped</w:t>
      </w:r>
      <w:r w:rsidRPr="00E430F6">
        <w:rPr>
          <w:rFonts w:eastAsia="宋体"/>
        </w:rPr>
        <w:t xml:space="preserve"> into his office, </w:t>
      </w:r>
      <w:r w:rsidRPr="00E430F6">
        <w:rPr>
          <w:rFonts w:eastAsia="宋体"/>
          <w:u w:val="single"/>
        </w:rPr>
        <w:t>he saw</w:t>
      </w:r>
      <w:r w:rsidRPr="00E430F6">
        <w:rPr>
          <w:rFonts w:eastAsia="宋体"/>
        </w:rPr>
        <w:t xml:space="preserve"> the boss waiting there.</w:t>
      </w:r>
    </w:p>
    <w:p w:rsidR="00DD2927" w:rsidRDefault="00E430F6" w:rsidP="00182A90">
      <w:pPr>
        <w:pStyle w:val="Preface"/>
        <w:spacing w:after="84"/>
        <w:ind w:firstLine="480"/>
        <w:rPr>
          <w:lang w:eastAsia="zh-TW"/>
        </w:rPr>
      </w:pPr>
      <w:r w:rsidRPr="00E430F6">
        <w:rPr>
          <w:rFonts w:hint="eastAsia"/>
        </w:rPr>
        <w:t>约翰走进办公室时，看到老板正在等着。</w:t>
      </w:r>
    </w:p>
    <w:p w:rsidR="00DD2927" w:rsidRDefault="00E430F6" w:rsidP="00182A90">
      <w:pPr>
        <w:spacing w:after="84"/>
        <w:ind w:firstLine="480"/>
        <w:rPr>
          <w:lang w:eastAsia="zh-TW"/>
        </w:rPr>
      </w:pPr>
      <w:r w:rsidRPr="00E430F6">
        <w:rPr>
          <w:rFonts w:eastAsia="宋体" w:hint="eastAsia"/>
        </w:rPr>
        <w:t>把主要</w:t>
      </w:r>
      <w:r w:rsidR="00BF5096">
        <w:rPr>
          <w:rFonts w:eastAsia="宋体" w:hint="eastAsia"/>
        </w:rPr>
        <w:t>从句</w:t>
      </w:r>
      <w:r w:rsidRPr="00E430F6">
        <w:rPr>
          <w:rFonts w:eastAsia="宋体" w:hint="eastAsia"/>
        </w:rPr>
        <w:t>改成主动语态，主词也变成</w:t>
      </w:r>
      <w:r w:rsidRPr="00E430F6">
        <w:rPr>
          <w:rFonts w:eastAsia="宋体"/>
        </w:rPr>
        <w:t>he</w:t>
      </w:r>
      <w:r w:rsidRPr="00E430F6">
        <w:rPr>
          <w:rFonts w:eastAsia="宋体" w:hint="eastAsia"/>
        </w:rPr>
        <w:t>（代表</w:t>
      </w:r>
      <w:r w:rsidRPr="00E430F6">
        <w:rPr>
          <w:rFonts w:eastAsia="宋体"/>
        </w:rPr>
        <w:t>John</w:t>
      </w:r>
      <w:r w:rsidRPr="00E430F6">
        <w:rPr>
          <w:rFonts w:eastAsia="宋体" w:hint="eastAsia"/>
        </w:rPr>
        <w:t>），和副词</w:t>
      </w:r>
      <w:r w:rsidR="00BF5096">
        <w:rPr>
          <w:rFonts w:eastAsia="宋体" w:hint="eastAsia"/>
        </w:rPr>
        <w:t>从句</w:t>
      </w:r>
      <w:r w:rsidRPr="00E430F6">
        <w:rPr>
          <w:rFonts w:eastAsia="宋体" w:hint="eastAsia"/>
        </w:rPr>
        <w:t>的主词相同。前后两个</w:t>
      </w:r>
      <w:r w:rsidR="00BF5096">
        <w:rPr>
          <w:rFonts w:eastAsia="宋体" w:hint="eastAsia"/>
        </w:rPr>
        <w:t>从句</w:t>
      </w:r>
      <w:r w:rsidRPr="00E430F6">
        <w:rPr>
          <w:rFonts w:eastAsia="宋体" w:hint="eastAsia"/>
        </w:rPr>
        <w:t>的主词相同，因此连贯性增加了、句子也变得比较清楚。不仅如此，主词相同之后又可以进一步减化，如下：</w:t>
      </w:r>
    </w:p>
    <w:p w:rsidR="00785232" w:rsidRPr="00785232" w:rsidRDefault="00E430F6" w:rsidP="00182A90">
      <w:pPr>
        <w:spacing w:after="84"/>
        <w:ind w:firstLine="480"/>
        <w:rPr>
          <w:lang w:eastAsia="zh-TW"/>
        </w:rPr>
      </w:pPr>
      <w:r w:rsidRPr="00E430F6">
        <w:rPr>
          <w:rFonts w:eastAsia="宋体"/>
          <w:u w:val="single"/>
        </w:rPr>
        <w:t>Stepping into his office</w:t>
      </w:r>
      <w:r w:rsidRPr="00E430F6">
        <w:rPr>
          <w:rFonts w:eastAsia="宋体"/>
        </w:rPr>
        <w:t>, John saw the boss waiting there.</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rPr>
        <w:t>When John stepped into his office</w:t>
      </w:r>
      <w:r w:rsidRPr="00E430F6">
        <w:rPr>
          <w:rFonts w:eastAsia="宋体" w:hint="eastAsia"/>
        </w:rPr>
        <w:t>的主词和主要</w:t>
      </w:r>
      <w:r w:rsidR="00BF5096">
        <w:rPr>
          <w:rFonts w:eastAsia="宋体" w:hint="eastAsia"/>
        </w:rPr>
        <w:t>从句</w:t>
      </w:r>
      <w:r w:rsidRPr="00E430F6">
        <w:rPr>
          <w:rFonts w:eastAsia="宋体" w:hint="eastAsia"/>
        </w:rPr>
        <w:t>相同，才可以减化为</w:t>
      </w:r>
      <w:r w:rsidRPr="00E430F6">
        <w:rPr>
          <w:rFonts w:eastAsia="宋体"/>
        </w:rPr>
        <w:t>Stepping into his office</w:t>
      </w:r>
      <w:r w:rsidRPr="00E430F6">
        <w:rPr>
          <w:rFonts w:eastAsia="宋体" w:hint="eastAsia"/>
        </w:rPr>
        <w:t>。句子因而变得更简洁，修辞效果也变得更好。关于副词</w:t>
      </w:r>
      <w:r w:rsidR="00BF5096">
        <w:rPr>
          <w:rFonts w:eastAsia="宋体" w:hint="eastAsia"/>
        </w:rPr>
        <w:t>从句</w:t>
      </w:r>
      <w:r w:rsidRPr="00E430F6">
        <w:rPr>
          <w:rFonts w:eastAsia="宋体" w:hint="eastAsia"/>
        </w:rPr>
        <w:t>减化的方式，将在第二十五章详述。接下来再看一个关于连贯性的例子：</w:t>
      </w:r>
    </w:p>
    <w:p w:rsidR="00785232" w:rsidRPr="00785232" w:rsidRDefault="00E430F6" w:rsidP="00182A90">
      <w:pPr>
        <w:spacing w:after="84"/>
        <w:ind w:firstLine="480"/>
        <w:rPr>
          <w:lang w:eastAsia="zh-TW"/>
        </w:rPr>
      </w:pPr>
      <w:r w:rsidRPr="00E430F6">
        <w:rPr>
          <w:rFonts w:eastAsia="宋体"/>
        </w:rPr>
        <w:t xml:space="preserve">When </w:t>
      </w:r>
      <w:r w:rsidRPr="00E430F6">
        <w:rPr>
          <w:rFonts w:eastAsia="宋体"/>
          <w:u w:val="single"/>
        </w:rPr>
        <w:t>John stepped</w:t>
      </w:r>
      <w:r w:rsidRPr="00E430F6">
        <w:rPr>
          <w:rFonts w:eastAsia="宋体"/>
        </w:rPr>
        <w:t xml:space="preserve"> out of his office, </w:t>
      </w:r>
      <w:r w:rsidRPr="00E430F6">
        <w:rPr>
          <w:rFonts w:eastAsia="宋体"/>
          <w:u w:val="single"/>
        </w:rPr>
        <w:t>a car hit</w:t>
      </w:r>
      <w:r w:rsidRPr="00E430F6">
        <w:rPr>
          <w:rFonts w:eastAsia="宋体"/>
        </w:rPr>
        <w:t xml:space="preserve"> him.</w:t>
      </w:r>
    </w:p>
    <w:p w:rsidR="00DD2927" w:rsidRDefault="00E430F6" w:rsidP="00182A90">
      <w:pPr>
        <w:pStyle w:val="Preface"/>
        <w:spacing w:after="84"/>
        <w:ind w:firstLine="480"/>
        <w:rPr>
          <w:lang w:eastAsia="zh-TW"/>
        </w:rPr>
      </w:pPr>
      <w:r w:rsidRPr="00E430F6">
        <w:rPr>
          <w:rFonts w:hint="eastAsia"/>
        </w:rPr>
        <w:t>当</w:t>
      </w:r>
      <w:r w:rsidRPr="00E430F6">
        <w:t>John</w:t>
      </w:r>
      <w:r w:rsidRPr="00E430F6">
        <w:rPr>
          <w:rFonts w:hint="eastAsia"/>
        </w:rPr>
        <w:t>步出办公室时，一辆车撞到他。</w:t>
      </w:r>
    </w:p>
    <w:p w:rsidR="00DD2927" w:rsidRDefault="00E430F6" w:rsidP="00182A90">
      <w:pPr>
        <w:spacing w:after="84"/>
        <w:ind w:firstLine="480"/>
        <w:rPr>
          <w:lang w:eastAsia="zh-TW"/>
        </w:rPr>
      </w:pPr>
      <w:r w:rsidRPr="00E430F6">
        <w:rPr>
          <w:rFonts w:eastAsia="宋体" w:hint="eastAsia"/>
        </w:rPr>
        <w:t>前面的副词</w:t>
      </w:r>
      <w:r w:rsidR="00BF5096">
        <w:rPr>
          <w:rFonts w:eastAsia="宋体" w:hint="eastAsia"/>
        </w:rPr>
        <w:t>从句</w:t>
      </w:r>
      <w:r w:rsidRPr="00E430F6">
        <w:rPr>
          <w:rFonts w:eastAsia="宋体" w:hint="eastAsia"/>
        </w:rPr>
        <w:t>采主动语态，主词是</w:t>
      </w:r>
      <w:r w:rsidRPr="00E430F6">
        <w:rPr>
          <w:rFonts w:eastAsia="宋体"/>
        </w:rPr>
        <w:t>John</w:t>
      </w:r>
      <w:r w:rsidRPr="00E430F6">
        <w:rPr>
          <w:rFonts w:eastAsia="宋体" w:hint="eastAsia"/>
        </w:rPr>
        <w:t>。后面的主要</w:t>
      </w:r>
      <w:r w:rsidR="00BF5096">
        <w:rPr>
          <w:rFonts w:eastAsia="宋体" w:hint="eastAsia"/>
        </w:rPr>
        <w:t>从句</w:t>
      </w:r>
      <w:r w:rsidRPr="00E430F6">
        <w:rPr>
          <w:rFonts w:eastAsia="宋体" w:hint="eastAsia"/>
        </w:rPr>
        <w:t>亦采主动语态，主词是</w:t>
      </w:r>
      <w:r w:rsidRPr="00E430F6">
        <w:rPr>
          <w:rFonts w:eastAsia="宋体"/>
        </w:rPr>
        <w:t>a car</w:t>
      </w:r>
      <w:r w:rsidRPr="00E430F6">
        <w:rPr>
          <w:rFonts w:eastAsia="宋体" w:hint="eastAsia"/>
        </w:rPr>
        <w:t>，前后两个</w:t>
      </w:r>
      <w:r w:rsidR="00BF5096">
        <w:rPr>
          <w:rFonts w:eastAsia="宋体" w:hint="eastAsia"/>
        </w:rPr>
        <w:t>从句</w:t>
      </w:r>
      <w:r w:rsidRPr="00E430F6">
        <w:rPr>
          <w:rFonts w:eastAsia="宋体" w:hint="eastAsia"/>
        </w:rPr>
        <w:t>的主词不连贯，修辞效果较差。观察一下可以发现，主要</w:t>
      </w:r>
      <w:r w:rsidR="00BF5096">
        <w:rPr>
          <w:rFonts w:eastAsia="宋体" w:hint="eastAsia"/>
        </w:rPr>
        <w:t>从句</w:t>
      </w:r>
      <w:r w:rsidRPr="00E430F6">
        <w:rPr>
          <w:rFonts w:eastAsia="宋体" w:hint="eastAsia"/>
        </w:rPr>
        <w:t>当中也有一个代表</w:t>
      </w:r>
      <w:r w:rsidRPr="00E430F6">
        <w:rPr>
          <w:rFonts w:eastAsia="宋体"/>
        </w:rPr>
        <w:t>John</w:t>
      </w:r>
      <w:r w:rsidRPr="00E430F6">
        <w:rPr>
          <w:rFonts w:eastAsia="宋体" w:hint="eastAsia"/>
        </w:rPr>
        <w:t>的代名词</w:t>
      </w:r>
      <w:r w:rsidRPr="00E430F6">
        <w:rPr>
          <w:rFonts w:eastAsia="宋体"/>
        </w:rPr>
        <w:t>him</w:t>
      </w:r>
      <w:r w:rsidRPr="00E430F6">
        <w:rPr>
          <w:rFonts w:eastAsia="宋体" w:hint="eastAsia"/>
        </w:rPr>
        <w:t>，却是当</w:t>
      </w:r>
      <w:r w:rsidR="009D20F5">
        <w:rPr>
          <w:rFonts w:eastAsia="宋体" w:hint="eastAsia"/>
        </w:rPr>
        <w:t>受词（宾语）</w:t>
      </w:r>
      <w:r w:rsidRPr="00E430F6">
        <w:rPr>
          <w:rFonts w:eastAsia="宋体" w:hint="eastAsia"/>
        </w:rPr>
        <w:t>使用。可以修改如下：</w:t>
      </w:r>
    </w:p>
    <w:p w:rsidR="00DD2927" w:rsidRDefault="00E430F6" w:rsidP="00182A90">
      <w:pPr>
        <w:spacing w:after="84"/>
        <w:ind w:firstLine="480"/>
        <w:rPr>
          <w:lang w:eastAsia="zh-TW"/>
        </w:rPr>
      </w:pPr>
      <w:r w:rsidRPr="00E430F6">
        <w:rPr>
          <w:rFonts w:eastAsia="宋体"/>
        </w:rPr>
        <w:t xml:space="preserve">When </w:t>
      </w:r>
      <w:r w:rsidRPr="00E430F6">
        <w:rPr>
          <w:rFonts w:eastAsia="宋体"/>
          <w:u w:val="single"/>
        </w:rPr>
        <w:t>John stepped out</w:t>
      </w:r>
      <w:r w:rsidRPr="00E430F6">
        <w:rPr>
          <w:rFonts w:eastAsia="宋体"/>
        </w:rPr>
        <w:t xml:space="preserve"> of his office, </w:t>
      </w:r>
      <w:r w:rsidRPr="00E430F6">
        <w:rPr>
          <w:rFonts w:eastAsia="宋体"/>
          <w:u w:val="single"/>
        </w:rPr>
        <w:t>he was hit</w:t>
      </w:r>
      <w:r w:rsidRPr="00E430F6">
        <w:rPr>
          <w:rFonts w:eastAsia="宋体"/>
        </w:rPr>
        <w:t xml:space="preserve"> by a car.</w:t>
      </w:r>
    </w:p>
    <w:p w:rsidR="00DD2927" w:rsidRDefault="00E430F6" w:rsidP="00182A90">
      <w:pPr>
        <w:spacing w:after="84"/>
        <w:ind w:firstLine="480"/>
        <w:rPr>
          <w:lang w:eastAsia="zh-TW"/>
        </w:rPr>
      </w:pPr>
      <w:r w:rsidRPr="00E430F6">
        <w:rPr>
          <w:rFonts w:eastAsia="宋体" w:hint="eastAsia"/>
        </w:rPr>
        <w:t>把主要</w:t>
      </w:r>
      <w:r w:rsidR="00BF5096">
        <w:rPr>
          <w:rFonts w:eastAsia="宋体" w:hint="eastAsia"/>
        </w:rPr>
        <w:t>从句</w:t>
      </w:r>
      <w:r w:rsidRPr="00E430F6">
        <w:rPr>
          <w:rFonts w:eastAsia="宋体" w:hint="eastAsia"/>
        </w:rPr>
        <w:t>改成被动语态之后，主词就和副词</w:t>
      </w:r>
      <w:r w:rsidR="00BF5096">
        <w:rPr>
          <w:rFonts w:eastAsia="宋体" w:hint="eastAsia"/>
        </w:rPr>
        <w:t>从句</w:t>
      </w:r>
      <w:r w:rsidRPr="00E430F6">
        <w:rPr>
          <w:rFonts w:eastAsia="宋体" w:hint="eastAsia"/>
        </w:rPr>
        <w:t>一样。前后两个</w:t>
      </w:r>
      <w:r w:rsidR="00BF5096">
        <w:rPr>
          <w:rFonts w:eastAsia="宋体" w:hint="eastAsia"/>
        </w:rPr>
        <w:t>从句</w:t>
      </w:r>
      <w:r w:rsidRPr="00E430F6">
        <w:rPr>
          <w:rFonts w:eastAsia="宋体" w:hint="eastAsia"/>
        </w:rPr>
        <w:t>的主词相同，叙事的连贯性增强了、句子也就比较清楚了。同时又可以进一步减化，如下：</w:t>
      </w:r>
    </w:p>
    <w:p w:rsidR="00785232" w:rsidRPr="00785232" w:rsidRDefault="00E430F6" w:rsidP="00182A90">
      <w:pPr>
        <w:spacing w:after="84"/>
        <w:ind w:firstLine="480"/>
        <w:rPr>
          <w:lang w:eastAsia="zh-TW"/>
        </w:rPr>
      </w:pPr>
      <w:r w:rsidRPr="00E430F6">
        <w:rPr>
          <w:rFonts w:eastAsia="宋体"/>
          <w:u w:val="single"/>
        </w:rPr>
        <w:t>Stepping out of his office</w:t>
      </w:r>
      <w:r w:rsidRPr="00E430F6">
        <w:rPr>
          <w:rFonts w:eastAsia="宋体"/>
        </w:rPr>
        <w:t>, John was hit by a car.</w:t>
      </w:r>
    </w:p>
    <w:p w:rsidR="00DD2927" w:rsidRDefault="00E430F6" w:rsidP="00182A90">
      <w:pPr>
        <w:pStyle w:val="5"/>
        <w:spacing w:after="84"/>
        <w:rPr>
          <w:lang w:eastAsia="zh-TW"/>
        </w:rPr>
      </w:pPr>
      <w:r w:rsidRPr="00E430F6">
        <w:rPr>
          <w:rFonts w:hint="eastAsia"/>
        </w:rPr>
        <w:t>以连贯性原则判断</w:t>
      </w:r>
      <w:r w:rsidR="00750148">
        <w:rPr>
          <w:rFonts w:hint="eastAsia"/>
        </w:rPr>
        <w:t>动词不定式</w:t>
      </w:r>
      <w:r w:rsidRPr="00E430F6">
        <w:rPr>
          <w:rFonts w:hint="eastAsia"/>
        </w:rPr>
        <w:t>的语态</w:t>
      </w:r>
    </w:p>
    <w:p w:rsidR="00DD2927" w:rsidRDefault="00750148" w:rsidP="00182A90">
      <w:pPr>
        <w:spacing w:after="84"/>
        <w:ind w:firstLine="480"/>
        <w:rPr>
          <w:lang w:eastAsia="zh-TW"/>
        </w:rPr>
      </w:pPr>
      <w:r>
        <w:rPr>
          <w:rFonts w:eastAsia="宋体" w:hint="eastAsia"/>
        </w:rPr>
        <w:t>动词不定式</w:t>
      </w:r>
      <w:r w:rsidR="00E430F6" w:rsidRPr="00E430F6">
        <w:rPr>
          <w:rFonts w:eastAsia="宋体" w:hint="eastAsia"/>
        </w:rPr>
        <w:t>中如果是采用主动语态和被动语态都可以的情况，那么该用哪一个比较好？这个问题应该把</w:t>
      </w:r>
      <w:r>
        <w:rPr>
          <w:rFonts w:eastAsia="宋体" w:hint="eastAsia"/>
        </w:rPr>
        <w:t>动词不定式</w:t>
      </w:r>
      <w:r w:rsidR="00E430F6" w:rsidRPr="00E430F6">
        <w:rPr>
          <w:rFonts w:eastAsia="宋体" w:hint="eastAsia"/>
        </w:rPr>
        <w:t>还原为限定</w:t>
      </w:r>
      <w:r w:rsidR="00BF5096">
        <w:rPr>
          <w:rFonts w:eastAsia="宋体" w:hint="eastAsia"/>
        </w:rPr>
        <w:t>从句</w:t>
      </w:r>
      <w:r w:rsidR="00E430F6" w:rsidRPr="00E430F6">
        <w:rPr>
          <w:rFonts w:eastAsia="宋体" w:hint="eastAsia"/>
        </w:rPr>
        <w:t>、并且利用连贯性原则来判断。例如：</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must stay at the office [because </w:t>
      </w:r>
      <w:r w:rsidRPr="00E430F6">
        <w:rPr>
          <w:rFonts w:eastAsia="宋体"/>
          <w:u w:val="single"/>
        </w:rPr>
        <w:t>I</w:t>
      </w:r>
      <w:r w:rsidRPr="00E430F6">
        <w:rPr>
          <w:rFonts w:eastAsia="宋体"/>
        </w:rPr>
        <w:t xml:space="preserve"> have some people] </w:t>
      </w:r>
      <w:r w:rsidRPr="00E430F6">
        <w:rPr>
          <w:rFonts w:eastAsia="宋体"/>
          <w:u w:val="single"/>
        </w:rPr>
        <w:t>to notify</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我必须留在办公室，因为我还有一些人必须通知。</w:t>
      </w:r>
    </w:p>
    <w:p w:rsidR="00DD2927" w:rsidRDefault="00E430F6" w:rsidP="00182A90">
      <w:pPr>
        <w:spacing w:after="84"/>
        <w:ind w:firstLine="480"/>
        <w:rPr>
          <w:lang w:eastAsia="zh-TW"/>
        </w:rPr>
      </w:pPr>
      <w:r w:rsidRPr="00E430F6">
        <w:rPr>
          <w:rFonts w:eastAsia="宋体" w:hint="eastAsia"/>
        </w:rPr>
        <w:t>这个句子，句尾那个</w:t>
      </w:r>
      <w:r w:rsidR="00750148">
        <w:rPr>
          <w:rFonts w:eastAsia="宋体" w:hint="eastAsia"/>
        </w:rPr>
        <w:t>动词不定式</w:t>
      </w:r>
      <w:r w:rsidRPr="00E430F6">
        <w:rPr>
          <w:rFonts w:eastAsia="宋体"/>
        </w:rPr>
        <w:t>to notify</w:t>
      </w:r>
      <w:r w:rsidRPr="00E430F6">
        <w:rPr>
          <w:rFonts w:eastAsia="宋体" w:hint="eastAsia"/>
        </w:rPr>
        <w:t>如果改为被动态的</w:t>
      </w:r>
      <w:r w:rsidRPr="00E430F6">
        <w:rPr>
          <w:rFonts w:eastAsia="宋体"/>
        </w:rPr>
        <w:t>to be notified</w:t>
      </w:r>
      <w:r w:rsidRPr="00E430F6">
        <w:rPr>
          <w:rFonts w:eastAsia="宋体" w:hint="eastAsia"/>
        </w:rPr>
        <w:t>，文法仍然正确，但是修辞效果不佳。为什么？这个问题传统文法答不出来，必须采取减化</w:t>
      </w:r>
      <w:r w:rsidR="00BF5096">
        <w:rPr>
          <w:rFonts w:eastAsia="宋体" w:hint="eastAsia"/>
        </w:rPr>
        <w:t>从句</w:t>
      </w:r>
      <w:r w:rsidRPr="00E430F6">
        <w:rPr>
          <w:rFonts w:eastAsia="宋体" w:hint="eastAsia"/>
        </w:rPr>
        <w:t>的角度才看得清楚。我们先回到原点，把这个复句拆开成为三个单句，如下：</w:t>
      </w:r>
    </w:p>
    <w:p w:rsidR="00785232" w:rsidRPr="00785232" w:rsidRDefault="00E430F6" w:rsidP="00182A90">
      <w:pPr>
        <w:spacing w:after="84"/>
        <w:ind w:firstLine="480"/>
        <w:rPr>
          <w:lang w:eastAsia="zh-TW"/>
        </w:rPr>
      </w:pPr>
      <w:r w:rsidRPr="00E430F6">
        <w:rPr>
          <w:rFonts w:eastAsia="宋体"/>
        </w:rPr>
        <w:t>1. I must stay at the office.</w:t>
      </w:r>
    </w:p>
    <w:p w:rsidR="00785232" w:rsidRPr="00785232" w:rsidRDefault="00E430F6" w:rsidP="00182A90">
      <w:pPr>
        <w:spacing w:after="84"/>
        <w:ind w:firstLine="480"/>
        <w:rPr>
          <w:lang w:eastAsia="zh-TW"/>
        </w:rPr>
      </w:pPr>
      <w:r w:rsidRPr="00E430F6">
        <w:rPr>
          <w:rFonts w:eastAsia="宋体"/>
        </w:rPr>
        <w:lastRenderedPageBreak/>
        <w:t>2. I have some people.</w:t>
      </w:r>
    </w:p>
    <w:p w:rsidR="00DD2927" w:rsidRDefault="00E430F6" w:rsidP="00182A90">
      <w:pPr>
        <w:spacing w:after="84"/>
        <w:ind w:firstLine="480"/>
        <w:rPr>
          <w:lang w:eastAsia="zh-TW"/>
        </w:rPr>
      </w:pPr>
      <w:r w:rsidRPr="00E430F6">
        <w:rPr>
          <w:rFonts w:eastAsia="宋体"/>
        </w:rPr>
        <w:t>3. I must notify them.</w:t>
      </w:r>
    </w:p>
    <w:p w:rsidR="00DD2927" w:rsidRDefault="00E430F6" w:rsidP="00182A90">
      <w:pPr>
        <w:spacing w:after="84"/>
        <w:ind w:firstLine="480"/>
        <w:rPr>
          <w:lang w:eastAsia="zh-TW"/>
        </w:rPr>
      </w:pPr>
      <w:r w:rsidRPr="00E430F6">
        <w:rPr>
          <w:rFonts w:eastAsia="宋体" w:hint="eastAsia"/>
        </w:rPr>
        <w:t>请注意：因为句</w:t>
      </w:r>
      <w:r w:rsidRPr="00E430F6">
        <w:rPr>
          <w:rFonts w:eastAsia="宋体"/>
        </w:rPr>
        <w:t>1</w:t>
      </w:r>
      <w:r w:rsidRPr="00E430F6">
        <w:rPr>
          <w:rFonts w:eastAsia="宋体" w:hint="eastAsia"/>
        </w:rPr>
        <w:t>和句</w:t>
      </w:r>
      <w:r w:rsidRPr="00E430F6">
        <w:rPr>
          <w:rFonts w:eastAsia="宋体"/>
        </w:rPr>
        <w:t>2</w:t>
      </w:r>
      <w:r w:rsidRPr="00E430F6">
        <w:rPr>
          <w:rFonts w:eastAsia="宋体" w:hint="eastAsia"/>
        </w:rPr>
        <w:t>都是以</w:t>
      </w:r>
      <w:r w:rsidRPr="00E430F6">
        <w:rPr>
          <w:rFonts w:eastAsia="宋体"/>
        </w:rPr>
        <w:t>I</w:t>
      </w:r>
      <w:r w:rsidRPr="00E430F6">
        <w:rPr>
          <w:rFonts w:eastAsia="宋体" w:hint="eastAsia"/>
        </w:rPr>
        <w:t>为主词，所以根据连贯性原则，句</w:t>
      </w:r>
      <w:r w:rsidRPr="00E430F6">
        <w:rPr>
          <w:rFonts w:eastAsia="宋体"/>
        </w:rPr>
        <w:t>3</w:t>
      </w:r>
      <w:r w:rsidRPr="00E430F6">
        <w:rPr>
          <w:rFonts w:eastAsia="宋体" w:hint="eastAsia"/>
        </w:rPr>
        <w:t>最好也是用</w:t>
      </w:r>
      <w:r w:rsidRPr="00E430F6">
        <w:rPr>
          <w:rFonts w:eastAsia="宋体"/>
        </w:rPr>
        <w:t>I</w:t>
      </w:r>
      <w:r w:rsidRPr="00E430F6">
        <w:rPr>
          <w:rFonts w:eastAsia="宋体" w:hint="eastAsia"/>
        </w:rPr>
        <w:t>作主词。即然句</w:t>
      </w:r>
      <w:r w:rsidRPr="00E430F6">
        <w:rPr>
          <w:rFonts w:eastAsia="宋体"/>
        </w:rPr>
        <w:t>3</w:t>
      </w:r>
      <w:r w:rsidRPr="00E430F6">
        <w:rPr>
          <w:rFonts w:eastAsia="宋体" w:hint="eastAsia"/>
        </w:rPr>
        <w:t>用</w:t>
      </w:r>
      <w:r w:rsidRPr="00E430F6">
        <w:rPr>
          <w:rFonts w:eastAsia="宋体"/>
        </w:rPr>
        <w:t>I</w:t>
      </w:r>
      <w:r w:rsidRPr="00E430F6">
        <w:rPr>
          <w:rFonts w:eastAsia="宋体" w:hint="eastAsia"/>
        </w:rPr>
        <w:t>当主词，它的动词就必须采主动语态，成为</w:t>
      </w:r>
      <w:r w:rsidRPr="00E430F6">
        <w:rPr>
          <w:rFonts w:eastAsia="宋体"/>
        </w:rPr>
        <w:t>I must notify them</w:t>
      </w:r>
      <w:r w:rsidRPr="00E430F6">
        <w:rPr>
          <w:rFonts w:eastAsia="宋体" w:hint="eastAsia"/>
        </w:rPr>
        <w:t>。这三个单句可以合在一起写成一个复句，如下：</w:t>
      </w:r>
    </w:p>
    <w:p w:rsidR="00DD2927" w:rsidRDefault="00E430F6" w:rsidP="00182A90">
      <w:pPr>
        <w:spacing w:after="84"/>
        <w:ind w:firstLine="480"/>
      </w:pPr>
      <w:r w:rsidRPr="00E430F6">
        <w:rPr>
          <w:rFonts w:eastAsia="宋体"/>
          <w:u w:val="single"/>
        </w:rPr>
        <w:t>I</w:t>
      </w:r>
      <w:r w:rsidRPr="00E430F6">
        <w:rPr>
          <w:rFonts w:eastAsia="宋体"/>
        </w:rPr>
        <w:t xml:space="preserve"> must stay at the office [because </w:t>
      </w:r>
      <w:r w:rsidRPr="00E430F6">
        <w:rPr>
          <w:rFonts w:eastAsia="宋体"/>
          <w:u w:val="single"/>
        </w:rPr>
        <w:t>I</w:t>
      </w:r>
      <w:r w:rsidRPr="00E430F6">
        <w:rPr>
          <w:rFonts w:eastAsia="宋体"/>
        </w:rPr>
        <w:t xml:space="preserve"> have </w:t>
      </w:r>
      <w:r w:rsidRPr="00E430F6">
        <w:rPr>
          <w:rFonts w:eastAsia="宋体"/>
          <w:u w:val="single"/>
        </w:rPr>
        <w:t>some people</w:t>
      </w:r>
      <w:r w:rsidRPr="00E430F6">
        <w:rPr>
          <w:rFonts w:eastAsia="宋体"/>
        </w:rPr>
        <w:t xml:space="preserve">] </w:t>
      </w:r>
      <w:r w:rsidRPr="00E430F6">
        <w:rPr>
          <w:rFonts w:eastAsia="宋体"/>
          <w:u w:val="single"/>
        </w:rPr>
        <w:t>whom I must notify</w:t>
      </w:r>
      <w:r w:rsidRPr="00E430F6">
        <w:rPr>
          <w:rFonts w:eastAsia="宋体"/>
        </w:rPr>
        <w:t>.</w:t>
      </w:r>
    </w:p>
    <w:p w:rsidR="00DD2927" w:rsidRDefault="00E430F6" w:rsidP="00182A90">
      <w:pPr>
        <w:spacing w:after="84"/>
        <w:ind w:firstLine="480"/>
        <w:rPr>
          <w:lang w:eastAsia="zh-TW"/>
        </w:rPr>
      </w:pPr>
      <w:r w:rsidRPr="00E430F6">
        <w:rPr>
          <w:rFonts w:eastAsia="宋体" w:hint="eastAsia"/>
        </w:rPr>
        <w:t>观察一下：这个复句当中，主要</w:t>
      </w:r>
      <w:r w:rsidR="00BF5096">
        <w:rPr>
          <w:rFonts w:eastAsia="宋体" w:hint="eastAsia"/>
        </w:rPr>
        <w:t>从句</w:t>
      </w:r>
      <w:r w:rsidRPr="00E430F6">
        <w:rPr>
          <w:rFonts w:eastAsia="宋体" w:hint="eastAsia"/>
        </w:rPr>
        <w:t>的主词是</w:t>
      </w:r>
      <w:r w:rsidRPr="00E430F6">
        <w:rPr>
          <w:rFonts w:eastAsia="宋体"/>
        </w:rPr>
        <w:t>I</w:t>
      </w:r>
      <w:r w:rsidRPr="00E430F6">
        <w:rPr>
          <w:rFonts w:eastAsia="宋体" w:hint="eastAsia"/>
        </w:rPr>
        <w:t>，表示原因的副词</w:t>
      </w:r>
      <w:r w:rsidR="00BF5096">
        <w:rPr>
          <w:rFonts w:eastAsia="宋体" w:hint="eastAsia"/>
        </w:rPr>
        <w:t>从句</w:t>
      </w:r>
      <w:r w:rsidRPr="00E430F6">
        <w:rPr>
          <w:rFonts w:eastAsia="宋体" w:hint="eastAsia"/>
        </w:rPr>
        <w:t>（中括号内）主词也是</w:t>
      </w:r>
      <w:r w:rsidRPr="00E430F6">
        <w:rPr>
          <w:rFonts w:eastAsia="宋体"/>
        </w:rPr>
        <w:t>I</w:t>
      </w:r>
      <w:r w:rsidRPr="00E430F6">
        <w:rPr>
          <w:rFonts w:eastAsia="宋体" w:hint="eastAsia"/>
        </w:rPr>
        <w:t>。为符合连贯性原则，后面的关系</w:t>
      </w:r>
      <w:r w:rsidR="00BF5096">
        <w:rPr>
          <w:rFonts w:eastAsia="宋体" w:hint="eastAsia"/>
        </w:rPr>
        <w:t>从句</w:t>
      </w:r>
      <w:r w:rsidRPr="00E430F6">
        <w:rPr>
          <w:rFonts w:eastAsia="宋体" w:hint="eastAsia"/>
        </w:rPr>
        <w:t>也选择用</w:t>
      </w:r>
      <w:r w:rsidRPr="00E430F6">
        <w:rPr>
          <w:rFonts w:eastAsia="宋体"/>
        </w:rPr>
        <w:t>I</w:t>
      </w:r>
      <w:r w:rsidRPr="00E430F6">
        <w:rPr>
          <w:rFonts w:eastAsia="宋体" w:hint="eastAsia"/>
        </w:rPr>
        <w:t>当主词，因此动词必须采主动语态，写成</w:t>
      </w:r>
      <w:r w:rsidRPr="00E430F6">
        <w:rPr>
          <w:rFonts w:eastAsia="宋体"/>
        </w:rPr>
        <w:t>whom I must notify</w:t>
      </w:r>
      <w:r w:rsidRPr="00E430F6">
        <w:rPr>
          <w:rFonts w:eastAsia="宋体" w:hint="eastAsia"/>
        </w:rPr>
        <w:t>。这个关系</w:t>
      </w:r>
      <w:r w:rsidR="00BF5096">
        <w:rPr>
          <w:rFonts w:eastAsia="宋体" w:hint="eastAsia"/>
        </w:rPr>
        <w:t>从句</w:t>
      </w:r>
      <w:r w:rsidRPr="00E430F6">
        <w:rPr>
          <w:rFonts w:eastAsia="宋体" w:hint="eastAsia"/>
        </w:rPr>
        <w:t>，可以先把扮演</w:t>
      </w:r>
      <w:r w:rsidR="009D20F5">
        <w:rPr>
          <w:rFonts w:eastAsia="宋体" w:hint="eastAsia"/>
        </w:rPr>
        <w:t>受词（宾语）</w:t>
      </w:r>
      <w:r w:rsidRPr="00E430F6">
        <w:rPr>
          <w:rFonts w:eastAsia="宋体" w:hint="eastAsia"/>
        </w:rPr>
        <w:t>角色的关系代名词</w:t>
      </w:r>
      <w:r w:rsidRPr="00E430F6">
        <w:rPr>
          <w:rFonts w:eastAsia="宋体"/>
        </w:rPr>
        <w:t>whom</w:t>
      </w:r>
      <w:r w:rsidRPr="00E430F6">
        <w:rPr>
          <w:rFonts w:eastAsia="宋体" w:hint="eastAsia"/>
        </w:rPr>
        <w:t>省略掉，再开始进行减化：删除掉重复的主词</w:t>
      </w:r>
      <w:r w:rsidRPr="00E430F6">
        <w:rPr>
          <w:rFonts w:eastAsia="宋体"/>
        </w:rPr>
        <w:t>I</w:t>
      </w:r>
      <w:r w:rsidRPr="00E430F6">
        <w:rPr>
          <w:rFonts w:eastAsia="宋体" w:hint="eastAsia"/>
        </w:rPr>
        <w:t>、助动词</w:t>
      </w:r>
      <w:r w:rsidRPr="00E430F6">
        <w:rPr>
          <w:rFonts w:eastAsia="宋体"/>
        </w:rPr>
        <w:t>must</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，剩下的就是</w:t>
      </w:r>
      <w:r w:rsidR="00750148">
        <w:rPr>
          <w:rFonts w:eastAsia="宋体" w:hint="eastAsia"/>
        </w:rPr>
        <w:t>动词不定式</w:t>
      </w:r>
      <w:r w:rsidRPr="00E430F6">
        <w:rPr>
          <w:rFonts w:eastAsia="宋体"/>
        </w:rPr>
        <w:t>to notify</w:t>
      </w:r>
      <w:r w:rsidRPr="00E430F6">
        <w:rPr>
          <w:rFonts w:eastAsia="宋体" w:hint="eastAsia"/>
        </w:rPr>
        <w:t>（主动态），如下：</w:t>
      </w:r>
    </w:p>
    <w:p w:rsidR="00DD2927" w:rsidRDefault="00E430F6" w:rsidP="00182A90">
      <w:pPr>
        <w:spacing w:after="84"/>
        <w:ind w:firstLine="480"/>
        <w:rPr>
          <w:lang w:eastAsia="zh-TW"/>
        </w:rPr>
      </w:pPr>
      <w:r w:rsidRPr="00E430F6">
        <w:rPr>
          <w:rFonts w:eastAsia="宋体"/>
        </w:rPr>
        <w:t xml:space="preserve">I must stay at the office because I have some people </w:t>
      </w:r>
      <w:r w:rsidRPr="00E430F6">
        <w:rPr>
          <w:rFonts w:eastAsia="宋体"/>
          <w:u w:val="single"/>
        </w:rPr>
        <w:t>to notify</w:t>
      </w:r>
      <w:r w:rsidRPr="00E430F6">
        <w:rPr>
          <w:rFonts w:eastAsia="宋体"/>
        </w:rPr>
        <w:t>.</w:t>
      </w:r>
    </w:p>
    <w:p w:rsidR="00DD2927" w:rsidRDefault="00E430F6" w:rsidP="00182A90">
      <w:pPr>
        <w:spacing w:after="84"/>
        <w:ind w:firstLine="480"/>
        <w:rPr>
          <w:lang w:eastAsia="zh-TW"/>
        </w:rPr>
      </w:pPr>
      <w:r w:rsidRPr="00E430F6">
        <w:rPr>
          <w:rFonts w:eastAsia="宋体" w:hint="eastAsia"/>
        </w:rPr>
        <w:t>这个句子当中，句尾的</w:t>
      </w:r>
      <w:r w:rsidR="00750148">
        <w:rPr>
          <w:rFonts w:eastAsia="宋体" w:hint="eastAsia"/>
        </w:rPr>
        <w:t>动词不定式</w:t>
      </w:r>
      <w:r w:rsidRPr="00E430F6">
        <w:rPr>
          <w:rFonts w:eastAsia="宋体" w:hint="eastAsia"/>
        </w:rPr>
        <w:t>采用主动语态比较好，是因为它符合连贯性原则。</w:t>
      </w:r>
    </w:p>
    <w:p w:rsidR="00DD2927" w:rsidRDefault="00E430F6" w:rsidP="00182A90">
      <w:pPr>
        <w:spacing w:after="84"/>
        <w:ind w:firstLine="480"/>
        <w:rPr>
          <w:lang w:eastAsia="zh-TW"/>
        </w:rPr>
      </w:pPr>
      <w:r w:rsidRPr="00E430F6">
        <w:rPr>
          <w:rFonts w:eastAsia="宋体" w:hint="eastAsia"/>
        </w:rPr>
        <w:t>反观下面这个例子：</w:t>
      </w:r>
    </w:p>
    <w:p w:rsidR="00785232" w:rsidRPr="00785232" w:rsidRDefault="00E430F6" w:rsidP="00182A90">
      <w:pPr>
        <w:spacing w:after="84"/>
        <w:ind w:firstLine="480"/>
        <w:rPr>
          <w:lang w:eastAsia="zh-TW"/>
        </w:rPr>
      </w:pPr>
      <w:r w:rsidRPr="00E430F6">
        <w:rPr>
          <w:rFonts w:eastAsia="宋体"/>
          <w:u w:val="single"/>
        </w:rPr>
        <w:t>The news</w:t>
      </w:r>
      <w:r w:rsidRPr="00E430F6">
        <w:rPr>
          <w:rFonts w:eastAsia="宋体"/>
        </w:rPr>
        <w:t xml:space="preserve"> can’t be released yet [because there are </w:t>
      </w:r>
      <w:r w:rsidRPr="00E430F6">
        <w:rPr>
          <w:rFonts w:eastAsia="宋体"/>
          <w:u w:val="single"/>
        </w:rPr>
        <w:t>some people</w:t>
      </w:r>
      <w:r w:rsidRPr="00E430F6">
        <w:rPr>
          <w:rFonts w:eastAsia="宋体"/>
        </w:rPr>
        <w:t xml:space="preserve">] </w:t>
      </w:r>
      <w:r w:rsidRPr="00E430F6">
        <w:rPr>
          <w:rFonts w:eastAsia="宋体"/>
          <w:u w:val="single"/>
        </w:rPr>
        <w:t>to be notified first</w:t>
      </w:r>
      <w:r w:rsidRPr="00E430F6">
        <w:rPr>
          <w:rFonts w:eastAsia="宋体"/>
        </w:rPr>
        <w:t>.</w:t>
      </w:r>
    </w:p>
    <w:p w:rsidR="00DD2927" w:rsidRDefault="00E430F6" w:rsidP="00182A90">
      <w:pPr>
        <w:pStyle w:val="Preface"/>
        <w:spacing w:after="84"/>
        <w:ind w:firstLine="480"/>
        <w:rPr>
          <w:lang w:eastAsia="zh-TW"/>
        </w:rPr>
      </w:pPr>
      <w:r w:rsidRPr="00E430F6">
        <w:rPr>
          <w:rFonts w:hint="eastAsia"/>
        </w:rPr>
        <w:t>这则新闻还不能发布，因为还有些人必须先行知会。</w:t>
      </w:r>
    </w:p>
    <w:p w:rsidR="00DD2927" w:rsidRDefault="00E430F6" w:rsidP="00182A90">
      <w:pPr>
        <w:spacing w:after="84"/>
        <w:ind w:firstLine="480"/>
        <w:rPr>
          <w:lang w:eastAsia="zh-TW"/>
        </w:rPr>
      </w:pPr>
      <w:r w:rsidRPr="00E430F6">
        <w:rPr>
          <w:rFonts w:eastAsia="宋体" w:hint="eastAsia"/>
        </w:rPr>
        <w:t>上面这个复句，句尾的</w:t>
      </w:r>
      <w:r w:rsidR="00750148">
        <w:rPr>
          <w:rFonts w:eastAsia="宋体" w:hint="eastAsia"/>
        </w:rPr>
        <w:t>动词不定式</w:t>
      </w:r>
      <w:r w:rsidRPr="00E430F6">
        <w:rPr>
          <w:rFonts w:eastAsia="宋体"/>
        </w:rPr>
        <w:t>to be notified first</w:t>
      </w:r>
      <w:r w:rsidRPr="00E430F6">
        <w:rPr>
          <w:rFonts w:eastAsia="宋体" w:hint="eastAsia"/>
        </w:rPr>
        <w:t>用的是被动态。如果改为主动态</w:t>
      </w:r>
      <w:r w:rsidRPr="00E430F6">
        <w:rPr>
          <w:rFonts w:eastAsia="宋体"/>
        </w:rPr>
        <w:t>to notify first</w:t>
      </w:r>
      <w:r w:rsidRPr="00E430F6">
        <w:rPr>
          <w:rFonts w:eastAsia="宋体" w:hint="eastAsia"/>
        </w:rPr>
        <w:t>，文法也是正确的，但是修辞效果较差。为什么？要回答这个问题，不妨先把这个复句拆开成为如下三个单句：</w:t>
      </w:r>
    </w:p>
    <w:p w:rsidR="00785232" w:rsidRPr="00785232" w:rsidRDefault="00E430F6" w:rsidP="00182A90">
      <w:pPr>
        <w:spacing w:after="84"/>
        <w:ind w:firstLine="480"/>
        <w:rPr>
          <w:lang w:eastAsia="zh-TW"/>
        </w:rPr>
      </w:pPr>
      <w:r w:rsidRPr="00E430F6">
        <w:rPr>
          <w:rFonts w:eastAsia="宋体"/>
        </w:rPr>
        <w:t>1. The news can’t be released yet.</w:t>
      </w:r>
    </w:p>
    <w:p w:rsidR="00785232" w:rsidRPr="00785232" w:rsidRDefault="00E430F6" w:rsidP="00182A90">
      <w:pPr>
        <w:spacing w:after="84"/>
        <w:ind w:firstLine="480"/>
        <w:rPr>
          <w:lang w:eastAsia="zh-TW"/>
        </w:rPr>
      </w:pPr>
      <w:r w:rsidRPr="00E430F6">
        <w:rPr>
          <w:rFonts w:eastAsia="宋体"/>
        </w:rPr>
        <w:t>2. There are some people.</w:t>
      </w:r>
    </w:p>
    <w:p w:rsidR="00DD2927" w:rsidRDefault="00E430F6" w:rsidP="00182A90">
      <w:pPr>
        <w:spacing w:after="84"/>
        <w:ind w:firstLine="480"/>
        <w:rPr>
          <w:lang w:eastAsia="zh-TW"/>
        </w:rPr>
      </w:pPr>
      <w:r w:rsidRPr="00E430F6">
        <w:rPr>
          <w:rFonts w:eastAsia="宋体"/>
        </w:rPr>
        <w:t>3. These people must be notified first.</w:t>
      </w:r>
    </w:p>
    <w:p w:rsidR="00DD2927" w:rsidRDefault="00E430F6" w:rsidP="00182A90">
      <w:pPr>
        <w:spacing w:after="84"/>
        <w:ind w:firstLine="480"/>
        <w:rPr>
          <w:lang w:eastAsia="zh-TW"/>
        </w:rPr>
      </w:pPr>
      <w:r w:rsidRPr="00E430F6">
        <w:rPr>
          <w:rFonts w:eastAsia="宋体" w:hint="eastAsia"/>
        </w:rPr>
        <w:t>这三个单句当中，第</w:t>
      </w:r>
      <w:r w:rsidRPr="00E430F6">
        <w:rPr>
          <w:rFonts w:eastAsia="宋体"/>
        </w:rPr>
        <w:t>1</w:t>
      </w:r>
      <w:r w:rsidRPr="00E430F6">
        <w:rPr>
          <w:rFonts w:eastAsia="宋体" w:hint="eastAsia"/>
        </w:rPr>
        <w:t>句的主词是</w:t>
      </w:r>
      <w:r w:rsidRPr="00E430F6">
        <w:rPr>
          <w:rFonts w:eastAsia="宋体"/>
        </w:rPr>
        <w:t>the news</w:t>
      </w:r>
      <w:r w:rsidRPr="00E430F6">
        <w:rPr>
          <w:rFonts w:eastAsia="宋体" w:hint="eastAsia"/>
        </w:rPr>
        <w:t>，第</w:t>
      </w:r>
      <w:r w:rsidRPr="00E430F6">
        <w:rPr>
          <w:rFonts w:eastAsia="宋体"/>
        </w:rPr>
        <w:t>2</w:t>
      </w:r>
      <w:r w:rsidRPr="00E430F6">
        <w:rPr>
          <w:rFonts w:eastAsia="宋体" w:hint="eastAsia"/>
        </w:rPr>
        <w:t>句的主词是</w:t>
      </w:r>
      <w:r w:rsidRPr="00E430F6">
        <w:rPr>
          <w:rFonts w:eastAsia="宋体"/>
        </w:rPr>
        <w:t>some people</w:t>
      </w:r>
      <w:r w:rsidRPr="00E430F6">
        <w:rPr>
          <w:rFonts w:eastAsia="宋体" w:hint="eastAsia"/>
        </w:rPr>
        <w:t>。这两句没有共同的元素，因此主词也无法连贯。但是第</w:t>
      </w:r>
      <w:r w:rsidRPr="00E430F6">
        <w:rPr>
          <w:rFonts w:eastAsia="宋体"/>
        </w:rPr>
        <w:t>2</w:t>
      </w:r>
      <w:r w:rsidRPr="00E430F6">
        <w:rPr>
          <w:rFonts w:eastAsia="宋体" w:hint="eastAsia"/>
        </w:rPr>
        <w:t>句的主词</w:t>
      </w:r>
      <w:r w:rsidRPr="00E430F6">
        <w:rPr>
          <w:rFonts w:eastAsia="宋体"/>
        </w:rPr>
        <w:t>some people</w:t>
      </w:r>
      <w:r w:rsidRPr="00E430F6">
        <w:rPr>
          <w:rFonts w:eastAsia="宋体" w:hint="eastAsia"/>
        </w:rPr>
        <w:t>在第</w:t>
      </w:r>
      <w:r w:rsidRPr="00E430F6">
        <w:rPr>
          <w:rFonts w:eastAsia="宋体"/>
        </w:rPr>
        <w:t>3</w:t>
      </w:r>
      <w:r w:rsidRPr="00E430F6">
        <w:rPr>
          <w:rFonts w:eastAsia="宋体" w:hint="eastAsia"/>
        </w:rPr>
        <w:t>句中也有（</w:t>
      </w:r>
      <w:r w:rsidRPr="00E430F6">
        <w:rPr>
          <w:rFonts w:eastAsia="宋体"/>
        </w:rPr>
        <w:t>these people</w:t>
      </w:r>
      <w:r w:rsidRPr="00E430F6">
        <w:rPr>
          <w:rFonts w:eastAsia="宋体" w:hint="eastAsia"/>
        </w:rPr>
        <w:t>）。如果第</w:t>
      </w:r>
      <w:r w:rsidRPr="00E430F6">
        <w:rPr>
          <w:rFonts w:eastAsia="宋体"/>
        </w:rPr>
        <w:t>3</w:t>
      </w:r>
      <w:r w:rsidRPr="00E430F6">
        <w:rPr>
          <w:rFonts w:eastAsia="宋体" w:hint="eastAsia"/>
        </w:rPr>
        <w:t>句也用</w:t>
      </w:r>
      <w:r w:rsidRPr="00E430F6">
        <w:rPr>
          <w:rFonts w:eastAsia="宋体"/>
        </w:rPr>
        <w:t>people</w:t>
      </w:r>
      <w:r w:rsidRPr="00E430F6">
        <w:rPr>
          <w:rFonts w:eastAsia="宋体" w:hint="eastAsia"/>
        </w:rPr>
        <w:t>当主词，至少叙事上和第</w:t>
      </w:r>
      <w:r w:rsidRPr="00E430F6">
        <w:rPr>
          <w:rFonts w:eastAsia="宋体"/>
        </w:rPr>
        <w:t>2</w:t>
      </w:r>
      <w:r w:rsidRPr="00E430F6">
        <w:rPr>
          <w:rFonts w:eastAsia="宋体" w:hint="eastAsia"/>
        </w:rPr>
        <w:t>句是连贯的。既然第</w:t>
      </w:r>
      <w:r w:rsidRPr="00E430F6">
        <w:rPr>
          <w:rFonts w:eastAsia="宋体"/>
        </w:rPr>
        <w:t>3</w:t>
      </w:r>
      <w:r w:rsidRPr="00E430F6">
        <w:rPr>
          <w:rFonts w:eastAsia="宋体" w:hint="eastAsia"/>
        </w:rPr>
        <w:t>句选择以</w:t>
      </w:r>
      <w:r w:rsidRPr="00E430F6">
        <w:rPr>
          <w:rFonts w:eastAsia="宋体"/>
        </w:rPr>
        <w:t>these people</w:t>
      </w:r>
      <w:r w:rsidRPr="00E430F6">
        <w:rPr>
          <w:rFonts w:eastAsia="宋体" w:hint="eastAsia"/>
        </w:rPr>
        <w:t>为主词，动词就必须采被动语态</w:t>
      </w:r>
      <w:r w:rsidRPr="00E430F6">
        <w:rPr>
          <w:rFonts w:eastAsia="宋体"/>
        </w:rPr>
        <w:t>to be notified</w:t>
      </w:r>
      <w:r w:rsidRPr="00E430F6">
        <w:rPr>
          <w:rFonts w:eastAsia="宋体" w:hint="eastAsia"/>
        </w:rPr>
        <w:t>。然后，这三个单句可以合在一起写成一个复句，如下：</w:t>
      </w:r>
    </w:p>
    <w:p w:rsidR="00785232" w:rsidRPr="00785232" w:rsidRDefault="00E430F6" w:rsidP="00182A90">
      <w:pPr>
        <w:spacing w:after="84"/>
        <w:ind w:firstLine="480"/>
        <w:rPr>
          <w:lang w:eastAsia="zh-TW"/>
        </w:rPr>
      </w:pPr>
      <w:r w:rsidRPr="00E430F6">
        <w:rPr>
          <w:rFonts w:eastAsia="宋体"/>
        </w:rPr>
        <w:t xml:space="preserve">The news can’t be released yet [because there are </w:t>
      </w:r>
      <w:r w:rsidRPr="00E430F6">
        <w:rPr>
          <w:rFonts w:eastAsia="宋体"/>
          <w:u w:val="single"/>
        </w:rPr>
        <w:t>some people</w:t>
      </w:r>
      <w:r w:rsidRPr="00E430F6">
        <w:rPr>
          <w:rFonts w:eastAsia="宋体"/>
        </w:rPr>
        <w:t>]</w:t>
      </w:r>
      <w:r w:rsidR="00785232" w:rsidRPr="00785232">
        <w:rPr>
          <w:rFonts w:hint="eastAsia"/>
          <w:lang w:eastAsia="zh-TW"/>
        </w:rPr>
        <w:t xml:space="preserve"> </w:t>
      </w:r>
      <w:r w:rsidRPr="00E430F6">
        <w:rPr>
          <w:rFonts w:eastAsia="宋体"/>
          <w:u w:val="single"/>
        </w:rPr>
        <w:t>who must be notified first</w:t>
      </w:r>
      <w:r w:rsidRPr="00E430F6">
        <w:rPr>
          <w:rFonts w:eastAsia="宋体"/>
        </w:rPr>
        <w:t>.</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是</w:t>
      </w:r>
      <w:r w:rsidRPr="00E430F6">
        <w:rPr>
          <w:rFonts w:eastAsia="宋体"/>
        </w:rPr>
        <w:t>The news can’t be released yet</w:t>
      </w:r>
      <w:r w:rsidRPr="00E430F6">
        <w:rPr>
          <w:rFonts w:eastAsia="宋体" w:hint="eastAsia"/>
        </w:rPr>
        <w:t>，副词</w:t>
      </w:r>
      <w:r w:rsidR="00BF5096">
        <w:rPr>
          <w:rFonts w:eastAsia="宋体" w:hint="eastAsia"/>
        </w:rPr>
        <w:t>从句</w:t>
      </w:r>
      <w:r w:rsidRPr="00E430F6">
        <w:rPr>
          <w:rFonts w:eastAsia="宋体" w:hint="eastAsia"/>
        </w:rPr>
        <w:t>（中括号内）的主词是</w:t>
      </w:r>
      <w:r w:rsidRPr="00E430F6">
        <w:rPr>
          <w:rFonts w:eastAsia="宋体"/>
        </w:rPr>
        <w:t>some people</w:t>
      </w:r>
      <w:r w:rsidRPr="00E430F6">
        <w:rPr>
          <w:rFonts w:eastAsia="宋体" w:hint="eastAsia"/>
        </w:rPr>
        <w:t>，关系</w:t>
      </w:r>
      <w:r w:rsidR="00BF5096">
        <w:rPr>
          <w:rFonts w:eastAsia="宋体" w:hint="eastAsia"/>
        </w:rPr>
        <w:t>从句</w:t>
      </w:r>
      <w:r w:rsidRPr="00E430F6">
        <w:rPr>
          <w:rFonts w:eastAsia="宋体" w:hint="eastAsia"/>
        </w:rPr>
        <w:t>（画底线部分）的主词</w:t>
      </w:r>
      <w:r w:rsidRPr="00E430F6">
        <w:rPr>
          <w:rFonts w:eastAsia="宋体"/>
        </w:rPr>
        <w:t>who</w:t>
      </w:r>
      <w:r w:rsidRPr="00E430F6">
        <w:rPr>
          <w:rFonts w:eastAsia="宋体" w:hint="eastAsia"/>
        </w:rPr>
        <w:t>也代表</w:t>
      </w:r>
      <w:r w:rsidRPr="00E430F6">
        <w:rPr>
          <w:rFonts w:eastAsia="宋体"/>
        </w:rPr>
        <w:t>some people</w:t>
      </w:r>
      <w:r w:rsidRPr="00E430F6">
        <w:rPr>
          <w:rFonts w:eastAsia="宋体" w:hint="eastAsia"/>
        </w:rPr>
        <w:t>，前后两个</w:t>
      </w:r>
      <w:r w:rsidR="00BF5096">
        <w:rPr>
          <w:rFonts w:eastAsia="宋体" w:hint="eastAsia"/>
        </w:rPr>
        <w:t>从句</w:t>
      </w:r>
      <w:r w:rsidRPr="00E430F6">
        <w:rPr>
          <w:rFonts w:eastAsia="宋体" w:hint="eastAsia"/>
        </w:rPr>
        <w:t>主词相同、符合连贯性原则。这个关系</w:t>
      </w:r>
      <w:r w:rsidR="00BF5096">
        <w:rPr>
          <w:rFonts w:eastAsia="宋体" w:hint="eastAsia"/>
        </w:rPr>
        <w:t>从句</w:t>
      </w:r>
      <w:r w:rsidRPr="00E430F6">
        <w:rPr>
          <w:rFonts w:eastAsia="宋体" w:hint="eastAsia"/>
        </w:rPr>
        <w:t>如果进行减化，做法是删掉重复的主词、助动词</w:t>
      </w:r>
      <w:r w:rsidRPr="00E430F6">
        <w:rPr>
          <w:rFonts w:eastAsia="宋体"/>
        </w:rPr>
        <w:t>must</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，就会成为：</w:t>
      </w:r>
    </w:p>
    <w:p w:rsidR="00DD2927" w:rsidRDefault="00E430F6" w:rsidP="00182A90">
      <w:pPr>
        <w:spacing w:after="84"/>
        <w:ind w:firstLine="480"/>
        <w:rPr>
          <w:lang w:eastAsia="zh-TW"/>
        </w:rPr>
      </w:pPr>
      <w:r w:rsidRPr="00E430F6">
        <w:rPr>
          <w:rFonts w:eastAsia="宋体"/>
        </w:rPr>
        <w:lastRenderedPageBreak/>
        <w:t xml:space="preserve">The news can’t be released yet because there are some people </w:t>
      </w:r>
      <w:r w:rsidRPr="00E430F6">
        <w:rPr>
          <w:rFonts w:eastAsia="宋体"/>
          <w:u w:val="single"/>
        </w:rPr>
        <w:t>to be notified first</w:t>
      </w:r>
      <w:r w:rsidRPr="00E430F6">
        <w:rPr>
          <w:rFonts w:eastAsia="宋体"/>
        </w:rPr>
        <w:t>.</w:t>
      </w:r>
    </w:p>
    <w:p w:rsidR="00DD2927" w:rsidRDefault="00E430F6" w:rsidP="00182A90">
      <w:pPr>
        <w:spacing w:after="84"/>
        <w:ind w:firstLine="480"/>
        <w:rPr>
          <w:lang w:eastAsia="zh-TW"/>
        </w:rPr>
      </w:pPr>
      <w:r w:rsidRPr="00E430F6">
        <w:rPr>
          <w:rFonts w:eastAsia="宋体" w:hint="eastAsia"/>
        </w:rPr>
        <w:t>句尾的</w:t>
      </w:r>
      <w:r w:rsidR="00750148">
        <w:rPr>
          <w:rFonts w:eastAsia="宋体" w:hint="eastAsia"/>
        </w:rPr>
        <w:t>动词不定式</w:t>
      </w:r>
      <w:r w:rsidRPr="00E430F6">
        <w:rPr>
          <w:rFonts w:eastAsia="宋体" w:hint="eastAsia"/>
        </w:rPr>
        <w:t>采被动语态较好，同样是因为它符合修辞的连贯性原则，比较清楚。</w:t>
      </w:r>
    </w:p>
    <w:p w:rsidR="00DD2927" w:rsidRDefault="00750148" w:rsidP="00182A90">
      <w:pPr>
        <w:pStyle w:val="5"/>
        <w:spacing w:after="84"/>
        <w:rPr>
          <w:lang w:eastAsia="zh-TW"/>
        </w:rPr>
      </w:pPr>
      <w:r>
        <w:rPr>
          <w:rFonts w:hint="eastAsia"/>
        </w:rPr>
        <w:t>动词不定式</w:t>
      </w:r>
      <w:r w:rsidR="00E430F6" w:rsidRPr="00E430F6">
        <w:rPr>
          <w:rFonts w:hint="eastAsia"/>
        </w:rPr>
        <w:t>的主词如何交代</w:t>
      </w:r>
    </w:p>
    <w:p w:rsidR="00DD2927" w:rsidRDefault="00E430F6" w:rsidP="00182A90">
      <w:pPr>
        <w:spacing w:after="84"/>
        <w:ind w:firstLine="480"/>
        <w:rPr>
          <w:lang w:eastAsia="zh-TW"/>
        </w:rPr>
      </w:pPr>
      <w:r w:rsidRPr="00E430F6">
        <w:rPr>
          <w:rFonts w:eastAsia="宋体" w:hint="eastAsia"/>
        </w:rPr>
        <w:t>如前所述，关系</w:t>
      </w:r>
      <w:r w:rsidR="00BF5096">
        <w:rPr>
          <w:rFonts w:eastAsia="宋体" w:hint="eastAsia"/>
        </w:rPr>
        <w:t>从句</w:t>
      </w:r>
      <w:r w:rsidRPr="00E430F6">
        <w:rPr>
          <w:rFonts w:eastAsia="宋体" w:hint="eastAsia"/>
        </w:rPr>
        <w:t>如果减化为</w:t>
      </w:r>
      <w:r w:rsidR="00750148">
        <w:rPr>
          <w:rFonts w:eastAsia="宋体" w:hint="eastAsia"/>
        </w:rPr>
        <w:t>动词不定式</w:t>
      </w:r>
      <w:r w:rsidRPr="00E430F6">
        <w:rPr>
          <w:rFonts w:eastAsia="宋体" w:hint="eastAsia"/>
        </w:rPr>
        <w:t>，它的主词不一定是关系代名词、所以也不一定和主要</w:t>
      </w:r>
      <w:r w:rsidR="00BF5096">
        <w:rPr>
          <w:rFonts w:eastAsia="宋体" w:hint="eastAsia"/>
        </w:rPr>
        <w:t>从句</w:t>
      </w:r>
      <w:r w:rsidRPr="00E430F6">
        <w:rPr>
          <w:rFonts w:eastAsia="宋体" w:hint="eastAsia"/>
        </w:rPr>
        <w:t>有重复。如果这个主词并不重复、也不是笼统的字眼，属于需要交代之列，那么关系</w:t>
      </w:r>
      <w:r w:rsidR="00BF5096">
        <w:rPr>
          <w:rFonts w:eastAsia="宋体" w:hint="eastAsia"/>
        </w:rPr>
        <w:t>从句</w:t>
      </w:r>
      <w:r w:rsidRPr="00E430F6">
        <w:rPr>
          <w:rFonts w:eastAsia="宋体" w:hint="eastAsia"/>
        </w:rPr>
        <w:t>减化为</w:t>
      </w:r>
      <w:r w:rsidR="00750148">
        <w:rPr>
          <w:rFonts w:eastAsia="宋体" w:hint="eastAsia"/>
        </w:rPr>
        <w:t>动词不定式</w:t>
      </w:r>
      <w:r w:rsidRPr="00E430F6">
        <w:rPr>
          <w:rFonts w:eastAsia="宋体" w:hint="eastAsia"/>
        </w:rPr>
        <w:t>时，原来的主词通常是安插在介系词</w:t>
      </w:r>
      <w:r w:rsidRPr="00E430F6">
        <w:rPr>
          <w:rFonts w:eastAsia="宋体"/>
        </w:rPr>
        <w:t>for</w:t>
      </w:r>
      <w:r w:rsidRPr="00E430F6">
        <w:rPr>
          <w:rFonts w:eastAsia="宋体" w:hint="eastAsia"/>
        </w:rPr>
        <w:t>后面的位置来处理。例如：</w:t>
      </w:r>
    </w:p>
    <w:p w:rsidR="00785232" w:rsidRPr="00785232" w:rsidRDefault="00E430F6" w:rsidP="00182A90">
      <w:pPr>
        <w:spacing w:after="84"/>
        <w:ind w:firstLine="480"/>
        <w:rPr>
          <w:lang w:eastAsia="zh-TW"/>
        </w:rPr>
      </w:pPr>
      <w:r w:rsidRPr="00E430F6">
        <w:rPr>
          <w:rFonts w:eastAsia="宋体"/>
        </w:rPr>
        <w:t xml:space="preserve">I’m looking for </w:t>
      </w:r>
      <w:r w:rsidRPr="00E430F6">
        <w:rPr>
          <w:rFonts w:eastAsia="宋体"/>
          <w:u w:val="single"/>
        </w:rPr>
        <w:t>a motorcycle</w:t>
      </w:r>
      <w:r w:rsidRPr="00E430F6">
        <w:rPr>
          <w:rFonts w:eastAsia="宋体"/>
        </w:rPr>
        <w:t xml:space="preserve"> [that my wife can ride].</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that</w:t>
      </w:r>
      <w:r w:rsidRPr="00E430F6">
        <w:rPr>
          <w:rFonts w:eastAsia="宋体" w:hint="eastAsia"/>
        </w:rPr>
        <w:t>（相当于</w:t>
      </w:r>
      <w:r w:rsidRPr="00E430F6">
        <w:rPr>
          <w:rFonts w:eastAsia="宋体"/>
        </w:rPr>
        <w:t>which</w:t>
      </w:r>
      <w:r w:rsidRPr="00E430F6">
        <w:rPr>
          <w:rFonts w:eastAsia="宋体" w:hint="eastAsia"/>
        </w:rPr>
        <w:t>）是</w:t>
      </w:r>
      <w:r w:rsidR="009D20F5">
        <w:rPr>
          <w:rFonts w:eastAsia="宋体" w:hint="eastAsia"/>
        </w:rPr>
        <w:t>受词（宾语）</w:t>
      </w:r>
      <w:r w:rsidRPr="00E430F6">
        <w:rPr>
          <w:rFonts w:eastAsia="宋体" w:hint="eastAsia"/>
        </w:rPr>
        <w:t>，因为没有逗点和先行词隔开所以可以先行省略，剩下</w:t>
      </w:r>
      <w:r w:rsidRPr="00E430F6">
        <w:rPr>
          <w:rFonts w:eastAsia="宋体"/>
        </w:rPr>
        <w:t>my wife can ride</w:t>
      </w:r>
      <w:r w:rsidRPr="00E430F6">
        <w:rPr>
          <w:rFonts w:eastAsia="宋体" w:hint="eastAsia"/>
        </w:rPr>
        <w:t>再来进行减化：主词</w:t>
      </w:r>
      <w:r w:rsidRPr="00E430F6">
        <w:rPr>
          <w:rFonts w:eastAsia="宋体"/>
        </w:rPr>
        <w:t>my wife</w:t>
      </w:r>
      <w:r w:rsidRPr="00E430F6">
        <w:rPr>
          <w:rFonts w:eastAsia="宋体" w:hint="eastAsia"/>
        </w:rPr>
        <w:t>和主要</w:t>
      </w:r>
      <w:r w:rsidR="00BF5096">
        <w:rPr>
          <w:rFonts w:eastAsia="宋体" w:hint="eastAsia"/>
        </w:rPr>
        <w:t>从句</w:t>
      </w:r>
      <w:r w:rsidRPr="00E430F6">
        <w:rPr>
          <w:rFonts w:eastAsia="宋体" w:hint="eastAsia"/>
        </w:rPr>
        <w:t>之间并无重复，而且</w:t>
      </w:r>
      <w:r w:rsidRPr="00E430F6">
        <w:rPr>
          <w:rFonts w:eastAsia="宋体"/>
        </w:rPr>
        <w:t>my wife</w:t>
      </w:r>
      <w:r w:rsidRPr="00E430F6">
        <w:rPr>
          <w:rFonts w:eastAsia="宋体" w:hint="eastAsia"/>
        </w:rPr>
        <w:t>并不是像</w:t>
      </w:r>
      <w:r w:rsidRPr="00E430F6">
        <w:rPr>
          <w:rFonts w:eastAsia="宋体"/>
        </w:rPr>
        <w:t>people, somebody</w:t>
      </w:r>
      <w:r w:rsidRPr="00E430F6">
        <w:rPr>
          <w:rFonts w:eastAsia="宋体" w:hint="eastAsia"/>
        </w:rPr>
        <w:t>之类含糊笼统的字，所以不能省略。碰到这种情况，助动词</w:t>
      </w:r>
      <w:r w:rsidRPr="00E430F6">
        <w:rPr>
          <w:rFonts w:eastAsia="宋体"/>
        </w:rPr>
        <w:t>can</w:t>
      </w:r>
      <w:r w:rsidRPr="00E430F6">
        <w:rPr>
          <w:rFonts w:eastAsia="宋体" w:hint="eastAsia"/>
        </w:rPr>
        <w:t>仍然减化为表示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，而配合</w:t>
      </w:r>
      <w:r w:rsidR="00750148">
        <w:rPr>
          <w:rFonts w:eastAsia="宋体" w:hint="eastAsia"/>
        </w:rPr>
        <w:t>动词不定式</w:t>
      </w:r>
      <w:r w:rsidRPr="00E430F6">
        <w:rPr>
          <w:rFonts w:eastAsia="宋体" w:hint="eastAsia"/>
        </w:rPr>
        <w:t>，原来的主词应该放在介系词</w:t>
      </w:r>
      <w:r w:rsidRPr="00E430F6">
        <w:rPr>
          <w:rFonts w:eastAsia="宋体"/>
        </w:rPr>
        <w:t>for</w:t>
      </w:r>
      <w:r w:rsidRPr="00E430F6">
        <w:rPr>
          <w:rFonts w:eastAsia="宋体" w:hint="eastAsia"/>
        </w:rPr>
        <w:t>后面的</w:t>
      </w:r>
      <w:r w:rsidR="009D20F5">
        <w:rPr>
          <w:rFonts w:eastAsia="宋体" w:hint="eastAsia"/>
        </w:rPr>
        <w:t>受词（宾语）</w:t>
      </w:r>
      <w:r w:rsidRPr="00E430F6">
        <w:rPr>
          <w:rFonts w:eastAsia="宋体" w:hint="eastAsia"/>
        </w:rPr>
        <w:t>位置来交代，如下：</w:t>
      </w:r>
    </w:p>
    <w:p w:rsidR="00785232" w:rsidRPr="00785232" w:rsidRDefault="00E430F6" w:rsidP="00182A90">
      <w:pPr>
        <w:spacing w:after="84"/>
        <w:ind w:firstLine="480"/>
        <w:rPr>
          <w:lang w:eastAsia="zh-TW"/>
        </w:rPr>
      </w:pPr>
      <w:r w:rsidRPr="00E430F6">
        <w:rPr>
          <w:rFonts w:eastAsia="宋体"/>
        </w:rPr>
        <w:t xml:space="preserve">I’m looking for </w:t>
      </w:r>
      <w:r w:rsidRPr="00E430F6">
        <w:rPr>
          <w:rFonts w:eastAsia="宋体"/>
          <w:u w:val="single"/>
        </w:rPr>
        <w:t>a motorcycle</w:t>
      </w:r>
      <w:r w:rsidRPr="00E430F6">
        <w:rPr>
          <w:rFonts w:eastAsia="宋体"/>
        </w:rPr>
        <w:t xml:space="preserve"> [for my wife to ride].</w:t>
      </w:r>
    </w:p>
    <w:p w:rsidR="00DD2927" w:rsidRDefault="00E430F6" w:rsidP="00182A90">
      <w:pPr>
        <w:spacing w:after="84"/>
        <w:ind w:firstLine="480"/>
        <w:rPr>
          <w:lang w:eastAsia="zh-TW"/>
        </w:rPr>
      </w:pPr>
      <w:r w:rsidRPr="00E430F6">
        <w:rPr>
          <w:rFonts w:eastAsia="宋体" w:hint="eastAsia"/>
        </w:rPr>
        <w:t>这种情况，还是可以把</w:t>
      </w:r>
      <w:r w:rsidRPr="00E430F6">
        <w:rPr>
          <w:rFonts w:eastAsia="宋体"/>
        </w:rPr>
        <w:t>to ride</w:t>
      </w:r>
      <w:r w:rsidRPr="00E430F6">
        <w:rPr>
          <w:rFonts w:eastAsia="宋体" w:hint="eastAsia"/>
        </w:rPr>
        <w:t>简单视为</w:t>
      </w:r>
      <w:r w:rsidRPr="00E430F6">
        <w:rPr>
          <w:rFonts w:eastAsia="宋体"/>
        </w:rPr>
        <w:t>can ride</w:t>
      </w:r>
      <w:r w:rsidRPr="00E430F6">
        <w:rPr>
          <w:rFonts w:eastAsia="宋体" w:hint="eastAsia"/>
        </w:rPr>
        <w:t>的词类变化。不过，视为关系</w:t>
      </w:r>
      <w:r w:rsidR="00BF5096">
        <w:rPr>
          <w:rFonts w:eastAsia="宋体" w:hint="eastAsia"/>
        </w:rPr>
        <w:t>从句</w:t>
      </w:r>
      <w:r w:rsidRPr="00E430F6">
        <w:rPr>
          <w:rFonts w:eastAsia="宋体" w:hint="eastAsia"/>
        </w:rPr>
        <w:t>的减化是比较深入的诠释。</w:t>
      </w:r>
    </w:p>
    <w:p w:rsidR="00DD2927" w:rsidRDefault="00E430F6" w:rsidP="00982549">
      <w:pPr>
        <w:pStyle w:val="3"/>
        <w:spacing w:before="126" w:after="126"/>
        <w:rPr>
          <w:lang w:eastAsia="zh-TW"/>
        </w:rPr>
      </w:pPr>
      <w:bookmarkStart w:id="156" w:name="_Toc363483983"/>
      <w:r w:rsidRPr="00E430F6">
        <w:rPr>
          <w:rFonts w:hint="eastAsia"/>
        </w:rPr>
        <w:t>连接词的处理</w:t>
      </w:r>
      <w:bookmarkEnd w:id="156"/>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原本是限定</w:t>
      </w:r>
      <w:r w:rsidR="00BF5096">
        <w:rPr>
          <w:rFonts w:eastAsia="宋体" w:hint="eastAsia"/>
        </w:rPr>
        <w:t>从句</w:t>
      </w:r>
      <w:r w:rsidRPr="00E430F6">
        <w:rPr>
          <w:rFonts w:eastAsia="宋体" w:hint="eastAsia"/>
        </w:rPr>
        <w:t>，需要有个连接词，而关系词就扮演连接词的角色。关系</w:t>
      </w:r>
      <w:r w:rsidR="00BF5096">
        <w:rPr>
          <w:rFonts w:eastAsia="宋体" w:hint="eastAsia"/>
        </w:rPr>
        <w:t>从句</w:t>
      </w:r>
      <w:r w:rsidRPr="00E430F6">
        <w:rPr>
          <w:rFonts w:eastAsia="宋体" w:hint="eastAsia"/>
        </w:rPr>
        <w:t>经过减化之后，不再有主词与限定动词了，因此也就不再需要连接词。关系</w:t>
      </w:r>
      <w:r w:rsidR="00BF5096">
        <w:rPr>
          <w:rFonts w:eastAsia="宋体" w:hint="eastAsia"/>
        </w:rPr>
        <w:t>从句</w:t>
      </w:r>
      <w:r w:rsidRPr="00E430F6">
        <w:rPr>
          <w:rFonts w:eastAsia="宋体" w:hint="eastAsia"/>
        </w:rPr>
        <w:t>的减化，通常都是因为关系代名词就是关系</w:t>
      </w:r>
      <w:r w:rsidR="00BF5096">
        <w:rPr>
          <w:rFonts w:eastAsia="宋体" w:hint="eastAsia"/>
        </w:rPr>
        <w:t>从句</w:t>
      </w:r>
      <w:r w:rsidRPr="00E430F6">
        <w:rPr>
          <w:rFonts w:eastAsia="宋体" w:hint="eastAsia"/>
        </w:rPr>
        <w:t>的主词、与主要</w:t>
      </w:r>
      <w:r w:rsidR="00BF5096">
        <w:rPr>
          <w:rFonts w:eastAsia="宋体" w:hint="eastAsia"/>
        </w:rPr>
        <w:t>从句</w:t>
      </w:r>
      <w:r w:rsidRPr="00E430F6">
        <w:rPr>
          <w:rFonts w:eastAsia="宋体" w:hint="eastAsia"/>
        </w:rPr>
        <w:t>的先行词重复，因而可以精简。那么在做减化</w:t>
      </w:r>
      <w:r w:rsidR="00BF5096">
        <w:rPr>
          <w:rFonts w:eastAsia="宋体" w:hint="eastAsia"/>
        </w:rPr>
        <w:t>从句</w:t>
      </w:r>
      <w:r w:rsidRPr="00E430F6">
        <w:rPr>
          <w:rFonts w:eastAsia="宋体" w:hint="eastAsia"/>
        </w:rPr>
        <w:t>的时候因为要省略主词，关系词自然就会被省略掉。例如：</w:t>
      </w:r>
    </w:p>
    <w:p w:rsidR="00785232" w:rsidRPr="00785232" w:rsidRDefault="00E430F6" w:rsidP="00182A90">
      <w:pPr>
        <w:spacing w:after="84"/>
        <w:ind w:firstLine="480"/>
        <w:rPr>
          <w:lang w:eastAsia="zh-TW"/>
        </w:rPr>
      </w:pPr>
      <w:r w:rsidRPr="00E430F6">
        <w:rPr>
          <w:rFonts w:eastAsia="宋体"/>
        </w:rPr>
        <w:t xml:space="preserve">Do you know </w:t>
      </w:r>
      <w:r w:rsidRPr="00E430F6">
        <w:rPr>
          <w:rFonts w:eastAsia="宋体"/>
          <w:u w:val="single"/>
        </w:rPr>
        <w:t>the girl</w:t>
      </w:r>
      <w:r w:rsidRPr="00E430F6">
        <w:rPr>
          <w:rFonts w:eastAsia="宋体"/>
        </w:rPr>
        <w:t xml:space="preserve"> [who is sitting next to John]?</w:t>
      </w:r>
    </w:p>
    <w:p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（中括号内的部分）的主词就是关系代名词</w:t>
      </w:r>
      <w:r w:rsidRPr="00E430F6">
        <w:rPr>
          <w:rFonts w:eastAsia="宋体"/>
        </w:rPr>
        <w:t>who</w:t>
      </w:r>
      <w:r w:rsidRPr="00E430F6">
        <w:rPr>
          <w:rFonts w:eastAsia="宋体" w:hint="eastAsia"/>
        </w:rPr>
        <w:t>，在进行减化时会跟</w:t>
      </w:r>
      <w:r w:rsidRPr="00E430F6">
        <w:rPr>
          <w:rFonts w:eastAsia="宋体"/>
        </w:rPr>
        <w:t>be</w:t>
      </w:r>
      <w:r w:rsidRPr="00E430F6">
        <w:rPr>
          <w:rFonts w:eastAsia="宋体" w:hint="eastAsia"/>
        </w:rPr>
        <w:t>动词一并省略，成为：</w:t>
      </w:r>
    </w:p>
    <w:p w:rsidR="00785232" w:rsidRPr="00785232" w:rsidRDefault="00E430F6" w:rsidP="00182A90">
      <w:pPr>
        <w:spacing w:after="84"/>
        <w:ind w:firstLine="480"/>
        <w:rPr>
          <w:lang w:eastAsia="zh-TW"/>
        </w:rPr>
      </w:pPr>
      <w:r w:rsidRPr="00E430F6">
        <w:rPr>
          <w:rFonts w:eastAsia="宋体"/>
        </w:rPr>
        <w:t>Do you know the girl [sitting next to John]?</w:t>
      </w:r>
    </w:p>
    <w:p w:rsidR="00DD2927" w:rsidRPr="00C33D9B" w:rsidRDefault="00E430F6" w:rsidP="00182A90">
      <w:pPr>
        <w:spacing w:after="84"/>
        <w:ind w:firstLine="480"/>
        <w:rPr>
          <w:rFonts w:eastAsia="宋体"/>
          <w:iCs/>
        </w:rPr>
      </w:pPr>
      <w:r w:rsidRPr="00E430F6">
        <w:rPr>
          <w:rFonts w:eastAsia="宋体" w:hint="eastAsia"/>
        </w:rPr>
        <w:t>所以，关系</w:t>
      </w:r>
      <w:r w:rsidR="00BF5096">
        <w:rPr>
          <w:rFonts w:eastAsia="宋体" w:hint="eastAsia"/>
        </w:rPr>
        <w:t>从句</w:t>
      </w:r>
      <w:r w:rsidRPr="00E430F6">
        <w:rPr>
          <w:rFonts w:eastAsia="宋体" w:hint="eastAsia"/>
        </w:rPr>
        <w:t>减化之后，</w:t>
      </w:r>
      <w:r w:rsidRPr="00C33D9B">
        <w:rPr>
          <w:rFonts w:eastAsia="宋体" w:hint="eastAsia"/>
          <w:iCs/>
        </w:rPr>
        <w:t>连接词（亦即关系代名词）会随着主词一并省略、留不下来。</w:t>
      </w:r>
    </w:p>
    <w:p w:rsidR="00EA57E3" w:rsidRPr="00C33D9B" w:rsidRDefault="00E430F6" w:rsidP="00182A90">
      <w:pPr>
        <w:spacing w:after="84"/>
        <w:ind w:firstLine="480"/>
        <w:rPr>
          <w:rStyle w:val="af1"/>
        </w:rPr>
      </w:pPr>
      <w:r w:rsidRPr="00E430F6">
        <w:rPr>
          <w:rFonts w:eastAsia="宋体" w:hint="eastAsia"/>
        </w:rPr>
        <w:t>如果减化的结果是变成</w:t>
      </w:r>
      <w:r w:rsidR="00750148">
        <w:rPr>
          <w:rFonts w:eastAsia="宋体" w:hint="eastAsia"/>
        </w:rPr>
        <w:t>动词不定式</w:t>
      </w:r>
      <w:r w:rsidRPr="00E430F6">
        <w:rPr>
          <w:rFonts w:eastAsia="宋体" w:hint="eastAsia"/>
        </w:rPr>
        <w:t>，那么原来的关系</w:t>
      </w:r>
      <w:r w:rsidR="00BF5096">
        <w:rPr>
          <w:rFonts w:eastAsia="宋体" w:hint="eastAsia"/>
        </w:rPr>
        <w:t>从句</w:t>
      </w:r>
      <w:r w:rsidRPr="00E430F6">
        <w:rPr>
          <w:rFonts w:eastAsia="宋体" w:hint="eastAsia"/>
        </w:rPr>
        <w:t>有可能是用关系代名词当主词、</w:t>
      </w:r>
      <w:r w:rsidR="009D20F5">
        <w:rPr>
          <w:rFonts w:eastAsia="宋体" w:hint="eastAsia"/>
        </w:rPr>
        <w:t>受词（宾语）</w:t>
      </w:r>
      <w:r w:rsidRPr="00E430F6">
        <w:rPr>
          <w:rFonts w:eastAsia="宋体" w:hint="eastAsia"/>
        </w:rPr>
        <w:t>，也有可能是用关系副词来连接。不过，关系代名词如果当主词使用，会随着减化时省略主词而一并省略。如果关系代名词当</w:t>
      </w:r>
      <w:r w:rsidR="009D20F5">
        <w:rPr>
          <w:rFonts w:eastAsia="宋体" w:hint="eastAsia"/>
        </w:rPr>
        <w:t>受词（宾语）</w:t>
      </w:r>
      <w:r w:rsidRPr="00E430F6">
        <w:rPr>
          <w:rFonts w:eastAsia="宋体" w:hint="eastAsia"/>
        </w:rPr>
        <w:t>使用，在减化之前就会先行省略掉。如果是关系副词，同样会在减</w:t>
      </w:r>
      <w:r w:rsidRPr="00E430F6">
        <w:rPr>
          <w:rFonts w:eastAsia="宋体" w:hint="eastAsia"/>
        </w:rPr>
        <w:lastRenderedPageBreak/>
        <w:t>化之前先行省略。所以我们可以做一个归纳：</w:t>
      </w:r>
      <w:r w:rsidRPr="00C33D9B">
        <w:rPr>
          <w:rStyle w:val="af1"/>
          <w:rFonts w:hint="eastAsia"/>
        </w:rPr>
        <w:t>关系</w:t>
      </w:r>
      <w:r w:rsidR="00BF5096" w:rsidRPr="00C33D9B">
        <w:rPr>
          <w:rStyle w:val="af1"/>
          <w:rFonts w:hint="eastAsia"/>
        </w:rPr>
        <w:t>从句</w:t>
      </w:r>
      <w:r w:rsidRPr="00C33D9B">
        <w:rPr>
          <w:rStyle w:val="af1"/>
          <w:rFonts w:hint="eastAsia"/>
        </w:rPr>
        <w:t>减化之后，原本的连接词（即关系词）都留不下来。</w:t>
      </w:r>
    </w:p>
    <w:p w:rsidR="00DD2927" w:rsidRDefault="00E430F6" w:rsidP="00182A90">
      <w:pPr>
        <w:pStyle w:val="1"/>
        <w:spacing w:after="84"/>
        <w:rPr>
          <w:rFonts w:eastAsia="PMingLiU"/>
          <w:lang w:eastAsia="zh-TW"/>
        </w:rPr>
      </w:pPr>
      <w:bookmarkStart w:id="157" w:name="_Toc363483984"/>
      <w:r w:rsidRPr="00E430F6">
        <w:rPr>
          <w:rFonts w:hint="eastAsia"/>
        </w:rPr>
        <w:lastRenderedPageBreak/>
        <w:t>第二十四章</w:t>
      </w:r>
      <w:r w:rsidRPr="00E430F6">
        <w:t xml:space="preserve"> </w:t>
      </w:r>
      <w:r w:rsidRPr="00E430F6">
        <w:rPr>
          <w:rFonts w:hint="eastAsia"/>
        </w:rPr>
        <w:t>名词</w:t>
      </w:r>
      <w:r w:rsidR="00BF5096">
        <w:rPr>
          <w:rFonts w:hint="eastAsia"/>
        </w:rPr>
        <w:t>从句</w:t>
      </w:r>
      <w:r w:rsidRPr="00E430F6">
        <w:rPr>
          <w:rFonts w:hint="eastAsia"/>
        </w:rPr>
        <w:t>减化</w:t>
      </w:r>
      <w:bookmarkEnd w:id="157"/>
    </w:p>
    <w:p w:rsidR="00DD2927" w:rsidRDefault="00E430F6" w:rsidP="00182A90">
      <w:pPr>
        <w:spacing w:after="84"/>
        <w:ind w:firstLine="480"/>
        <w:rPr>
          <w:rFonts w:eastAsia="PMingLiU"/>
          <w:lang w:eastAsia="zh-TW"/>
        </w:rPr>
      </w:pPr>
      <w:r w:rsidRPr="00E430F6">
        <w:rPr>
          <w:rFonts w:eastAsia="宋体" w:hint="eastAsia"/>
        </w:rPr>
        <w:t>只要是从属</w:t>
      </w:r>
      <w:r w:rsidR="00BF5096">
        <w:rPr>
          <w:rFonts w:eastAsia="宋体" w:hint="eastAsia"/>
        </w:rPr>
        <w:t>从句</w:t>
      </w:r>
      <w:r w:rsidRPr="00E430F6">
        <w:rPr>
          <w:rFonts w:eastAsia="宋体" w:hint="eastAsia"/>
        </w:rPr>
        <w:t>减化，做法都是一样：省略掉主词与</w:t>
      </w:r>
      <w:r w:rsidRPr="00E430F6">
        <w:rPr>
          <w:rFonts w:eastAsia="宋体"/>
        </w:rPr>
        <w:t>be</w:t>
      </w:r>
      <w:r w:rsidRPr="00E430F6">
        <w:rPr>
          <w:rFonts w:eastAsia="宋体" w:hint="eastAsia"/>
        </w:rPr>
        <w:t>动词、留下补语部分。名词</w:t>
      </w:r>
      <w:r w:rsidR="00BF5096">
        <w:rPr>
          <w:rFonts w:eastAsia="宋体" w:hint="eastAsia"/>
        </w:rPr>
        <w:t>从句</w:t>
      </w:r>
      <w:r w:rsidRPr="00E430F6">
        <w:rPr>
          <w:rFonts w:eastAsia="宋体" w:hint="eastAsia"/>
        </w:rPr>
        <w:t>的减化也不例外。名词</w:t>
      </w:r>
      <w:r w:rsidR="00BF5096">
        <w:rPr>
          <w:rFonts w:eastAsia="宋体" w:hint="eastAsia"/>
        </w:rPr>
        <w:t>从句</w:t>
      </w:r>
      <w:r w:rsidRPr="00E430F6">
        <w:rPr>
          <w:rFonts w:eastAsia="宋体" w:hint="eastAsia"/>
        </w:rPr>
        <w:t>进行减化时，比较需要注意的是词类的要求：名词</w:t>
      </w:r>
      <w:r w:rsidR="00BF5096">
        <w:rPr>
          <w:rFonts w:eastAsia="宋体" w:hint="eastAsia"/>
        </w:rPr>
        <w:t>从句</w:t>
      </w:r>
      <w:r w:rsidRPr="00E430F6">
        <w:rPr>
          <w:rFonts w:eastAsia="宋体" w:hint="eastAsia"/>
        </w:rPr>
        <w:t>在主要</w:t>
      </w:r>
      <w:r w:rsidR="00BF5096">
        <w:rPr>
          <w:rFonts w:eastAsia="宋体" w:hint="eastAsia"/>
        </w:rPr>
        <w:t>从句</w:t>
      </w:r>
      <w:r w:rsidRPr="00E430F6">
        <w:rPr>
          <w:rFonts w:eastAsia="宋体" w:hint="eastAsia"/>
        </w:rPr>
        <w:t>中扮演主词、</w:t>
      </w:r>
      <w:r w:rsidR="009D20F5">
        <w:rPr>
          <w:rFonts w:eastAsia="宋体" w:hint="eastAsia"/>
        </w:rPr>
        <w:t>受词（宾语）</w:t>
      </w:r>
      <w:r w:rsidRPr="00E430F6">
        <w:rPr>
          <w:rFonts w:eastAsia="宋体" w:hint="eastAsia"/>
        </w:rPr>
        <w:t>、补语、</w:t>
      </w:r>
      <w:r w:rsidR="009D20F5">
        <w:rPr>
          <w:rFonts w:eastAsia="宋体" w:hint="eastAsia"/>
        </w:rPr>
        <w:t>同位语</w:t>
      </w:r>
      <w:r w:rsidRPr="00E430F6">
        <w:rPr>
          <w:rFonts w:eastAsia="宋体" w:hint="eastAsia"/>
        </w:rPr>
        <w:t>等角色，经常是不可或缺的元素；减化之后要注意减化</w:t>
      </w:r>
      <w:r w:rsidR="00BF5096">
        <w:rPr>
          <w:rFonts w:eastAsia="宋体" w:hint="eastAsia"/>
        </w:rPr>
        <w:t>从句</w:t>
      </w:r>
      <w:r w:rsidRPr="00E430F6">
        <w:rPr>
          <w:rFonts w:eastAsia="宋体" w:hint="eastAsia"/>
        </w:rPr>
        <w:t>必须仍然是名词类（如动名词、</w:t>
      </w:r>
      <w:r w:rsidR="00750148">
        <w:rPr>
          <w:rFonts w:eastAsia="宋体" w:hint="eastAsia"/>
        </w:rPr>
        <w:t>动词不定式</w:t>
      </w:r>
      <w:r w:rsidRPr="00E430F6">
        <w:rPr>
          <w:rFonts w:eastAsia="宋体" w:hint="eastAsia"/>
        </w:rPr>
        <w:t>等），才能继续扮演同样的角色。</w:t>
      </w:r>
    </w:p>
    <w:p w:rsidR="00EA57E3" w:rsidRDefault="00E430F6" w:rsidP="00182A90">
      <w:pPr>
        <w:spacing w:after="84"/>
        <w:ind w:firstLine="480"/>
        <w:rPr>
          <w:rFonts w:eastAsia="PMingLiU"/>
          <w:lang w:eastAsia="zh-TW"/>
        </w:rPr>
      </w:pPr>
      <w:r w:rsidRPr="00E430F6">
        <w:rPr>
          <w:rFonts w:eastAsia="宋体" w:hint="eastAsia"/>
        </w:rPr>
        <w:t>所有的从属</w:t>
      </w:r>
      <w:r w:rsidR="00BF5096">
        <w:rPr>
          <w:rFonts w:eastAsia="宋体" w:hint="eastAsia"/>
        </w:rPr>
        <w:t>从句</w:t>
      </w:r>
      <w:r w:rsidRPr="00E430F6">
        <w:rPr>
          <w:rFonts w:eastAsia="宋体" w:hint="eastAsia"/>
        </w:rPr>
        <w:t>减化时，动词的处理方式都是一样的：若有</w:t>
      </w:r>
      <w:r w:rsidRPr="00E430F6">
        <w:rPr>
          <w:rFonts w:eastAsia="宋体"/>
        </w:rPr>
        <w:t>be</w:t>
      </w:r>
      <w:r w:rsidRPr="00E430F6">
        <w:rPr>
          <w:rFonts w:eastAsia="宋体" w:hint="eastAsia"/>
        </w:rPr>
        <w:t>动词则省略</w:t>
      </w:r>
      <w:r w:rsidRPr="00E430F6">
        <w:rPr>
          <w:rFonts w:eastAsia="宋体"/>
        </w:rPr>
        <w:t>be</w:t>
      </w:r>
      <w:r w:rsidRPr="00E430F6">
        <w:rPr>
          <w:rFonts w:eastAsia="宋体" w:hint="eastAsia"/>
        </w:rPr>
        <w:t>动词、有语气助动词则减化为</w:t>
      </w:r>
      <w:r w:rsidRPr="00E430F6">
        <w:rPr>
          <w:rFonts w:eastAsia="宋体"/>
        </w:rPr>
        <w:t>to</w:t>
      </w:r>
      <w:r w:rsidRPr="00E430F6">
        <w:rPr>
          <w:rFonts w:eastAsia="宋体" w:hint="eastAsia"/>
        </w:rPr>
        <w:t>，若是普通动词则一律加</w:t>
      </w:r>
      <w:r w:rsidRPr="00E430F6">
        <w:rPr>
          <w:rFonts w:eastAsia="宋体"/>
        </w:rPr>
        <w:t>-ing</w:t>
      </w:r>
      <w:r w:rsidRPr="00E430F6">
        <w:rPr>
          <w:rFonts w:eastAsia="宋体" w:hint="eastAsia"/>
        </w:rPr>
        <w:t>。名词</w:t>
      </w:r>
      <w:r w:rsidR="00BF5096">
        <w:rPr>
          <w:rFonts w:eastAsia="宋体" w:hint="eastAsia"/>
        </w:rPr>
        <w:t>从句</w:t>
      </w:r>
      <w:r w:rsidRPr="00E430F6">
        <w:rPr>
          <w:rFonts w:eastAsia="宋体" w:hint="eastAsia"/>
        </w:rPr>
        <w:t>减化时也是如此处理，只是要注意：减化之后剩余的减化</w:t>
      </w:r>
      <w:r w:rsidR="00BF5096">
        <w:rPr>
          <w:rFonts w:eastAsia="宋体" w:hint="eastAsia"/>
        </w:rPr>
        <w:t>从句</w:t>
      </w:r>
      <w:r w:rsidRPr="00E430F6">
        <w:rPr>
          <w:rFonts w:eastAsia="宋体" w:hint="eastAsia"/>
        </w:rPr>
        <w:t>必须维持名词的词类。最常见的结果就是减化为动名词（</w:t>
      </w:r>
      <w:r w:rsidRPr="00E430F6">
        <w:rPr>
          <w:rFonts w:eastAsia="宋体"/>
        </w:rPr>
        <w:t>Ving</w:t>
      </w:r>
      <w:r w:rsidRPr="00E430F6">
        <w:rPr>
          <w:rFonts w:eastAsia="宋体" w:hint="eastAsia"/>
        </w:rPr>
        <w:t>）与减化为</w:t>
      </w:r>
      <w:r w:rsidR="00750148">
        <w:rPr>
          <w:rFonts w:eastAsia="宋体" w:hint="eastAsia"/>
        </w:rPr>
        <w:t>动词不定式</w:t>
      </w:r>
      <w:r w:rsidRPr="00E430F6">
        <w:rPr>
          <w:rFonts w:eastAsia="宋体" w:hint="eastAsia"/>
        </w:rPr>
        <w:t>（</w:t>
      </w:r>
      <w:r w:rsidRPr="00E430F6">
        <w:rPr>
          <w:rFonts w:eastAsia="宋体"/>
        </w:rPr>
        <w:t>to V</w:t>
      </w:r>
      <w:r w:rsidRPr="00E430F6">
        <w:rPr>
          <w:rFonts w:eastAsia="宋体" w:hint="eastAsia"/>
        </w:rPr>
        <w:t>）这两种情况，分别说明如下。</w:t>
      </w:r>
    </w:p>
    <w:p w:rsidR="00DD2927" w:rsidRDefault="00E430F6" w:rsidP="00982549">
      <w:pPr>
        <w:pStyle w:val="3"/>
        <w:spacing w:before="126" w:after="126"/>
        <w:rPr>
          <w:rFonts w:eastAsia="PMingLiU"/>
          <w:lang w:eastAsia="zh-TW"/>
        </w:rPr>
      </w:pPr>
      <w:bookmarkStart w:id="158" w:name="_Toc363483985"/>
      <w:r w:rsidRPr="00E430F6">
        <w:rPr>
          <w:rFonts w:hint="eastAsia"/>
        </w:rPr>
        <w:t>减化为</w:t>
      </w:r>
      <w:r w:rsidRPr="00E430F6">
        <w:t>Ving</w:t>
      </w:r>
      <w:bookmarkEnd w:id="158"/>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在主要</w:t>
      </w:r>
      <w:r w:rsidR="00BF5096">
        <w:rPr>
          <w:rFonts w:eastAsia="宋体" w:hint="eastAsia"/>
        </w:rPr>
        <w:t>从句</w:t>
      </w:r>
      <w:r w:rsidRPr="00E430F6">
        <w:rPr>
          <w:rFonts w:eastAsia="宋体" w:hint="eastAsia"/>
        </w:rPr>
        <w:t>中经常扮演主词、</w:t>
      </w:r>
      <w:r w:rsidR="009D20F5">
        <w:rPr>
          <w:rFonts w:eastAsia="宋体" w:hint="eastAsia"/>
        </w:rPr>
        <w:t>受词（宾语）</w:t>
      </w:r>
      <w:r w:rsidRPr="00E430F6">
        <w:rPr>
          <w:rFonts w:eastAsia="宋体" w:hint="eastAsia"/>
        </w:rPr>
        <w:t>、补语、</w:t>
      </w:r>
      <w:r w:rsidR="009D20F5">
        <w:rPr>
          <w:rFonts w:eastAsia="宋体" w:hint="eastAsia"/>
        </w:rPr>
        <w:t>同位语</w:t>
      </w:r>
      <w:r w:rsidRPr="00E430F6">
        <w:rPr>
          <w:rFonts w:eastAsia="宋体" w:hint="eastAsia"/>
        </w:rPr>
        <w:t>等角色。以下先依这四种常见的位置观查一下名词</w:t>
      </w:r>
      <w:r w:rsidR="00BF5096">
        <w:rPr>
          <w:rFonts w:eastAsia="宋体" w:hint="eastAsia"/>
        </w:rPr>
        <w:t>从句</w:t>
      </w:r>
      <w:r w:rsidRPr="00E430F6">
        <w:rPr>
          <w:rFonts w:eastAsia="宋体" w:hint="eastAsia"/>
        </w:rPr>
        <w:t>减化为</w:t>
      </w:r>
      <w:r w:rsidRPr="00E430F6">
        <w:rPr>
          <w:rFonts w:eastAsia="宋体"/>
        </w:rPr>
        <w:t>Ving</w:t>
      </w:r>
      <w:r w:rsidRPr="00E430F6">
        <w:rPr>
          <w:rFonts w:eastAsia="宋体" w:hint="eastAsia"/>
        </w:rPr>
        <w:t>的情形。</w:t>
      </w:r>
    </w:p>
    <w:p w:rsidR="00DD2927" w:rsidRDefault="00E430F6" w:rsidP="00182A90">
      <w:pPr>
        <w:pStyle w:val="4"/>
        <w:spacing w:after="84"/>
        <w:rPr>
          <w:rFonts w:eastAsia="PMingLiU"/>
          <w:lang w:eastAsia="zh-TW"/>
        </w:rPr>
      </w:pPr>
      <w:r w:rsidRPr="00E430F6">
        <w:rPr>
          <w:rFonts w:hint="eastAsia"/>
        </w:rPr>
        <w:t>主词位置</w:t>
      </w:r>
    </w:p>
    <w:p w:rsidR="00785232" w:rsidRPr="00785232" w:rsidRDefault="00E430F6" w:rsidP="00182A90">
      <w:pPr>
        <w:spacing w:after="84"/>
        <w:ind w:firstLine="480"/>
        <w:rPr>
          <w:lang w:eastAsia="zh-TW"/>
        </w:rPr>
      </w:pPr>
      <w:r w:rsidRPr="00E430F6">
        <w:rPr>
          <w:rFonts w:eastAsia="宋体"/>
        </w:rPr>
        <w:t xml:space="preserve">[That you don’t have a cell-phone] </w:t>
      </w:r>
      <w:r w:rsidRPr="00E430F6">
        <w:rPr>
          <w:rFonts w:eastAsia="宋体"/>
          <w:u w:val="single"/>
        </w:rPr>
        <w:t>can save</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a great deal of trouble</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w:t>
      </w:r>
      <w:r w:rsidRPr="00E430F6">
        <w:rPr>
          <w:rFonts w:hint="eastAsia"/>
        </w:rPr>
        <w:t>名词</w:t>
      </w:r>
      <w:r w:rsidR="00BF5096">
        <w:rPr>
          <w:rFonts w:hint="eastAsia"/>
        </w:rPr>
        <w:t>从句</w:t>
      </w:r>
      <w:r w:rsidRPr="00E430F6">
        <w:t xml:space="preserve">           </w:t>
      </w:r>
      <w:r w:rsidR="00C5172C">
        <w:rPr>
          <w:rFonts w:hint="eastAsia"/>
        </w:rPr>
        <w:t xml:space="preserve"> </w:t>
      </w:r>
      <w:r w:rsidRPr="00E430F6">
        <w:t xml:space="preserve">  V   </w:t>
      </w:r>
      <w:r w:rsidR="00C5172C">
        <w:rPr>
          <w:rFonts w:hint="eastAsia"/>
        </w:rPr>
        <w:t xml:space="preserve"> </w:t>
      </w:r>
      <w:r w:rsidRPr="00E430F6">
        <w:t xml:space="preserve"> O         O</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的主词是个名词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的减化，做法是省掉主词</w:t>
      </w:r>
      <w:r w:rsidRPr="00E430F6">
        <w:rPr>
          <w:rFonts w:eastAsia="宋体"/>
        </w:rPr>
        <w:t>you</w:t>
      </w:r>
      <w:r w:rsidRPr="00E430F6">
        <w:rPr>
          <w:rFonts w:eastAsia="宋体" w:hint="eastAsia"/>
        </w:rPr>
        <w:t>（与主要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rPr>
        <w:t>you</w:t>
      </w:r>
      <w:r w:rsidRPr="00E430F6">
        <w:rPr>
          <w:rFonts w:eastAsia="宋体" w:hint="eastAsia"/>
        </w:rPr>
        <w:t>重复），再把普通动词</w:t>
      </w:r>
      <w:r w:rsidRPr="00E430F6">
        <w:rPr>
          <w:rFonts w:eastAsia="宋体"/>
        </w:rPr>
        <w:t>have</w:t>
      </w:r>
      <w:r w:rsidRPr="00E430F6">
        <w:rPr>
          <w:rFonts w:eastAsia="宋体" w:hint="eastAsia"/>
        </w:rPr>
        <w:t>加上</w:t>
      </w:r>
      <w:r w:rsidRPr="00E430F6">
        <w:rPr>
          <w:rFonts w:eastAsia="宋体"/>
        </w:rPr>
        <w:t>-ing</w:t>
      </w:r>
      <w:r w:rsidRPr="00E430F6">
        <w:rPr>
          <w:rFonts w:eastAsia="宋体" w:hint="eastAsia"/>
        </w:rPr>
        <w:t>，否定句的写法就是</w:t>
      </w:r>
      <w:r w:rsidRPr="00E430F6">
        <w:rPr>
          <w:rFonts w:eastAsia="宋体"/>
        </w:rPr>
        <w:t>not having a cell-phone</w:t>
      </w:r>
      <w:r w:rsidRPr="00E430F6">
        <w:rPr>
          <w:rFonts w:eastAsia="宋体" w:hint="eastAsia"/>
        </w:rPr>
        <w:t>。名词</w:t>
      </w:r>
      <w:r w:rsidR="00BF5096">
        <w:rPr>
          <w:rFonts w:eastAsia="宋体" w:hint="eastAsia"/>
        </w:rPr>
        <w:t>从句</w:t>
      </w:r>
      <w:r w:rsidRPr="00E430F6">
        <w:rPr>
          <w:rFonts w:eastAsia="宋体" w:hint="eastAsia"/>
        </w:rPr>
        <w:t>外加的连接词</w:t>
      </w:r>
      <w:r w:rsidRPr="00E430F6">
        <w:rPr>
          <w:rFonts w:eastAsia="宋体"/>
        </w:rPr>
        <w:t>that</w:t>
      </w:r>
      <w:r w:rsidRPr="00E430F6">
        <w:rPr>
          <w:rFonts w:eastAsia="宋体" w:hint="eastAsia"/>
        </w:rPr>
        <w:t>无意义、只有文法功能。在名词</w:t>
      </w:r>
      <w:r w:rsidR="00BF5096">
        <w:rPr>
          <w:rFonts w:eastAsia="宋体" w:hint="eastAsia"/>
        </w:rPr>
        <w:t>从句</w:t>
      </w:r>
      <w:r w:rsidRPr="00E430F6">
        <w:rPr>
          <w:rFonts w:eastAsia="宋体" w:hint="eastAsia"/>
        </w:rPr>
        <w:t>减化之后，这个无意义的连接词自然要一并删掉。结果就是：</w:t>
      </w:r>
    </w:p>
    <w:p w:rsidR="00785232" w:rsidRPr="00785232" w:rsidRDefault="00E430F6" w:rsidP="00182A90">
      <w:pPr>
        <w:spacing w:after="84"/>
        <w:ind w:firstLine="480"/>
        <w:rPr>
          <w:lang w:eastAsia="zh-TW"/>
        </w:rPr>
      </w:pPr>
      <w:r w:rsidRPr="00E430F6">
        <w:rPr>
          <w:rFonts w:eastAsia="宋体"/>
        </w:rPr>
        <w:t xml:space="preserve">[Not having a cell-phone] </w:t>
      </w:r>
      <w:r w:rsidRPr="00E430F6">
        <w:rPr>
          <w:rFonts w:eastAsia="宋体"/>
          <w:u w:val="single"/>
        </w:rPr>
        <w:t>can save</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a great deal of trouble</w:t>
      </w:r>
      <w:r w:rsidRPr="00E430F6">
        <w:rPr>
          <w:rFonts w:eastAsia="宋体"/>
        </w:rPr>
        <w:t>.</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的主词如果和主要</w:t>
      </w:r>
      <w:r w:rsidR="00BF5096">
        <w:rPr>
          <w:rFonts w:eastAsia="宋体" w:hint="eastAsia"/>
        </w:rPr>
        <w:t>从句</w:t>
      </w:r>
      <w:r w:rsidRPr="00E430F6">
        <w:rPr>
          <w:rFonts w:eastAsia="宋体" w:hint="eastAsia"/>
        </w:rPr>
        <w:t>的内容并不重复、也不是空洞无意义的字，那么在进行</w:t>
      </w:r>
      <w:r w:rsidR="00BF5096">
        <w:rPr>
          <w:rFonts w:eastAsia="宋体" w:hint="eastAsia"/>
        </w:rPr>
        <w:t>从句</w:t>
      </w:r>
      <w:r w:rsidRPr="00E430F6">
        <w:rPr>
          <w:rFonts w:eastAsia="宋体" w:hint="eastAsia"/>
        </w:rPr>
        <w:t>减化时必须设法保留下来，不然句子的意思会受到损害。最常见的一种保留方式就是：动词减化为动名词（</w:t>
      </w:r>
      <w:r w:rsidRPr="00E430F6">
        <w:rPr>
          <w:rFonts w:eastAsia="宋体"/>
        </w:rPr>
        <w:t>Ving</w:t>
      </w:r>
      <w:r w:rsidRPr="00E430F6">
        <w:rPr>
          <w:rFonts w:eastAsia="宋体" w:hint="eastAsia"/>
        </w:rPr>
        <w:t>），主词以所有格的形式安插在动名词前面的限定符位置。例如：</w:t>
      </w:r>
    </w:p>
    <w:p w:rsidR="00785232" w:rsidRPr="00785232" w:rsidRDefault="00E430F6" w:rsidP="00182A90">
      <w:pPr>
        <w:spacing w:after="84"/>
        <w:ind w:firstLine="480"/>
        <w:rPr>
          <w:lang w:eastAsia="zh-TW"/>
        </w:rPr>
      </w:pPr>
      <w:r w:rsidRPr="00E430F6">
        <w:rPr>
          <w:rFonts w:eastAsia="宋体"/>
        </w:rPr>
        <w:t xml:space="preserve">[That John was drunk] </w:t>
      </w:r>
      <w:r w:rsidRPr="00E430F6">
        <w:rPr>
          <w:rFonts w:eastAsia="宋体"/>
          <w:u w:val="single"/>
        </w:rPr>
        <w:t>is</w:t>
      </w:r>
      <w:r w:rsidRPr="00E430F6">
        <w:rPr>
          <w:rFonts w:eastAsia="宋体"/>
        </w:rPr>
        <w:t xml:space="preserve"> </w:t>
      </w:r>
      <w:r w:rsidRPr="00E430F6">
        <w:rPr>
          <w:rFonts w:eastAsia="宋体"/>
          <w:u w:val="single"/>
        </w:rPr>
        <w:t>no excuse</w:t>
      </w:r>
      <w:r w:rsidRPr="00E430F6">
        <w:rPr>
          <w:rFonts w:eastAsia="宋体"/>
        </w:rPr>
        <w:t xml:space="preserve"> for the rude behavior.</w:t>
      </w:r>
    </w:p>
    <w:p w:rsidR="00785232" w:rsidRPr="00785232" w:rsidRDefault="00E430F6" w:rsidP="00182A90">
      <w:pPr>
        <w:pStyle w:val="Preface"/>
        <w:spacing w:after="84"/>
        <w:ind w:firstLine="480"/>
        <w:rPr>
          <w:lang w:eastAsia="zh-TW"/>
        </w:rPr>
      </w:pPr>
      <w:r w:rsidRPr="00E430F6">
        <w:t xml:space="preserve">    S </w:t>
      </w:r>
      <w:r w:rsidRPr="00E430F6">
        <w:rPr>
          <w:rFonts w:hint="eastAsia"/>
        </w:rPr>
        <w:t>名词</w:t>
      </w:r>
      <w:r w:rsidR="00BF5096">
        <w:rPr>
          <w:rFonts w:hint="eastAsia"/>
        </w:rPr>
        <w:t>从句</w:t>
      </w:r>
      <w:r w:rsidRPr="00E430F6">
        <w:t xml:space="preserve">  </w:t>
      </w:r>
      <w:r w:rsidR="00C5172C">
        <w:rPr>
          <w:rFonts w:hint="eastAsia"/>
        </w:rPr>
        <w:t xml:space="preserve">  </w:t>
      </w:r>
      <w:r w:rsidRPr="00E430F6">
        <w:t xml:space="preserve">  V    C</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（中括号内的部分）的主词</w:t>
      </w:r>
      <w:r w:rsidRPr="00E430F6">
        <w:rPr>
          <w:rFonts w:eastAsia="宋体"/>
        </w:rPr>
        <w:t>John</w:t>
      </w:r>
      <w:r w:rsidRPr="00E430F6">
        <w:rPr>
          <w:rFonts w:eastAsia="宋体" w:hint="eastAsia"/>
        </w:rPr>
        <w:t>是个有意义的主词，而且和主要</w:t>
      </w:r>
      <w:r w:rsidR="00BF5096">
        <w:rPr>
          <w:rFonts w:eastAsia="宋体" w:hint="eastAsia"/>
        </w:rPr>
        <w:t>从句</w:t>
      </w:r>
      <w:r w:rsidRPr="00E430F6">
        <w:rPr>
          <w:rFonts w:eastAsia="宋体" w:hint="eastAsia"/>
        </w:rPr>
        <w:t>的内容并不重复，减化时有必要保留下来。动词是</w:t>
      </w:r>
      <w:r w:rsidRPr="00E430F6">
        <w:rPr>
          <w:rFonts w:eastAsia="宋体"/>
        </w:rPr>
        <w:t>be</w:t>
      </w:r>
      <w:r w:rsidRPr="00E430F6">
        <w:rPr>
          <w:rFonts w:eastAsia="宋体" w:hint="eastAsia"/>
        </w:rPr>
        <w:t>动词，一般的减化方式是省略掉空洞无意义的</w:t>
      </w:r>
      <w:r w:rsidRPr="00E430F6">
        <w:rPr>
          <w:rFonts w:eastAsia="宋体"/>
        </w:rPr>
        <w:t>be</w:t>
      </w:r>
      <w:r w:rsidRPr="00E430F6">
        <w:rPr>
          <w:rFonts w:eastAsia="宋体" w:hint="eastAsia"/>
        </w:rPr>
        <w:t>动词。但是观察一下：省略掉</w:t>
      </w:r>
      <w:r w:rsidRPr="00E430F6">
        <w:rPr>
          <w:rFonts w:eastAsia="宋体"/>
        </w:rPr>
        <w:t>be</w:t>
      </w:r>
      <w:r w:rsidRPr="00E430F6">
        <w:rPr>
          <w:rFonts w:eastAsia="宋体" w:hint="eastAsia"/>
        </w:rPr>
        <w:t>动词之后，剩下的是形容词补语</w:t>
      </w:r>
      <w:r w:rsidRPr="00E430F6">
        <w:rPr>
          <w:rFonts w:eastAsia="宋体"/>
        </w:rPr>
        <w:t>drunk</w:t>
      </w:r>
      <w:r w:rsidRPr="00E430F6">
        <w:rPr>
          <w:rFonts w:eastAsia="宋体" w:hint="eastAsia"/>
        </w:rPr>
        <w:t>，并不能够取代名词</w:t>
      </w:r>
      <w:r w:rsidR="00BF5096">
        <w:rPr>
          <w:rFonts w:eastAsia="宋体" w:hint="eastAsia"/>
        </w:rPr>
        <w:t>从句</w:t>
      </w:r>
      <w:r w:rsidRPr="00E430F6">
        <w:rPr>
          <w:rFonts w:eastAsia="宋体" w:hint="eastAsia"/>
        </w:rPr>
        <w:t>当作主要</w:t>
      </w:r>
      <w:r w:rsidR="00BF5096">
        <w:rPr>
          <w:rFonts w:eastAsia="宋体" w:hint="eastAsia"/>
        </w:rPr>
        <w:t>从句</w:t>
      </w:r>
      <w:r w:rsidRPr="00E430F6">
        <w:rPr>
          <w:rFonts w:eastAsia="宋体" w:hint="eastAsia"/>
        </w:rPr>
        <w:t>的主词使用。</w:t>
      </w:r>
      <w:r w:rsidRPr="00E430F6">
        <w:rPr>
          <w:rFonts w:eastAsia="宋体" w:hint="eastAsia"/>
        </w:rPr>
        <w:lastRenderedPageBreak/>
        <w:t>需要做词类变化才行。可以选择把形容词</w:t>
      </w:r>
      <w:r w:rsidRPr="00E430F6">
        <w:rPr>
          <w:rFonts w:eastAsia="宋体"/>
        </w:rPr>
        <w:t>drunk</w:t>
      </w:r>
      <w:r w:rsidRPr="00E430F6">
        <w:rPr>
          <w:rFonts w:eastAsia="宋体" w:hint="eastAsia"/>
        </w:rPr>
        <w:t>改为名词</w:t>
      </w:r>
      <w:r w:rsidRPr="00E430F6">
        <w:rPr>
          <w:rFonts w:eastAsia="宋体"/>
        </w:rPr>
        <w:t>drunkeness</w:t>
      </w:r>
      <w:r w:rsidRPr="00E430F6">
        <w:rPr>
          <w:rFonts w:eastAsia="宋体" w:hint="eastAsia"/>
        </w:rPr>
        <w:t>来取代名词</w:t>
      </w:r>
      <w:r w:rsidR="00BF5096">
        <w:rPr>
          <w:rFonts w:eastAsia="宋体" w:hint="eastAsia"/>
        </w:rPr>
        <w:t>从句</w:t>
      </w:r>
      <w:r w:rsidRPr="00E430F6">
        <w:rPr>
          <w:rFonts w:eastAsia="宋体" w:hint="eastAsia"/>
        </w:rPr>
        <w:t>，原来的主词</w:t>
      </w:r>
      <w:r w:rsidRPr="00E430F6">
        <w:rPr>
          <w:rFonts w:eastAsia="宋体"/>
        </w:rPr>
        <w:t>John</w:t>
      </w:r>
      <w:r w:rsidRPr="00E430F6">
        <w:rPr>
          <w:rFonts w:eastAsia="宋体" w:hint="eastAsia"/>
        </w:rPr>
        <w:t>可以用所有格</w:t>
      </w:r>
      <w:r w:rsidRPr="00E430F6">
        <w:rPr>
          <w:rFonts w:eastAsia="宋体"/>
        </w:rPr>
        <w:t>John’s</w:t>
      </w:r>
      <w:r w:rsidRPr="00E430F6">
        <w:rPr>
          <w:rFonts w:eastAsia="宋体" w:hint="eastAsia"/>
        </w:rPr>
        <w:t>的方式放在名词前面的限定符位置保留下来，成为：</w:t>
      </w:r>
    </w:p>
    <w:p w:rsidR="00785232" w:rsidRPr="00785232" w:rsidRDefault="00E430F6" w:rsidP="00182A90">
      <w:pPr>
        <w:spacing w:after="84"/>
        <w:ind w:firstLine="480"/>
        <w:rPr>
          <w:lang w:eastAsia="zh-TW"/>
        </w:rPr>
      </w:pPr>
      <w:r w:rsidRPr="00E430F6">
        <w:rPr>
          <w:rFonts w:eastAsia="宋体"/>
        </w:rPr>
        <w:t xml:space="preserve">[John’s drunkeness] </w:t>
      </w:r>
      <w:r w:rsidRPr="00E430F6">
        <w:rPr>
          <w:rFonts w:eastAsia="宋体"/>
          <w:u w:val="single"/>
        </w:rPr>
        <w:t>is</w:t>
      </w:r>
      <w:r w:rsidRPr="00E430F6">
        <w:rPr>
          <w:rFonts w:eastAsia="宋体"/>
        </w:rPr>
        <w:t xml:space="preserve"> </w:t>
      </w:r>
      <w:r w:rsidRPr="00E430F6">
        <w:rPr>
          <w:rFonts w:eastAsia="宋体"/>
          <w:u w:val="single"/>
        </w:rPr>
        <w:t>no excuse</w:t>
      </w:r>
      <w:r w:rsidRPr="00E430F6">
        <w:rPr>
          <w:rFonts w:eastAsia="宋体"/>
        </w:rPr>
        <w:t xml:space="preserve"> for the rude behavior.</w:t>
      </w:r>
    </w:p>
    <w:p w:rsidR="00DD2927" w:rsidRDefault="00E430F6" w:rsidP="00182A90">
      <w:pPr>
        <w:spacing w:after="84"/>
        <w:ind w:firstLine="480"/>
        <w:rPr>
          <w:lang w:eastAsia="zh-TW"/>
        </w:rPr>
      </w:pPr>
      <w:r w:rsidRPr="00E430F6">
        <w:rPr>
          <w:rFonts w:eastAsia="宋体" w:hint="eastAsia"/>
        </w:rPr>
        <w:t>另一种词类变化的方式是在形容词补语</w:t>
      </w:r>
      <w:r w:rsidRPr="00E430F6">
        <w:rPr>
          <w:rFonts w:eastAsia="宋体"/>
        </w:rPr>
        <w:t>drunk</w:t>
      </w:r>
      <w:r w:rsidRPr="00E430F6">
        <w:rPr>
          <w:rFonts w:eastAsia="宋体" w:hint="eastAsia"/>
        </w:rPr>
        <w:t>前面加上无意义的</w:t>
      </w:r>
      <w:r w:rsidRPr="00E430F6">
        <w:rPr>
          <w:rFonts w:eastAsia="宋体"/>
        </w:rPr>
        <w:t>being</w:t>
      </w:r>
      <w:r w:rsidRPr="00E430F6">
        <w:rPr>
          <w:rFonts w:eastAsia="宋体" w:hint="eastAsia"/>
        </w:rPr>
        <w:t>来做词类变化：变成</w:t>
      </w:r>
      <w:r w:rsidRPr="00E430F6">
        <w:rPr>
          <w:rFonts w:eastAsia="宋体"/>
        </w:rPr>
        <w:t>being drunk</w:t>
      </w:r>
      <w:r w:rsidRPr="00E430F6">
        <w:rPr>
          <w:rFonts w:eastAsia="宋体" w:hint="eastAsia"/>
        </w:rPr>
        <w:t>这个动名词词组来取代原来的名词</w:t>
      </w:r>
      <w:r w:rsidR="00BF5096">
        <w:rPr>
          <w:rFonts w:eastAsia="宋体" w:hint="eastAsia"/>
        </w:rPr>
        <w:t>从句</w:t>
      </w:r>
      <w:r w:rsidRPr="00E430F6">
        <w:rPr>
          <w:rFonts w:eastAsia="宋体" w:hint="eastAsia"/>
        </w:rPr>
        <w:t>，原来的主词</w:t>
      </w:r>
      <w:r w:rsidRPr="00E430F6">
        <w:rPr>
          <w:rFonts w:eastAsia="宋体"/>
        </w:rPr>
        <w:t>John</w:t>
      </w:r>
      <w:r w:rsidRPr="00E430F6">
        <w:rPr>
          <w:rFonts w:eastAsia="宋体" w:hint="eastAsia"/>
        </w:rPr>
        <w:t>同样以所有格</w:t>
      </w:r>
      <w:r w:rsidRPr="00E430F6">
        <w:rPr>
          <w:rFonts w:eastAsia="宋体"/>
        </w:rPr>
        <w:t>John’s</w:t>
      </w:r>
      <w:r w:rsidRPr="00E430F6">
        <w:rPr>
          <w:rFonts w:eastAsia="宋体" w:hint="eastAsia"/>
        </w:rPr>
        <w:t>的形式安插在限定符位置保留下来，如下：</w:t>
      </w:r>
    </w:p>
    <w:p w:rsidR="00785232" w:rsidRPr="00785232" w:rsidRDefault="00E430F6" w:rsidP="00182A90">
      <w:pPr>
        <w:spacing w:after="84"/>
        <w:ind w:firstLine="480"/>
        <w:rPr>
          <w:lang w:eastAsia="zh-TW"/>
        </w:rPr>
      </w:pPr>
      <w:r w:rsidRPr="00E430F6">
        <w:rPr>
          <w:rFonts w:eastAsia="宋体"/>
        </w:rPr>
        <w:t xml:space="preserve">[John’s being drunk] </w:t>
      </w:r>
      <w:r w:rsidRPr="00E430F6">
        <w:rPr>
          <w:rFonts w:eastAsia="宋体"/>
          <w:u w:val="single"/>
        </w:rPr>
        <w:t>is</w:t>
      </w:r>
      <w:r w:rsidRPr="00E430F6">
        <w:rPr>
          <w:rFonts w:eastAsia="宋体"/>
        </w:rPr>
        <w:t xml:space="preserve"> </w:t>
      </w:r>
      <w:r w:rsidRPr="00E430F6">
        <w:rPr>
          <w:rFonts w:eastAsia="宋体"/>
          <w:u w:val="single"/>
        </w:rPr>
        <w:t>no excuse</w:t>
      </w:r>
      <w:r w:rsidRPr="00E430F6">
        <w:rPr>
          <w:rFonts w:eastAsia="宋体"/>
        </w:rPr>
        <w:t xml:space="preserve"> for the rude behavior.</w:t>
      </w:r>
    </w:p>
    <w:p w:rsidR="00DD2927" w:rsidRDefault="00E430F6" w:rsidP="00182A90">
      <w:pPr>
        <w:spacing w:after="84"/>
        <w:ind w:firstLine="480"/>
        <w:rPr>
          <w:lang w:eastAsia="zh-TW"/>
        </w:rPr>
      </w:pPr>
      <w:r w:rsidRPr="00E430F6">
        <w:rPr>
          <w:rFonts w:eastAsia="宋体" w:hint="eastAsia"/>
        </w:rPr>
        <w:t>也可以选择把</w:t>
      </w:r>
      <w:r w:rsidRPr="00E430F6">
        <w:rPr>
          <w:rFonts w:eastAsia="宋体"/>
        </w:rPr>
        <w:t>John’s</w:t>
      </w:r>
      <w:r w:rsidRPr="00E430F6">
        <w:rPr>
          <w:rFonts w:eastAsia="宋体" w:hint="eastAsia"/>
        </w:rPr>
        <w:t>安插在别的位置，例如</w:t>
      </w:r>
      <w:r w:rsidRPr="00E430F6">
        <w:rPr>
          <w:rFonts w:eastAsia="宋体"/>
        </w:rPr>
        <w:t>rude behavior</w:t>
      </w:r>
      <w:r w:rsidRPr="00E430F6">
        <w:rPr>
          <w:rFonts w:eastAsia="宋体" w:hint="eastAsia"/>
        </w:rPr>
        <w:t>前面的限定符位置，如下：</w:t>
      </w:r>
    </w:p>
    <w:p w:rsidR="00DD2927" w:rsidRDefault="00E430F6" w:rsidP="00182A90">
      <w:pPr>
        <w:spacing w:after="84"/>
        <w:ind w:firstLine="480"/>
      </w:pPr>
      <w:r w:rsidRPr="00E430F6">
        <w:rPr>
          <w:rFonts w:eastAsia="宋体"/>
        </w:rPr>
        <w:t xml:space="preserve">[Being drunk]  </w:t>
      </w:r>
      <w:r w:rsidRPr="00E430F6">
        <w:rPr>
          <w:rFonts w:eastAsia="宋体"/>
          <w:u w:val="single"/>
        </w:rPr>
        <w:t>is</w:t>
      </w:r>
      <w:r w:rsidRPr="00E430F6">
        <w:rPr>
          <w:rFonts w:eastAsia="宋体"/>
        </w:rPr>
        <w:t xml:space="preserve"> </w:t>
      </w:r>
      <w:r w:rsidRPr="00E430F6">
        <w:rPr>
          <w:rFonts w:eastAsia="宋体"/>
          <w:u w:val="single"/>
        </w:rPr>
        <w:t>no excuse</w:t>
      </w:r>
      <w:r w:rsidRPr="00E430F6">
        <w:rPr>
          <w:rFonts w:eastAsia="宋体"/>
        </w:rPr>
        <w:t xml:space="preserve"> for </w:t>
      </w:r>
      <w:r w:rsidRPr="00E430F6">
        <w:rPr>
          <w:rFonts w:eastAsia="宋体"/>
          <w:u w:val="single"/>
        </w:rPr>
        <w:t>John’s</w:t>
      </w:r>
      <w:r w:rsidRPr="00E430F6">
        <w:rPr>
          <w:rFonts w:eastAsia="宋体"/>
        </w:rPr>
        <w:t xml:space="preserve"> rude behavior.</w:t>
      </w:r>
    </w:p>
    <w:p w:rsidR="00DD2927" w:rsidRDefault="00E430F6" w:rsidP="00182A90">
      <w:pPr>
        <w:spacing w:after="84"/>
        <w:ind w:firstLine="480"/>
        <w:rPr>
          <w:lang w:eastAsia="zh-TW"/>
        </w:rPr>
      </w:pPr>
      <w:r w:rsidRPr="00E430F6">
        <w:rPr>
          <w:rFonts w:eastAsia="宋体" w:hint="eastAsia"/>
        </w:rPr>
        <w:t>总之，如果名词</w:t>
      </w:r>
      <w:r w:rsidR="00BF5096">
        <w:rPr>
          <w:rFonts w:eastAsia="宋体" w:hint="eastAsia"/>
        </w:rPr>
        <w:t>从句</w:t>
      </w:r>
      <w:r w:rsidRPr="00E430F6">
        <w:rPr>
          <w:rFonts w:eastAsia="宋体" w:hint="eastAsia"/>
        </w:rPr>
        <w:t>原来的主词有意义又不重复，进行减化时就要设法找个位置安插它、把它保留下来。动名词前面的所有格位置是个常用的位置。</w:t>
      </w:r>
    </w:p>
    <w:p w:rsidR="00DD2927" w:rsidRDefault="009D20F5" w:rsidP="00182A90">
      <w:pPr>
        <w:pStyle w:val="4"/>
        <w:spacing w:after="84"/>
        <w:rPr>
          <w:lang w:eastAsia="zh-TW"/>
        </w:rPr>
      </w:pPr>
      <w:r>
        <w:rPr>
          <w:rFonts w:hint="eastAsia"/>
        </w:rPr>
        <w:t>受词（宾语）</w:t>
      </w:r>
      <w:r w:rsidR="00E430F6" w:rsidRPr="00E430F6">
        <w:rPr>
          <w:rFonts w:hint="eastAsia"/>
        </w:rPr>
        <w:t>位置</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dislike</w:t>
      </w:r>
      <w:r w:rsidRPr="00E430F6">
        <w:rPr>
          <w:rFonts w:eastAsia="宋体"/>
        </w:rPr>
        <w:t xml:space="preserve"> [that I am kept waiting].</w:t>
      </w:r>
    </w:p>
    <w:p w:rsidR="00DD2927" w:rsidRDefault="00E430F6" w:rsidP="00182A90">
      <w:pPr>
        <w:pStyle w:val="Preface"/>
        <w:spacing w:after="84"/>
        <w:ind w:firstLine="480"/>
        <w:rPr>
          <w:lang w:eastAsia="zh-TW"/>
        </w:rPr>
      </w:pPr>
      <w:r w:rsidRPr="00E430F6">
        <w:rPr>
          <w:rFonts w:hint="eastAsia"/>
        </w:rPr>
        <w:t>我不喜欢被迫等候。</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（中括号内）当作及物动词</w:t>
      </w:r>
      <w:r w:rsidRPr="00E430F6">
        <w:rPr>
          <w:rFonts w:eastAsia="宋体"/>
        </w:rPr>
        <w:t>dislike</w:t>
      </w:r>
      <w:r w:rsidRPr="00E430F6">
        <w:rPr>
          <w:rFonts w:eastAsia="宋体" w:hint="eastAsia"/>
        </w:rPr>
        <w:t>的</w:t>
      </w:r>
      <w:r w:rsidR="009D20F5">
        <w:rPr>
          <w:rFonts w:eastAsia="宋体" w:hint="eastAsia"/>
        </w:rPr>
        <w:t>受词（宾语）</w:t>
      </w:r>
      <w:r w:rsidRPr="00E430F6">
        <w:rPr>
          <w:rFonts w:eastAsia="宋体" w:hint="eastAsia"/>
        </w:rPr>
        <w:t>使用。它的主词</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的主词相同，可以省略。接下来再省略掉无意义的</w:t>
      </w:r>
      <w:r w:rsidRPr="00E430F6">
        <w:rPr>
          <w:rFonts w:eastAsia="宋体"/>
        </w:rPr>
        <w:t>be</w:t>
      </w:r>
      <w:r w:rsidRPr="00E430F6">
        <w:rPr>
          <w:rFonts w:eastAsia="宋体" w:hint="eastAsia"/>
        </w:rPr>
        <w:t>动词。这是一般减化</w:t>
      </w:r>
      <w:r w:rsidR="00BF5096">
        <w:rPr>
          <w:rFonts w:eastAsia="宋体" w:hint="eastAsia"/>
        </w:rPr>
        <w:t>从句</w:t>
      </w:r>
      <w:r w:rsidRPr="00E430F6">
        <w:rPr>
          <w:rFonts w:eastAsia="宋体" w:hint="eastAsia"/>
        </w:rPr>
        <w:t>的标准做法。但是，省略掉重复的主词与空洞的</w:t>
      </w:r>
      <w:r w:rsidRPr="00E430F6">
        <w:rPr>
          <w:rFonts w:eastAsia="宋体"/>
        </w:rPr>
        <w:t>be</w:t>
      </w:r>
      <w:r w:rsidRPr="00E430F6">
        <w:rPr>
          <w:rFonts w:eastAsia="宋体" w:hint="eastAsia"/>
        </w:rPr>
        <w:t>动词之后，名词</w:t>
      </w:r>
      <w:r w:rsidR="00BF5096">
        <w:rPr>
          <w:rFonts w:eastAsia="宋体" w:hint="eastAsia"/>
        </w:rPr>
        <w:t>从句</w:t>
      </w:r>
      <w:r w:rsidRPr="00E430F6">
        <w:rPr>
          <w:rFonts w:eastAsia="宋体" w:hint="eastAsia"/>
        </w:rPr>
        <w:t>剩下的部分</w:t>
      </w:r>
      <w:r w:rsidRPr="00E430F6">
        <w:rPr>
          <w:rFonts w:eastAsia="宋体"/>
        </w:rPr>
        <w:t>kept waiting</w:t>
      </w:r>
      <w:r w:rsidRPr="00E430F6">
        <w:rPr>
          <w:rFonts w:eastAsia="宋体" w:hint="eastAsia"/>
        </w:rPr>
        <w:t>是个过去分词词组，属于形容词类、不再是名词，因而不能继续扮演及物动词的</w:t>
      </w:r>
      <w:r w:rsidR="009D20F5">
        <w:rPr>
          <w:rFonts w:eastAsia="宋体" w:hint="eastAsia"/>
        </w:rPr>
        <w:t>受词（宾语）</w:t>
      </w:r>
      <w:r w:rsidRPr="00E430F6">
        <w:rPr>
          <w:rFonts w:eastAsia="宋体" w:hint="eastAsia"/>
        </w:rPr>
        <w:t>角色。这时候需要进行词类变化：要把</w:t>
      </w:r>
      <w:r w:rsidRPr="00E430F6">
        <w:rPr>
          <w:rFonts w:eastAsia="宋体"/>
        </w:rPr>
        <w:t>kept waiting</w:t>
      </w:r>
      <w:r w:rsidRPr="00E430F6">
        <w:rPr>
          <w:rFonts w:eastAsia="宋体" w:hint="eastAsia"/>
        </w:rPr>
        <w:t>改为名词类。不过，这个上下文就是需要过去分词</w:t>
      </w:r>
      <w:r w:rsidRPr="00E430F6">
        <w:rPr>
          <w:rFonts w:eastAsia="宋体"/>
        </w:rPr>
        <w:t>kept</w:t>
      </w:r>
      <w:r w:rsidRPr="00E430F6">
        <w:rPr>
          <w:rFonts w:eastAsia="宋体" w:hint="eastAsia"/>
        </w:rPr>
        <w:t>才能表示「被迫」的被动语态、也需要现在分词</w:t>
      </w:r>
      <w:r w:rsidRPr="00E430F6">
        <w:rPr>
          <w:rFonts w:eastAsia="宋体"/>
        </w:rPr>
        <w:t>waiting</w:t>
      </w:r>
      <w:r w:rsidRPr="00E430F6">
        <w:rPr>
          <w:rFonts w:eastAsia="宋体" w:hint="eastAsia"/>
        </w:rPr>
        <w:t>才能表示「持续」的进行状态。想要做词类变化，必须另外想办法：在前面加上无意义的</w:t>
      </w:r>
      <w:r w:rsidRPr="00E430F6">
        <w:rPr>
          <w:rFonts w:eastAsia="宋体"/>
        </w:rPr>
        <w:t>being</w:t>
      </w:r>
      <w:r w:rsidRPr="00E430F6">
        <w:rPr>
          <w:rFonts w:eastAsia="宋体" w:hint="eastAsia"/>
        </w:rPr>
        <w:t>，成为</w:t>
      </w:r>
      <w:r w:rsidRPr="00E430F6">
        <w:rPr>
          <w:rFonts w:eastAsia="宋体"/>
        </w:rPr>
        <w:t>being kept waiting</w:t>
      </w:r>
      <w:r w:rsidRPr="00E430F6">
        <w:rPr>
          <w:rFonts w:eastAsia="宋体" w:hint="eastAsia"/>
        </w:rPr>
        <w:t>，整个词组的词类就转变为动名词词组，可以当</w:t>
      </w:r>
      <w:r w:rsidR="009D20F5">
        <w:rPr>
          <w:rFonts w:eastAsia="宋体" w:hint="eastAsia"/>
        </w:rPr>
        <w:t>受词（宾语）</w:t>
      </w:r>
      <w:r w:rsidRPr="00E430F6">
        <w:rPr>
          <w:rFonts w:eastAsia="宋体" w:hint="eastAsia"/>
        </w:rPr>
        <w:t>使用了，意思仍然不变，如下：</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dislike</w:t>
      </w:r>
      <w:r w:rsidRPr="00E430F6">
        <w:rPr>
          <w:rFonts w:eastAsia="宋体"/>
        </w:rPr>
        <w:t xml:space="preserve"> [being kept waiting].</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如果里面的动词是</w:t>
      </w:r>
      <w:r w:rsidRPr="00E430F6">
        <w:rPr>
          <w:rFonts w:eastAsia="宋体"/>
        </w:rPr>
        <w:t>be</w:t>
      </w:r>
      <w:r w:rsidRPr="00E430F6">
        <w:rPr>
          <w:rFonts w:eastAsia="宋体" w:hint="eastAsia"/>
        </w:rPr>
        <w:t>，后面用过去分词（</w:t>
      </w:r>
      <w:r w:rsidRPr="00E430F6">
        <w:rPr>
          <w:rFonts w:eastAsia="宋体"/>
        </w:rPr>
        <w:t>Ven</w:t>
      </w:r>
      <w:r w:rsidRPr="00E430F6">
        <w:rPr>
          <w:rFonts w:eastAsia="宋体" w:hint="eastAsia"/>
        </w:rPr>
        <w:t>）表示被动语态，在</w:t>
      </w:r>
      <w:r w:rsidR="00BF5096">
        <w:rPr>
          <w:rFonts w:eastAsia="宋体" w:hint="eastAsia"/>
        </w:rPr>
        <w:t>从句</w:t>
      </w:r>
      <w:r w:rsidRPr="00E430F6">
        <w:rPr>
          <w:rFonts w:eastAsia="宋体" w:hint="eastAsia"/>
        </w:rPr>
        <w:t>减化时通常会用到</w:t>
      </w:r>
      <w:r w:rsidRPr="00E430F6">
        <w:rPr>
          <w:rFonts w:eastAsia="宋体"/>
        </w:rPr>
        <w:t>being + Ven</w:t>
      </w:r>
      <w:r w:rsidRPr="00E430F6">
        <w:rPr>
          <w:rFonts w:eastAsia="宋体" w:hint="eastAsia"/>
        </w:rPr>
        <w:t>的构造改造成动名词词组以维持名词的词类。再看一个例子：</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[that many birds were flying southward].</w:t>
      </w:r>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（中括号内的部分）当作动词</w:t>
      </w:r>
      <w:r w:rsidRPr="00E430F6">
        <w:rPr>
          <w:rFonts w:eastAsia="宋体"/>
        </w:rPr>
        <w:t>saw</w:t>
      </w:r>
      <w:r w:rsidRPr="00E430F6">
        <w:rPr>
          <w:rFonts w:eastAsia="宋体" w:hint="eastAsia"/>
        </w:rPr>
        <w:t>的</w:t>
      </w:r>
      <w:r w:rsidR="009D20F5">
        <w:rPr>
          <w:rFonts w:eastAsia="宋体" w:hint="eastAsia"/>
        </w:rPr>
        <w:t>受词（宾语）</w:t>
      </w:r>
      <w:r w:rsidRPr="00E430F6">
        <w:rPr>
          <w:rFonts w:eastAsia="宋体" w:hint="eastAsia"/>
        </w:rPr>
        <w:t>使用。这个名词</w:t>
      </w:r>
      <w:r w:rsidR="00BF5096">
        <w:rPr>
          <w:rFonts w:eastAsia="宋体" w:hint="eastAsia"/>
        </w:rPr>
        <w:t>从句</w:t>
      </w:r>
      <w:r w:rsidRPr="00E430F6">
        <w:rPr>
          <w:rFonts w:eastAsia="宋体" w:hint="eastAsia"/>
        </w:rPr>
        <w:t>要进行减化时，因为它的主词</w:t>
      </w:r>
      <w:r w:rsidRPr="00E430F6">
        <w:rPr>
          <w:rFonts w:eastAsia="宋体"/>
        </w:rPr>
        <w:t>many birds</w:t>
      </w:r>
      <w:r w:rsidRPr="00E430F6">
        <w:rPr>
          <w:rFonts w:eastAsia="宋体" w:hint="eastAsia"/>
        </w:rPr>
        <w:t>具有明确的内容、又和主要</w:t>
      </w:r>
      <w:r w:rsidR="00BF5096">
        <w:rPr>
          <w:rFonts w:eastAsia="宋体" w:hint="eastAsia"/>
        </w:rPr>
        <w:t>从句</w:t>
      </w:r>
      <w:r w:rsidRPr="00E430F6">
        <w:rPr>
          <w:rFonts w:eastAsia="宋体" w:hint="eastAsia"/>
        </w:rPr>
        <w:t>的内容并不重复，所以必须设法把这个主词保留下来。以这个例子而言，有一个办法是把原来的主词</w:t>
      </w:r>
      <w:r w:rsidRPr="00E430F6">
        <w:rPr>
          <w:rFonts w:eastAsia="宋体"/>
        </w:rPr>
        <w:t>many birds</w:t>
      </w:r>
      <w:r w:rsidRPr="00E430F6">
        <w:rPr>
          <w:rFonts w:eastAsia="宋体" w:hint="eastAsia"/>
        </w:rPr>
        <w:t>放在主要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hint="eastAsia"/>
        </w:rPr>
        <w:t>位置、</w:t>
      </w:r>
      <w:r w:rsidRPr="00E430F6">
        <w:rPr>
          <w:rFonts w:eastAsia="宋体"/>
        </w:rPr>
        <w:t>be</w:t>
      </w:r>
      <w:r w:rsidRPr="00E430F6">
        <w:rPr>
          <w:rFonts w:eastAsia="宋体" w:hint="eastAsia"/>
        </w:rPr>
        <w:t>动词省略掉，原来的主词补语</w:t>
      </w:r>
      <w:r w:rsidRPr="00E430F6">
        <w:rPr>
          <w:rFonts w:eastAsia="宋体"/>
        </w:rPr>
        <w:t>flying southward</w:t>
      </w:r>
      <w:r w:rsidRPr="00E430F6">
        <w:rPr>
          <w:rFonts w:eastAsia="宋体" w:hint="eastAsia"/>
        </w:rPr>
        <w:t>则放在</w:t>
      </w:r>
      <w:r w:rsidR="009D20F5">
        <w:rPr>
          <w:rFonts w:eastAsia="宋体" w:hint="eastAsia"/>
        </w:rPr>
        <w:t>受词（宾语）</w:t>
      </w:r>
      <w:r w:rsidRPr="00E430F6">
        <w:rPr>
          <w:rFonts w:eastAsia="宋体" w:hint="eastAsia"/>
        </w:rPr>
        <w:t>补语位置，</w:t>
      </w:r>
      <w:r w:rsidRPr="00E430F6">
        <w:rPr>
          <w:rFonts w:eastAsia="宋体" w:hint="eastAsia"/>
        </w:rPr>
        <w:lastRenderedPageBreak/>
        <w:t>如下：</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many birds</w:t>
      </w:r>
      <w:r w:rsidRPr="00E430F6">
        <w:rPr>
          <w:rFonts w:eastAsia="宋体"/>
        </w:rPr>
        <w:t xml:space="preserve"> </w:t>
      </w:r>
      <w:r w:rsidRPr="00E430F6">
        <w:rPr>
          <w:rFonts w:eastAsia="宋体"/>
          <w:u w:val="single"/>
        </w:rPr>
        <w:t>flying southward</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利用句型变化来安插原来的主词，这也是处理减化</w:t>
      </w:r>
      <w:r w:rsidR="00BF5096">
        <w:rPr>
          <w:rFonts w:eastAsia="宋体" w:hint="eastAsia"/>
        </w:rPr>
        <w:t>从句</w:t>
      </w:r>
      <w:r w:rsidRPr="00E430F6">
        <w:rPr>
          <w:rFonts w:eastAsia="宋体" w:hint="eastAsia"/>
        </w:rPr>
        <w:t>不同主词的一种方式。</w:t>
      </w:r>
    </w:p>
    <w:p w:rsidR="00DD2927" w:rsidRDefault="00E430F6" w:rsidP="00182A90">
      <w:pPr>
        <w:pStyle w:val="4"/>
        <w:spacing w:after="84"/>
        <w:rPr>
          <w:rFonts w:eastAsia="PMingLiU"/>
          <w:lang w:eastAsia="zh-TW"/>
        </w:rPr>
      </w:pPr>
      <w:r w:rsidRPr="00E430F6">
        <w:rPr>
          <w:rFonts w:hint="eastAsia"/>
        </w:rPr>
        <w:t>补语位置</w:t>
      </w:r>
    </w:p>
    <w:p w:rsidR="00785232" w:rsidRPr="00785232" w:rsidRDefault="00E430F6" w:rsidP="00182A90">
      <w:pPr>
        <w:spacing w:after="84"/>
        <w:ind w:firstLine="480"/>
        <w:rPr>
          <w:lang w:eastAsia="zh-TW"/>
        </w:rPr>
      </w:pPr>
      <w:r w:rsidRPr="00E430F6">
        <w:rPr>
          <w:rFonts w:eastAsia="宋体"/>
          <w:u w:val="single"/>
        </w:rPr>
        <w:t>The actor’s greatest achievement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that he has been nominated twice for the Oscar</w:t>
      </w:r>
      <w:r w:rsidRPr="00E430F6">
        <w:rPr>
          <w:rFonts w:eastAsia="宋体"/>
        </w:rPr>
        <w:t>.</w:t>
      </w:r>
    </w:p>
    <w:p w:rsidR="00DD2927" w:rsidRDefault="00E430F6" w:rsidP="00182A90">
      <w:pPr>
        <w:spacing w:after="84"/>
        <w:ind w:firstLine="480"/>
        <w:rPr>
          <w:lang w:eastAsia="zh-TW"/>
        </w:rPr>
      </w:pPr>
      <w:r w:rsidRPr="00E430F6">
        <w:rPr>
          <w:rFonts w:eastAsia="宋体" w:hint="eastAsia"/>
        </w:rPr>
        <w:t>这个句子，主要</w:t>
      </w:r>
      <w:r w:rsidR="00BF5096">
        <w:rPr>
          <w:rFonts w:eastAsia="宋体" w:hint="eastAsia"/>
        </w:rPr>
        <w:t>从句</w:t>
      </w:r>
      <w:r w:rsidRPr="00E430F6">
        <w:rPr>
          <w:rFonts w:eastAsia="宋体" w:hint="eastAsia"/>
        </w:rPr>
        <w:t>的主词补语部分是个名词</w:t>
      </w:r>
      <w:r w:rsidR="00BF5096">
        <w:rPr>
          <w:rFonts w:eastAsia="宋体" w:hint="eastAsia"/>
        </w:rPr>
        <w:t>从句</w:t>
      </w:r>
      <w:r w:rsidRPr="00E430F6">
        <w:rPr>
          <w:rFonts w:eastAsia="宋体" w:hint="eastAsia"/>
        </w:rPr>
        <w:t>。名词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就是主要</w:t>
      </w:r>
      <w:r w:rsidR="00BF5096">
        <w:rPr>
          <w:rFonts w:eastAsia="宋体" w:hint="eastAsia"/>
        </w:rPr>
        <w:t>从句</w:t>
      </w:r>
      <w:r w:rsidRPr="00E430F6">
        <w:rPr>
          <w:rFonts w:eastAsia="宋体" w:hint="eastAsia"/>
        </w:rPr>
        <w:t>当中那个</w:t>
      </w:r>
      <w:r w:rsidRPr="00E430F6">
        <w:rPr>
          <w:rFonts w:eastAsia="宋体"/>
        </w:rPr>
        <w:t>actor</w:t>
      </w:r>
      <w:r w:rsidRPr="00E430F6">
        <w:rPr>
          <w:rFonts w:eastAsia="宋体" w:hint="eastAsia"/>
        </w:rPr>
        <w:t>，因为重复所以有减化的空间。做法是先省掉名词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。它的动词是</w:t>
      </w:r>
      <w:r w:rsidRPr="00E430F6">
        <w:rPr>
          <w:rFonts w:eastAsia="宋体"/>
        </w:rPr>
        <w:t>be</w:t>
      </w:r>
      <w:r w:rsidRPr="00E430F6">
        <w:rPr>
          <w:rFonts w:eastAsia="宋体" w:hint="eastAsia"/>
        </w:rPr>
        <w:t>动词的完成式</w:t>
      </w:r>
      <w:r w:rsidRPr="00E430F6">
        <w:rPr>
          <w:rFonts w:eastAsia="宋体"/>
        </w:rPr>
        <w:t>has been</w:t>
      </w:r>
      <w:r w:rsidRPr="00E430F6">
        <w:rPr>
          <w:rFonts w:eastAsia="宋体" w:hint="eastAsia"/>
        </w:rPr>
        <w:t>，后面用过去分词</w:t>
      </w:r>
      <w:r w:rsidRPr="00E430F6">
        <w:rPr>
          <w:rFonts w:eastAsia="宋体"/>
        </w:rPr>
        <w:t>nominated</w:t>
      </w:r>
      <w:r w:rsidRPr="00E430F6">
        <w:rPr>
          <w:rFonts w:eastAsia="宋体" w:hint="eastAsia"/>
        </w:rPr>
        <w:t>表达被动语态。如果减化时把整个动词词组</w:t>
      </w:r>
      <w:r w:rsidRPr="00E430F6">
        <w:rPr>
          <w:rFonts w:eastAsia="宋体"/>
        </w:rPr>
        <w:t>has been</w:t>
      </w:r>
      <w:r w:rsidRPr="00E430F6">
        <w:rPr>
          <w:rFonts w:eastAsia="宋体" w:hint="eastAsia"/>
        </w:rPr>
        <w:t>视为无意义而省略掉，那么剩下的过去分词</w:t>
      </w:r>
      <w:r w:rsidRPr="00E430F6">
        <w:rPr>
          <w:rFonts w:eastAsia="宋体"/>
        </w:rPr>
        <w:t>nominated</w:t>
      </w:r>
      <w:r w:rsidRPr="00E430F6">
        <w:rPr>
          <w:rFonts w:eastAsia="宋体" w:hint="eastAsia"/>
        </w:rPr>
        <w:t>是形容词类、无法取代名词</w:t>
      </w:r>
      <w:r w:rsidR="00BF5096">
        <w:rPr>
          <w:rFonts w:eastAsia="宋体" w:hint="eastAsia"/>
        </w:rPr>
        <w:t>从句</w:t>
      </w:r>
      <w:r w:rsidRPr="00E430F6">
        <w:rPr>
          <w:rFonts w:eastAsia="宋体" w:hint="eastAsia"/>
        </w:rPr>
        <w:t>。为了做词类变化，可以把动词</w:t>
      </w:r>
      <w:r w:rsidRPr="00E430F6">
        <w:rPr>
          <w:rFonts w:eastAsia="宋体"/>
        </w:rPr>
        <w:t>has been</w:t>
      </w:r>
      <w:r w:rsidRPr="00E430F6">
        <w:rPr>
          <w:rFonts w:eastAsia="宋体" w:hint="eastAsia"/>
        </w:rPr>
        <w:t>改成动名词</w:t>
      </w:r>
      <w:r w:rsidRPr="00E430F6">
        <w:rPr>
          <w:rFonts w:eastAsia="宋体"/>
        </w:rPr>
        <w:t>having been</w:t>
      </w:r>
      <w:r w:rsidRPr="00E430F6">
        <w:rPr>
          <w:rFonts w:eastAsia="宋体" w:hint="eastAsia"/>
        </w:rPr>
        <w:t>保留下来：</w:t>
      </w:r>
    </w:p>
    <w:p w:rsidR="00785232" w:rsidRPr="00785232" w:rsidRDefault="00E430F6" w:rsidP="00182A90">
      <w:pPr>
        <w:spacing w:after="84"/>
        <w:ind w:firstLine="480"/>
        <w:rPr>
          <w:lang w:eastAsia="zh-TW"/>
        </w:rPr>
      </w:pPr>
      <w:r w:rsidRPr="00E430F6">
        <w:rPr>
          <w:rFonts w:eastAsia="宋体"/>
        </w:rPr>
        <w:t xml:space="preserve">The actor’s greatest achievement is </w:t>
      </w:r>
      <w:r w:rsidRPr="00E430F6">
        <w:rPr>
          <w:rFonts w:eastAsia="宋体"/>
          <w:u w:val="single"/>
        </w:rPr>
        <w:t>having been nominated twice for the Oscar</w:t>
      </w:r>
      <w:r w:rsidRPr="00E430F6">
        <w:rPr>
          <w:rFonts w:eastAsia="宋体"/>
        </w:rPr>
        <w:t>.</w:t>
      </w:r>
    </w:p>
    <w:p w:rsidR="00DD2927" w:rsidRPr="00C5172C" w:rsidRDefault="00E430F6" w:rsidP="00182A90">
      <w:pPr>
        <w:spacing w:after="84"/>
        <w:ind w:firstLine="480"/>
        <w:rPr>
          <w:rStyle w:val="af1"/>
        </w:rPr>
      </w:pPr>
      <w:r w:rsidRPr="00C5172C">
        <w:rPr>
          <w:rStyle w:val="af1"/>
          <w:rFonts w:hint="eastAsia"/>
        </w:rPr>
        <w:t>名词</w:t>
      </w:r>
      <w:r w:rsidR="00BF5096" w:rsidRPr="00C5172C">
        <w:rPr>
          <w:rStyle w:val="af1"/>
          <w:rFonts w:hint="eastAsia"/>
        </w:rPr>
        <w:t>从句</w:t>
      </w:r>
      <w:r w:rsidRPr="00C5172C">
        <w:rPr>
          <w:rStyle w:val="af1"/>
          <w:rFonts w:hint="eastAsia"/>
        </w:rPr>
        <w:t>中若有完成式（</w:t>
      </w:r>
      <w:r w:rsidRPr="00C5172C">
        <w:rPr>
          <w:rStyle w:val="af1"/>
        </w:rPr>
        <w:t>have + Ven</w:t>
      </w:r>
      <w:r w:rsidRPr="00C5172C">
        <w:rPr>
          <w:rStyle w:val="af1"/>
          <w:rFonts w:hint="eastAsia"/>
        </w:rPr>
        <w:t>）的动词，在减化时可以用</w:t>
      </w:r>
      <w:r w:rsidRPr="00C5172C">
        <w:rPr>
          <w:rStyle w:val="af1"/>
        </w:rPr>
        <w:t>having + Ven</w:t>
      </w:r>
      <w:r w:rsidRPr="00C5172C">
        <w:rPr>
          <w:rStyle w:val="af1"/>
          <w:rFonts w:hint="eastAsia"/>
        </w:rPr>
        <w:t>的动名词型态保留下来、维持名词的词类。如果名词</w:t>
      </w:r>
      <w:r w:rsidR="00BF5096" w:rsidRPr="00C5172C">
        <w:rPr>
          <w:rStyle w:val="af1"/>
          <w:rFonts w:hint="eastAsia"/>
        </w:rPr>
        <w:t>从句</w:t>
      </w:r>
      <w:r w:rsidRPr="00C5172C">
        <w:rPr>
          <w:rStyle w:val="af1"/>
          <w:rFonts w:hint="eastAsia"/>
        </w:rPr>
        <w:t>中是完成式的</w:t>
      </w:r>
      <w:r w:rsidRPr="00C5172C">
        <w:rPr>
          <w:rStyle w:val="af1"/>
        </w:rPr>
        <w:t>be</w:t>
      </w:r>
      <w:r w:rsidRPr="00C5172C">
        <w:rPr>
          <w:rStyle w:val="af1"/>
          <w:rFonts w:hint="eastAsia"/>
        </w:rPr>
        <w:t>动词（</w:t>
      </w:r>
      <w:r w:rsidRPr="00C5172C">
        <w:rPr>
          <w:rStyle w:val="af1"/>
        </w:rPr>
        <w:t>have been</w:t>
      </w:r>
      <w:r w:rsidRPr="00C5172C">
        <w:rPr>
          <w:rStyle w:val="af1"/>
          <w:rFonts w:hint="eastAsia"/>
        </w:rPr>
        <w:t>）配合过去分词（</w:t>
      </w:r>
      <w:r w:rsidRPr="00C5172C">
        <w:rPr>
          <w:rStyle w:val="af1"/>
        </w:rPr>
        <w:t>Ven</w:t>
      </w:r>
      <w:r w:rsidRPr="00C5172C">
        <w:rPr>
          <w:rStyle w:val="af1"/>
          <w:rFonts w:hint="eastAsia"/>
        </w:rPr>
        <w:t>）表达被动语态，减化时会变成</w:t>
      </w:r>
      <w:r w:rsidRPr="00C5172C">
        <w:rPr>
          <w:rStyle w:val="af1"/>
        </w:rPr>
        <w:t>having been + Ven</w:t>
      </w:r>
      <w:r w:rsidRPr="00C5172C">
        <w:rPr>
          <w:rStyle w:val="af1"/>
          <w:rFonts w:hint="eastAsia"/>
        </w:rPr>
        <w:t>的型态。</w:t>
      </w:r>
    </w:p>
    <w:p w:rsidR="00DD2927" w:rsidRDefault="009D20F5" w:rsidP="00182A90">
      <w:pPr>
        <w:pStyle w:val="4"/>
        <w:spacing w:after="84"/>
        <w:rPr>
          <w:rFonts w:eastAsia="PMingLiU"/>
          <w:lang w:eastAsia="zh-TW"/>
        </w:rPr>
      </w:pPr>
      <w:r>
        <w:rPr>
          <w:rFonts w:hint="eastAsia"/>
        </w:rPr>
        <w:t>同位语</w:t>
      </w:r>
      <w:r w:rsidR="00E430F6" w:rsidRPr="00E430F6">
        <w:rPr>
          <w:rFonts w:hint="eastAsia"/>
        </w:rPr>
        <w:t>位置</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am</w:t>
      </w:r>
      <w:r w:rsidRPr="00E430F6">
        <w:rPr>
          <w:rFonts w:eastAsia="宋体"/>
        </w:rPr>
        <w:t xml:space="preserve"> </w:t>
      </w:r>
      <w:r w:rsidRPr="00E430F6">
        <w:rPr>
          <w:rFonts w:eastAsia="宋体"/>
          <w:u w:val="single"/>
        </w:rPr>
        <w:t>happy</w:t>
      </w:r>
      <w:r w:rsidRPr="00E430F6">
        <w:rPr>
          <w:rFonts w:eastAsia="宋体"/>
        </w:rPr>
        <w:t xml:space="preserve"> [that you won the prize].</w:t>
      </w:r>
    </w:p>
    <w:p w:rsidR="00DD2927" w:rsidRDefault="00E430F6" w:rsidP="00182A90">
      <w:pPr>
        <w:spacing w:after="84"/>
        <w:ind w:firstLine="480"/>
        <w:rPr>
          <w:rFonts w:eastAsia="PMingLiU"/>
          <w:lang w:eastAsia="zh-TW"/>
        </w:rPr>
      </w:pPr>
      <w:r w:rsidRPr="00E430F6">
        <w:rPr>
          <w:rFonts w:eastAsia="宋体" w:hint="eastAsia"/>
        </w:rPr>
        <w:t>直述句</w:t>
      </w:r>
      <w:r w:rsidRPr="00E430F6">
        <w:rPr>
          <w:rFonts w:eastAsia="宋体"/>
        </w:rPr>
        <w:t>you won the prize</w:t>
      </w:r>
      <w:r w:rsidRPr="00E430F6">
        <w:rPr>
          <w:rFonts w:eastAsia="宋体" w:hint="eastAsia"/>
        </w:rPr>
        <w:t>前面加上无意义的从属连接词</w:t>
      </w:r>
      <w:r w:rsidRPr="00E430F6">
        <w:rPr>
          <w:rFonts w:eastAsia="宋体"/>
        </w:rPr>
        <w:t>that</w:t>
      </w:r>
      <w:r w:rsidRPr="00E430F6">
        <w:rPr>
          <w:rFonts w:eastAsia="宋体" w:hint="eastAsia"/>
        </w:rPr>
        <w:t>构成名词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扮演的角色比较不容易看出来，因为中间经过了省略，可以还原如下：</w:t>
      </w:r>
    </w:p>
    <w:p w:rsidR="00785232" w:rsidRPr="00785232" w:rsidRDefault="00E430F6" w:rsidP="00182A90">
      <w:pPr>
        <w:spacing w:after="84"/>
        <w:ind w:firstLine="480"/>
        <w:rPr>
          <w:rFonts w:eastAsia="PMingLiU"/>
          <w:lang w:eastAsia="zh-TW"/>
        </w:rPr>
      </w:pPr>
      <w:r w:rsidRPr="00E430F6">
        <w:rPr>
          <w:rFonts w:eastAsia="宋体"/>
        </w:rPr>
        <w:t xml:space="preserve">I am happy about </w:t>
      </w:r>
      <w:r w:rsidRPr="00E430F6">
        <w:rPr>
          <w:rFonts w:eastAsia="宋体"/>
          <w:u w:val="single"/>
        </w:rPr>
        <w:t>the fact</w:t>
      </w:r>
      <w:r w:rsidRPr="00E430F6">
        <w:rPr>
          <w:rFonts w:eastAsia="宋体"/>
        </w:rPr>
        <w:t xml:space="preserve"> [that you won the prize].</w:t>
      </w:r>
    </w:p>
    <w:p w:rsidR="00DD2927" w:rsidRDefault="00E430F6" w:rsidP="00182A90">
      <w:pPr>
        <w:pStyle w:val="Preface"/>
        <w:spacing w:after="84"/>
        <w:ind w:firstLine="480"/>
        <w:rPr>
          <w:rFonts w:eastAsia="PMingLiU"/>
          <w:lang w:eastAsia="zh-TW"/>
        </w:rPr>
      </w:pPr>
      <w:r w:rsidRPr="00E430F6">
        <w:t xml:space="preserve">             </w:t>
      </w:r>
      <w:r w:rsidR="00A30706">
        <w:rPr>
          <w:rFonts w:hint="eastAsia"/>
        </w:rPr>
        <w:t xml:space="preserve"> </w:t>
      </w:r>
      <w:r w:rsidRPr="00E430F6">
        <w:t xml:space="preserve">  </w:t>
      </w:r>
      <w:r w:rsidRPr="00E430F6">
        <w:rPr>
          <w:rFonts w:hint="eastAsia"/>
        </w:rPr>
        <w:t>名词</w:t>
      </w:r>
      <w:r w:rsidRPr="00E430F6">
        <w:t xml:space="preserve">    </w:t>
      </w:r>
      <w:r w:rsidR="009D20F5">
        <w:rPr>
          <w:rFonts w:hint="eastAsia"/>
        </w:rPr>
        <w:t>同位语</w:t>
      </w:r>
      <w:r w:rsidRPr="00E430F6">
        <w:rPr>
          <w:rFonts w:hint="eastAsia"/>
        </w:rPr>
        <w:t>，名词</w:t>
      </w:r>
      <w:r w:rsidR="00BF5096">
        <w:rPr>
          <w:rFonts w:hint="eastAsia"/>
        </w:rPr>
        <w:t>从句</w:t>
      </w:r>
    </w:p>
    <w:p w:rsidR="00DD2927" w:rsidRDefault="00E430F6" w:rsidP="00182A90">
      <w:pPr>
        <w:spacing w:after="84"/>
        <w:ind w:firstLine="480"/>
        <w:rPr>
          <w:rFonts w:eastAsia="PMingLiU"/>
          <w:lang w:eastAsia="zh-TW"/>
        </w:rPr>
      </w:pPr>
      <w:r w:rsidRPr="00E430F6">
        <w:rPr>
          <w:rFonts w:eastAsia="宋体" w:hint="eastAsia"/>
        </w:rPr>
        <w:t>在</w:t>
      </w:r>
      <w:r w:rsidRPr="00E430F6">
        <w:rPr>
          <w:rFonts w:eastAsia="宋体"/>
        </w:rPr>
        <w:t>happy</w:t>
      </w:r>
      <w:r w:rsidRPr="00E430F6">
        <w:rPr>
          <w:rFonts w:eastAsia="宋体" w:hint="eastAsia"/>
        </w:rPr>
        <w:t>后面本来有个介系词词组</w:t>
      </w:r>
      <w:r w:rsidRPr="00E430F6">
        <w:rPr>
          <w:rFonts w:eastAsia="宋体"/>
        </w:rPr>
        <w:t>about the fact</w:t>
      </w:r>
      <w:r w:rsidRPr="00E430F6">
        <w:rPr>
          <w:rFonts w:eastAsia="宋体" w:hint="eastAsia"/>
        </w:rPr>
        <w:t>修饰它，接下来那个</w:t>
      </w:r>
      <w:r w:rsidRPr="00E430F6">
        <w:rPr>
          <w:rFonts w:eastAsia="宋体"/>
        </w:rPr>
        <w:t>that</w:t>
      </w:r>
      <w:r w:rsidR="00BF5096">
        <w:rPr>
          <w:rFonts w:eastAsia="宋体" w:hint="eastAsia"/>
        </w:rPr>
        <w:t>从句</w:t>
      </w:r>
      <w:r w:rsidRPr="00E430F6">
        <w:rPr>
          <w:rFonts w:eastAsia="宋体" w:hint="eastAsia"/>
        </w:rPr>
        <w:t>（中括号内）是个名词</w:t>
      </w:r>
      <w:r w:rsidR="00BF5096">
        <w:rPr>
          <w:rFonts w:eastAsia="宋体" w:hint="eastAsia"/>
        </w:rPr>
        <w:t>从句</w:t>
      </w:r>
      <w:r w:rsidRPr="00E430F6">
        <w:rPr>
          <w:rFonts w:eastAsia="宋体" w:hint="eastAsia"/>
        </w:rPr>
        <w:t>、当作</w:t>
      </w:r>
      <w:r w:rsidRPr="00E430F6">
        <w:rPr>
          <w:rFonts w:eastAsia="宋体"/>
        </w:rPr>
        <w:t>the fact</w:t>
      </w:r>
      <w:r w:rsidRPr="00E430F6">
        <w:rPr>
          <w:rFonts w:eastAsia="宋体" w:hint="eastAsia"/>
        </w:rPr>
        <w:t>的</w:t>
      </w:r>
      <w:r w:rsidR="009D20F5">
        <w:rPr>
          <w:rFonts w:eastAsia="宋体" w:hint="eastAsia"/>
        </w:rPr>
        <w:t>同位语</w:t>
      </w:r>
      <w:r w:rsidRPr="00E430F6">
        <w:rPr>
          <w:rFonts w:eastAsia="宋体" w:hint="eastAsia"/>
        </w:rPr>
        <w:t>使用。介系词词组</w:t>
      </w:r>
      <w:r w:rsidRPr="00E430F6">
        <w:rPr>
          <w:rFonts w:eastAsia="宋体"/>
        </w:rPr>
        <w:t>about the fact</w:t>
      </w:r>
      <w:r w:rsidRPr="00E430F6">
        <w:rPr>
          <w:rFonts w:eastAsia="宋体" w:hint="eastAsia"/>
        </w:rPr>
        <w:t>没有什么明确的内容，而且又和后面的</w:t>
      </w:r>
      <w:r w:rsidR="009D20F5">
        <w:rPr>
          <w:rFonts w:eastAsia="宋体" w:hint="eastAsia"/>
        </w:rPr>
        <w:t>同位语</w:t>
      </w:r>
      <w:r w:rsidRPr="00E430F6">
        <w:rPr>
          <w:rFonts w:eastAsia="宋体" w:hint="eastAsia"/>
        </w:rPr>
        <w:t>重复，所以整个被省略掉了。</w:t>
      </w:r>
    </w:p>
    <w:p w:rsidR="00DD2927" w:rsidRDefault="00E430F6" w:rsidP="00182A90">
      <w:pPr>
        <w:spacing w:after="84"/>
        <w:ind w:firstLine="480"/>
        <w:rPr>
          <w:rFonts w:eastAsia="PMingLiU"/>
          <w:lang w:eastAsia="zh-TW"/>
        </w:rPr>
      </w:pPr>
      <w:r w:rsidRPr="00E430F6">
        <w:rPr>
          <w:rFonts w:eastAsia="宋体" w:hint="eastAsia"/>
        </w:rPr>
        <w:t>如果选择要减化</w:t>
      </w:r>
      <w:r w:rsidRPr="00E430F6">
        <w:rPr>
          <w:rFonts w:eastAsia="宋体"/>
        </w:rPr>
        <w:t>that you won the prize</w:t>
      </w:r>
      <w:r w:rsidRPr="00E430F6">
        <w:rPr>
          <w:rFonts w:eastAsia="宋体" w:hint="eastAsia"/>
        </w:rPr>
        <w:t>这个名词</w:t>
      </w:r>
      <w:r w:rsidR="00BF5096">
        <w:rPr>
          <w:rFonts w:eastAsia="宋体" w:hint="eastAsia"/>
        </w:rPr>
        <w:t>从句</w:t>
      </w:r>
      <w:r w:rsidRPr="00E430F6">
        <w:rPr>
          <w:rFonts w:eastAsia="宋体" w:hint="eastAsia"/>
        </w:rPr>
        <w:t>，就得把原来被省略掉的介系词</w:t>
      </w:r>
      <w:r w:rsidRPr="00E430F6">
        <w:rPr>
          <w:rFonts w:eastAsia="宋体"/>
        </w:rPr>
        <w:t>about</w:t>
      </w:r>
      <w:r w:rsidRPr="00E430F6">
        <w:rPr>
          <w:rFonts w:eastAsia="宋体" w:hint="eastAsia"/>
        </w:rPr>
        <w:t>拿出来使用，在</w:t>
      </w:r>
      <w:r w:rsidRPr="00E430F6">
        <w:rPr>
          <w:rFonts w:eastAsia="宋体"/>
        </w:rPr>
        <w:t>about</w:t>
      </w:r>
      <w:r w:rsidRPr="00E430F6">
        <w:rPr>
          <w:rFonts w:eastAsia="宋体" w:hint="eastAsia"/>
        </w:rPr>
        <w:t>后面就有一个</w:t>
      </w:r>
      <w:r w:rsidR="009D20F5">
        <w:rPr>
          <w:rFonts w:eastAsia="宋体" w:hint="eastAsia"/>
        </w:rPr>
        <w:t>受词（宾语）</w:t>
      </w:r>
      <w:r w:rsidRPr="00E430F6">
        <w:rPr>
          <w:rFonts w:eastAsia="宋体" w:hint="eastAsia"/>
        </w:rPr>
        <w:t>位置，可以放个名词进去。有两种放法：</w:t>
      </w:r>
    </w:p>
    <w:p w:rsidR="00785232" w:rsidRPr="00785232" w:rsidRDefault="00E430F6" w:rsidP="00182A90">
      <w:pPr>
        <w:spacing w:after="84"/>
        <w:ind w:firstLine="480"/>
        <w:rPr>
          <w:rFonts w:eastAsia="PMingLiU"/>
          <w:lang w:eastAsia="zh-TW"/>
        </w:rPr>
      </w:pPr>
      <w:r w:rsidRPr="00E430F6">
        <w:rPr>
          <w:rFonts w:eastAsia="宋体"/>
        </w:rPr>
        <w:t xml:space="preserve">1. I am happy </w:t>
      </w:r>
      <w:r w:rsidRPr="00E430F6">
        <w:rPr>
          <w:rFonts w:eastAsia="宋体"/>
          <w:u w:val="single"/>
        </w:rPr>
        <w:t>about</w:t>
      </w:r>
      <w:r w:rsidRPr="00E430F6">
        <w:rPr>
          <w:rFonts w:eastAsia="宋体"/>
        </w:rPr>
        <w:t xml:space="preserve"> </w:t>
      </w:r>
      <w:r w:rsidRPr="00E430F6">
        <w:rPr>
          <w:rFonts w:eastAsia="宋体"/>
          <w:u w:val="single"/>
        </w:rPr>
        <w:t>you</w:t>
      </w:r>
      <w:r w:rsidRPr="00E430F6">
        <w:rPr>
          <w:rFonts w:eastAsia="宋体"/>
        </w:rPr>
        <w:t xml:space="preserve"> winning the prize.</w:t>
      </w:r>
    </w:p>
    <w:p w:rsidR="00785232" w:rsidRPr="00785232" w:rsidRDefault="00E430F6" w:rsidP="00182A90">
      <w:pPr>
        <w:spacing w:after="84"/>
        <w:ind w:firstLine="480"/>
        <w:rPr>
          <w:rFonts w:eastAsia="PMingLiU"/>
          <w:lang w:eastAsia="zh-TW"/>
        </w:rPr>
      </w:pPr>
      <w:r w:rsidRPr="00E430F6">
        <w:rPr>
          <w:rFonts w:eastAsia="宋体"/>
        </w:rPr>
        <w:t xml:space="preserve">2. I am happy </w:t>
      </w:r>
      <w:r w:rsidRPr="00E430F6">
        <w:rPr>
          <w:rFonts w:eastAsia="宋体"/>
          <w:u w:val="single"/>
        </w:rPr>
        <w:t>about</w:t>
      </w:r>
      <w:r w:rsidRPr="00E430F6">
        <w:rPr>
          <w:rFonts w:eastAsia="宋体"/>
        </w:rPr>
        <w:t xml:space="preserve"> </w:t>
      </w:r>
      <w:r w:rsidRPr="00E430F6">
        <w:rPr>
          <w:rFonts w:eastAsia="宋体"/>
          <w:u w:val="single"/>
        </w:rPr>
        <w:t>your winning the prize</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lastRenderedPageBreak/>
        <w:t>句</w:t>
      </w:r>
      <w:r w:rsidRPr="00E430F6">
        <w:rPr>
          <w:rFonts w:eastAsia="宋体"/>
        </w:rPr>
        <w:t>1</w:t>
      </w:r>
      <w:r w:rsidRPr="00E430F6">
        <w:rPr>
          <w:rFonts w:eastAsia="宋体" w:hint="eastAsia"/>
        </w:rPr>
        <w:t>是选择在介系词后面放进名词</w:t>
      </w:r>
      <w:r w:rsidR="00BF5096">
        <w:rPr>
          <w:rFonts w:eastAsia="宋体" w:hint="eastAsia"/>
        </w:rPr>
        <w:t>从句</w:t>
      </w:r>
      <w:r w:rsidRPr="00E430F6">
        <w:rPr>
          <w:rFonts w:eastAsia="宋体" w:hint="eastAsia"/>
        </w:rPr>
        <w:t>原来的主词</w:t>
      </w:r>
      <w:r w:rsidRPr="00E430F6">
        <w:rPr>
          <w:rFonts w:eastAsia="宋体"/>
        </w:rPr>
        <w:t>you</w:t>
      </w:r>
      <w:r w:rsidRPr="00E430F6">
        <w:rPr>
          <w:rFonts w:eastAsia="宋体" w:hint="eastAsia"/>
        </w:rPr>
        <w:t>当它的</w:t>
      </w:r>
      <w:r w:rsidR="009D20F5">
        <w:rPr>
          <w:rFonts w:eastAsia="宋体" w:hint="eastAsia"/>
        </w:rPr>
        <w:t>受词（宾语）</w:t>
      </w:r>
      <w:r w:rsidRPr="00E430F6">
        <w:rPr>
          <w:rFonts w:eastAsia="宋体" w:hint="eastAsia"/>
        </w:rPr>
        <w:t>。这时候，原来的动词</w:t>
      </w:r>
      <w:r w:rsidRPr="00E430F6">
        <w:rPr>
          <w:rFonts w:eastAsia="宋体"/>
        </w:rPr>
        <w:t>won</w:t>
      </w:r>
      <w:r w:rsidRPr="00E430F6">
        <w:rPr>
          <w:rFonts w:eastAsia="宋体" w:hint="eastAsia"/>
        </w:rPr>
        <w:t>就得加上</w:t>
      </w:r>
      <w:r w:rsidRPr="00E430F6">
        <w:rPr>
          <w:rFonts w:eastAsia="宋体"/>
        </w:rPr>
        <w:t>-ing</w:t>
      </w:r>
      <w:r w:rsidRPr="00E430F6">
        <w:rPr>
          <w:rFonts w:eastAsia="宋体" w:hint="eastAsia"/>
        </w:rPr>
        <w:t>成为现在分词，整个词组</w:t>
      </w:r>
      <w:r w:rsidRPr="00E430F6">
        <w:rPr>
          <w:rFonts w:eastAsia="宋体"/>
        </w:rPr>
        <w:t>winning the prize</w:t>
      </w:r>
      <w:r w:rsidRPr="00E430F6">
        <w:rPr>
          <w:rFonts w:eastAsia="宋体" w:hint="eastAsia"/>
        </w:rPr>
        <w:t>成为现在分词词组、当形容词使用，修饰</w:t>
      </w:r>
      <w:r w:rsidRPr="00E430F6">
        <w:rPr>
          <w:rFonts w:eastAsia="宋体"/>
        </w:rPr>
        <w:t>you</w:t>
      </w:r>
      <w:r w:rsidRPr="00E430F6">
        <w:rPr>
          <w:rFonts w:eastAsia="宋体" w:hint="eastAsia"/>
        </w:rPr>
        <w:t>。</w:t>
      </w:r>
    </w:p>
    <w:p w:rsidR="00DD2927" w:rsidRDefault="00E430F6" w:rsidP="00182A90">
      <w:pPr>
        <w:spacing w:after="84"/>
        <w:ind w:firstLine="480"/>
        <w:rPr>
          <w:rFonts w:eastAsia="PMingLiU"/>
          <w:lang w:eastAsia="zh-TW"/>
        </w:rPr>
      </w:pPr>
      <w:r w:rsidRPr="00E430F6">
        <w:rPr>
          <w:rFonts w:eastAsia="宋体" w:hint="eastAsia"/>
        </w:rPr>
        <w:t>句</w:t>
      </w:r>
      <w:r w:rsidRPr="00E430F6">
        <w:rPr>
          <w:rFonts w:eastAsia="宋体"/>
        </w:rPr>
        <w:t>2</w:t>
      </w:r>
      <w:r w:rsidRPr="00E430F6">
        <w:rPr>
          <w:rFonts w:eastAsia="宋体" w:hint="eastAsia"/>
        </w:rPr>
        <w:t>则是选择在介系词后面放进动名词词组</w:t>
      </w:r>
      <w:r w:rsidRPr="00E430F6">
        <w:rPr>
          <w:rFonts w:eastAsia="宋体"/>
        </w:rPr>
        <w:t>winning the prize</w:t>
      </w:r>
      <w:r w:rsidRPr="00E430F6">
        <w:rPr>
          <w:rFonts w:eastAsia="宋体" w:hint="eastAsia"/>
        </w:rPr>
        <w:t>当它的</w:t>
      </w:r>
      <w:r w:rsidR="009D20F5">
        <w:rPr>
          <w:rFonts w:eastAsia="宋体" w:hint="eastAsia"/>
        </w:rPr>
        <w:t>受词（宾语）</w:t>
      </w:r>
      <w:r w:rsidRPr="00E430F6">
        <w:rPr>
          <w:rFonts w:eastAsia="宋体" w:hint="eastAsia"/>
        </w:rPr>
        <w:t>。这时候，名词</w:t>
      </w:r>
      <w:r w:rsidR="00BF5096">
        <w:rPr>
          <w:rFonts w:eastAsia="宋体" w:hint="eastAsia"/>
        </w:rPr>
        <w:t>从句</w:t>
      </w:r>
      <w:r w:rsidRPr="00E430F6">
        <w:rPr>
          <w:rFonts w:eastAsia="宋体" w:hint="eastAsia"/>
        </w:rPr>
        <w:t>原来的主词必须采用所有格</w:t>
      </w:r>
      <w:r w:rsidRPr="00E430F6">
        <w:rPr>
          <w:rFonts w:eastAsia="宋体"/>
        </w:rPr>
        <w:t>your</w:t>
      </w:r>
      <w:r w:rsidRPr="00E430F6">
        <w:rPr>
          <w:rFonts w:eastAsia="宋体" w:hint="eastAsia"/>
        </w:rPr>
        <w:t>的型态、安插在</w:t>
      </w:r>
      <w:r w:rsidRPr="00E430F6">
        <w:rPr>
          <w:rFonts w:eastAsia="宋体"/>
        </w:rPr>
        <w:t>winning the prize</w:t>
      </w:r>
      <w:r w:rsidRPr="00E430F6">
        <w:rPr>
          <w:rFonts w:eastAsia="宋体" w:hint="eastAsia"/>
        </w:rPr>
        <w:t>前面的限定符位置保留下来，意思才够清楚。再看一个例子：</w:t>
      </w:r>
    </w:p>
    <w:p w:rsidR="00785232" w:rsidRPr="00785232" w:rsidRDefault="00E430F6" w:rsidP="00182A90">
      <w:pPr>
        <w:spacing w:after="84"/>
        <w:ind w:firstLine="480"/>
        <w:rPr>
          <w:rFonts w:eastAsia="PMingLiU"/>
          <w:lang w:eastAsia="zh-TW"/>
        </w:rPr>
      </w:pPr>
      <w:r w:rsidRPr="00E430F6">
        <w:rPr>
          <w:rFonts w:eastAsia="宋体"/>
          <w:u w:val="single"/>
        </w:rPr>
        <w:t>The fact</w:t>
      </w:r>
      <w:r w:rsidRPr="00E430F6">
        <w:rPr>
          <w:rFonts w:eastAsia="宋体"/>
        </w:rPr>
        <w:t xml:space="preserve"> [that he is innocent] </w:t>
      </w:r>
      <w:r w:rsidRPr="00E430F6">
        <w:rPr>
          <w:rFonts w:eastAsia="宋体"/>
          <w:u w:val="single"/>
        </w:rPr>
        <w:t>should be</w:t>
      </w:r>
      <w:r w:rsidRPr="00E430F6">
        <w:rPr>
          <w:rFonts w:eastAsia="宋体"/>
        </w:rPr>
        <w:t xml:space="preserve"> </w:t>
      </w:r>
      <w:r w:rsidRPr="00E430F6">
        <w:rPr>
          <w:rFonts w:eastAsia="宋体"/>
          <w:u w:val="single"/>
        </w:rPr>
        <w:t>obvious</w:t>
      </w:r>
      <w:r w:rsidRPr="00E430F6">
        <w:rPr>
          <w:rFonts w:eastAsia="宋体"/>
        </w:rPr>
        <w:t xml:space="preserve"> to all.</w:t>
      </w:r>
    </w:p>
    <w:p w:rsidR="00785232" w:rsidRPr="00785232" w:rsidRDefault="00E430F6" w:rsidP="00182A90">
      <w:pPr>
        <w:pStyle w:val="Preface"/>
        <w:spacing w:after="84"/>
        <w:ind w:firstLine="480"/>
        <w:rPr>
          <w:rFonts w:eastAsia="PMingLiU"/>
          <w:lang w:eastAsia="zh-TW"/>
        </w:rPr>
      </w:pPr>
      <w:r w:rsidRPr="00E430F6">
        <w:t xml:space="preserve">   S  </w:t>
      </w:r>
      <w:r w:rsidR="00A30706">
        <w:rPr>
          <w:rFonts w:hint="eastAsia"/>
        </w:rPr>
        <w:t xml:space="preserve"> </w:t>
      </w:r>
      <w:r w:rsidRPr="00E430F6">
        <w:t xml:space="preserve"> </w:t>
      </w:r>
      <w:r w:rsidR="009D20F5">
        <w:rPr>
          <w:rFonts w:hint="eastAsia"/>
        </w:rPr>
        <w:t>同位语</w:t>
      </w:r>
      <w:r w:rsidRPr="00E430F6">
        <w:rPr>
          <w:rFonts w:hint="eastAsia"/>
        </w:rPr>
        <w:t>，名词</w:t>
      </w:r>
      <w:r w:rsidR="00BF5096">
        <w:rPr>
          <w:rFonts w:hint="eastAsia"/>
        </w:rPr>
        <w:t>从句</w:t>
      </w:r>
      <w:r w:rsidRPr="00E430F6">
        <w:t xml:space="preserve">  </w:t>
      </w:r>
      <w:r w:rsidR="00A30706">
        <w:rPr>
          <w:rFonts w:hint="eastAsia"/>
        </w:rPr>
        <w:t xml:space="preserve"> </w:t>
      </w:r>
      <w:r w:rsidRPr="00E430F6">
        <w:t xml:space="preserve"> V      </w:t>
      </w:r>
      <w:r w:rsidR="00A30706">
        <w:rPr>
          <w:rFonts w:hint="eastAsia"/>
        </w:rPr>
        <w:t xml:space="preserve"> </w:t>
      </w:r>
      <w:r w:rsidRPr="00E430F6">
        <w:t>C</w:t>
      </w:r>
    </w:p>
    <w:p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the fact</w:t>
      </w:r>
      <w:r w:rsidRPr="00E430F6">
        <w:rPr>
          <w:rFonts w:eastAsia="宋体" w:hint="eastAsia"/>
        </w:rPr>
        <w:t>没什么内容，后面的名词</w:t>
      </w:r>
      <w:r w:rsidR="00BF5096">
        <w:rPr>
          <w:rFonts w:eastAsia="宋体" w:hint="eastAsia"/>
        </w:rPr>
        <w:t>从句</w:t>
      </w:r>
      <w:r w:rsidRPr="00E430F6">
        <w:rPr>
          <w:rFonts w:eastAsia="宋体" w:hint="eastAsia"/>
        </w:rPr>
        <w:t>（中括号内）是它的</w:t>
      </w:r>
      <w:r w:rsidR="009D20F5">
        <w:rPr>
          <w:rFonts w:eastAsia="宋体" w:hint="eastAsia"/>
        </w:rPr>
        <w:t>同位语</w:t>
      </w:r>
      <w:r w:rsidRPr="00E430F6">
        <w:rPr>
          <w:rFonts w:eastAsia="宋体" w:hint="eastAsia"/>
        </w:rPr>
        <w:t>。这个名词</w:t>
      </w:r>
      <w:r w:rsidR="00BF5096">
        <w:rPr>
          <w:rFonts w:eastAsia="宋体" w:hint="eastAsia"/>
        </w:rPr>
        <w:t>从句</w:t>
      </w:r>
      <w:r w:rsidRPr="00E430F6">
        <w:rPr>
          <w:rFonts w:eastAsia="宋体" w:hint="eastAsia"/>
        </w:rPr>
        <w:t>减化时，因为前面的</w:t>
      </w:r>
      <w:r w:rsidRPr="00E430F6">
        <w:rPr>
          <w:rFonts w:eastAsia="宋体"/>
        </w:rPr>
        <w:t>the fact</w:t>
      </w:r>
      <w:r w:rsidRPr="00E430F6">
        <w:rPr>
          <w:rFonts w:eastAsia="宋体" w:hint="eastAsia"/>
        </w:rPr>
        <w:t>是个空洞无意义的字，应该把</w:t>
      </w:r>
      <w:r w:rsidRPr="00E430F6">
        <w:rPr>
          <w:rFonts w:eastAsia="宋体"/>
        </w:rPr>
        <w:t>the fact</w:t>
      </w:r>
      <w:r w:rsidRPr="00E430F6">
        <w:rPr>
          <w:rFonts w:eastAsia="宋体" w:hint="eastAsia"/>
        </w:rPr>
        <w:t>一并省略掉、把减化的名词</w:t>
      </w:r>
      <w:r w:rsidR="00BF5096">
        <w:rPr>
          <w:rFonts w:eastAsia="宋体" w:hint="eastAsia"/>
        </w:rPr>
        <w:t>从句</w:t>
      </w:r>
      <w:r w:rsidRPr="00E430F6">
        <w:rPr>
          <w:rFonts w:eastAsia="宋体" w:hint="eastAsia"/>
        </w:rPr>
        <w:t>直接放入主词位置，用字才够精简。减化的做法，可以选择把无意义的</w:t>
      </w:r>
      <w:r w:rsidRPr="00E430F6">
        <w:rPr>
          <w:rFonts w:eastAsia="宋体"/>
        </w:rPr>
        <w:t>be</w:t>
      </w:r>
      <w:r w:rsidRPr="00E430F6">
        <w:rPr>
          <w:rFonts w:eastAsia="宋体" w:hint="eastAsia"/>
        </w:rPr>
        <w:t>动词省略掉，后面的形容词补语</w:t>
      </w:r>
      <w:r w:rsidRPr="00E430F6">
        <w:rPr>
          <w:rFonts w:eastAsia="宋体"/>
        </w:rPr>
        <w:t>innocent</w:t>
      </w:r>
      <w:r w:rsidRPr="00E430F6">
        <w:rPr>
          <w:rFonts w:eastAsia="宋体" w:hint="eastAsia"/>
        </w:rPr>
        <w:t>必须改变词类成为名词的</w:t>
      </w:r>
      <w:r w:rsidRPr="00E430F6">
        <w:rPr>
          <w:rFonts w:eastAsia="宋体"/>
        </w:rPr>
        <w:t>innocence</w:t>
      </w:r>
      <w:r w:rsidRPr="00E430F6">
        <w:rPr>
          <w:rFonts w:eastAsia="宋体" w:hint="eastAsia"/>
        </w:rPr>
        <w:t>，然后把原来的主词</w:t>
      </w:r>
      <w:r w:rsidRPr="00E430F6">
        <w:rPr>
          <w:rFonts w:eastAsia="宋体"/>
        </w:rPr>
        <w:t>he</w:t>
      </w:r>
      <w:r w:rsidRPr="00E430F6">
        <w:rPr>
          <w:rFonts w:eastAsia="宋体" w:hint="eastAsia"/>
        </w:rPr>
        <w:t>以所有格</w:t>
      </w:r>
      <w:r w:rsidRPr="00E430F6">
        <w:rPr>
          <w:rFonts w:eastAsia="宋体"/>
        </w:rPr>
        <w:t>his</w:t>
      </w:r>
      <w:r w:rsidRPr="00E430F6">
        <w:rPr>
          <w:rFonts w:eastAsia="宋体" w:hint="eastAsia"/>
        </w:rPr>
        <w:t>的形式安插在限定符位置，如下：</w:t>
      </w:r>
    </w:p>
    <w:p w:rsidR="00785232" w:rsidRPr="00785232" w:rsidRDefault="00E430F6" w:rsidP="00182A90">
      <w:pPr>
        <w:spacing w:after="84"/>
        <w:ind w:firstLine="480"/>
        <w:rPr>
          <w:rFonts w:eastAsia="PMingLiU"/>
          <w:lang w:eastAsia="zh-TW"/>
        </w:rPr>
      </w:pPr>
      <w:r w:rsidRPr="00E430F6">
        <w:rPr>
          <w:rFonts w:eastAsia="宋体"/>
        </w:rPr>
        <w:t xml:space="preserve">[His innocence] </w:t>
      </w:r>
      <w:r w:rsidRPr="00E430F6">
        <w:rPr>
          <w:rFonts w:eastAsia="宋体"/>
          <w:u w:val="single"/>
        </w:rPr>
        <w:t>should be</w:t>
      </w:r>
      <w:r w:rsidRPr="00E430F6">
        <w:rPr>
          <w:rFonts w:eastAsia="宋体"/>
        </w:rPr>
        <w:t xml:space="preserve"> </w:t>
      </w:r>
      <w:r w:rsidRPr="00E430F6">
        <w:rPr>
          <w:rFonts w:eastAsia="宋体"/>
          <w:u w:val="single"/>
        </w:rPr>
        <w:t>obvious</w:t>
      </w:r>
      <w:r w:rsidRPr="00E430F6">
        <w:rPr>
          <w:rFonts w:eastAsia="宋体"/>
        </w:rPr>
        <w:t xml:space="preserve"> to all.</w:t>
      </w:r>
    </w:p>
    <w:p w:rsidR="00DD2927" w:rsidRDefault="00E430F6" w:rsidP="00182A90">
      <w:pPr>
        <w:spacing w:after="84"/>
        <w:ind w:firstLine="480"/>
        <w:rPr>
          <w:rFonts w:eastAsia="PMingLiU"/>
          <w:lang w:eastAsia="zh-TW"/>
        </w:rPr>
      </w:pPr>
      <w:r w:rsidRPr="00E430F6">
        <w:rPr>
          <w:rFonts w:eastAsia="宋体" w:hint="eastAsia"/>
        </w:rPr>
        <w:t>另一个做法是保留形容词补语</w:t>
      </w:r>
      <w:r w:rsidRPr="00E430F6">
        <w:rPr>
          <w:rFonts w:eastAsia="宋体"/>
        </w:rPr>
        <w:t>innocent</w:t>
      </w:r>
      <w:r w:rsidRPr="00E430F6">
        <w:rPr>
          <w:rFonts w:eastAsia="宋体" w:hint="eastAsia"/>
        </w:rPr>
        <w:t>，但是在前面加上无意义的动名词</w:t>
      </w:r>
      <w:r w:rsidRPr="00E430F6">
        <w:rPr>
          <w:rFonts w:eastAsia="宋体"/>
        </w:rPr>
        <w:t>being</w:t>
      </w:r>
      <w:r w:rsidRPr="00E430F6">
        <w:rPr>
          <w:rFonts w:eastAsia="宋体" w:hint="eastAsia"/>
        </w:rPr>
        <w:t>来做词类变化，变成</w:t>
      </w:r>
      <w:r w:rsidRPr="00E430F6">
        <w:rPr>
          <w:rFonts w:eastAsia="宋体"/>
        </w:rPr>
        <w:t>being innocent</w:t>
      </w:r>
      <w:r w:rsidRPr="00E430F6">
        <w:rPr>
          <w:rFonts w:eastAsia="宋体" w:hint="eastAsia"/>
        </w:rPr>
        <w:t>这个动名词词组，原来的主词</w:t>
      </w:r>
      <w:r w:rsidRPr="00E430F6">
        <w:rPr>
          <w:rFonts w:eastAsia="宋体"/>
        </w:rPr>
        <w:t>he</w:t>
      </w:r>
      <w:r w:rsidRPr="00E430F6">
        <w:rPr>
          <w:rFonts w:eastAsia="宋体" w:hint="eastAsia"/>
        </w:rPr>
        <w:t>仍然以所有格</w:t>
      </w:r>
      <w:r w:rsidRPr="00E430F6">
        <w:rPr>
          <w:rFonts w:eastAsia="宋体"/>
        </w:rPr>
        <w:t>his</w:t>
      </w:r>
      <w:r w:rsidRPr="00E430F6">
        <w:rPr>
          <w:rFonts w:eastAsia="宋体" w:hint="eastAsia"/>
        </w:rPr>
        <w:t>的方式安插在限定符位置，如下：</w:t>
      </w:r>
    </w:p>
    <w:p w:rsidR="00785232" w:rsidRPr="00785232" w:rsidRDefault="00E430F6" w:rsidP="00182A90">
      <w:pPr>
        <w:spacing w:after="84"/>
        <w:ind w:firstLine="480"/>
        <w:rPr>
          <w:rFonts w:eastAsia="PMingLiU"/>
          <w:lang w:eastAsia="zh-TW"/>
        </w:rPr>
      </w:pPr>
      <w:r w:rsidRPr="00E430F6">
        <w:rPr>
          <w:rFonts w:eastAsia="宋体"/>
        </w:rPr>
        <w:t xml:space="preserve">[His being innocent] </w:t>
      </w:r>
      <w:r w:rsidRPr="00E430F6">
        <w:rPr>
          <w:rFonts w:eastAsia="宋体"/>
          <w:u w:val="single"/>
        </w:rPr>
        <w:t>should be</w:t>
      </w:r>
      <w:r w:rsidRPr="00E430F6">
        <w:rPr>
          <w:rFonts w:eastAsia="宋体"/>
        </w:rPr>
        <w:t xml:space="preserve"> </w:t>
      </w:r>
      <w:r w:rsidRPr="00E430F6">
        <w:rPr>
          <w:rFonts w:eastAsia="宋体"/>
          <w:u w:val="single"/>
        </w:rPr>
        <w:t>obvious</w:t>
      </w:r>
      <w:r w:rsidRPr="00E430F6">
        <w:rPr>
          <w:rFonts w:eastAsia="宋体"/>
        </w:rPr>
        <w:t xml:space="preserve"> to all.</w:t>
      </w:r>
    </w:p>
    <w:p w:rsidR="00DD2927" w:rsidRDefault="00E430F6" w:rsidP="00182A90">
      <w:pPr>
        <w:spacing w:after="84"/>
        <w:ind w:firstLine="480"/>
        <w:rPr>
          <w:rFonts w:eastAsia="PMingLiU"/>
          <w:lang w:eastAsia="zh-TW"/>
        </w:rPr>
      </w:pPr>
      <w:r w:rsidRPr="00E430F6">
        <w:rPr>
          <w:rFonts w:eastAsia="宋体" w:hint="eastAsia"/>
        </w:rPr>
        <w:t>再看一个例子：</w:t>
      </w:r>
    </w:p>
    <w:p w:rsidR="00785232" w:rsidRPr="00785232" w:rsidRDefault="00E430F6" w:rsidP="00182A90">
      <w:pPr>
        <w:spacing w:after="84"/>
        <w:ind w:firstLine="480"/>
        <w:rPr>
          <w:rFonts w:eastAsia="PMingLiU"/>
          <w:lang w:eastAsia="zh-TW"/>
        </w:rPr>
      </w:pPr>
      <w:r w:rsidRPr="00E430F6">
        <w:rPr>
          <w:rFonts w:eastAsia="宋体"/>
          <w:u w:val="single"/>
        </w:rPr>
        <w:t>The student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worried</w:t>
      </w:r>
      <w:r w:rsidRPr="00E430F6">
        <w:rPr>
          <w:rFonts w:eastAsia="宋体"/>
        </w:rPr>
        <w:t xml:space="preserve"> [that he couldn’t pass the exam].</w:t>
      </w:r>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（中括号内的部分）扮演的是</w:t>
      </w:r>
      <w:r w:rsidR="009D20F5">
        <w:rPr>
          <w:rFonts w:eastAsia="宋体" w:hint="eastAsia"/>
        </w:rPr>
        <w:t>同位语</w:t>
      </w:r>
      <w:r w:rsidRPr="00E430F6">
        <w:rPr>
          <w:rFonts w:eastAsia="宋体" w:hint="eastAsia"/>
        </w:rPr>
        <w:t>的角色，但是前面有个介系词词组被省略掉了，还原回去会看得比较清楚：</w:t>
      </w:r>
    </w:p>
    <w:p w:rsidR="00785232" w:rsidRPr="00785232" w:rsidRDefault="00E430F6" w:rsidP="00182A90">
      <w:pPr>
        <w:spacing w:after="84"/>
        <w:ind w:firstLine="480"/>
        <w:rPr>
          <w:rFonts w:eastAsia="PMingLiU"/>
          <w:lang w:eastAsia="zh-TW"/>
        </w:rPr>
      </w:pPr>
      <w:r w:rsidRPr="00E430F6">
        <w:rPr>
          <w:rFonts w:eastAsia="宋体"/>
        </w:rPr>
        <w:t xml:space="preserve">The student was worried </w:t>
      </w:r>
      <w:r w:rsidRPr="00E430F6">
        <w:rPr>
          <w:rFonts w:eastAsia="宋体"/>
          <w:u w:val="single"/>
        </w:rPr>
        <w:t>about</w:t>
      </w:r>
      <w:r w:rsidRPr="00E430F6">
        <w:rPr>
          <w:rFonts w:eastAsia="宋体"/>
        </w:rPr>
        <w:t xml:space="preserve"> </w:t>
      </w:r>
      <w:r w:rsidRPr="00E430F6">
        <w:rPr>
          <w:rFonts w:eastAsia="宋体"/>
          <w:u w:val="single"/>
        </w:rPr>
        <w:t>the possibility</w:t>
      </w:r>
      <w:r w:rsidRPr="00E430F6">
        <w:rPr>
          <w:rFonts w:eastAsia="宋体"/>
        </w:rPr>
        <w:t xml:space="preserve"> [that he couldn’t pass the exam].</w:t>
      </w:r>
    </w:p>
    <w:p w:rsidR="00DD2927" w:rsidRDefault="00E430F6" w:rsidP="00182A90">
      <w:pPr>
        <w:spacing w:after="84"/>
        <w:ind w:firstLine="480"/>
        <w:rPr>
          <w:rFonts w:eastAsia="PMingLiU"/>
          <w:lang w:eastAsia="zh-TW"/>
        </w:rPr>
      </w:pPr>
      <w:r w:rsidRPr="00E430F6">
        <w:rPr>
          <w:rFonts w:eastAsia="宋体" w:hint="eastAsia"/>
        </w:rPr>
        <w:t>在过去分词</w:t>
      </w:r>
      <w:r w:rsidRPr="00E430F6">
        <w:rPr>
          <w:rFonts w:eastAsia="宋体"/>
        </w:rPr>
        <w:t>worried</w:t>
      </w:r>
      <w:r w:rsidRPr="00E430F6">
        <w:rPr>
          <w:rFonts w:eastAsia="宋体" w:hint="eastAsia"/>
        </w:rPr>
        <w:t>后面本来有个介系词词组</w:t>
      </w:r>
      <w:r w:rsidRPr="00E430F6">
        <w:rPr>
          <w:rFonts w:eastAsia="宋体"/>
        </w:rPr>
        <w:t>about the possibility</w:t>
      </w:r>
      <w:r w:rsidRPr="00E430F6">
        <w:rPr>
          <w:rFonts w:eastAsia="宋体" w:hint="eastAsia"/>
        </w:rPr>
        <w:t>修饰它，接下来的名词</w:t>
      </w:r>
      <w:r w:rsidR="00BF5096">
        <w:rPr>
          <w:rFonts w:eastAsia="宋体" w:hint="eastAsia"/>
        </w:rPr>
        <w:t>从句</w:t>
      </w:r>
      <w:r w:rsidRPr="00E430F6">
        <w:rPr>
          <w:rFonts w:eastAsia="宋体" w:hint="eastAsia"/>
        </w:rPr>
        <w:t>是</w:t>
      </w:r>
      <w:r w:rsidRPr="00E430F6">
        <w:rPr>
          <w:rFonts w:eastAsia="宋体"/>
        </w:rPr>
        <w:t>the possibility</w:t>
      </w:r>
      <w:r w:rsidRPr="00E430F6">
        <w:rPr>
          <w:rFonts w:eastAsia="宋体" w:hint="eastAsia"/>
        </w:rPr>
        <w:t>的</w:t>
      </w:r>
      <w:r w:rsidR="009D20F5">
        <w:rPr>
          <w:rFonts w:eastAsia="宋体" w:hint="eastAsia"/>
        </w:rPr>
        <w:t>同位语</w:t>
      </w:r>
      <w:r w:rsidRPr="00E430F6">
        <w:rPr>
          <w:rFonts w:eastAsia="宋体" w:hint="eastAsia"/>
        </w:rPr>
        <w:t>。如果选择要减化这个名词</w:t>
      </w:r>
      <w:r w:rsidR="00BF5096">
        <w:rPr>
          <w:rFonts w:eastAsia="宋体" w:hint="eastAsia"/>
        </w:rPr>
        <w:t>从句</w:t>
      </w:r>
      <w:r w:rsidRPr="00E430F6">
        <w:rPr>
          <w:rFonts w:eastAsia="宋体" w:hint="eastAsia"/>
        </w:rPr>
        <w:t>，必须先把省略掉的介系词</w:t>
      </w:r>
      <w:r w:rsidRPr="00E430F6">
        <w:rPr>
          <w:rFonts w:eastAsia="宋体"/>
        </w:rPr>
        <w:t>about</w:t>
      </w:r>
      <w:r w:rsidRPr="00E430F6">
        <w:rPr>
          <w:rFonts w:eastAsia="宋体" w:hint="eastAsia"/>
        </w:rPr>
        <w:t>放回去，那么这个介系词后面就有个</w:t>
      </w:r>
      <w:r w:rsidR="009D20F5">
        <w:rPr>
          <w:rFonts w:eastAsia="宋体" w:hint="eastAsia"/>
        </w:rPr>
        <w:t>受词（宾语）</w:t>
      </w:r>
      <w:r w:rsidRPr="00E430F6">
        <w:rPr>
          <w:rFonts w:eastAsia="宋体" w:hint="eastAsia"/>
        </w:rPr>
        <w:t>的空间可以安插减化</w:t>
      </w:r>
      <w:r w:rsidR="00BF5096">
        <w:rPr>
          <w:rFonts w:eastAsia="宋体" w:hint="eastAsia"/>
        </w:rPr>
        <w:t>从句</w:t>
      </w:r>
      <w:r w:rsidRPr="00E430F6">
        <w:rPr>
          <w:rFonts w:eastAsia="宋体" w:hint="eastAsia"/>
        </w:rPr>
        <w:t>。名词</w:t>
      </w:r>
      <w:r w:rsidR="00BF5096">
        <w:rPr>
          <w:rFonts w:eastAsia="宋体" w:hint="eastAsia"/>
        </w:rPr>
        <w:t>从句</w:t>
      </w:r>
      <w:r w:rsidRPr="00E430F6">
        <w:rPr>
          <w:rFonts w:eastAsia="宋体" w:hint="eastAsia"/>
        </w:rPr>
        <w:t>中的动词词组是</w:t>
      </w:r>
      <w:r w:rsidRPr="00E430F6">
        <w:rPr>
          <w:rFonts w:eastAsia="宋体"/>
        </w:rPr>
        <w:t>couldn’t pass</w:t>
      </w:r>
      <w:r w:rsidRPr="00E430F6">
        <w:rPr>
          <w:rFonts w:eastAsia="宋体" w:hint="eastAsia"/>
        </w:rPr>
        <w:t>，正常的减化做法是把语气助动词</w:t>
      </w:r>
      <w:r w:rsidRPr="00E430F6">
        <w:rPr>
          <w:rFonts w:eastAsia="宋体"/>
        </w:rPr>
        <w:t>could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。但是，介系词后面只能放一般的名词词组（包括动名词）、不能放</w:t>
      </w:r>
      <w:r w:rsidR="007F24EC">
        <w:rPr>
          <w:rFonts w:eastAsia="宋体" w:hint="eastAsia"/>
        </w:rPr>
        <w:t>不定式</w:t>
      </w:r>
      <w:r w:rsidRPr="00E430F6">
        <w:rPr>
          <w:rFonts w:eastAsia="宋体" w:hint="eastAsia"/>
        </w:rPr>
        <w:t>，所以要另想办法。可以先把动词词组</w:t>
      </w:r>
      <w:r w:rsidRPr="00E430F6">
        <w:rPr>
          <w:rFonts w:eastAsia="宋体"/>
        </w:rPr>
        <w:t>couldn’t pass</w:t>
      </w:r>
      <w:r w:rsidRPr="00E430F6">
        <w:rPr>
          <w:rFonts w:eastAsia="宋体" w:hint="eastAsia"/>
        </w:rPr>
        <w:t>改写为</w:t>
      </w:r>
      <w:r w:rsidRPr="00E430F6">
        <w:rPr>
          <w:rFonts w:eastAsia="宋体"/>
        </w:rPr>
        <w:t>was not able to pass</w:t>
      </w:r>
      <w:r w:rsidRPr="00E430F6">
        <w:rPr>
          <w:rFonts w:eastAsia="宋体" w:hint="eastAsia"/>
        </w:rPr>
        <w:t>，以避免语气助动词。然后再把</w:t>
      </w:r>
      <w:r w:rsidRPr="00E430F6">
        <w:rPr>
          <w:rFonts w:eastAsia="宋体"/>
        </w:rPr>
        <w:t>was not able to pass</w:t>
      </w:r>
      <w:r w:rsidRPr="00E430F6">
        <w:rPr>
          <w:rFonts w:eastAsia="宋体" w:hint="eastAsia"/>
        </w:rPr>
        <w:t>改写为动名词词组</w:t>
      </w:r>
      <w:r w:rsidRPr="00E430F6">
        <w:rPr>
          <w:rFonts w:eastAsia="宋体"/>
        </w:rPr>
        <w:t>not being able to pass</w:t>
      </w:r>
      <w:r w:rsidRPr="00E430F6">
        <w:rPr>
          <w:rFonts w:eastAsia="宋体" w:hint="eastAsia"/>
        </w:rPr>
        <w:t>，就可以当介系词</w:t>
      </w:r>
      <w:r w:rsidRPr="00E430F6">
        <w:rPr>
          <w:rFonts w:eastAsia="宋体"/>
        </w:rPr>
        <w:t>about</w:t>
      </w:r>
      <w:r w:rsidRPr="00E430F6">
        <w:rPr>
          <w:rFonts w:eastAsia="宋体" w:hint="eastAsia"/>
        </w:rPr>
        <w:t>的</w:t>
      </w:r>
      <w:r w:rsidR="009D20F5">
        <w:rPr>
          <w:rFonts w:eastAsia="宋体" w:hint="eastAsia"/>
        </w:rPr>
        <w:t>受词（宾语）</w:t>
      </w:r>
      <w:r w:rsidRPr="00E430F6">
        <w:rPr>
          <w:rFonts w:eastAsia="宋体" w:hint="eastAsia"/>
        </w:rPr>
        <w:t>了，如下：</w:t>
      </w:r>
    </w:p>
    <w:p w:rsidR="00785232" w:rsidRPr="00785232" w:rsidRDefault="00E430F6" w:rsidP="00182A90">
      <w:pPr>
        <w:spacing w:after="84"/>
        <w:ind w:firstLine="480"/>
        <w:rPr>
          <w:rFonts w:eastAsia="PMingLiU"/>
          <w:lang w:eastAsia="zh-TW"/>
        </w:rPr>
      </w:pPr>
      <w:r w:rsidRPr="00E430F6">
        <w:rPr>
          <w:rFonts w:eastAsia="宋体"/>
        </w:rPr>
        <w:t xml:space="preserve">The student was worried </w:t>
      </w:r>
      <w:r w:rsidRPr="00E430F6">
        <w:rPr>
          <w:rFonts w:eastAsia="宋体"/>
          <w:u w:val="single"/>
        </w:rPr>
        <w:t>about</w:t>
      </w:r>
      <w:r w:rsidRPr="00E430F6">
        <w:rPr>
          <w:rFonts w:eastAsia="宋体"/>
        </w:rPr>
        <w:t xml:space="preserve"> </w:t>
      </w:r>
      <w:r w:rsidRPr="00E430F6">
        <w:rPr>
          <w:rFonts w:eastAsia="宋体"/>
          <w:u w:val="single"/>
        </w:rPr>
        <w:t>not being able to pass the exam</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下面这个例子的情况稍有不同：</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m</w:t>
      </w:r>
      <w:r w:rsidRPr="00E430F6">
        <w:rPr>
          <w:rFonts w:eastAsia="宋体"/>
        </w:rPr>
        <w:t xml:space="preserve"> </w:t>
      </w:r>
      <w:r w:rsidRPr="00E430F6">
        <w:rPr>
          <w:rFonts w:eastAsia="宋体"/>
          <w:u w:val="single"/>
        </w:rPr>
        <w:t>surprised</w:t>
      </w:r>
      <w:r w:rsidRPr="00E430F6">
        <w:rPr>
          <w:rFonts w:eastAsia="宋体"/>
        </w:rPr>
        <w:t xml:space="preserve"> </w:t>
      </w:r>
      <w:r w:rsidRPr="00E430F6">
        <w:rPr>
          <w:rFonts w:eastAsia="宋体"/>
          <w:u w:val="single"/>
        </w:rPr>
        <w:t>that there is no index to the book</w:t>
      </w:r>
      <w:r w:rsidRPr="00E430F6">
        <w:rPr>
          <w:rFonts w:eastAsia="宋体"/>
        </w:rPr>
        <w:t>.</w:t>
      </w:r>
    </w:p>
    <w:p w:rsidR="00785232" w:rsidRPr="00785232" w:rsidRDefault="00E430F6" w:rsidP="00182A90">
      <w:pPr>
        <w:pStyle w:val="Preface"/>
        <w:spacing w:after="84"/>
        <w:ind w:firstLine="480"/>
        <w:rPr>
          <w:lang w:eastAsia="zh-TW"/>
        </w:rPr>
      </w:pPr>
      <w:r w:rsidRPr="00E430F6">
        <w:lastRenderedPageBreak/>
        <w:t xml:space="preserve">S V   C            </w:t>
      </w:r>
      <w:r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句中的名词</w:t>
      </w:r>
      <w:r w:rsidR="00BF5096">
        <w:rPr>
          <w:rFonts w:eastAsia="宋体" w:hint="eastAsia"/>
        </w:rPr>
        <w:t>从句</w:t>
      </w:r>
      <w:r w:rsidRPr="00E430F6">
        <w:rPr>
          <w:rFonts w:eastAsia="宋体" w:hint="eastAsia"/>
        </w:rPr>
        <w:t>扮演什么角色，必须把省略掉的介系词词组还原回去才看得清楚：</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m</w:t>
      </w:r>
      <w:r w:rsidRPr="00E430F6">
        <w:rPr>
          <w:rFonts w:eastAsia="宋体"/>
        </w:rPr>
        <w:t xml:space="preserve"> </w:t>
      </w:r>
      <w:r w:rsidRPr="00E430F6">
        <w:rPr>
          <w:rFonts w:eastAsia="宋体"/>
          <w:u w:val="single"/>
        </w:rPr>
        <w:t>surprised</w:t>
      </w:r>
      <w:r w:rsidRPr="00E430F6">
        <w:rPr>
          <w:rFonts w:eastAsia="宋体"/>
        </w:rPr>
        <w:t xml:space="preserve"> at </w:t>
      </w:r>
      <w:r w:rsidRPr="00E430F6">
        <w:rPr>
          <w:rFonts w:eastAsia="宋体"/>
          <w:u w:val="single"/>
        </w:rPr>
        <w:t>the fact</w:t>
      </w:r>
      <w:r w:rsidRPr="00E430F6">
        <w:rPr>
          <w:rFonts w:eastAsia="宋体"/>
        </w:rPr>
        <w:t xml:space="preserve"> </w:t>
      </w:r>
      <w:r w:rsidRPr="00E430F6">
        <w:rPr>
          <w:rFonts w:eastAsia="宋体"/>
          <w:u w:val="single"/>
        </w:rPr>
        <w:t>that there is no index to the book</w:t>
      </w:r>
      <w:r w:rsidRPr="00E430F6">
        <w:rPr>
          <w:rFonts w:eastAsia="宋体"/>
        </w:rPr>
        <w:t>.</w:t>
      </w:r>
    </w:p>
    <w:p w:rsidR="00DD2927" w:rsidRDefault="00E430F6" w:rsidP="00182A90">
      <w:pPr>
        <w:pStyle w:val="Preface"/>
        <w:spacing w:after="84"/>
        <w:ind w:firstLine="480"/>
        <w:rPr>
          <w:lang w:eastAsia="zh-TW"/>
        </w:rPr>
      </w:pPr>
      <w:r w:rsidRPr="00E430F6">
        <w:t xml:space="preserve">S V   C       </w:t>
      </w:r>
      <w:r w:rsidRPr="00E430F6">
        <w:rPr>
          <w:rFonts w:hint="eastAsia"/>
        </w:rPr>
        <w:t>名词</w:t>
      </w:r>
      <w:r w:rsidRPr="00E430F6">
        <w:t xml:space="preserve">      </w:t>
      </w:r>
      <w:r w:rsidR="009D20F5">
        <w:rPr>
          <w:rFonts w:hint="eastAsia"/>
        </w:rPr>
        <w:t>同位语</w:t>
      </w:r>
      <w:r w:rsidRPr="00E430F6">
        <w:rPr>
          <w:rFonts w:hint="eastAsia"/>
        </w:rPr>
        <w:t>，名词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rPr>
        <w:t>that there is no index to the book</w:t>
      </w:r>
      <w:r w:rsidRPr="00E430F6">
        <w:rPr>
          <w:rFonts w:eastAsia="宋体" w:hint="eastAsia"/>
        </w:rPr>
        <w:t>是前面</w:t>
      </w:r>
      <w:r w:rsidRPr="00E430F6">
        <w:rPr>
          <w:rFonts w:eastAsia="宋体"/>
        </w:rPr>
        <w:t>the fact</w:t>
      </w:r>
      <w:r w:rsidRPr="00E430F6">
        <w:rPr>
          <w:rFonts w:eastAsia="宋体" w:hint="eastAsia"/>
        </w:rPr>
        <w:t>的</w:t>
      </w:r>
      <w:r w:rsidR="009D20F5">
        <w:rPr>
          <w:rFonts w:eastAsia="宋体" w:hint="eastAsia"/>
        </w:rPr>
        <w:t>同位语</w:t>
      </w:r>
      <w:r w:rsidRPr="00E430F6">
        <w:rPr>
          <w:rFonts w:eastAsia="宋体" w:hint="eastAsia"/>
        </w:rPr>
        <w:t>。原句省略掉了介系词词组</w:t>
      </w:r>
      <w:r w:rsidRPr="00E430F6">
        <w:rPr>
          <w:rFonts w:eastAsia="宋体"/>
        </w:rPr>
        <w:t>at the fact</w:t>
      </w:r>
      <w:r w:rsidRPr="00E430F6">
        <w:rPr>
          <w:rFonts w:eastAsia="宋体" w:hint="eastAsia"/>
        </w:rPr>
        <w:t>。如果选择要把后面的名词</w:t>
      </w:r>
      <w:r w:rsidR="00BF5096">
        <w:rPr>
          <w:rFonts w:eastAsia="宋体" w:hint="eastAsia"/>
        </w:rPr>
        <w:t>从句</w:t>
      </w:r>
      <w:r w:rsidRPr="00E430F6">
        <w:rPr>
          <w:rFonts w:eastAsia="宋体" w:hint="eastAsia"/>
        </w:rPr>
        <w:t>减化，就得把介系词</w:t>
      </w:r>
      <w:r w:rsidRPr="00E430F6">
        <w:rPr>
          <w:rFonts w:eastAsia="宋体"/>
        </w:rPr>
        <w:t>at</w:t>
      </w:r>
      <w:r w:rsidRPr="00E430F6">
        <w:rPr>
          <w:rFonts w:eastAsia="宋体" w:hint="eastAsia"/>
        </w:rPr>
        <w:t>拿回来使用，介系词后面的</w:t>
      </w:r>
      <w:r w:rsidR="009D20F5">
        <w:rPr>
          <w:rFonts w:eastAsia="宋体" w:hint="eastAsia"/>
        </w:rPr>
        <w:t>受词（宾语）</w:t>
      </w:r>
      <w:r w:rsidRPr="00E430F6">
        <w:rPr>
          <w:rFonts w:eastAsia="宋体" w:hint="eastAsia"/>
        </w:rPr>
        <w:t>位置就可以用来安插减化的名词</w:t>
      </w:r>
      <w:r w:rsidR="00BF5096">
        <w:rPr>
          <w:rFonts w:eastAsia="宋体" w:hint="eastAsia"/>
        </w:rPr>
        <w:t>从句</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I’m surprised at </w:t>
      </w:r>
      <w:r w:rsidRPr="00E430F6">
        <w:rPr>
          <w:rFonts w:eastAsia="宋体"/>
          <w:u w:val="single"/>
        </w:rPr>
        <w:t>there being no index to the book</w:t>
      </w:r>
      <w:r w:rsidRPr="00E430F6">
        <w:rPr>
          <w:rFonts w:eastAsia="宋体"/>
        </w:rPr>
        <w:t>.</w:t>
      </w:r>
    </w:p>
    <w:p w:rsidR="00EA57E3" w:rsidRDefault="00E430F6" w:rsidP="00182A90">
      <w:pPr>
        <w:spacing w:after="84"/>
        <w:ind w:firstLine="480"/>
        <w:rPr>
          <w:lang w:eastAsia="zh-TW"/>
        </w:rPr>
      </w:pPr>
      <w:r w:rsidRPr="00E430F6">
        <w:rPr>
          <w:rFonts w:eastAsia="宋体" w:hint="eastAsia"/>
        </w:rPr>
        <w:t>比较特别的地方在于：名词</w:t>
      </w:r>
      <w:r w:rsidR="00BF5096">
        <w:rPr>
          <w:rFonts w:eastAsia="宋体" w:hint="eastAsia"/>
        </w:rPr>
        <w:t>从句</w:t>
      </w:r>
      <w:r w:rsidRPr="00E430F6">
        <w:rPr>
          <w:rFonts w:eastAsia="宋体" w:hint="eastAsia"/>
        </w:rPr>
        <w:t>中采用</w:t>
      </w:r>
      <w:r w:rsidRPr="00E430F6">
        <w:rPr>
          <w:rFonts w:eastAsia="宋体"/>
        </w:rPr>
        <w:t xml:space="preserve">there is … </w:t>
      </w:r>
      <w:r w:rsidRPr="00E430F6">
        <w:rPr>
          <w:rFonts w:eastAsia="宋体" w:hint="eastAsia"/>
        </w:rPr>
        <w:t>的句型来表示「存在有」，进行减化时必须保留这个构造才能留下「存在有」的意思，所以只能把限定动词</w:t>
      </w:r>
      <w:r w:rsidRPr="00E430F6">
        <w:rPr>
          <w:rFonts w:eastAsia="宋体"/>
        </w:rPr>
        <w:t>is</w:t>
      </w:r>
      <w:r w:rsidRPr="00E430F6">
        <w:rPr>
          <w:rFonts w:eastAsia="宋体" w:hint="eastAsia"/>
        </w:rPr>
        <w:t>变成动名词</w:t>
      </w:r>
      <w:r w:rsidRPr="00E430F6">
        <w:rPr>
          <w:rFonts w:eastAsia="宋体"/>
        </w:rPr>
        <w:t>being</w:t>
      </w:r>
      <w:r w:rsidRPr="00E430F6">
        <w:rPr>
          <w:rFonts w:eastAsia="宋体" w:hint="eastAsia"/>
        </w:rPr>
        <w:t>，成为</w:t>
      </w:r>
      <w:r w:rsidRPr="00E430F6">
        <w:rPr>
          <w:rFonts w:eastAsia="宋体"/>
        </w:rPr>
        <w:t>there being no index to the book</w:t>
      </w:r>
      <w:r w:rsidRPr="00E430F6">
        <w:rPr>
          <w:rFonts w:eastAsia="宋体" w:hint="eastAsia"/>
        </w:rPr>
        <w:t>这个减化名词</w:t>
      </w:r>
      <w:r w:rsidR="00BF5096">
        <w:rPr>
          <w:rFonts w:eastAsia="宋体" w:hint="eastAsia"/>
        </w:rPr>
        <w:t>从句</w:t>
      </w:r>
      <w:r w:rsidRPr="00E430F6">
        <w:rPr>
          <w:rFonts w:eastAsia="宋体" w:hint="eastAsia"/>
        </w:rPr>
        <w:t>。</w:t>
      </w:r>
    </w:p>
    <w:p w:rsidR="00DD2927" w:rsidRDefault="00E430F6" w:rsidP="00982549">
      <w:pPr>
        <w:pStyle w:val="3"/>
        <w:spacing w:before="126" w:after="126"/>
        <w:rPr>
          <w:rFonts w:eastAsia="PMingLiU"/>
          <w:lang w:eastAsia="zh-TW"/>
        </w:rPr>
      </w:pPr>
      <w:bookmarkStart w:id="159" w:name="_Toc363483986"/>
      <w:r w:rsidRPr="00E430F6">
        <w:rPr>
          <w:rFonts w:hint="eastAsia"/>
        </w:rPr>
        <w:t>减化为</w:t>
      </w:r>
      <w:r w:rsidRPr="00E430F6">
        <w:t>to V</w:t>
      </w:r>
      <w:bookmarkEnd w:id="159"/>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中如果有语气助动词，减化的做法就是把语气助动词先改写为</w:t>
      </w:r>
      <w:r w:rsidRPr="00E430F6">
        <w:rPr>
          <w:rFonts w:eastAsia="宋体"/>
        </w:rPr>
        <w:t>be + to</w:t>
      </w:r>
      <w:r w:rsidRPr="00E430F6">
        <w:rPr>
          <w:rFonts w:eastAsia="宋体" w:hint="eastAsia"/>
        </w:rPr>
        <w:t>，然后还是一样：省略掉无意义的</w:t>
      </w:r>
      <w:r w:rsidRPr="00E430F6">
        <w:rPr>
          <w:rFonts w:eastAsia="宋体"/>
        </w:rPr>
        <w:t>be</w:t>
      </w:r>
      <w:r w:rsidRPr="00E430F6">
        <w:rPr>
          <w:rFonts w:eastAsia="宋体" w:hint="eastAsia"/>
        </w:rPr>
        <w:t>动词，剩下的就是</w:t>
      </w:r>
      <w:r w:rsidR="00750148">
        <w:rPr>
          <w:rFonts w:eastAsia="宋体" w:hint="eastAsia"/>
        </w:rPr>
        <w:t>动词不定式</w:t>
      </w:r>
      <w:r w:rsidRPr="00E430F6">
        <w:rPr>
          <w:rFonts w:eastAsia="宋体" w:hint="eastAsia"/>
        </w:rPr>
        <w:t>。以下分成「来自直述句的名词</w:t>
      </w:r>
      <w:r w:rsidR="00BF5096">
        <w:rPr>
          <w:rFonts w:eastAsia="宋体" w:hint="eastAsia"/>
        </w:rPr>
        <w:t>从句</w:t>
      </w:r>
      <w:r w:rsidRPr="00E430F6">
        <w:rPr>
          <w:rFonts w:eastAsia="宋体" w:hint="eastAsia"/>
        </w:rPr>
        <w:t>」与「来自疑问句的名词</w:t>
      </w:r>
      <w:r w:rsidR="00BF5096">
        <w:rPr>
          <w:rFonts w:eastAsia="宋体" w:hint="eastAsia"/>
        </w:rPr>
        <w:t>从句</w:t>
      </w:r>
      <w:r w:rsidRPr="00E430F6">
        <w:rPr>
          <w:rFonts w:eastAsia="宋体" w:hint="eastAsia"/>
        </w:rPr>
        <w:t>」两种情况，分别探讨名词</w:t>
      </w:r>
      <w:r w:rsidR="00BF5096">
        <w:rPr>
          <w:rFonts w:eastAsia="宋体" w:hint="eastAsia"/>
        </w:rPr>
        <w:t>从句</w:t>
      </w:r>
      <w:r w:rsidRPr="00E430F6">
        <w:rPr>
          <w:rFonts w:eastAsia="宋体" w:hint="eastAsia"/>
        </w:rPr>
        <w:t>减化为</w:t>
      </w:r>
      <w:r w:rsidRPr="00E430F6">
        <w:rPr>
          <w:rFonts w:eastAsia="宋体"/>
        </w:rPr>
        <w:t>to V</w:t>
      </w:r>
      <w:r w:rsidRPr="00E430F6">
        <w:rPr>
          <w:rFonts w:eastAsia="宋体" w:hint="eastAsia"/>
        </w:rPr>
        <w:t>的做法。</w:t>
      </w:r>
    </w:p>
    <w:p w:rsidR="00DD2927" w:rsidRDefault="00E430F6" w:rsidP="00182A90">
      <w:pPr>
        <w:pStyle w:val="4"/>
        <w:spacing w:after="84"/>
        <w:rPr>
          <w:rFonts w:eastAsia="PMingLiU"/>
          <w:lang w:eastAsia="zh-TW"/>
        </w:rPr>
      </w:pPr>
      <w:r w:rsidRPr="00E430F6">
        <w:rPr>
          <w:rFonts w:hint="eastAsia"/>
        </w:rPr>
        <w:t>来自直述句的名词</w:t>
      </w:r>
      <w:r w:rsidR="00BF5096">
        <w:rPr>
          <w:rFonts w:hint="eastAsia"/>
        </w:rPr>
        <w:t>从句</w:t>
      </w:r>
    </w:p>
    <w:p w:rsidR="00DD2927" w:rsidRDefault="00E430F6" w:rsidP="00182A90">
      <w:pPr>
        <w:spacing w:after="84"/>
        <w:ind w:firstLine="480"/>
        <w:rPr>
          <w:rFonts w:eastAsia="PMingLiU"/>
          <w:lang w:eastAsia="zh-TW"/>
        </w:rPr>
      </w:pPr>
      <w:r w:rsidRPr="00E430F6">
        <w:rPr>
          <w:rFonts w:eastAsia="宋体" w:hint="eastAsia"/>
        </w:rPr>
        <w:t>直述句外加无意义的连接词</w:t>
      </w:r>
      <w:r w:rsidRPr="00E430F6">
        <w:rPr>
          <w:rFonts w:eastAsia="宋体"/>
        </w:rPr>
        <w:t>that</w:t>
      </w:r>
      <w:r w:rsidRPr="00E430F6">
        <w:rPr>
          <w:rFonts w:eastAsia="宋体" w:hint="eastAsia"/>
        </w:rPr>
        <w:t>，构成的就是名词</w:t>
      </w:r>
      <w:r w:rsidR="00BF5096">
        <w:rPr>
          <w:rFonts w:eastAsia="宋体" w:hint="eastAsia"/>
        </w:rPr>
        <w:t>从句</w:t>
      </w:r>
      <w:r w:rsidRPr="00E430F6">
        <w:rPr>
          <w:rFonts w:eastAsia="宋体" w:hint="eastAsia"/>
        </w:rPr>
        <w:t>。这种名词</w:t>
      </w:r>
      <w:r w:rsidR="00BF5096">
        <w:rPr>
          <w:rFonts w:eastAsia="宋体" w:hint="eastAsia"/>
        </w:rPr>
        <w:t>从句</w:t>
      </w:r>
      <w:r w:rsidRPr="00E430F6">
        <w:rPr>
          <w:rFonts w:eastAsia="宋体" w:hint="eastAsia"/>
        </w:rPr>
        <w:t>如果动词词组中包含语气助动词，减化的结果就会变成表示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。以下分主词、</w:t>
      </w:r>
      <w:r w:rsidR="009D20F5">
        <w:rPr>
          <w:rFonts w:eastAsia="宋体" w:hint="eastAsia"/>
        </w:rPr>
        <w:t>受词（宾语）</w:t>
      </w:r>
      <w:r w:rsidRPr="00E430F6">
        <w:rPr>
          <w:rFonts w:eastAsia="宋体" w:hint="eastAsia"/>
        </w:rPr>
        <w:t>、补语等位置分别说明。</w:t>
      </w:r>
    </w:p>
    <w:p w:rsidR="00DD2927" w:rsidRDefault="00E430F6" w:rsidP="00182A90">
      <w:pPr>
        <w:spacing w:after="84"/>
        <w:ind w:firstLine="482"/>
        <w:rPr>
          <w:rFonts w:eastAsia="PMingLiU"/>
          <w:b/>
          <w:bCs/>
          <w:lang w:eastAsia="zh-TW"/>
        </w:rPr>
      </w:pPr>
      <w:r w:rsidRPr="00E430F6">
        <w:rPr>
          <w:rFonts w:eastAsia="宋体" w:hint="eastAsia"/>
          <w:b/>
          <w:bCs/>
        </w:rPr>
        <w:t>主词位置</w:t>
      </w:r>
    </w:p>
    <w:p w:rsidR="00785232" w:rsidRPr="00785232" w:rsidRDefault="00E430F6" w:rsidP="00182A90">
      <w:pPr>
        <w:spacing w:after="84"/>
        <w:ind w:firstLine="480"/>
        <w:rPr>
          <w:rFonts w:eastAsia="PMingLiU"/>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important</w:t>
      </w:r>
      <w:r w:rsidRPr="00E430F6">
        <w:rPr>
          <w:rFonts w:eastAsia="宋体"/>
        </w:rPr>
        <w:t xml:space="preserve"> [that one should be honest].</w:t>
      </w:r>
    </w:p>
    <w:p w:rsidR="00DD2927" w:rsidRDefault="00E430F6" w:rsidP="00182A90">
      <w:pPr>
        <w:pStyle w:val="Preface"/>
        <w:spacing w:after="84"/>
        <w:ind w:firstLine="480"/>
        <w:rPr>
          <w:rFonts w:eastAsia="PMingLiU"/>
          <w:lang w:eastAsia="zh-TW"/>
        </w:rPr>
      </w:pPr>
      <w:r w:rsidRPr="00E430F6">
        <w:t xml:space="preserve">S V    C          </w:t>
      </w:r>
      <w:r w:rsidRPr="00E430F6">
        <w:rPr>
          <w:rFonts w:hint="eastAsia"/>
        </w:rPr>
        <w:t>名词</w:t>
      </w:r>
      <w:r w:rsidR="00BF5096">
        <w:rPr>
          <w:rFonts w:hint="eastAsia"/>
        </w:rPr>
        <w:t>从句</w:t>
      </w:r>
    </w:p>
    <w:p w:rsidR="00DD2927" w:rsidRDefault="00E430F6" w:rsidP="00182A90">
      <w:pPr>
        <w:spacing w:after="84"/>
        <w:ind w:firstLine="480"/>
        <w:rPr>
          <w:rFonts w:eastAsia="PMingLiU"/>
          <w:lang w:eastAsia="zh-TW"/>
        </w:rPr>
      </w:pPr>
      <w:r w:rsidRPr="00E430F6">
        <w:rPr>
          <w:rFonts w:eastAsia="宋体" w:hint="eastAsia"/>
        </w:rPr>
        <w:t>这个句子，主词位置是个虚字</w:t>
      </w:r>
      <w:r w:rsidRPr="00E430F6">
        <w:rPr>
          <w:rFonts w:eastAsia="宋体"/>
        </w:rPr>
        <w:t>it</w:t>
      </w:r>
      <w:r w:rsidRPr="00E430F6">
        <w:rPr>
          <w:rFonts w:eastAsia="宋体" w:hint="eastAsia"/>
        </w:rPr>
        <w:t>，它代表的内容就是后面那个名词</w:t>
      </w:r>
      <w:r w:rsidR="00BF5096">
        <w:rPr>
          <w:rFonts w:eastAsia="宋体" w:hint="eastAsia"/>
        </w:rPr>
        <w:t>从句</w:t>
      </w:r>
      <w:r w:rsidRPr="00E430F6">
        <w:rPr>
          <w:rFonts w:eastAsia="宋体" w:hint="eastAsia"/>
        </w:rPr>
        <w:t>（中括号内的部分），所以这个名词</w:t>
      </w:r>
      <w:r w:rsidR="00BF5096">
        <w:rPr>
          <w:rFonts w:eastAsia="宋体" w:hint="eastAsia"/>
        </w:rPr>
        <w:t>从句</w:t>
      </w:r>
      <w:r w:rsidRPr="00E430F6">
        <w:rPr>
          <w:rFonts w:eastAsia="宋体" w:hint="eastAsia"/>
        </w:rPr>
        <w:t>才是真正的主词。减化的做法是把空洞的主词</w:t>
      </w:r>
      <w:r w:rsidRPr="00E430F6">
        <w:rPr>
          <w:rFonts w:eastAsia="宋体"/>
        </w:rPr>
        <w:t>one</w:t>
      </w:r>
      <w:r w:rsidRPr="00E430F6">
        <w:rPr>
          <w:rFonts w:eastAsia="宋体" w:hint="eastAsia"/>
        </w:rPr>
        <w:t>省略掉、语气助动词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，再把无意义的连接词</w:t>
      </w:r>
      <w:r w:rsidRPr="00E430F6">
        <w:rPr>
          <w:rFonts w:eastAsia="宋体"/>
        </w:rPr>
        <w:t>that</w:t>
      </w:r>
      <w:r w:rsidRPr="00E430F6">
        <w:rPr>
          <w:rFonts w:eastAsia="宋体" w:hint="eastAsia"/>
        </w:rPr>
        <w:t>删掉，成为：</w:t>
      </w:r>
    </w:p>
    <w:p w:rsidR="004D2912" w:rsidRDefault="00E430F6" w:rsidP="00182A90">
      <w:pPr>
        <w:spacing w:after="84"/>
        <w:ind w:firstLine="480"/>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important</w:t>
      </w:r>
      <w:r w:rsidRPr="00E430F6">
        <w:rPr>
          <w:rFonts w:eastAsia="宋体"/>
        </w:rPr>
        <w:t xml:space="preserve"> [to be honest].</w:t>
      </w:r>
    </w:p>
    <w:p w:rsidR="00DD2927" w:rsidRDefault="00E430F6" w:rsidP="00182A90">
      <w:pPr>
        <w:spacing w:after="84"/>
        <w:ind w:firstLine="480"/>
        <w:rPr>
          <w:rFonts w:eastAsia="PMingLiU"/>
          <w:lang w:eastAsia="zh-TW"/>
        </w:rPr>
      </w:pPr>
      <w:r w:rsidRPr="00E430F6">
        <w:rPr>
          <w:rFonts w:eastAsia="宋体" w:hint="eastAsia"/>
        </w:rPr>
        <w:t>接下来请比较这两个句子：</w:t>
      </w:r>
    </w:p>
    <w:p w:rsidR="00785232" w:rsidRPr="00785232" w:rsidRDefault="00E430F6" w:rsidP="00182A90">
      <w:pPr>
        <w:spacing w:after="84"/>
        <w:ind w:firstLine="480"/>
        <w:rPr>
          <w:rFonts w:eastAsia="PMingLiU"/>
          <w:lang w:eastAsia="zh-TW"/>
        </w:rPr>
      </w:pPr>
      <w:r w:rsidRPr="00E430F6">
        <w:rPr>
          <w:rFonts w:eastAsia="宋体"/>
        </w:rPr>
        <w:t xml:space="preserve">1. [That anyone should go on such a mission] </w:t>
      </w:r>
      <w:r w:rsidRPr="00E430F6">
        <w:rPr>
          <w:rFonts w:eastAsia="宋体"/>
          <w:u w:val="single"/>
        </w:rPr>
        <w:t>takes</w:t>
      </w:r>
      <w:r w:rsidRPr="00E430F6">
        <w:rPr>
          <w:rFonts w:eastAsia="宋体"/>
        </w:rPr>
        <w:t xml:space="preserve"> </w:t>
      </w:r>
      <w:r w:rsidRPr="00E430F6">
        <w:rPr>
          <w:rFonts w:eastAsia="宋体"/>
          <w:u w:val="single"/>
        </w:rPr>
        <w:t>guts</w:t>
      </w:r>
      <w:r w:rsidRPr="00E430F6">
        <w:rPr>
          <w:rFonts w:eastAsia="宋体"/>
        </w:rPr>
        <w:t>.</w:t>
      </w:r>
    </w:p>
    <w:p w:rsidR="00DD2927" w:rsidRDefault="00E430F6" w:rsidP="00182A90">
      <w:pPr>
        <w:pStyle w:val="Preface"/>
        <w:spacing w:after="84"/>
        <w:ind w:firstLine="480"/>
        <w:rPr>
          <w:lang w:eastAsia="zh-TW"/>
        </w:rPr>
      </w:pPr>
      <w:r w:rsidRPr="00E430F6">
        <w:t xml:space="preserve">  </w:t>
      </w:r>
      <w:r w:rsidRPr="00E430F6">
        <w:rPr>
          <w:rFonts w:hint="eastAsia"/>
        </w:rPr>
        <w:t>任何人如果要出这种任务的话都得有胆量才行。</w:t>
      </w:r>
    </w:p>
    <w:p w:rsidR="00785232" w:rsidRPr="00785232" w:rsidRDefault="00E430F6" w:rsidP="00182A90">
      <w:pPr>
        <w:spacing w:after="84"/>
        <w:ind w:firstLine="480"/>
        <w:rPr>
          <w:lang w:eastAsia="zh-TW"/>
        </w:rPr>
      </w:pPr>
      <w:r w:rsidRPr="00E430F6">
        <w:rPr>
          <w:rFonts w:eastAsia="宋体"/>
        </w:rPr>
        <w:lastRenderedPageBreak/>
        <w:t xml:space="preserve">2. [That John should go on such a mission] </w:t>
      </w:r>
      <w:r w:rsidRPr="00E430F6">
        <w:rPr>
          <w:rFonts w:eastAsia="宋体"/>
          <w:u w:val="single"/>
        </w:rPr>
        <w:t>is</w:t>
      </w:r>
      <w:r w:rsidRPr="00E430F6">
        <w:rPr>
          <w:rFonts w:eastAsia="宋体"/>
        </w:rPr>
        <w:t xml:space="preserve"> </w:t>
      </w:r>
      <w:r w:rsidRPr="00E430F6">
        <w:rPr>
          <w:rFonts w:eastAsia="宋体"/>
          <w:u w:val="single"/>
        </w:rPr>
        <w:t>suicide</w:t>
      </w:r>
      <w:r w:rsidRPr="00E430F6">
        <w:rPr>
          <w:rFonts w:eastAsia="宋体"/>
        </w:rPr>
        <w:t>.</w:t>
      </w:r>
    </w:p>
    <w:p w:rsidR="00DD2927" w:rsidRDefault="00E430F6" w:rsidP="00182A90">
      <w:pPr>
        <w:pStyle w:val="Preface"/>
        <w:spacing w:after="84"/>
        <w:ind w:firstLine="480"/>
        <w:rPr>
          <w:lang w:eastAsia="zh-TW"/>
        </w:rPr>
      </w:pPr>
      <w:r w:rsidRPr="00E430F6">
        <w:t xml:space="preserve">  John</w:t>
      </w:r>
      <w:r w:rsidRPr="00E430F6">
        <w:rPr>
          <w:rFonts w:hint="eastAsia"/>
        </w:rPr>
        <w:t>如果要出这种任务的话简直是自寻死路。</w:t>
      </w:r>
    </w:p>
    <w:p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中的名词</w:t>
      </w:r>
      <w:r w:rsidR="00BF5096">
        <w:rPr>
          <w:rFonts w:eastAsia="宋体" w:hint="eastAsia"/>
        </w:rPr>
        <w:t>从句</w:t>
      </w:r>
      <w:r w:rsidRPr="00E430F6">
        <w:rPr>
          <w:rFonts w:eastAsia="宋体" w:hint="eastAsia"/>
        </w:rPr>
        <w:t>（中括号内的部分）当主词使用。这个名词</w:t>
      </w:r>
      <w:r w:rsidR="00BF5096">
        <w:rPr>
          <w:rFonts w:eastAsia="宋体" w:hint="eastAsia"/>
        </w:rPr>
        <w:t>从句</w:t>
      </w:r>
      <w:r w:rsidRPr="00E430F6">
        <w:rPr>
          <w:rFonts w:eastAsia="宋体" w:hint="eastAsia"/>
        </w:rPr>
        <w:t>里面的主词是空洞的</w:t>
      </w:r>
      <w:r w:rsidRPr="00E430F6">
        <w:rPr>
          <w:rFonts w:eastAsia="宋体"/>
        </w:rPr>
        <w:t>anyone</w:t>
      </w:r>
      <w:r w:rsidRPr="00E430F6">
        <w:rPr>
          <w:rFonts w:eastAsia="宋体" w:hint="eastAsia"/>
        </w:rPr>
        <w:t>，减化时可以省略。再把语气助动词减化为表示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、无意义的连接词</w:t>
      </w:r>
      <w:r w:rsidRPr="00E430F6">
        <w:rPr>
          <w:rFonts w:eastAsia="宋体"/>
        </w:rPr>
        <w:t>that</w:t>
      </w:r>
      <w:r w:rsidRPr="00E430F6">
        <w:rPr>
          <w:rFonts w:eastAsia="宋体" w:hint="eastAsia"/>
        </w:rPr>
        <w:t>省略掉，结果如下：</w:t>
      </w:r>
    </w:p>
    <w:p w:rsidR="00785232" w:rsidRPr="00785232" w:rsidRDefault="00E430F6" w:rsidP="00182A90">
      <w:pPr>
        <w:spacing w:after="84"/>
        <w:ind w:firstLine="480"/>
        <w:rPr>
          <w:lang w:eastAsia="zh-TW"/>
        </w:rPr>
      </w:pPr>
      <w:r w:rsidRPr="00E430F6">
        <w:rPr>
          <w:rFonts w:eastAsia="宋体"/>
        </w:rPr>
        <w:t xml:space="preserve">[To go on such a mission] </w:t>
      </w:r>
      <w:r w:rsidRPr="00E430F6">
        <w:rPr>
          <w:rFonts w:eastAsia="宋体"/>
          <w:u w:val="single"/>
        </w:rPr>
        <w:t>takes</w:t>
      </w:r>
      <w:r w:rsidRPr="00E430F6">
        <w:rPr>
          <w:rFonts w:eastAsia="宋体"/>
        </w:rPr>
        <w:t xml:space="preserve"> </w:t>
      </w:r>
      <w:r w:rsidRPr="00E430F6">
        <w:rPr>
          <w:rFonts w:eastAsia="宋体"/>
          <w:u w:val="single"/>
        </w:rPr>
        <w:t>guts</w:t>
      </w:r>
      <w:r w:rsidRPr="00E430F6">
        <w:rPr>
          <w:rFonts w:eastAsia="宋体"/>
        </w:rPr>
        <w:t>.</w:t>
      </w:r>
    </w:p>
    <w:p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的情况稍有不同，主要是因为名词</w:t>
      </w:r>
      <w:r w:rsidR="00BF5096">
        <w:rPr>
          <w:rFonts w:eastAsia="宋体" w:hint="eastAsia"/>
        </w:rPr>
        <w:t>从句</w:t>
      </w:r>
      <w:r w:rsidRPr="00E430F6">
        <w:rPr>
          <w:rFonts w:eastAsia="宋体" w:hint="eastAsia"/>
        </w:rPr>
        <w:t>里面的主词是</w:t>
      </w:r>
      <w:r w:rsidRPr="00E430F6">
        <w:rPr>
          <w:rFonts w:eastAsia="宋体"/>
        </w:rPr>
        <w:t>John</w:t>
      </w:r>
      <w:r w:rsidRPr="00E430F6">
        <w:rPr>
          <w:rFonts w:eastAsia="宋体" w:hint="eastAsia"/>
        </w:rPr>
        <w:t>，不再是空洞的字眼，因此进行名词</w:t>
      </w:r>
      <w:r w:rsidR="00BF5096">
        <w:rPr>
          <w:rFonts w:eastAsia="宋体" w:hint="eastAsia"/>
        </w:rPr>
        <w:t>从句</w:t>
      </w:r>
      <w:r w:rsidRPr="00E430F6">
        <w:rPr>
          <w:rFonts w:eastAsia="宋体" w:hint="eastAsia"/>
        </w:rPr>
        <w:t>减化时有必须保留下来。如果是减化为动名词（</w:t>
      </w:r>
      <w:r w:rsidRPr="00E430F6">
        <w:rPr>
          <w:rFonts w:eastAsia="宋体"/>
        </w:rPr>
        <w:t>Ving</w:t>
      </w:r>
      <w:r w:rsidRPr="00E430F6">
        <w:rPr>
          <w:rFonts w:eastAsia="宋体" w:hint="eastAsia"/>
        </w:rPr>
        <w:t>），如上节所述，动名词和普通名词一样，在它前面有个限定符位置，可以用所有格的形式把原来的主词保留下来。但是，如果减化为</w:t>
      </w:r>
      <w:r w:rsidR="00750148">
        <w:rPr>
          <w:rFonts w:eastAsia="宋体" w:hint="eastAsia"/>
        </w:rPr>
        <w:t>动词不定式</w:t>
      </w:r>
      <w:r w:rsidRPr="00E430F6">
        <w:rPr>
          <w:rFonts w:eastAsia="宋体" w:hint="eastAsia"/>
        </w:rPr>
        <w:t>（</w:t>
      </w:r>
      <w:r w:rsidRPr="00E430F6">
        <w:rPr>
          <w:rFonts w:eastAsia="宋体"/>
        </w:rPr>
        <w:t>to V</w:t>
      </w:r>
      <w:r w:rsidRPr="00E430F6">
        <w:rPr>
          <w:rFonts w:eastAsia="宋体" w:hint="eastAsia"/>
        </w:rPr>
        <w:t>），它前面就没有限定符位置了，这时候一般的做法是加个介系词</w:t>
      </w:r>
      <w:r w:rsidRPr="00E430F6">
        <w:rPr>
          <w:rFonts w:eastAsia="宋体"/>
        </w:rPr>
        <w:t>for</w:t>
      </w:r>
      <w:r w:rsidRPr="00E430F6">
        <w:rPr>
          <w:rFonts w:eastAsia="宋体" w:hint="eastAsia"/>
        </w:rPr>
        <w:t>，把名词</w:t>
      </w:r>
      <w:r w:rsidR="00BF5096">
        <w:rPr>
          <w:rFonts w:eastAsia="宋体" w:hint="eastAsia"/>
        </w:rPr>
        <w:t>从句</w:t>
      </w:r>
      <w:r w:rsidRPr="00E430F6">
        <w:rPr>
          <w:rFonts w:eastAsia="宋体" w:hint="eastAsia"/>
        </w:rPr>
        <w:t>原来的主词安插在介系词后面的</w:t>
      </w:r>
      <w:r w:rsidR="009D20F5">
        <w:rPr>
          <w:rFonts w:eastAsia="宋体" w:hint="eastAsia"/>
        </w:rPr>
        <w:t>受词（宾语）</w:t>
      </w:r>
      <w:r w:rsidRPr="00E430F6">
        <w:rPr>
          <w:rFonts w:eastAsia="宋体" w:hint="eastAsia"/>
        </w:rPr>
        <w:t>位置，如下：</w:t>
      </w:r>
    </w:p>
    <w:p w:rsidR="00785232" w:rsidRPr="00785232" w:rsidRDefault="00E430F6" w:rsidP="00182A90">
      <w:pPr>
        <w:spacing w:after="84"/>
        <w:ind w:firstLine="480"/>
        <w:rPr>
          <w:lang w:eastAsia="zh-TW"/>
        </w:rPr>
      </w:pPr>
      <w:r w:rsidRPr="00E430F6">
        <w:rPr>
          <w:rFonts w:eastAsia="宋体"/>
        </w:rPr>
        <w:t xml:space="preserve">[For John to go on such a mission] </w:t>
      </w:r>
      <w:r w:rsidRPr="00E430F6">
        <w:rPr>
          <w:rFonts w:eastAsia="宋体"/>
          <w:u w:val="single"/>
        </w:rPr>
        <w:t>is</w:t>
      </w:r>
      <w:r w:rsidRPr="00E430F6">
        <w:rPr>
          <w:rFonts w:eastAsia="宋体"/>
        </w:rPr>
        <w:t xml:space="preserve"> </w:t>
      </w:r>
      <w:r w:rsidRPr="00E430F6">
        <w:rPr>
          <w:rFonts w:eastAsia="宋体"/>
          <w:u w:val="single"/>
        </w:rPr>
        <w:t>suicide</w:t>
      </w:r>
      <w:r w:rsidRPr="00E430F6">
        <w:rPr>
          <w:rFonts w:eastAsia="宋体"/>
        </w:rPr>
        <w:t>.</w:t>
      </w:r>
    </w:p>
    <w:p w:rsidR="00DD2927" w:rsidRDefault="00E430F6" w:rsidP="00182A90">
      <w:pPr>
        <w:spacing w:after="84"/>
        <w:ind w:firstLine="480"/>
        <w:rPr>
          <w:lang w:eastAsia="zh-TW"/>
        </w:rPr>
      </w:pPr>
      <w:r w:rsidRPr="005473F7">
        <w:rPr>
          <w:rStyle w:val="af1"/>
          <w:rFonts w:hint="eastAsia"/>
        </w:rPr>
        <w:t>如果是像下面这些语带「</w:t>
      </w:r>
      <w:r w:rsidR="005473F7" w:rsidRPr="005473F7">
        <w:rPr>
          <w:rStyle w:val="af1"/>
          <w:rFonts w:hint="eastAsia"/>
        </w:rPr>
        <w:t>褒贬</w:t>
      </w:r>
      <w:r w:rsidRPr="005473F7">
        <w:rPr>
          <w:rStyle w:val="af1"/>
          <w:rFonts w:hint="eastAsia"/>
        </w:rPr>
        <w:t>」的句型，那么添加的介系词要用</w:t>
      </w:r>
      <w:r w:rsidRPr="005473F7">
        <w:rPr>
          <w:rStyle w:val="af1"/>
        </w:rPr>
        <w:t>of</w:t>
      </w:r>
      <w:r w:rsidRPr="005473F7">
        <w:rPr>
          <w:rStyle w:val="af1"/>
          <w:rFonts w:hint="eastAsia"/>
        </w:rPr>
        <w:t>而不是</w:t>
      </w:r>
      <w:r w:rsidRPr="005473F7">
        <w:rPr>
          <w:rStyle w:val="af1"/>
        </w:rPr>
        <w:t>for</w:t>
      </w:r>
      <w:r w:rsidRPr="00E430F6">
        <w:rPr>
          <w:rFonts w:eastAsia="宋体" w:hint="eastAsia"/>
        </w:rPr>
        <w:t>，例如：</w:t>
      </w:r>
    </w:p>
    <w:p w:rsidR="00785232" w:rsidRDefault="00E430F6" w:rsidP="00182A90">
      <w:pPr>
        <w:spacing w:after="84"/>
        <w:ind w:firstLine="480"/>
        <w:rPr>
          <w:rFonts w:eastAsia="宋体"/>
          <w:u w:val="single"/>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kind</w:t>
      </w:r>
      <w:r w:rsidRPr="00E430F6">
        <w:rPr>
          <w:rFonts w:eastAsia="宋体"/>
        </w:rPr>
        <w:t xml:space="preserve"> </w:t>
      </w:r>
      <w:r w:rsidRPr="00E430F6">
        <w:rPr>
          <w:rFonts w:eastAsia="宋体"/>
          <w:u w:val="single"/>
        </w:rPr>
        <w:t>that you can say so.</w:t>
      </w:r>
    </w:p>
    <w:p w:rsidR="00F93A15" w:rsidRPr="00F93A15" w:rsidRDefault="00F93A15" w:rsidP="00182A90">
      <w:pPr>
        <w:pStyle w:val="Preface"/>
        <w:spacing w:after="84"/>
        <w:ind w:firstLine="480"/>
        <w:rPr>
          <w:lang w:eastAsia="zh-TW"/>
        </w:rPr>
      </w:pPr>
      <w:r w:rsidRPr="00E430F6">
        <w:rPr>
          <w:rFonts w:hint="eastAsia"/>
        </w:rPr>
        <w:t>您能这样说，真是太客气了。</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是个虚字，代表的是后面的名词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若要减化，它的主词</w:t>
      </w:r>
      <w:r w:rsidRPr="00E430F6">
        <w:rPr>
          <w:rFonts w:eastAsia="宋体"/>
        </w:rPr>
        <w:t>you</w:t>
      </w:r>
      <w:r w:rsidRPr="00E430F6">
        <w:rPr>
          <w:rFonts w:eastAsia="宋体" w:hint="eastAsia"/>
        </w:rPr>
        <w:t>需要找个地方安插。一般的做法是将主词放在介系词</w:t>
      </w:r>
      <w:r w:rsidRPr="00E430F6">
        <w:rPr>
          <w:rFonts w:eastAsia="宋体"/>
        </w:rPr>
        <w:t>for</w:t>
      </w:r>
      <w:r w:rsidRPr="00E430F6">
        <w:rPr>
          <w:rFonts w:eastAsia="宋体" w:hint="eastAsia"/>
        </w:rPr>
        <w:t>后面，但是</w:t>
      </w:r>
      <w:r w:rsidRPr="00F93A15">
        <w:rPr>
          <w:rStyle w:val="af1"/>
          <w:rFonts w:hint="eastAsia"/>
        </w:rPr>
        <w:t>像</w:t>
      </w:r>
      <w:r w:rsidRPr="00F93A15">
        <w:rPr>
          <w:rStyle w:val="af1"/>
        </w:rPr>
        <w:t xml:space="preserve">It is kind … </w:t>
      </w:r>
      <w:r w:rsidRPr="00F93A15">
        <w:rPr>
          <w:rStyle w:val="af1"/>
          <w:rFonts w:hint="eastAsia"/>
        </w:rPr>
        <w:t>这种表示「夸奖」的句型，应该用的介系词是</w:t>
      </w:r>
      <w:r w:rsidRPr="00F93A15">
        <w:rPr>
          <w:rStyle w:val="af1"/>
        </w:rPr>
        <w:t>of</w:t>
      </w:r>
      <w:r w:rsidRPr="00F93A15">
        <w:rPr>
          <w:rStyle w:val="af1"/>
          <w:rFonts w:hint="eastAsia"/>
        </w:rPr>
        <w:t>。</w:t>
      </w:r>
      <w:r w:rsidRPr="00E430F6">
        <w:rPr>
          <w:rFonts w:eastAsia="宋体" w:hint="eastAsia"/>
        </w:rPr>
        <w:t>助动词</w:t>
      </w:r>
      <w:r w:rsidRPr="00E430F6">
        <w:rPr>
          <w:rFonts w:eastAsia="宋体"/>
        </w:rPr>
        <w:t>can</w:t>
      </w:r>
      <w:r w:rsidRPr="00E430F6">
        <w:rPr>
          <w:rFonts w:eastAsia="宋体" w:hint="eastAsia"/>
        </w:rPr>
        <w:t>还是一样减化为</w:t>
      </w:r>
      <w:r w:rsidRPr="00E430F6">
        <w:rPr>
          <w:rFonts w:eastAsia="宋体"/>
        </w:rPr>
        <w:t>to</w:t>
      </w:r>
      <w:r w:rsidRPr="00E430F6">
        <w:rPr>
          <w:rFonts w:eastAsia="宋体" w:hint="eastAsia"/>
        </w:rPr>
        <w:t>，就成为：</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kind</w:t>
      </w:r>
      <w:r w:rsidRPr="00E430F6">
        <w:rPr>
          <w:rFonts w:eastAsia="宋体"/>
        </w:rPr>
        <w:t xml:space="preserve"> [of you to say so].</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silly</w:t>
      </w:r>
      <w:r w:rsidRPr="00E430F6">
        <w:rPr>
          <w:rFonts w:eastAsia="宋体"/>
        </w:rPr>
        <w:t xml:space="preserve"> [that he should believe that story].</w:t>
      </w:r>
    </w:p>
    <w:p w:rsidR="00DD2927" w:rsidRDefault="00E430F6" w:rsidP="00182A90">
      <w:pPr>
        <w:pStyle w:val="Preface"/>
        <w:spacing w:after="84"/>
        <w:ind w:firstLine="480"/>
        <w:rPr>
          <w:lang w:eastAsia="zh-TW"/>
        </w:rPr>
      </w:pPr>
      <w:r w:rsidRPr="00E430F6">
        <w:rPr>
          <w:rFonts w:hint="eastAsia"/>
        </w:rPr>
        <w:t>他会相信那个故事，真是太傻了。</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是虚字，它的内容就是后面那个名词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有意义而且不重复，进行减化时必须找地方插它。而像</w:t>
      </w:r>
      <w:r w:rsidRPr="00E430F6">
        <w:rPr>
          <w:rFonts w:eastAsia="宋体"/>
        </w:rPr>
        <w:t xml:space="preserve">It was silly … </w:t>
      </w:r>
      <w:r w:rsidRPr="00E430F6">
        <w:rPr>
          <w:rFonts w:eastAsia="宋体" w:hint="eastAsia"/>
        </w:rPr>
        <w:t>这种表示「批评」的句型，后面的减化</w:t>
      </w:r>
      <w:r w:rsidR="00BF5096">
        <w:rPr>
          <w:rFonts w:eastAsia="宋体" w:hint="eastAsia"/>
        </w:rPr>
        <w:t>从句</w:t>
      </w:r>
      <w:r w:rsidRPr="00E430F6">
        <w:rPr>
          <w:rFonts w:eastAsia="宋体" w:hint="eastAsia"/>
        </w:rPr>
        <w:t>应该用介系词</w:t>
      </w:r>
      <w:r w:rsidRPr="00E430F6">
        <w:rPr>
          <w:rFonts w:eastAsia="宋体"/>
        </w:rPr>
        <w:t>of</w:t>
      </w:r>
      <w:r w:rsidRPr="00E430F6">
        <w:rPr>
          <w:rFonts w:eastAsia="宋体" w:hint="eastAsia"/>
        </w:rPr>
        <w:t>来安插主词而不是用</w:t>
      </w:r>
      <w:r w:rsidRPr="00E430F6">
        <w:rPr>
          <w:rFonts w:eastAsia="宋体"/>
        </w:rPr>
        <w:t>for</w:t>
      </w:r>
      <w:r w:rsidRPr="00E430F6">
        <w:rPr>
          <w:rFonts w:eastAsia="宋体" w:hint="eastAsia"/>
        </w:rPr>
        <w:t>，语气助动词</w:t>
      </w:r>
      <w:r w:rsidRPr="00E430F6">
        <w:rPr>
          <w:rFonts w:eastAsia="宋体"/>
        </w:rPr>
        <w:t>should</w:t>
      </w:r>
      <w:r w:rsidRPr="00E430F6">
        <w:rPr>
          <w:rFonts w:eastAsia="宋体" w:hint="eastAsia"/>
        </w:rPr>
        <w:t>同样减化为</w:t>
      </w:r>
      <w:r w:rsidRPr="00E430F6">
        <w:rPr>
          <w:rFonts w:eastAsia="宋体"/>
        </w:rPr>
        <w:t>to</w:t>
      </w:r>
      <w:r w:rsidRPr="00E430F6">
        <w:rPr>
          <w:rFonts w:eastAsia="宋体" w:hint="eastAsia"/>
        </w:rPr>
        <w:t>，就会成为：</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silly</w:t>
      </w:r>
      <w:r w:rsidRPr="00E430F6">
        <w:rPr>
          <w:rFonts w:eastAsia="宋体"/>
        </w:rPr>
        <w:t xml:space="preserve"> [of him to believe that story].</w:t>
      </w:r>
    </w:p>
    <w:p w:rsidR="00DD2927" w:rsidRDefault="00E430F6" w:rsidP="00182A90">
      <w:pPr>
        <w:spacing w:after="84"/>
        <w:ind w:firstLine="480"/>
        <w:rPr>
          <w:rFonts w:eastAsia="PMingLiU"/>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takes</w:t>
      </w:r>
      <w:r w:rsidRPr="00E430F6">
        <w:rPr>
          <w:rFonts w:eastAsia="宋体"/>
        </w:rPr>
        <w:t xml:space="preserve"> </w:t>
      </w:r>
      <w:r w:rsidRPr="00E430F6">
        <w:rPr>
          <w:rFonts w:eastAsia="宋体"/>
          <w:u w:val="single"/>
        </w:rPr>
        <w:t>time</w:t>
      </w:r>
      <w:r w:rsidRPr="00E430F6">
        <w:rPr>
          <w:rFonts w:eastAsia="宋体"/>
        </w:rPr>
        <w:t xml:space="preserve"> [that anybody can learn skiing well].</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是虚字，代表后面的名词</w:t>
      </w:r>
      <w:r w:rsidR="00BF5096">
        <w:rPr>
          <w:rFonts w:eastAsia="宋体" w:hint="eastAsia"/>
        </w:rPr>
        <w:t>从句</w:t>
      </w:r>
      <w:r w:rsidRPr="00E430F6">
        <w:rPr>
          <w:rFonts w:eastAsia="宋体" w:hint="eastAsia"/>
        </w:rPr>
        <w:t>（中括号内的部分）。名词</w:t>
      </w:r>
      <w:r w:rsidR="00BF5096">
        <w:rPr>
          <w:rFonts w:eastAsia="宋体" w:hint="eastAsia"/>
        </w:rPr>
        <w:t>从句</w:t>
      </w:r>
      <w:r w:rsidRPr="00E430F6">
        <w:rPr>
          <w:rFonts w:eastAsia="宋体" w:hint="eastAsia"/>
        </w:rPr>
        <w:t>中的主词</w:t>
      </w:r>
      <w:r w:rsidRPr="00E430F6">
        <w:rPr>
          <w:rFonts w:eastAsia="宋体"/>
        </w:rPr>
        <w:t>anybody</w:t>
      </w:r>
      <w:r w:rsidRPr="00E430F6">
        <w:rPr>
          <w:rFonts w:eastAsia="宋体" w:hint="eastAsia"/>
        </w:rPr>
        <w:t>是个笼统的字眼，减化时可以省略。再把助动词</w:t>
      </w:r>
      <w:r w:rsidRPr="00E430F6">
        <w:rPr>
          <w:rFonts w:eastAsia="宋体"/>
        </w:rPr>
        <w:t>can</w:t>
      </w:r>
      <w:r w:rsidRPr="00E430F6">
        <w:rPr>
          <w:rFonts w:eastAsia="宋体" w:hint="eastAsia"/>
        </w:rPr>
        <w:t>减化为</w:t>
      </w:r>
      <w:r w:rsidRPr="00E430F6">
        <w:rPr>
          <w:rFonts w:eastAsia="宋体"/>
        </w:rPr>
        <w:t>to</w:t>
      </w:r>
      <w:r w:rsidRPr="00E430F6">
        <w:rPr>
          <w:rFonts w:eastAsia="宋体" w:hint="eastAsia"/>
        </w:rPr>
        <w:t>，就成为：</w:t>
      </w:r>
    </w:p>
    <w:p w:rsidR="00785232" w:rsidRPr="00785232" w:rsidRDefault="00E430F6" w:rsidP="00182A90">
      <w:pPr>
        <w:spacing w:after="84"/>
        <w:ind w:firstLine="480"/>
        <w:rPr>
          <w:lang w:eastAsia="zh-TW"/>
        </w:rPr>
      </w:pPr>
      <w:r w:rsidRPr="00E430F6">
        <w:rPr>
          <w:rFonts w:eastAsia="宋体"/>
          <w:u w:val="single"/>
        </w:rPr>
        <w:lastRenderedPageBreak/>
        <w:t>It</w:t>
      </w:r>
      <w:r w:rsidRPr="00E430F6">
        <w:rPr>
          <w:rFonts w:eastAsia="宋体"/>
        </w:rPr>
        <w:t xml:space="preserve"> </w:t>
      </w:r>
      <w:r w:rsidRPr="00E430F6">
        <w:rPr>
          <w:rFonts w:eastAsia="宋体"/>
          <w:u w:val="single"/>
        </w:rPr>
        <w:t>takes</w:t>
      </w:r>
      <w:r w:rsidRPr="00E430F6">
        <w:rPr>
          <w:rFonts w:eastAsia="宋体"/>
        </w:rPr>
        <w:t xml:space="preserve"> </w:t>
      </w:r>
      <w:r w:rsidRPr="00E430F6">
        <w:rPr>
          <w:rFonts w:eastAsia="宋体"/>
          <w:u w:val="single"/>
        </w:rPr>
        <w:t>time</w:t>
      </w:r>
      <w:r w:rsidRPr="00E430F6">
        <w:rPr>
          <w:rFonts w:eastAsia="宋体"/>
        </w:rPr>
        <w:t xml:space="preserve"> [to learn skiing well].</w:t>
      </w:r>
    </w:p>
    <w:p w:rsidR="00DD2927" w:rsidRDefault="00E430F6" w:rsidP="00182A90">
      <w:pPr>
        <w:spacing w:after="84"/>
        <w:ind w:firstLine="480"/>
        <w:rPr>
          <w:lang w:eastAsia="zh-TW"/>
        </w:rPr>
      </w:pPr>
      <w:r w:rsidRPr="00E430F6">
        <w:rPr>
          <w:rFonts w:eastAsia="宋体" w:hint="eastAsia"/>
        </w:rPr>
        <w:t>这是主词可以省略的情况。如果主词不能省略，就必须设法安插在减化</w:t>
      </w:r>
      <w:r w:rsidR="00BF5096">
        <w:rPr>
          <w:rFonts w:eastAsia="宋体" w:hint="eastAsia"/>
        </w:rPr>
        <w:t>从句</w:t>
      </w:r>
      <w:r w:rsidRPr="00E430F6">
        <w:rPr>
          <w:rFonts w:eastAsia="宋体" w:hint="eastAsia"/>
        </w:rPr>
        <w:t>中：</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didn’t take</w:t>
      </w:r>
      <w:r w:rsidRPr="00E430F6">
        <w:rPr>
          <w:rFonts w:eastAsia="宋体"/>
        </w:rPr>
        <w:t xml:space="preserve"> </w:t>
      </w:r>
      <w:r w:rsidRPr="00E430F6">
        <w:rPr>
          <w:rFonts w:eastAsia="宋体"/>
          <w:u w:val="single"/>
        </w:rPr>
        <w:t>much time</w:t>
      </w:r>
      <w:r w:rsidRPr="00E430F6">
        <w:rPr>
          <w:rFonts w:eastAsia="宋体"/>
        </w:rPr>
        <w:t xml:space="preserve"> [that Richard could learn skiing well].</w:t>
      </w:r>
    </w:p>
    <w:p w:rsidR="00DD2927" w:rsidRDefault="00E430F6" w:rsidP="00182A90">
      <w:pPr>
        <w:spacing w:after="84"/>
        <w:ind w:firstLine="480"/>
        <w:rPr>
          <w:lang w:eastAsia="zh-TW"/>
        </w:rPr>
      </w:pPr>
      <w:r w:rsidRPr="00E430F6">
        <w:rPr>
          <w:rFonts w:eastAsia="宋体" w:hint="eastAsia"/>
        </w:rPr>
        <w:t>同样的，主要</w:t>
      </w:r>
      <w:r w:rsidR="00BF5096">
        <w:rPr>
          <w:rFonts w:eastAsia="宋体" w:hint="eastAsia"/>
        </w:rPr>
        <w:t>从句</w:t>
      </w:r>
      <w:r w:rsidRPr="00E430F6">
        <w:rPr>
          <w:rFonts w:eastAsia="宋体" w:hint="eastAsia"/>
        </w:rPr>
        <w:t>主词</w:t>
      </w:r>
      <w:r w:rsidRPr="00E430F6">
        <w:rPr>
          <w:rFonts w:eastAsia="宋体"/>
        </w:rPr>
        <w:t>it</w:t>
      </w:r>
      <w:r w:rsidRPr="00E430F6">
        <w:rPr>
          <w:rFonts w:eastAsia="宋体" w:hint="eastAsia"/>
        </w:rPr>
        <w:t>是个虚字，代表的内容是后面的名词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中，动词词组包括语气助动词</w:t>
      </w:r>
      <w:r w:rsidRPr="00E430F6">
        <w:rPr>
          <w:rFonts w:eastAsia="宋体"/>
        </w:rPr>
        <w:t>could</w:t>
      </w:r>
      <w:r w:rsidRPr="00E430F6">
        <w:rPr>
          <w:rFonts w:eastAsia="宋体" w:hint="eastAsia"/>
        </w:rPr>
        <w:t>，减化的方式仍然是把语气助动词减化为表示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。名词</w:t>
      </w:r>
      <w:r w:rsidR="00BF5096">
        <w:rPr>
          <w:rFonts w:eastAsia="宋体" w:hint="eastAsia"/>
        </w:rPr>
        <w:t>从句</w:t>
      </w:r>
      <w:r w:rsidRPr="00E430F6">
        <w:rPr>
          <w:rFonts w:eastAsia="宋体" w:hint="eastAsia"/>
        </w:rPr>
        <w:t>的主词</w:t>
      </w:r>
      <w:r w:rsidRPr="00E430F6">
        <w:rPr>
          <w:rFonts w:eastAsia="宋体"/>
        </w:rPr>
        <w:t>Richard</w:t>
      </w:r>
      <w:r w:rsidRPr="00E430F6">
        <w:rPr>
          <w:rFonts w:eastAsia="宋体" w:hint="eastAsia"/>
        </w:rPr>
        <w:t>有意义而且不重复，在减化</w:t>
      </w:r>
      <w:r w:rsidR="00BF5096">
        <w:rPr>
          <w:rFonts w:eastAsia="宋体" w:hint="eastAsia"/>
        </w:rPr>
        <w:t>从句</w:t>
      </w:r>
      <w:r w:rsidRPr="00E430F6">
        <w:rPr>
          <w:rFonts w:eastAsia="宋体" w:hint="eastAsia"/>
        </w:rPr>
        <w:t>中必须找地方安插，有几种不同的安插方式如下：</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It</w:t>
      </w:r>
      <w:r w:rsidRPr="00E430F6">
        <w:rPr>
          <w:rFonts w:eastAsia="宋体"/>
        </w:rPr>
        <w:t xml:space="preserve"> </w:t>
      </w:r>
      <w:r w:rsidRPr="00E430F6">
        <w:rPr>
          <w:rFonts w:eastAsia="宋体"/>
          <w:u w:val="single"/>
        </w:rPr>
        <w:t>didn’t take</w:t>
      </w:r>
      <w:r w:rsidRPr="00E430F6">
        <w:rPr>
          <w:rFonts w:eastAsia="宋体"/>
        </w:rPr>
        <w:t xml:space="preserve"> </w:t>
      </w:r>
      <w:r w:rsidRPr="00E430F6">
        <w:rPr>
          <w:rFonts w:eastAsia="宋体"/>
          <w:u w:val="single"/>
        </w:rPr>
        <w:t>much time</w:t>
      </w:r>
      <w:r w:rsidRPr="00E430F6">
        <w:rPr>
          <w:rFonts w:eastAsia="宋体"/>
        </w:rPr>
        <w:t xml:space="preserve"> [for Richard to learn skiing well].</w:t>
      </w:r>
    </w:p>
    <w:p w:rsidR="00DD2927" w:rsidRDefault="00E430F6" w:rsidP="00182A90">
      <w:pPr>
        <w:spacing w:after="84"/>
        <w:ind w:firstLine="480"/>
        <w:rPr>
          <w:lang w:eastAsia="zh-TW"/>
        </w:rPr>
      </w:pPr>
      <w:r w:rsidRPr="00E430F6">
        <w:rPr>
          <w:rFonts w:eastAsia="宋体" w:hint="eastAsia"/>
        </w:rPr>
        <w:t>这是最常用的方式，把名词</w:t>
      </w:r>
      <w:r w:rsidR="00BF5096">
        <w:rPr>
          <w:rFonts w:eastAsia="宋体" w:hint="eastAsia"/>
        </w:rPr>
        <w:t>从句</w:t>
      </w:r>
      <w:r w:rsidRPr="00E430F6">
        <w:rPr>
          <w:rFonts w:eastAsia="宋体" w:hint="eastAsia"/>
        </w:rPr>
        <w:t>的主词</w:t>
      </w:r>
      <w:r w:rsidRPr="00E430F6">
        <w:rPr>
          <w:rFonts w:eastAsia="宋体"/>
        </w:rPr>
        <w:t>Richard</w:t>
      </w:r>
      <w:r w:rsidRPr="00E430F6">
        <w:rPr>
          <w:rFonts w:eastAsia="宋体" w:hint="eastAsia"/>
        </w:rPr>
        <w:t>安插在介系词</w:t>
      </w:r>
      <w:r w:rsidRPr="00E430F6">
        <w:rPr>
          <w:rFonts w:eastAsia="宋体"/>
        </w:rPr>
        <w:t>for</w:t>
      </w:r>
      <w:r w:rsidRPr="00E430F6">
        <w:rPr>
          <w:rFonts w:eastAsia="宋体" w:hint="eastAsia"/>
        </w:rPr>
        <w:t>后面的</w:t>
      </w:r>
      <w:r w:rsidR="009D20F5">
        <w:rPr>
          <w:rFonts w:eastAsia="宋体" w:hint="eastAsia"/>
        </w:rPr>
        <w:t>受词（宾语）</w:t>
      </w:r>
      <w:r w:rsidRPr="00E430F6">
        <w:rPr>
          <w:rFonts w:eastAsia="宋体" w:hint="eastAsia"/>
        </w:rPr>
        <w:t>位置。</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It</w:t>
      </w:r>
      <w:r w:rsidRPr="00E430F6">
        <w:rPr>
          <w:rFonts w:eastAsia="宋体"/>
        </w:rPr>
        <w:t xml:space="preserve"> </w:t>
      </w:r>
      <w:r w:rsidRPr="00E430F6">
        <w:rPr>
          <w:rFonts w:eastAsia="宋体"/>
          <w:u w:val="single"/>
        </w:rPr>
        <w:t>didn’t take</w:t>
      </w:r>
      <w:r w:rsidRPr="00E430F6">
        <w:rPr>
          <w:rFonts w:eastAsia="宋体"/>
        </w:rPr>
        <w:t xml:space="preserve"> </w:t>
      </w:r>
      <w:r w:rsidRPr="00E430F6">
        <w:rPr>
          <w:rFonts w:eastAsia="宋体"/>
          <w:u w:val="single"/>
        </w:rPr>
        <w:t>Richard</w:t>
      </w:r>
      <w:r w:rsidRPr="00E430F6">
        <w:rPr>
          <w:rFonts w:eastAsia="宋体"/>
        </w:rPr>
        <w:t xml:space="preserve"> </w:t>
      </w:r>
      <w:r w:rsidRPr="00E430F6">
        <w:rPr>
          <w:rFonts w:eastAsia="宋体"/>
          <w:u w:val="single"/>
        </w:rPr>
        <w:t>much time</w:t>
      </w:r>
      <w:r w:rsidRPr="00E430F6">
        <w:rPr>
          <w:rFonts w:eastAsia="宋体"/>
        </w:rPr>
        <w:t xml:space="preserve"> [to learn skiing well].</w:t>
      </w:r>
    </w:p>
    <w:p w:rsidR="00DD2927" w:rsidRDefault="00E430F6" w:rsidP="00182A90">
      <w:pPr>
        <w:spacing w:after="84"/>
        <w:ind w:firstLine="480"/>
        <w:rPr>
          <w:lang w:eastAsia="zh-TW"/>
        </w:rPr>
      </w:pPr>
      <w:r w:rsidRPr="00E430F6">
        <w:rPr>
          <w:rFonts w:eastAsia="宋体" w:hint="eastAsia"/>
        </w:rPr>
        <w:t>因为主要</w:t>
      </w:r>
      <w:r w:rsidR="00BF5096">
        <w:rPr>
          <w:rFonts w:eastAsia="宋体" w:hint="eastAsia"/>
        </w:rPr>
        <w:t>从句</w:t>
      </w:r>
      <w:r w:rsidRPr="00E430F6">
        <w:rPr>
          <w:rFonts w:eastAsia="宋体" w:hint="eastAsia"/>
        </w:rPr>
        <w:t>的动词</w:t>
      </w:r>
      <w:r w:rsidRPr="00E430F6">
        <w:rPr>
          <w:rFonts w:eastAsia="宋体"/>
        </w:rPr>
        <w:t>take</w:t>
      </w:r>
      <w:r w:rsidRPr="00E430F6">
        <w:rPr>
          <w:rFonts w:eastAsia="宋体" w:hint="eastAsia"/>
        </w:rPr>
        <w:t>可以用在</w:t>
      </w:r>
      <w:r w:rsidRPr="00E430F6">
        <w:rPr>
          <w:rFonts w:eastAsia="宋体"/>
        </w:rPr>
        <w:t>S+V+O+O</w:t>
      </w:r>
      <w:r w:rsidRPr="00E430F6">
        <w:rPr>
          <w:rFonts w:eastAsia="宋体" w:hint="eastAsia"/>
        </w:rPr>
        <w:t>的句型中，所以可以把原来的主词</w:t>
      </w:r>
      <w:r w:rsidRPr="00E430F6">
        <w:rPr>
          <w:rFonts w:eastAsia="宋体"/>
        </w:rPr>
        <w:t>Richard</w:t>
      </w:r>
      <w:r w:rsidRPr="00E430F6">
        <w:rPr>
          <w:rFonts w:eastAsia="宋体" w:hint="eastAsia"/>
        </w:rPr>
        <w:t>安插在第一个</w:t>
      </w:r>
      <w:r w:rsidR="009D20F5">
        <w:rPr>
          <w:rFonts w:eastAsia="宋体" w:hint="eastAsia"/>
        </w:rPr>
        <w:t>受词（宾语）</w:t>
      </w:r>
      <w:r w:rsidRPr="00E430F6">
        <w:rPr>
          <w:rFonts w:eastAsia="宋体" w:hint="eastAsia"/>
        </w:rPr>
        <w:t>的位置。</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Richard</w:t>
      </w:r>
      <w:r w:rsidRPr="00E430F6">
        <w:rPr>
          <w:rFonts w:eastAsia="宋体"/>
        </w:rPr>
        <w:t xml:space="preserve"> </w:t>
      </w:r>
      <w:r w:rsidRPr="00E430F6">
        <w:rPr>
          <w:rFonts w:eastAsia="宋体"/>
          <w:u w:val="single"/>
        </w:rPr>
        <w:t>didn’t take</w:t>
      </w:r>
      <w:r w:rsidRPr="00E430F6">
        <w:rPr>
          <w:rFonts w:eastAsia="宋体"/>
        </w:rPr>
        <w:t xml:space="preserve"> </w:t>
      </w:r>
      <w:r w:rsidRPr="00E430F6">
        <w:rPr>
          <w:rFonts w:eastAsia="宋体"/>
          <w:u w:val="single"/>
        </w:rPr>
        <w:t>much time</w:t>
      </w:r>
      <w:r w:rsidRPr="00E430F6">
        <w:rPr>
          <w:rFonts w:eastAsia="宋体"/>
        </w:rPr>
        <w:t xml:space="preserve"> [to learn skiing well].</w:t>
      </w:r>
    </w:p>
    <w:p w:rsidR="00DD2927" w:rsidRDefault="00E430F6" w:rsidP="00182A90">
      <w:pPr>
        <w:spacing w:after="84"/>
        <w:ind w:firstLine="480"/>
        <w:rPr>
          <w:rFonts w:eastAsia="PMingLiU"/>
          <w:lang w:eastAsia="zh-TW"/>
        </w:rPr>
      </w:pPr>
      <w:r w:rsidRPr="00E430F6">
        <w:rPr>
          <w:rFonts w:eastAsia="宋体" w:hint="eastAsia"/>
        </w:rPr>
        <w:t>这是把原来的主词</w:t>
      </w:r>
      <w:r w:rsidRPr="00E430F6">
        <w:rPr>
          <w:rFonts w:eastAsia="宋体"/>
        </w:rPr>
        <w:t>Richard</w:t>
      </w:r>
      <w:r w:rsidRPr="00E430F6">
        <w:rPr>
          <w:rFonts w:eastAsia="宋体" w:hint="eastAsia"/>
        </w:rPr>
        <w:t>安插在主要</w:t>
      </w:r>
      <w:r w:rsidR="00BF5096">
        <w:rPr>
          <w:rFonts w:eastAsia="宋体" w:hint="eastAsia"/>
        </w:rPr>
        <w:t>从句</w:t>
      </w:r>
      <w:r w:rsidRPr="00E430F6">
        <w:rPr>
          <w:rFonts w:eastAsia="宋体" w:hint="eastAsia"/>
        </w:rPr>
        <w:t>主词位置取代虚字</w:t>
      </w:r>
      <w:r w:rsidRPr="00E430F6">
        <w:rPr>
          <w:rFonts w:eastAsia="宋体"/>
        </w:rPr>
        <w:t>it</w:t>
      </w:r>
      <w:r w:rsidRPr="00E430F6">
        <w:rPr>
          <w:rFonts w:eastAsia="宋体" w:hint="eastAsia"/>
        </w:rPr>
        <w:t>，句型变成</w:t>
      </w:r>
      <w:r w:rsidRPr="00E430F6">
        <w:rPr>
          <w:rFonts w:eastAsia="宋体"/>
        </w:rPr>
        <w:t>S+V+O</w:t>
      </w:r>
      <w:r w:rsidRPr="00E430F6">
        <w:rPr>
          <w:rFonts w:eastAsia="宋体" w:hint="eastAsia"/>
        </w:rPr>
        <w:t>的句型，后面的</w:t>
      </w:r>
      <w:r w:rsidR="00750148">
        <w:rPr>
          <w:rFonts w:eastAsia="宋体" w:hint="eastAsia"/>
        </w:rPr>
        <w:t>动词不定式</w:t>
      </w:r>
      <w:r w:rsidRPr="00E430F6">
        <w:rPr>
          <w:rFonts w:eastAsia="宋体" w:hint="eastAsia"/>
        </w:rPr>
        <w:t>（减化</w:t>
      </w:r>
      <w:r w:rsidR="00BF5096">
        <w:rPr>
          <w:rFonts w:eastAsia="宋体" w:hint="eastAsia"/>
        </w:rPr>
        <w:t>从句</w:t>
      </w:r>
      <w:r w:rsidRPr="00E430F6">
        <w:rPr>
          <w:rFonts w:eastAsia="宋体" w:hint="eastAsia"/>
        </w:rPr>
        <w:t>的结果）就当副词使用，修饰动词</w:t>
      </w:r>
      <w:r w:rsidRPr="00E430F6">
        <w:rPr>
          <w:rFonts w:eastAsia="宋体"/>
        </w:rPr>
        <w:t>take</w:t>
      </w:r>
      <w:r w:rsidRPr="00E430F6">
        <w:rPr>
          <w:rFonts w:eastAsia="宋体" w:hint="eastAsia"/>
        </w:rPr>
        <w:t>。</w:t>
      </w:r>
    </w:p>
    <w:p w:rsidR="00DD2927" w:rsidRDefault="009D20F5" w:rsidP="00182A90">
      <w:pPr>
        <w:pStyle w:val="4"/>
        <w:spacing w:after="84"/>
        <w:rPr>
          <w:rFonts w:eastAsia="PMingLiU"/>
          <w:lang w:eastAsia="zh-TW"/>
        </w:rPr>
      </w:pPr>
      <w:r>
        <w:rPr>
          <w:rFonts w:hint="eastAsia"/>
        </w:rPr>
        <w:t>受词（宾语）</w:t>
      </w:r>
      <w:r w:rsidR="00E430F6" w:rsidRPr="00E430F6">
        <w:rPr>
          <w:rFonts w:hint="eastAsia"/>
        </w:rPr>
        <w:t>位置</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hope</w:t>
      </w:r>
      <w:r w:rsidRPr="00E430F6">
        <w:rPr>
          <w:rFonts w:eastAsia="宋体"/>
        </w:rPr>
        <w:t xml:space="preserve"> [that I can get a raise next month].</w:t>
      </w:r>
    </w:p>
    <w:p w:rsidR="00785232" w:rsidRPr="00785232" w:rsidRDefault="00E430F6" w:rsidP="00182A90">
      <w:pPr>
        <w:pStyle w:val="Preface"/>
        <w:spacing w:after="84"/>
        <w:ind w:firstLine="480"/>
        <w:rPr>
          <w:rFonts w:eastAsia="PMingLiU"/>
          <w:lang w:eastAsia="zh-TW"/>
        </w:rPr>
      </w:pPr>
      <w:r w:rsidRPr="00E430F6">
        <w:t xml:space="preserve">S V           O </w:t>
      </w:r>
      <w:r w:rsidRPr="00E430F6">
        <w:rPr>
          <w:rFonts w:hint="eastAsia"/>
        </w:rPr>
        <w:t>名词</w:t>
      </w:r>
      <w:r w:rsidR="00BF5096">
        <w:rPr>
          <w:rFonts w:hint="eastAsia"/>
        </w:rPr>
        <w:t>从句</w:t>
      </w:r>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（中括号内的部分）扮演及物动词</w:t>
      </w:r>
      <w:r w:rsidRPr="00E430F6">
        <w:rPr>
          <w:rFonts w:eastAsia="宋体"/>
        </w:rPr>
        <w:t>hope</w:t>
      </w:r>
      <w:r w:rsidRPr="00E430F6">
        <w:rPr>
          <w:rFonts w:eastAsia="宋体" w:hint="eastAsia"/>
        </w:rPr>
        <w:t>的</w:t>
      </w:r>
      <w:r w:rsidR="009D20F5">
        <w:rPr>
          <w:rFonts w:eastAsia="宋体" w:hint="eastAsia"/>
        </w:rPr>
        <w:t>受词（宾语）</w:t>
      </w:r>
      <w:r w:rsidRPr="00E430F6">
        <w:rPr>
          <w:rFonts w:eastAsia="宋体" w:hint="eastAsia"/>
        </w:rPr>
        <w:t>角色。名词</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与主要</w:t>
      </w:r>
      <w:r w:rsidR="00BF5096">
        <w:rPr>
          <w:rFonts w:eastAsia="宋体" w:hint="eastAsia"/>
        </w:rPr>
        <w:t>从句</w:t>
      </w:r>
      <w:r w:rsidRPr="00E430F6">
        <w:rPr>
          <w:rFonts w:eastAsia="宋体" w:hint="eastAsia"/>
        </w:rPr>
        <w:t>重复，减化时可以省略。再把语气助动词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、无意义的连接词</w:t>
      </w:r>
      <w:r w:rsidRPr="00E430F6">
        <w:rPr>
          <w:rFonts w:eastAsia="宋体"/>
        </w:rPr>
        <w:t>that</w:t>
      </w:r>
      <w:r w:rsidRPr="00E430F6">
        <w:rPr>
          <w:rFonts w:eastAsia="宋体" w:hint="eastAsia"/>
        </w:rPr>
        <w:t>删除掉，就成为：</w:t>
      </w:r>
    </w:p>
    <w:p w:rsidR="00DD2927" w:rsidRPr="00F93A15" w:rsidRDefault="00E430F6" w:rsidP="00182A90">
      <w:pPr>
        <w:spacing w:after="84"/>
        <w:ind w:firstLine="480"/>
      </w:pPr>
      <w:r w:rsidRPr="00E430F6">
        <w:rPr>
          <w:rFonts w:eastAsia="宋体"/>
          <w:u w:val="single"/>
        </w:rPr>
        <w:t>I</w:t>
      </w:r>
      <w:r w:rsidRPr="00E430F6">
        <w:rPr>
          <w:rFonts w:eastAsia="宋体"/>
        </w:rPr>
        <w:t xml:space="preserve"> </w:t>
      </w:r>
      <w:r w:rsidRPr="00E430F6">
        <w:rPr>
          <w:rFonts w:eastAsia="宋体"/>
          <w:u w:val="single"/>
        </w:rPr>
        <w:t>hope</w:t>
      </w:r>
      <w:r w:rsidRPr="00E430F6">
        <w:rPr>
          <w:rFonts w:eastAsia="宋体"/>
        </w:rPr>
        <w:t xml:space="preserve"> [to get a raise next month].</w:t>
      </w:r>
    </w:p>
    <w:p w:rsidR="00DD2927" w:rsidRDefault="00E430F6" w:rsidP="00182A90">
      <w:pPr>
        <w:spacing w:after="84"/>
        <w:ind w:firstLine="480"/>
        <w:rPr>
          <w:rFonts w:eastAsia="PMingLiU"/>
          <w:lang w:eastAsia="zh-TW"/>
        </w:rPr>
      </w:pPr>
      <w:r w:rsidRPr="00E430F6">
        <w:rPr>
          <w:rFonts w:eastAsia="宋体" w:hint="eastAsia"/>
        </w:rPr>
        <w:t>接下来看看，名词</w:t>
      </w:r>
      <w:r w:rsidR="00BF5096">
        <w:rPr>
          <w:rFonts w:eastAsia="宋体" w:hint="eastAsia"/>
        </w:rPr>
        <w:t>从句</w:t>
      </w:r>
      <w:r w:rsidRPr="00E430F6">
        <w:rPr>
          <w:rFonts w:eastAsia="宋体" w:hint="eastAsia"/>
        </w:rPr>
        <w:t>的主词需要交代时可以用什么办法安插：</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would like</w:t>
      </w:r>
      <w:r w:rsidRPr="00E430F6">
        <w:rPr>
          <w:rFonts w:eastAsia="宋体"/>
        </w:rPr>
        <w:t xml:space="preserve"> [that you can go to the concert with me].</w:t>
      </w:r>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（中括号内的部分）同样扮演</w:t>
      </w:r>
      <w:r w:rsidR="009D20F5">
        <w:rPr>
          <w:rFonts w:eastAsia="宋体" w:hint="eastAsia"/>
        </w:rPr>
        <w:t>受词（宾语）</w:t>
      </w:r>
      <w:r w:rsidRPr="00E430F6">
        <w:rPr>
          <w:rFonts w:eastAsia="宋体" w:hint="eastAsia"/>
        </w:rPr>
        <w:t>角色，不过它的主词</w:t>
      </w:r>
      <w:r w:rsidRPr="00E430F6">
        <w:rPr>
          <w:rFonts w:eastAsia="宋体"/>
        </w:rPr>
        <w:t>you</w:t>
      </w:r>
      <w:r w:rsidRPr="00E430F6">
        <w:rPr>
          <w:rFonts w:eastAsia="宋体" w:hint="eastAsia"/>
        </w:rPr>
        <w:t>不重复，必须设法保留下来。因为主要</w:t>
      </w:r>
      <w:r w:rsidR="00BF5096">
        <w:rPr>
          <w:rFonts w:eastAsia="宋体" w:hint="eastAsia"/>
        </w:rPr>
        <w:t>从句</w:t>
      </w:r>
      <w:r w:rsidRPr="00E430F6">
        <w:rPr>
          <w:rFonts w:eastAsia="宋体" w:hint="eastAsia"/>
        </w:rPr>
        <w:t>的动词</w:t>
      </w:r>
      <w:r w:rsidRPr="00E430F6">
        <w:rPr>
          <w:rFonts w:eastAsia="宋体"/>
        </w:rPr>
        <w:t>like</w:t>
      </w:r>
      <w:r w:rsidRPr="00E430F6">
        <w:rPr>
          <w:rFonts w:eastAsia="宋体" w:hint="eastAsia"/>
        </w:rPr>
        <w:t>可以用在</w:t>
      </w:r>
      <w:r w:rsidRPr="00E430F6">
        <w:rPr>
          <w:rFonts w:eastAsia="宋体"/>
        </w:rPr>
        <w:t>S+V+O+C</w:t>
      </w:r>
      <w:r w:rsidRPr="00E430F6">
        <w:rPr>
          <w:rFonts w:eastAsia="宋体" w:hint="eastAsia"/>
        </w:rPr>
        <w:t>的句型中，所以可以把名词</w:t>
      </w:r>
      <w:r w:rsidR="00BF5096">
        <w:rPr>
          <w:rFonts w:eastAsia="宋体" w:hint="eastAsia"/>
        </w:rPr>
        <w:t>从句</w:t>
      </w:r>
      <w:r w:rsidRPr="00E430F6">
        <w:rPr>
          <w:rFonts w:eastAsia="宋体" w:hint="eastAsia"/>
        </w:rPr>
        <w:t>主词</w:t>
      </w:r>
      <w:r w:rsidRPr="00E430F6">
        <w:rPr>
          <w:rFonts w:eastAsia="宋体"/>
        </w:rPr>
        <w:t>you</w:t>
      </w:r>
      <w:r w:rsidRPr="00E430F6">
        <w:rPr>
          <w:rFonts w:eastAsia="宋体" w:hint="eastAsia"/>
        </w:rPr>
        <w:t>安插在</w:t>
      </w:r>
      <w:r w:rsidR="009D20F5">
        <w:rPr>
          <w:rFonts w:eastAsia="宋体" w:hint="eastAsia"/>
        </w:rPr>
        <w:t>受词（宾语）</w:t>
      </w:r>
      <w:r w:rsidRPr="00E430F6">
        <w:rPr>
          <w:rFonts w:eastAsia="宋体" w:hint="eastAsia"/>
        </w:rPr>
        <w:t>位置、动词</w:t>
      </w:r>
      <w:r w:rsidRPr="00E430F6">
        <w:rPr>
          <w:rFonts w:eastAsia="宋体"/>
        </w:rPr>
        <w:t>can go</w:t>
      </w:r>
      <w:r w:rsidRPr="00E430F6">
        <w:rPr>
          <w:rFonts w:eastAsia="宋体" w:hint="eastAsia"/>
        </w:rPr>
        <w:t>减化为</w:t>
      </w:r>
      <w:r w:rsidRPr="00E430F6">
        <w:rPr>
          <w:rFonts w:eastAsia="宋体"/>
        </w:rPr>
        <w:t>to go</w:t>
      </w:r>
      <w:r w:rsidRPr="00E430F6">
        <w:rPr>
          <w:rFonts w:eastAsia="宋体" w:hint="eastAsia"/>
        </w:rPr>
        <w:t>安插在</w:t>
      </w:r>
      <w:r w:rsidR="009D20F5">
        <w:rPr>
          <w:rFonts w:eastAsia="宋体" w:hint="eastAsia"/>
        </w:rPr>
        <w:t>受词（宾语）</w:t>
      </w:r>
      <w:r w:rsidRPr="00E430F6">
        <w:rPr>
          <w:rFonts w:eastAsia="宋体" w:hint="eastAsia"/>
        </w:rPr>
        <w:t>补语位置，如下：</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would like</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to go to the concert with me</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再看一个例子：</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consider</w:t>
      </w:r>
      <w:r w:rsidRPr="00E430F6">
        <w:rPr>
          <w:rFonts w:eastAsia="宋体"/>
        </w:rPr>
        <w:t xml:space="preserve"> </w:t>
      </w:r>
      <w:r w:rsidRPr="00E430F6">
        <w:rPr>
          <w:rFonts w:eastAsia="宋体"/>
          <w:u w:val="single"/>
        </w:rPr>
        <w:t>it</w:t>
      </w:r>
      <w:r w:rsidRPr="00E430F6">
        <w:rPr>
          <w:rFonts w:eastAsia="宋体"/>
        </w:rPr>
        <w:t xml:space="preserve"> </w:t>
      </w:r>
      <w:r w:rsidRPr="00E430F6">
        <w:rPr>
          <w:rFonts w:eastAsia="宋体"/>
          <w:u w:val="single"/>
        </w:rPr>
        <w:t>my duty</w:t>
      </w:r>
      <w:r w:rsidRPr="00E430F6">
        <w:rPr>
          <w:rFonts w:eastAsia="宋体"/>
        </w:rPr>
        <w:t xml:space="preserve"> [that I should support my daugher through college].</w:t>
      </w:r>
    </w:p>
    <w:p w:rsidR="00DD2927" w:rsidRDefault="00E430F6" w:rsidP="00182A90">
      <w:pPr>
        <w:spacing w:after="84"/>
        <w:ind w:firstLine="480"/>
        <w:rPr>
          <w:rFonts w:eastAsia="PMingLiU"/>
          <w:lang w:eastAsia="zh-TW"/>
        </w:rPr>
      </w:pPr>
      <w:r w:rsidRPr="00E430F6">
        <w:rPr>
          <w:rFonts w:eastAsia="宋体" w:hint="eastAsia"/>
        </w:rPr>
        <w:lastRenderedPageBreak/>
        <w:t>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rPr>
        <w:t>it</w:t>
      </w:r>
      <w:r w:rsidRPr="00E430F6">
        <w:rPr>
          <w:rFonts w:eastAsia="宋体" w:hint="eastAsia"/>
        </w:rPr>
        <w:t>是个虚字，它的内容就是后面那个名词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，主词</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重复，减化时可以省略。助动词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、再把无意义的连接词</w:t>
      </w:r>
      <w:r w:rsidRPr="00E430F6">
        <w:rPr>
          <w:rFonts w:eastAsia="宋体"/>
        </w:rPr>
        <w:t>that</w:t>
      </w:r>
      <w:r w:rsidRPr="00E430F6">
        <w:rPr>
          <w:rFonts w:eastAsia="宋体" w:hint="eastAsia"/>
        </w:rPr>
        <w:t>省略掉，结果就是：</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consider</w:t>
      </w:r>
      <w:r w:rsidRPr="00E430F6">
        <w:rPr>
          <w:rFonts w:eastAsia="宋体"/>
        </w:rPr>
        <w:t xml:space="preserve"> </w:t>
      </w:r>
      <w:r w:rsidRPr="00E430F6">
        <w:rPr>
          <w:rFonts w:eastAsia="宋体"/>
          <w:u w:val="single"/>
        </w:rPr>
        <w:t>it</w:t>
      </w:r>
      <w:r w:rsidRPr="00E430F6">
        <w:rPr>
          <w:rFonts w:eastAsia="宋体"/>
        </w:rPr>
        <w:t xml:space="preserve"> </w:t>
      </w:r>
      <w:r w:rsidRPr="00E430F6">
        <w:rPr>
          <w:rFonts w:eastAsia="宋体"/>
          <w:u w:val="single"/>
        </w:rPr>
        <w:t>my duty</w:t>
      </w:r>
      <w:r w:rsidRPr="00E430F6">
        <w:rPr>
          <w:rFonts w:eastAsia="宋体"/>
        </w:rPr>
        <w:t xml:space="preserve"> [to support my daugher through college].</w:t>
      </w:r>
    </w:p>
    <w:p w:rsidR="00DD2927" w:rsidRDefault="00E430F6" w:rsidP="00182A90">
      <w:pPr>
        <w:spacing w:after="84"/>
        <w:ind w:firstLine="480"/>
        <w:rPr>
          <w:rFonts w:eastAsia="PMingLiU"/>
          <w:lang w:eastAsia="zh-TW"/>
        </w:rPr>
      </w:pPr>
      <w:r w:rsidRPr="00E430F6">
        <w:rPr>
          <w:rFonts w:eastAsia="宋体" w:hint="eastAsia"/>
        </w:rPr>
        <w:t>下面这个句型稍有不同：</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[that there will be no mistake].</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hint="eastAsia"/>
        </w:rPr>
        <w:t>是个名词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本身是个倒装句：主词是</w:t>
      </w:r>
      <w:r w:rsidRPr="00E430F6">
        <w:rPr>
          <w:rFonts w:eastAsia="宋体"/>
        </w:rPr>
        <w:t>no mistake</w:t>
      </w:r>
      <w:r w:rsidRPr="00E430F6">
        <w:rPr>
          <w:rFonts w:eastAsia="宋体" w:hint="eastAsia"/>
        </w:rPr>
        <w:t>，动词是</w:t>
      </w:r>
      <w:r w:rsidRPr="00E430F6">
        <w:rPr>
          <w:rFonts w:eastAsia="宋体"/>
        </w:rPr>
        <w:t>will be</w:t>
      </w:r>
      <w:r w:rsidRPr="00E430F6">
        <w:rPr>
          <w:rFonts w:eastAsia="宋体" w:hint="eastAsia"/>
        </w:rPr>
        <w:t>，主词补语</w:t>
      </w:r>
      <w:r w:rsidRPr="00E430F6">
        <w:rPr>
          <w:rFonts w:eastAsia="宋体"/>
        </w:rPr>
        <w:t>there</w:t>
      </w:r>
      <w:r w:rsidRPr="00E430F6">
        <w:rPr>
          <w:rFonts w:eastAsia="宋体" w:hint="eastAsia"/>
        </w:rPr>
        <w:t>倒装到句首构成</w:t>
      </w:r>
      <w:r w:rsidRPr="00E430F6">
        <w:rPr>
          <w:rFonts w:eastAsia="宋体"/>
        </w:rPr>
        <w:t>there is/are</w:t>
      </w:r>
      <w:r w:rsidRPr="00E430F6">
        <w:rPr>
          <w:rFonts w:eastAsia="宋体" w:hint="eastAsia"/>
        </w:rPr>
        <w:t>的句型来表示「存在有」。这个名词</w:t>
      </w:r>
      <w:r w:rsidR="00BF5096">
        <w:rPr>
          <w:rFonts w:eastAsia="宋体" w:hint="eastAsia"/>
        </w:rPr>
        <w:t>从句</w:t>
      </w:r>
      <w:r w:rsidRPr="00E430F6">
        <w:rPr>
          <w:rFonts w:eastAsia="宋体" w:hint="eastAsia"/>
        </w:rPr>
        <w:t>要减化时，必须维持</w:t>
      </w:r>
      <w:r w:rsidRPr="00E430F6">
        <w:rPr>
          <w:rFonts w:eastAsia="宋体"/>
        </w:rPr>
        <w:t>there is/are</w:t>
      </w:r>
      <w:r w:rsidRPr="00E430F6">
        <w:rPr>
          <w:rFonts w:eastAsia="宋体" w:hint="eastAsia"/>
        </w:rPr>
        <w:t>的句型来表示「存在有」，所以只能把助动词</w:t>
      </w:r>
      <w:r w:rsidRPr="00E430F6">
        <w:rPr>
          <w:rFonts w:eastAsia="宋体"/>
        </w:rPr>
        <w:t>will</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，无意义的连接词</w:t>
      </w:r>
      <w:r w:rsidRPr="00E430F6">
        <w:rPr>
          <w:rFonts w:eastAsia="宋体"/>
        </w:rPr>
        <w:t>that</w:t>
      </w:r>
      <w:r w:rsidRPr="00E430F6">
        <w:rPr>
          <w:rFonts w:eastAsia="宋体" w:hint="eastAsia"/>
        </w:rPr>
        <w:t>删掉、其余保留，结果就是：</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[there to be no mistake].</w:t>
      </w:r>
    </w:p>
    <w:p w:rsidR="00DD2927" w:rsidRDefault="00E430F6" w:rsidP="00182A90">
      <w:pPr>
        <w:spacing w:after="84"/>
        <w:ind w:firstLine="480"/>
        <w:rPr>
          <w:rFonts w:eastAsia="PMingLiU"/>
          <w:lang w:eastAsia="zh-TW"/>
        </w:rPr>
      </w:pPr>
      <w:r w:rsidRPr="00E430F6">
        <w:rPr>
          <w:rFonts w:eastAsia="宋体" w:hint="eastAsia"/>
        </w:rPr>
        <w:t>下面这两个句子请比较一下，看看差别在哪里？</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to go</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promised</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to go</w:t>
      </w:r>
      <w:r w:rsidRPr="00E430F6">
        <w:rPr>
          <w:rFonts w:eastAsia="宋体"/>
        </w:rPr>
        <w:t>.</w:t>
      </w:r>
    </w:p>
    <w:p w:rsidR="00DD2927" w:rsidRDefault="00E430F6" w:rsidP="00182A90">
      <w:pPr>
        <w:spacing w:after="84"/>
        <w:ind w:firstLine="480"/>
        <w:rPr>
          <w:lang w:eastAsia="zh-TW"/>
        </w:rPr>
      </w:pPr>
      <w:r w:rsidRPr="00E430F6">
        <w:rPr>
          <w:rFonts w:eastAsia="宋体" w:hint="eastAsia"/>
        </w:rPr>
        <w:t>两个句子看起来差不多，为什么一个是「你去」、一个是「我去」，意思有这么大的差别？关键在于句型并不一样。上面第</w:t>
      </w:r>
      <w:r w:rsidRPr="00E430F6">
        <w:rPr>
          <w:rFonts w:eastAsia="宋体"/>
        </w:rPr>
        <w:t>1</w:t>
      </w:r>
      <w:r w:rsidRPr="00E430F6">
        <w:rPr>
          <w:rFonts w:eastAsia="宋体" w:hint="eastAsia"/>
        </w:rPr>
        <w:t>句是</w:t>
      </w:r>
      <w:r w:rsidRPr="00E430F6">
        <w:rPr>
          <w:rFonts w:eastAsia="宋体"/>
        </w:rPr>
        <w:t>S+V+O+C</w:t>
      </w:r>
      <w:r w:rsidRPr="00E430F6">
        <w:rPr>
          <w:rFonts w:eastAsia="宋体" w:hint="eastAsia"/>
        </w:rPr>
        <w:t>的句型，</w:t>
      </w:r>
      <w:r w:rsidRPr="00E430F6">
        <w:rPr>
          <w:rFonts w:eastAsia="宋体"/>
        </w:rPr>
        <w:t>to go</w:t>
      </w:r>
      <w:r w:rsidRPr="00E430F6">
        <w:rPr>
          <w:rFonts w:eastAsia="宋体" w:hint="eastAsia"/>
        </w:rPr>
        <w:t>是</w:t>
      </w:r>
      <w:r w:rsidRPr="00E430F6">
        <w:rPr>
          <w:rFonts w:eastAsia="宋体"/>
        </w:rPr>
        <w:t>you</w:t>
      </w:r>
      <w:r w:rsidRPr="00E430F6">
        <w:rPr>
          <w:rFonts w:eastAsia="宋体" w:hint="eastAsia"/>
        </w:rPr>
        <w:t>的</w:t>
      </w:r>
      <w:r w:rsidR="009D20F5">
        <w:rPr>
          <w:rFonts w:eastAsia="宋体" w:hint="eastAsia"/>
        </w:rPr>
        <w:t>受词（宾语）</w:t>
      </w:r>
      <w:r w:rsidRPr="00E430F6">
        <w:rPr>
          <w:rFonts w:eastAsia="宋体" w:hint="eastAsia"/>
        </w:rPr>
        <w:t>补语，来自于</w:t>
      </w:r>
      <w:r w:rsidRPr="00E430F6">
        <w:rPr>
          <w:rFonts w:eastAsia="宋体"/>
        </w:rPr>
        <w:t>you should go</w:t>
      </w:r>
      <w:r w:rsidRPr="00E430F6">
        <w:rPr>
          <w:rFonts w:eastAsia="宋体" w:hint="eastAsia"/>
        </w:rPr>
        <w:t>，所以是「你去」。这个句子可以还原如下：</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[that you should go].</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减化时把主词</w:t>
      </w:r>
      <w:r w:rsidRPr="00E430F6">
        <w:rPr>
          <w:rFonts w:eastAsia="宋体"/>
        </w:rPr>
        <w:t>you</w:t>
      </w:r>
      <w:r w:rsidRPr="00E430F6">
        <w:rPr>
          <w:rFonts w:eastAsia="宋体" w:hint="eastAsia"/>
        </w:rPr>
        <w:t>安插在</w:t>
      </w:r>
      <w:r w:rsidR="009D20F5">
        <w:rPr>
          <w:rFonts w:eastAsia="宋体" w:hint="eastAsia"/>
        </w:rPr>
        <w:t>受词（宾语）</w:t>
      </w:r>
      <w:r w:rsidRPr="00E430F6">
        <w:rPr>
          <w:rFonts w:eastAsia="宋体" w:hint="eastAsia"/>
        </w:rPr>
        <w:t>位置，动词词组</w:t>
      </w:r>
      <w:r w:rsidRPr="00E430F6">
        <w:rPr>
          <w:rFonts w:eastAsia="宋体"/>
        </w:rPr>
        <w:t>should go</w:t>
      </w:r>
      <w:r w:rsidRPr="00E430F6">
        <w:rPr>
          <w:rFonts w:eastAsia="宋体" w:hint="eastAsia"/>
        </w:rPr>
        <w:t>减化为</w:t>
      </w:r>
      <w:r w:rsidR="00750148">
        <w:rPr>
          <w:rFonts w:eastAsia="宋体" w:hint="eastAsia"/>
        </w:rPr>
        <w:t>动词不定式</w:t>
      </w:r>
      <w:r w:rsidRPr="00E430F6">
        <w:rPr>
          <w:rFonts w:eastAsia="宋体"/>
        </w:rPr>
        <w:t>to go</w:t>
      </w:r>
      <w:r w:rsidRPr="00E430F6">
        <w:rPr>
          <w:rFonts w:eastAsia="宋体" w:hint="eastAsia"/>
        </w:rPr>
        <w:t>当</w:t>
      </w:r>
      <w:r w:rsidR="009D20F5">
        <w:rPr>
          <w:rFonts w:eastAsia="宋体" w:hint="eastAsia"/>
        </w:rPr>
        <w:t>受词（宾语）</w:t>
      </w:r>
      <w:r w:rsidRPr="00E430F6">
        <w:rPr>
          <w:rFonts w:eastAsia="宋体" w:hint="eastAsia"/>
        </w:rPr>
        <w:t>补语使用，再把无意义的连接词省掉，结果就是上面的第</w:t>
      </w:r>
      <w:r w:rsidRPr="00E430F6">
        <w:rPr>
          <w:rFonts w:eastAsia="宋体"/>
        </w:rPr>
        <w:t>1</w:t>
      </w:r>
      <w:r w:rsidRPr="00E430F6">
        <w:rPr>
          <w:rFonts w:eastAsia="宋体" w:hint="eastAsia"/>
        </w:rPr>
        <w:t>句</w:t>
      </w:r>
      <w:r w:rsidRPr="00E430F6">
        <w:rPr>
          <w:rFonts w:eastAsia="宋体"/>
        </w:rPr>
        <w:t>I want you to go</w:t>
      </w:r>
      <w:r w:rsidRPr="00E430F6">
        <w:rPr>
          <w:rFonts w:eastAsia="宋体" w:hint="eastAsia"/>
        </w:rPr>
        <w:t>。第</w:t>
      </w:r>
      <w:r w:rsidRPr="00E430F6">
        <w:rPr>
          <w:rFonts w:eastAsia="宋体"/>
        </w:rPr>
        <w:t>2</w:t>
      </w:r>
      <w:r w:rsidRPr="00E430F6">
        <w:rPr>
          <w:rFonts w:eastAsia="宋体" w:hint="eastAsia"/>
        </w:rPr>
        <w:t>句则是</w:t>
      </w:r>
      <w:r w:rsidRPr="00E430F6">
        <w:rPr>
          <w:rFonts w:eastAsia="宋体"/>
        </w:rPr>
        <w:t>S+V+O+O</w:t>
      </w:r>
      <w:r w:rsidRPr="00E430F6">
        <w:rPr>
          <w:rFonts w:eastAsia="宋体" w:hint="eastAsia"/>
        </w:rPr>
        <w:t>的句型：第一个</w:t>
      </w:r>
      <w:r w:rsidR="009D20F5">
        <w:rPr>
          <w:rFonts w:eastAsia="宋体" w:hint="eastAsia"/>
        </w:rPr>
        <w:t>受词（宾语）</w:t>
      </w:r>
      <w:r w:rsidRPr="00E430F6">
        <w:rPr>
          <w:rFonts w:eastAsia="宋体" w:hint="eastAsia"/>
        </w:rPr>
        <w:t>是</w:t>
      </w:r>
      <w:r w:rsidRPr="00E430F6">
        <w:rPr>
          <w:rFonts w:eastAsia="宋体"/>
        </w:rPr>
        <w:t>you</w:t>
      </w:r>
      <w:r w:rsidRPr="00E430F6">
        <w:rPr>
          <w:rFonts w:eastAsia="宋体" w:hint="eastAsia"/>
        </w:rPr>
        <w:t>，表示「承诺的对象」，第二个</w:t>
      </w:r>
      <w:r w:rsidR="009D20F5">
        <w:rPr>
          <w:rFonts w:eastAsia="宋体" w:hint="eastAsia"/>
        </w:rPr>
        <w:t>受词（宾语）</w:t>
      </w:r>
      <w:r w:rsidRPr="00E430F6">
        <w:rPr>
          <w:rFonts w:eastAsia="宋体" w:hint="eastAsia"/>
        </w:rPr>
        <w:t>是</w:t>
      </w:r>
      <w:r w:rsidRPr="00E430F6">
        <w:rPr>
          <w:rFonts w:eastAsia="宋体"/>
        </w:rPr>
        <w:t>to go</w:t>
      </w:r>
      <w:r w:rsidRPr="00E430F6">
        <w:rPr>
          <w:rFonts w:eastAsia="宋体" w:hint="eastAsia"/>
        </w:rPr>
        <w:t>，表示「承诺要做的事情」。亦即，第</w:t>
      </w:r>
      <w:r w:rsidRPr="00E430F6">
        <w:rPr>
          <w:rFonts w:eastAsia="宋体"/>
        </w:rPr>
        <w:t>2</w:t>
      </w:r>
      <w:r w:rsidRPr="00E430F6">
        <w:rPr>
          <w:rFonts w:eastAsia="宋体" w:hint="eastAsia"/>
        </w:rPr>
        <w:t>句可以还原如下：</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promised</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that I would go</w:t>
      </w:r>
      <w:r w:rsidRPr="00E430F6">
        <w:rPr>
          <w:rFonts w:eastAsia="宋体"/>
        </w:rPr>
        <w:t>.</w:t>
      </w:r>
    </w:p>
    <w:p w:rsidR="00DD2927" w:rsidRDefault="00E430F6" w:rsidP="00182A90">
      <w:pPr>
        <w:spacing w:after="84"/>
        <w:ind w:firstLine="480"/>
        <w:rPr>
          <w:lang w:eastAsia="zh-TW"/>
        </w:rPr>
      </w:pPr>
      <w:r w:rsidRPr="00E430F6">
        <w:rPr>
          <w:rFonts w:eastAsia="宋体" w:hint="eastAsia"/>
        </w:rPr>
        <w:t>第二个</w:t>
      </w:r>
      <w:r w:rsidR="009D20F5">
        <w:rPr>
          <w:rFonts w:eastAsia="宋体" w:hint="eastAsia"/>
        </w:rPr>
        <w:t>受词（宾语）</w:t>
      </w:r>
      <w:r w:rsidRPr="00E430F6">
        <w:rPr>
          <w:rFonts w:eastAsia="宋体" w:hint="eastAsia"/>
        </w:rPr>
        <w:t>是名词</w:t>
      </w:r>
      <w:r w:rsidR="00BF5096">
        <w:rPr>
          <w:rFonts w:eastAsia="宋体" w:hint="eastAsia"/>
        </w:rPr>
        <w:t>从句</w:t>
      </w:r>
      <w:r w:rsidRPr="00E430F6">
        <w:rPr>
          <w:rFonts w:eastAsia="宋体"/>
        </w:rPr>
        <w:t>that I would go</w:t>
      </w:r>
      <w:r w:rsidRPr="00E430F6">
        <w:rPr>
          <w:rFonts w:eastAsia="宋体" w:hint="eastAsia"/>
        </w:rPr>
        <w:t>。减化时把和主要</w:t>
      </w:r>
      <w:r w:rsidR="00BF5096">
        <w:rPr>
          <w:rFonts w:eastAsia="宋体" w:hint="eastAsia"/>
        </w:rPr>
        <w:t>从句</w:t>
      </w:r>
      <w:r w:rsidRPr="00E430F6">
        <w:rPr>
          <w:rFonts w:eastAsia="宋体" w:hint="eastAsia"/>
        </w:rPr>
        <w:t>相同的主词</w:t>
      </w:r>
      <w:r w:rsidRPr="00E430F6">
        <w:rPr>
          <w:rFonts w:eastAsia="宋体"/>
        </w:rPr>
        <w:t>I</w:t>
      </w:r>
      <w:r w:rsidRPr="00E430F6">
        <w:rPr>
          <w:rFonts w:eastAsia="宋体" w:hint="eastAsia"/>
        </w:rPr>
        <w:t>省掉、助动词</w:t>
      </w:r>
      <w:r w:rsidRPr="00E430F6">
        <w:rPr>
          <w:rFonts w:eastAsia="宋体"/>
        </w:rPr>
        <w:t>would</w:t>
      </w:r>
      <w:r w:rsidRPr="00E430F6">
        <w:rPr>
          <w:rFonts w:eastAsia="宋体" w:hint="eastAsia"/>
        </w:rPr>
        <w:t>减化为</w:t>
      </w:r>
      <w:r w:rsidRPr="00E430F6">
        <w:rPr>
          <w:rFonts w:eastAsia="宋体"/>
        </w:rPr>
        <w:t>to</w:t>
      </w:r>
      <w:r w:rsidRPr="00E430F6">
        <w:rPr>
          <w:rFonts w:eastAsia="宋体" w:hint="eastAsia"/>
        </w:rPr>
        <w:t>，结果就是上面第</w:t>
      </w:r>
      <w:r w:rsidRPr="00E430F6">
        <w:rPr>
          <w:rFonts w:eastAsia="宋体"/>
        </w:rPr>
        <w:t>2</w:t>
      </w:r>
      <w:r w:rsidRPr="00E430F6">
        <w:rPr>
          <w:rFonts w:eastAsia="宋体" w:hint="eastAsia"/>
        </w:rPr>
        <w:t>句</w:t>
      </w:r>
      <w:r w:rsidRPr="00E430F6">
        <w:rPr>
          <w:rFonts w:eastAsia="宋体"/>
        </w:rPr>
        <w:t>I promised you to go</w:t>
      </w:r>
      <w:r w:rsidRPr="00E430F6">
        <w:rPr>
          <w:rFonts w:eastAsia="宋体" w:hint="eastAsia"/>
        </w:rPr>
        <w:t>。</w:t>
      </w:r>
    </w:p>
    <w:p w:rsidR="007760DD" w:rsidRDefault="007760DD" w:rsidP="00182A90">
      <w:pPr>
        <w:spacing w:after="84"/>
        <w:ind w:firstLine="480"/>
        <w:rPr>
          <w:rFonts w:eastAsia="宋体"/>
        </w:rPr>
      </w:pPr>
    </w:p>
    <w:p w:rsidR="00DD2927" w:rsidRDefault="00E430F6" w:rsidP="00182A90">
      <w:pPr>
        <w:spacing w:after="84"/>
        <w:ind w:firstLine="480"/>
        <w:rPr>
          <w:rFonts w:eastAsia="PMingLiU"/>
          <w:lang w:eastAsia="zh-TW"/>
        </w:rPr>
      </w:pPr>
      <w:r w:rsidRPr="00E430F6">
        <w:rPr>
          <w:rFonts w:eastAsia="宋体" w:hint="eastAsia"/>
        </w:rPr>
        <w:t>下面这两个句子也可以比较一下，顺便观察</w:t>
      </w:r>
      <w:r w:rsidR="00750148">
        <w:rPr>
          <w:rFonts w:eastAsia="宋体" w:hint="eastAsia"/>
        </w:rPr>
        <w:t>动词不定式</w:t>
      </w:r>
      <w:r w:rsidRPr="00E430F6">
        <w:rPr>
          <w:rFonts w:eastAsia="宋体" w:hint="eastAsia"/>
        </w:rPr>
        <w:t>后面配合现在分词（</w:t>
      </w:r>
      <w:r w:rsidRPr="00E430F6">
        <w:rPr>
          <w:rFonts w:eastAsia="宋体"/>
        </w:rPr>
        <w:t>to be Ving</w:t>
      </w:r>
      <w:r w:rsidRPr="00E430F6">
        <w:rPr>
          <w:rFonts w:eastAsia="宋体" w:hint="eastAsia"/>
        </w:rPr>
        <w:t>）表达进行状态的用法：</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don’t want</w:t>
      </w:r>
      <w:r w:rsidRPr="00E430F6">
        <w:rPr>
          <w:rFonts w:eastAsia="宋体"/>
        </w:rPr>
        <w:t xml:space="preserve"> [to be sitting here all day].</w:t>
      </w:r>
    </w:p>
    <w:p w:rsidR="00785232" w:rsidRPr="00785232" w:rsidRDefault="00E430F6" w:rsidP="00182A90">
      <w:pPr>
        <w:pStyle w:val="Preface"/>
        <w:spacing w:after="84"/>
        <w:ind w:firstLine="480"/>
        <w:rPr>
          <w:lang w:eastAsia="zh-TW"/>
        </w:rPr>
      </w:pPr>
      <w:r w:rsidRPr="00E430F6">
        <w:t xml:space="preserve">  S   V        O </w:t>
      </w:r>
      <w:r w:rsidRPr="00E430F6">
        <w:rPr>
          <w:rFonts w:hint="eastAsia"/>
        </w:rPr>
        <w:t>减化名词</w:t>
      </w:r>
      <w:r w:rsidR="00BF5096">
        <w:rPr>
          <w:rFonts w:hint="eastAsia"/>
        </w:rPr>
        <w:t>从句</w:t>
      </w:r>
    </w:p>
    <w:p w:rsidR="00DD2927" w:rsidRDefault="00E430F6" w:rsidP="00182A90">
      <w:pPr>
        <w:pStyle w:val="Preface"/>
        <w:spacing w:after="84"/>
        <w:ind w:firstLine="480"/>
        <w:rPr>
          <w:lang w:eastAsia="zh-TW"/>
        </w:rPr>
      </w:pPr>
      <w:r w:rsidRPr="00E430F6">
        <w:t xml:space="preserve">  </w:t>
      </w:r>
      <w:r w:rsidRPr="00E430F6">
        <w:rPr>
          <w:rFonts w:hint="eastAsia"/>
        </w:rPr>
        <w:t>我不希望整天一直在这里枯坐。</w:t>
      </w:r>
    </w:p>
    <w:p w:rsidR="00785232" w:rsidRPr="00785232" w:rsidRDefault="00E430F6" w:rsidP="00182A90">
      <w:pPr>
        <w:spacing w:after="84"/>
        <w:ind w:firstLine="480"/>
        <w:rPr>
          <w:lang w:eastAsia="zh-TW"/>
        </w:rPr>
      </w:pPr>
      <w:r w:rsidRPr="00E430F6">
        <w:rPr>
          <w:rFonts w:eastAsia="宋体"/>
        </w:rPr>
        <w:lastRenderedPageBreak/>
        <w:t xml:space="preserve">2. </w:t>
      </w:r>
      <w:r w:rsidRPr="00E430F6">
        <w:rPr>
          <w:rFonts w:eastAsia="宋体"/>
          <w:u w:val="single"/>
        </w:rPr>
        <w:t>I</w:t>
      </w:r>
      <w:r w:rsidRPr="00E430F6">
        <w:rPr>
          <w:rFonts w:eastAsia="宋体"/>
        </w:rPr>
        <w:t xml:space="preserve"> </w:t>
      </w:r>
      <w:r w:rsidRPr="00E430F6">
        <w:rPr>
          <w:rFonts w:eastAsia="宋体"/>
          <w:u w:val="single"/>
        </w:rPr>
        <w:t>don’t want</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to be sitting here all day</w:t>
      </w:r>
      <w:r w:rsidRPr="00E430F6">
        <w:rPr>
          <w:rFonts w:eastAsia="宋体"/>
        </w:rPr>
        <w:t>.</w:t>
      </w:r>
    </w:p>
    <w:p w:rsidR="00785232" w:rsidRPr="00785232" w:rsidRDefault="00E430F6" w:rsidP="00182A90">
      <w:pPr>
        <w:pStyle w:val="Preface"/>
        <w:spacing w:after="84"/>
        <w:ind w:firstLine="480"/>
        <w:rPr>
          <w:rFonts w:eastAsia="PMingLiU"/>
          <w:lang w:eastAsia="zh-TW"/>
        </w:rPr>
      </w:pPr>
      <w:r w:rsidRPr="00E430F6">
        <w:t xml:space="preserve">  S    V    </w:t>
      </w:r>
      <w:r w:rsidR="007B124A">
        <w:rPr>
          <w:rFonts w:hint="eastAsia"/>
        </w:rPr>
        <w:t xml:space="preserve"> </w:t>
      </w:r>
      <w:r w:rsidRPr="00E430F6">
        <w:t>O         C</w:t>
      </w:r>
    </w:p>
    <w:p w:rsidR="00DD2927" w:rsidRDefault="00E430F6" w:rsidP="00182A90">
      <w:pPr>
        <w:pStyle w:val="Preface"/>
        <w:spacing w:after="84"/>
        <w:ind w:firstLine="480"/>
        <w:rPr>
          <w:rFonts w:eastAsia="PMingLiU"/>
          <w:lang w:eastAsia="zh-TW"/>
        </w:rPr>
      </w:pPr>
      <w:r w:rsidRPr="00E430F6">
        <w:t xml:space="preserve">  </w:t>
      </w:r>
      <w:r w:rsidRPr="00E430F6">
        <w:rPr>
          <w:rFonts w:hint="eastAsia"/>
        </w:rPr>
        <w:t>我不希望你整天一直在这里枯坐。</w:t>
      </w:r>
    </w:p>
    <w:p w:rsidR="00DD2927"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句可以还原为：</w:t>
      </w:r>
    </w:p>
    <w:p w:rsidR="00785232" w:rsidRPr="00785232" w:rsidRDefault="00E430F6" w:rsidP="00182A90">
      <w:pPr>
        <w:spacing w:after="84"/>
        <w:ind w:firstLine="480"/>
        <w:rPr>
          <w:rFonts w:eastAsia="PMingLiU"/>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don’t want</w:t>
      </w:r>
      <w:r w:rsidRPr="00E430F6">
        <w:rPr>
          <w:rFonts w:eastAsia="宋体"/>
        </w:rPr>
        <w:t xml:space="preserve"> [that I should be sitting here all day].</w:t>
      </w:r>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（中括号内的部分）当中用到现在分词</w:t>
      </w:r>
      <w:r w:rsidRPr="00E430F6">
        <w:rPr>
          <w:rFonts w:eastAsia="宋体"/>
        </w:rPr>
        <w:t>sitting</w:t>
      </w:r>
      <w:r w:rsidRPr="00E430F6">
        <w:rPr>
          <w:rFonts w:eastAsia="宋体" w:hint="eastAsia"/>
        </w:rPr>
        <w:t>来表达进行状态（意思是「一直坐」），动词部分仍然有语气助动词（</w:t>
      </w:r>
      <w:r w:rsidRPr="00E430F6">
        <w:rPr>
          <w:rFonts w:eastAsia="宋体"/>
        </w:rPr>
        <w:t>should</w:t>
      </w:r>
      <w:r w:rsidRPr="00E430F6">
        <w:rPr>
          <w:rFonts w:eastAsia="宋体" w:hint="eastAsia"/>
        </w:rPr>
        <w:t>）。减化的做法是省略掉重复的主词</w:t>
      </w:r>
      <w:r w:rsidRPr="00E430F6">
        <w:rPr>
          <w:rFonts w:eastAsia="宋体"/>
        </w:rPr>
        <w:t>I</w:t>
      </w:r>
      <w:r w:rsidRPr="00E430F6">
        <w:rPr>
          <w:rFonts w:eastAsia="宋体" w:hint="eastAsia"/>
        </w:rPr>
        <w:t>，动词词组</w:t>
      </w:r>
      <w:r w:rsidRPr="00E430F6">
        <w:rPr>
          <w:rFonts w:eastAsia="宋体"/>
        </w:rPr>
        <w:t>should be</w:t>
      </w:r>
      <w:r w:rsidRPr="00E430F6">
        <w:rPr>
          <w:rFonts w:eastAsia="宋体" w:hint="eastAsia"/>
        </w:rPr>
        <w:t>减化为</w:t>
      </w:r>
      <w:r w:rsidR="00750148">
        <w:rPr>
          <w:rFonts w:eastAsia="宋体" w:hint="eastAsia"/>
        </w:rPr>
        <w:t>动词不定式</w:t>
      </w:r>
      <w:r w:rsidRPr="00E430F6">
        <w:rPr>
          <w:rFonts w:eastAsia="宋体"/>
        </w:rPr>
        <w:t>to be</w:t>
      </w:r>
      <w:r w:rsidRPr="00E430F6">
        <w:rPr>
          <w:rFonts w:eastAsia="宋体" w:hint="eastAsia"/>
        </w:rPr>
        <w:t>，再省略掉连接词</w:t>
      </w:r>
      <w:r w:rsidRPr="00E430F6">
        <w:rPr>
          <w:rFonts w:eastAsia="宋体"/>
        </w:rPr>
        <w:t>that</w:t>
      </w:r>
      <w:r w:rsidRPr="00E430F6">
        <w:rPr>
          <w:rFonts w:eastAsia="宋体" w:hint="eastAsia"/>
        </w:rPr>
        <w:t>，整个名词</w:t>
      </w:r>
      <w:r w:rsidR="00BF5096">
        <w:rPr>
          <w:rFonts w:eastAsia="宋体" w:hint="eastAsia"/>
        </w:rPr>
        <w:t>从句</w:t>
      </w:r>
      <w:r w:rsidRPr="00E430F6">
        <w:rPr>
          <w:rFonts w:eastAsia="宋体" w:hint="eastAsia"/>
        </w:rPr>
        <w:t>减化为</w:t>
      </w:r>
      <w:r w:rsidR="00750148">
        <w:rPr>
          <w:rFonts w:eastAsia="宋体" w:hint="eastAsia"/>
        </w:rPr>
        <w:t>动词不定式</w:t>
      </w:r>
      <w:r w:rsidRPr="00E430F6">
        <w:rPr>
          <w:rFonts w:eastAsia="宋体"/>
        </w:rPr>
        <w:t>to be sitting here all day</w:t>
      </w:r>
      <w:r w:rsidRPr="00E430F6">
        <w:rPr>
          <w:rFonts w:eastAsia="宋体" w:hint="eastAsia"/>
        </w:rPr>
        <w:t>取代原本的名词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使用，结果就是上列第</w:t>
      </w:r>
      <w:r w:rsidRPr="00E430F6">
        <w:rPr>
          <w:rFonts w:eastAsia="宋体"/>
        </w:rPr>
        <w:t>1</w:t>
      </w:r>
      <w:r w:rsidRPr="00E430F6">
        <w:rPr>
          <w:rFonts w:eastAsia="宋体" w:hint="eastAsia"/>
        </w:rPr>
        <w:t>句</w:t>
      </w:r>
      <w:r w:rsidRPr="00E430F6">
        <w:rPr>
          <w:rFonts w:eastAsia="宋体"/>
        </w:rPr>
        <w:t>I don’t want to be sitting here all day</w:t>
      </w:r>
      <w:r w:rsidRPr="00E430F6">
        <w:rPr>
          <w:rFonts w:eastAsia="宋体" w:hint="eastAsia"/>
        </w:rPr>
        <w:t>。第</w:t>
      </w:r>
      <w:r w:rsidRPr="00E430F6">
        <w:rPr>
          <w:rFonts w:eastAsia="宋体"/>
        </w:rPr>
        <w:t>2</w:t>
      </w:r>
      <w:r w:rsidRPr="00E430F6">
        <w:rPr>
          <w:rFonts w:eastAsia="宋体" w:hint="eastAsia"/>
        </w:rPr>
        <w:t>句则可以还原如下：</w:t>
      </w:r>
    </w:p>
    <w:p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don’t want</w:t>
      </w:r>
      <w:r w:rsidRPr="00E430F6">
        <w:rPr>
          <w:rFonts w:eastAsia="宋体"/>
        </w:rPr>
        <w:t xml:space="preserve"> [that you should be sitting here all day].</w:t>
      </w:r>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（中括号内的部分）当</w:t>
      </w:r>
      <w:r w:rsidR="009D20F5">
        <w:rPr>
          <w:rFonts w:eastAsia="宋体" w:hint="eastAsia"/>
        </w:rPr>
        <w:t>受词（宾语）</w:t>
      </w:r>
      <w:r w:rsidRPr="00E430F6">
        <w:rPr>
          <w:rFonts w:eastAsia="宋体" w:hint="eastAsia"/>
        </w:rPr>
        <w:t>使用，里面用到现在分词（</w:t>
      </w:r>
      <w:r w:rsidRPr="00E430F6">
        <w:rPr>
          <w:rFonts w:eastAsia="宋体"/>
        </w:rPr>
        <w:t>sitting</w:t>
      </w:r>
      <w:r w:rsidRPr="00E430F6">
        <w:rPr>
          <w:rFonts w:eastAsia="宋体" w:hint="eastAsia"/>
        </w:rPr>
        <w:t>）来表达进行状态。因为这个名词</w:t>
      </w:r>
      <w:r w:rsidR="00BF5096">
        <w:rPr>
          <w:rFonts w:eastAsia="宋体" w:hint="eastAsia"/>
        </w:rPr>
        <w:t>从句</w:t>
      </w:r>
      <w:r w:rsidRPr="00E430F6">
        <w:rPr>
          <w:rFonts w:eastAsia="宋体" w:hint="eastAsia"/>
        </w:rPr>
        <w:t>的主词是</w:t>
      </w:r>
      <w:r w:rsidRPr="00E430F6">
        <w:rPr>
          <w:rFonts w:eastAsia="宋体"/>
        </w:rPr>
        <w:t>you</w:t>
      </w:r>
      <w:r w:rsidRPr="00E430F6">
        <w:rPr>
          <w:rFonts w:eastAsia="宋体" w:hint="eastAsia"/>
        </w:rPr>
        <w:t>，和主要</w:t>
      </w:r>
      <w:r w:rsidR="00BF5096">
        <w:rPr>
          <w:rFonts w:eastAsia="宋体" w:hint="eastAsia"/>
        </w:rPr>
        <w:t>从句</w:t>
      </w:r>
      <w:r w:rsidRPr="00E430F6">
        <w:rPr>
          <w:rFonts w:eastAsia="宋体" w:hint="eastAsia"/>
        </w:rPr>
        <w:t>并不重复，所以把它安插在</w:t>
      </w:r>
      <w:r w:rsidR="009D20F5">
        <w:rPr>
          <w:rFonts w:eastAsia="宋体" w:hint="eastAsia"/>
        </w:rPr>
        <w:t>受词（宾语）</w:t>
      </w:r>
      <w:r w:rsidRPr="00E430F6">
        <w:rPr>
          <w:rFonts w:eastAsia="宋体" w:hint="eastAsia"/>
        </w:rPr>
        <w:t>位置保留下来。动词词组</w:t>
      </w:r>
      <w:r w:rsidRPr="00E430F6">
        <w:rPr>
          <w:rFonts w:eastAsia="宋体"/>
        </w:rPr>
        <w:t>should be</w:t>
      </w:r>
      <w:r w:rsidRPr="00E430F6">
        <w:rPr>
          <w:rFonts w:eastAsia="宋体" w:hint="eastAsia"/>
        </w:rPr>
        <w:t>仍然减化为</w:t>
      </w:r>
      <w:r w:rsidR="00750148">
        <w:rPr>
          <w:rFonts w:eastAsia="宋体" w:hint="eastAsia"/>
        </w:rPr>
        <w:t>动词不定式</w:t>
      </w:r>
      <w:r w:rsidRPr="00E430F6">
        <w:rPr>
          <w:rFonts w:eastAsia="宋体"/>
        </w:rPr>
        <w:t>to be</w:t>
      </w:r>
      <w:r w:rsidRPr="00E430F6">
        <w:rPr>
          <w:rFonts w:eastAsia="宋体" w:hint="eastAsia"/>
        </w:rPr>
        <w:t>，放在</w:t>
      </w:r>
      <w:r w:rsidR="009D20F5">
        <w:rPr>
          <w:rFonts w:eastAsia="宋体" w:hint="eastAsia"/>
        </w:rPr>
        <w:t>受词（宾语）</w:t>
      </w:r>
      <w:r w:rsidRPr="00E430F6">
        <w:rPr>
          <w:rFonts w:eastAsia="宋体" w:hint="eastAsia"/>
        </w:rPr>
        <w:t>补语位置（当形容词使用），整个句子变成</w:t>
      </w:r>
      <w:r w:rsidRPr="00E430F6">
        <w:rPr>
          <w:rFonts w:eastAsia="宋体"/>
        </w:rPr>
        <w:t>S+V+O+C</w:t>
      </w:r>
      <w:r w:rsidRPr="00E430F6">
        <w:rPr>
          <w:rFonts w:eastAsia="宋体" w:hint="eastAsia"/>
        </w:rPr>
        <w:t>的句型（</w:t>
      </w:r>
      <w:r w:rsidRPr="00E430F6">
        <w:rPr>
          <w:rFonts w:eastAsia="宋体"/>
        </w:rPr>
        <w:t>I don’t want you to be sitting here all day</w:t>
      </w:r>
      <w:r w:rsidRPr="00E430F6">
        <w:rPr>
          <w:rFonts w:eastAsia="宋体" w:hint="eastAsia"/>
        </w:rPr>
        <w:t>，上列第</w:t>
      </w:r>
      <w:r w:rsidRPr="00E430F6">
        <w:rPr>
          <w:rFonts w:eastAsia="宋体"/>
        </w:rPr>
        <w:t>2</w:t>
      </w:r>
      <w:r w:rsidRPr="00E430F6">
        <w:rPr>
          <w:rFonts w:eastAsia="宋体" w:hint="eastAsia"/>
        </w:rPr>
        <w:t>句）。</w:t>
      </w:r>
    </w:p>
    <w:p w:rsidR="00DD2927" w:rsidRDefault="00E430F6" w:rsidP="00182A90">
      <w:pPr>
        <w:spacing w:after="84"/>
        <w:ind w:firstLine="480"/>
        <w:rPr>
          <w:rFonts w:eastAsia="PMingLiU"/>
          <w:lang w:eastAsia="zh-TW"/>
        </w:rPr>
      </w:pPr>
      <w:r w:rsidRPr="00E430F6">
        <w:rPr>
          <w:rFonts w:eastAsia="宋体" w:hint="eastAsia"/>
        </w:rPr>
        <w:t>接下来看看</w:t>
      </w:r>
      <w:r w:rsidR="00750148">
        <w:rPr>
          <w:rFonts w:eastAsia="宋体" w:hint="eastAsia"/>
        </w:rPr>
        <w:t>动词不定式</w:t>
      </w:r>
      <w:r w:rsidRPr="00E430F6">
        <w:rPr>
          <w:rFonts w:eastAsia="宋体" w:hint="eastAsia"/>
        </w:rPr>
        <w:t>配合过去分词（</w:t>
      </w:r>
      <w:r w:rsidRPr="00E430F6">
        <w:rPr>
          <w:rFonts w:eastAsia="宋体"/>
        </w:rPr>
        <w:t>to be Ven</w:t>
      </w:r>
      <w:r w:rsidRPr="00E430F6">
        <w:rPr>
          <w:rFonts w:eastAsia="宋体" w:hint="eastAsia"/>
        </w:rPr>
        <w:t>）表达被动语态的用法：</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[that this should be done as soon as possible].</w:t>
      </w:r>
    </w:p>
    <w:p w:rsidR="00DD2927" w:rsidRDefault="00E430F6" w:rsidP="00182A90">
      <w:pPr>
        <w:spacing w:after="84"/>
        <w:ind w:firstLine="480"/>
        <w:rPr>
          <w:rFonts w:eastAsia="PMingLiU"/>
          <w:lang w:eastAsia="zh-TW"/>
        </w:rPr>
      </w:pPr>
      <w:r w:rsidRPr="00E430F6">
        <w:rPr>
          <w:rFonts w:eastAsia="宋体" w:hint="eastAsia"/>
        </w:rPr>
        <w:t>中括号内的部分是个名词</w:t>
      </w:r>
      <w:r w:rsidR="00BF5096">
        <w:rPr>
          <w:rFonts w:eastAsia="宋体" w:hint="eastAsia"/>
        </w:rPr>
        <w:t>从句</w:t>
      </w:r>
      <w:r w:rsidRPr="00E430F6">
        <w:rPr>
          <w:rFonts w:eastAsia="宋体" w:hint="eastAsia"/>
        </w:rPr>
        <w:t>，扮演及物动词</w:t>
      </w:r>
      <w:r w:rsidRPr="00E430F6">
        <w:rPr>
          <w:rFonts w:eastAsia="宋体"/>
        </w:rPr>
        <w:t>want</w:t>
      </w:r>
      <w:r w:rsidRPr="00E430F6">
        <w:rPr>
          <w:rFonts w:eastAsia="宋体" w:hint="eastAsia"/>
        </w:rPr>
        <w:t>的</w:t>
      </w:r>
      <w:r w:rsidR="009D20F5">
        <w:rPr>
          <w:rFonts w:eastAsia="宋体" w:hint="eastAsia"/>
        </w:rPr>
        <w:t>受词（宾语）</w:t>
      </w:r>
      <w:r w:rsidRPr="00E430F6">
        <w:rPr>
          <w:rFonts w:eastAsia="宋体" w:hint="eastAsia"/>
        </w:rPr>
        <w:t>角色，里面用到过去分词</w:t>
      </w:r>
      <w:r w:rsidRPr="00E430F6">
        <w:rPr>
          <w:rFonts w:eastAsia="宋体"/>
        </w:rPr>
        <w:t>done</w:t>
      </w:r>
      <w:r w:rsidRPr="00E430F6">
        <w:rPr>
          <w:rFonts w:eastAsia="宋体" w:hint="eastAsia"/>
        </w:rPr>
        <w:t>来表示被动语态（意思是「被做好」）。这个名词</w:t>
      </w:r>
      <w:r w:rsidR="00BF5096">
        <w:rPr>
          <w:rFonts w:eastAsia="宋体" w:hint="eastAsia"/>
        </w:rPr>
        <w:t>从句</w:t>
      </w:r>
      <w:r w:rsidRPr="00E430F6">
        <w:rPr>
          <w:rFonts w:eastAsia="宋体" w:hint="eastAsia"/>
        </w:rPr>
        <w:t>的主词</w:t>
      </w:r>
      <w:r w:rsidRPr="00E430F6">
        <w:rPr>
          <w:rFonts w:eastAsia="宋体"/>
        </w:rPr>
        <w:t>this</w:t>
      </w:r>
      <w:r w:rsidRPr="00E430F6">
        <w:rPr>
          <w:rFonts w:eastAsia="宋体" w:hint="eastAsia"/>
        </w:rPr>
        <w:t>和主要</w:t>
      </w:r>
      <w:r w:rsidR="00BF5096">
        <w:rPr>
          <w:rFonts w:eastAsia="宋体" w:hint="eastAsia"/>
        </w:rPr>
        <w:t>从句</w:t>
      </w:r>
      <w:r w:rsidRPr="00E430F6">
        <w:rPr>
          <w:rFonts w:eastAsia="宋体" w:hint="eastAsia"/>
        </w:rPr>
        <w:t>并不重复，可以安插在</w:t>
      </w:r>
      <w:r w:rsidR="009D20F5">
        <w:rPr>
          <w:rFonts w:eastAsia="宋体" w:hint="eastAsia"/>
        </w:rPr>
        <w:t>受词（宾语）</w:t>
      </w:r>
      <w:r w:rsidRPr="00E430F6">
        <w:rPr>
          <w:rFonts w:eastAsia="宋体" w:hint="eastAsia"/>
        </w:rPr>
        <w:t>位置保留下来。动词词组</w:t>
      </w:r>
      <w:r w:rsidRPr="00E430F6">
        <w:rPr>
          <w:rFonts w:eastAsia="宋体"/>
        </w:rPr>
        <w:t>should be</w:t>
      </w:r>
      <w:r w:rsidRPr="00E430F6">
        <w:rPr>
          <w:rFonts w:eastAsia="宋体" w:hint="eastAsia"/>
        </w:rPr>
        <w:t>减化为</w:t>
      </w:r>
      <w:r w:rsidR="00750148">
        <w:rPr>
          <w:rFonts w:eastAsia="宋体" w:hint="eastAsia"/>
        </w:rPr>
        <w:t>动词不定式</w:t>
      </w:r>
      <w:r w:rsidRPr="00E430F6">
        <w:rPr>
          <w:rFonts w:eastAsia="宋体"/>
        </w:rPr>
        <w:t>to be</w:t>
      </w:r>
      <w:r w:rsidRPr="00E430F6">
        <w:rPr>
          <w:rFonts w:eastAsia="宋体" w:hint="eastAsia"/>
        </w:rPr>
        <w:t>，整个词组</w:t>
      </w:r>
      <w:r w:rsidRPr="00E430F6">
        <w:rPr>
          <w:rFonts w:eastAsia="宋体"/>
        </w:rPr>
        <w:t>to be done as soon as possible</w:t>
      </w:r>
      <w:r w:rsidRPr="00E430F6">
        <w:rPr>
          <w:rFonts w:eastAsia="宋体" w:hint="eastAsia"/>
        </w:rPr>
        <w:t>放在</w:t>
      </w:r>
      <w:r w:rsidR="009D20F5">
        <w:rPr>
          <w:rFonts w:eastAsia="宋体" w:hint="eastAsia"/>
        </w:rPr>
        <w:t>受词（宾语）</w:t>
      </w:r>
      <w:r w:rsidRPr="00E430F6">
        <w:rPr>
          <w:rFonts w:eastAsia="宋体" w:hint="eastAsia"/>
        </w:rPr>
        <w:t>补语位置、当形容词使用，如下：</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w:t>
      </w:r>
      <w:r w:rsidRPr="00E430F6">
        <w:rPr>
          <w:rFonts w:eastAsia="宋体"/>
          <w:u w:val="single"/>
        </w:rPr>
        <w:t>this</w:t>
      </w:r>
      <w:r w:rsidRPr="00E430F6">
        <w:rPr>
          <w:rFonts w:eastAsia="宋体"/>
        </w:rPr>
        <w:t xml:space="preserve"> </w:t>
      </w:r>
      <w:r w:rsidRPr="00E430F6">
        <w:rPr>
          <w:rFonts w:eastAsia="宋体"/>
          <w:u w:val="single"/>
        </w:rPr>
        <w:t>to be done as soon as possible</w:t>
      </w:r>
      <w:r w:rsidRPr="00E430F6">
        <w:rPr>
          <w:rFonts w:eastAsia="宋体"/>
        </w:rPr>
        <w:t>.</w:t>
      </w:r>
    </w:p>
    <w:p w:rsidR="00DD2927" w:rsidRDefault="00E430F6" w:rsidP="00182A90">
      <w:pPr>
        <w:pStyle w:val="4"/>
        <w:spacing w:after="84"/>
        <w:rPr>
          <w:rFonts w:eastAsia="PMingLiU"/>
          <w:lang w:eastAsia="zh-TW"/>
        </w:rPr>
      </w:pPr>
      <w:r w:rsidRPr="00E430F6">
        <w:rPr>
          <w:rFonts w:hint="eastAsia"/>
        </w:rPr>
        <w:t>补语位置</w:t>
      </w:r>
    </w:p>
    <w:p w:rsidR="00785232" w:rsidRPr="00785232" w:rsidRDefault="00E430F6" w:rsidP="00182A90">
      <w:pPr>
        <w:spacing w:after="84"/>
        <w:ind w:firstLine="480"/>
        <w:rPr>
          <w:rFonts w:eastAsia="PMingLiU"/>
          <w:lang w:eastAsia="zh-TW"/>
        </w:rPr>
      </w:pPr>
      <w:r w:rsidRPr="00E430F6">
        <w:rPr>
          <w:rFonts w:eastAsia="宋体"/>
          <w:u w:val="single"/>
        </w:rPr>
        <w:t>The best plan</w:t>
      </w:r>
      <w:r w:rsidRPr="00E430F6">
        <w:rPr>
          <w:rFonts w:eastAsia="宋体"/>
        </w:rPr>
        <w:t xml:space="preserve"> </w:t>
      </w:r>
      <w:r w:rsidRPr="00E430F6">
        <w:rPr>
          <w:rFonts w:eastAsia="宋体"/>
          <w:u w:val="single"/>
        </w:rPr>
        <w:t>is</w:t>
      </w:r>
      <w:r w:rsidRPr="00E430F6">
        <w:rPr>
          <w:rFonts w:eastAsia="宋体"/>
        </w:rPr>
        <w:t xml:space="preserve"> [that we should wait].</w:t>
      </w:r>
    </w:p>
    <w:p w:rsidR="00785232" w:rsidRPr="00785232" w:rsidRDefault="00E430F6" w:rsidP="00182A90">
      <w:pPr>
        <w:pStyle w:val="Preface"/>
        <w:spacing w:after="84"/>
        <w:ind w:firstLine="480"/>
        <w:rPr>
          <w:rFonts w:eastAsia="PMingLiU"/>
          <w:lang w:eastAsia="zh-TW"/>
        </w:rPr>
      </w:pPr>
      <w:r w:rsidRPr="00E430F6">
        <w:t xml:space="preserve">     S    </w:t>
      </w:r>
      <w:r w:rsidR="007B124A">
        <w:rPr>
          <w:rFonts w:hint="eastAsia"/>
        </w:rPr>
        <w:t xml:space="preserve"> </w:t>
      </w:r>
      <w:r w:rsidRPr="00E430F6">
        <w:t xml:space="preserve"> V    C </w:t>
      </w:r>
      <w:r w:rsidRPr="00E430F6">
        <w:rPr>
          <w:rFonts w:hint="eastAsia"/>
        </w:rPr>
        <w:t>名词</w:t>
      </w:r>
      <w:r w:rsidR="00BF5096">
        <w:rPr>
          <w:rFonts w:hint="eastAsia"/>
        </w:rPr>
        <w:t>从句</w:t>
      </w:r>
    </w:p>
    <w:p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的补语是个名词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的主词是</w:t>
      </w:r>
      <w:r w:rsidRPr="00E430F6">
        <w:rPr>
          <w:rFonts w:eastAsia="宋体"/>
        </w:rPr>
        <w:t>we</w:t>
      </w:r>
      <w:r w:rsidRPr="00E430F6">
        <w:rPr>
          <w:rFonts w:eastAsia="宋体" w:hint="eastAsia"/>
        </w:rPr>
        <w:t>，如果上下文够清楚的话可以省略，如果不够清楚则要用介系词词组</w:t>
      </w:r>
      <w:r w:rsidRPr="00E430F6">
        <w:rPr>
          <w:rFonts w:eastAsia="宋体"/>
        </w:rPr>
        <w:t>for us</w:t>
      </w:r>
      <w:r w:rsidRPr="00E430F6">
        <w:rPr>
          <w:rFonts w:eastAsia="宋体" w:hint="eastAsia"/>
        </w:rPr>
        <w:t>来安插主词。语气助动词</w:t>
      </w:r>
      <w:r w:rsidRPr="00E430F6">
        <w:rPr>
          <w:rFonts w:eastAsia="宋体"/>
        </w:rPr>
        <w:t>should</w:t>
      </w:r>
      <w:r w:rsidRPr="00E430F6">
        <w:rPr>
          <w:rFonts w:eastAsia="宋体" w:hint="eastAsia"/>
        </w:rPr>
        <w:t>减化为</w:t>
      </w:r>
      <w:r w:rsidRPr="00E430F6">
        <w:rPr>
          <w:rFonts w:eastAsia="宋体"/>
        </w:rPr>
        <w:t>to</w:t>
      </w:r>
      <w:r w:rsidRPr="00E430F6">
        <w:rPr>
          <w:rFonts w:eastAsia="宋体" w:hint="eastAsia"/>
        </w:rPr>
        <w:t>，再把连接词</w:t>
      </w:r>
      <w:r w:rsidRPr="00E430F6">
        <w:rPr>
          <w:rFonts w:eastAsia="宋体"/>
        </w:rPr>
        <w:t>that</w:t>
      </w:r>
      <w:r w:rsidRPr="00E430F6">
        <w:rPr>
          <w:rFonts w:eastAsia="宋体" w:hint="eastAsia"/>
        </w:rPr>
        <w:t>省掉，结果就是：</w:t>
      </w:r>
    </w:p>
    <w:p w:rsidR="00785232" w:rsidRPr="00785232" w:rsidRDefault="00E430F6" w:rsidP="00182A90">
      <w:pPr>
        <w:spacing w:after="84"/>
        <w:ind w:firstLine="480"/>
        <w:rPr>
          <w:rFonts w:eastAsia="PMingLiU"/>
          <w:lang w:eastAsia="zh-TW"/>
        </w:rPr>
      </w:pPr>
      <w:r w:rsidRPr="00E430F6">
        <w:rPr>
          <w:rFonts w:eastAsia="宋体"/>
          <w:u w:val="single"/>
        </w:rPr>
        <w:t>The best plan</w:t>
      </w:r>
      <w:r w:rsidRPr="00E430F6">
        <w:rPr>
          <w:rFonts w:eastAsia="宋体"/>
        </w:rPr>
        <w:t xml:space="preserve"> </w:t>
      </w:r>
      <w:r w:rsidRPr="00E430F6">
        <w:rPr>
          <w:rFonts w:eastAsia="宋体"/>
          <w:u w:val="single"/>
        </w:rPr>
        <w:t>is</w:t>
      </w:r>
      <w:r w:rsidRPr="00E430F6">
        <w:rPr>
          <w:rFonts w:eastAsia="宋体"/>
        </w:rPr>
        <w:t xml:space="preserve"> [to wait].</w:t>
      </w:r>
    </w:p>
    <w:p w:rsidR="00DD2927" w:rsidRDefault="00E430F6" w:rsidP="00182A90">
      <w:pPr>
        <w:spacing w:after="84"/>
        <w:ind w:firstLine="480"/>
        <w:rPr>
          <w:rFonts w:eastAsia="PMingLiU"/>
          <w:lang w:eastAsia="zh-TW"/>
        </w:rPr>
      </w:pPr>
      <w:r w:rsidRPr="00E430F6">
        <w:rPr>
          <w:rFonts w:eastAsia="宋体" w:hint="eastAsia"/>
        </w:rPr>
        <w:t>再看一个例子：</w:t>
      </w:r>
    </w:p>
    <w:p w:rsidR="00785232" w:rsidRPr="00785232" w:rsidRDefault="00E430F6" w:rsidP="00182A90">
      <w:pPr>
        <w:spacing w:after="84"/>
        <w:ind w:firstLine="480"/>
        <w:rPr>
          <w:rFonts w:eastAsia="PMingLiU"/>
          <w:lang w:eastAsia="zh-TW"/>
        </w:rPr>
      </w:pPr>
      <w:r w:rsidRPr="00E430F6">
        <w:rPr>
          <w:rFonts w:eastAsia="宋体"/>
        </w:rPr>
        <w:t xml:space="preserve">[What he hopes] </w:t>
      </w:r>
      <w:r w:rsidRPr="00E430F6">
        <w:rPr>
          <w:rFonts w:eastAsia="宋体"/>
          <w:u w:val="single"/>
        </w:rPr>
        <w:t>is</w:t>
      </w:r>
      <w:r w:rsidRPr="00E430F6">
        <w:rPr>
          <w:rFonts w:eastAsia="宋体"/>
        </w:rPr>
        <w:t xml:space="preserve"> </w:t>
      </w:r>
      <w:r w:rsidRPr="00E430F6">
        <w:rPr>
          <w:rFonts w:eastAsia="宋体"/>
          <w:u w:val="single"/>
        </w:rPr>
        <w:t>to win First Place in the competition</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的主词是名词</w:t>
      </w:r>
      <w:r w:rsidR="00BF5096">
        <w:rPr>
          <w:rFonts w:eastAsia="宋体" w:hint="eastAsia"/>
        </w:rPr>
        <w:t>从句</w:t>
      </w:r>
      <w:r w:rsidRPr="00E430F6">
        <w:rPr>
          <w:rFonts w:eastAsia="宋体"/>
        </w:rPr>
        <w:t>what he hopes</w:t>
      </w:r>
      <w:r w:rsidRPr="00E430F6">
        <w:rPr>
          <w:rFonts w:eastAsia="宋体" w:hint="eastAsia"/>
        </w:rPr>
        <w:t>（中括号内的部分）。这个名词</w:t>
      </w:r>
      <w:r w:rsidR="00BF5096">
        <w:rPr>
          <w:rFonts w:eastAsia="宋体" w:hint="eastAsia"/>
        </w:rPr>
        <w:lastRenderedPageBreak/>
        <w:t>从句</w:t>
      </w:r>
      <w:r w:rsidRPr="00E430F6">
        <w:rPr>
          <w:rFonts w:eastAsia="宋体" w:hint="eastAsia"/>
        </w:rPr>
        <w:t>本身的主词是复合关系代名词</w:t>
      </w:r>
      <w:r w:rsidRPr="00E430F6">
        <w:rPr>
          <w:rFonts w:eastAsia="宋体"/>
        </w:rPr>
        <w:t>what</w:t>
      </w:r>
      <w:r w:rsidRPr="00E430F6">
        <w:rPr>
          <w:rFonts w:eastAsia="宋体" w:hint="eastAsia"/>
        </w:rPr>
        <w:t>，可以拆开成为先行词</w:t>
      </w:r>
      <w:r w:rsidRPr="00E430F6">
        <w:rPr>
          <w:rFonts w:eastAsia="宋体"/>
        </w:rPr>
        <w:t>the thing</w:t>
      </w:r>
      <w:r w:rsidRPr="00E430F6">
        <w:rPr>
          <w:rFonts w:eastAsia="宋体" w:hint="eastAsia"/>
        </w:rPr>
        <w:t>与关系代名词</w:t>
      </w:r>
      <w:r w:rsidRPr="00E430F6">
        <w:rPr>
          <w:rFonts w:eastAsia="宋体"/>
        </w:rPr>
        <w:t>that</w:t>
      </w:r>
      <w:r w:rsidRPr="00E430F6">
        <w:rPr>
          <w:rFonts w:eastAsia="宋体" w:hint="eastAsia"/>
        </w:rPr>
        <w:t>。主要</w:t>
      </w:r>
      <w:r w:rsidR="00BF5096">
        <w:rPr>
          <w:rFonts w:eastAsia="宋体" w:hint="eastAsia"/>
        </w:rPr>
        <w:t>从句</w:t>
      </w:r>
      <w:r w:rsidRPr="00E430F6">
        <w:rPr>
          <w:rFonts w:eastAsia="宋体" w:hint="eastAsia"/>
        </w:rPr>
        <w:t>的补语部分是个</w:t>
      </w:r>
      <w:r w:rsidR="00750148">
        <w:rPr>
          <w:rFonts w:eastAsia="宋体" w:hint="eastAsia"/>
        </w:rPr>
        <w:t>动词不定式</w:t>
      </w:r>
      <w:r w:rsidRPr="00E430F6">
        <w:rPr>
          <w:rFonts w:eastAsia="宋体" w:hint="eastAsia"/>
        </w:rPr>
        <w:t>（</w:t>
      </w:r>
      <w:r w:rsidRPr="00E430F6">
        <w:rPr>
          <w:rFonts w:eastAsia="宋体"/>
        </w:rPr>
        <w:t>to win First Place in the competition</w:t>
      </w:r>
      <w:r w:rsidRPr="00E430F6">
        <w:rPr>
          <w:rFonts w:eastAsia="宋体" w:hint="eastAsia"/>
        </w:rPr>
        <w:t>），可以视为名词</w:t>
      </w:r>
      <w:r w:rsidR="00BF5096">
        <w:rPr>
          <w:rFonts w:eastAsia="宋体" w:hint="eastAsia"/>
        </w:rPr>
        <w:t>从句</w:t>
      </w:r>
      <w:r w:rsidRPr="00E430F6">
        <w:rPr>
          <w:rFonts w:eastAsia="宋体"/>
        </w:rPr>
        <w:t>that he can win First Place in the competition</w:t>
      </w:r>
      <w:r w:rsidRPr="00E430F6">
        <w:rPr>
          <w:rFonts w:eastAsia="宋体" w:hint="eastAsia"/>
        </w:rPr>
        <w:t>的减化。整个句子可以把省略与减化的部分还原如下：</w:t>
      </w:r>
    </w:p>
    <w:p w:rsidR="00785232" w:rsidRPr="00785232" w:rsidRDefault="00E430F6" w:rsidP="00182A90">
      <w:pPr>
        <w:spacing w:after="84"/>
        <w:ind w:firstLine="480"/>
        <w:rPr>
          <w:rFonts w:eastAsia="PMingLiU"/>
          <w:lang w:eastAsia="zh-TW"/>
        </w:rPr>
      </w:pPr>
      <w:r w:rsidRPr="00E430F6">
        <w:rPr>
          <w:rFonts w:eastAsia="宋体"/>
          <w:u w:val="single"/>
        </w:rPr>
        <w:t>The thing</w:t>
      </w:r>
      <w:r w:rsidRPr="00E430F6">
        <w:rPr>
          <w:rFonts w:eastAsia="宋体"/>
        </w:rPr>
        <w:t xml:space="preserve"> [that he hopes] </w:t>
      </w:r>
      <w:r w:rsidRPr="00E430F6">
        <w:rPr>
          <w:rFonts w:eastAsia="宋体"/>
          <w:u w:val="single"/>
        </w:rPr>
        <w:t>is</w:t>
      </w:r>
      <w:r w:rsidRPr="00E430F6">
        <w:rPr>
          <w:rFonts w:eastAsia="宋体"/>
        </w:rPr>
        <w:t xml:space="preserve"> [that he can win First Place in the competition].</w:t>
      </w:r>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（第二个中括号内）的减化方式是省略掉重复的主词</w:t>
      </w:r>
      <w:r w:rsidRPr="00E430F6">
        <w:rPr>
          <w:rFonts w:eastAsia="宋体"/>
        </w:rPr>
        <w:t>he</w:t>
      </w:r>
      <w:r w:rsidRPr="00E430F6">
        <w:rPr>
          <w:rFonts w:eastAsia="宋体" w:hint="eastAsia"/>
        </w:rPr>
        <w:t>、助动词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w:t>
      </w:r>
    </w:p>
    <w:p w:rsidR="00DD2927" w:rsidRDefault="00E430F6" w:rsidP="00182A90">
      <w:pPr>
        <w:spacing w:after="84"/>
        <w:ind w:firstLine="480"/>
        <w:rPr>
          <w:rFonts w:eastAsia="PMingLiU"/>
          <w:lang w:eastAsia="zh-TW"/>
        </w:rPr>
      </w:pPr>
      <w:r w:rsidRPr="00E430F6">
        <w:rPr>
          <w:rFonts w:eastAsia="宋体" w:hint="eastAsia"/>
        </w:rPr>
        <w:t>请注意：如果采用的是类似</w:t>
      </w:r>
      <w:r w:rsidRPr="00E430F6">
        <w:rPr>
          <w:rFonts w:eastAsia="宋体"/>
        </w:rPr>
        <w:t>what one does is (to) V</w:t>
      </w:r>
      <w:r w:rsidRPr="00E430F6">
        <w:rPr>
          <w:rFonts w:eastAsia="宋体" w:hint="eastAsia"/>
        </w:rPr>
        <w:t>这种特别的分裂句来强调动词（见第十九章），那么</w:t>
      </w:r>
      <w:r w:rsidRPr="00E430F6">
        <w:rPr>
          <w:rFonts w:eastAsia="宋体"/>
        </w:rPr>
        <w:t>be</w:t>
      </w:r>
      <w:r w:rsidRPr="00E430F6">
        <w:rPr>
          <w:rFonts w:eastAsia="宋体" w:hint="eastAsia"/>
        </w:rPr>
        <w:t>动词后面的补语位置可以用</w:t>
      </w:r>
      <w:r w:rsidR="00750148">
        <w:rPr>
          <w:rFonts w:eastAsia="宋体" w:hint="eastAsia"/>
        </w:rPr>
        <w:t>动词不定式</w:t>
      </w:r>
      <w:r w:rsidRPr="00E430F6">
        <w:rPr>
          <w:rFonts w:eastAsia="宋体" w:hint="eastAsia"/>
        </w:rPr>
        <w:t>、也可以用原形动词。例如：</w:t>
      </w:r>
    </w:p>
    <w:p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only </w:t>
      </w:r>
      <w:r w:rsidRPr="00E430F6">
        <w:rPr>
          <w:rFonts w:eastAsia="宋体"/>
          <w:u w:val="single"/>
        </w:rPr>
        <w:t>asked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a simple question</w:t>
      </w:r>
      <w:r w:rsidRPr="00E430F6">
        <w:rPr>
          <w:rFonts w:eastAsia="宋体"/>
        </w:rPr>
        <w:t>.</w:t>
      </w:r>
    </w:p>
    <w:p w:rsidR="00785232" w:rsidRPr="00785232" w:rsidRDefault="00E430F6" w:rsidP="00182A90">
      <w:pPr>
        <w:pStyle w:val="Preface"/>
        <w:spacing w:after="84"/>
        <w:ind w:firstLine="480"/>
        <w:rPr>
          <w:rFonts w:eastAsia="PMingLiU"/>
          <w:lang w:eastAsia="zh-TW"/>
        </w:rPr>
      </w:pPr>
      <w:r w:rsidRPr="00E430F6">
        <w:t>S      V   O      O</w:t>
      </w:r>
    </w:p>
    <w:p w:rsidR="00DD2927" w:rsidRDefault="00E430F6" w:rsidP="00182A90">
      <w:pPr>
        <w:spacing w:after="84"/>
        <w:ind w:firstLine="480"/>
        <w:rPr>
          <w:rFonts w:eastAsia="PMingLiU"/>
          <w:lang w:eastAsia="zh-TW"/>
        </w:rPr>
      </w:pPr>
      <w:r w:rsidRPr="00E430F6">
        <w:rPr>
          <w:rFonts w:eastAsia="宋体" w:hint="eastAsia"/>
        </w:rPr>
        <w:t>如果要强调的是动词部分（</w:t>
      </w:r>
      <w:r w:rsidRPr="00E430F6">
        <w:rPr>
          <w:rFonts w:eastAsia="宋体"/>
        </w:rPr>
        <w:t>asked</w:t>
      </w:r>
      <w:r w:rsidRPr="00E430F6">
        <w:rPr>
          <w:rFonts w:eastAsia="宋体" w:hint="eastAsia"/>
        </w:rPr>
        <w:t>），可以改写为分裂句如下：</w:t>
      </w:r>
    </w:p>
    <w:p w:rsidR="00785232" w:rsidRPr="00785232" w:rsidRDefault="00E430F6" w:rsidP="00182A90">
      <w:pPr>
        <w:spacing w:after="84"/>
        <w:ind w:firstLine="480"/>
        <w:rPr>
          <w:rFonts w:eastAsia="PMingLiU"/>
          <w:lang w:eastAsia="zh-TW"/>
        </w:rPr>
      </w:pPr>
      <w:r w:rsidRPr="00E430F6">
        <w:rPr>
          <w:rFonts w:eastAsia="宋体"/>
          <w:u w:val="single"/>
        </w:rPr>
        <w:t>All</w:t>
      </w:r>
      <w:r w:rsidRPr="00E430F6">
        <w:rPr>
          <w:rFonts w:eastAsia="宋体"/>
        </w:rPr>
        <w:t xml:space="preserve"> [(that) I did] </w:t>
      </w:r>
      <w:r w:rsidRPr="00E430F6">
        <w:rPr>
          <w:rFonts w:eastAsia="宋体"/>
          <w:u w:val="single"/>
        </w:rPr>
        <w:t>was</w:t>
      </w:r>
      <w:r w:rsidRPr="00E430F6">
        <w:rPr>
          <w:rFonts w:eastAsia="宋体"/>
        </w:rPr>
        <w:t xml:space="preserve"> </w:t>
      </w:r>
      <w:r w:rsidRPr="00E430F6">
        <w:rPr>
          <w:rFonts w:eastAsia="宋体"/>
          <w:u w:val="single"/>
        </w:rPr>
        <w:t>(to) ask him a simple question</w:t>
      </w:r>
      <w:r w:rsidRPr="00E430F6">
        <w:rPr>
          <w:rFonts w:eastAsia="宋体"/>
        </w:rPr>
        <w:t>.</w:t>
      </w:r>
    </w:p>
    <w:p w:rsidR="00DD2927"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V            C</w:t>
      </w:r>
    </w:p>
    <w:p w:rsidR="00DD2927" w:rsidRDefault="00E430F6" w:rsidP="00182A90">
      <w:pPr>
        <w:spacing w:after="84"/>
        <w:ind w:firstLine="480"/>
        <w:rPr>
          <w:rFonts w:eastAsia="PMingLiU"/>
          <w:lang w:eastAsia="zh-TW"/>
        </w:rPr>
      </w:pPr>
      <w:r w:rsidRPr="00E430F6">
        <w:rPr>
          <w:rFonts w:eastAsia="宋体" w:hint="eastAsia"/>
        </w:rPr>
        <w:t>这个分裂句采用笼统的</w:t>
      </w:r>
      <w:r w:rsidRPr="00E430F6">
        <w:rPr>
          <w:rFonts w:eastAsia="宋体"/>
        </w:rPr>
        <w:t>all</w:t>
      </w:r>
      <w:r w:rsidRPr="00E430F6">
        <w:rPr>
          <w:rFonts w:eastAsia="宋体" w:hint="eastAsia"/>
        </w:rPr>
        <w:t>当主要</w:t>
      </w:r>
      <w:r w:rsidR="00BF5096">
        <w:rPr>
          <w:rFonts w:eastAsia="宋体" w:hint="eastAsia"/>
        </w:rPr>
        <w:t>从句</w:t>
      </w:r>
      <w:r w:rsidRPr="00E430F6">
        <w:rPr>
          <w:rFonts w:eastAsia="宋体" w:hint="eastAsia"/>
        </w:rPr>
        <w:t>主词，后面用关系</w:t>
      </w:r>
      <w:r w:rsidR="00BF5096">
        <w:rPr>
          <w:rFonts w:eastAsia="宋体" w:hint="eastAsia"/>
        </w:rPr>
        <w:t>从句</w:t>
      </w:r>
      <w:r w:rsidRPr="00E430F6">
        <w:rPr>
          <w:rFonts w:eastAsia="宋体"/>
        </w:rPr>
        <w:t>that I did</w:t>
      </w:r>
      <w:r w:rsidRPr="00E430F6">
        <w:rPr>
          <w:rFonts w:eastAsia="宋体" w:hint="eastAsia"/>
        </w:rPr>
        <w:t>修饰它。主要</w:t>
      </w:r>
      <w:r w:rsidR="00BF5096">
        <w:rPr>
          <w:rFonts w:eastAsia="宋体" w:hint="eastAsia"/>
        </w:rPr>
        <w:t>从句</w:t>
      </w:r>
      <w:r w:rsidRPr="00E430F6">
        <w:rPr>
          <w:rFonts w:eastAsia="宋体" w:hint="eastAsia"/>
        </w:rPr>
        <w:t>的动词是</w:t>
      </w:r>
      <w:r w:rsidRPr="00E430F6">
        <w:rPr>
          <w:rFonts w:eastAsia="宋体"/>
        </w:rPr>
        <w:t>was</w:t>
      </w:r>
      <w:r w:rsidRPr="00E430F6">
        <w:rPr>
          <w:rFonts w:eastAsia="宋体" w:hint="eastAsia"/>
        </w:rPr>
        <w:t>，后面采用</w:t>
      </w:r>
      <w:r w:rsidR="00750148">
        <w:rPr>
          <w:rFonts w:eastAsia="宋体" w:hint="eastAsia"/>
        </w:rPr>
        <w:t>动词不定式</w:t>
      </w:r>
      <w:r w:rsidRPr="00E430F6">
        <w:rPr>
          <w:rFonts w:eastAsia="宋体" w:hint="eastAsia"/>
        </w:rPr>
        <w:t>（</w:t>
      </w:r>
      <w:r w:rsidRPr="00E430F6">
        <w:rPr>
          <w:rFonts w:eastAsia="宋体"/>
        </w:rPr>
        <w:t>to ask</w:t>
      </w:r>
      <w:r w:rsidRPr="00E430F6">
        <w:rPr>
          <w:rFonts w:eastAsia="宋体" w:hint="eastAsia"/>
        </w:rPr>
        <w:t>）或原形动词（</w:t>
      </w:r>
      <w:r w:rsidRPr="00E430F6">
        <w:rPr>
          <w:rFonts w:eastAsia="宋体"/>
        </w:rPr>
        <w:t>ask</w:t>
      </w:r>
      <w:r w:rsidRPr="00E430F6">
        <w:rPr>
          <w:rFonts w:eastAsia="宋体" w:hint="eastAsia"/>
        </w:rPr>
        <w:t>）当主词补语。要能够采用原形动词当主词补语，先决条件是主要</w:t>
      </w:r>
      <w:r w:rsidR="00BF5096">
        <w:rPr>
          <w:rFonts w:eastAsia="宋体" w:hint="eastAsia"/>
        </w:rPr>
        <w:t>从句</w:t>
      </w:r>
      <w:r w:rsidRPr="00E430F6">
        <w:rPr>
          <w:rFonts w:eastAsia="宋体" w:hint="eastAsia"/>
        </w:rPr>
        <w:t>主词部分的修饰语有包括助动词</w:t>
      </w:r>
      <w:r w:rsidRPr="00E430F6">
        <w:rPr>
          <w:rFonts w:eastAsia="宋体"/>
        </w:rPr>
        <w:t>do</w:t>
      </w:r>
      <w:r w:rsidRPr="00E430F6">
        <w:rPr>
          <w:rFonts w:eastAsia="宋体" w:hint="eastAsia"/>
        </w:rPr>
        <w:t>在内。再看一个例子：</w:t>
      </w:r>
    </w:p>
    <w:p w:rsidR="00785232" w:rsidRPr="00785232" w:rsidRDefault="00E430F6" w:rsidP="00182A90">
      <w:pPr>
        <w:spacing w:after="84"/>
        <w:ind w:firstLine="480"/>
        <w:rPr>
          <w:rFonts w:eastAsia="PMingLiU"/>
          <w:lang w:eastAsia="zh-TW"/>
        </w:rPr>
      </w:pPr>
      <w:r w:rsidRPr="00E430F6">
        <w:rPr>
          <w:rFonts w:eastAsia="宋体"/>
          <w:u w:val="single"/>
        </w:rPr>
        <w:t>The only thing</w:t>
      </w:r>
      <w:r w:rsidRPr="00E430F6">
        <w:rPr>
          <w:rFonts w:eastAsia="宋体"/>
        </w:rPr>
        <w:t xml:space="preserve"> left to do </w:t>
      </w:r>
      <w:r w:rsidRPr="00E430F6">
        <w:rPr>
          <w:rFonts w:eastAsia="宋体"/>
          <w:u w:val="single"/>
        </w:rPr>
        <w:t>is</w:t>
      </w:r>
      <w:r w:rsidRPr="00E430F6">
        <w:rPr>
          <w:rFonts w:eastAsia="宋体"/>
        </w:rPr>
        <w:t xml:space="preserve"> </w:t>
      </w:r>
      <w:r w:rsidRPr="00E430F6">
        <w:rPr>
          <w:rFonts w:eastAsia="宋体"/>
          <w:u w:val="single"/>
        </w:rPr>
        <w:t>(to) admit failure openly</w:t>
      </w:r>
      <w:r w:rsidRPr="00E430F6">
        <w:rPr>
          <w:rFonts w:eastAsia="宋体"/>
        </w:rPr>
        <w:t>.</w:t>
      </w:r>
    </w:p>
    <w:p w:rsidR="00DD2927" w:rsidRDefault="00E430F6" w:rsidP="00182A90">
      <w:pPr>
        <w:spacing w:after="84"/>
        <w:ind w:firstLine="480"/>
        <w:rPr>
          <w:rFonts w:eastAsia="PMingLiU"/>
          <w:lang w:eastAsia="zh-TW"/>
        </w:rPr>
      </w:pPr>
      <w:r w:rsidRPr="00E430F6">
        <w:rPr>
          <w:rFonts w:eastAsia="宋体" w:hint="eastAsia"/>
        </w:rPr>
        <w:t>主词</w:t>
      </w:r>
      <w:r w:rsidRPr="00E430F6">
        <w:rPr>
          <w:rFonts w:eastAsia="宋体"/>
        </w:rPr>
        <w:t>the only thing</w:t>
      </w:r>
      <w:r w:rsidRPr="00E430F6">
        <w:rPr>
          <w:rFonts w:eastAsia="宋体" w:hint="eastAsia"/>
        </w:rPr>
        <w:t>后面有分词词组</w:t>
      </w:r>
      <w:r w:rsidRPr="00E430F6">
        <w:rPr>
          <w:rFonts w:eastAsia="宋体"/>
        </w:rPr>
        <w:t>left to do</w:t>
      </w:r>
      <w:r w:rsidRPr="00E430F6">
        <w:rPr>
          <w:rFonts w:eastAsia="宋体" w:hint="eastAsia"/>
        </w:rPr>
        <w:t>修饰，里面包含助动词</w:t>
      </w:r>
      <w:r w:rsidRPr="00E430F6">
        <w:rPr>
          <w:rFonts w:eastAsia="宋体"/>
        </w:rPr>
        <w:t>do</w:t>
      </w:r>
      <w:r w:rsidRPr="00E430F6">
        <w:rPr>
          <w:rFonts w:eastAsia="宋体" w:hint="eastAsia"/>
        </w:rPr>
        <w:t>，所以</w:t>
      </w:r>
      <w:r w:rsidRPr="00E430F6">
        <w:rPr>
          <w:rFonts w:eastAsia="宋体"/>
        </w:rPr>
        <w:t>be</w:t>
      </w:r>
      <w:r w:rsidRPr="00E430F6">
        <w:rPr>
          <w:rFonts w:eastAsia="宋体" w:hint="eastAsia"/>
        </w:rPr>
        <w:t>动词后面可以选择用</w:t>
      </w:r>
      <w:r w:rsidR="00750148">
        <w:rPr>
          <w:rFonts w:eastAsia="宋体" w:hint="eastAsia"/>
        </w:rPr>
        <w:t>动词不定式</w:t>
      </w:r>
      <w:r w:rsidRPr="00E430F6">
        <w:rPr>
          <w:rFonts w:eastAsia="宋体" w:hint="eastAsia"/>
        </w:rPr>
        <w:t>（</w:t>
      </w:r>
      <w:r w:rsidRPr="00E430F6">
        <w:rPr>
          <w:rFonts w:eastAsia="宋体"/>
        </w:rPr>
        <w:t>to admit</w:t>
      </w:r>
      <w:r w:rsidRPr="00E430F6">
        <w:rPr>
          <w:rFonts w:eastAsia="宋体" w:hint="eastAsia"/>
        </w:rPr>
        <w:t>）或原形动词（</w:t>
      </w:r>
      <w:r w:rsidRPr="00E430F6">
        <w:rPr>
          <w:rFonts w:eastAsia="宋体"/>
        </w:rPr>
        <w:t>admit</w:t>
      </w:r>
      <w:r w:rsidRPr="00E430F6">
        <w:rPr>
          <w:rFonts w:eastAsia="宋体" w:hint="eastAsia"/>
        </w:rPr>
        <w:t>）。</w:t>
      </w:r>
    </w:p>
    <w:p w:rsidR="00DD2927" w:rsidRDefault="007F24EC" w:rsidP="00182A90">
      <w:pPr>
        <w:pStyle w:val="4"/>
        <w:spacing w:after="84"/>
        <w:rPr>
          <w:rFonts w:eastAsia="PMingLiU"/>
          <w:lang w:eastAsia="zh-TW"/>
        </w:rPr>
      </w:pPr>
      <w:r>
        <w:rPr>
          <w:rFonts w:hint="eastAsia"/>
        </w:rPr>
        <w:t>不定式</w:t>
      </w:r>
      <w:r w:rsidR="00E430F6" w:rsidRPr="00E430F6">
        <w:rPr>
          <w:rFonts w:hint="eastAsia"/>
        </w:rPr>
        <w:t>的完成式（</w:t>
      </w:r>
      <w:r w:rsidR="00E430F6" w:rsidRPr="00E430F6">
        <w:t>to have Ven</w:t>
      </w:r>
      <w:r w:rsidR="00E430F6" w:rsidRPr="00E430F6">
        <w:rPr>
          <w:rFonts w:hint="eastAsia"/>
        </w:rPr>
        <w:t>）</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减化而来的</w:t>
      </w:r>
      <w:r w:rsidR="00750148">
        <w:rPr>
          <w:rFonts w:eastAsia="宋体" w:hint="eastAsia"/>
        </w:rPr>
        <w:t>动词不定式</w:t>
      </w:r>
      <w:r w:rsidRPr="00E430F6">
        <w:rPr>
          <w:rFonts w:eastAsia="宋体" w:hint="eastAsia"/>
        </w:rPr>
        <w:t>，有可能采用完成式状态（</w:t>
      </w:r>
      <w:r w:rsidRPr="00E430F6">
        <w:rPr>
          <w:rFonts w:eastAsia="宋体"/>
        </w:rPr>
        <w:t>to have Ven</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hope</w:t>
      </w:r>
      <w:r w:rsidRPr="00E430F6">
        <w:rPr>
          <w:rFonts w:eastAsia="宋体"/>
        </w:rPr>
        <w:t xml:space="preserve"> </w:t>
      </w:r>
      <w:r w:rsidRPr="00E430F6">
        <w:rPr>
          <w:rFonts w:eastAsia="宋体"/>
          <w:u w:val="single"/>
        </w:rPr>
        <w:t>to have finished this book by next weekend</w:t>
      </w:r>
      <w:r w:rsidRPr="00E430F6">
        <w:rPr>
          <w:rFonts w:eastAsia="宋体"/>
        </w:rPr>
        <w:t>.</w:t>
      </w:r>
    </w:p>
    <w:p w:rsidR="00785232" w:rsidRPr="00785232" w:rsidRDefault="00E430F6" w:rsidP="00182A90">
      <w:pPr>
        <w:pStyle w:val="Preface"/>
        <w:spacing w:after="84"/>
        <w:ind w:firstLine="480"/>
        <w:rPr>
          <w:lang w:eastAsia="zh-TW"/>
        </w:rPr>
      </w:pPr>
      <w:r w:rsidRPr="00E430F6">
        <w:t>S</w:t>
      </w:r>
      <w:r w:rsidR="00524B0D">
        <w:rPr>
          <w:rFonts w:hint="eastAsia"/>
        </w:rPr>
        <w:t xml:space="preserve"> </w:t>
      </w:r>
      <w:r w:rsidR="00524B0D">
        <w:t xml:space="preserve"> V             </w:t>
      </w:r>
      <w:r w:rsidRPr="00E430F6">
        <w:t xml:space="preserve">O </w:t>
      </w:r>
      <w:r w:rsidRPr="00E430F6">
        <w:rPr>
          <w:rFonts w:hint="eastAsia"/>
        </w:rPr>
        <w:t>减化名词</w:t>
      </w:r>
      <w:r w:rsidR="00BF5096">
        <w:rPr>
          <w:rFonts w:hint="eastAsia"/>
        </w:rPr>
        <w:t>从句</w:t>
      </w:r>
    </w:p>
    <w:p w:rsidR="00DD2927" w:rsidRDefault="00E430F6" w:rsidP="00182A90">
      <w:pPr>
        <w:spacing w:after="84"/>
        <w:ind w:firstLine="480"/>
        <w:rPr>
          <w:lang w:eastAsia="zh-TW"/>
        </w:rPr>
      </w:pPr>
      <w:r w:rsidRPr="00E430F6">
        <w:rPr>
          <w:rFonts w:eastAsia="宋体" w:hint="eastAsia"/>
        </w:rPr>
        <w:t>这个句子，</w:t>
      </w:r>
      <w:r w:rsidR="009D20F5">
        <w:rPr>
          <w:rFonts w:eastAsia="宋体" w:hint="eastAsia"/>
        </w:rPr>
        <w:t>受词（宾语）</w:t>
      </w:r>
      <w:r w:rsidRPr="00E430F6">
        <w:rPr>
          <w:rFonts w:eastAsia="宋体" w:hint="eastAsia"/>
        </w:rPr>
        <w:t>部分是个减化名词</w:t>
      </w:r>
      <w:r w:rsidR="00BF5096">
        <w:rPr>
          <w:rFonts w:eastAsia="宋体" w:hint="eastAsia"/>
        </w:rPr>
        <w:t>从句</w:t>
      </w:r>
      <w:r w:rsidRPr="00E430F6">
        <w:rPr>
          <w:rFonts w:eastAsia="宋体" w:hint="eastAsia"/>
        </w:rPr>
        <w:t>，可以还原如下：</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hope</w:t>
      </w:r>
      <w:r w:rsidRPr="00E430F6">
        <w:rPr>
          <w:rFonts w:eastAsia="宋体"/>
        </w:rPr>
        <w:t xml:space="preserve"> [that I will have finished this book by next weekend].</w:t>
      </w:r>
    </w:p>
    <w:p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里面采用的是未来完成式（</w:t>
      </w:r>
      <w:r w:rsidRPr="00E430F6">
        <w:rPr>
          <w:rFonts w:eastAsia="宋体"/>
        </w:rPr>
        <w:t>will have finished</w:t>
      </w:r>
      <w:r w:rsidRPr="00E430F6">
        <w:rPr>
          <w:rFonts w:eastAsia="宋体" w:hint="eastAsia"/>
        </w:rPr>
        <w:t>），减化之后就会变成完成式的</w:t>
      </w:r>
      <w:r w:rsidR="00750148">
        <w:rPr>
          <w:rFonts w:eastAsia="宋体" w:hint="eastAsia"/>
        </w:rPr>
        <w:t>动词不定式</w:t>
      </w:r>
      <w:r w:rsidRPr="00E430F6">
        <w:rPr>
          <w:rFonts w:eastAsia="宋体" w:hint="eastAsia"/>
        </w:rPr>
        <w:t>（</w:t>
      </w:r>
      <w:r w:rsidRPr="00E430F6">
        <w:rPr>
          <w:rFonts w:eastAsia="宋体"/>
        </w:rPr>
        <w:t>to have finished</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有时候，</w:t>
      </w:r>
      <w:r w:rsidR="007F24EC">
        <w:rPr>
          <w:rFonts w:eastAsia="宋体" w:hint="eastAsia"/>
        </w:rPr>
        <w:t>不定式</w:t>
      </w:r>
      <w:r w:rsidRPr="00E430F6">
        <w:rPr>
          <w:rFonts w:eastAsia="宋体" w:hint="eastAsia"/>
        </w:rPr>
        <w:t>里面采用完成式（</w:t>
      </w:r>
      <w:r w:rsidRPr="00E430F6">
        <w:rPr>
          <w:rFonts w:eastAsia="宋体"/>
        </w:rPr>
        <w:t>to have V</w:t>
      </w:r>
      <w:r w:rsidRPr="00E430F6">
        <w:rPr>
          <w:rFonts w:eastAsia="宋体" w:hint="eastAsia"/>
        </w:rPr>
        <w:t>）还是简单式（</w:t>
      </w:r>
      <w:r w:rsidRPr="00E430F6">
        <w:rPr>
          <w:rFonts w:eastAsia="宋体"/>
        </w:rPr>
        <w:t>to V</w:t>
      </w:r>
      <w:r w:rsidRPr="00E430F6">
        <w:rPr>
          <w:rFonts w:eastAsia="宋体" w:hint="eastAsia"/>
        </w:rPr>
        <w:t>），代表的意思不同。例如：</w:t>
      </w:r>
    </w:p>
    <w:p w:rsidR="00785232" w:rsidRPr="00785232" w:rsidRDefault="00E430F6" w:rsidP="00182A90">
      <w:pPr>
        <w:spacing w:after="84"/>
        <w:ind w:firstLine="480"/>
        <w:rPr>
          <w:lang w:eastAsia="zh-TW"/>
        </w:rPr>
      </w:pPr>
      <w:r w:rsidRPr="00E430F6">
        <w:rPr>
          <w:rFonts w:eastAsia="宋体"/>
          <w:u w:val="single"/>
        </w:rPr>
        <w:lastRenderedPageBreak/>
        <w:t>It</w:t>
      </w:r>
      <w:r w:rsidRPr="00E430F6">
        <w:rPr>
          <w:rFonts w:eastAsia="宋体"/>
        </w:rPr>
        <w:t xml:space="preserve"> </w:t>
      </w:r>
      <w:r w:rsidRPr="00E430F6">
        <w:rPr>
          <w:rFonts w:eastAsia="宋体"/>
          <w:u w:val="single"/>
        </w:rPr>
        <w:t>will be</w:t>
      </w:r>
      <w:r w:rsidRPr="00E430F6">
        <w:rPr>
          <w:rFonts w:eastAsia="宋体"/>
        </w:rPr>
        <w:t xml:space="preserve"> </w:t>
      </w:r>
      <w:r w:rsidRPr="00E430F6">
        <w:rPr>
          <w:rFonts w:eastAsia="宋体"/>
          <w:u w:val="single"/>
        </w:rPr>
        <w:t>a pity</w:t>
      </w:r>
      <w:r w:rsidRPr="00E430F6">
        <w:rPr>
          <w:rFonts w:eastAsia="宋体"/>
        </w:rPr>
        <w:t xml:space="preserve"> </w:t>
      </w:r>
      <w:r w:rsidRPr="00E430F6">
        <w:rPr>
          <w:rFonts w:eastAsia="宋体"/>
          <w:u w:val="single"/>
        </w:rPr>
        <w:t>to miss the show</w:t>
      </w:r>
      <w:r w:rsidRPr="00E430F6">
        <w:rPr>
          <w:rFonts w:eastAsia="宋体"/>
        </w:rPr>
        <w:t>.</w:t>
      </w:r>
    </w:p>
    <w:p w:rsidR="00DD2927" w:rsidRDefault="00E430F6" w:rsidP="00182A90">
      <w:pPr>
        <w:pStyle w:val="Preface"/>
        <w:spacing w:after="84"/>
        <w:ind w:firstLine="480"/>
        <w:rPr>
          <w:lang w:eastAsia="zh-TW"/>
        </w:rPr>
      </w:pPr>
      <w:r w:rsidRPr="00E430F6">
        <w:rPr>
          <w:rFonts w:hint="eastAsia"/>
        </w:rPr>
        <w:t>要是没赶上表演就太可惜了。</w:t>
      </w:r>
    </w:p>
    <w:p w:rsidR="00DD2927" w:rsidRDefault="00E430F6" w:rsidP="00182A90">
      <w:pPr>
        <w:spacing w:after="84"/>
        <w:ind w:firstLine="480"/>
        <w:rPr>
          <w:lang w:eastAsia="zh-TW"/>
        </w:rPr>
      </w:pPr>
      <w:r w:rsidRPr="00E430F6">
        <w:rPr>
          <w:rFonts w:eastAsia="宋体" w:hint="eastAsia"/>
        </w:rPr>
        <w:t>这个句子的主词</w:t>
      </w:r>
      <w:r w:rsidRPr="00E430F6">
        <w:rPr>
          <w:rFonts w:eastAsia="宋体"/>
        </w:rPr>
        <w:t>it</w:t>
      </w:r>
      <w:r w:rsidRPr="00E430F6">
        <w:rPr>
          <w:rFonts w:eastAsia="宋体" w:hint="eastAsia"/>
        </w:rPr>
        <w:t>是个虚字，真正扮演主词角色的是后面那个减化名词</w:t>
      </w:r>
      <w:r w:rsidR="00BF5096">
        <w:rPr>
          <w:rFonts w:eastAsia="宋体" w:hint="eastAsia"/>
        </w:rPr>
        <w:t>从句</w:t>
      </w:r>
      <w:r w:rsidRPr="00E430F6">
        <w:rPr>
          <w:rFonts w:eastAsia="宋体" w:hint="eastAsia"/>
        </w:rPr>
        <w:t>，可以还原如下：</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will be</w:t>
      </w:r>
      <w:r w:rsidRPr="00E430F6">
        <w:rPr>
          <w:rFonts w:eastAsia="宋体"/>
        </w:rPr>
        <w:t xml:space="preserve"> </w:t>
      </w:r>
      <w:r w:rsidRPr="00E430F6">
        <w:rPr>
          <w:rFonts w:eastAsia="宋体"/>
          <w:u w:val="single"/>
        </w:rPr>
        <w:t>a pity</w:t>
      </w:r>
      <w:r w:rsidRPr="00E430F6">
        <w:rPr>
          <w:rFonts w:eastAsia="宋体"/>
        </w:rPr>
        <w:t xml:space="preserve"> [that we should miss the show].</w:t>
      </w:r>
    </w:p>
    <w:p w:rsidR="00DD2927" w:rsidRDefault="00E430F6" w:rsidP="00182A90">
      <w:pPr>
        <w:spacing w:after="84"/>
        <w:ind w:firstLine="480"/>
        <w:rPr>
          <w:rFonts w:eastAsia="PMingLiU"/>
          <w:lang w:eastAsia="zh-TW"/>
        </w:rPr>
      </w:pPr>
      <w:r w:rsidRPr="00E430F6">
        <w:rPr>
          <w:rFonts w:eastAsia="宋体" w:hint="eastAsia"/>
        </w:rPr>
        <w:t>从主要</w:t>
      </w:r>
      <w:r w:rsidR="00BF5096">
        <w:rPr>
          <w:rFonts w:eastAsia="宋体" w:hint="eastAsia"/>
        </w:rPr>
        <w:t>从句</w:t>
      </w:r>
      <w:r w:rsidRPr="00E430F6">
        <w:rPr>
          <w:rFonts w:eastAsia="宋体" w:hint="eastAsia"/>
        </w:rPr>
        <w:t>的动词</w:t>
      </w:r>
      <w:r w:rsidRPr="00E430F6">
        <w:rPr>
          <w:rFonts w:eastAsia="宋体"/>
        </w:rPr>
        <w:t>will be</w:t>
      </w:r>
      <w:r w:rsidRPr="00E430F6">
        <w:rPr>
          <w:rFonts w:eastAsia="宋体" w:hint="eastAsia"/>
        </w:rPr>
        <w:t>与名词</w:t>
      </w:r>
      <w:r w:rsidR="00BF5096">
        <w:rPr>
          <w:rFonts w:eastAsia="宋体" w:hint="eastAsia"/>
        </w:rPr>
        <w:t>从句</w:t>
      </w:r>
      <w:r w:rsidRPr="00E430F6">
        <w:rPr>
          <w:rFonts w:eastAsia="宋体" w:hint="eastAsia"/>
        </w:rPr>
        <w:t>的动词</w:t>
      </w:r>
      <w:r w:rsidRPr="00E430F6">
        <w:rPr>
          <w:rFonts w:eastAsia="宋体"/>
        </w:rPr>
        <w:t>should miss</w:t>
      </w:r>
      <w:r w:rsidRPr="00E430F6">
        <w:rPr>
          <w:rFonts w:eastAsia="宋体" w:hint="eastAsia"/>
        </w:rPr>
        <w:t>来看，两个</w:t>
      </w:r>
      <w:r w:rsidR="00BF5096">
        <w:rPr>
          <w:rFonts w:eastAsia="宋体" w:hint="eastAsia"/>
        </w:rPr>
        <w:t>从句</w:t>
      </w:r>
      <w:r w:rsidRPr="00E430F6">
        <w:rPr>
          <w:rFonts w:eastAsia="宋体" w:hint="eastAsia"/>
        </w:rPr>
        <w:t>都属于条件语气，表达的是「不确定」的状况。也就是说：还来得及赶到，万一赶不上的话才会可惜。下面这个句子的情况就不同了：</w:t>
      </w:r>
    </w:p>
    <w:p w:rsidR="00785232" w:rsidRPr="00785232" w:rsidRDefault="00E430F6" w:rsidP="00182A90">
      <w:pPr>
        <w:spacing w:after="84"/>
        <w:ind w:firstLine="480"/>
        <w:rPr>
          <w:rFonts w:eastAsia="PMingLiU"/>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pity</w:t>
      </w:r>
      <w:r w:rsidRPr="00E430F6">
        <w:rPr>
          <w:rFonts w:eastAsia="宋体"/>
        </w:rPr>
        <w:t xml:space="preserve"> </w:t>
      </w:r>
      <w:r w:rsidRPr="00E430F6">
        <w:rPr>
          <w:rFonts w:eastAsia="宋体"/>
          <w:u w:val="single"/>
        </w:rPr>
        <w:t>to have missed the show</w:t>
      </w:r>
      <w:r w:rsidRPr="00E430F6">
        <w:rPr>
          <w:rFonts w:eastAsia="宋体"/>
        </w:rPr>
        <w:t>.</w:t>
      </w:r>
    </w:p>
    <w:p w:rsidR="00DD2927" w:rsidRDefault="00E430F6" w:rsidP="00182A90">
      <w:pPr>
        <w:pStyle w:val="Preface"/>
        <w:spacing w:after="84"/>
        <w:ind w:firstLine="480"/>
        <w:rPr>
          <w:rFonts w:eastAsia="PMingLiU"/>
          <w:lang w:eastAsia="zh-TW"/>
        </w:rPr>
      </w:pPr>
      <w:r w:rsidRPr="00E430F6">
        <w:rPr>
          <w:rFonts w:hint="eastAsia"/>
        </w:rPr>
        <w:t>当时没能赶上表演，真是太可惜了。</w:t>
      </w:r>
    </w:p>
    <w:p w:rsidR="00DD2927" w:rsidRDefault="00E430F6" w:rsidP="00182A90">
      <w:pPr>
        <w:spacing w:after="84"/>
        <w:ind w:firstLine="480"/>
        <w:rPr>
          <w:rFonts w:eastAsia="PMingLiU"/>
          <w:lang w:eastAsia="zh-TW"/>
        </w:rPr>
      </w:pPr>
      <w:r w:rsidRPr="00E430F6">
        <w:rPr>
          <w:rFonts w:eastAsia="宋体" w:hint="eastAsia"/>
        </w:rPr>
        <w:t>这个句子，减化</w:t>
      </w:r>
      <w:r w:rsidR="00BF5096">
        <w:rPr>
          <w:rFonts w:eastAsia="宋体" w:hint="eastAsia"/>
        </w:rPr>
        <w:t>从句</w:t>
      </w:r>
      <w:r w:rsidRPr="00E430F6">
        <w:rPr>
          <w:rFonts w:eastAsia="宋体" w:hint="eastAsia"/>
        </w:rPr>
        <w:t>部分采用的是</w:t>
      </w:r>
      <w:r w:rsidR="007F24EC">
        <w:rPr>
          <w:rFonts w:eastAsia="宋体" w:hint="eastAsia"/>
        </w:rPr>
        <w:t>不定式</w:t>
      </w:r>
      <w:r w:rsidRPr="00E430F6">
        <w:rPr>
          <w:rFonts w:eastAsia="宋体" w:hint="eastAsia"/>
        </w:rPr>
        <w:t>的完成式（</w:t>
      </w:r>
      <w:r w:rsidRPr="00E430F6">
        <w:rPr>
          <w:rFonts w:eastAsia="宋体"/>
        </w:rPr>
        <w:t>to have missed</w:t>
      </w:r>
      <w:r w:rsidRPr="00E430F6">
        <w:rPr>
          <w:rFonts w:eastAsia="宋体" w:hint="eastAsia"/>
        </w:rPr>
        <w:t>），可以还原如下：</w:t>
      </w:r>
    </w:p>
    <w:p w:rsidR="00DD2927" w:rsidRPr="00463992" w:rsidRDefault="00E430F6" w:rsidP="00182A90">
      <w:pPr>
        <w:spacing w:after="84"/>
        <w:ind w:firstLine="480"/>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pity</w:t>
      </w:r>
      <w:r w:rsidRPr="00E430F6">
        <w:rPr>
          <w:rFonts w:eastAsia="宋体"/>
        </w:rPr>
        <w:t xml:space="preserve"> [that we should have missed the show].</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动词</w:t>
      </w:r>
      <w:r w:rsidRPr="00E430F6">
        <w:rPr>
          <w:rFonts w:eastAsia="宋体"/>
        </w:rPr>
        <w:t>is</w:t>
      </w:r>
      <w:r w:rsidRPr="00E430F6">
        <w:rPr>
          <w:rFonts w:eastAsia="宋体" w:hint="eastAsia"/>
        </w:rPr>
        <w:t>采用叙述事实的</w:t>
      </w:r>
      <w:r w:rsidR="00F76F5C">
        <w:rPr>
          <w:rFonts w:eastAsia="宋体" w:hint="eastAsia"/>
        </w:rPr>
        <w:t>陈述语气</w:t>
      </w:r>
      <w:r w:rsidRPr="00E430F6">
        <w:rPr>
          <w:rFonts w:eastAsia="宋体" w:hint="eastAsia"/>
        </w:rPr>
        <w:t>，名词</w:t>
      </w:r>
      <w:r w:rsidR="00BF5096">
        <w:rPr>
          <w:rFonts w:eastAsia="宋体" w:hint="eastAsia"/>
        </w:rPr>
        <w:t>从句</w:t>
      </w:r>
      <w:r w:rsidRPr="00E430F6">
        <w:rPr>
          <w:rFonts w:eastAsia="宋体" w:hint="eastAsia"/>
        </w:rPr>
        <w:t>中用</w:t>
      </w:r>
      <w:r w:rsidRPr="00E430F6">
        <w:rPr>
          <w:rFonts w:eastAsia="宋体"/>
        </w:rPr>
        <w:t>should have missed</w:t>
      </w:r>
      <w:r w:rsidRPr="00E430F6">
        <w:rPr>
          <w:rFonts w:eastAsia="宋体" w:hint="eastAsia"/>
        </w:rPr>
        <w:t>这种完成式来表示「过去时间」，这都表示「已经没赶上，来不及了」。</w:t>
      </w:r>
    </w:p>
    <w:p w:rsidR="00DD2927" w:rsidRDefault="00E430F6" w:rsidP="00182A90">
      <w:pPr>
        <w:spacing w:after="84"/>
        <w:ind w:firstLine="480"/>
        <w:rPr>
          <w:lang w:eastAsia="zh-TW"/>
        </w:rPr>
      </w:pPr>
      <w:r w:rsidRPr="00E430F6">
        <w:rPr>
          <w:rFonts w:eastAsia="宋体" w:hint="eastAsia"/>
        </w:rPr>
        <w:t>有时候，</w:t>
      </w:r>
      <w:r w:rsidR="00750148">
        <w:rPr>
          <w:rFonts w:eastAsia="宋体" w:hint="eastAsia"/>
        </w:rPr>
        <w:t>动词不定式</w:t>
      </w:r>
      <w:r w:rsidRPr="00E430F6">
        <w:rPr>
          <w:rFonts w:eastAsia="宋体" w:hint="eastAsia"/>
        </w:rPr>
        <w:t>中采用完成式（</w:t>
      </w:r>
      <w:r w:rsidRPr="00E430F6">
        <w:rPr>
          <w:rFonts w:eastAsia="宋体"/>
        </w:rPr>
        <w:t>to have Ven</w:t>
      </w:r>
      <w:r w:rsidRPr="00E430F6">
        <w:rPr>
          <w:rFonts w:eastAsia="宋体" w:hint="eastAsia"/>
        </w:rPr>
        <w:t>）还可以表达「非事实」的</w:t>
      </w:r>
      <w:r w:rsidR="00C30513">
        <w:rPr>
          <w:rFonts w:eastAsia="宋体" w:hint="eastAsia"/>
        </w:rPr>
        <w:t>虚拟语气</w:t>
      </w:r>
      <w:r w:rsidRPr="00E430F6">
        <w:rPr>
          <w:rFonts w:eastAsia="宋体" w:hint="eastAsia"/>
        </w:rPr>
        <w:t>，例如：</w:t>
      </w:r>
    </w:p>
    <w:p w:rsidR="00785232" w:rsidRPr="00785232" w:rsidRDefault="00E430F6" w:rsidP="00182A90">
      <w:pPr>
        <w:spacing w:after="84"/>
        <w:ind w:firstLine="480"/>
      </w:pPr>
      <w:r w:rsidRPr="00E430F6">
        <w:rPr>
          <w:rFonts w:eastAsia="宋体"/>
          <w:u w:val="single"/>
        </w:rPr>
        <w:t>It</w:t>
      </w:r>
      <w:r w:rsidRPr="00E430F6">
        <w:rPr>
          <w:rFonts w:eastAsia="宋体"/>
        </w:rPr>
        <w:t xml:space="preserve"> </w:t>
      </w:r>
      <w:r w:rsidRPr="00E430F6">
        <w:rPr>
          <w:rFonts w:eastAsia="宋体"/>
          <w:u w:val="single"/>
        </w:rPr>
        <w:t>would be</w:t>
      </w:r>
      <w:r w:rsidRPr="00E430F6">
        <w:rPr>
          <w:rFonts w:eastAsia="宋体"/>
        </w:rPr>
        <w:t xml:space="preserve"> </w:t>
      </w:r>
      <w:r w:rsidRPr="00E430F6">
        <w:rPr>
          <w:rFonts w:eastAsia="宋体"/>
          <w:u w:val="single"/>
        </w:rPr>
        <w:t>wonderful</w:t>
      </w:r>
      <w:r w:rsidRPr="00E430F6">
        <w:rPr>
          <w:rFonts w:eastAsia="宋体"/>
        </w:rPr>
        <w:t xml:space="preserve"> </w:t>
      </w:r>
      <w:r w:rsidRPr="00E430F6">
        <w:rPr>
          <w:rFonts w:eastAsia="宋体"/>
          <w:u w:val="single"/>
        </w:rPr>
        <w:t>to have studied under that master in high school</w:t>
      </w:r>
      <w:r w:rsidRPr="00E430F6">
        <w:rPr>
          <w:rFonts w:eastAsia="宋体"/>
        </w:rPr>
        <w:t>.</w:t>
      </w:r>
    </w:p>
    <w:p w:rsidR="00DD2927" w:rsidRDefault="00E430F6" w:rsidP="00182A90">
      <w:pPr>
        <w:pStyle w:val="Preface"/>
        <w:spacing w:after="84"/>
        <w:ind w:firstLine="480"/>
        <w:rPr>
          <w:lang w:eastAsia="zh-TW"/>
        </w:rPr>
      </w:pPr>
      <w:r w:rsidRPr="00E430F6">
        <w:rPr>
          <w:rFonts w:hint="eastAsia"/>
        </w:rPr>
        <w:t>高中时候要是能够在那位大师教导下求学，那该多好。</w:t>
      </w:r>
    </w:p>
    <w:p w:rsidR="00DD2927" w:rsidRDefault="00E430F6" w:rsidP="00182A90">
      <w:pPr>
        <w:spacing w:after="84"/>
        <w:ind w:firstLine="480"/>
        <w:rPr>
          <w:lang w:eastAsia="zh-TW"/>
        </w:rPr>
      </w:pPr>
      <w:r w:rsidRPr="00E430F6">
        <w:rPr>
          <w:rFonts w:eastAsia="宋体" w:hint="eastAsia"/>
        </w:rPr>
        <w:t>这个句子的主词是虚字</w:t>
      </w:r>
      <w:r w:rsidRPr="00E430F6">
        <w:rPr>
          <w:rFonts w:eastAsia="宋体"/>
        </w:rPr>
        <w:t>it</w:t>
      </w:r>
      <w:r w:rsidRPr="00E430F6">
        <w:rPr>
          <w:rFonts w:eastAsia="宋体" w:hint="eastAsia"/>
        </w:rPr>
        <w:t>，真正扮演主词角色的是后面的减化名词</w:t>
      </w:r>
      <w:r w:rsidR="00BF5096">
        <w:rPr>
          <w:rFonts w:eastAsia="宋体" w:hint="eastAsia"/>
        </w:rPr>
        <w:t>从句</w:t>
      </w:r>
      <w:r w:rsidRPr="00E430F6">
        <w:rPr>
          <w:rFonts w:eastAsia="宋体" w:hint="eastAsia"/>
        </w:rPr>
        <w:t>。在减化</w:t>
      </w:r>
      <w:r w:rsidR="00BF5096">
        <w:rPr>
          <w:rFonts w:eastAsia="宋体" w:hint="eastAsia"/>
        </w:rPr>
        <w:t>从句</w:t>
      </w:r>
      <w:r w:rsidRPr="00E430F6">
        <w:rPr>
          <w:rFonts w:eastAsia="宋体" w:hint="eastAsia"/>
        </w:rPr>
        <w:t>中采用完成式的</w:t>
      </w:r>
      <w:r w:rsidR="00750148">
        <w:rPr>
          <w:rFonts w:eastAsia="宋体" w:hint="eastAsia"/>
        </w:rPr>
        <w:t>动词不定式</w:t>
      </w:r>
      <w:r w:rsidRPr="00E430F6">
        <w:rPr>
          <w:rFonts w:eastAsia="宋体"/>
        </w:rPr>
        <w:t>to have studied</w:t>
      </w:r>
      <w:r w:rsidRPr="00E430F6">
        <w:rPr>
          <w:rFonts w:eastAsia="宋体" w:hint="eastAsia"/>
        </w:rPr>
        <w:t>，一方面表示「相对过去时间」，另一方面也表示「非事实」的</w:t>
      </w:r>
      <w:r w:rsidR="00C30513">
        <w:rPr>
          <w:rFonts w:eastAsia="宋体" w:hint="eastAsia"/>
        </w:rPr>
        <w:t>虚拟语气</w:t>
      </w:r>
      <w:r w:rsidRPr="00E430F6">
        <w:rPr>
          <w:rFonts w:eastAsia="宋体" w:hint="eastAsia"/>
        </w:rPr>
        <w:t>，也就是「事实上高中时并没有能够如此」。可以还原如下：</w:t>
      </w:r>
    </w:p>
    <w:p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would be</w:t>
      </w:r>
      <w:r w:rsidRPr="00E430F6">
        <w:rPr>
          <w:rFonts w:eastAsia="宋体"/>
        </w:rPr>
        <w:t xml:space="preserve"> </w:t>
      </w:r>
      <w:r w:rsidRPr="00E430F6">
        <w:rPr>
          <w:rFonts w:eastAsia="宋体"/>
          <w:u w:val="single"/>
        </w:rPr>
        <w:t>wonderful</w:t>
      </w:r>
      <w:r w:rsidRPr="00E430F6">
        <w:rPr>
          <w:rFonts w:eastAsia="宋体"/>
        </w:rPr>
        <w:t xml:space="preserve"> [that we could have studied under that master in high school].</w:t>
      </w:r>
    </w:p>
    <w:p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中的动词词组采用过去拼法的语气助动词</w:t>
      </w:r>
      <w:r w:rsidRPr="00E430F6">
        <w:rPr>
          <w:rFonts w:eastAsia="宋体"/>
        </w:rPr>
        <w:t>could</w:t>
      </w:r>
      <w:r w:rsidRPr="00E430F6">
        <w:rPr>
          <w:rFonts w:eastAsia="宋体" w:hint="eastAsia"/>
        </w:rPr>
        <w:t>配合完成式的</w:t>
      </w:r>
      <w:r w:rsidRPr="00E430F6">
        <w:rPr>
          <w:rFonts w:eastAsia="宋体"/>
        </w:rPr>
        <w:t>have studied</w:t>
      </w:r>
      <w:r w:rsidRPr="00E430F6">
        <w:rPr>
          <w:rFonts w:eastAsia="宋体" w:hint="eastAsia"/>
        </w:rPr>
        <w:t>，表示「过去时间非事实」。</w:t>
      </w:r>
    </w:p>
    <w:p w:rsidR="00DD2927" w:rsidRDefault="00E430F6" w:rsidP="00182A90">
      <w:pPr>
        <w:pStyle w:val="4"/>
        <w:spacing w:after="84"/>
        <w:rPr>
          <w:rFonts w:eastAsia="PMingLiU"/>
          <w:lang w:eastAsia="zh-TW"/>
        </w:rPr>
      </w:pPr>
      <w:r w:rsidRPr="00E430F6">
        <w:rPr>
          <w:rFonts w:hint="eastAsia"/>
        </w:rPr>
        <w:t>来自疑问句的名词</w:t>
      </w:r>
      <w:r w:rsidR="00BF5096">
        <w:rPr>
          <w:rFonts w:hint="eastAsia"/>
        </w:rPr>
        <w:t>从句</w:t>
      </w:r>
    </w:p>
    <w:p w:rsidR="00DD2927" w:rsidRDefault="00E430F6" w:rsidP="00182A90">
      <w:pPr>
        <w:spacing w:after="84"/>
        <w:ind w:firstLine="480"/>
        <w:rPr>
          <w:rFonts w:eastAsia="PMingLiU"/>
          <w:lang w:eastAsia="zh-TW"/>
        </w:rPr>
      </w:pPr>
      <w:r w:rsidRPr="00E430F6">
        <w:rPr>
          <w:rFonts w:eastAsia="宋体" w:hint="eastAsia"/>
        </w:rPr>
        <w:t>来自疑问句的名词</w:t>
      </w:r>
      <w:r w:rsidR="00BF5096">
        <w:rPr>
          <w:rFonts w:eastAsia="宋体" w:hint="eastAsia"/>
        </w:rPr>
        <w:t>从句</w:t>
      </w:r>
      <w:r w:rsidRPr="00E430F6">
        <w:rPr>
          <w:rFonts w:eastAsia="宋体" w:hint="eastAsia"/>
        </w:rPr>
        <w:t>，又可分成</w:t>
      </w:r>
      <w:r w:rsidRPr="00E430F6">
        <w:rPr>
          <w:rFonts w:eastAsia="宋体"/>
        </w:rPr>
        <w:t>Information Question</w:t>
      </w:r>
      <w:r w:rsidRPr="00E430F6">
        <w:rPr>
          <w:rFonts w:eastAsia="宋体" w:hint="eastAsia"/>
        </w:rPr>
        <w:t>（具有疑问词）与</w:t>
      </w:r>
      <w:r w:rsidRPr="00E430F6">
        <w:rPr>
          <w:rFonts w:eastAsia="宋体"/>
        </w:rPr>
        <w:t>Yes/No Question</w:t>
      </w:r>
      <w:r w:rsidRPr="00E430F6">
        <w:rPr>
          <w:rFonts w:eastAsia="宋体" w:hint="eastAsia"/>
        </w:rPr>
        <w:t>（没有疑问词）这两种（详第十七章）。这两种名词</w:t>
      </w:r>
      <w:r w:rsidR="00BF5096">
        <w:rPr>
          <w:rFonts w:eastAsia="宋体" w:hint="eastAsia"/>
        </w:rPr>
        <w:t>从句</w:t>
      </w:r>
      <w:r w:rsidRPr="00E430F6">
        <w:rPr>
          <w:rFonts w:eastAsia="宋体" w:hint="eastAsia"/>
        </w:rPr>
        <w:t>只要有语气助动词在内，都可以减化为</w:t>
      </w:r>
      <w:r w:rsidR="00750148">
        <w:rPr>
          <w:rFonts w:eastAsia="宋体" w:hint="eastAsia"/>
        </w:rPr>
        <w:t>动词不定式</w:t>
      </w:r>
      <w:r w:rsidRPr="00E430F6">
        <w:rPr>
          <w:rFonts w:eastAsia="宋体" w:hint="eastAsia"/>
        </w:rPr>
        <w:t>。以下分别说明。</w:t>
      </w:r>
    </w:p>
    <w:p w:rsidR="00DD2927" w:rsidRDefault="00E430F6" w:rsidP="00182A90">
      <w:pPr>
        <w:pStyle w:val="5"/>
        <w:spacing w:after="84"/>
        <w:rPr>
          <w:rFonts w:eastAsia="PMingLiU"/>
          <w:lang w:eastAsia="zh-TW"/>
        </w:rPr>
      </w:pPr>
      <w:r w:rsidRPr="00E430F6">
        <w:t>Information Question</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[what you should do].</w:t>
      </w:r>
    </w:p>
    <w:p w:rsidR="00DD2927" w:rsidRDefault="00E430F6" w:rsidP="00182A90">
      <w:pPr>
        <w:spacing w:after="84"/>
        <w:ind w:firstLine="480"/>
        <w:rPr>
          <w:lang w:eastAsia="zh-TW"/>
        </w:rPr>
      </w:pPr>
      <w:r w:rsidRPr="00E430F6">
        <w:rPr>
          <w:rFonts w:eastAsia="宋体" w:hint="eastAsia"/>
        </w:rPr>
        <w:t>句中这个名词</w:t>
      </w:r>
      <w:r w:rsidR="00BF5096">
        <w:rPr>
          <w:rFonts w:eastAsia="宋体" w:hint="eastAsia"/>
        </w:rPr>
        <w:t>从句</w:t>
      </w:r>
      <w:r w:rsidRPr="00E430F6">
        <w:rPr>
          <w:rFonts w:eastAsia="宋体" w:hint="eastAsia"/>
        </w:rPr>
        <w:t>（中括号内的部分）有两种诠释方式，可以导致两种不</w:t>
      </w:r>
      <w:r w:rsidRPr="00E430F6">
        <w:rPr>
          <w:rFonts w:eastAsia="宋体" w:hint="eastAsia"/>
        </w:rPr>
        <w:lastRenderedPageBreak/>
        <w:t>同的减化</w:t>
      </w:r>
      <w:r w:rsidR="00BF5096">
        <w:rPr>
          <w:rFonts w:eastAsia="宋体" w:hint="eastAsia"/>
        </w:rPr>
        <w:t>从句</w:t>
      </w:r>
      <w:r w:rsidRPr="00E430F6">
        <w:rPr>
          <w:rFonts w:eastAsia="宋体" w:hint="eastAsia"/>
        </w:rPr>
        <w:t>结果。如果视句中的</w:t>
      </w:r>
      <w:r w:rsidRPr="00E430F6">
        <w:rPr>
          <w:rFonts w:eastAsia="宋体"/>
        </w:rPr>
        <w:t>what</w:t>
      </w:r>
      <w:r w:rsidRPr="00E430F6">
        <w:rPr>
          <w:rFonts w:eastAsia="宋体" w:hint="eastAsia"/>
        </w:rPr>
        <w:t>为疑问词，那么</w:t>
      </w:r>
      <w:r w:rsidRPr="00E430F6">
        <w:rPr>
          <w:rFonts w:eastAsia="宋体"/>
        </w:rPr>
        <w:t>what you should do</w:t>
      </w:r>
      <w:r w:rsidRPr="00E430F6">
        <w:rPr>
          <w:rFonts w:eastAsia="宋体" w:hint="eastAsia"/>
        </w:rPr>
        <w:t>就是来自</w:t>
      </w:r>
      <w:r w:rsidRPr="00E430F6">
        <w:rPr>
          <w:rFonts w:eastAsia="宋体"/>
        </w:rPr>
        <w:t>What should I do?</w:t>
      </w:r>
      <w:r w:rsidRPr="00E430F6">
        <w:rPr>
          <w:rFonts w:eastAsia="宋体" w:hint="eastAsia"/>
        </w:rPr>
        <w:t>这个疑问句，减化的方式是省略掉主词</w:t>
      </w:r>
      <w:r w:rsidRPr="00E430F6">
        <w:rPr>
          <w:rFonts w:eastAsia="宋体"/>
        </w:rPr>
        <w:t>you</w:t>
      </w:r>
      <w:r w:rsidRPr="00E430F6">
        <w:rPr>
          <w:rFonts w:eastAsia="宋体" w:hint="eastAsia"/>
        </w:rPr>
        <w:t>、语气助动词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[what to do].</w:t>
      </w:r>
    </w:p>
    <w:p w:rsidR="00DD2927" w:rsidRDefault="00E430F6" w:rsidP="00182A90">
      <w:pPr>
        <w:spacing w:after="84"/>
        <w:ind w:firstLine="480"/>
        <w:rPr>
          <w:lang w:eastAsia="zh-TW"/>
        </w:rPr>
      </w:pPr>
      <w:r w:rsidRPr="00E430F6">
        <w:rPr>
          <w:rFonts w:eastAsia="宋体" w:hint="eastAsia"/>
        </w:rPr>
        <w:t>另外，</w:t>
      </w:r>
      <w:r w:rsidRPr="00E430F6">
        <w:rPr>
          <w:rFonts w:eastAsia="宋体"/>
        </w:rPr>
        <w:t>what</w:t>
      </w:r>
      <w:r w:rsidRPr="00E430F6">
        <w:rPr>
          <w:rFonts w:eastAsia="宋体" w:hint="eastAsia"/>
        </w:rPr>
        <w:t>也可以视为复合关系代名词，由先行词</w:t>
      </w:r>
      <w:r w:rsidRPr="00E430F6">
        <w:rPr>
          <w:rFonts w:eastAsia="宋体"/>
        </w:rPr>
        <w:t>the thing</w:t>
      </w:r>
      <w:r w:rsidRPr="00E430F6">
        <w:rPr>
          <w:rFonts w:eastAsia="宋体" w:hint="eastAsia"/>
        </w:rPr>
        <w:t>加上关系代名词</w:t>
      </w:r>
      <w:r w:rsidRPr="00E430F6">
        <w:rPr>
          <w:rFonts w:eastAsia="宋体"/>
        </w:rPr>
        <w:t>that</w:t>
      </w:r>
      <w:r w:rsidRPr="00E430F6">
        <w:rPr>
          <w:rFonts w:eastAsia="宋体" w:hint="eastAsia"/>
        </w:rPr>
        <w:t>合并而成。由此出发，可以先还原如下：</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the thing</w:t>
      </w:r>
      <w:r w:rsidRPr="00E430F6">
        <w:rPr>
          <w:rFonts w:eastAsia="宋体"/>
        </w:rPr>
        <w:t xml:space="preserve"> [that you should do].</w:t>
      </w:r>
    </w:p>
    <w:p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的减化，首先是把扮演</w:t>
      </w:r>
      <w:r w:rsidR="009D20F5">
        <w:rPr>
          <w:rFonts w:eastAsia="宋体" w:hint="eastAsia"/>
        </w:rPr>
        <w:t>受词（宾语）</w:t>
      </w:r>
      <w:r w:rsidRPr="00E430F6">
        <w:rPr>
          <w:rFonts w:eastAsia="宋体" w:hint="eastAsia"/>
        </w:rPr>
        <w:t>角色的关系代名词</w:t>
      </w:r>
      <w:r w:rsidRPr="00E430F6">
        <w:rPr>
          <w:rFonts w:eastAsia="宋体"/>
        </w:rPr>
        <w:t>that</w:t>
      </w:r>
      <w:r w:rsidRPr="00E430F6">
        <w:rPr>
          <w:rFonts w:eastAsia="宋体" w:hint="eastAsia"/>
        </w:rPr>
        <w:t>省略。然后再省略掉重复的主词</w:t>
      </w:r>
      <w:r w:rsidRPr="00E430F6">
        <w:rPr>
          <w:rFonts w:eastAsia="宋体"/>
        </w:rPr>
        <w:t>you</w:t>
      </w:r>
      <w:r w:rsidRPr="00E430F6">
        <w:rPr>
          <w:rFonts w:eastAsia="宋体" w:hint="eastAsia"/>
        </w:rPr>
        <w:t>、语气助动词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the thing</w:t>
      </w:r>
      <w:r w:rsidRPr="00E430F6">
        <w:rPr>
          <w:rFonts w:eastAsia="宋体"/>
        </w:rPr>
        <w:t xml:space="preserve">    [to do].</w:t>
      </w:r>
    </w:p>
    <w:p w:rsidR="00DD2927" w:rsidRDefault="00E430F6" w:rsidP="00182A90">
      <w:pPr>
        <w:spacing w:after="84"/>
        <w:ind w:firstLine="480"/>
        <w:rPr>
          <w:lang w:eastAsia="zh-TW"/>
        </w:rPr>
      </w:pPr>
      <w:r w:rsidRPr="00E430F6">
        <w:rPr>
          <w:rFonts w:eastAsia="宋体" w:hint="eastAsia"/>
        </w:rPr>
        <w:t>接下来请比较下列三句：</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[what to do].</w:t>
      </w:r>
    </w:p>
    <w:p w:rsidR="00DD2927" w:rsidRDefault="00E430F6" w:rsidP="00182A90">
      <w:pPr>
        <w:pStyle w:val="Preface"/>
        <w:spacing w:after="84"/>
        <w:ind w:firstLine="480"/>
        <w:rPr>
          <w:lang w:eastAsia="zh-TW"/>
        </w:rPr>
      </w:pPr>
      <w:r w:rsidRPr="00E430F6">
        <w:t xml:space="preserve">  </w:t>
      </w:r>
      <w:r w:rsidRPr="00E430F6">
        <w:rPr>
          <w:rFonts w:hint="eastAsia"/>
        </w:rPr>
        <w:t>我来告诉你该怎么做。</w:t>
      </w:r>
    </w:p>
    <w:p w:rsidR="00785232" w:rsidRPr="00785232" w:rsidRDefault="00E430F6" w:rsidP="00182A90">
      <w:pPr>
        <w:spacing w:after="84"/>
        <w:ind w:firstLine="480"/>
      </w:pPr>
      <w:r w:rsidRPr="00E430F6">
        <w:rPr>
          <w:rFonts w:eastAsia="宋体"/>
        </w:rPr>
        <w:t xml:space="preserve">2. </w:t>
      </w: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[when to do the job].</w:t>
      </w:r>
    </w:p>
    <w:p w:rsidR="00DD2927" w:rsidRDefault="00E430F6" w:rsidP="00182A90">
      <w:pPr>
        <w:pStyle w:val="Preface"/>
        <w:spacing w:after="84"/>
        <w:ind w:firstLine="480"/>
        <w:rPr>
          <w:lang w:eastAsia="zh-TW"/>
        </w:rPr>
      </w:pPr>
      <w:r w:rsidRPr="00E430F6">
        <w:t xml:space="preserve">  </w:t>
      </w:r>
      <w:r w:rsidRPr="00E430F6">
        <w:rPr>
          <w:rFonts w:hint="eastAsia"/>
        </w:rPr>
        <w:t>我来告诉你什么时候该做这件工作。</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[what to do the job with].</w:t>
      </w:r>
    </w:p>
    <w:p w:rsidR="00DD2927" w:rsidRDefault="00E430F6" w:rsidP="00182A90">
      <w:pPr>
        <w:pStyle w:val="Preface"/>
        <w:spacing w:after="84"/>
        <w:ind w:firstLine="480"/>
        <w:rPr>
          <w:lang w:eastAsia="zh-TW"/>
        </w:rPr>
      </w:pPr>
      <w:r w:rsidRPr="00E430F6">
        <w:t xml:space="preserve">  </w:t>
      </w:r>
      <w:r w:rsidRPr="00E430F6">
        <w:rPr>
          <w:rFonts w:hint="eastAsia"/>
        </w:rPr>
        <w:t>我来告诉你用什么来做这件工作。</w:t>
      </w:r>
    </w:p>
    <w:p w:rsidR="00DD2927" w:rsidRDefault="00E430F6" w:rsidP="00182A90">
      <w:pPr>
        <w:spacing w:after="84"/>
        <w:ind w:firstLine="480"/>
        <w:rPr>
          <w:lang w:eastAsia="zh-TW"/>
        </w:rPr>
      </w:pPr>
      <w:r w:rsidRPr="00E430F6">
        <w:rPr>
          <w:rFonts w:eastAsia="宋体" w:hint="eastAsia"/>
        </w:rPr>
        <w:t>这三个句子，主要</w:t>
      </w:r>
      <w:r w:rsidR="00BF5096">
        <w:rPr>
          <w:rFonts w:eastAsia="宋体" w:hint="eastAsia"/>
        </w:rPr>
        <w:t>从句</w:t>
      </w:r>
      <w:r w:rsidRPr="00E430F6">
        <w:rPr>
          <w:rFonts w:eastAsia="宋体" w:hint="eastAsia"/>
        </w:rPr>
        <w:t>的句型相同（都是</w:t>
      </w:r>
      <w:r w:rsidRPr="00E430F6">
        <w:rPr>
          <w:rFonts w:eastAsia="宋体"/>
        </w:rPr>
        <w:t>S+V+O+O</w:t>
      </w:r>
      <w:r w:rsidRPr="00E430F6">
        <w:rPr>
          <w:rFonts w:eastAsia="宋体" w:hint="eastAsia"/>
        </w:rPr>
        <w:t>），句中的第二个</w:t>
      </w:r>
      <w:r w:rsidR="009D20F5">
        <w:rPr>
          <w:rFonts w:eastAsia="宋体" w:hint="eastAsia"/>
        </w:rPr>
        <w:t>受词（宾语）</w:t>
      </w:r>
      <w:r w:rsidRPr="00E430F6">
        <w:rPr>
          <w:rFonts w:eastAsia="宋体" w:hint="eastAsia"/>
        </w:rPr>
        <w:t>同样都是减化名词</w:t>
      </w:r>
      <w:r w:rsidR="00BF5096">
        <w:rPr>
          <w:rFonts w:eastAsia="宋体" w:hint="eastAsia"/>
        </w:rPr>
        <w:t>从句</w:t>
      </w:r>
      <w:r w:rsidRPr="00E430F6">
        <w:rPr>
          <w:rFonts w:eastAsia="宋体" w:hint="eastAsia"/>
        </w:rPr>
        <w:t>，而且减化出来的</w:t>
      </w:r>
      <w:r w:rsidR="00750148">
        <w:rPr>
          <w:rFonts w:eastAsia="宋体" w:hint="eastAsia"/>
        </w:rPr>
        <w:t>动词不定式</w:t>
      </w:r>
      <w:r w:rsidRPr="00E430F6">
        <w:rPr>
          <w:rFonts w:eastAsia="宋体" w:hint="eastAsia"/>
        </w:rPr>
        <w:t>中都是用采同一个原形的及物动词</w:t>
      </w:r>
      <w:r w:rsidRPr="00E430F6">
        <w:rPr>
          <w:rFonts w:eastAsia="宋体"/>
        </w:rPr>
        <w:t>do</w:t>
      </w:r>
      <w:r w:rsidRPr="00E430F6">
        <w:rPr>
          <w:rFonts w:eastAsia="宋体" w:hint="eastAsia"/>
        </w:rPr>
        <w:t>。但是第</w:t>
      </w:r>
      <w:r w:rsidRPr="00E430F6">
        <w:rPr>
          <w:rFonts w:eastAsia="宋体"/>
        </w:rPr>
        <w:t>1</w:t>
      </w:r>
      <w:r w:rsidRPr="00E430F6">
        <w:rPr>
          <w:rFonts w:eastAsia="宋体" w:hint="eastAsia"/>
        </w:rPr>
        <w:t>句在</w:t>
      </w:r>
      <w:r w:rsidRPr="00E430F6">
        <w:rPr>
          <w:rFonts w:eastAsia="宋体"/>
        </w:rPr>
        <w:t>to do</w:t>
      </w:r>
      <w:r w:rsidRPr="00E430F6">
        <w:rPr>
          <w:rFonts w:eastAsia="宋体" w:hint="eastAsia"/>
        </w:rPr>
        <w:t>后面没有</w:t>
      </w:r>
      <w:r w:rsidR="009D20F5">
        <w:rPr>
          <w:rFonts w:eastAsia="宋体" w:hint="eastAsia"/>
        </w:rPr>
        <w:t>受词（宾语）</w:t>
      </w:r>
      <w:r w:rsidRPr="00E430F6">
        <w:rPr>
          <w:rFonts w:eastAsia="宋体" w:hint="eastAsia"/>
        </w:rPr>
        <w:t>，第</w:t>
      </w:r>
      <w:r w:rsidRPr="00E430F6">
        <w:rPr>
          <w:rFonts w:eastAsia="宋体"/>
        </w:rPr>
        <w:t>2</w:t>
      </w:r>
      <w:r w:rsidRPr="00E430F6">
        <w:rPr>
          <w:rFonts w:eastAsia="宋体" w:hint="eastAsia"/>
        </w:rPr>
        <w:t>句在</w:t>
      </w:r>
      <w:r w:rsidRPr="00E430F6">
        <w:rPr>
          <w:rFonts w:eastAsia="宋体"/>
        </w:rPr>
        <w:t>to do</w:t>
      </w:r>
      <w:r w:rsidRPr="00E430F6">
        <w:rPr>
          <w:rFonts w:eastAsia="宋体" w:hint="eastAsia"/>
        </w:rPr>
        <w:t>后面有</w:t>
      </w:r>
      <w:r w:rsidR="009D20F5">
        <w:rPr>
          <w:rFonts w:eastAsia="宋体" w:hint="eastAsia"/>
        </w:rPr>
        <w:t>受词（宾语）</w:t>
      </w:r>
      <w:r w:rsidRPr="00E430F6">
        <w:rPr>
          <w:rFonts w:eastAsia="宋体" w:hint="eastAsia"/>
        </w:rPr>
        <w:t>（</w:t>
      </w:r>
      <w:r w:rsidRPr="00E430F6">
        <w:rPr>
          <w:rFonts w:eastAsia="宋体"/>
        </w:rPr>
        <w:t>the job</w:t>
      </w:r>
      <w:r w:rsidRPr="00E430F6">
        <w:rPr>
          <w:rFonts w:eastAsia="宋体" w:hint="eastAsia"/>
        </w:rPr>
        <w:t>），第</w:t>
      </w:r>
      <w:r w:rsidRPr="00E430F6">
        <w:rPr>
          <w:rFonts w:eastAsia="宋体"/>
        </w:rPr>
        <w:t>3</w:t>
      </w:r>
      <w:r w:rsidRPr="00E430F6">
        <w:rPr>
          <w:rFonts w:eastAsia="宋体" w:hint="eastAsia"/>
        </w:rPr>
        <w:t>句还在</w:t>
      </w:r>
      <w:r w:rsidRPr="00E430F6">
        <w:rPr>
          <w:rFonts w:eastAsia="宋体"/>
        </w:rPr>
        <w:t>to do the job</w:t>
      </w:r>
      <w:r w:rsidRPr="00E430F6">
        <w:rPr>
          <w:rFonts w:eastAsia="宋体" w:hint="eastAsia"/>
        </w:rPr>
        <w:t>后面有介系词（</w:t>
      </w:r>
      <w:r w:rsidRPr="00E430F6">
        <w:rPr>
          <w:rFonts w:eastAsia="宋体"/>
        </w:rPr>
        <w:t>with</w:t>
      </w:r>
      <w:r w:rsidRPr="00E430F6">
        <w:rPr>
          <w:rFonts w:eastAsia="宋体" w:hint="eastAsia"/>
        </w:rPr>
        <w:t>）。其间的差别，如果只是把</w:t>
      </w:r>
      <w:r w:rsidR="007F24EC">
        <w:rPr>
          <w:rFonts w:eastAsia="宋体" w:hint="eastAsia"/>
        </w:rPr>
        <w:t>不定式</w:t>
      </w:r>
      <w:r w:rsidRPr="00E430F6">
        <w:rPr>
          <w:rFonts w:eastAsia="宋体" w:hint="eastAsia"/>
        </w:rPr>
        <w:t>视为词组看待，无法解释清楚，必须视为减化</w:t>
      </w:r>
      <w:r w:rsidR="00BF5096">
        <w:rPr>
          <w:rFonts w:eastAsia="宋体" w:hint="eastAsia"/>
        </w:rPr>
        <w:t>从句</w:t>
      </w:r>
      <w:r w:rsidRPr="00E430F6">
        <w:rPr>
          <w:rFonts w:eastAsia="宋体" w:hint="eastAsia"/>
        </w:rPr>
        <w:t>、还原之后就可以看出差别在哪里了。</w:t>
      </w:r>
    </w:p>
    <w:p w:rsidR="00DD2927" w:rsidRDefault="00E430F6" w:rsidP="00182A90">
      <w:pPr>
        <w:spacing w:after="84"/>
        <w:ind w:firstLine="480"/>
        <w:rPr>
          <w:lang w:eastAsia="zh-TW"/>
        </w:rPr>
      </w:pPr>
      <w:r w:rsidRPr="00E430F6">
        <w:rPr>
          <w:rFonts w:eastAsia="宋体" w:hint="eastAsia"/>
        </w:rPr>
        <w:t>上列句</w:t>
      </w:r>
      <w:r w:rsidRPr="00E430F6">
        <w:rPr>
          <w:rFonts w:eastAsia="宋体"/>
        </w:rPr>
        <w:t>1</w:t>
      </w:r>
      <w:r w:rsidRPr="00E430F6">
        <w:rPr>
          <w:rFonts w:eastAsia="宋体" w:hint="eastAsia"/>
        </w:rPr>
        <w:t>中的</w:t>
      </w:r>
      <w:r w:rsidRPr="00E430F6">
        <w:rPr>
          <w:rFonts w:eastAsia="宋体"/>
        </w:rPr>
        <w:t>what to do</w:t>
      </w:r>
      <w:r w:rsidRPr="00E430F6">
        <w:rPr>
          <w:rFonts w:eastAsia="宋体" w:hint="eastAsia"/>
        </w:rPr>
        <w:t>是</w:t>
      </w:r>
      <w:r w:rsidRPr="00E430F6">
        <w:rPr>
          <w:rFonts w:eastAsia="宋体"/>
        </w:rPr>
        <w:t>what you should do</w:t>
      </w:r>
      <w:r w:rsidRPr="00E430F6">
        <w:rPr>
          <w:rFonts w:eastAsia="宋体" w:hint="eastAsia"/>
        </w:rPr>
        <w:t>这个名词</w:t>
      </w:r>
      <w:r w:rsidR="00BF5096">
        <w:rPr>
          <w:rFonts w:eastAsia="宋体" w:hint="eastAsia"/>
        </w:rPr>
        <w:t>从句</w:t>
      </w:r>
      <w:r w:rsidRPr="00E430F6">
        <w:rPr>
          <w:rFonts w:eastAsia="宋体" w:hint="eastAsia"/>
        </w:rPr>
        <w:t>的减化，来自这个疑问句：</w:t>
      </w:r>
    </w:p>
    <w:p w:rsidR="00785232" w:rsidRPr="00785232" w:rsidRDefault="00E430F6" w:rsidP="00182A90">
      <w:pPr>
        <w:spacing w:after="84"/>
        <w:ind w:firstLine="480"/>
        <w:rPr>
          <w:lang w:eastAsia="zh-TW"/>
        </w:rPr>
      </w:pPr>
      <w:r w:rsidRPr="00E430F6">
        <w:rPr>
          <w:rFonts w:eastAsia="宋体"/>
        </w:rPr>
        <w:t xml:space="preserve">A. </w:t>
      </w:r>
      <w:r w:rsidRPr="00E430F6">
        <w:rPr>
          <w:rFonts w:eastAsia="宋体"/>
          <w:u w:val="single"/>
        </w:rPr>
        <w:t>What</w:t>
      </w:r>
      <w:r w:rsidRPr="00E430F6">
        <w:rPr>
          <w:rFonts w:eastAsia="宋体"/>
        </w:rPr>
        <w:t xml:space="preserve"> should </w:t>
      </w:r>
      <w:r w:rsidRPr="00E430F6">
        <w:rPr>
          <w:rFonts w:eastAsia="宋体"/>
          <w:u w:val="single"/>
        </w:rPr>
        <w:t>I</w:t>
      </w:r>
      <w:r w:rsidRPr="00E430F6">
        <w:rPr>
          <w:rFonts w:eastAsia="宋体"/>
        </w:rPr>
        <w:t xml:space="preserve"> </w:t>
      </w:r>
      <w:r w:rsidRPr="00E430F6">
        <w:rPr>
          <w:rFonts w:eastAsia="宋体"/>
          <w:u w:val="single"/>
        </w:rPr>
        <w:t>do</w:t>
      </w:r>
      <w:r w:rsidRPr="00E430F6">
        <w:rPr>
          <w:rFonts w:eastAsia="宋体"/>
        </w:rPr>
        <w:t>?</w:t>
      </w:r>
    </w:p>
    <w:p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中的</w:t>
      </w:r>
      <w:r w:rsidRPr="00E430F6">
        <w:rPr>
          <w:rFonts w:eastAsia="宋体"/>
        </w:rPr>
        <w:t>when to do the job</w:t>
      </w:r>
      <w:r w:rsidRPr="00E430F6">
        <w:rPr>
          <w:rFonts w:eastAsia="宋体" w:hint="eastAsia"/>
        </w:rPr>
        <w:t>是</w:t>
      </w:r>
      <w:r w:rsidRPr="00E430F6">
        <w:rPr>
          <w:rFonts w:eastAsia="宋体"/>
        </w:rPr>
        <w:t>when you should do the job</w:t>
      </w:r>
      <w:r w:rsidRPr="00E430F6">
        <w:rPr>
          <w:rFonts w:eastAsia="宋体" w:hint="eastAsia"/>
        </w:rPr>
        <w:t>这个名词</w:t>
      </w:r>
      <w:r w:rsidR="00BF5096">
        <w:rPr>
          <w:rFonts w:eastAsia="宋体" w:hint="eastAsia"/>
        </w:rPr>
        <w:t>从句</w:t>
      </w:r>
      <w:r w:rsidRPr="00E430F6">
        <w:rPr>
          <w:rFonts w:eastAsia="宋体" w:hint="eastAsia"/>
        </w:rPr>
        <w:t>的减化，来自这个疑问句：</w:t>
      </w:r>
    </w:p>
    <w:p w:rsidR="00785232" w:rsidRPr="00785232" w:rsidRDefault="00E430F6" w:rsidP="00182A90">
      <w:pPr>
        <w:spacing w:after="84"/>
        <w:ind w:firstLine="480"/>
        <w:rPr>
          <w:lang w:eastAsia="zh-TW"/>
        </w:rPr>
      </w:pPr>
      <w:r w:rsidRPr="00E430F6">
        <w:rPr>
          <w:rFonts w:eastAsia="宋体"/>
        </w:rPr>
        <w:t xml:space="preserve">B. When should </w:t>
      </w:r>
      <w:r w:rsidRPr="00E430F6">
        <w:rPr>
          <w:rFonts w:eastAsia="宋体"/>
          <w:u w:val="single"/>
        </w:rPr>
        <w:t>I</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the job</w:t>
      </w:r>
      <w:r w:rsidRPr="00E430F6">
        <w:rPr>
          <w:rFonts w:eastAsia="宋体"/>
        </w:rPr>
        <w:t>?</w:t>
      </w:r>
    </w:p>
    <w:p w:rsidR="00DD2927" w:rsidRDefault="00E430F6" w:rsidP="00182A90">
      <w:pPr>
        <w:spacing w:after="84"/>
        <w:ind w:firstLine="480"/>
        <w:rPr>
          <w:lang w:eastAsia="zh-TW"/>
        </w:rPr>
      </w:pPr>
      <w:r w:rsidRPr="00E430F6">
        <w:rPr>
          <w:rFonts w:eastAsia="宋体" w:hint="eastAsia"/>
        </w:rPr>
        <w:t>比较一下</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这两个问句不难发现：句</w:t>
      </w:r>
      <w:r w:rsidRPr="00E430F6">
        <w:rPr>
          <w:rFonts w:eastAsia="宋体"/>
        </w:rPr>
        <w:t>A</w:t>
      </w:r>
      <w:r w:rsidRPr="00E430F6">
        <w:rPr>
          <w:rFonts w:eastAsia="宋体" w:hint="eastAsia"/>
        </w:rPr>
        <w:t>的</w:t>
      </w:r>
      <w:r w:rsidRPr="00E430F6">
        <w:rPr>
          <w:rFonts w:eastAsia="宋体"/>
        </w:rPr>
        <w:t>what</w:t>
      </w:r>
      <w:r w:rsidRPr="00E430F6">
        <w:rPr>
          <w:rFonts w:eastAsia="宋体" w:hint="eastAsia"/>
        </w:rPr>
        <w:t>是疑问代名词、本身扮演及物动词</w:t>
      </w:r>
      <w:r w:rsidRPr="00E430F6">
        <w:rPr>
          <w:rFonts w:eastAsia="宋体"/>
        </w:rPr>
        <w:t>should do</w:t>
      </w:r>
      <w:r w:rsidRPr="00E430F6">
        <w:rPr>
          <w:rFonts w:eastAsia="宋体" w:hint="eastAsia"/>
        </w:rPr>
        <w:t>的</w:t>
      </w:r>
      <w:r w:rsidR="009D20F5">
        <w:rPr>
          <w:rFonts w:eastAsia="宋体" w:hint="eastAsia"/>
        </w:rPr>
        <w:t>受词（宾语）</w:t>
      </w:r>
      <w:r w:rsidRPr="00E430F6">
        <w:rPr>
          <w:rFonts w:eastAsia="宋体" w:hint="eastAsia"/>
        </w:rPr>
        <w:t>角色，句</w:t>
      </w:r>
      <w:r w:rsidRPr="00E430F6">
        <w:rPr>
          <w:rFonts w:eastAsia="宋体"/>
        </w:rPr>
        <w:t>B</w:t>
      </w:r>
      <w:r w:rsidRPr="00E430F6">
        <w:rPr>
          <w:rFonts w:eastAsia="宋体" w:hint="eastAsia"/>
        </w:rPr>
        <w:t>的</w:t>
      </w:r>
      <w:r w:rsidRPr="00E430F6">
        <w:rPr>
          <w:rFonts w:eastAsia="宋体"/>
        </w:rPr>
        <w:t>when</w:t>
      </w:r>
      <w:r w:rsidRPr="00E430F6">
        <w:rPr>
          <w:rFonts w:eastAsia="宋体" w:hint="eastAsia"/>
        </w:rPr>
        <w:t>则是疑问副词（来自时间副词</w:t>
      </w:r>
      <w:r w:rsidRPr="00E430F6">
        <w:rPr>
          <w:rFonts w:eastAsia="宋体"/>
        </w:rPr>
        <w:t>then</w:t>
      </w:r>
      <w:r w:rsidRPr="00E430F6">
        <w:rPr>
          <w:rFonts w:eastAsia="宋体" w:hint="eastAsia"/>
        </w:rPr>
        <w:t>），所以及物动词</w:t>
      </w:r>
      <w:r w:rsidRPr="00E430F6">
        <w:rPr>
          <w:rFonts w:eastAsia="宋体"/>
        </w:rPr>
        <w:t>should do</w:t>
      </w:r>
      <w:r w:rsidRPr="00E430F6">
        <w:rPr>
          <w:rFonts w:eastAsia="宋体" w:hint="eastAsia"/>
        </w:rPr>
        <w:t>另需</w:t>
      </w:r>
      <w:r w:rsidR="009D20F5">
        <w:rPr>
          <w:rFonts w:eastAsia="宋体" w:hint="eastAsia"/>
        </w:rPr>
        <w:t>受词（宾语）</w:t>
      </w:r>
      <w:r w:rsidRPr="00E430F6">
        <w:rPr>
          <w:rFonts w:eastAsia="宋体"/>
        </w:rPr>
        <w:t>the job</w:t>
      </w:r>
      <w:r w:rsidRPr="00E430F6">
        <w:rPr>
          <w:rFonts w:eastAsia="宋体" w:hint="eastAsia"/>
        </w:rPr>
        <w:t>，句型才算完整。</w:t>
      </w:r>
    </w:p>
    <w:p w:rsidR="00DD2927" w:rsidRDefault="00E430F6" w:rsidP="00182A90">
      <w:pPr>
        <w:spacing w:after="84"/>
        <w:ind w:firstLine="480"/>
        <w:rPr>
          <w:lang w:eastAsia="zh-TW"/>
        </w:rPr>
      </w:pPr>
      <w:r w:rsidRPr="00E430F6">
        <w:rPr>
          <w:rFonts w:eastAsia="宋体" w:hint="eastAsia"/>
        </w:rPr>
        <w:t>上列句</w:t>
      </w:r>
      <w:r w:rsidRPr="00E430F6">
        <w:rPr>
          <w:rFonts w:eastAsia="宋体"/>
        </w:rPr>
        <w:t>3</w:t>
      </w:r>
      <w:r w:rsidRPr="00E430F6">
        <w:rPr>
          <w:rFonts w:eastAsia="宋体" w:hint="eastAsia"/>
        </w:rPr>
        <w:t>中的</w:t>
      </w:r>
      <w:r w:rsidRPr="00E430F6">
        <w:rPr>
          <w:rFonts w:eastAsia="宋体"/>
        </w:rPr>
        <w:t>what to do the job with</w:t>
      </w:r>
      <w:r w:rsidRPr="00E430F6">
        <w:rPr>
          <w:rFonts w:eastAsia="宋体" w:hint="eastAsia"/>
        </w:rPr>
        <w:t>可以视为名词</w:t>
      </w:r>
      <w:r w:rsidR="00BF5096">
        <w:rPr>
          <w:rFonts w:eastAsia="宋体" w:hint="eastAsia"/>
        </w:rPr>
        <w:t>从句</w:t>
      </w:r>
      <w:r w:rsidRPr="00E430F6">
        <w:rPr>
          <w:rFonts w:eastAsia="宋体"/>
        </w:rPr>
        <w:t xml:space="preserve">what you can do </w:t>
      </w:r>
      <w:r w:rsidRPr="00E430F6">
        <w:rPr>
          <w:rFonts w:eastAsia="宋体"/>
        </w:rPr>
        <w:lastRenderedPageBreak/>
        <w:t>the job with</w:t>
      </w:r>
      <w:r w:rsidRPr="00E430F6">
        <w:rPr>
          <w:rFonts w:eastAsia="宋体" w:hint="eastAsia"/>
        </w:rPr>
        <w:t>的减化，来自下面这个疑问句：</w:t>
      </w:r>
    </w:p>
    <w:p w:rsidR="00785232" w:rsidRPr="00785232" w:rsidRDefault="00E430F6" w:rsidP="00182A90">
      <w:pPr>
        <w:spacing w:after="84"/>
        <w:ind w:firstLine="480"/>
        <w:rPr>
          <w:lang w:eastAsia="zh-TW"/>
        </w:rPr>
      </w:pPr>
      <w:r w:rsidRPr="00E430F6">
        <w:rPr>
          <w:rFonts w:eastAsia="宋体"/>
        </w:rPr>
        <w:t xml:space="preserve">C. What can </w:t>
      </w:r>
      <w:r w:rsidRPr="00E430F6">
        <w:rPr>
          <w:rFonts w:eastAsia="宋体"/>
          <w:u w:val="single"/>
        </w:rPr>
        <w:t>I</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the job</w:t>
      </w:r>
      <w:r w:rsidRPr="00E430F6">
        <w:rPr>
          <w:rFonts w:eastAsia="宋体"/>
        </w:rPr>
        <w:t xml:space="preserve"> with?</w:t>
      </w:r>
    </w:p>
    <w:p w:rsidR="00DD2927" w:rsidRDefault="00E430F6" w:rsidP="00182A90">
      <w:pPr>
        <w:spacing w:after="84"/>
        <w:ind w:firstLine="480"/>
        <w:rPr>
          <w:lang w:eastAsia="zh-TW"/>
        </w:rPr>
      </w:pPr>
      <w:r w:rsidRPr="00E430F6">
        <w:rPr>
          <w:rFonts w:eastAsia="宋体" w:hint="eastAsia"/>
        </w:rPr>
        <w:t>这个疑问句中，及物动词</w:t>
      </w:r>
      <w:r w:rsidRPr="00E430F6">
        <w:rPr>
          <w:rFonts w:eastAsia="宋体"/>
        </w:rPr>
        <w:t>do</w:t>
      </w:r>
      <w:r w:rsidRPr="00E430F6">
        <w:rPr>
          <w:rFonts w:eastAsia="宋体" w:hint="eastAsia"/>
        </w:rPr>
        <w:t>的</w:t>
      </w:r>
      <w:r w:rsidR="009D20F5">
        <w:rPr>
          <w:rFonts w:eastAsia="宋体" w:hint="eastAsia"/>
        </w:rPr>
        <w:t>受词（宾语）</w:t>
      </w:r>
      <w:r w:rsidRPr="00E430F6">
        <w:rPr>
          <w:rFonts w:eastAsia="宋体" w:hint="eastAsia"/>
        </w:rPr>
        <w:t>是</w:t>
      </w:r>
      <w:r w:rsidRPr="00E430F6">
        <w:rPr>
          <w:rFonts w:eastAsia="宋体"/>
        </w:rPr>
        <w:t>the job</w:t>
      </w:r>
      <w:r w:rsidRPr="00E430F6">
        <w:rPr>
          <w:rFonts w:eastAsia="宋体" w:hint="eastAsia"/>
        </w:rPr>
        <w:t>，而疑问代名词</w:t>
      </w:r>
      <w:r w:rsidRPr="00E430F6">
        <w:rPr>
          <w:rFonts w:eastAsia="宋体"/>
        </w:rPr>
        <w:t>what</w:t>
      </w:r>
      <w:r w:rsidRPr="00E430F6">
        <w:rPr>
          <w:rFonts w:eastAsia="宋体" w:hint="eastAsia"/>
        </w:rPr>
        <w:t>是介系词</w:t>
      </w:r>
      <w:r w:rsidRPr="00E430F6">
        <w:rPr>
          <w:rFonts w:eastAsia="宋体"/>
        </w:rPr>
        <w:t>with</w:t>
      </w:r>
      <w:r w:rsidRPr="00E430F6">
        <w:rPr>
          <w:rFonts w:eastAsia="宋体" w:hint="eastAsia"/>
        </w:rPr>
        <w:t>的</w:t>
      </w:r>
      <w:r w:rsidR="009D20F5">
        <w:rPr>
          <w:rFonts w:eastAsia="宋体" w:hint="eastAsia"/>
        </w:rPr>
        <w:t>受词（宾语）</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接下来这几个例子的情况都差不多：</w:t>
      </w:r>
    </w:p>
    <w:p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show</w:t>
      </w:r>
      <w:r w:rsidRPr="00E430F6">
        <w:rPr>
          <w:rFonts w:eastAsia="宋体"/>
        </w:rPr>
        <w:t xml:space="preserve"> </w:t>
      </w:r>
      <w:r w:rsidRPr="00E430F6">
        <w:rPr>
          <w:rFonts w:eastAsia="宋体"/>
          <w:u w:val="single"/>
        </w:rPr>
        <w:t>you</w:t>
      </w:r>
      <w:r w:rsidRPr="00E430F6">
        <w:rPr>
          <w:rFonts w:eastAsia="宋体"/>
        </w:rPr>
        <w:t xml:space="preserve"> [which way to go].</w:t>
      </w:r>
    </w:p>
    <w:p w:rsidR="00DD2927" w:rsidRDefault="00E430F6" w:rsidP="00182A90">
      <w:pPr>
        <w:pStyle w:val="Preface"/>
        <w:spacing w:after="84"/>
        <w:ind w:firstLine="480"/>
        <w:rPr>
          <w:lang w:eastAsia="zh-TW"/>
        </w:rPr>
      </w:pPr>
      <w:r w:rsidRPr="00E430F6">
        <w:rPr>
          <w:rFonts w:hint="eastAsia"/>
        </w:rPr>
        <w:t>我来告诉你该往哪边走。</w:t>
      </w:r>
    </w:p>
    <w:p w:rsidR="00DD2927" w:rsidRDefault="00E430F6" w:rsidP="00182A90">
      <w:pPr>
        <w:spacing w:after="84"/>
        <w:ind w:firstLine="480"/>
        <w:rPr>
          <w:lang w:eastAsia="zh-TW"/>
        </w:rPr>
      </w:pPr>
      <w:r w:rsidRPr="00E430F6">
        <w:rPr>
          <w:rFonts w:eastAsia="宋体" w:hint="eastAsia"/>
        </w:rPr>
        <w:t>句中第二个</w:t>
      </w:r>
      <w:r w:rsidR="009D20F5">
        <w:rPr>
          <w:rFonts w:eastAsia="宋体" w:hint="eastAsia"/>
        </w:rPr>
        <w:t>受词（宾语）</w:t>
      </w:r>
      <w:r w:rsidRPr="00E430F6">
        <w:rPr>
          <w:rFonts w:eastAsia="宋体" w:hint="eastAsia"/>
        </w:rPr>
        <w:t>（中括号内的部分）是个减化名词</w:t>
      </w:r>
      <w:r w:rsidR="00BF5096">
        <w:rPr>
          <w:rFonts w:eastAsia="宋体" w:hint="eastAsia"/>
        </w:rPr>
        <w:t>从句</w:t>
      </w:r>
      <w:r w:rsidRPr="00E430F6">
        <w:rPr>
          <w:rFonts w:eastAsia="宋体" w:hint="eastAsia"/>
        </w:rPr>
        <w:t>，可以还原为来自疑问句的名词</w:t>
      </w:r>
      <w:r w:rsidR="00BF5096">
        <w:rPr>
          <w:rFonts w:eastAsia="宋体" w:hint="eastAsia"/>
        </w:rPr>
        <w:t>从句</w:t>
      </w:r>
      <w:r w:rsidRPr="00E430F6">
        <w:rPr>
          <w:rFonts w:eastAsia="宋体"/>
        </w:rPr>
        <w:t>which way you should go</w:t>
      </w:r>
      <w:r w:rsidRPr="00E430F6">
        <w:rPr>
          <w:rFonts w:eastAsia="宋体" w:hint="eastAsia"/>
        </w:rPr>
        <w:t>，当中</w:t>
      </w:r>
      <w:r w:rsidRPr="00E430F6">
        <w:rPr>
          <w:rFonts w:eastAsia="宋体"/>
        </w:rPr>
        <w:t>which</w:t>
      </w:r>
      <w:r w:rsidRPr="00E430F6">
        <w:rPr>
          <w:rFonts w:eastAsia="宋体" w:hint="eastAsia"/>
        </w:rPr>
        <w:t>是疑问词。</w:t>
      </w:r>
    </w:p>
    <w:p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doesn’t know</w:t>
      </w:r>
      <w:r w:rsidRPr="00E430F6">
        <w:rPr>
          <w:rFonts w:eastAsia="宋体"/>
        </w:rPr>
        <w:t xml:space="preserve"> [when to stop].</w:t>
      </w:r>
    </w:p>
    <w:p w:rsidR="00DD2927" w:rsidRDefault="00E430F6" w:rsidP="00182A90">
      <w:pPr>
        <w:pStyle w:val="Preface"/>
        <w:spacing w:after="84"/>
        <w:ind w:firstLine="480"/>
        <w:rPr>
          <w:lang w:eastAsia="zh-TW"/>
        </w:rPr>
      </w:pPr>
      <w:r w:rsidRPr="00E430F6">
        <w:rPr>
          <w:rFonts w:hint="eastAsia"/>
        </w:rPr>
        <w:t>他不知道何时该罢手。</w:t>
      </w:r>
    </w:p>
    <w:p w:rsidR="00DD2927" w:rsidRDefault="00E430F6" w:rsidP="00182A90">
      <w:pPr>
        <w:spacing w:after="84"/>
        <w:ind w:firstLine="480"/>
        <w:rPr>
          <w:lang w:eastAsia="zh-TW"/>
        </w:rPr>
      </w:pPr>
      <w:r w:rsidRPr="00E430F6">
        <w:rPr>
          <w:rFonts w:eastAsia="宋体" w:hint="eastAsia"/>
        </w:rPr>
        <w:t>句中的</w:t>
      </w:r>
      <w:r w:rsidR="009D20F5">
        <w:rPr>
          <w:rFonts w:eastAsia="宋体" w:hint="eastAsia"/>
        </w:rPr>
        <w:t>受词（宾语）</w:t>
      </w:r>
      <w:r w:rsidRPr="00E430F6">
        <w:rPr>
          <w:rFonts w:eastAsia="宋体" w:hint="eastAsia"/>
        </w:rPr>
        <w:t>（中括号内的部分）是个减化名词</w:t>
      </w:r>
      <w:r w:rsidR="00BF5096">
        <w:rPr>
          <w:rFonts w:eastAsia="宋体" w:hint="eastAsia"/>
        </w:rPr>
        <w:t>从句</w:t>
      </w:r>
      <w:r w:rsidRPr="00E430F6">
        <w:rPr>
          <w:rFonts w:eastAsia="宋体" w:hint="eastAsia"/>
        </w:rPr>
        <w:t>，可以还原为来自疑问句的名词</w:t>
      </w:r>
      <w:r w:rsidR="00BF5096">
        <w:rPr>
          <w:rFonts w:eastAsia="宋体" w:hint="eastAsia"/>
        </w:rPr>
        <w:t>从句</w:t>
      </w:r>
      <w:r w:rsidRPr="00E430F6">
        <w:rPr>
          <w:rFonts w:eastAsia="宋体"/>
        </w:rPr>
        <w:t>when he should stop</w:t>
      </w:r>
      <w:r w:rsidRPr="00E430F6">
        <w:rPr>
          <w:rFonts w:eastAsia="宋体" w:hint="eastAsia"/>
        </w:rPr>
        <w:t>，当中</w:t>
      </w:r>
      <w:r w:rsidRPr="00E430F6">
        <w:rPr>
          <w:rFonts w:eastAsia="宋体"/>
        </w:rPr>
        <w:t>when</w:t>
      </w:r>
      <w:r w:rsidRPr="00E430F6">
        <w:rPr>
          <w:rFonts w:eastAsia="宋体" w:hint="eastAsia"/>
        </w:rPr>
        <w:t>是疑问词。</w:t>
      </w:r>
    </w:p>
    <w:p w:rsidR="00785232" w:rsidRPr="00785232" w:rsidRDefault="00E430F6" w:rsidP="00182A90">
      <w:pPr>
        <w:spacing w:after="84"/>
        <w:ind w:firstLine="480"/>
        <w:rPr>
          <w:lang w:eastAsia="zh-TW"/>
        </w:rPr>
      </w:pPr>
      <w:r w:rsidRPr="00E430F6">
        <w:rPr>
          <w:rFonts w:eastAsia="宋体"/>
        </w:rPr>
        <w:t xml:space="preserve">[Where to spend the night] </w:t>
      </w:r>
      <w:r w:rsidRPr="00E430F6">
        <w:rPr>
          <w:rFonts w:eastAsia="宋体"/>
          <w:u w:val="single"/>
        </w:rPr>
        <w:t>is</w:t>
      </w:r>
      <w:r w:rsidRPr="00E430F6">
        <w:rPr>
          <w:rFonts w:eastAsia="宋体"/>
        </w:rPr>
        <w:t xml:space="preserve"> </w:t>
      </w:r>
      <w:r w:rsidRPr="00E430F6">
        <w:rPr>
          <w:rFonts w:eastAsia="宋体"/>
          <w:u w:val="single"/>
        </w:rPr>
        <w:t>unimportant</w:t>
      </w:r>
      <w:r w:rsidRPr="00E430F6">
        <w:rPr>
          <w:rFonts w:eastAsia="宋体"/>
        </w:rPr>
        <w:t>.</w:t>
      </w:r>
    </w:p>
    <w:p w:rsidR="00DD2927" w:rsidRDefault="00E430F6" w:rsidP="00182A90">
      <w:pPr>
        <w:pStyle w:val="Preface"/>
        <w:spacing w:after="84"/>
        <w:ind w:firstLine="480"/>
        <w:rPr>
          <w:lang w:eastAsia="zh-TW"/>
        </w:rPr>
      </w:pPr>
      <w:r w:rsidRPr="00E430F6">
        <w:rPr>
          <w:rFonts w:hint="eastAsia"/>
        </w:rPr>
        <w:t>晚上该在哪</w:t>
      </w:r>
      <w:r w:rsidR="00A8163C">
        <w:rPr>
          <w:rFonts w:hint="eastAsia"/>
        </w:rPr>
        <w:t>过</w:t>
      </w:r>
      <w:r w:rsidRPr="00E430F6">
        <w:rPr>
          <w:rFonts w:hint="eastAsia"/>
        </w:rPr>
        <w:t>，这个问题并不重要。</w:t>
      </w:r>
    </w:p>
    <w:p w:rsidR="00DD2927" w:rsidRDefault="00E430F6" w:rsidP="00182A90">
      <w:pPr>
        <w:spacing w:after="84"/>
        <w:ind w:firstLine="480"/>
        <w:rPr>
          <w:lang w:eastAsia="zh-TW"/>
        </w:rPr>
      </w:pPr>
      <w:r w:rsidRPr="00E430F6">
        <w:rPr>
          <w:rFonts w:eastAsia="宋体" w:hint="eastAsia"/>
        </w:rPr>
        <w:t>句中的主词（中括号内的部分）是个减化名词</w:t>
      </w:r>
      <w:r w:rsidR="00BF5096">
        <w:rPr>
          <w:rFonts w:eastAsia="宋体" w:hint="eastAsia"/>
        </w:rPr>
        <w:t>从句</w:t>
      </w:r>
      <w:r w:rsidRPr="00E430F6">
        <w:rPr>
          <w:rFonts w:eastAsia="宋体" w:hint="eastAsia"/>
        </w:rPr>
        <w:t>，可以还原为来自疑问句的名词</w:t>
      </w:r>
      <w:r w:rsidR="00BF5096">
        <w:rPr>
          <w:rFonts w:eastAsia="宋体" w:hint="eastAsia"/>
        </w:rPr>
        <w:t>从句</w:t>
      </w:r>
      <w:r w:rsidRPr="00E430F6">
        <w:rPr>
          <w:rFonts w:eastAsia="宋体"/>
        </w:rPr>
        <w:t>where can we spend the night</w:t>
      </w:r>
      <w:r w:rsidRPr="00E430F6">
        <w:rPr>
          <w:rFonts w:eastAsia="宋体" w:hint="eastAsia"/>
        </w:rPr>
        <w:t>，当中</w:t>
      </w:r>
      <w:r w:rsidRPr="00E430F6">
        <w:rPr>
          <w:rFonts w:eastAsia="宋体"/>
        </w:rPr>
        <w:t>where</w:t>
      </w:r>
      <w:r w:rsidRPr="00E430F6">
        <w:rPr>
          <w:rFonts w:eastAsia="宋体" w:hint="eastAsia"/>
        </w:rPr>
        <w:t>是疑问词。</w:t>
      </w:r>
    </w:p>
    <w:p w:rsidR="00785232" w:rsidRPr="00785232" w:rsidRDefault="00E430F6" w:rsidP="00182A90">
      <w:pPr>
        <w:spacing w:after="84"/>
        <w:ind w:firstLine="480"/>
        <w:rPr>
          <w:lang w:eastAsia="zh-TW"/>
        </w:rPr>
      </w:pPr>
      <w:r w:rsidRPr="00E430F6">
        <w:rPr>
          <w:rFonts w:eastAsia="宋体"/>
        </w:rPr>
        <w:t xml:space="preserve">Only </w:t>
      </w:r>
      <w:r w:rsidRPr="00E430F6">
        <w:rPr>
          <w:rFonts w:eastAsia="宋体"/>
          <w:u w:val="single"/>
        </w:rPr>
        <w:t>he</w:t>
      </w:r>
      <w:r w:rsidRPr="00E430F6">
        <w:rPr>
          <w:rFonts w:eastAsia="宋体"/>
        </w:rPr>
        <w:t xml:space="preserve"> </w:t>
      </w:r>
      <w:r w:rsidRPr="00E430F6">
        <w:rPr>
          <w:rFonts w:eastAsia="宋体"/>
          <w:u w:val="single"/>
        </w:rPr>
        <w:t>knows</w:t>
      </w:r>
      <w:r w:rsidRPr="00E430F6">
        <w:rPr>
          <w:rFonts w:eastAsia="宋体"/>
        </w:rPr>
        <w:t xml:space="preserve"> [how to start the machine].</w:t>
      </w:r>
    </w:p>
    <w:p w:rsidR="00EA57E3" w:rsidRDefault="00E430F6" w:rsidP="00182A90">
      <w:pPr>
        <w:spacing w:after="84"/>
        <w:ind w:firstLine="480"/>
        <w:rPr>
          <w:lang w:eastAsia="zh-TW"/>
        </w:rPr>
      </w:pPr>
      <w:r w:rsidRPr="00E430F6">
        <w:rPr>
          <w:rFonts w:eastAsia="宋体" w:hint="eastAsia"/>
        </w:rPr>
        <w:t>句中的</w:t>
      </w:r>
      <w:r w:rsidR="009D20F5">
        <w:rPr>
          <w:rFonts w:eastAsia="宋体" w:hint="eastAsia"/>
        </w:rPr>
        <w:t>受词（宾语）</w:t>
      </w:r>
      <w:r w:rsidRPr="00E430F6">
        <w:rPr>
          <w:rFonts w:eastAsia="宋体" w:hint="eastAsia"/>
        </w:rPr>
        <w:t>（中括号内的部分）是个减化名词</w:t>
      </w:r>
      <w:r w:rsidR="00BF5096">
        <w:rPr>
          <w:rFonts w:eastAsia="宋体" w:hint="eastAsia"/>
        </w:rPr>
        <w:t>从句</w:t>
      </w:r>
      <w:r w:rsidRPr="00E430F6">
        <w:rPr>
          <w:rFonts w:eastAsia="宋体" w:hint="eastAsia"/>
        </w:rPr>
        <w:t>，可以还原为来自疑问句的名词</w:t>
      </w:r>
      <w:r w:rsidR="00BF5096">
        <w:rPr>
          <w:rFonts w:eastAsia="宋体" w:hint="eastAsia"/>
        </w:rPr>
        <w:t>从句</w:t>
      </w:r>
      <w:r w:rsidRPr="00E430F6">
        <w:rPr>
          <w:rFonts w:eastAsia="宋体"/>
        </w:rPr>
        <w:t>how one can start the machine</w:t>
      </w:r>
      <w:r w:rsidRPr="00E430F6">
        <w:rPr>
          <w:rFonts w:eastAsia="宋体" w:hint="eastAsia"/>
        </w:rPr>
        <w:t>，当中</w:t>
      </w:r>
      <w:r w:rsidRPr="00E430F6">
        <w:rPr>
          <w:rFonts w:eastAsia="宋体"/>
        </w:rPr>
        <w:t>how</w:t>
      </w:r>
      <w:r w:rsidRPr="00E430F6">
        <w:rPr>
          <w:rFonts w:eastAsia="宋体" w:hint="eastAsia"/>
        </w:rPr>
        <w:t>是疑问词。</w:t>
      </w:r>
    </w:p>
    <w:p w:rsidR="00DD2927" w:rsidRDefault="00E430F6" w:rsidP="00182A90">
      <w:pPr>
        <w:pStyle w:val="5"/>
        <w:spacing w:after="84"/>
        <w:rPr>
          <w:lang w:eastAsia="zh-TW"/>
        </w:rPr>
      </w:pPr>
      <w:r w:rsidRPr="00E430F6">
        <w:t>Yes/No Question</w:t>
      </w:r>
    </w:p>
    <w:p w:rsidR="00DD2927" w:rsidRDefault="00E430F6" w:rsidP="00182A90">
      <w:pPr>
        <w:spacing w:after="84"/>
        <w:ind w:firstLine="480"/>
        <w:rPr>
          <w:lang w:eastAsia="zh-TW"/>
        </w:rPr>
      </w:pPr>
      <w:r w:rsidRPr="00E430F6">
        <w:rPr>
          <w:rFonts w:eastAsia="宋体" w:hint="eastAsia"/>
        </w:rPr>
        <w:t>来自</w:t>
      </w:r>
      <w:r w:rsidRPr="00E430F6">
        <w:rPr>
          <w:rFonts w:eastAsia="宋体"/>
        </w:rPr>
        <w:t>Yes/No Question</w:t>
      </w:r>
      <w:r w:rsidRPr="00E430F6">
        <w:rPr>
          <w:rFonts w:eastAsia="宋体" w:hint="eastAsia"/>
        </w:rPr>
        <w:t>的名词</w:t>
      </w:r>
      <w:r w:rsidR="00BF5096">
        <w:rPr>
          <w:rFonts w:eastAsia="宋体" w:hint="eastAsia"/>
        </w:rPr>
        <w:t>从句</w:t>
      </w:r>
      <w:r w:rsidRPr="00E430F6">
        <w:rPr>
          <w:rFonts w:eastAsia="宋体" w:hint="eastAsia"/>
        </w:rPr>
        <w:t>会加上从属连接词</w:t>
      </w:r>
      <w:r w:rsidRPr="00E430F6">
        <w:rPr>
          <w:rFonts w:eastAsia="宋体"/>
        </w:rPr>
        <w:t>whether</w:t>
      </w:r>
      <w:r w:rsidRPr="00E430F6">
        <w:rPr>
          <w:rFonts w:eastAsia="宋体" w:hint="eastAsia"/>
        </w:rPr>
        <w:t>。如果</w:t>
      </w:r>
      <w:r w:rsidR="00BF5096">
        <w:rPr>
          <w:rFonts w:eastAsia="宋体" w:hint="eastAsia"/>
        </w:rPr>
        <w:t>从句</w:t>
      </w:r>
      <w:r w:rsidRPr="00E430F6">
        <w:rPr>
          <w:rFonts w:eastAsia="宋体" w:hint="eastAsia"/>
        </w:rPr>
        <w:t>中有语气助动词，就会变成</w:t>
      </w:r>
      <w:r w:rsidRPr="00E430F6">
        <w:rPr>
          <w:rFonts w:eastAsia="宋体"/>
        </w:rPr>
        <w:t>whether to</w:t>
      </w:r>
      <w:r w:rsidRPr="00E430F6">
        <w:rPr>
          <w:rFonts w:eastAsia="宋体" w:hint="eastAsia"/>
        </w:rPr>
        <w:t>的形状，例如：</w:t>
      </w:r>
    </w:p>
    <w:p w:rsidR="00785232" w:rsidRPr="00785232" w:rsidRDefault="00E430F6" w:rsidP="00182A90">
      <w:pPr>
        <w:spacing w:after="84"/>
        <w:ind w:firstLine="480"/>
        <w:rPr>
          <w:lang w:eastAsia="zh-TW"/>
        </w:rPr>
      </w:pPr>
      <w:r w:rsidRPr="00E430F6">
        <w:rPr>
          <w:rFonts w:eastAsia="宋体"/>
        </w:rPr>
        <w:t xml:space="preserve">[Whether to go on or not] </w:t>
      </w:r>
      <w:r w:rsidRPr="00E430F6">
        <w:rPr>
          <w:rFonts w:eastAsia="宋体"/>
          <w:u w:val="single"/>
        </w:rPr>
        <w:t>will have to be</w:t>
      </w:r>
      <w:r w:rsidRPr="00E430F6">
        <w:rPr>
          <w:rFonts w:eastAsia="宋体"/>
        </w:rPr>
        <w:t xml:space="preserve"> </w:t>
      </w:r>
      <w:r w:rsidRPr="00E430F6">
        <w:rPr>
          <w:rFonts w:eastAsia="宋体"/>
          <w:u w:val="single"/>
        </w:rPr>
        <w:t>decided</w:t>
      </w:r>
      <w:r w:rsidRPr="00E430F6">
        <w:rPr>
          <w:rFonts w:eastAsia="宋体"/>
        </w:rPr>
        <w:t xml:space="preserve"> soon.</w:t>
      </w:r>
    </w:p>
    <w:p w:rsidR="00DD2927" w:rsidRDefault="00E430F6" w:rsidP="00182A90">
      <w:pPr>
        <w:pStyle w:val="Preface"/>
        <w:spacing w:after="84"/>
        <w:ind w:firstLine="480"/>
        <w:rPr>
          <w:lang w:eastAsia="zh-TW"/>
        </w:rPr>
      </w:pPr>
      <w:r w:rsidRPr="00E430F6">
        <w:t xml:space="preserve">        </w:t>
      </w:r>
      <w:r w:rsidR="00522043">
        <w:rPr>
          <w:rFonts w:hint="eastAsia"/>
        </w:rPr>
        <w:t xml:space="preserve"> </w:t>
      </w:r>
      <w:r w:rsidRPr="00E430F6">
        <w:t xml:space="preserve">  S              </w:t>
      </w:r>
      <w:r w:rsidR="00522043">
        <w:rPr>
          <w:rFonts w:hint="eastAsia"/>
        </w:rPr>
        <w:t xml:space="preserve"> </w:t>
      </w:r>
      <w:r w:rsidRPr="00E430F6">
        <w:t xml:space="preserve"> V        C</w:t>
      </w:r>
    </w:p>
    <w:p w:rsidR="00EA57E3" w:rsidRDefault="00E430F6" w:rsidP="00182A90">
      <w:pPr>
        <w:spacing w:after="84"/>
        <w:ind w:firstLine="480"/>
        <w:rPr>
          <w:lang w:eastAsia="zh-TW"/>
        </w:rPr>
      </w:pPr>
      <w:r w:rsidRPr="00E430F6">
        <w:rPr>
          <w:rFonts w:eastAsia="宋体" w:hint="eastAsia"/>
        </w:rPr>
        <w:t>句中的主词（中括号内的部分）是个减化名词</w:t>
      </w:r>
      <w:r w:rsidR="00BF5096">
        <w:rPr>
          <w:rFonts w:eastAsia="宋体" w:hint="eastAsia"/>
        </w:rPr>
        <w:t>从句</w:t>
      </w:r>
      <w:r w:rsidRPr="00E430F6">
        <w:rPr>
          <w:rFonts w:eastAsia="宋体" w:hint="eastAsia"/>
        </w:rPr>
        <w:t>，可以还原为名词</w:t>
      </w:r>
      <w:r w:rsidR="00BF5096">
        <w:rPr>
          <w:rFonts w:eastAsia="宋体" w:hint="eastAsia"/>
        </w:rPr>
        <w:t>从句</w:t>
      </w:r>
      <w:r w:rsidRPr="00E430F6">
        <w:rPr>
          <w:rFonts w:eastAsia="宋体"/>
        </w:rPr>
        <w:t>whether we should go on or not</w:t>
      </w:r>
      <w:r w:rsidRPr="00E430F6">
        <w:rPr>
          <w:rFonts w:eastAsia="宋体" w:hint="eastAsia"/>
        </w:rPr>
        <w:t>。这个名词</w:t>
      </w:r>
      <w:r w:rsidR="00BF5096">
        <w:rPr>
          <w:rFonts w:eastAsia="宋体" w:hint="eastAsia"/>
        </w:rPr>
        <w:t>从句</w:t>
      </w:r>
      <w:r w:rsidRPr="00E430F6">
        <w:rPr>
          <w:rFonts w:eastAsia="宋体" w:hint="eastAsia"/>
        </w:rPr>
        <w:t>来自没有疑问词的疑问句</w:t>
      </w:r>
      <w:r w:rsidRPr="00E430F6">
        <w:rPr>
          <w:rFonts w:eastAsia="宋体"/>
        </w:rPr>
        <w:t>Should we go on or not?</w:t>
      </w:r>
      <w:r w:rsidRPr="00E430F6">
        <w:rPr>
          <w:rFonts w:eastAsia="宋体" w:hint="eastAsia"/>
        </w:rPr>
        <w:t>，必须加上</w:t>
      </w:r>
      <w:r w:rsidRPr="00E430F6">
        <w:rPr>
          <w:rFonts w:eastAsia="宋体"/>
        </w:rPr>
        <w:t>whether</w:t>
      </w:r>
      <w:r w:rsidRPr="00E430F6">
        <w:rPr>
          <w:rFonts w:eastAsia="宋体" w:hint="eastAsia"/>
        </w:rPr>
        <w:t>才能变成名词</w:t>
      </w:r>
      <w:r w:rsidR="00BF5096">
        <w:rPr>
          <w:rFonts w:eastAsia="宋体" w:hint="eastAsia"/>
        </w:rPr>
        <w:t>从句</w:t>
      </w:r>
      <w:r w:rsidRPr="00E430F6">
        <w:rPr>
          <w:rFonts w:eastAsia="宋体" w:hint="eastAsia"/>
        </w:rPr>
        <w:t>。</w:t>
      </w:r>
    </w:p>
    <w:p w:rsidR="00DD2927" w:rsidRDefault="00E430F6" w:rsidP="00182A90">
      <w:pPr>
        <w:pStyle w:val="1"/>
        <w:spacing w:after="84"/>
        <w:rPr>
          <w:lang w:eastAsia="zh-TW"/>
        </w:rPr>
      </w:pPr>
      <w:bookmarkStart w:id="160" w:name="_Toc363483987"/>
      <w:r w:rsidRPr="00E430F6">
        <w:rPr>
          <w:rFonts w:hint="eastAsia"/>
        </w:rPr>
        <w:lastRenderedPageBreak/>
        <w:t>第二十五章</w:t>
      </w:r>
      <w:r w:rsidRPr="00E430F6">
        <w:t xml:space="preserve"> </w:t>
      </w:r>
      <w:r w:rsidRPr="00E430F6">
        <w:rPr>
          <w:rFonts w:hint="eastAsia"/>
        </w:rPr>
        <w:t>副词</w:t>
      </w:r>
      <w:r w:rsidR="00BF5096">
        <w:rPr>
          <w:rFonts w:hint="eastAsia"/>
        </w:rPr>
        <w:t>从句</w:t>
      </w:r>
      <w:r w:rsidRPr="00E430F6">
        <w:rPr>
          <w:rFonts w:hint="eastAsia"/>
        </w:rPr>
        <w:t>减化</w:t>
      </w:r>
      <w:bookmarkEnd w:id="160"/>
    </w:p>
    <w:p w:rsidR="00DD2927" w:rsidRDefault="00E430F6" w:rsidP="00182A90">
      <w:pPr>
        <w:spacing w:after="84"/>
        <w:ind w:firstLine="480"/>
        <w:rPr>
          <w:lang w:eastAsia="zh-TW"/>
        </w:rPr>
      </w:pPr>
      <w:r w:rsidRPr="00E430F6">
        <w:rPr>
          <w:rFonts w:eastAsia="宋体" w:hint="eastAsia"/>
        </w:rPr>
        <w:t>所有从属</w:t>
      </w:r>
      <w:r w:rsidR="00BF5096">
        <w:rPr>
          <w:rFonts w:eastAsia="宋体" w:hint="eastAsia"/>
        </w:rPr>
        <w:t>从句</w:t>
      </w:r>
      <w:r w:rsidRPr="00E430F6">
        <w:rPr>
          <w:rFonts w:eastAsia="宋体" w:hint="eastAsia"/>
        </w:rPr>
        <w:t>的减化，共通原则都是省略主词与</w:t>
      </w:r>
      <w:r w:rsidRPr="00E430F6">
        <w:rPr>
          <w:rFonts w:eastAsia="宋体"/>
        </w:rPr>
        <w:t>be</w:t>
      </w:r>
      <w:r w:rsidRPr="00E430F6">
        <w:rPr>
          <w:rFonts w:eastAsia="宋体" w:hint="eastAsia"/>
        </w:rPr>
        <w:t>动词、留下补语部分，副词</w:t>
      </w:r>
      <w:r w:rsidR="00BF5096">
        <w:rPr>
          <w:rFonts w:eastAsia="宋体" w:hint="eastAsia"/>
        </w:rPr>
        <w:t>从句</w:t>
      </w:r>
      <w:r w:rsidRPr="00E430F6">
        <w:rPr>
          <w:rFonts w:eastAsia="宋体" w:hint="eastAsia"/>
        </w:rPr>
        <w:t>的减化也不例外。比较特别的地方是连接词的处理：名词</w:t>
      </w:r>
      <w:r w:rsidR="00BF5096">
        <w:rPr>
          <w:rFonts w:eastAsia="宋体" w:hint="eastAsia"/>
        </w:rPr>
        <w:t>从句</w:t>
      </w:r>
      <w:r w:rsidRPr="00E430F6">
        <w:rPr>
          <w:rFonts w:eastAsia="宋体" w:hint="eastAsia"/>
        </w:rPr>
        <w:t>外加无意义的连接词</w:t>
      </w:r>
      <w:r w:rsidRPr="00E430F6">
        <w:rPr>
          <w:rFonts w:eastAsia="宋体"/>
        </w:rPr>
        <w:t>that</w:t>
      </w:r>
      <w:r w:rsidRPr="00E430F6">
        <w:rPr>
          <w:rFonts w:eastAsia="宋体" w:hint="eastAsia"/>
        </w:rPr>
        <w:t>在减化时会删除掉、关系</w:t>
      </w:r>
      <w:r w:rsidR="00BF5096">
        <w:rPr>
          <w:rFonts w:eastAsia="宋体" w:hint="eastAsia"/>
        </w:rPr>
        <w:t>从句</w:t>
      </w:r>
      <w:r w:rsidRPr="00E430F6">
        <w:rPr>
          <w:rFonts w:eastAsia="宋体" w:hint="eastAsia"/>
        </w:rPr>
        <w:t>重复的关系词也会在减化时一并省掉，只有副词</w:t>
      </w:r>
      <w:r w:rsidR="00BF5096">
        <w:rPr>
          <w:rFonts w:eastAsia="宋体" w:hint="eastAsia"/>
        </w:rPr>
        <w:t>从句</w:t>
      </w:r>
      <w:r w:rsidRPr="00E430F6">
        <w:rPr>
          <w:rFonts w:eastAsia="宋体" w:hint="eastAsia"/>
        </w:rPr>
        <w:t>的连接词词既不空洞、又不重复，所以在减化时往往需要把连接词保留下来，句子的意思才不会有损失。至于副词</w:t>
      </w:r>
      <w:r w:rsidR="00BF5096">
        <w:rPr>
          <w:rFonts w:eastAsia="宋体" w:hint="eastAsia"/>
        </w:rPr>
        <w:t>从句</w:t>
      </w:r>
      <w:r w:rsidRPr="00E430F6">
        <w:rPr>
          <w:rFonts w:eastAsia="宋体" w:hint="eastAsia"/>
        </w:rPr>
        <w:t>有哪些连接词要保留、哪些应该省略，必须从句意去斟酌：省略掉连接词之后句意仍然够清楚，才可以省略。</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减化，动词部分的处理原则仍然和其他的从属</w:t>
      </w:r>
      <w:r w:rsidR="00BF5096">
        <w:rPr>
          <w:rFonts w:eastAsia="宋体" w:hint="eastAsia"/>
        </w:rPr>
        <w:t>从句</w:t>
      </w:r>
      <w:r w:rsidRPr="00E430F6">
        <w:rPr>
          <w:rFonts w:eastAsia="宋体" w:hint="eastAsia"/>
        </w:rPr>
        <w:t>相同：若有</w:t>
      </w:r>
      <w:r w:rsidRPr="00E430F6">
        <w:rPr>
          <w:rFonts w:eastAsia="宋体"/>
        </w:rPr>
        <w:t>be</w:t>
      </w:r>
      <w:r w:rsidRPr="00E430F6">
        <w:rPr>
          <w:rFonts w:eastAsia="宋体" w:hint="eastAsia"/>
        </w:rPr>
        <w:t>动词则省略</w:t>
      </w:r>
      <w:r w:rsidRPr="00E430F6">
        <w:rPr>
          <w:rFonts w:eastAsia="宋体"/>
        </w:rPr>
        <w:t>be</w:t>
      </w:r>
      <w:r w:rsidRPr="00E430F6">
        <w:rPr>
          <w:rFonts w:eastAsia="宋体" w:hint="eastAsia"/>
        </w:rPr>
        <w:t>动词、若有语气助动词则减化为表示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，若只有普通动词则一律加</w:t>
      </w:r>
      <w:r w:rsidRPr="00E430F6">
        <w:rPr>
          <w:rFonts w:eastAsia="宋体"/>
        </w:rPr>
        <w:t>-ing</w:t>
      </w:r>
      <w:r w:rsidRPr="00E430F6">
        <w:rPr>
          <w:rFonts w:eastAsia="宋体" w:hint="eastAsia"/>
        </w:rPr>
        <w:t>。如此减化的结果，剩下的补语部分（减化</w:t>
      </w:r>
      <w:r w:rsidR="00BF5096">
        <w:rPr>
          <w:rFonts w:eastAsia="宋体" w:hint="eastAsia"/>
        </w:rPr>
        <w:t>从句</w:t>
      </w:r>
      <w:r w:rsidRPr="00E430F6">
        <w:rPr>
          <w:rFonts w:eastAsia="宋体" w:hint="eastAsia"/>
        </w:rPr>
        <w:t>）有可能是现在分词与过去分词这两种分词词组、</w:t>
      </w:r>
      <w:r w:rsidR="00750148">
        <w:rPr>
          <w:rFonts w:eastAsia="宋体" w:hint="eastAsia"/>
        </w:rPr>
        <w:t>动词不定式</w:t>
      </w:r>
      <w:r w:rsidRPr="00E430F6">
        <w:rPr>
          <w:rFonts w:eastAsia="宋体" w:hint="eastAsia"/>
        </w:rPr>
        <w:t>，以及其他（包括名词、形容词、介系词词组等等）。以下依补语的词类分别说明副词</w:t>
      </w:r>
      <w:r w:rsidR="00BF5096">
        <w:rPr>
          <w:rFonts w:eastAsia="宋体" w:hint="eastAsia"/>
        </w:rPr>
        <w:t>从句</w:t>
      </w:r>
      <w:r w:rsidRPr="00E430F6">
        <w:rPr>
          <w:rFonts w:eastAsia="宋体" w:hint="eastAsia"/>
        </w:rPr>
        <w:t>的减化。</w:t>
      </w:r>
    </w:p>
    <w:p w:rsidR="00DD2927" w:rsidRDefault="00E430F6" w:rsidP="00982549">
      <w:pPr>
        <w:pStyle w:val="3"/>
        <w:spacing w:before="126" w:after="126"/>
        <w:rPr>
          <w:lang w:eastAsia="zh-TW"/>
        </w:rPr>
      </w:pPr>
      <w:bookmarkStart w:id="161" w:name="_Toc363483988"/>
      <w:r w:rsidRPr="00E430F6">
        <w:rPr>
          <w:rFonts w:hint="eastAsia"/>
        </w:rPr>
        <w:t>减化为</w:t>
      </w:r>
      <w:r w:rsidR="00F83A9C">
        <w:rPr>
          <w:rFonts w:hint="eastAsia"/>
        </w:rPr>
        <w:t>分词结构</w:t>
      </w:r>
      <w:bookmarkEnd w:id="161"/>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减化为现在分词词组或过去分词词组，传统文法称这种构造为</w:t>
      </w:r>
      <w:r w:rsidR="00F83A9C">
        <w:rPr>
          <w:rFonts w:eastAsia="宋体" w:hint="eastAsia"/>
        </w:rPr>
        <w:t>分词结构</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[While I stayed at my uncle’s], </w:t>
      </w:r>
      <w:r w:rsidRPr="00E430F6">
        <w:rPr>
          <w:rFonts w:eastAsia="宋体"/>
          <w:u w:val="single"/>
        </w:rPr>
        <w:t>I</w:t>
      </w:r>
      <w:r w:rsidRPr="00E430F6">
        <w:rPr>
          <w:rFonts w:eastAsia="宋体"/>
        </w:rPr>
        <w:t xml:space="preserve"> </w:t>
      </w:r>
      <w:r w:rsidRPr="00E430F6">
        <w:rPr>
          <w:rFonts w:eastAsia="宋体"/>
          <w:u w:val="single"/>
        </w:rPr>
        <w:t>dined out</w:t>
      </w:r>
      <w:r w:rsidRPr="00E430F6">
        <w:rPr>
          <w:rFonts w:eastAsia="宋体"/>
        </w:rPr>
        <w:t xml:space="preserve"> every night.</w:t>
      </w:r>
    </w:p>
    <w:p w:rsidR="00785232" w:rsidRPr="00785232" w:rsidRDefault="00E430F6" w:rsidP="00182A90">
      <w:pPr>
        <w:pStyle w:val="Preface"/>
        <w:spacing w:after="84"/>
        <w:ind w:firstLine="480"/>
        <w:rPr>
          <w:lang w:eastAsia="zh-TW"/>
        </w:rPr>
      </w:pPr>
      <w:r w:rsidRPr="00E430F6">
        <w:t xml:space="preserve">       </w:t>
      </w:r>
      <w:r w:rsidRPr="00E430F6">
        <w:rPr>
          <w:rFonts w:hint="eastAsia"/>
        </w:rPr>
        <w:t>副词</w:t>
      </w:r>
      <w:r w:rsidR="00BF5096">
        <w:rPr>
          <w:rFonts w:hint="eastAsia"/>
        </w:rPr>
        <w:t>从句</w:t>
      </w:r>
      <w:r w:rsidRPr="00E430F6">
        <w:t xml:space="preserve">         </w:t>
      </w:r>
      <w:r w:rsidR="006575B1">
        <w:rPr>
          <w:rFonts w:hint="eastAsia"/>
        </w:rPr>
        <w:t xml:space="preserve"> </w:t>
      </w:r>
      <w:r w:rsidRPr="00E430F6">
        <w:t xml:space="preserve"> S    V</w:t>
      </w:r>
    </w:p>
    <w:p w:rsidR="00DD2927" w:rsidRDefault="00E430F6" w:rsidP="00182A90">
      <w:pPr>
        <w:pStyle w:val="Preface"/>
        <w:spacing w:after="84"/>
        <w:ind w:firstLine="480"/>
        <w:rPr>
          <w:lang w:eastAsia="zh-TW"/>
        </w:rPr>
      </w:pPr>
      <w:r w:rsidRPr="00E430F6">
        <w:rPr>
          <w:rFonts w:hint="eastAsia"/>
        </w:rPr>
        <w:t>住在我叔叔家的时候，我每天晚上都出去吃饭。</w:t>
      </w:r>
    </w:p>
    <w:p w:rsidR="00DD2927" w:rsidRDefault="00E430F6" w:rsidP="00182A90">
      <w:pPr>
        <w:spacing w:after="84"/>
        <w:ind w:firstLine="480"/>
        <w:rPr>
          <w:lang w:eastAsia="zh-TW"/>
        </w:rPr>
      </w:pPr>
      <w:r w:rsidRPr="00E430F6">
        <w:rPr>
          <w:rFonts w:eastAsia="宋体" w:hint="eastAsia"/>
        </w:rPr>
        <w:t>中括号内的部分是个副词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dined out</w:t>
      </w:r>
      <w:r w:rsidRPr="00E430F6">
        <w:rPr>
          <w:rFonts w:eastAsia="宋体" w:hint="eastAsia"/>
        </w:rPr>
        <w:t>的时间。副词</w:t>
      </w:r>
      <w:r w:rsidR="00BF5096">
        <w:rPr>
          <w:rFonts w:eastAsia="宋体" w:hint="eastAsia"/>
        </w:rPr>
        <w:t>从句</w:t>
      </w:r>
      <w:r w:rsidRPr="00E430F6">
        <w:rPr>
          <w:rFonts w:eastAsia="宋体" w:hint="eastAsia"/>
        </w:rPr>
        <w:t>要减化为</w:t>
      </w:r>
      <w:r w:rsidR="00F83A9C">
        <w:rPr>
          <w:rFonts w:eastAsia="宋体" w:hint="eastAsia"/>
        </w:rPr>
        <w:t>分词结构</w:t>
      </w:r>
      <w:r w:rsidRPr="00E430F6">
        <w:rPr>
          <w:rFonts w:eastAsia="宋体" w:hint="eastAsia"/>
        </w:rPr>
        <w:t>，有一点要特别注意：</w:t>
      </w:r>
      <w:r w:rsidRPr="006575B1">
        <w:rPr>
          <w:rStyle w:val="af1"/>
          <w:rFonts w:hint="eastAsia"/>
        </w:rPr>
        <w:t>副词</w:t>
      </w:r>
      <w:r w:rsidR="00BF5096" w:rsidRPr="006575B1">
        <w:rPr>
          <w:rStyle w:val="af1"/>
          <w:rFonts w:hint="eastAsia"/>
        </w:rPr>
        <w:t>从句</w:t>
      </w:r>
      <w:r w:rsidRPr="006575B1">
        <w:rPr>
          <w:rStyle w:val="af1"/>
          <w:rFonts w:hint="eastAsia"/>
        </w:rPr>
        <w:t>的主词必须和主要</w:t>
      </w:r>
      <w:r w:rsidR="00BF5096" w:rsidRPr="006575B1">
        <w:rPr>
          <w:rStyle w:val="af1"/>
          <w:rFonts w:hint="eastAsia"/>
        </w:rPr>
        <w:t>从句</w:t>
      </w:r>
      <w:r w:rsidRPr="006575B1">
        <w:rPr>
          <w:rStyle w:val="af1"/>
          <w:rFonts w:hint="eastAsia"/>
        </w:rPr>
        <w:t>的主词相同才可以省略，否则就是错误。</w:t>
      </w:r>
      <w:r w:rsidRPr="00E430F6">
        <w:rPr>
          <w:rFonts w:eastAsia="宋体" w:hint="eastAsia"/>
        </w:rPr>
        <w:t>就上面这个例子而言，副词</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的主词相同、可以省略。动词是普通动词</w:t>
      </w:r>
      <w:r w:rsidRPr="00E430F6">
        <w:rPr>
          <w:rFonts w:eastAsia="宋体"/>
        </w:rPr>
        <w:t>stayed</w:t>
      </w:r>
      <w:r w:rsidRPr="00E430F6">
        <w:rPr>
          <w:rFonts w:eastAsia="宋体" w:hint="eastAsia"/>
        </w:rPr>
        <w:t>，没有</w:t>
      </w:r>
      <w:r w:rsidRPr="00E430F6">
        <w:rPr>
          <w:rFonts w:eastAsia="宋体"/>
        </w:rPr>
        <w:t>be</w:t>
      </w:r>
      <w:r w:rsidRPr="00E430F6">
        <w:rPr>
          <w:rFonts w:eastAsia="宋体" w:hint="eastAsia"/>
        </w:rPr>
        <w:t>动词也没有助动词。这种动词的减化方式是加上</w:t>
      </w:r>
      <w:r w:rsidRPr="00E430F6">
        <w:rPr>
          <w:rFonts w:eastAsia="宋体"/>
        </w:rPr>
        <w:t>-ing</w:t>
      </w:r>
      <w:r w:rsidRPr="00E430F6">
        <w:rPr>
          <w:rFonts w:eastAsia="宋体" w:hint="eastAsia"/>
        </w:rPr>
        <w:t>成为</w:t>
      </w:r>
      <w:r w:rsidRPr="00E430F6">
        <w:rPr>
          <w:rFonts w:eastAsia="宋体"/>
        </w:rPr>
        <w:t>staying</w:t>
      </w:r>
      <w:r w:rsidRPr="00E430F6">
        <w:rPr>
          <w:rFonts w:eastAsia="宋体" w:hint="eastAsia"/>
        </w:rPr>
        <w:t>。主词、动词这两个部分减化之后，剩下来的已经不再是个限定</w:t>
      </w:r>
      <w:r w:rsidR="00BF5096">
        <w:rPr>
          <w:rFonts w:eastAsia="宋体" w:hint="eastAsia"/>
        </w:rPr>
        <w:t>从句</w:t>
      </w:r>
      <w:r w:rsidRPr="00E430F6">
        <w:rPr>
          <w:rFonts w:eastAsia="宋体" w:hint="eastAsia"/>
        </w:rPr>
        <w:t>，原来的连接词</w:t>
      </w:r>
      <w:r w:rsidRPr="00E430F6">
        <w:rPr>
          <w:rFonts w:eastAsia="宋体"/>
        </w:rPr>
        <w:t>while</w:t>
      </w:r>
      <w:r w:rsidRPr="00E430F6">
        <w:rPr>
          <w:rFonts w:eastAsia="宋体" w:hint="eastAsia"/>
        </w:rPr>
        <w:t>也已经不再需要。但是，</w:t>
      </w:r>
      <w:r w:rsidRPr="00E430F6">
        <w:rPr>
          <w:rFonts w:eastAsia="宋体"/>
        </w:rPr>
        <w:t>while</w:t>
      </w:r>
      <w:r w:rsidRPr="00E430F6">
        <w:rPr>
          <w:rFonts w:eastAsia="宋体" w:hint="eastAsia"/>
        </w:rPr>
        <w:t>除了连接词的文法功能之外还有字义：「当…时」。如果要把话讲得清楚一点，可以选择把</w:t>
      </w:r>
      <w:r w:rsidRPr="00E430F6">
        <w:rPr>
          <w:rFonts w:eastAsia="宋体"/>
        </w:rPr>
        <w:t>while</w:t>
      </w:r>
      <w:r w:rsidRPr="00E430F6">
        <w:rPr>
          <w:rFonts w:eastAsia="宋体" w:hint="eastAsia"/>
        </w:rPr>
        <w:t>留下来。如果要更简洁，也可以选择把</w:t>
      </w:r>
      <w:r w:rsidRPr="00E430F6">
        <w:rPr>
          <w:rFonts w:eastAsia="宋体"/>
        </w:rPr>
        <w:t>while</w:t>
      </w:r>
      <w:r w:rsidRPr="00E430F6">
        <w:rPr>
          <w:rFonts w:eastAsia="宋体" w:hint="eastAsia"/>
        </w:rPr>
        <w:t>省掉，如下：</w:t>
      </w:r>
    </w:p>
    <w:p w:rsidR="00785232" w:rsidRPr="00785232" w:rsidRDefault="00E430F6" w:rsidP="00182A90">
      <w:pPr>
        <w:spacing w:after="84"/>
        <w:ind w:firstLine="480"/>
        <w:rPr>
          <w:lang w:eastAsia="zh-TW"/>
        </w:rPr>
      </w:pPr>
      <w:r w:rsidRPr="00E430F6">
        <w:rPr>
          <w:rFonts w:eastAsia="宋体"/>
        </w:rPr>
        <w:t xml:space="preserve">[(While) staying at my uncle’s], </w:t>
      </w:r>
      <w:r w:rsidRPr="00E430F6">
        <w:rPr>
          <w:rFonts w:eastAsia="宋体"/>
          <w:u w:val="single"/>
        </w:rPr>
        <w:t>I</w:t>
      </w:r>
      <w:r w:rsidRPr="00E430F6">
        <w:rPr>
          <w:rFonts w:eastAsia="宋体"/>
        </w:rPr>
        <w:t xml:space="preserve"> </w:t>
      </w:r>
      <w:r w:rsidRPr="00E430F6">
        <w:rPr>
          <w:rFonts w:eastAsia="宋体"/>
          <w:u w:val="single"/>
        </w:rPr>
        <w:t>dined out</w:t>
      </w:r>
      <w:r w:rsidRPr="00E430F6">
        <w:rPr>
          <w:rFonts w:eastAsia="宋体"/>
        </w:rPr>
        <w:t xml:space="preserve"> every night.</w:t>
      </w:r>
    </w:p>
    <w:p w:rsidR="00DD2927" w:rsidRDefault="00E430F6" w:rsidP="00182A90">
      <w:pPr>
        <w:spacing w:after="84"/>
        <w:ind w:firstLine="480"/>
        <w:rPr>
          <w:lang w:eastAsia="zh-TW"/>
        </w:rPr>
      </w:pPr>
      <w:r w:rsidRPr="00E430F6">
        <w:rPr>
          <w:rFonts w:eastAsia="宋体" w:hint="eastAsia"/>
        </w:rPr>
        <w:t>传统文法认定现在分词是形容词，但是并没有深入观察省略的情况，所以会把</w:t>
      </w:r>
      <w:r w:rsidRPr="00E430F6">
        <w:rPr>
          <w:rFonts w:eastAsia="宋体"/>
        </w:rPr>
        <w:t>staying at my uncles</w:t>
      </w:r>
      <w:r w:rsidRPr="00E430F6">
        <w:rPr>
          <w:rFonts w:eastAsia="宋体" w:hint="eastAsia"/>
        </w:rPr>
        <w:t>这个现在分词词组视为形容词词组看待。但是这个形容词词组显然不是用来修饰名词，而是修饰动词</w:t>
      </w:r>
      <w:r w:rsidRPr="00E430F6">
        <w:rPr>
          <w:rFonts w:eastAsia="宋体"/>
        </w:rPr>
        <w:t>dined out</w:t>
      </w:r>
      <w:r w:rsidRPr="00E430F6">
        <w:rPr>
          <w:rFonts w:eastAsia="宋体" w:hint="eastAsia"/>
        </w:rPr>
        <w:t>的时间、当时间副词使用。碰到这种「词类不一致」的情况，传统文法的做法是取个名称来交代过去：「</w:t>
      </w:r>
      <w:r w:rsidR="00F83A9C">
        <w:rPr>
          <w:rFonts w:eastAsia="宋体" w:hint="eastAsia"/>
        </w:rPr>
        <w:t>分词结构</w:t>
      </w:r>
      <w:r w:rsidRPr="00E430F6">
        <w:rPr>
          <w:rFonts w:eastAsia="宋体" w:hint="eastAsia"/>
        </w:rPr>
        <w:t>」的意思就是「分词词组构成副词</w:t>
      </w:r>
      <w:r w:rsidR="00BF5096">
        <w:rPr>
          <w:rFonts w:eastAsia="宋体" w:hint="eastAsia"/>
        </w:rPr>
        <w:t>从句</w:t>
      </w:r>
      <w:r w:rsidRPr="00E430F6">
        <w:rPr>
          <w:rFonts w:eastAsia="宋体" w:hint="eastAsia"/>
        </w:rPr>
        <w:t>使用」。其实，所谓</w:t>
      </w:r>
      <w:r w:rsidR="00F83A9C">
        <w:rPr>
          <w:rFonts w:eastAsia="宋体" w:hint="eastAsia"/>
        </w:rPr>
        <w:t>分词结构</w:t>
      </w:r>
      <w:r w:rsidRPr="00E430F6">
        <w:rPr>
          <w:rFonts w:eastAsia="宋体" w:hint="eastAsia"/>
        </w:rPr>
        <w:t>就是副词</w:t>
      </w:r>
      <w:r w:rsidR="00BF5096">
        <w:rPr>
          <w:rFonts w:eastAsia="宋体" w:hint="eastAsia"/>
        </w:rPr>
        <w:t>从句</w:t>
      </w:r>
      <w:r w:rsidRPr="00E430F6">
        <w:rPr>
          <w:rFonts w:eastAsia="宋体" w:hint="eastAsia"/>
        </w:rPr>
        <w:t>减化之后剩下来的分词补语。以下分成现在</w:t>
      </w:r>
      <w:r w:rsidR="00F83A9C">
        <w:rPr>
          <w:rFonts w:eastAsia="宋体" w:hint="eastAsia"/>
        </w:rPr>
        <w:t>分词结构</w:t>
      </w:r>
      <w:r w:rsidRPr="00E430F6">
        <w:rPr>
          <w:rFonts w:eastAsia="宋体" w:hint="eastAsia"/>
        </w:rPr>
        <w:t>与过</w:t>
      </w:r>
      <w:r w:rsidRPr="00E430F6">
        <w:rPr>
          <w:rFonts w:eastAsia="宋体" w:hint="eastAsia"/>
        </w:rPr>
        <w:lastRenderedPageBreak/>
        <w:t>去</w:t>
      </w:r>
      <w:r w:rsidR="00F83A9C">
        <w:rPr>
          <w:rFonts w:eastAsia="宋体" w:hint="eastAsia"/>
        </w:rPr>
        <w:t>分词结构</w:t>
      </w:r>
      <w:r w:rsidRPr="00E430F6">
        <w:rPr>
          <w:rFonts w:eastAsia="宋体" w:hint="eastAsia"/>
        </w:rPr>
        <w:t>分别说明。</w:t>
      </w:r>
    </w:p>
    <w:p w:rsidR="00DD2927" w:rsidRDefault="00E430F6" w:rsidP="00182A90">
      <w:pPr>
        <w:pStyle w:val="4"/>
        <w:spacing w:after="84"/>
        <w:rPr>
          <w:lang w:eastAsia="zh-TW"/>
        </w:rPr>
      </w:pPr>
      <w:r w:rsidRPr="00E430F6">
        <w:rPr>
          <w:rFonts w:hint="eastAsia"/>
        </w:rPr>
        <w:t>现在</w:t>
      </w:r>
      <w:r w:rsidR="00F83A9C">
        <w:rPr>
          <w:rFonts w:hint="eastAsia"/>
        </w:rPr>
        <w:t>分词结构</w:t>
      </w:r>
      <w:r w:rsidRPr="00E430F6">
        <w:rPr>
          <w:rFonts w:hint="eastAsia"/>
        </w:rPr>
        <w:t>（</w:t>
      </w:r>
      <w:r w:rsidRPr="00E430F6">
        <w:t>Ving</w:t>
      </w:r>
      <w:r w:rsidRPr="00E430F6">
        <w:rPr>
          <w:rFonts w:hint="eastAsia"/>
        </w:rPr>
        <w:t>）</w:t>
      </w:r>
      <w:r w:rsidR="00785232" w:rsidRPr="00785232">
        <w:rPr>
          <w:lang w:eastAsia="zh-TW"/>
        </w:rPr>
        <w:t xml:space="preserve"> </w:t>
      </w:r>
    </w:p>
    <w:p w:rsidR="00785232" w:rsidRPr="00785232" w:rsidRDefault="00E430F6" w:rsidP="00182A90">
      <w:pPr>
        <w:spacing w:after="84"/>
        <w:ind w:firstLine="480"/>
        <w:rPr>
          <w:lang w:eastAsia="zh-TW"/>
        </w:rPr>
      </w:pPr>
      <w:r w:rsidRPr="00E430F6">
        <w:rPr>
          <w:rFonts w:eastAsia="宋体"/>
        </w:rPr>
        <w:t xml:space="preserve">[Because he was itching to be playing again], the boy </w:t>
      </w:r>
      <w:r w:rsidRPr="00E430F6">
        <w:rPr>
          <w:rFonts w:eastAsia="宋体"/>
          <w:u w:val="single"/>
        </w:rPr>
        <w:t>inserted</w:t>
      </w:r>
      <w:r w:rsidRPr="00E430F6">
        <w:rPr>
          <w:rFonts w:eastAsia="宋体"/>
        </w:rPr>
        <w:t xml:space="preserve"> more coins.</w:t>
      </w:r>
    </w:p>
    <w:p w:rsidR="00DD2927" w:rsidRDefault="00E430F6" w:rsidP="00182A90">
      <w:pPr>
        <w:pStyle w:val="Preface"/>
        <w:spacing w:after="84"/>
        <w:ind w:firstLine="480"/>
        <w:rPr>
          <w:lang w:eastAsia="zh-TW"/>
        </w:rPr>
      </w:pPr>
      <w:r w:rsidRPr="00E430F6">
        <w:rPr>
          <w:rFonts w:hint="eastAsia"/>
        </w:rPr>
        <w:t>因为他很想再玩，所以这个男孩又丢了几枚硬币。</w:t>
      </w:r>
    </w:p>
    <w:p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inserted</w:t>
      </w:r>
      <w:r w:rsidRPr="00E430F6">
        <w:rPr>
          <w:rFonts w:eastAsia="宋体" w:hint="eastAsia"/>
        </w:rPr>
        <w:t>的原因。副词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the boy</w:t>
      </w:r>
      <w:r w:rsidRPr="00E430F6">
        <w:rPr>
          <w:rFonts w:eastAsia="宋体" w:hint="eastAsia"/>
        </w:rPr>
        <w:t>，符合「主词相同」的条件，可以省略。动词部分有现成的</w:t>
      </w:r>
      <w:r w:rsidRPr="00E430F6">
        <w:rPr>
          <w:rFonts w:eastAsia="宋体"/>
        </w:rPr>
        <w:t>be</w:t>
      </w:r>
      <w:r w:rsidRPr="00E430F6">
        <w:rPr>
          <w:rFonts w:eastAsia="宋体" w:hint="eastAsia"/>
        </w:rPr>
        <w:t>动词可以省略。处理掉主词与限定动词之后，剩下来那个称为「</w:t>
      </w:r>
      <w:r w:rsidR="00F83A9C">
        <w:rPr>
          <w:rFonts w:eastAsia="宋体" w:hint="eastAsia"/>
        </w:rPr>
        <w:t>分词结构</w:t>
      </w:r>
      <w:r w:rsidRPr="00E430F6">
        <w:rPr>
          <w:rFonts w:eastAsia="宋体" w:hint="eastAsia"/>
        </w:rPr>
        <w:t>」的补语</w:t>
      </w:r>
      <w:r w:rsidRPr="00E430F6">
        <w:rPr>
          <w:rFonts w:eastAsia="宋体"/>
        </w:rPr>
        <w:t>itching to be playing again</w:t>
      </w:r>
      <w:r w:rsidRPr="00E430F6">
        <w:rPr>
          <w:rFonts w:eastAsia="宋体" w:hint="eastAsia"/>
        </w:rPr>
        <w:t>已经不是限定</w:t>
      </w:r>
      <w:r w:rsidR="00BF5096">
        <w:rPr>
          <w:rFonts w:eastAsia="宋体" w:hint="eastAsia"/>
        </w:rPr>
        <w:t>从句</w:t>
      </w:r>
      <w:r w:rsidRPr="00E430F6">
        <w:rPr>
          <w:rFonts w:eastAsia="宋体" w:hint="eastAsia"/>
        </w:rPr>
        <w:t>了，因此不再需要连接词。再观察一下原来的连接词</w:t>
      </w:r>
      <w:r w:rsidRPr="00E430F6">
        <w:rPr>
          <w:rFonts w:eastAsia="宋体"/>
        </w:rPr>
        <w:t>because</w:t>
      </w:r>
      <w:r w:rsidRPr="00E430F6">
        <w:rPr>
          <w:rFonts w:eastAsia="宋体" w:hint="eastAsia"/>
        </w:rPr>
        <w:t>，这种表示「原因」的连接词在</w:t>
      </w:r>
      <w:r w:rsidR="00F83A9C">
        <w:rPr>
          <w:rFonts w:eastAsia="宋体" w:hint="eastAsia"/>
        </w:rPr>
        <w:t>分词结构</w:t>
      </w:r>
      <w:r w:rsidRPr="00E430F6">
        <w:rPr>
          <w:rFonts w:eastAsia="宋体" w:hint="eastAsia"/>
        </w:rPr>
        <w:t>中应该要省略掉，因为</w:t>
      </w:r>
      <w:r w:rsidR="00F83A9C">
        <w:rPr>
          <w:rFonts w:eastAsia="宋体" w:hint="eastAsia"/>
        </w:rPr>
        <w:t>分词结构</w:t>
      </w:r>
      <w:r w:rsidRPr="00E430F6">
        <w:rPr>
          <w:rFonts w:eastAsia="宋体" w:hint="eastAsia"/>
        </w:rPr>
        <w:t>（尤其是放在句首位置）本身就具有表示「原因」的功能，所以</w:t>
      </w:r>
      <w:r w:rsidRPr="00E430F6">
        <w:rPr>
          <w:rFonts w:eastAsia="宋体"/>
        </w:rPr>
        <w:t>because</w:t>
      </w:r>
      <w:r w:rsidRPr="00E430F6">
        <w:rPr>
          <w:rFonts w:eastAsia="宋体" w:hint="eastAsia"/>
        </w:rPr>
        <w:t>这一类的连接词都不会留下来，结果就是：</w:t>
      </w:r>
    </w:p>
    <w:p w:rsidR="00785232" w:rsidRPr="00785232" w:rsidRDefault="00E430F6" w:rsidP="00182A90">
      <w:pPr>
        <w:spacing w:after="84"/>
        <w:ind w:firstLine="480"/>
        <w:rPr>
          <w:lang w:eastAsia="zh-TW"/>
        </w:rPr>
      </w:pPr>
      <w:r w:rsidRPr="00E430F6">
        <w:rPr>
          <w:rFonts w:eastAsia="宋体"/>
        </w:rPr>
        <w:t xml:space="preserve">[Itching to be playing again], the boy </w:t>
      </w:r>
      <w:r w:rsidRPr="00E430F6">
        <w:rPr>
          <w:rFonts w:eastAsia="宋体"/>
          <w:u w:val="single"/>
        </w:rPr>
        <w:t>inserted</w:t>
      </w:r>
      <w:r w:rsidRPr="00E430F6">
        <w:rPr>
          <w:rFonts w:eastAsia="宋体"/>
        </w:rPr>
        <w:t xml:space="preserve"> more coins.</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[When you see an old person on the bus], </w:t>
      </w:r>
      <w:r w:rsidRPr="00E430F6">
        <w:rPr>
          <w:rFonts w:eastAsia="宋体"/>
          <w:u w:val="single"/>
        </w:rPr>
        <w:t>offer</w:t>
      </w:r>
      <w:r w:rsidRPr="00E430F6">
        <w:rPr>
          <w:rFonts w:eastAsia="宋体"/>
        </w:rPr>
        <w:t xml:space="preserve"> your seat to him.</w:t>
      </w:r>
    </w:p>
    <w:p w:rsidR="00DD2927" w:rsidRDefault="00E430F6" w:rsidP="00182A90">
      <w:pPr>
        <w:spacing w:after="84"/>
        <w:ind w:firstLine="480"/>
        <w:rPr>
          <w:lang w:eastAsia="zh-TW"/>
        </w:rPr>
      </w:pPr>
      <w:r w:rsidRPr="00E430F6">
        <w:rPr>
          <w:rFonts w:eastAsia="宋体" w:hint="eastAsia"/>
        </w:rPr>
        <w:t>在公交车上看到老人请让座。</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offer</w:t>
      </w:r>
      <w:r w:rsidRPr="00E430F6">
        <w:rPr>
          <w:rFonts w:eastAsia="宋体" w:hint="eastAsia"/>
        </w:rPr>
        <w:t>的时间或条件。主要</w:t>
      </w:r>
      <w:r w:rsidR="00BF5096">
        <w:rPr>
          <w:rFonts w:eastAsia="宋体" w:hint="eastAsia"/>
        </w:rPr>
        <w:t>从句</w:t>
      </w:r>
      <w:r w:rsidRPr="00E430F6">
        <w:rPr>
          <w:rFonts w:eastAsia="宋体" w:hint="eastAsia"/>
        </w:rPr>
        <w:t>采用直接命令句语气、省略了主词</w:t>
      </w:r>
      <w:r w:rsidRPr="00E430F6">
        <w:rPr>
          <w:rFonts w:eastAsia="宋体"/>
        </w:rPr>
        <w:t>you</w:t>
      </w:r>
      <w:r w:rsidRPr="00E430F6">
        <w:rPr>
          <w:rFonts w:eastAsia="宋体" w:hint="eastAsia"/>
        </w:rPr>
        <w:t>。副词</w:t>
      </w:r>
      <w:r w:rsidR="00BF5096">
        <w:rPr>
          <w:rFonts w:eastAsia="宋体" w:hint="eastAsia"/>
        </w:rPr>
        <w:t>从句</w:t>
      </w:r>
      <w:r w:rsidRPr="00E430F6">
        <w:rPr>
          <w:rFonts w:eastAsia="宋体" w:hint="eastAsia"/>
        </w:rPr>
        <w:t>的主词也是</w:t>
      </w:r>
      <w:r w:rsidRPr="00E430F6">
        <w:rPr>
          <w:rFonts w:eastAsia="宋体"/>
        </w:rPr>
        <w:t>you</w:t>
      </w:r>
      <w:r w:rsidRPr="00E430F6">
        <w:rPr>
          <w:rFonts w:eastAsia="宋体" w:hint="eastAsia"/>
        </w:rPr>
        <w:t>，减化时可以省略。动词部分是普通动词</w:t>
      </w:r>
      <w:r w:rsidRPr="00E430F6">
        <w:rPr>
          <w:rFonts w:eastAsia="宋体"/>
        </w:rPr>
        <w:t>see</w:t>
      </w:r>
      <w:r w:rsidRPr="00E430F6">
        <w:rPr>
          <w:rFonts w:eastAsia="宋体" w:hint="eastAsia"/>
        </w:rPr>
        <w:t>，减化的做法就是加上</w:t>
      </w:r>
      <w:r w:rsidRPr="00E430F6">
        <w:rPr>
          <w:rFonts w:eastAsia="宋体"/>
        </w:rPr>
        <w:t>-ing</w:t>
      </w:r>
      <w:r w:rsidRPr="00E430F6">
        <w:rPr>
          <w:rFonts w:eastAsia="宋体" w:hint="eastAsia"/>
        </w:rPr>
        <w:t>成为现在分词</w:t>
      </w:r>
      <w:r w:rsidRPr="00E430F6">
        <w:rPr>
          <w:rFonts w:eastAsia="宋体"/>
        </w:rPr>
        <w:t>seeing</w:t>
      </w:r>
      <w:r w:rsidRPr="00E430F6">
        <w:rPr>
          <w:rFonts w:eastAsia="宋体" w:hint="eastAsia"/>
        </w:rPr>
        <w:t>，结果如下：</w:t>
      </w:r>
    </w:p>
    <w:p w:rsidR="00785232" w:rsidRPr="00785232" w:rsidRDefault="00E430F6" w:rsidP="00182A90">
      <w:pPr>
        <w:spacing w:after="84"/>
        <w:ind w:firstLine="480"/>
        <w:rPr>
          <w:lang w:eastAsia="zh-TW"/>
        </w:rPr>
      </w:pPr>
      <w:r w:rsidRPr="00E430F6">
        <w:rPr>
          <w:rFonts w:eastAsia="宋体"/>
        </w:rPr>
        <w:t xml:space="preserve">[When seeing an old person on the bus], </w:t>
      </w:r>
      <w:r w:rsidRPr="00E430F6">
        <w:rPr>
          <w:rFonts w:eastAsia="宋体"/>
          <w:u w:val="single"/>
        </w:rPr>
        <w:t>offer</w:t>
      </w:r>
      <w:r w:rsidRPr="00E430F6">
        <w:rPr>
          <w:rFonts w:eastAsia="宋体"/>
        </w:rPr>
        <w:t xml:space="preserve"> your seat to him.</w:t>
      </w:r>
    </w:p>
    <w:p w:rsidR="00DD2927" w:rsidRDefault="00E430F6" w:rsidP="00182A90">
      <w:pPr>
        <w:spacing w:after="84"/>
        <w:ind w:firstLine="480"/>
        <w:rPr>
          <w:lang w:eastAsia="zh-TW"/>
        </w:rPr>
      </w:pPr>
      <w:r w:rsidRPr="00E430F6">
        <w:rPr>
          <w:rFonts w:eastAsia="宋体" w:hint="eastAsia"/>
        </w:rPr>
        <w:t>连接词</w:t>
      </w:r>
      <w:r w:rsidRPr="00E430F6">
        <w:rPr>
          <w:rFonts w:eastAsia="宋体"/>
        </w:rPr>
        <w:t>when</w:t>
      </w:r>
      <w:r w:rsidRPr="00E430F6">
        <w:rPr>
          <w:rFonts w:eastAsia="宋体" w:hint="eastAsia"/>
        </w:rPr>
        <w:t>在文法上已无必要，但是用在这个句子中它有</w:t>
      </w:r>
      <w:r w:rsidRPr="00E430F6">
        <w:rPr>
          <w:rFonts w:eastAsia="宋体"/>
        </w:rPr>
        <w:t>whenever</w:t>
      </w:r>
      <w:r w:rsidRPr="00E430F6">
        <w:rPr>
          <w:rFonts w:eastAsia="宋体" w:hint="eastAsia"/>
        </w:rPr>
        <w:t>的意思在内，减化</w:t>
      </w:r>
      <w:r w:rsidR="00BF5096">
        <w:rPr>
          <w:rFonts w:eastAsia="宋体" w:hint="eastAsia"/>
        </w:rPr>
        <w:t>从句</w:t>
      </w:r>
      <w:r w:rsidRPr="00E430F6">
        <w:rPr>
          <w:rFonts w:eastAsia="宋体" w:hint="eastAsia"/>
        </w:rPr>
        <w:t>中保留下这个连接词的话意思会比较清楚。</w:t>
      </w:r>
    </w:p>
    <w:p w:rsidR="00785232" w:rsidRPr="00785232" w:rsidRDefault="00E430F6" w:rsidP="00182A90">
      <w:pPr>
        <w:spacing w:after="84"/>
        <w:ind w:firstLine="480"/>
        <w:rPr>
          <w:lang w:eastAsia="zh-TW"/>
        </w:rPr>
      </w:pPr>
      <w:r w:rsidRPr="00E430F6">
        <w:rPr>
          <w:rFonts w:eastAsia="宋体"/>
        </w:rPr>
        <w:t xml:space="preserve">[While I am only a student], I </w:t>
      </w:r>
      <w:r w:rsidRPr="00E430F6">
        <w:rPr>
          <w:rFonts w:eastAsia="宋体"/>
          <w:u w:val="single"/>
        </w:rPr>
        <w:t>want</w:t>
      </w:r>
      <w:r w:rsidRPr="00E430F6">
        <w:rPr>
          <w:rFonts w:eastAsia="宋体"/>
        </w:rPr>
        <w:t xml:space="preserve"> to marry you now.</w:t>
      </w:r>
    </w:p>
    <w:p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want</w:t>
      </w:r>
      <w:r w:rsidRPr="00E430F6">
        <w:rPr>
          <w:rFonts w:eastAsia="宋体" w:hint="eastAsia"/>
        </w:rPr>
        <w:t>。这个副词</w:t>
      </w:r>
      <w:r w:rsidR="00BF5096">
        <w:rPr>
          <w:rFonts w:eastAsia="宋体" w:hint="eastAsia"/>
        </w:rPr>
        <w:t>从句</w:t>
      </w:r>
      <w:r w:rsidRPr="00E430F6">
        <w:rPr>
          <w:rFonts w:eastAsia="宋体" w:hint="eastAsia"/>
        </w:rPr>
        <w:t>的主词是</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相同、可以省略。动词是无意义的</w:t>
      </w:r>
      <w:r w:rsidRPr="00E430F6">
        <w:rPr>
          <w:rFonts w:eastAsia="宋体"/>
        </w:rPr>
        <w:t>be</w:t>
      </w:r>
      <w:r w:rsidRPr="00E430F6">
        <w:rPr>
          <w:rFonts w:eastAsia="宋体" w:hint="eastAsia"/>
        </w:rPr>
        <w:t>动词，在减化</w:t>
      </w:r>
      <w:r w:rsidR="00BF5096">
        <w:rPr>
          <w:rFonts w:eastAsia="宋体" w:hint="eastAsia"/>
        </w:rPr>
        <w:t>从句</w:t>
      </w:r>
      <w:r w:rsidRPr="00E430F6">
        <w:rPr>
          <w:rFonts w:eastAsia="宋体" w:hint="eastAsia"/>
        </w:rPr>
        <w:t>中通常是可以省略掉的东西。但是如果把</w:t>
      </w:r>
      <w:r w:rsidRPr="00E430F6">
        <w:rPr>
          <w:rFonts w:eastAsia="宋体"/>
        </w:rPr>
        <w:t>I am</w:t>
      </w:r>
      <w:r w:rsidRPr="00E430F6">
        <w:rPr>
          <w:rFonts w:eastAsia="宋体" w:hint="eastAsia"/>
        </w:rPr>
        <w:t>省略掉，剩下的部分是个名词补语</w:t>
      </w:r>
      <w:r w:rsidRPr="00E430F6">
        <w:rPr>
          <w:rFonts w:eastAsia="宋体"/>
        </w:rPr>
        <w:t>only a student</w:t>
      </w:r>
      <w:r w:rsidRPr="00E430F6">
        <w:rPr>
          <w:rFonts w:eastAsia="宋体" w:hint="eastAsia"/>
        </w:rPr>
        <w:t>，这个词类和原来副词</w:t>
      </w:r>
      <w:r w:rsidR="00BF5096">
        <w:rPr>
          <w:rFonts w:eastAsia="宋体" w:hint="eastAsia"/>
        </w:rPr>
        <w:t>从句</w:t>
      </w:r>
      <w:r w:rsidRPr="00E430F6">
        <w:rPr>
          <w:rFonts w:eastAsia="宋体" w:hint="eastAsia"/>
        </w:rPr>
        <w:t>的词类差距太大：副词</w:t>
      </w:r>
      <w:r w:rsidR="00BF5096">
        <w:rPr>
          <w:rFonts w:eastAsia="宋体" w:hint="eastAsia"/>
        </w:rPr>
        <w:t>从句</w:t>
      </w:r>
      <w:r w:rsidRPr="00E430F6">
        <w:rPr>
          <w:rFonts w:eastAsia="宋体" w:hint="eastAsia"/>
        </w:rPr>
        <w:t>是个可有可无的修饰语，而名词则通常是主词、</w:t>
      </w:r>
      <w:r w:rsidR="009D20F5">
        <w:rPr>
          <w:rFonts w:eastAsia="宋体" w:hint="eastAsia"/>
        </w:rPr>
        <w:t>受词（宾语）</w:t>
      </w:r>
      <w:r w:rsidRPr="00E430F6">
        <w:rPr>
          <w:rFonts w:eastAsia="宋体" w:hint="eastAsia"/>
        </w:rPr>
        <w:t>、补语等主要元素。所以，如果选择减化掉</w:t>
      </w:r>
      <w:r w:rsidRPr="00E430F6">
        <w:rPr>
          <w:rFonts w:eastAsia="宋体"/>
        </w:rPr>
        <w:t>I am</w:t>
      </w:r>
      <w:r w:rsidRPr="00E430F6">
        <w:rPr>
          <w:rFonts w:eastAsia="宋体" w:hint="eastAsia"/>
        </w:rPr>
        <w:t>、只留下名词补语</w:t>
      </w:r>
      <w:r w:rsidRPr="00E430F6">
        <w:rPr>
          <w:rFonts w:eastAsia="宋体"/>
        </w:rPr>
        <w:t>only a student</w:t>
      </w:r>
      <w:r w:rsidRPr="00E430F6">
        <w:rPr>
          <w:rFonts w:eastAsia="宋体" w:hint="eastAsia"/>
        </w:rPr>
        <w:t>，那么原来的连接词</w:t>
      </w:r>
      <w:r w:rsidRPr="00E430F6">
        <w:rPr>
          <w:rFonts w:eastAsia="宋体"/>
        </w:rPr>
        <w:t>while</w:t>
      </w:r>
      <w:r w:rsidRPr="00E430F6">
        <w:rPr>
          <w:rFonts w:eastAsia="宋体" w:hint="eastAsia"/>
        </w:rPr>
        <w:t>也必须保留下来，读者才看得出来</w:t>
      </w:r>
      <w:r w:rsidRPr="00E430F6">
        <w:rPr>
          <w:rFonts w:eastAsia="宋体"/>
        </w:rPr>
        <w:t>only a student</w:t>
      </w:r>
      <w:r w:rsidRPr="00E430F6">
        <w:rPr>
          <w:rFonts w:eastAsia="宋体" w:hint="eastAsia"/>
        </w:rPr>
        <w:t>是副词</w:t>
      </w:r>
      <w:r w:rsidR="00BF5096">
        <w:rPr>
          <w:rFonts w:eastAsia="宋体" w:hint="eastAsia"/>
        </w:rPr>
        <w:t>从句</w:t>
      </w:r>
      <w:r w:rsidRPr="00E430F6">
        <w:rPr>
          <w:rFonts w:eastAsia="宋体" w:hint="eastAsia"/>
        </w:rPr>
        <w:t>减化的结果，如下：</w:t>
      </w:r>
    </w:p>
    <w:p w:rsidR="00785232" w:rsidRPr="00785232" w:rsidRDefault="00E430F6" w:rsidP="00182A90">
      <w:pPr>
        <w:spacing w:after="84"/>
        <w:ind w:firstLine="480"/>
        <w:rPr>
          <w:lang w:eastAsia="zh-TW"/>
        </w:rPr>
      </w:pPr>
      <w:r w:rsidRPr="00E430F6">
        <w:rPr>
          <w:rFonts w:eastAsia="宋体"/>
        </w:rPr>
        <w:t xml:space="preserve">[While only a student], I </w:t>
      </w:r>
      <w:r w:rsidRPr="00E430F6">
        <w:rPr>
          <w:rFonts w:eastAsia="宋体"/>
          <w:u w:val="single"/>
        </w:rPr>
        <w:t>want</w:t>
      </w:r>
      <w:r w:rsidRPr="00E430F6">
        <w:rPr>
          <w:rFonts w:eastAsia="宋体"/>
        </w:rPr>
        <w:t xml:space="preserve"> to marry you now.</w:t>
      </w:r>
    </w:p>
    <w:p w:rsidR="00DD2927" w:rsidRDefault="00E430F6" w:rsidP="00182A90">
      <w:pPr>
        <w:spacing w:after="84"/>
        <w:ind w:firstLine="480"/>
        <w:rPr>
          <w:lang w:eastAsia="zh-TW"/>
        </w:rPr>
      </w:pPr>
      <w:r w:rsidRPr="00E430F6">
        <w:rPr>
          <w:rFonts w:eastAsia="宋体" w:hint="eastAsia"/>
        </w:rPr>
        <w:t>反之，如果要选择省略掉连接词</w:t>
      </w:r>
      <w:r w:rsidRPr="00E430F6">
        <w:rPr>
          <w:rFonts w:eastAsia="宋体"/>
        </w:rPr>
        <w:t>while</w:t>
      </w:r>
      <w:r w:rsidRPr="00E430F6">
        <w:rPr>
          <w:rFonts w:eastAsia="宋体" w:hint="eastAsia"/>
        </w:rPr>
        <w:t>，就必须做两个动作。第一，</w:t>
      </w:r>
      <w:r w:rsidRPr="00E430F6">
        <w:rPr>
          <w:rFonts w:eastAsia="宋体"/>
        </w:rPr>
        <w:t>only a student</w:t>
      </w:r>
      <w:r w:rsidRPr="00E430F6">
        <w:rPr>
          <w:rFonts w:eastAsia="宋体" w:hint="eastAsia"/>
        </w:rPr>
        <w:t>必须改变词类，在前面加上</w:t>
      </w:r>
      <w:r w:rsidRPr="00E430F6">
        <w:rPr>
          <w:rFonts w:eastAsia="宋体"/>
        </w:rPr>
        <w:t>being</w:t>
      </w:r>
      <w:r w:rsidRPr="00E430F6">
        <w:rPr>
          <w:rFonts w:eastAsia="宋体" w:hint="eastAsia"/>
        </w:rPr>
        <w:t>，成为</w:t>
      </w:r>
      <w:r w:rsidRPr="00E430F6">
        <w:rPr>
          <w:rFonts w:eastAsia="宋体"/>
        </w:rPr>
        <w:t>being only a student</w:t>
      </w:r>
      <w:r w:rsidRPr="00E430F6">
        <w:rPr>
          <w:rFonts w:eastAsia="宋体" w:hint="eastAsia"/>
        </w:rPr>
        <w:t>这个现在分词词组，也就是所谓的</w:t>
      </w:r>
      <w:r w:rsidR="00F83A9C">
        <w:rPr>
          <w:rFonts w:eastAsia="宋体" w:hint="eastAsia"/>
        </w:rPr>
        <w:t>分词结构</w:t>
      </w:r>
      <w:r w:rsidRPr="00E430F6">
        <w:rPr>
          <w:rFonts w:eastAsia="宋体" w:hint="eastAsia"/>
        </w:rPr>
        <w:t>，读者才看得出来它扮演的角色是减化副词</w:t>
      </w:r>
      <w:r w:rsidR="00BF5096">
        <w:rPr>
          <w:rFonts w:eastAsia="宋体" w:hint="eastAsia"/>
        </w:rPr>
        <w:t>从句</w:t>
      </w:r>
      <w:r w:rsidRPr="00E430F6">
        <w:rPr>
          <w:rFonts w:eastAsia="宋体" w:hint="eastAsia"/>
        </w:rPr>
        <w:t>。第二，减化</w:t>
      </w:r>
      <w:r w:rsidR="00BF5096">
        <w:rPr>
          <w:rFonts w:eastAsia="宋体" w:hint="eastAsia"/>
        </w:rPr>
        <w:t>从句</w:t>
      </w:r>
      <w:r w:rsidRPr="00E430F6">
        <w:rPr>
          <w:rFonts w:eastAsia="宋体" w:hint="eastAsia"/>
        </w:rPr>
        <w:t>中虽然不再需要连接词，但是</w:t>
      </w:r>
      <w:r w:rsidRPr="00E430F6">
        <w:rPr>
          <w:rFonts w:eastAsia="宋体"/>
        </w:rPr>
        <w:t>while</w:t>
      </w:r>
      <w:r w:rsidRPr="00E430F6">
        <w:rPr>
          <w:rFonts w:eastAsia="宋体" w:hint="eastAsia"/>
        </w:rPr>
        <w:t>这个连接词有「虽</w:t>
      </w:r>
      <w:r w:rsidRPr="00E430F6">
        <w:rPr>
          <w:rFonts w:eastAsia="宋体" w:hint="eastAsia"/>
        </w:rPr>
        <w:lastRenderedPageBreak/>
        <w:t>然」的字意，省掉的话句子的意思会变得不够清楚。可以选择把它保留下来，成为</w:t>
      </w:r>
      <w:r w:rsidRPr="00E430F6">
        <w:rPr>
          <w:rFonts w:eastAsia="宋体"/>
        </w:rPr>
        <w:t>while being only a student</w:t>
      </w:r>
      <w:r w:rsidRPr="00E430F6">
        <w:rPr>
          <w:rFonts w:eastAsia="宋体" w:hint="eastAsia"/>
        </w:rPr>
        <w:t>这个</w:t>
      </w:r>
      <w:r w:rsidR="00F83A9C">
        <w:rPr>
          <w:rFonts w:eastAsia="宋体" w:hint="eastAsia"/>
        </w:rPr>
        <w:t>分词结构</w:t>
      </w:r>
      <w:r w:rsidRPr="00E430F6">
        <w:rPr>
          <w:rFonts w:eastAsia="宋体" w:hint="eastAsia"/>
        </w:rPr>
        <w:t>。也可以省略掉连接词</w:t>
      </w:r>
      <w:r w:rsidRPr="00E430F6">
        <w:rPr>
          <w:rFonts w:eastAsia="宋体"/>
        </w:rPr>
        <w:t>while</w:t>
      </w:r>
      <w:r w:rsidRPr="00E430F6">
        <w:rPr>
          <w:rFonts w:eastAsia="宋体" w:hint="eastAsia"/>
        </w:rPr>
        <w:t>，改以连接副词如</w:t>
      </w:r>
      <w:r w:rsidRPr="00E430F6">
        <w:rPr>
          <w:rFonts w:eastAsia="宋体"/>
        </w:rPr>
        <w:t>still, nevertheless, however</w:t>
      </w:r>
      <w:r w:rsidRPr="00E430F6">
        <w:rPr>
          <w:rFonts w:eastAsia="宋体" w:hint="eastAsia"/>
        </w:rPr>
        <w:t>之类来取代，句子的逻辑关系才不会不清楚：</w:t>
      </w:r>
    </w:p>
    <w:p w:rsidR="00785232" w:rsidRPr="00785232" w:rsidRDefault="00E430F6" w:rsidP="00182A90">
      <w:pPr>
        <w:spacing w:after="84"/>
        <w:ind w:firstLine="480"/>
        <w:rPr>
          <w:lang w:eastAsia="zh-TW"/>
        </w:rPr>
      </w:pPr>
      <w:r w:rsidRPr="00E430F6">
        <w:rPr>
          <w:rFonts w:eastAsia="宋体"/>
        </w:rPr>
        <w:t xml:space="preserve">[Being only a student], I still </w:t>
      </w:r>
      <w:r w:rsidRPr="00E430F6">
        <w:rPr>
          <w:rFonts w:eastAsia="宋体"/>
          <w:u w:val="single"/>
        </w:rPr>
        <w:t>want</w:t>
      </w:r>
      <w:r w:rsidRPr="00E430F6">
        <w:rPr>
          <w:rFonts w:eastAsia="宋体"/>
        </w:rPr>
        <w:t xml:space="preserve"> to marry you now.</w:t>
      </w:r>
    </w:p>
    <w:p w:rsidR="00DD2927" w:rsidRDefault="00E430F6" w:rsidP="00182A90">
      <w:pPr>
        <w:spacing w:after="84"/>
        <w:ind w:firstLine="480"/>
        <w:rPr>
          <w:lang w:eastAsia="zh-TW"/>
        </w:rPr>
      </w:pPr>
      <w:r w:rsidRPr="00E430F6">
        <w:rPr>
          <w:rFonts w:eastAsia="宋体" w:hint="eastAsia"/>
        </w:rPr>
        <w:t>下面这个例子的情况稍有不同：</w:t>
      </w:r>
    </w:p>
    <w:p w:rsidR="00785232" w:rsidRPr="00785232" w:rsidRDefault="00E430F6" w:rsidP="00182A90">
      <w:pPr>
        <w:spacing w:after="84"/>
        <w:ind w:firstLine="480"/>
        <w:rPr>
          <w:lang w:eastAsia="zh-TW"/>
        </w:rPr>
      </w:pPr>
      <w:r w:rsidRPr="00E430F6">
        <w:rPr>
          <w:rFonts w:eastAsia="宋体"/>
        </w:rPr>
        <w:t xml:space="preserve">[After he graduated from college], he </w:t>
      </w:r>
      <w:r w:rsidRPr="00E430F6">
        <w:rPr>
          <w:rFonts w:eastAsia="宋体"/>
          <w:u w:val="single"/>
        </w:rPr>
        <w:t>found</w:t>
      </w:r>
      <w:r w:rsidRPr="00E430F6">
        <w:rPr>
          <w:rFonts w:eastAsia="宋体"/>
        </w:rPr>
        <w:t xml:space="preserve"> himself unemployed.</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found</w:t>
      </w:r>
      <w:r w:rsidRPr="00E430F6">
        <w:rPr>
          <w:rFonts w:eastAsia="宋体" w:hint="eastAsia"/>
        </w:rPr>
        <w:t>的时间。副词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与主要</w:t>
      </w:r>
      <w:r w:rsidR="00BF5096">
        <w:rPr>
          <w:rFonts w:eastAsia="宋体" w:hint="eastAsia"/>
        </w:rPr>
        <w:t>从句</w:t>
      </w:r>
      <w:r w:rsidRPr="00E430F6">
        <w:rPr>
          <w:rFonts w:eastAsia="宋体" w:hint="eastAsia"/>
        </w:rPr>
        <w:t>相同、可以减化，做法是省略主词</w:t>
      </w:r>
      <w:r w:rsidRPr="00E430F6">
        <w:rPr>
          <w:rFonts w:eastAsia="宋体"/>
        </w:rPr>
        <w:t>he</w:t>
      </w:r>
      <w:r w:rsidRPr="00E430F6">
        <w:rPr>
          <w:rFonts w:eastAsia="宋体" w:hint="eastAsia"/>
        </w:rPr>
        <w:t>、普通动词</w:t>
      </w:r>
      <w:r w:rsidRPr="00E430F6">
        <w:rPr>
          <w:rFonts w:eastAsia="宋体"/>
        </w:rPr>
        <w:t>graduated</w:t>
      </w:r>
      <w:r w:rsidRPr="00E430F6">
        <w:rPr>
          <w:rFonts w:eastAsia="宋体" w:hint="eastAsia"/>
        </w:rPr>
        <w:t>加上</w:t>
      </w:r>
      <w:r w:rsidRPr="00E430F6">
        <w:rPr>
          <w:rFonts w:eastAsia="宋体"/>
        </w:rPr>
        <w:t>-ing</w:t>
      </w:r>
      <w:r w:rsidRPr="00E430F6">
        <w:rPr>
          <w:rFonts w:eastAsia="宋体" w:hint="eastAsia"/>
        </w:rPr>
        <w:t>成为</w:t>
      </w:r>
      <w:r w:rsidRPr="00E430F6">
        <w:rPr>
          <w:rFonts w:eastAsia="宋体"/>
        </w:rPr>
        <w:t>graduating</w:t>
      </w:r>
      <w:r w:rsidRPr="00E430F6">
        <w:rPr>
          <w:rFonts w:eastAsia="宋体" w:hint="eastAsia"/>
        </w:rPr>
        <w:t>。接下来要考虑连接词</w:t>
      </w:r>
      <w:r w:rsidRPr="00E430F6">
        <w:rPr>
          <w:rFonts w:eastAsia="宋体"/>
        </w:rPr>
        <w:t>after</w:t>
      </w:r>
      <w:r w:rsidRPr="00E430F6">
        <w:rPr>
          <w:rFonts w:eastAsia="宋体" w:hint="eastAsia"/>
        </w:rPr>
        <w:t>是否要保留。减化</w:t>
      </w:r>
      <w:r w:rsidR="00BF5096">
        <w:rPr>
          <w:rFonts w:eastAsia="宋体" w:hint="eastAsia"/>
        </w:rPr>
        <w:t>从句</w:t>
      </w:r>
      <w:r w:rsidRPr="00E430F6">
        <w:rPr>
          <w:rFonts w:eastAsia="宋体" w:hint="eastAsia"/>
        </w:rPr>
        <w:t>不是限定</w:t>
      </w:r>
      <w:r w:rsidR="00BF5096">
        <w:rPr>
          <w:rFonts w:eastAsia="宋体" w:hint="eastAsia"/>
        </w:rPr>
        <w:t>从句</w:t>
      </w:r>
      <w:r w:rsidRPr="00E430F6">
        <w:rPr>
          <w:rFonts w:eastAsia="宋体" w:hint="eastAsia"/>
        </w:rPr>
        <w:t>，并不需要连接词。但是</w:t>
      </w:r>
      <w:r w:rsidRPr="00E430F6">
        <w:rPr>
          <w:rFonts w:eastAsia="宋体"/>
        </w:rPr>
        <w:t>after</w:t>
      </w:r>
      <w:r w:rsidRPr="00E430F6">
        <w:rPr>
          <w:rFonts w:eastAsia="宋体" w:hint="eastAsia"/>
        </w:rPr>
        <w:t>这个连接词有「之后」的意思，如果省掉，要判断一下意思是否有改变：</w:t>
      </w:r>
    </w:p>
    <w:p w:rsidR="00785232" w:rsidRPr="00785232" w:rsidRDefault="00E430F6" w:rsidP="00182A90">
      <w:pPr>
        <w:spacing w:after="84"/>
        <w:ind w:firstLine="480"/>
        <w:rPr>
          <w:lang w:eastAsia="zh-TW"/>
        </w:rPr>
      </w:pPr>
      <w:r w:rsidRPr="00E430F6">
        <w:rPr>
          <w:rFonts w:eastAsia="宋体"/>
        </w:rPr>
        <w:t xml:space="preserve">[Graduating from college], he </w:t>
      </w:r>
      <w:r w:rsidRPr="00E430F6">
        <w:rPr>
          <w:rFonts w:eastAsia="宋体"/>
          <w:u w:val="single"/>
        </w:rPr>
        <w:t>found</w:t>
      </w:r>
      <w:r w:rsidRPr="00E430F6">
        <w:rPr>
          <w:rFonts w:eastAsia="宋体"/>
        </w:rPr>
        <w:t xml:space="preserve"> himself unemployed.</w:t>
      </w:r>
    </w:p>
    <w:p w:rsidR="00DD2927" w:rsidRDefault="00E430F6" w:rsidP="00182A90">
      <w:pPr>
        <w:spacing w:after="84"/>
        <w:ind w:firstLine="480"/>
        <w:rPr>
          <w:lang w:eastAsia="zh-TW"/>
        </w:rPr>
      </w:pPr>
      <w:r w:rsidRPr="00E430F6">
        <w:rPr>
          <w:rFonts w:eastAsia="宋体" w:hint="eastAsia"/>
        </w:rPr>
        <w:t>省掉了</w:t>
      </w:r>
      <w:r w:rsidRPr="00E430F6">
        <w:rPr>
          <w:rFonts w:eastAsia="宋体"/>
        </w:rPr>
        <w:t>after</w:t>
      </w:r>
      <w:r w:rsidRPr="00E430F6">
        <w:rPr>
          <w:rFonts w:eastAsia="宋体" w:hint="eastAsia"/>
        </w:rPr>
        <w:t>，剩下的部分</w:t>
      </w:r>
      <w:r w:rsidRPr="00E430F6">
        <w:rPr>
          <w:rFonts w:eastAsia="宋体"/>
        </w:rPr>
        <w:t>graduating from college</w:t>
      </w:r>
      <w:r w:rsidRPr="00E430F6">
        <w:rPr>
          <w:rFonts w:eastAsia="宋体" w:hint="eastAsia"/>
        </w:rPr>
        <w:t>看起来像是「大学毕业时」，这个意思和「大学毕业之后」还算接近，可以接受。如果选择要讲得更清楚一点，可以把</w:t>
      </w:r>
      <w:r w:rsidRPr="00E430F6">
        <w:rPr>
          <w:rFonts w:eastAsia="宋体"/>
        </w:rPr>
        <w:t>after</w:t>
      </w:r>
      <w:r w:rsidRPr="00E430F6">
        <w:rPr>
          <w:rFonts w:eastAsia="宋体" w:hint="eastAsia"/>
        </w:rPr>
        <w:t>留下来，如下：</w:t>
      </w:r>
    </w:p>
    <w:p w:rsidR="00785232" w:rsidRPr="00785232" w:rsidRDefault="00E430F6" w:rsidP="00182A90">
      <w:pPr>
        <w:spacing w:after="84"/>
        <w:ind w:firstLine="480"/>
        <w:rPr>
          <w:lang w:eastAsia="zh-TW"/>
        </w:rPr>
      </w:pPr>
      <w:r w:rsidRPr="00E430F6">
        <w:rPr>
          <w:rFonts w:eastAsia="宋体"/>
        </w:rPr>
        <w:t xml:space="preserve">[After graduating from college], he </w:t>
      </w:r>
      <w:r w:rsidRPr="00E430F6">
        <w:rPr>
          <w:rFonts w:eastAsia="宋体"/>
          <w:u w:val="single"/>
        </w:rPr>
        <w:t>found</w:t>
      </w:r>
      <w:r w:rsidRPr="00E430F6">
        <w:rPr>
          <w:rFonts w:eastAsia="宋体"/>
        </w:rPr>
        <w:t xml:space="preserve"> himself unemployed.</w:t>
      </w:r>
    </w:p>
    <w:p w:rsidR="00DD2927" w:rsidRDefault="00E430F6" w:rsidP="00182A90">
      <w:pPr>
        <w:spacing w:after="84"/>
        <w:ind w:firstLine="480"/>
        <w:rPr>
          <w:lang w:eastAsia="zh-TW"/>
        </w:rPr>
      </w:pPr>
      <w:r w:rsidRPr="00E430F6">
        <w:rPr>
          <w:rFonts w:eastAsia="宋体" w:hint="eastAsia"/>
        </w:rPr>
        <w:t>这样做的时候要注意：连接词</w:t>
      </w:r>
      <w:r w:rsidRPr="00E430F6">
        <w:rPr>
          <w:rFonts w:eastAsia="宋体"/>
        </w:rPr>
        <w:t>after</w:t>
      </w:r>
      <w:r w:rsidRPr="00E430F6">
        <w:rPr>
          <w:rFonts w:eastAsia="宋体" w:hint="eastAsia"/>
        </w:rPr>
        <w:t>亦可当介系词使用。如果后面的</w:t>
      </w:r>
      <w:r w:rsidR="00BF5096">
        <w:rPr>
          <w:rFonts w:eastAsia="宋体" w:hint="eastAsia"/>
        </w:rPr>
        <w:t>从句</w:t>
      </w:r>
      <w:r w:rsidRPr="00E430F6">
        <w:rPr>
          <w:rFonts w:eastAsia="宋体" w:hint="eastAsia"/>
        </w:rPr>
        <w:t>减化掉了、不再是限定</w:t>
      </w:r>
      <w:r w:rsidR="00BF5096">
        <w:rPr>
          <w:rFonts w:eastAsia="宋体" w:hint="eastAsia"/>
        </w:rPr>
        <w:t>从句</w:t>
      </w:r>
      <w:r w:rsidRPr="00E430F6">
        <w:rPr>
          <w:rFonts w:eastAsia="宋体" w:hint="eastAsia"/>
        </w:rPr>
        <w:t>，它就自动转变成介系词。而在介系词后面必须用名词词组当</w:t>
      </w:r>
      <w:r w:rsidR="009D20F5">
        <w:rPr>
          <w:rFonts w:eastAsia="宋体" w:hint="eastAsia"/>
        </w:rPr>
        <w:t>受词（宾语）</w:t>
      </w:r>
      <w:r w:rsidRPr="00E430F6">
        <w:rPr>
          <w:rFonts w:eastAsia="宋体" w:hint="eastAsia"/>
        </w:rPr>
        <w:t>。观察一下发现：</w:t>
      </w:r>
      <w:r w:rsidRPr="00E430F6">
        <w:rPr>
          <w:rFonts w:eastAsia="宋体"/>
        </w:rPr>
        <w:t>graduating from college</w:t>
      </w:r>
      <w:r w:rsidRPr="00E430F6">
        <w:rPr>
          <w:rFonts w:eastAsia="宋体" w:hint="eastAsia"/>
        </w:rPr>
        <w:t>可以当动名词词组使用，也就是可以当作介系词</w:t>
      </w:r>
      <w:r w:rsidRPr="00E430F6">
        <w:rPr>
          <w:rFonts w:eastAsia="宋体"/>
        </w:rPr>
        <w:t>after</w:t>
      </w:r>
      <w:r w:rsidRPr="00E430F6">
        <w:rPr>
          <w:rFonts w:eastAsia="宋体" w:hint="eastAsia"/>
        </w:rPr>
        <w:t>的</w:t>
      </w:r>
      <w:r w:rsidR="009D20F5">
        <w:rPr>
          <w:rFonts w:eastAsia="宋体" w:hint="eastAsia"/>
        </w:rPr>
        <w:t>受词（宾语）</w:t>
      </w:r>
      <w:r w:rsidRPr="00E430F6">
        <w:rPr>
          <w:rFonts w:eastAsia="宋体" w:hint="eastAsia"/>
        </w:rPr>
        <w:t>，因而可以接受。再看一个例子：</w:t>
      </w:r>
    </w:p>
    <w:p w:rsidR="00785232" w:rsidRPr="00785232" w:rsidRDefault="00E430F6" w:rsidP="00182A90">
      <w:pPr>
        <w:spacing w:after="84"/>
        <w:ind w:firstLine="480"/>
        <w:rPr>
          <w:lang w:eastAsia="zh-TW"/>
        </w:rPr>
      </w:pPr>
      <w:r w:rsidRPr="00E430F6">
        <w:rPr>
          <w:rFonts w:eastAsia="宋体"/>
        </w:rPr>
        <w:t>1. Two Vietnamese patients died from avian flu.</w:t>
      </w:r>
    </w:p>
    <w:p w:rsidR="00DD2927" w:rsidRDefault="00E430F6" w:rsidP="00182A90">
      <w:pPr>
        <w:pStyle w:val="Preface"/>
        <w:spacing w:after="84"/>
        <w:ind w:firstLine="480"/>
        <w:rPr>
          <w:lang w:eastAsia="zh-TW"/>
        </w:rPr>
      </w:pPr>
      <w:r w:rsidRPr="00E430F6">
        <w:t xml:space="preserve">  </w:t>
      </w:r>
      <w:r w:rsidRPr="00E430F6">
        <w:rPr>
          <w:rFonts w:hint="eastAsia"/>
        </w:rPr>
        <w:t>两名越南病人死于禽流感。</w:t>
      </w:r>
    </w:p>
    <w:p w:rsidR="00785232" w:rsidRPr="00785232" w:rsidRDefault="00E430F6" w:rsidP="00182A90">
      <w:pPr>
        <w:spacing w:after="84"/>
        <w:ind w:firstLine="480"/>
        <w:rPr>
          <w:lang w:eastAsia="zh-TW"/>
        </w:rPr>
      </w:pPr>
      <w:r w:rsidRPr="00E430F6">
        <w:rPr>
          <w:rFonts w:eastAsia="宋体"/>
        </w:rPr>
        <w:t>2. This caused widespread panic in Southeast Asia.</w:t>
      </w:r>
    </w:p>
    <w:p w:rsidR="00DD2927" w:rsidRDefault="00E430F6" w:rsidP="00182A90">
      <w:pPr>
        <w:pStyle w:val="Preface"/>
        <w:spacing w:after="84"/>
        <w:ind w:firstLine="480"/>
        <w:rPr>
          <w:lang w:eastAsia="zh-TW"/>
        </w:rPr>
      </w:pPr>
      <w:r w:rsidRPr="00E430F6">
        <w:t xml:space="preserve">  </w:t>
      </w:r>
      <w:r w:rsidRPr="00E430F6">
        <w:rPr>
          <w:rFonts w:hint="eastAsia"/>
        </w:rPr>
        <w:t>这件事情在东南亚引起大恐慌。</w:t>
      </w:r>
    </w:p>
    <w:p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的内容说明句</w:t>
      </w:r>
      <w:r w:rsidRPr="00E430F6">
        <w:rPr>
          <w:rFonts w:eastAsia="宋体"/>
        </w:rPr>
        <w:t>1</w:t>
      </w:r>
      <w:r w:rsidRPr="00E430F6">
        <w:rPr>
          <w:rFonts w:eastAsia="宋体" w:hint="eastAsia"/>
        </w:rPr>
        <w:t>造成的结果，可以用表达结果的连接词</w:t>
      </w:r>
      <w:r w:rsidRPr="00E430F6">
        <w:rPr>
          <w:rFonts w:eastAsia="宋体"/>
        </w:rPr>
        <w:t>so</w:t>
      </w:r>
      <w:r w:rsidRPr="00E430F6">
        <w:rPr>
          <w:rFonts w:eastAsia="宋体" w:hint="eastAsia"/>
        </w:rPr>
        <w:t>引导、制造复句如下：</w:t>
      </w:r>
    </w:p>
    <w:p w:rsidR="00DD2927" w:rsidRDefault="00E430F6" w:rsidP="00182A90">
      <w:pPr>
        <w:spacing w:after="84"/>
        <w:ind w:firstLine="480"/>
        <w:rPr>
          <w:lang w:eastAsia="zh-TW"/>
        </w:rPr>
      </w:pPr>
      <w:r w:rsidRPr="00E430F6">
        <w:rPr>
          <w:rFonts w:eastAsia="宋体"/>
        </w:rPr>
        <w:t xml:space="preserve">Two Vietnamese patients </w:t>
      </w:r>
      <w:r w:rsidRPr="00E430F6">
        <w:rPr>
          <w:rFonts w:eastAsia="宋体"/>
          <w:u w:val="single"/>
        </w:rPr>
        <w:t>died</w:t>
      </w:r>
      <w:r w:rsidRPr="00E430F6">
        <w:rPr>
          <w:rFonts w:eastAsia="宋体"/>
        </w:rPr>
        <w:t xml:space="preserve"> from avian flu, [so this caused widespread panic in</w:t>
      </w:r>
      <w:r w:rsidR="00785232" w:rsidRPr="00785232">
        <w:rPr>
          <w:rFonts w:hint="eastAsia"/>
          <w:lang w:eastAsia="zh-TW"/>
        </w:rPr>
        <w:t xml:space="preserve"> </w:t>
      </w:r>
      <w:r w:rsidRPr="00E430F6">
        <w:rPr>
          <w:rFonts w:eastAsia="宋体"/>
        </w:rPr>
        <w:t>Southease Asia].</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（中括号内部分）修饰主要</w:t>
      </w:r>
      <w:r w:rsidR="00BF5096">
        <w:rPr>
          <w:rFonts w:eastAsia="宋体" w:hint="eastAsia"/>
        </w:rPr>
        <w:t>从句</w:t>
      </w:r>
      <w:r w:rsidRPr="00E430F6">
        <w:rPr>
          <w:rFonts w:eastAsia="宋体" w:hint="eastAsia"/>
        </w:rPr>
        <w:t>动词</w:t>
      </w:r>
      <w:r w:rsidRPr="00E430F6">
        <w:rPr>
          <w:rFonts w:eastAsia="宋体"/>
        </w:rPr>
        <w:t>died</w:t>
      </w:r>
      <w:r w:rsidRPr="00E430F6">
        <w:rPr>
          <w:rFonts w:eastAsia="宋体" w:hint="eastAsia"/>
        </w:rPr>
        <w:t>的结果。这个副词</w:t>
      </w:r>
      <w:r w:rsidR="00BF5096">
        <w:rPr>
          <w:rFonts w:eastAsia="宋体" w:hint="eastAsia"/>
        </w:rPr>
        <w:t>从句</w:t>
      </w:r>
      <w:r w:rsidRPr="00E430F6">
        <w:rPr>
          <w:rFonts w:eastAsia="宋体" w:hint="eastAsia"/>
        </w:rPr>
        <w:t>的主词</w:t>
      </w:r>
      <w:r w:rsidRPr="00E430F6">
        <w:rPr>
          <w:rFonts w:eastAsia="宋体"/>
        </w:rPr>
        <w:t>this</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two Vietnamese patients</w:t>
      </w:r>
      <w:r w:rsidRPr="00E430F6">
        <w:rPr>
          <w:rFonts w:eastAsia="宋体" w:hint="eastAsia"/>
        </w:rPr>
        <w:t>并不相同，通常是不能减化的。不过，副词</w:t>
      </w:r>
      <w:r w:rsidR="00BF5096">
        <w:rPr>
          <w:rFonts w:eastAsia="宋体" w:hint="eastAsia"/>
        </w:rPr>
        <w:t>从句</w:t>
      </w:r>
      <w:r w:rsidRPr="00E430F6">
        <w:rPr>
          <w:rFonts w:eastAsia="宋体" w:hint="eastAsia"/>
        </w:rPr>
        <w:t>主词</w:t>
      </w:r>
      <w:r w:rsidRPr="00E430F6">
        <w:rPr>
          <w:rFonts w:eastAsia="宋体"/>
        </w:rPr>
        <w:t>this</w:t>
      </w:r>
      <w:r w:rsidRPr="00E430F6">
        <w:rPr>
          <w:rFonts w:eastAsia="宋体" w:hint="eastAsia"/>
        </w:rPr>
        <w:t>代表的内容就是整个主要</w:t>
      </w:r>
      <w:r w:rsidR="00BF5096">
        <w:rPr>
          <w:rFonts w:eastAsia="宋体" w:hint="eastAsia"/>
        </w:rPr>
        <w:t>从句</w:t>
      </w:r>
      <w:r w:rsidRPr="00E430F6">
        <w:rPr>
          <w:rFonts w:eastAsia="宋体" w:hint="eastAsia"/>
        </w:rPr>
        <w:t>那件事情，这种情况仍可视为主词有重复，可以进行减化。做法是把重复的主词</w:t>
      </w:r>
      <w:r w:rsidRPr="00E430F6">
        <w:rPr>
          <w:rFonts w:eastAsia="宋体"/>
        </w:rPr>
        <w:t>this</w:t>
      </w:r>
      <w:r w:rsidRPr="00E430F6">
        <w:rPr>
          <w:rFonts w:eastAsia="宋体" w:hint="eastAsia"/>
        </w:rPr>
        <w:t>省掉、普通动词</w:t>
      </w:r>
      <w:r w:rsidRPr="00E430F6">
        <w:rPr>
          <w:rFonts w:eastAsia="宋体"/>
        </w:rPr>
        <w:t>caused</w:t>
      </w:r>
      <w:r w:rsidRPr="00E430F6">
        <w:rPr>
          <w:rFonts w:eastAsia="宋体" w:hint="eastAsia"/>
        </w:rPr>
        <w:t>加上</w:t>
      </w:r>
      <w:r w:rsidRPr="00E430F6">
        <w:rPr>
          <w:rFonts w:eastAsia="宋体"/>
        </w:rPr>
        <w:t>-ing</w:t>
      </w:r>
      <w:r w:rsidRPr="00E430F6">
        <w:rPr>
          <w:rFonts w:eastAsia="宋体" w:hint="eastAsia"/>
        </w:rPr>
        <w:t>成为现在分词</w:t>
      </w:r>
      <w:r w:rsidRPr="00E430F6">
        <w:rPr>
          <w:rFonts w:eastAsia="宋体"/>
        </w:rPr>
        <w:t>causing</w:t>
      </w:r>
      <w:r w:rsidRPr="00E430F6">
        <w:rPr>
          <w:rFonts w:eastAsia="宋体" w:hint="eastAsia"/>
        </w:rPr>
        <w:t>。连接词</w:t>
      </w:r>
      <w:r w:rsidRPr="00E430F6">
        <w:rPr>
          <w:rFonts w:eastAsia="宋体"/>
        </w:rPr>
        <w:t>so</w:t>
      </w:r>
      <w:r w:rsidRPr="00E430F6">
        <w:rPr>
          <w:rFonts w:eastAsia="宋体" w:hint="eastAsia"/>
        </w:rPr>
        <w:t>表达的是因果关系，而</w:t>
      </w:r>
      <w:r w:rsidR="00F83A9C">
        <w:rPr>
          <w:rFonts w:eastAsia="宋体" w:hint="eastAsia"/>
        </w:rPr>
        <w:t>分词结构</w:t>
      </w:r>
      <w:r w:rsidRPr="00E430F6">
        <w:rPr>
          <w:rFonts w:eastAsia="宋体" w:hint="eastAsia"/>
        </w:rPr>
        <w:t>本身就具有因果关系的表达功能（表示原因的</w:t>
      </w:r>
      <w:r w:rsidR="00F83A9C">
        <w:rPr>
          <w:rFonts w:eastAsia="宋体" w:hint="eastAsia"/>
        </w:rPr>
        <w:t>分词结构</w:t>
      </w:r>
      <w:r w:rsidRPr="00E430F6">
        <w:rPr>
          <w:rFonts w:eastAsia="宋体" w:hint="eastAsia"/>
        </w:rPr>
        <w:t>常放在句首、表示结果的常放在句尾），所以这些表达因果关系的连接词不会保留下来。结果</w:t>
      </w:r>
      <w:r w:rsidRPr="00E430F6">
        <w:rPr>
          <w:rFonts w:eastAsia="宋体" w:hint="eastAsia"/>
        </w:rPr>
        <w:lastRenderedPageBreak/>
        <w:t>就是：</w:t>
      </w:r>
    </w:p>
    <w:p w:rsidR="00DD2927" w:rsidRDefault="00E430F6" w:rsidP="00182A90">
      <w:pPr>
        <w:spacing w:after="84"/>
        <w:ind w:firstLine="480"/>
        <w:rPr>
          <w:lang w:eastAsia="zh-TW"/>
        </w:rPr>
      </w:pPr>
      <w:r w:rsidRPr="00E430F6">
        <w:rPr>
          <w:rFonts w:eastAsia="宋体"/>
        </w:rPr>
        <w:t xml:space="preserve">Two Vietnamese patients </w:t>
      </w:r>
      <w:r w:rsidRPr="00E430F6">
        <w:rPr>
          <w:rFonts w:eastAsia="宋体"/>
          <w:u w:val="single"/>
        </w:rPr>
        <w:t>died</w:t>
      </w:r>
      <w:r w:rsidRPr="00E430F6">
        <w:rPr>
          <w:rFonts w:eastAsia="宋体"/>
        </w:rPr>
        <w:t xml:space="preserve"> from avian flu, [causing widespread panic in</w:t>
      </w:r>
      <w:r w:rsidR="00ED6812">
        <w:rPr>
          <w:rFonts w:hint="eastAsia"/>
        </w:rPr>
        <w:t xml:space="preserve"> </w:t>
      </w:r>
      <w:r w:rsidRPr="00E430F6">
        <w:rPr>
          <w:rFonts w:eastAsia="宋体"/>
        </w:rPr>
        <w:t>Southease Asia].</w:t>
      </w:r>
    </w:p>
    <w:p w:rsidR="00DD2927" w:rsidRDefault="00E430F6" w:rsidP="00182A90">
      <w:pPr>
        <w:spacing w:after="84"/>
        <w:ind w:firstLine="480"/>
        <w:rPr>
          <w:lang w:eastAsia="zh-TW"/>
        </w:rPr>
      </w:pPr>
      <w:r w:rsidRPr="00E430F6">
        <w:rPr>
          <w:rFonts w:eastAsia="宋体" w:hint="eastAsia"/>
        </w:rPr>
        <w:t>下面这个例子的情况又不一样：</w:t>
      </w:r>
    </w:p>
    <w:p w:rsidR="00785232" w:rsidRPr="00785232" w:rsidRDefault="00E430F6" w:rsidP="00182A90">
      <w:pPr>
        <w:spacing w:after="84"/>
        <w:ind w:firstLine="480"/>
        <w:rPr>
          <w:lang w:eastAsia="zh-TW"/>
        </w:rPr>
      </w:pPr>
      <w:r w:rsidRPr="00E430F6">
        <w:rPr>
          <w:rFonts w:eastAsia="宋体"/>
        </w:rPr>
        <w:t xml:space="preserve">[As it was rather late], the rescue workers </w:t>
      </w:r>
      <w:r w:rsidRPr="00E430F6">
        <w:rPr>
          <w:rFonts w:eastAsia="宋体"/>
          <w:u w:val="single"/>
        </w:rPr>
        <w:t>decided</w:t>
      </w:r>
      <w:r w:rsidRPr="00E430F6">
        <w:rPr>
          <w:rFonts w:eastAsia="宋体"/>
        </w:rPr>
        <w:t xml:space="preserve"> to quit.</w:t>
      </w:r>
    </w:p>
    <w:p w:rsidR="00DD2927" w:rsidRDefault="00E430F6" w:rsidP="00182A90">
      <w:pPr>
        <w:pStyle w:val="Preface"/>
        <w:spacing w:after="84"/>
        <w:ind w:firstLine="480"/>
        <w:rPr>
          <w:lang w:eastAsia="zh-TW"/>
        </w:rPr>
      </w:pPr>
      <w:r w:rsidRPr="00E430F6">
        <w:rPr>
          <w:rFonts w:hint="eastAsia"/>
        </w:rPr>
        <w:t>因为时候不早了，这些救难人员决定要停手。</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decided</w:t>
      </w:r>
      <w:r w:rsidRPr="00E430F6">
        <w:rPr>
          <w:rFonts w:eastAsia="宋体" w:hint="eastAsia"/>
        </w:rPr>
        <w:t>的原因。请注意：副词</w:t>
      </w:r>
      <w:r w:rsidR="00BF5096">
        <w:rPr>
          <w:rFonts w:eastAsia="宋体" w:hint="eastAsia"/>
        </w:rPr>
        <w:t>从句</w:t>
      </w:r>
      <w:r w:rsidRPr="00E430F6">
        <w:rPr>
          <w:rFonts w:eastAsia="宋体" w:hint="eastAsia"/>
        </w:rPr>
        <w:t>的主词是个虚字</w:t>
      </w:r>
      <w:r w:rsidRPr="00E430F6">
        <w:rPr>
          <w:rFonts w:eastAsia="宋体"/>
        </w:rPr>
        <w:t>it</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the rescue workers</w:t>
      </w:r>
      <w:r w:rsidRPr="00E430F6">
        <w:rPr>
          <w:rFonts w:eastAsia="宋体" w:hint="eastAsia"/>
        </w:rPr>
        <w:t>并不相同。这种情况并不适合进行减化，因为两个</w:t>
      </w:r>
      <w:r w:rsidR="00BF5096">
        <w:rPr>
          <w:rFonts w:eastAsia="宋体" w:hint="eastAsia"/>
        </w:rPr>
        <w:t>从句</w:t>
      </w:r>
      <w:r w:rsidRPr="00E430F6">
        <w:rPr>
          <w:rFonts w:eastAsia="宋体" w:hint="eastAsia"/>
        </w:rPr>
        <w:t>并没有什么重迭的部分。如果还是要进行减化，要注意几个地方。第一，副词</w:t>
      </w:r>
      <w:r w:rsidR="00BF5096">
        <w:rPr>
          <w:rFonts w:eastAsia="宋体" w:hint="eastAsia"/>
        </w:rPr>
        <w:t>从句</w:t>
      </w:r>
      <w:r w:rsidRPr="00E430F6">
        <w:rPr>
          <w:rFonts w:eastAsia="宋体" w:hint="eastAsia"/>
        </w:rPr>
        <w:t>不同的主词</w:t>
      </w:r>
      <w:r w:rsidRPr="00E430F6">
        <w:rPr>
          <w:rFonts w:eastAsia="宋体"/>
        </w:rPr>
        <w:t>it</w:t>
      </w:r>
      <w:r w:rsidRPr="00E430F6">
        <w:rPr>
          <w:rFonts w:eastAsia="宋体" w:hint="eastAsia"/>
        </w:rPr>
        <w:t>必须保留下来。第二，动词</w:t>
      </w:r>
      <w:r w:rsidRPr="00E430F6">
        <w:rPr>
          <w:rFonts w:eastAsia="宋体"/>
        </w:rPr>
        <w:t>was</w:t>
      </w:r>
      <w:r w:rsidRPr="00E430F6">
        <w:rPr>
          <w:rFonts w:eastAsia="宋体" w:hint="eastAsia"/>
        </w:rPr>
        <w:t>要加上</w:t>
      </w:r>
      <w:r w:rsidRPr="00E430F6">
        <w:rPr>
          <w:rFonts w:eastAsia="宋体"/>
        </w:rPr>
        <w:t>-ing</w:t>
      </w:r>
      <w:r w:rsidRPr="00E430F6">
        <w:rPr>
          <w:rFonts w:eastAsia="宋体" w:hint="eastAsia"/>
        </w:rPr>
        <w:t>改为现在分词</w:t>
      </w:r>
      <w:r w:rsidRPr="00E430F6">
        <w:rPr>
          <w:rFonts w:eastAsia="宋体"/>
        </w:rPr>
        <w:t>being</w:t>
      </w:r>
      <w:r w:rsidRPr="00E430F6">
        <w:rPr>
          <w:rFonts w:eastAsia="宋体" w:hint="eastAsia"/>
        </w:rPr>
        <w:t>，因为这种句型是</w:t>
      </w:r>
      <w:r w:rsidR="00F83A9C">
        <w:rPr>
          <w:rFonts w:eastAsia="宋体" w:hint="eastAsia"/>
        </w:rPr>
        <w:t>分词结构</w:t>
      </w:r>
      <w:r w:rsidRPr="00E430F6">
        <w:rPr>
          <w:rFonts w:eastAsia="宋体" w:hint="eastAsia"/>
        </w:rPr>
        <w:t>的一种变形，必须有个分词才会清楚。第三，减化为</w:t>
      </w:r>
      <w:r w:rsidRPr="00E430F6">
        <w:rPr>
          <w:rFonts w:eastAsia="宋体"/>
        </w:rPr>
        <w:t>it being rather late</w:t>
      </w:r>
      <w:r w:rsidRPr="00E430F6">
        <w:rPr>
          <w:rFonts w:eastAsia="宋体" w:hint="eastAsia"/>
        </w:rPr>
        <w:t>之后，原来的连接词（</w:t>
      </w:r>
      <w:r w:rsidRPr="00E430F6">
        <w:rPr>
          <w:rFonts w:eastAsia="宋体"/>
        </w:rPr>
        <w:t>as</w:t>
      </w:r>
      <w:r w:rsidRPr="00E430F6">
        <w:rPr>
          <w:rFonts w:eastAsia="宋体" w:hint="eastAsia"/>
        </w:rPr>
        <w:t>）一定要省掉。这是因为：副词</w:t>
      </w:r>
      <w:r w:rsidR="00BF5096">
        <w:rPr>
          <w:rFonts w:eastAsia="宋体" w:hint="eastAsia"/>
        </w:rPr>
        <w:t>从句</w:t>
      </w:r>
      <w:r w:rsidRPr="00E430F6">
        <w:rPr>
          <w:rFonts w:eastAsia="宋体" w:hint="eastAsia"/>
        </w:rPr>
        <w:t>的主词既然和主要</w:t>
      </w:r>
      <w:r w:rsidR="00BF5096">
        <w:rPr>
          <w:rFonts w:eastAsia="宋体" w:hint="eastAsia"/>
        </w:rPr>
        <w:t>从句</w:t>
      </w:r>
      <w:r w:rsidRPr="00E430F6">
        <w:rPr>
          <w:rFonts w:eastAsia="宋体" w:hint="eastAsia"/>
        </w:rPr>
        <w:t>并无重复，减化时无法省略，那么减化</w:t>
      </w:r>
      <w:r w:rsidR="00BF5096">
        <w:rPr>
          <w:rFonts w:eastAsia="宋体" w:hint="eastAsia"/>
        </w:rPr>
        <w:t>从句</w:t>
      </w:r>
      <w:r w:rsidRPr="00E430F6">
        <w:rPr>
          <w:rFonts w:eastAsia="宋体" w:hint="eastAsia"/>
        </w:rPr>
        <w:t>并不会变得比较简洁。不过，减化之后可以省略的是原来那个连接词，所以要从连接词的省略来获得简洁的效果。因此，副词</w:t>
      </w:r>
      <w:r w:rsidR="00BF5096">
        <w:rPr>
          <w:rFonts w:eastAsia="宋体" w:hint="eastAsia"/>
        </w:rPr>
        <w:t>从句</w:t>
      </w:r>
      <w:r w:rsidRPr="00E430F6">
        <w:rPr>
          <w:rFonts w:eastAsia="宋体" w:hint="eastAsia"/>
        </w:rPr>
        <w:t>减化为</w:t>
      </w:r>
      <w:r w:rsidR="00F83A9C">
        <w:rPr>
          <w:rFonts w:eastAsia="宋体" w:hint="eastAsia"/>
        </w:rPr>
        <w:t>分词结构</w:t>
      </w:r>
      <w:r w:rsidRPr="00E430F6">
        <w:rPr>
          <w:rFonts w:eastAsia="宋体" w:hint="eastAsia"/>
        </w:rPr>
        <w:t>时，如果主词不同而保留下来，连接词就一定要省略。</w:t>
      </w:r>
    </w:p>
    <w:p w:rsidR="00DD2927" w:rsidRDefault="00E430F6" w:rsidP="00182A90">
      <w:pPr>
        <w:spacing w:after="84"/>
        <w:ind w:firstLine="480"/>
        <w:rPr>
          <w:lang w:eastAsia="zh-TW"/>
        </w:rPr>
      </w:pPr>
      <w:r w:rsidRPr="00E430F6">
        <w:rPr>
          <w:rFonts w:eastAsia="宋体" w:hint="eastAsia"/>
        </w:rPr>
        <w:t>像上例那种情况，在</w:t>
      </w:r>
      <w:r w:rsidR="00F83A9C">
        <w:rPr>
          <w:rFonts w:eastAsia="宋体" w:hint="eastAsia"/>
        </w:rPr>
        <w:t>分词结构</w:t>
      </w:r>
      <w:r w:rsidRPr="00E430F6">
        <w:rPr>
          <w:rFonts w:eastAsia="宋体" w:hint="eastAsia"/>
        </w:rPr>
        <w:t>中保留住不同的主词，这种构造在传统文法中称为「独立词组」。因为传统文法视</w:t>
      </w:r>
      <w:r w:rsidRPr="00E430F6">
        <w:rPr>
          <w:rFonts w:eastAsia="宋体"/>
        </w:rPr>
        <w:t>being rather late</w:t>
      </w:r>
      <w:r w:rsidRPr="00E430F6">
        <w:rPr>
          <w:rFonts w:eastAsia="宋体" w:hint="eastAsia"/>
        </w:rPr>
        <w:t>这种分词词组为形容词、修饰前面的代名词</w:t>
      </w:r>
      <w:r w:rsidRPr="00E430F6">
        <w:rPr>
          <w:rFonts w:eastAsia="宋体"/>
        </w:rPr>
        <w:t>it</w:t>
      </w:r>
      <w:r w:rsidRPr="00E430F6">
        <w:rPr>
          <w:rFonts w:eastAsia="宋体" w:hint="eastAsia"/>
        </w:rPr>
        <w:t>，共同构成</w:t>
      </w:r>
      <w:r w:rsidRPr="00E430F6">
        <w:rPr>
          <w:rFonts w:eastAsia="宋体"/>
        </w:rPr>
        <w:t>it being rather late</w:t>
      </w:r>
      <w:r w:rsidRPr="00E430F6">
        <w:rPr>
          <w:rFonts w:eastAsia="宋体" w:hint="eastAsia"/>
        </w:rPr>
        <w:t>这个名词词组。但是传统文法没有进一步去观察省略的情形，因而无法解释</w:t>
      </w:r>
      <w:r w:rsidRPr="00E430F6">
        <w:rPr>
          <w:rFonts w:eastAsia="宋体"/>
        </w:rPr>
        <w:t>it being rather late</w:t>
      </w:r>
      <w:r w:rsidRPr="00E430F6">
        <w:rPr>
          <w:rFonts w:eastAsia="宋体" w:hint="eastAsia"/>
        </w:rPr>
        <w:t>这个名词词组扮演什么角色。在无法解释的时候，传统文法的做法就是取个名称来交代过去：「独立词组」表示</w:t>
      </w:r>
      <w:r w:rsidRPr="00E430F6">
        <w:rPr>
          <w:rFonts w:eastAsia="宋体"/>
        </w:rPr>
        <w:t>it being rather late</w:t>
      </w:r>
      <w:r w:rsidRPr="00E430F6">
        <w:rPr>
          <w:rFonts w:eastAsia="宋体" w:hint="eastAsia"/>
        </w:rPr>
        <w:t>独立、与主要</w:t>
      </w:r>
      <w:r w:rsidR="00BF5096">
        <w:rPr>
          <w:rFonts w:eastAsia="宋体" w:hint="eastAsia"/>
        </w:rPr>
        <w:t>从句</w:t>
      </w:r>
      <w:r w:rsidRPr="00E430F6">
        <w:rPr>
          <w:rFonts w:eastAsia="宋体" w:hint="eastAsia"/>
        </w:rPr>
        <w:t>无关。其实，</w:t>
      </w:r>
      <w:r w:rsidRPr="00E430F6">
        <w:rPr>
          <w:rFonts w:eastAsia="宋体"/>
        </w:rPr>
        <w:t>it being rather late</w:t>
      </w:r>
      <w:r w:rsidRPr="00E430F6">
        <w:rPr>
          <w:rFonts w:eastAsia="宋体" w:hint="eastAsia"/>
        </w:rPr>
        <w:t>只不过是</w:t>
      </w:r>
      <w:r w:rsidRPr="00E430F6">
        <w:rPr>
          <w:rFonts w:eastAsia="宋体"/>
        </w:rPr>
        <w:t>because it was rather late</w:t>
      </w:r>
      <w:r w:rsidRPr="00E430F6">
        <w:rPr>
          <w:rFonts w:eastAsia="宋体" w:hint="eastAsia"/>
        </w:rPr>
        <w:t>这个副词</w:t>
      </w:r>
      <w:r w:rsidR="00BF5096">
        <w:rPr>
          <w:rFonts w:eastAsia="宋体" w:hint="eastAsia"/>
        </w:rPr>
        <w:t>从句</w:t>
      </w:r>
      <w:r w:rsidRPr="00E430F6">
        <w:rPr>
          <w:rFonts w:eastAsia="宋体" w:hint="eastAsia"/>
        </w:rPr>
        <w:t>减化的结果。</w:t>
      </w:r>
    </w:p>
    <w:p w:rsidR="00DD2927" w:rsidRDefault="00E430F6" w:rsidP="00182A90">
      <w:pPr>
        <w:pStyle w:val="4"/>
        <w:spacing w:after="84"/>
        <w:rPr>
          <w:lang w:eastAsia="zh-TW"/>
        </w:rPr>
      </w:pPr>
      <w:r w:rsidRPr="00E430F6">
        <w:rPr>
          <w:rFonts w:hint="eastAsia"/>
        </w:rPr>
        <w:t>过去</w:t>
      </w:r>
      <w:r w:rsidR="00F83A9C">
        <w:rPr>
          <w:rFonts w:hint="eastAsia"/>
        </w:rPr>
        <w:t>分词结构</w:t>
      </w:r>
      <w:r w:rsidRPr="00E430F6">
        <w:rPr>
          <w:rFonts w:hint="eastAsia"/>
        </w:rPr>
        <w:t>（</w:t>
      </w:r>
      <w:r w:rsidRPr="00E430F6">
        <w:t>Ven</w:t>
      </w:r>
      <w:r w:rsidRPr="00E430F6">
        <w:rPr>
          <w:rFonts w:hint="eastAsia"/>
        </w:rPr>
        <w:t>）</w:t>
      </w:r>
    </w:p>
    <w:p w:rsidR="00DD2927" w:rsidRDefault="00E430F6" w:rsidP="00182A90">
      <w:pPr>
        <w:spacing w:after="84"/>
        <w:ind w:firstLine="480"/>
        <w:rPr>
          <w:lang w:eastAsia="zh-TW"/>
        </w:rPr>
      </w:pPr>
      <w:r w:rsidRPr="00E430F6">
        <w:rPr>
          <w:rFonts w:eastAsia="宋体" w:hint="eastAsia"/>
        </w:rPr>
        <w:t>如果副词</w:t>
      </w:r>
      <w:r w:rsidR="00BF5096">
        <w:rPr>
          <w:rFonts w:eastAsia="宋体" w:hint="eastAsia"/>
        </w:rPr>
        <w:t>从句</w:t>
      </w:r>
      <w:r w:rsidRPr="00E430F6">
        <w:rPr>
          <w:rFonts w:eastAsia="宋体" w:hint="eastAsia"/>
        </w:rPr>
        <w:t>里面的动词是</w:t>
      </w:r>
      <w:r w:rsidRPr="00E430F6">
        <w:rPr>
          <w:rFonts w:eastAsia="宋体"/>
        </w:rPr>
        <w:t>be</w:t>
      </w:r>
      <w:r w:rsidRPr="00E430F6">
        <w:rPr>
          <w:rFonts w:eastAsia="宋体" w:hint="eastAsia"/>
        </w:rPr>
        <w:t>动词、后面用过去分词当补语（也就是一般文法所谓的被动态），那么减化的结果就会变成过去</w:t>
      </w:r>
      <w:r w:rsidR="00F83A9C">
        <w:rPr>
          <w:rFonts w:eastAsia="宋体" w:hint="eastAsia"/>
        </w:rPr>
        <w:t>分词结构</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[If it is provoked], a rhino </w:t>
      </w:r>
      <w:r w:rsidRPr="00E430F6">
        <w:rPr>
          <w:rFonts w:eastAsia="宋体"/>
          <w:u w:val="single"/>
        </w:rPr>
        <w:t>can be</w:t>
      </w:r>
      <w:r w:rsidRPr="00E430F6">
        <w:rPr>
          <w:rFonts w:eastAsia="宋体"/>
        </w:rPr>
        <w:t xml:space="preserve"> very dangerous.</w:t>
      </w:r>
    </w:p>
    <w:p w:rsidR="00DD2927" w:rsidRDefault="00E430F6" w:rsidP="00182A90">
      <w:pPr>
        <w:pStyle w:val="Preface"/>
        <w:spacing w:after="84"/>
        <w:ind w:firstLine="480"/>
        <w:rPr>
          <w:lang w:eastAsia="zh-TW"/>
        </w:rPr>
      </w:pPr>
      <w:r w:rsidRPr="00E430F6">
        <w:rPr>
          <w:rFonts w:hint="eastAsia"/>
        </w:rPr>
        <w:t>如果受到激怒，犀牛可能非常危险。</w:t>
      </w:r>
    </w:p>
    <w:p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can be</w:t>
      </w:r>
      <w:r w:rsidRPr="00E430F6">
        <w:rPr>
          <w:rFonts w:eastAsia="宋体" w:hint="eastAsia"/>
        </w:rPr>
        <w:t>的条件。副词</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a rhino</w:t>
      </w:r>
      <w:r w:rsidRPr="00E430F6">
        <w:rPr>
          <w:rFonts w:eastAsia="宋体" w:hint="eastAsia"/>
        </w:rPr>
        <w:t>，可以进行减化：省略掉主词</w:t>
      </w:r>
      <w:r w:rsidRPr="00E430F6">
        <w:rPr>
          <w:rFonts w:eastAsia="宋体"/>
        </w:rPr>
        <w:t>it</w:t>
      </w:r>
      <w:r w:rsidRPr="00E430F6">
        <w:rPr>
          <w:rFonts w:eastAsia="宋体" w:hint="eastAsia"/>
        </w:rPr>
        <w:t>与</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，留下过去分词补语</w:t>
      </w:r>
      <w:r w:rsidRPr="00E430F6">
        <w:rPr>
          <w:rFonts w:eastAsia="宋体"/>
        </w:rPr>
        <w:t>provoked</w:t>
      </w:r>
      <w:r w:rsidRPr="00E430F6">
        <w:rPr>
          <w:rFonts w:eastAsia="宋体" w:hint="eastAsia"/>
        </w:rPr>
        <w:t>。减化</w:t>
      </w:r>
      <w:r w:rsidR="00BF5096">
        <w:rPr>
          <w:rFonts w:eastAsia="宋体" w:hint="eastAsia"/>
        </w:rPr>
        <w:t>从句</w:t>
      </w:r>
      <w:r w:rsidRPr="00E430F6">
        <w:rPr>
          <w:rFonts w:eastAsia="宋体" w:hint="eastAsia"/>
        </w:rPr>
        <w:t>不是限定</w:t>
      </w:r>
      <w:r w:rsidR="00BF5096">
        <w:rPr>
          <w:rFonts w:eastAsia="宋体" w:hint="eastAsia"/>
        </w:rPr>
        <w:t>从句</w:t>
      </w:r>
      <w:r w:rsidRPr="00E430F6">
        <w:rPr>
          <w:rFonts w:eastAsia="宋体" w:hint="eastAsia"/>
        </w:rPr>
        <w:t>、不再需要连接词，但是</w:t>
      </w:r>
      <w:r w:rsidRPr="00E430F6">
        <w:rPr>
          <w:rFonts w:eastAsia="宋体"/>
        </w:rPr>
        <w:t>if</w:t>
      </w:r>
      <w:r w:rsidRPr="00E430F6">
        <w:rPr>
          <w:rFonts w:eastAsia="宋体" w:hint="eastAsia"/>
        </w:rPr>
        <w:t>这个连接词意思是「如果」，表示一种条件。省掉的话意思会不清楚，所以应该选择把连接词留下来，成为：</w:t>
      </w:r>
    </w:p>
    <w:p w:rsidR="00785232" w:rsidRPr="00785232" w:rsidRDefault="00E430F6" w:rsidP="00182A90">
      <w:pPr>
        <w:spacing w:after="84"/>
        <w:ind w:firstLine="480"/>
        <w:rPr>
          <w:lang w:eastAsia="zh-TW"/>
        </w:rPr>
      </w:pPr>
      <w:r w:rsidRPr="00E430F6">
        <w:rPr>
          <w:rFonts w:eastAsia="宋体"/>
        </w:rPr>
        <w:t xml:space="preserve">[If provoked], a rhino </w:t>
      </w:r>
      <w:r w:rsidRPr="00E430F6">
        <w:rPr>
          <w:rFonts w:eastAsia="宋体"/>
          <w:u w:val="single"/>
        </w:rPr>
        <w:t>can be</w:t>
      </w:r>
      <w:r w:rsidRPr="00E430F6">
        <w:rPr>
          <w:rFonts w:eastAsia="宋体"/>
        </w:rPr>
        <w:t xml:space="preserve"> very dangerous.</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lastRenderedPageBreak/>
        <w:t xml:space="preserve">[After it was redecorated], the house </w:t>
      </w:r>
      <w:r w:rsidRPr="00E430F6">
        <w:rPr>
          <w:rFonts w:eastAsia="宋体"/>
          <w:u w:val="single"/>
        </w:rPr>
        <w:t>looks</w:t>
      </w:r>
      <w:r w:rsidRPr="00E430F6">
        <w:rPr>
          <w:rFonts w:eastAsia="宋体"/>
        </w:rPr>
        <w:t xml:space="preserve"> more comfortable.</w:t>
      </w:r>
    </w:p>
    <w:p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looks</w:t>
      </w:r>
      <w:r w:rsidRPr="00E430F6">
        <w:rPr>
          <w:rFonts w:eastAsia="宋体" w:hint="eastAsia"/>
        </w:rPr>
        <w:t>的时间。副词</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the house</w:t>
      </w:r>
      <w:r w:rsidRPr="00E430F6">
        <w:rPr>
          <w:rFonts w:eastAsia="宋体" w:hint="eastAsia"/>
        </w:rPr>
        <w:t>，可以进行减化，做法是省略重复的主词</w:t>
      </w:r>
      <w:r w:rsidRPr="00E430F6">
        <w:rPr>
          <w:rFonts w:eastAsia="宋体"/>
        </w:rPr>
        <w:t>it</w:t>
      </w:r>
      <w:r w:rsidRPr="00E430F6">
        <w:rPr>
          <w:rFonts w:eastAsia="宋体" w:hint="eastAsia"/>
        </w:rPr>
        <w:t>、空洞的</w:t>
      </w:r>
      <w:r w:rsidRPr="00E430F6">
        <w:rPr>
          <w:rFonts w:eastAsia="宋体"/>
        </w:rPr>
        <w:t>be</w:t>
      </w:r>
      <w:r w:rsidRPr="00E430F6">
        <w:rPr>
          <w:rFonts w:eastAsia="宋体" w:hint="eastAsia"/>
        </w:rPr>
        <w:t>动词</w:t>
      </w:r>
      <w:r w:rsidRPr="00E430F6">
        <w:rPr>
          <w:rFonts w:eastAsia="宋体"/>
        </w:rPr>
        <w:t>was</w:t>
      </w:r>
      <w:r w:rsidRPr="00E430F6">
        <w:rPr>
          <w:rFonts w:eastAsia="宋体" w:hint="eastAsia"/>
        </w:rPr>
        <w:t>，剩下补语部分</w:t>
      </w:r>
      <w:r w:rsidRPr="00E430F6">
        <w:rPr>
          <w:rFonts w:eastAsia="宋体"/>
        </w:rPr>
        <w:t>redecorated</w:t>
      </w:r>
      <w:r w:rsidRPr="00E430F6">
        <w:rPr>
          <w:rFonts w:eastAsia="宋体" w:hint="eastAsia"/>
        </w:rPr>
        <w:t>。接下来判断一下连接词</w:t>
      </w:r>
      <w:r w:rsidRPr="00E430F6">
        <w:rPr>
          <w:rFonts w:eastAsia="宋体"/>
        </w:rPr>
        <w:t>after</w:t>
      </w:r>
      <w:r w:rsidRPr="00E430F6">
        <w:rPr>
          <w:rFonts w:eastAsia="宋体" w:hint="eastAsia"/>
        </w:rPr>
        <w:t>要不要保留。这个连接词的意思是「之后」，表达时间先后关系。如果省掉，是下面这种情况：</w:t>
      </w:r>
    </w:p>
    <w:p w:rsidR="00785232" w:rsidRPr="00785232" w:rsidRDefault="00E430F6" w:rsidP="00182A90">
      <w:pPr>
        <w:spacing w:after="84"/>
        <w:ind w:firstLine="480"/>
        <w:rPr>
          <w:lang w:eastAsia="zh-TW"/>
        </w:rPr>
      </w:pPr>
      <w:r w:rsidRPr="00E430F6">
        <w:rPr>
          <w:rFonts w:eastAsia="宋体"/>
        </w:rPr>
        <w:t xml:space="preserve">[Redecorated], the house </w:t>
      </w:r>
      <w:r w:rsidRPr="00E430F6">
        <w:rPr>
          <w:rFonts w:eastAsia="宋体"/>
          <w:u w:val="single"/>
        </w:rPr>
        <w:t>looks</w:t>
      </w:r>
      <w:r w:rsidRPr="00E430F6">
        <w:rPr>
          <w:rFonts w:eastAsia="宋体"/>
        </w:rPr>
        <w:t xml:space="preserve"> more comfortable.</w:t>
      </w:r>
    </w:p>
    <w:p w:rsidR="00DD2927" w:rsidRDefault="00E430F6" w:rsidP="00182A90">
      <w:pPr>
        <w:spacing w:after="84"/>
        <w:ind w:firstLine="480"/>
        <w:rPr>
          <w:lang w:eastAsia="zh-TW"/>
        </w:rPr>
      </w:pPr>
      <w:r w:rsidRPr="00E430F6">
        <w:rPr>
          <w:rFonts w:eastAsia="宋体" w:hint="eastAsia"/>
        </w:rPr>
        <w:t>因为过去分词本身除了被动语态之外，还可以表示完成状态，所以</w:t>
      </w:r>
      <w:r w:rsidRPr="00E430F6">
        <w:rPr>
          <w:rFonts w:eastAsia="宋体"/>
        </w:rPr>
        <w:t>redecorated</w:t>
      </w:r>
      <w:r w:rsidRPr="00E430F6">
        <w:rPr>
          <w:rFonts w:eastAsia="宋体" w:hint="eastAsia"/>
        </w:rPr>
        <w:t>一个字就可以代表「已经被装潢过之后」。连接词</w:t>
      </w:r>
      <w:r w:rsidRPr="00E430F6">
        <w:rPr>
          <w:rFonts w:eastAsia="宋体"/>
        </w:rPr>
        <w:t>after</w:t>
      </w:r>
      <w:r w:rsidRPr="00E430F6">
        <w:rPr>
          <w:rFonts w:eastAsia="宋体" w:hint="eastAsia"/>
        </w:rPr>
        <w:t>不留，读者还是看得出来是「之后」，所以不需要保留它。</w:t>
      </w:r>
    </w:p>
    <w:p w:rsidR="00DD2927" w:rsidRDefault="00E430F6" w:rsidP="00182A90">
      <w:pPr>
        <w:spacing w:after="84"/>
        <w:ind w:firstLine="480"/>
        <w:rPr>
          <w:lang w:eastAsia="zh-TW"/>
        </w:rPr>
      </w:pPr>
      <w:r w:rsidRPr="00E430F6">
        <w:rPr>
          <w:rFonts w:eastAsia="宋体" w:hint="eastAsia"/>
        </w:rPr>
        <w:t>如果为了表达得更清楚、还是选择要留下连接词</w:t>
      </w:r>
      <w:r w:rsidRPr="00E430F6">
        <w:rPr>
          <w:rFonts w:eastAsia="宋体"/>
        </w:rPr>
        <w:t>after</w:t>
      </w:r>
      <w:r w:rsidRPr="00E430F6">
        <w:rPr>
          <w:rFonts w:eastAsia="宋体" w:hint="eastAsia"/>
        </w:rPr>
        <w:t>，就得注意：</w:t>
      </w:r>
      <w:r w:rsidRPr="007D31B9">
        <w:rPr>
          <w:rStyle w:val="af1"/>
        </w:rPr>
        <w:t>after</w:t>
      </w:r>
      <w:r w:rsidRPr="007D31B9">
        <w:rPr>
          <w:rStyle w:val="af1"/>
          <w:rFonts w:hint="eastAsia"/>
        </w:rPr>
        <w:t>这个连接词身兼介系词的功能。如果它后面跟一个限定</w:t>
      </w:r>
      <w:r w:rsidR="00BF5096" w:rsidRPr="007D31B9">
        <w:rPr>
          <w:rStyle w:val="af1"/>
          <w:rFonts w:hint="eastAsia"/>
        </w:rPr>
        <w:t>从句</w:t>
      </w:r>
      <w:r w:rsidRPr="007D31B9">
        <w:rPr>
          <w:rStyle w:val="af1"/>
          <w:rFonts w:hint="eastAsia"/>
        </w:rPr>
        <w:t>，它就是从属连接词。如果它后面不是限定</w:t>
      </w:r>
      <w:r w:rsidR="00BF5096" w:rsidRPr="007D31B9">
        <w:rPr>
          <w:rStyle w:val="af1"/>
          <w:rFonts w:hint="eastAsia"/>
        </w:rPr>
        <w:t>从句</w:t>
      </w:r>
      <w:r w:rsidRPr="007D31B9">
        <w:rPr>
          <w:rStyle w:val="af1"/>
          <w:rFonts w:hint="eastAsia"/>
        </w:rPr>
        <w:t>，它的词类就会自动转变成介系词。因此，一旦保留下来</w:t>
      </w:r>
      <w:r w:rsidRPr="007D31B9">
        <w:rPr>
          <w:rStyle w:val="af1"/>
        </w:rPr>
        <w:t>after</w:t>
      </w:r>
      <w:r w:rsidRPr="007D31B9">
        <w:rPr>
          <w:rStyle w:val="af1"/>
          <w:rFonts w:hint="eastAsia"/>
        </w:rPr>
        <w:t>，它已经变成介系词的词类，后面必须接名词词组当它的</w:t>
      </w:r>
      <w:r w:rsidR="009D20F5" w:rsidRPr="007D31B9">
        <w:rPr>
          <w:rStyle w:val="af1"/>
          <w:rFonts w:hint="eastAsia"/>
        </w:rPr>
        <w:t>受词（宾语）</w:t>
      </w:r>
      <w:r w:rsidRPr="007D31B9">
        <w:rPr>
          <w:rStyle w:val="af1"/>
          <w:rFonts w:hint="eastAsia"/>
        </w:rPr>
        <w:t>，直接把过去分词放在它后面（如</w:t>
      </w:r>
      <w:r w:rsidRPr="007D31B9">
        <w:rPr>
          <w:rStyle w:val="af1"/>
        </w:rPr>
        <w:t>after redecorated</w:t>
      </w:r>
      <w:r w:rsidRPr="007D31B9">
        <w:rPr>
          <w:rStyle w:val="af1"/>
          <w:rFonts w:hint="eastAsia"/>
        </w:rPr>
        <w:t>）会造成文法错误。因此，一旦决定要把</w:t>
      </w:r>
      <w:r w:rsidRPr="007D31B9">
        <w:rPr>
          <w:rStyle w:val="af1"/>
        </w:rPr>
        <w:t>after</w:t>
      </w:r>
      <w:r w:rsidRPr="007D31B9">
        <w:rPr>
          <w:rStyle w:val="af1"/>
          <w:rFonts w:hint="eastAsia"/>
        </w:rPr>
        <w:t>保留下来，后面就必须进行词类变化：设法把过去分词</w:t>
      </w:r>
      <w:r w:rsidRPr="007D31B9">
        <w:rPr>
          <w:rStyle w:val="af1"/>
        </w:rPr>
        <w:t>redecorated</w:t>
      </w:r>
      <w:r w:rsidRPr="007D31B9">
        <w:rPr>
          <w:rStyle w:val="af1"/>
          <w:rFonts w:hint="eastAsia"/>
        </w:rPr>
        <w:t>改变为名词类，才能当介系词</w:t>
      </w:r>
      <w:r w:rsidRPr="007D31B9">
        <w:rPr>
          <w:rStyle w:val="af1"/>
        </w:rPr>
        <w:t>after</w:t>
      </w:r>
      <w:r w:rsidRPr="007D31B9">
        <w:rPr>
          <w:rStyle w:val="af1"/>
          <w:rFonts w:hint="eastAsia"/>
        </w:rPr>
        <w:t>的</w:t>
      </w:r>
      <w:r w:rsidR="009D20F5" w:rsidRPr="007D31B9">
        <w:rPr>
          <w:rStyle w:val="af1"/>
          <w:rFonts w:hint="eastAsia"/>
        </w:rPr>
        <w:t>受词（宾语）</w:t>
      </w:r>
      <w:r w:rsidRPr="007D31B9">
        <w:rPr>
          <w:rStyle w:val="af1"/>
          <w:rFonts w:hint="eastAsia"/>
        </w:rPr>
        <w:t>。</w:t>
      </w:r>
      <w:r w:rsidRPr="00E430F6">
        <w:rPr>
          <w:rFonts w:eastAsia="宋体" w:hint="eastAsia"/>
        </w:rPr>
        <w:t>这有两种改法：</w:t>
      </w:r>
    </w:p>
    <w:p w:rsidR="00785232" w:rsidRPr="00785232" w:rsidRDefault="00E430F6" w:rsidP="00182A90">
      <w:pPr>
        <w:spacing w:after="84"/>
        <w:ind w:firstLine="480"/>
        <w:rPr>
          <w:lang w:eastAsia="zh-TW"/>
        </w:rPr>
      </w:pPr>
      <w:r w:rsidRPr="00E430F6">
        <w:rPr>
          <w:rFonts w:eastAsia="宋体"/>
        </w:rPr>
        <w:t xml:space="preserve">1. [After being redecorated], the house </w:t>
      </w:r>
      <w:r w:rsidRPr="00E430F6">
        <w:rPr>
          <w:rFonts w:eastAsia="宋体"/>
          <w:u w:val="single"/>
        </w:rPr>
        <w:t>looks</w:t>
      </w:r>
      <w:r w:rsidRPr="00E430F6">
        <w:rPr>
          <w:rFonts w:eastAsia="宋体"/>
        </w:rPr>
        <w:t xml:space="preserve"> more comfortable.</w:t>
      </w:r>
    </w:p>
    <w:p w:rsidR="00785232" w:rsidRPr="00785232" w:rsidRDefault="00E430F6" w:rsidP="00182A90">
      <w:pPr>
        <w:spacing w:after="84"/>
        <w:ind w:firstLine="480"/>
        <w:rPr>
          <w:lang w:eastAsia="zh-TW"/>
        </w:rPr>
      </w:pPr>
      <w:r w:rsidRPr="00E430F6">
        <w:rPr>
          <w:rFonts w:eastAsia="宋体"/>
        </w:rPr>
        <w:t xml:space="preserve">2. [After the redecoration], the house </w:t>
      </w:r>
      <w:r w:rsidRPr="00E430F6">
        <w:rPr>
          <w:rFonts w:eastAsia="宋体"/>
          <w:u w:val="single"/>
        </w:rPr>
        <w:t>looks</w:t>
      </w:r>
      <w:r w:rsidRPr="00E430F6">
        <w:rPr>
          <w:rFonts w:eastAsia="宋体"/>
        </w:rPr>
        <w:t xml:space="preserve"> more comfortable.</w:t>
      </w:r>
    </w:p>
    <w:p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种改法是在</w:t>
      </w:r>
      <w:r w:rsidRPr="00E430F6">
        <w:rPr>
          <w:rFonts w:eastAsia="宋体"/>
        </w:rPr>
        <w:t>redecorated</w:t>
      </w:r>
      <w:r w:rsidRPr="00E430F6">
        <w:rPr>
          <w:rFonts w:eastAsia="宋体" w:hint="eastAsia"/>
        </w:rPr>
        <w:t>前面加上</w:t>
      </w:r>
      <w:r w:rsidRPr="00E430F6">
        <w:rPr>
          <w:rFonts w:eastAsia="宋体"/>
        </w:rPr>
        <w:t>being</w:t>
      </w:r>
      <w:r w:rsidRPr="00E430F6">
        <w:rPr>
          <w:rFonts w:eastAsia="宋体" w:hint="eastAsia"/>
        </w:rPr>
        <w:t>这个无意义的动名词，这样可以保留住过去分词</w:t>
      </w:r>
      <w:r w:rsidRPr="00E430F6">
        <w:rPr>
          <w:rFonts w:eastAsia="宋体"/>
        </w:rPr>
        <w:t>redecorated</w:t>
      </w:r>
      <w:r w:rsidRPr="00E430F6">
        <w:rPr>
          <w:rFonts w:eastAsia="宋体" w:hint="eastAsia"/>
        </w:rPr>
        <w:t>的被动语态、同时把词类改变为名词类。第</w:t>
      </w:r>
      <w:r w:rsidRPr="00E430F6">
        <w:rPr>
          <w:rFonts w:eastAsia="宋体"/>
        </w:rPr>
        <w:t>2</w:t>
      </w:r>
      <w:r w:rsidRPr="00E430F6">
        <w:rPr>
          <w:rFonts w:eastAsia="宋体" w:hint="eastAsia"/>
        </w:rPr>
        <w:t>种改法是把过去分词</w:t>
      </w:r>
      <w:r w:rsidRPr="00E430F6">
        <w:rPr>
          <w:rFonts w:eastAsia="宋体"/>
        </w:rPr>
        <w:t>redecorated</w:t>
      </w:r>
      <w:r w:rsidRPr="00E430F6">
        <w:rPr>
          <w:rFonts w:eastAsia="宋体" w:hint="eastAsia"/>
        </w:rPr>
        <w:t>直接改为名词词组</w:t>
      </w:r>
      <w:r w:rsidRPr="00E430F6">
        <w:rPr>
          <w:rFonts w:eastAsia="宋体"/>
        </w:rPr>
        <w:t>the redecoration</w:t>
      </w:r>
      <w:r w:rsidRPr="00E430F6">
        <w:rPr>
          <w:rFonts w:eastAsia="宋体" w:hint="eastAsia"/>
        </w:rPr>
        <w:t>，意思仍然差不多。再看一个例子：</w:t>
      </w:r>
    </w:p>
    <w:p w:rsidR="00785232" w:rsidRPr="00785232" w:rsidRDefault="00E430F6" w:rsidP="00182A90">
      <w:pPr>
        <w:spacing w:after="84"/>
        <w:ind w:firstLine="480"/>
        <w:rPr>
          <w:lang w:eastAsia="zh-TW"/>
        </w:rPr>
      </w:pPr>
      <w:r w:rsidRPr="00E430F6">
        <w:rPr>
          <w:rFonts w:eastAsia="宋体"/>
        </w:rPr>
        <w:t xml:space="preserve">The house, [whether it is insured or not], </w:t>
      </w:r>
      <w:r w:rsidRPr="00E430F6">
        <w:rPr>
          <w:rFonts w:eastAsia="宋体"/>
          <w:u w:val="single"/>
        </w:rPr>
        <w:t>needs</w:t>
      </w:r>
      <w:r w:rsidRPr="00E430F6">
        <w:rPr>
          <w:rFonts w:eastAsia="宋体"/>
        </w:rPr>
        <w:t xml:space="preserve"> a fire alarm.</w:t>
      </w:r>
    </w:p>
    <w:p w:rsidR="00DD2927" w:rsidRDefault="00E430F6" w:rsidP="00182A90">
      <w:pPr>
        <w:pStyle w:val="Preface"/>
        <w:spacing w:after="84"/>
        <w:ind w:firstLine="480"/>
        <w:rPr>
          <w:lang w:eastAsia="zh-TW"/>
        </w:rPr>
      </w:pPr>
      <w:r w:rsidRPr="00E430F6">
        <w:rPr>
          <w:rFonts w:hint="eastAsia"/>
        </w:rPr>
        <w:t>这个房子，不论有没有保险，都需要装火警警铃。</w:t>
      </w:r>
    </w:p>
    <w:p w:rsidR="00DD2927" w:rsidRDefault="00E430F6" w:rsidP="00182A90">
      <w:pPr>
        <w:spacing w:after="84"/>
        <w:ind w:firstLine="480"/>
        <w:rPr>
          <w:lang w:eastAsia="zh-TW"/>
        </w:rPr>
      </w:pPr>
      <w:r w:rsidRPr="00E430F6">
        <w:rPr>
          <w:rFonts w:eastAsia="宋体" w:hint="eastAsia"/>
        </w:rPr>
        <w:t>中括号内的部分是个副词</w:t>
      </w:r>
      <w:r w:rsidR="00BF5096">
        <w:rPr>
          <w:rFonts w:eastAsia="宋体" w:hint="eastAsia"/>
        </w:rPr>
        <w:t>从句</w:t>
      </w:r>
      <w:r w:rsidRPr="00E430F6">
        <w:rPr>
          <w:rFonts w:eastAsia="宋体" w:hint="eastAsia"/>
        </w:rPr>
        <w:t>，连接词</w:t>
      </w:r>
      <w:r w:rsidRPr="00E430F6">
        <w:rPr>
          <w:rFonts w:eastAsia="宋体"/>
        </w:rPr>
        <w:t>whether</w:t>
      </w:r>
      <w:r w:rsidRPr="00E430F6">
        <w:rPr>
          <w:rFonts w:eastAsia="宋体" w:hint="eastAsia"/>
        </w:rPr>
        <w:t>相当于外加的连接词</w:t>
      </w:r>
      <w:r w:rsidRPr="00E430F6">
        <w:rPr>
          <w:rFonts w:eastAsia="宋体"/>
        </w:rPr>
        <w:t>no matter</w:t>
      </w:r>
      <w:r w:rsidRPr="00E430F6">
        <w:rPr>
          <w:rFonts w:eastAsia="宋体" w:hint="eastAsia"/>
        </w:rPr>
        <w:t>，引导这个副词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needs</w:t>
      </w:r>
      <w:r w:rsidRPr="00E430F6">
        <w:rPr>
          <w:rFonts w:eastAsia="宋体" w:hint="eastAsia"/>
        </w:rPr>
        <w:t>。副词</w:t>
      </w:r>
      <w:r w:rsidR="00BF5096">
        <w:rPr>
          <w:rFonts w:eastAsia="宋体" w:hint="eastAsia"/>
        </w:rPr>
        <w:t>从句</w:t>
      </w:r>
      <w:r w:rsidRPr="00E430F6">
        <w:rPr>
          <w:rFonts w:eastAsia="宋体" w:hint="eastAsia"/>
        </w:rPr>
        <w:t>减化的方式是把重复的主词</w:t>
      </w:r>
      <w:r w:rsidRPr="00E430F6">
        <w:rPr>
          <w:rFonts w:eastAsia="宋体"/>
        </w:rPr>
        <w:t>it</w:t>
      </w:r>
      <w:r w:rsidRPr="00E430F6">
        <w:rPr>
          <w:rFonts w:eastAsia="宋体" w:hint="eastAsia"/>
        </w:rPr>
        <w:t>（代表</w:t>
      </w:r>
      <w:r w:rsidRPr="00E430F6">
        <w:rPr>
          <w:rFonts w:eastAsia="宋体"/>
        </w:rPr>
        <w:t>the house</w:t>
      </w:r>
      <w:r w:rsidRPr="00E430F6">
        <w:rPr>
          <w:rFonts w:eastAsia="宋体" w:hint="eastAsia"/>
        </w:rPr>
        <w:t>）与空洞的</w:t>
      </w:r>
      <w:r w:rsidRPr="00E430F6">
        <w:rPr>
          <w:rFonts w:eastAsia="宋体"/>
        </w:rPr>
        <w:t>be</w:t>
      </w:r>
      <w:r w:rsidRPr="00E430F6">
        <w:rPr>
          <w:rFonts w:eastAsia="宋体" w:hint="eastAsia"/>
        </w:rPr>
        <w:t>动词省略掉，如下：</w:t>
      </w:r>
    </w:p>
    <w:p w:rsidR="00DD2927" w:rsidRDefault="00E430F6" w:rsidP="00182A90">
      <w:pPr>
        <w:spacing w:after="84"/>
        <w:ind w:firstLine="480"/>
      </w:pPr>
      <w:r w:rsidRPr="00E430F6">
        <w:rPr>
          <w:rFonts w:eastAsia="宋体"/>
        </w:rPr>
        <w:t xml:space="preserve">The house, [(whether) insured or not], </w:t>
      </w:r>
      <w:r w:rsidRPr="00E430F6">
        <w:rPr>
          <w:rFonts w:eastAsia="宋体"/>
          <w:u w:val="single"/>
        </w:rPr>
        <w:t>needs</w:t>
      </w:r>
      <w:r w:rsidRPr="00E430F6">
        <w:rPr>
          <w:rFonts w:eastAsia="宋体"/>
        </w:rPr>
        <w:t xml:space="preserve"> a fire alarm.</w:t>
      </w:r>
    </w:p>
    <w:p w:rsidR="00DD2927" w:rsidRDefault="00E430F6" w:rsidP="00182A90">
      <w:pPr>
        <w:spacing w:after="84"/>
        <w:ind w:firstLine="480"/>
        <w:rPr>
          <w:lang w:eastAsia="zh-TW"/>
        </w:rPr>
      </w:pPr>
      <w:r w:rsidRPr="00E430F6">
        <w:rPr>
          <w:rFonts w:eastAsia="宋体" w:hint="eastAsia"/>
        </w:rPr>
        <w:t>连接词</w:t>
      </w:r>
      <w:r w:rsidRPr="00E430F6">
        <w:rPr>
          <w:rFonts w:eastAsia="宋体"/>
        </w:rPr>
        <w:t>whether</w:t>
      </w:r>
      <w:r w:rsidRPr="00E430F6">
        <w:rPr>
          <w:rFonts w:eastAsia="宋体" w:hint="eastAsia"/>
        </w:rPr>
        <w:t>意思是「是否」，在减化</w:t>
      </w:r>
      <w:r w:rsidR="00BF5096">
        <w:rPr>
          <w:rFonts w:eastAsia="宋体" w:hint="eastAsia"/>
        </w:rPr>
        <w:t>从句</w:t>
      </w:r>
      <w:r w:rsidRPr="00E430F6">
        <w:rPr>
          <w:rFonts w:eastAsia="宋体" w:hint="eastAsia"/>
        </w:rPr>
        <w:t>中并不需要连接词。而「是否」的意思可以交给后面的</w:t>
      </w:r>
      <w:r w:rsidRPr="00E430F6">
        <w:rPr>
          <w:rFonts w:eastAsia="宋体"/>
        </w:rPr>
        <w:t>or not</w:t>
      </w:r>
      <w:r w:rsidRPr="00E430F6">
        <w:rPr>
          <w:rFonts w:eastAsia="宋体" w:hint="eastAsia"/>
        </w:rPr>
        <w:t>来表示，所以减化</w:t>
      </w:r>
      <w:r w:rsidR="00BF5096">
        <w:rPr>
          <w:rFonts w:eastAsia="宋体" w:hint="eastAsia"/>
        </w:rPr>
        <w:t>从句</w:t>
      </w:r>
      <w:r w:rsidRPr="00E430F6">
        <w:rPr>
          <w:rFonts w:eastAsia="宋体" w:hint="eastAsia"/>
        </w:rPr>
        <w:t>中可以选择把</w:t>
      </w:r>
      <w:r w:rsidRPr="00E430F6">
        <w:rPr>
          <w:rFonts w:eastAsia="宋体"/>
        </w:rPr>
        <w:t>whether</w:t>
      </w:r>
      <w:r w:rsidRPr="00E430F6">
        <w:rPr>
          <w:rFonts w:eastAsia="宋体" w:hint="eastAsia"/>
        </w:rPr>
        <w:t>省掉。当然，留下来也是正确的。</w:t>
      </w:r>
    </w:p>
    <w:p w:rsidR="00DD2927" w:rsidRDefault="00E430F6" w:rsidP="00182A90">
      <w:pPr>
        <w:spacing w:after="84"/>
        <w:ind w:firstLine="480"/>
        <w:rPr>
          <w:lang w:eastAsia="zh-TW"/>
        </w:rPr>
      </w:pPr>
      <w:r w:rsidRPr="00E430F6">
        <w:rPr>
          <w:rFonts w:eastAsia="宋体" w:hint="eastAsia"/>
        </w:rPr>
        <w:t>下面这个例子的情况不大一样：</w:t>
      </w:r>
    </w:p>
    <w:p w:rsidR="00785232" w:rsidRPr="00785232" w:rsidRDefault="00E430F6" w:rsidP="00182A90">
      <w:pPr>
        <w:spacing w:after="84"/>
        <w:ind w:firstLine="480"/>
        <w:rPr>
          <w:lang w:eastAsia="zh-TW"/>
        </w:rPr>
      </w:pPr>
      <w:r w:rsidRPr="00E430F6">
        <w:rPr>
          <w:rFonts w:eastAsia="宋体"/>
        </w:rPr>
        <w:t xml:space="preserve">[When the job was concluded], the secretary </w:t>
      </w:r>
      <w:r w:rsidRPr="00E430F6">
        <w:rPr>
          <w:rFonts w:eastAsia="宋体"/>
          <w:u w:val="single"/>
        </w:rPr>
        <w:t>went</w:t>
      </w:r>
      <w:r w:rsidRPr="00E430F6">
        <w:rPr>
          <w:rFonts w:eastAsia="宋体"/>
        </w:rPr>
        <w:t xml:space="preserve"> home.</w:t>
      </w:r>
    </w:p>
    <w:p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went</w:t>
      </w:r>
      <w:r w:rsidRPr="00E430F6">
        <w:rPr>
          <w:rFonts w:eastAsia="宋体" w:hint="eastAsia"/>
        </w:rPr>
        <w:t>的时间。但是副词</w:t>
      </w:r>
      <w:r w:rsidR="00BF5096">
        <w:rPr>
          <w:rFonts w:eastAsia="宋体" w:hint="eastAsia"/>
        </w:rPr>
        <w:t>从句</w:t>
      </w:r>
      <w:r w:rsidRPr="00E430F6">
        <w:rPr>
          <w:rFonts w:eastAsia="宋体" w:hint="eastAsia"/>
        </w:rPr>
        <w:t>的主词</w:t>
      </w:r>
      <w:r w:rsidRPr="00E430F6">
        <w:rPr>
          <w:rFonts w:eastAsia="宋体"/>
        </w:rPr>
        <w:t>the job</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the secretary</w:t>
      </w:r>
      <w:r w:rsidRPr="00E430F6">
        <w:rPr>
          <w:rFonts w:eastAsia="宋体" w:hint="eastAsia"/>
        </w:rPr>
        <w:t>不一样，这种情况并没有可以</w:t>
      </w:r>
      <w:r w:rsidRPr="00E430F6">
        <w:rPr>
          <w:rFonts w:eastAsia="宋体" w:hint="eastAsia"/>
        </w:rPr>
        <w:lastRenderedPageBreak/>
        <w:t>减化的空间。如果还是要进行减化，就得把副词</w:t>
      </w:r>
      <w:r w:rsidR="00BF5096">
        <w:rPr>
          <w:rFonts w:eastAsia="宋体" w:hint="eastAsia"/>
        </w:rPr>
        <w:t>从句</w:t>
      </w:r>
      <w:r w:rsidRPr="00E430F6">
        <w:rPr>
          <w:rFonts w:eastAsia="宋体" w:hint="eastAsia"/>
        </w:rPr>
        <w:t>不同的主词</w:t>
      </w:r>
      <w:r w:rsidRPr="00E430F6">
        <w:rPr>
          <w:rFonts w:eastAsia="宋体"/>
        </w:rPr>
        <w:t>the job</w:t>
      </w:r>
      <w:r w:rsidRPr="00E430F6">
        <w:rPr>
          <w:rFonts w:eastAsia="宋体" w:hint="eastAsia"/>
        </w:rPr>
        <w:t>保留下来。动词词组的部分仍然是省略掉</w:t>
      </w:r>
      <w:r w:rsidRPr="00E430F6">
        <w:rPr>
          <w:rFonts w:eastAsia="宋体"/>
        </w:rPr>
        <w:t>be</w:t>
      </w:r>
      <w:r w:rsidRPr="00E430F6">
        <w:rPr>
          <w:rFonts w:eastAsia="宋体" w:hint="eastAsia"/>
        </w:rPr>
        <w:t>动词、留下过去分词补语</w:t>
      </w:r>
      <w:r w:rsidRPr="00E430F6">
        <w:rPr>
          <w:rFonts w:eastAsia="宋体"/>
        </w:rPr>
        <w:t>concluded</w:t>
      </w:r>
      <w:r w:rsidRPr="00E430F6">
        <w:rPr>
          <w:rFonts w:eastAsia="宋体" w:hint="eastAsia"/>
        </w:rPr>
        <w:t>。这是</w:t>
      </w:r>
      <w:r w:rsidR="00F83A9C">
        <w:rPr>
          <w:rFonts w:eastAsia="宋体" w:hint="eastAsia"/>
        </w:rPr>
        <w:t>分词结构</w:t>
      </w:r>
      <w:r w:rsidRPr="00E430F6">
        <w:rPr>
          <w:rFonts w:eastAsia="宋体" w:hint="eastAsia"/>
        </w:rPr>
        <w:t>的一种特殊变形，传统文法称为独立词组。这种构造要注意：因为保留了不同的主词、没有获得减化的效果，所以原来的连接词一定要省略，这样才真正有减化的效果出现，如下：</w:t>
      </w:r>
    </w:p>
    <w:p w:rsidR="00785232" w:rsidRPr="00785232" w:rsidRDefault="00E430F6" w:rsidP="00182A90">
      <w:pPr>
        <w:spacing w:after="84"/>
        <w:ind w:firstLine="480"/>
        <w:rPr>
          <w:lang w:eastAsia="zh-TW"/>
        </w:rPr>
      </w:pPr>
      <w:r w:rsidRPr="00E430F6">
        <w:rPr>
          <w:rFonts w:eastAsia="宋体"/>
        </w:rPr>
        <w:t xml:space="preserve">[The job concluded], the secretary </w:t>
      </w:r>
      <w:r w:rsidRPr="00E430F6">
        <w:rPr>
          <w:rFonts w:eastAsia="宋体"/>
          <w:u w:val="single"/>
        </w:rPr>
        <w:t>went</w:t>
      </w:r>
      <w:r w:rsidRPr="00E430F6">
        <w:rPr>
          <w:rFonts w:eastAsia="宋体"/>
        </w:rPr>
        <w:t xml:space="preserve"> home.</w:t>
      </w:r>
    </w:p>
    <w:p w:rsidR="00DD2927" w:rsidRDefault="00E430F6" w:rsidP="00182A90">
      <w:pPr>
        <w:pStyle w:val="4"/>
        <w:spacing w:after="84"/>
        <w:rPr>
          <w:lang w:eastAsia="zh-TW"/>
        </w:rPr>
      </w:pPr>
      <w:r w:rsidRPr="00E430F6">
        <w:t>Being</w:t>
      </w:r>
      <w:r w:rsidRPr="00E430F6">
        <w:rPr>
          <w:rFonts w:hint="eastAsia"/>
        </w:rPr>
        <w:t>与</w:t>
      </w:r>
      <w:r w:rsidRPr="00E430F6">
        <w:t>having been</w:t>
      </w:r>
      <w:r w:rsidRPr="00E430F6">
        <w:rPr>
          <w:rFonts w:hint="eastAsia"/>
        </w:rPr>
        <w:t>的用法</w:t>
      </w:r>
    </w:p>
    <w:p w:rsidR="00DD2927" w:rsidRDefault="00E430F6" w:rsidP="00182A90">
      <w:pPr>
        <w:spacing w:after="84"/>
        <w:ind w:firstLine="480"/>
        <w:rPr>
          <w:lang w:eastAsia="zh-TW"/>
        </w:rPr>
      </w:pPr>
      <w:r w:rsidRPr="00E430F6">
        <w:rPr>
          <w:rFonts w:eastAsia="宋体" w:hint="eastAsia"/>
        </w:rPr>
        <w:t>许多人搞不清楚</w:t>
      </w:r>
      <w:r w:rsidRPr="00E430F6">
        <w:rPr>
          <w:rFonts w:eastAsia="宋体"/>
        </w:rPr>
        <w:t>being</w:t>
      </w:r>
      <w:r w:rsidRPr="00E430F6">
        <w:rPr>
          <w:rFonts w:eastAsia="宋体" w:hint="eastAsia"/>
        </w:rPr>
        <w:t>与它的完成状态</w:t>
      </w:r>
      <w:r w:rsidRPr="00E430F6">
        <w:rPr>
          <w:rFonts w:eastAsia="宋体"/>
        </w:rPr>
        <w:t>having been</w:t>
      </w:r>
      <w:r w:rsidRPr="00E430F6">
        <w:rPr>
          <w:rFonts w:eastAsia="宋体" w:hint="eastAsia"/>
        </w:rPr>
        <w:t>该怎么使用。先看</w:t>
      </w:r>
      <w:r w:rsidRPr="00E430F6">
        <w:rPr>
          <w:rFonts w:eastAsia="宋体"/>
        </w:rPr>
        <w:t>being</w:t>
      </w:r>
      <w:r w:rsidRPr="00E430F6">
        <w:rPr>
          <w:rFonts w:eastAsia="宋体" w:hint="eastAsia"/>
        </w:rPr>
        <w:t>，它里面的</w:t>
      </w:r>
      <w:r w:rsidRPr="00E430F6">
        <w:rPr>
          <w:rFonts w:eastAsia="宋体"/>
        </w:rPr>
        <w:t>be</w:t>
      </w:r>
      <w:r w:rsidRPr="00E430F6">
        <w:rPr>
          <w:rFonts w:eastAsia="宋体" w:hint="eastAsia"/>
        </w:rPr>
        <w:t>动词是空的、完全没有意义。会用到</w:t>
      </w:r>
      <w:r w:rsidRPr="00E430F6">
        <w:rPr>
          <w:rFonts w:eastAsia="宋体"/>
        </w:rPr>
        <w:t>being</w:t>
      </w:r>
      <w:r w:rsidRPr="00E430F6">
        <w:rPr>
          <w:rFonts w:eastAsia="宋体" w:hint="eastAsia"/>
        </w:rPr>
        <w:t>，完全是需要它字尾的</w:t>
      </w:r>
      <w:r w:rsidRPr="00E430F6">
        <w:rPr>
          <w:rFonts w:eastAsia="宋体"/>
        </w:rPr>
        <w:t>-ing</w:t>
      </w:r>
      <w:r w:rsidRPr="00E430F6">
        <w:rPr>
          <w:rFonts w:eastAsia="宋体" w:hint="eastAsia"/>
        </w:rPr>
        <w:t>。这个字尾有两种功能：一是强调进行状态、一是做词类变化，这也就是</w:t>
      </w:r>
      <w:r w:rsidRPr="00E430F6">
        <w:rPr>
          <w:rFonts w:eastAsia="宋体"/>
        </w:rPr>
        <w:t>being</w:t>
      </w:r>
      <w:r w:rsidRPr="00E430F6">
        <w:rPr>
          <w:rFonts w:eastAsia="宋体" w:hint="eastAsia"/>
        </w:rPr>
        <w:t>这个字的两大用途。例如：</w:t>
      </w:r>
    </w:p>
    <w:p w:rsidR="00785232" w:rsidRPr="00785232" w:rsidRDefault="00E430F6" w:rsidP="00182A90">
      <w:pPr>
        <w:spacing w:after="84"/>
        <w:ind w:firstLine="480"/>
        <w:rPr>
          <w:lang w:eastAsia="zh-TW"/>
        </w:rPr>
      </w:pPr>
      <w:r w:rsidRPr="00E430F6">
        <w:rPr>
          <w:rFonts w:eastAsia="宋体"/>
          <w:u w:val="single"/>
        </w:rPr>
        <w:t>The case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closed</w:t>
      </w:r>
      <w:r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补语部分的过去分词</w:t>
      </w:r>
      <w:r w:rsidRPr="00E430F6">
        <w:rPr>
          <w:rFonts w:eastAsia="宋体"/>
        </w:rPr>
        <w:t>closed</w:t>
      </w:r>
      <w:r w:rsidRPr="00E430F6">
        <w:rPr>
          <w:rFonts w:eastAsia="宋体" w:hint="eastAsia"/>
        </w:rPr>
        <w:t>除了表示被动语态「被结」，同时也表示完成状态「已经结掉」。如果要表达的是「正在被结案中，尚未完成」，就得用到</w:t>
      </w:r>
      <w:r w:rsidRPr="00E430F6">
        <w:rPr>
          <w:rFonts w:eastAsia="宋体"/>
        </w:rPr>
        <w:t>being</w:t>
      </w:r>
      <w:r w:rsidRPr="00E430F6">
        <w:rPr>
          <w:rFonts w:eastAsia="宋体" w:hint="eastAsia"/>
        </w:rPr>
        <w:t>了：</w:t>
      </w:r>
    </w:p>
    <w:p w:rsidR="00785232" w:rsidRPr="00785232" w:rsidRDefault="00E430F6" w:rsidP="00182A90">
      <w:pPr>
        <w:spacing w:after="84"/>
        <w:ind w:firstLine="480"/>
        <w:rPr>
          <w:lang w:eastAsia="zh-TW"/>
        </w:rPr>
      </w:pPr>
      <w:r w:rsidRPr="00E430F6">
        <w:rPr>
          <w:rFonts w:eastAsia="宋体"/>
          <w:u w:val="single"/>
        </w:rPr>
        <w:t>The case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being closed</w:t>
      </w:r>
      <w:r w:rsidRPr="00E430F6">
        <w:rPr>
          <w:rFonts w:eastAsia="宋体"/>
        </w:rPr>
        <w:t xml:space="preserve"> now.</w:t>
      </w:r>
    </w:p>
    <w:p w:rsidR="00DD2927" w:rsidRDefault="00E430F6" w:rsidP="00182A90">
      <w:pPr>
        <w:spacing w:after="84"/>
        <w:ind w:firstLine="480"/>
        <w:rPr>
          <w:lang w:eastAsia="zh-TW"/>
        </w:rPr>
      </w:pPr>
      <w:r w:rsidRPr="00E430F6">
        <w:rPr>
          <w:rFonts w:eastAsia="宋体" w:hint="eastAsia"/>
        </w:rPr>
        <w:t>补语部分必须用到过去分词</w:t>
      </w:r>
      <w:r w:rsidRPr="00E430F6">
        <w:rPr>
          <w:rFonts w:eastAsia="宋体"/>
        </w:rPr>
        <w:t>closed</w:t>
      </w:r>
      <w:r w:rsidRPr="00E430F6">
        <w:rPr>
          <w:rFonts w:eastAsia="宋体" w:hint="eastAsia"/>
        </w:rPr>
        <w:t>才能表示被动语态「被结」。但是过去分词</w:t>
      </w:r>
      <w:r w:rsidRPr="00E430F6">
        <w:rPr>
          <w:rFonts w:eastAsia="宋体"/>
        </w:rPr>
        <w:t>closed</w:t>
      </w:r>
      <w:r w:rsidRPr="00E430F6">
        <w:rPr>
          <w:rFonts w:eastAsia="宋体" w:hint="eastAsia"/>
        </w:rPr>
        <w:t>同时也暗示完成状态「已经结掉」。这时候就得加上</w:t>
      </w:r>
      <w:r w:rsidRPr="00E430F6">
        <w:rPr>
          <w:rFonts w:eastAsia="宋体"/>
        </w:rPr>
        <w:t>being</w:t>
      </w:r>
      <w:r w:rsidRPr="00E430F6">
        <w:rPr>
          <w:rFonts w:eastAsia="宋体" w:hint="eastAsia"/>
        </w:rPr>
        <w:t>来强调进行状态「正在」，这样可以破除过去分词</w:t>
      </w:r>
      <w:r w:rsidRPr="00E430F6">
        <w:rPr>
          <w:rFonts w:eastAsia="宋体"/>
        </w:rPr>
        <w:t>closed</w:t>
      </w:r>
      <w:r w:rsidRPr="00E430F6">
        <w:rPr>
          <w:rFonts w:eastAsia="宋体" w:hint="eastAsia"/>
        </w:rPr>
        <w:t>的完成状态暗示，只留下被动语态：</w:t>
      </w:r>
      <w:r w:rsidRPr="00E430F6">
        <w:rPr>
          <w:rFonts w:eastAsia="宋体"/>
        </w:rPr>
        <w:t>being closed</w:t>
      </w:r>
      <w:r w:rsidRPr="00E430F6">
        <w:rPr>
          <w:rFonts w:eastAsia="宋体" w:hint="eastAsia"/>
        </w:rPr>
        <w:t>才能清楚表示「正在被结案中」。再看一个例子：</w:t>
      </w:r>
    </w:p>
    <w:p w:rsidR="00785232" w:rsidRPr="00785232" w:rsidRDefault="00E430F6" w:rsidP="00182A90">
      <w:pPr>
        <w:spacing w:after="84"/>
        <w:ind w:firstLine="480"/>
        <w:rPr>
          <w:lang w:eastAsia="zh-TW"/>
        </w:rPr>
      </w:pPr>
      <w:r w:rsidRPr="00E430F6">
        <w:rPr>
          <w:rFonts w:eastAsia="宋体"/>
        </w:rPr>
        <w:t xml:space="preserve">When I said just now that his poem was excellent, </w:t>
      </w:r>
      <w:r w:rsidRPr="00E430F6">
        <w:rPr>
          <w:rFonts w:eastAsia="宋体"/>
          <w:u w:val="single"/>
        </w:rPr>
        <w:t>I</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being nice</w:t>
      </w:r>
      <w:r w:rsidRPr="00E430F6">
        <w:rPr>
          <w:rFonts w:eastAsia="宋体"/>
        </w:rPr>
        <w:t>.</w:t>
      </w:r>
    </w:p>
    <w:p w:rsidR="00DD2927" w:rsidRDefault="00E430F6" w:rsidP="00182A90">
      <w:pPr>
        <w:pStyle w:val="Preface"/>
        <w:spacing w:after="84"/>
        <w:ind w:firstLine="480"/>
        <w:rPr>
          <w:lang w:eastAsia="zh-TW"/>
        </w:rPr>
      </w:pPr>
      <w:r w:rsidRPr="00E430F6">
        <w:rPr>
          <w:rFonts w:hint="eastAsia"/>
        </w:rPr>
        <w:t>我刚才说他写的那首诗好极了，那是在说客套话。</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如果改为</w:t>
      </w:r>
      <w:r w:rsidRPr="00E430F6">
        <w:rPr>
          <w:rFonts w:eastAsia="宋体"/>
        </w:rPr>
        <w:t>I was nice</w:t>
      </w:r>
      <w:r w:rsidRPr="00E430F6">
        <w:rPr>
          <w:rFonts w:eastAsia="宋体" w:hint="eastAsia"/>
        </w:rPr>
        <w:t>，意思是说「我是个好人」。补语部分必须加上现在分词</w:t>
      </w:r>
      <w:r w:rsidRPr="00E430F6">
        <w:rPr>
          <w:rFonts w:eastAsia="宋体"/>
        </w:rPr>
        <w:t>being</w:t>
      </w:r>
      <w:r w:rsidRPr="00E430F6">
        <w:rPr>
          <w:rFonts w:eastAsia="宋体" w:hint="eastAsia"/>
        </w:rPr>
        <w:t>来强调进行状态，意思才变成「在说客套话」。</w:t>
      </w:r>
    </w:p>
    <w:p w:rsidR="00DD2927" w:rsidRDefault="00E430F6" w:rsidP="00182A90">
      <w:pPr>
        <w:spacing w:after="84"/>
        <w:ind w:firstLine="480"/>
        <w:rPr>
          <w:lang w:eastAsia="zh-TW"/>
        </w:rPr>
      </w:pPr>
      <w:r w:rsidRPr="00E430F6">
        <w:rPr>
          <w:rFonts w:eastAsia="宋体" w:hint="eastAsia"/>
        </w:rPr>
        <w:t>以上是</w:t>
      </w:r>
      <w:r w:rsidRPr="00E430F6">
        <w:rPr>
          <w:rFonts w:eastAsia="宋体"/>
        </w:rPr>
        <w:t>being</w:t>
      </w:r>
      <w:r w:rsidRPr="00E430F6">
        <w:rPr>
          <w:rFonts w:eastAsia="宋体" w:hint="eastAsia"/>
        </w:rPr>
        <w:t>用于「强调进行状态」的用法。接下来看看</w:t>
      </w:r>
      <w:r w:rsidRPr="00E430F6">
        <w:rPr>
          <w:rFonts w:eastAsia="宋体"/>
        </w:rPr>
        <w:t>being</w:t>
      </w:r>
      <w:r w:rsidRPr="00E430F6">
        <w:rPr>
          <w:rFonts w:eastAsia="宋体" w:hint="eastAsia"/>
        </w:rPr>
        <w:t>用于词类变化的用法。</w:t>
      </w:r>
    </w:p>
    <w:p w:rsidR="00DD2927" w:rsidRDefault="00E430F6" w:rsidP="00182A90">
      <w:pPr>
        <w:spacing w:after="84"/>
        <w:ind w:firstLine="480"/>
        <w:rPr>
          <w:lang w:eastAsia="zh-TW"/>
        </w:rPr>
      </w:pPr>
      <w:r w:rsidRPr="00E430F6">
        <w:rPr>
          <w:rFonts w:eastAsia="宋体"/>
        </w:rPr>
        <w:t>Being</w:t>
      </w:r>
      <w:r w:rsidRPr="00E430F6">
        <w:rPr>
          <w:rFonts w:eastAsia="宋体" w:hint="eastAsia"/>
        </w:rPr>
        <w:t>可以当现在分词、也可以当动名词使用。如果</w:t>
      </w:r>
      <w:r w:rsidRPr="00E430F6">
        <w:rPr>
          <w:rFonts w:eastAsia="宋体"/>
        </w:rPr>
        <w:t>being</w:t>
      </w:r>
      <w:r w:rsidRPr="00E430F6">
        <w:rPr>
          <w:rFonts w:eastAsia="宋体" w:hint="eastAsia"/>
        </w:rPr>
        <w:t>是现在分词，加在名词前面时可以把名词的词类转变为分词词组，就可以用在</w:t>
      </w:r>
      <w:r w:rsidR="00F83A9C">
        <w:rPr>
          <w:rFonts w:eastAsia="宋体" w:hint="eastAsia"/>
        </w:rPr>
        <w:t>分词结构</w:t>
      </w:r>
      <w:r w:rsidRPr="00E430F6">
        <w:rPr>
          <w:rFonts w:eastAsia="宋体" w:hint="eastAsia"/>
        </w:rPr>
        <w:t>中。例如：</w:t>
      </w:r>
    </w:p>
    <w:p w:rsidR="00785232" w:rsidRPr="00785232" w:rsidRDefault="00E430F6" w:rsidP="00182A90">
      <w:pPr>
        <w:spacing w:after="84"/>
        <w:ind w:firstLine="480"/>
        <w:rPr>
          <w:lang w:eastAsia="zh-TW"/>
        </w:rPr>
      </w:pPr>
      <w:r w:rsidRPr="00E430F6">
        <w:rPr>
          <w:rFonts w:eastAsia="宋体"/>
        </w:rPr>
        <w:t xml:space="preserve">[Because you are my best friend], you </w:t>
      </w:r>
      <w:r w:rsidRPr="00E430F6">
        <w:rPr>
          <w:rFonts w:eastAsia="宋体"/>
          <w:u w:val="single"/>
        </w:rPr>
        <w:t>must tell</w:t>
      </w:r>
      <w:r w:rsidRPr="00E430F6">
        <w:rPr>
          <w:rFonts w:eastAsia="宋体"/>
        </w:rPr>
        <w:t xml:space="preserve"> me the truth.</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（中括号内部分）的主词</w:t>
      </w:r>
      <w:r w:rsidRPr="00E430F6">
        <w:rPr>
          <w:rFonts w:eastAsia="宋体"/>
        </w:rPr>
        <w:t>you</w:t>
      </w:r>
      <w:r w:rsidRPr="00E430F6">
        <w:rPr>
          <w:rFonts w:eastAsia="宋体" w:hint="eastAsia"/>
        </w:rPr>
        <w:t>和主要</w:t>
      </w:r>
      <w:r w:rsidR="00BF5096">
        <w:rPr>
          <w:rFonts w:eastAsia="宋体" w:hint="eastAsia"/>
        </w:rPr>
        <w:t>从句</w:t>
      </w:r>
      <w:r w:rsidRPr="00E430F6">
        <w:rPr>
          <w:rFonts w:eastAsia="宋体" w:hint="eastAsia"/>
        </w:rPr>
        <w:t>相同，可以减化。动词是无意义的</w:t>
      </w:r>
      <w:r w:rsidRPr="00E430F6">
        <w:rPr>
          <w:rFonts w:eastAsia="宋体"/>
        </w:rPr>
        <w:t>are</w:t>
      </w:r>
      <w:r w:rsidRPr="00E430F6">
        <w:rPr>
          <w:rFonts w:eastAsia="宋体" w:hint="eastAsia"/>
        </w:rPr>
        <w:t>，本来也可以减化，但是结果会变成名词补语</w:t>
      </w:r>
      <w:r w:rsidRPr="00E430F6">
        <w:rPr>
          <w:rFonts w:eastAsia="宋体"/>
        </w:rPr>
        <w:t>my best friend</w:t>
      </w:r>
      <w:r w:rsidRPr="00E430F6">
        <w:rPr>
          <w:rFonts w:eastAsia="宋体" w:hint="eastAsia"/>
        </w:rPr>
        <w:t>，和原来的副词</w:t>
      </w:r>
      <w:r w:rsidR="00BF5096">
        <w:rPr>
          <w:rFonts w:eastAsia="宋体" w:hint="eastAsia"/>
        </w:rPr>
        <w:t>从句</w:t>
      </w:r>
      <w:r w:rsidRPr="00E430F6">
        <w:rPr>
          <w:rFonts w:eastAsia="宋体" w:hint="eastAsia"/>
        </w:rPr>
        <w:t>词类差距太大。而且</w:t>
      </w:r>
      <w:r w:rsidRPr="00E430F6">
        <w:rPr>
          <w:rFonts w:eastAsia="宋体"/>
        </w:rPr>
        <w:t>because</w:t>
      </w:r>
      <w:r w:rsidRPr="00E430F6">
        <w:rPr>
          <w:rFonts w:eastAsia="宋体" w:hint="eastAsia"/>
        </w:rPr>
        <w:t>又是一个不能保留的连接词，减化之后只剩下名词词组</w:t>
      </w:r>
      <w:r w:rsidRPr="00E430F6">
        <w:rPr>
          <w:rFonts w:eastAsia="宋体"/>
        </w:rPr>
        <w:t>my best friend</w:t>
      </w:r>
      <w:r w:rsidRPr="00E430F6">
        <w:rPr>
          <w:rFonts w:eastAsia="宋体" w:hint="eastAsia"/>
        </w:rPr>
        <w:t>，读者无从判断它是扮演什么角色。这时候就该在前面加个</w:t>
      </w:r>
      <w:r w:rsidRPr="00E430F6">
        <w:rPr>
          <w:rFonts w:eastAsia="宋体"/>
        </w:rPr>
        <w:t>being</w:t>
      </w:r>
      <w:r w:rsidRPr="00E430F6">
        <w:rPr>
          <w:rFonts w:eastAsia="宋体" w:hint="eastAsia"/>
        </w:rPr>
        <w:t>来做词类变化：把名词词组转变成分词词组</w:t>
      </w:r>
      <w:r w:rsidRPr="00E430F6">
        <w:rPr>
          <w:rFonts w:eastAsia="宋体"/>
        </w:rPr>
        <w:t>being my best friend</w:t>
      </w:r>
      <w:r w:rsidRPr="00E430F6">
        <w:rPr>
          <w:rFonts w:eastAsia="宋体" w:hint="eastAsia"/>
        </w:rPr>
        <w:t>，就可以当</w:t>
      </w:r>
      <w:r w:rsidR="00F83A9C">
        <w:rPr>
          <w:rFonts w:eastAsia="宋体" w:hint="eastAsia"/>
        </w:rPr>
        <w:t>分词结构</w:t>
      </w:r>
      <w:r w:rsidRPr="00E430F6">
        <w:rPr>
          <w:rFonts w:eastAsia="宋体" w:hint="eastAsia"/>
        </w:rPr>
        <w:t>使用、取代副词</w:t>
      </w:r>
      <w:r w:rsidR="00BF5096">
        <w:rPr>
          <w:rFonts w:eastAsia="宋体" w:hint="eastAsia"/>
        </w:rPr>
        <w:t>从句</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lastRenderedPageBreak/>
        <w:t xml:space="preserve">[Being my best friend], you </w:t>
      </w:r>
      <w:r w:rsidRPr="00E430F6">
        <w:rPr>
          <w:rFonts w:eastAsia="宋体"/>
          <w:u w:val="single"/>
        </w:rPr>
        <w:t>must tell</w:t>
      </w:r>
      <w:r w:rsidRPr="00E430F6">
        <w:rPr>
          <w:rFonts w:eastAsia="宋体"/>
        </w:rPr>
        <w:t xml:space="preserve"> me the truth.</w:t>
      </w:r>
    </w:p>
    <w:p w:rsidR="00DD2927" w:rsidRDefault="00E430F6" w:rsidP="00182A90">
      <w:pPr>
        <w:spacing w:after="84"/>
        <w:ind w:firstLine="480"/>
        <w:rPr>
          <w:lang w:eastAsia="zh-TW"/>
        </w:rPr>
      </w:pPr>
      <w:r w:rsidRPr="00E430F6">
        <w:rPr>
          <w:rFonts w:eastAsia="宋体" w:hint="eastAsia"/>
        </w:rPr>
        <w:t>另外，如果</w:t>
      </w:r>
      <w:r w:rsidRPr="00E430F6">
        <w:rPr>
          <w:rFonts w:eastAsia="宋体"/>
        </w:rPr>
        <w:t>being</w:t>
      </w:r>
      <w:r w:rsidRPr="00E430F6">
        <w:rPr>
          <w:rFonts w:eastAsia="宋体" w:hint="eastAsia"/>
        </w:rPr>
        <w:t>是动名词，加在形容词或副词前面时可以把这些词类转变为名词类使用。例如：</w:t>
      </w:r>
    </w:p>
    <w:p w:rsidR="00785232" w:rsidRPr="00785232" w:rsidRDefault="00E430F6" w:rsidP="00182A90">
      <w:pPr>
        <w:spacing w:after="84"/>
        <w:ind w:firstLine="480"/>
        <w:rPr>
          <w:lang w:eastAsia="zh-TW"/>
        </w:rPr>
      </w:pPr>
      <w:r w:rsidRPr="00E430F6">
        <w:rPr>
          <w:rFonts w:eastAsia="宋体"/>
        </w:rPr>
        <w:t xml:space="preserve">[Without being rude], the man </w:t>
      </w:r>
      <w:r w:rsidRPr="00E430F6">
        <w:rPr>
          <w:rFonts w:eastAsia="宋体"/>
          <w:u w:val="single"/>
        </w:rPr>
        <w:t>told</w:t>
      </w:r>
      <w:r w:rsidRPr="00E430F6">
        <w:rPr>
          <w:rFonts w:eastAsia="宋体"/>
        </w:rPr>
        <w:t xml:space="preserve"> the woman that she was wrong.</w:t>
      </w:r>
    </w:p>
    <w:p w:rsidR="00785232" w:rsidRPr="00785232" w:rsidRDefault="00E430F6" w:rsidP="00182A90">
      <w:pPr>
        <w:pStyle w:val="Preface"/>
        <w:spacing w:after="84"/>
        <w:ind w:firstLine="480"/>
        <w:rPr>
          <w:lang w:eastAsia="zh-TW"/>
        </w:rPr>
      </w:pPr>
      <w:r w:rsidRPr="00E430F6">
        <w:t xml:space="preserve">   </w:t>
      </w:r>
      <w:r w:rsidRPr="00E430F6">
        <w:rPr>
          <w:rFonts w:hint="eastAsia"/>
        </w:rPr>
        <w:t>介系词词组</w:t>
      </w:r>
    </w:p>
    <w:p w:rsidR="00DD2927" w:rsidRDefault="00E430F6" w:rsidP="00182A90">
      <w:pPr>
        <w:spacing w:after="84"/>
        <w:ind w:firstLine="480"/>
        <w:rPr>
          <w:lang w:eastAsia="zh-TW"/>
        </w:rPr>
      </w:pPr>
      <w:r w:rsidRPr="00E430F6">
        <w:rPr>
          <w:rFonts w:eastAsia="宋体" w:hint="eastAsia"/>
        </w:rPr>
        <w:t>介系词词组（中括号内部分）修饰主要</w:t>
      </w:r>
      <w:r w:rsidR="00BF5096">
        <w:rPr>
          <w:rFonts w:eastAsia="宋体" w:hint="eastAsia"/>
        </w:rPr>
        <w:t>从句</w:t>
      </w:r>
      <w:r w:rsidRPr="00E430F6">
        <w:rPr>
          <w:rFonts w:eastAsia="宋体" w:hint="eastAsia"/>
        </w:rPr>
        <w:t>动词</w:t>
      </w:r>
      <w:r w:rsidRPr="00E430F6">
        <w:rPr>
          <w:rFonts w:eastAsia="宋体"/>
        </w:rPr>
        <w:t>told</w:t>
      </w:r>
      <w:r w:rsidRPr="00E430F6">
        <w:rPr>
          <w:rFonts w:eastAsia="宋体" w:hint="eastAsia"/>
        </w:rPr>
        <w:t>的方式。介系词词组中有个形容词</w:t>
      </w:r>
      <w:r w:rsidRPr="00E430F6">
        <w:rPr>
          <w:rFonts w:eastAsia="宋体"/>
        </w:rPr>
        <w:t>rude</w:t>
      </w:r>
      <w:r w:rsidRPr="00E430F6">
        <w:rPr>
          <w:rFonts w:eastAsia="宋体" w:hint="eastAsia"/>
        </w:rPr>
        <w:t>，不能直接当介系词的</w:t>
      </w:r>
      <w:r w:rsidR="009D20F5">
        <w:rPr>
          <w:rFonts w:eastAsia="宋体" w:hint="eastAsia"/>
        </w:rPr>
        <w:t>受词（宾语）</w:t>
      </w:r>
      <w:r w:rsidRPr="00E430F6">
        <w:rPr>
          <w:rFonts w:eastAsia="宋体" w:hint="eastAsia"/>
        </w:rPr>
        <w:t>使用。一旦加上</w:t>
      </w:r>
      <w:r w:rsidRPr="00E430F6">
        <w:rPr>
          <w:rFonts w:eastAsia="宋体"/>
        </w:rPr>
        <w:t>being</w:t>
      </w:r>
      <w:r w:rsidRPr="00E430F6">
        <w:rPr>
          <w:rFonts w:eastAsia="宋体" w:hint="eastAsia"/>
        </w:rPr>
        <w:t>，变成动名词词组</w:t>
      </w:r>
      <w:r w:rsidRPr="00E430F6">
        <w:rPr>
          <w:rFonts w:eastAsia="宋体"/>
        </w:rPr>
        <w:t>being rude</w:t>
      </w:r>
      <w:r w:rsidRPr="00E430F6">
        <w:rPr>
          <w:rFonts w:eastAsia="宋体" w:hint="eastAsia"/>
        </w:rPr>
        <w:t>，就符合词类要求、可以当</w:t>
      </w:r>
      <w:r w:rsidR="009D20F5">
        <w:rPr>
          <w:rFonts w:eastAsia="宋体" w:hint="eastAsia"/>
        </w:rPr>
        <w:t>受词（宾语）</w:t>
      </w:r>
      <w:r w:rsidRPr="00E430F6">
        <w:rPr>
          <w:rFonts w:eastAsia="宋体" w:hint="eastAsia"/>
        </w:rPr>
        <w:t>使用了。再看一个例子：</w:t>
      </w:r>
    </w:p>
    <w:p w:rsidR="00785232" w:rsidRPr="00785232" w:rsidRDefault="00E430F6" w:rsidP="00182A90">
      <w:pPr>
        <w:spacing w:after="84"/>
        <w:ind w:firstLine="480"/>
        <w:rPr>
          <w:lang w:eastAsia="zh-TW"/>
        </w:rPr>
      </w:pPr>
      <w:r w:rsidRPr="00E430F6">
        <w:rPr>
          <w:rFonts w:eastAsia="宋体"/>
        </w:rPr>
        <w:t xml:space="preserve">The students </w:t>
      </w:r>
      <w:r w:rsidRPr="00E430F6">
        <w:rPr>
          <w:rFonts w:eastAsia="宋体"/>
          <w:u w:val="single"/>
        </w:rPr>
        <w:t>rushed out</w:t>
      </w:r>
      <w:r w:rsidRPr="00E430F6">
        <w:rPr>
          <w:rFonts w:eastAsia="宋体"/>
        </w:rPr>
        <w:t xml:space="preserve"> at the sound of the bell [before they were told to leave].</w:t>
      </w:r>
    </w:p>
    <w:p w:rsidR="00DD2927" w:rsidRDefault="00E430F6" w:rsidP="00182A90">
      <w:pPr>
        <w:pStyle w:val="Preface"/>
        <w:spacing w:after="84"/>
        <w:ind w:firstLine="480"/>
        <w:rPr>
          <w:lang w:eastAsia="zh-TW"/>
        </w:rPr>
      </w:pPr>
      <w:r w:rsidRPr="00E430F6">
        <w:rPr>
          <w:rFonts w:hint="eastAsia"/>
        </w:rPr>
        <w:t>学生们不等别人吩咐，一听到铃声就冲出去了。</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rushed out</w:t>
      </w:r>
      <w:r w:rsidRPr="00E430F6">
        <w:rPr>
          <w:rFonts w:eastAsia="宋体" w:hint="eastAsia"/>
        </w:rPr>
        <w:t>的时间。它的主词</w:t>
      </w:r>
      <w:r w:rsidRPr="00E430F6">
        <w:rPr>
          <w:rFonts w:eastAsia="宋体"/>
        </w:rPr>
        <w:t>they</w:t>
      </w:r>
      <w:r w:rsidRPr="00E430F6">
        <w:rPr>
          <w:rFonts w:eastAsia="宋体" w:hint="eastAsia"/>
        </w:rPr>
        <w:t>与主要</w:t>
      </w:r>
      <w:r w:rsidR="00BF5096">
        <w:rPr>
          <w:rFonts w:eastAsia="宋体" w:hint="eastAsia"/>
        </w:rPr>
        <w:t>从句</w:t>
      </w:r>
      <w:r w:rsidRPr="00E430F6">
        <w:rPr>
          <w:rFonts w:eastAsia="宋体" w:hint="eastAsia"/>
        </w:rPr>
        <w:t>相同，可以省略。接下来是省略掉空洞的</w:t>
      </w:r>
      <w:r w:rsidRPr="00E430F6">
        <w:rPr>
          <w:rFonts w:eastAsia="宋体"/>
        </w:rPr>
        <w:t>were</w:t>
      </w:r>
      <w:r w:rsidRPr="00E430F6">
        <w:rPr>
          <w:rFonts w:eastAsia="宋体" w:hint="eastAsia"/>
        </w:rPr>
        <w:t>，剩下过去分词补语</w:t>
      </w:r>
      <w:r w:rsidRPr="00E430F6">
        <w:rPr>
          <w:rFonts w:eastAsia="宋体"/>
        </w:rPr>
        <w:t>told to leave</w:t>
      </w:r>
      <w:r w:rsidRPr="00E430F6">
        <w:rPr>
          <w:rFonts w:eastAsia="宋体" w:hint="eastAsia"/>
        </w:rPr>
        <w:t>。但是，从属连接词</w:t>
      </w:r>
      <w:r w:rsidRPr="00E430F6">
        <w:rPr>
          <w:rFonts w:eastAsia="宋体"/>
        </w:rPr>
        <w:t>before</w:t>
      </w:r>
      <w:r w:rsidRPr="00E430F6">
        <w:rPr>
          <w:rFonts w:eastAsia="宋体" w:hint="eastAsia"/>
        </w:rPr>
        <w:t>必须保留下来才看得出来「在…之前」的意思。而</w:t>
      </w:r>
      <w:r w:rsidRPr="00E430F6">
        <w:rPr>
          <w:rFonts w:eastAsia="宋体"/>
        </w:rPr>
        <w:t>before</w:t>
      </w:r>
      <w:r w:rsidRPr="00E430F6">
        <w:rPr>
          <w:rFonts w:eastAsia="宋体" w:hint="eastAsia"/>
        </w:rPr>
        <w:t>又是连接词与介系词两种词类兼具，减化</w:t>
      </w:r>
      <w:r w:rsidR="00BF5096">
        <w:rPr>
          <w:rFonts w:eastAsia="宋体" w:hint="eastAsia"/>
        </w:rPr>
        <w:t>从句</w:t>
      </w:r>
      <w:r w:rsidRPr="00E430F6">
        <w:rPr>
          <w:rFonts w:eastAsia="宋体" w:hint="eastAsia"/>
        </w:rPr>
        <w:t>中一旦留下它来就会自动转变为介系词。而在介系词</w:t>
      </w:r>
      <w:r w:rsidRPr="00E430F6">
        <w:rPr>
          <w:rFonts w:eastAsia="宋体"/>
        </w:rPr>
        <w:t>before</w:t>
      </w:r>
      <w:r w:rsidRPr="00E430F6">
        <w:rPr>
          <w:rFonts w:eastAsia="宋体" w:hint="eastAsia"/>
        </w:rPr>
        <w:t>后面不能直接用过去分词</w:t>
      </w:r>
      <w:r w:rsidRPr="00E430F6">
        <w:rPr>
          <w:rFonts w:eastAsia="宋体"/>
        </w:rPr>
        <w:t>told to leave</w:t>
      </w:r>
      <w:r w:rsidRPr="00E430F6">
        <w:rPr>
          <w:rFonts w:eastAsia="宋体" w:hint="eastAsia"/>
        </w:rPr>
        <w:t>，必须改为名词类。但是过去分词</w:t>
      </w:r>
      <w:r w:rsidRPr="00E430F6">
        <w:rPr>
          <w:rFonts w:eastAsia="宋体"/>
        </w:rPr>
        <w:t>told</w:t>
      </w:r>
      <w:r w:rsidR="00CC1B97">
        <w:rPr>
          <w:rFonts w:eastAsia="宋体" w:hint="eastAsia"/>
        </w:rPr>
        <w:t>表示「被告知」的被动语态，所以不能更改</w:t>
      </w:r>
      <w:r w:rsidRPr="00E430F6">
        <w:rPr>
          <w:rFonts w:eastAsia="宋体" w:hint="eastAsia"/>
        </w:rPr>
        <w:t>。这时候只有在前面加上</w:t>
      </w:r>
      <w:r w:rsidRPr="00E430F6">
        <w:rPr>
          <w:rFonts w:eastAsia="宋体"/>
        </w:rPr>
        <w:t>being</w:t>
      </w:r>
      <w:r w:rsidRPr="00E430F6">
        <w:rPr>
          <w:rFonts w:eastAsia="宋体" w:hint="eastAsia"/>
        </w:rPr>
        <w:t>，成为</w:t>
      </w:r>
      <w:r w:rsidRPr="00E430F6">
        <w:rPr>
          <w:rFonts w:eastAsia="宋体"/>
        </w:rPr>
        <w:t>being told to leave</w:t>
      </w:r>
      <w:r w:rsidRPr="00E430F6">
        <w:rPr>
          <w:rFonts w:eastAsia="宋体" w:hint="eastAsia"/>
        </w:rPr>
        <w:t>这个动名词词组，才能够当介系词</w:t>
      </w:r>
      <w:r w:rsidRPr="00E430F6">
        <w:rPr>
          <w:rFonts w:eastAsia="宋体"/>
        </w:rPr>
        <w:t>before</w:t>
      </w:r>
      <w:r w:rsidRPr="00E430F6">
        <w:rPr>
          <w:rFonts w:eastAsia="宋体" w:hint="eastAsia"/>
        </w:rPr>
        <w:t>的</w:t>
      </w:r>
      <w:r w:rsidR="009D20F5">
        <w:rPr>
          <w:rFonts w:eastAsia="宋体" w:hint="eastAsia"/>
        </w:rPr>
        <w:t>受词（宾语）</w:t>
      </w:r>
      <w:r w:rsidRPr="00E430F6">
        <w:rPr>
          <w:rFonts w:eastAsia="宋体" w:hint="eastAsia"/>
        </w:rPr>
        <w:t>使用，如下：</w:t>
      </w:r>
    </w:p>
    <w:p w:rsidR="00785232" w:rsidRPr="00785232" w:rsidRDefault="00E430F6" w:rsidP="00182A90">
      <w:pPr>
        <w:spacing w:after="84"/>
        <w:ind w:firstLine="480"/>
        <w:rPr>
          <w:lang w:eastAsia="zh-TW"/>
        </w:rPr>
      </w:pPr>
      <w:r w:rsidRPr="00E430F6">
        <w:rPr>
          <w:rFonts w:eastAsia="宋体"/>
        </w:rPr>
        <w:t xml:space="preserve">The students </w:t>
      </w:r>
      <w:r w:rsidRPr="00E430F6">
        <w:rPr>
          <w:rFonts w:eastAsia="宋体"/>
          <w:u w:val="single"/>
        </w:rPr>
        <w:t>rushed out</w:t>
      </w:r>
      <w:r w:rsidRPr="00E430F6">
        <w:rPr>
          <w:rFonts w:eastAsia="宋体"/>
        </w:rPr>
        <w:t xml:space="preserve"> at the sound of the bell [before being told to leave].</w:t>
      </w:r>
    </w:p>
    <w:p w:rsidR="00DD2927" w:rsidRDefault="00E430F6" w:rsidP="00182A90">
      <w:pPr>
        <w:spacing w:after="84"/>
        <w:ind w:firstLine="480"/>
        <w:rPr>
          <w:lang w:eastAsia="zh-TW"/>
        </w:rPr>
      </w:pPr>
      <w:r w:rsidRPr="00E430F6">
        <w:rPr>
          <w:rFonts w:eastAsia="宋体" w:hint="eastAsia"/>
        </w:rPr>
        <w:t>至于</w:t>
      </w:r>
      <w:r w:rsidRPr="00E430F6">
        <w:rPr>
          <w:rFonts w:eastAsia="宋体"/>
        </w:rPr>
        <w:t>having been</w:t>
      </w:r>
      <w:r w:rsidRPr="00E430F6">
        <w:rPr>
          <w:rFonts w:eastAsia="宋体" w:hint="eastAsia"/>
        </w:rPr>
        <w:t>的用法，它是</w:t>
      </w:r>
      <w:r w:rsidRPr="00E430F6">
        <w:rPr>
          <w:rFonts w:eastAsia="宋体"/>
        </w:rPr>
        <w:t>being</w:t>
      </w:r>
      <w:r w:rsidRPr="00E430F6">
        <w:rPr>
          <w:rFonts w:eastAsia="宋体" w:hint="eastAsia"/>
        </w:rPr>
        <w:t>的完成式，表达「已经」的完成状态，因此它不再具有强调进行的功能，只能用来表示「已经」，以及用来做词类变化。分别说明如下：</w:t>
      </w:r>
    </w:p>
    <w:p w:rsidR="00785232" w:rsidRPr="00785232" w:rsidRDefault="00E430F6" w:rsidP="00182A90">
      <w:pPr>
        <w:spacing w:after="84"/>
        <w:ind w:firstLine="480"/>
        <w:rPr>
          <w:lang w:eastAsia="zh-TW"/>
        </w:rPr>
      </w:pPr>
      <w:r w:rsidRPr="00E430F6">
        <w:rPr>
          <w:rFonts w:eastAsia="宋体"/>
        </w:rPr>
        <w:t xml:space="preserve">[After he has been a soldier for 10 years], the man </w:t>
      </w:r>
      <w:r w:rsidRPr="00E430F6">
        <w:rPr>
          <w:rFonts w:eastAsia="宋体"/>
          <w:u w:val="single"/>
        </w:rPr>
        <w:t>is</w:t>
      </w:r>
      <w:r w:rsidRPr="00E430F6">
        <w:rPr>
          <w:rFonts w:eastAsia="宋体"/>
        </w:rPr>
        <w:t xml:space="preserve"> quite used to taking orders.</w:t>
      </w:r>
    </w:p>
    <w:p w:rsidR="00DD2927" w:rsidRDefault="00E430F6" w:rsidP="00182A90">
      <w:pPr>
        <w:pStyle w:val="Preface"/>
        <w:spacing w:after="84"/>
        <w:ind w:firstLine="480"/>
        <w:rPr>
          <w:lang w:eastAsia="zh-TW"/>
        </w:rPr>
      </w:pPr>
      <w:r w:rsidRPr="00E430F6">
        <w:rPr>
          <w:rFonts w:hint="eastAsia"/>
        </w:rPr>
        <w:t>当了十年兵之后，这名男子已经相当习惯服从命令了。</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is</w:t>
      </w:r>
      <w:r w:rsidRPr="00E430F6">
        <w:rPr>
          <w:rFonts w:eastAsia="宋体" w:hint="eastAsia"/>
        </w:rPr>
        <w:t>的时间。它的主词</w:t>
      </w:r>
      <w:r w:rsidRPr="00E430F6">
        <w:rPr>
          <w:rFonts w:eastAsia="宋体"/>
        </w:rPr>
        <w:t>he</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the man</w:t>
      </w:r>
      <w:r w:rsidRPr="00E430F6">
        <w:rPr>
          <w:rFonts w:eastAsia="宋体" w:hint="eastAsia"/>
        </w:rPr>
        <w:t>，可以减化。动词是完成式的</w:t>
      </w:r>
      <w:r w:rsidRPr="00E430F6">
        <w:rPr>
          <w:rFonts w:eastAsia="宋体"/>
        </w:rPr>
        <w:t>has been</w:t>
      </w:r>
      <w:r w:rsidRPr="00E430F6">
        <w:rPr>
          <w:rFonts w:eastAsia="宋体" w:hint="eastAsia"/>
        </w:rPr>
        <w:t>。里面的</w:t>
      </w:r>
      <w:r w:rsidRPr="00E430F6">
        <w:rPr>
          <w:rFonts w:eastAsia="宋体"/>
        </w:rPr>
        <w:t>be</w:t>
      </w:r>
      <w:r w:rsidRPr="00E430F6">
        <w:rPr>
          <w:rFonts w:eastAsia="宋体" w:hint="eastAsia"/>
        </w:rPr>
        <w:t>动词本身没有意义，只表达完成状态「已经」。可以选择加上</w:t>
      </w:r>
      <w:r w:rsidRPr="00E430F6">
        <w:rPr>
          <w:rFonts w:eastAsia="宋体"/>
        </w:rPr>
        <w:t>-ing</w:t>
      </w:r>
      <w:r w:rsidRPr="00E430F6">
        <w:rPr>
          <w:rFonts w:eastAsia="宋体" w:hint="eastAsia"/>
        </w:rPr>
        <w:t>成为</w:t>
      </w:r>
      <w:r w:rsidRPr="00E430F6">
        <w:rPr>
          <w:rFonts w:eastAsia="宋体"/>
        </w:rPr>
        <w:t>having been</w:t>
      </w:r>
      <w:r w:rsidRPr="00E430F6">
        <w:rPr>
          <w:rFonts w:eastAsia="宋体" w:hint="eastAsia"/>
        </w:rPr>
        <w:t>保留下来，一方面因为后面是名词（</w:t>
      </w:r>
      <w:r w:rsidRPr="00E430F6">
        <w:rPr>
          <w:rFonts w:eastAsia="宋体"/>
        </w:rPr>
        <w:t>a soldier</w:t>
      </w:r>
      <w:r w:rsidRPr="00E430F6">
        <w:rPr>
          <w:rFonts w:eastAsia="宋体" w:hint="eastAsia"/>
        </w:rPr>
        <w:t>）、需要做词类变化（成为</w:t>
      </w:r>
      <w:r w:rsidR="00F83A9C">
        <w:rPr>
          <w:rFonts w:eastAsia="宋体" w:hint="eastAsia"/>
        </w:rPr>
        <w:t>分词结构</w:t>
      </w:r>
      <w:r w:rsidRPr="00E430F6">
        <w:rPr>
          <w:rFonts w:eastAsia="宋体" w:hint="eastAsia"/>
        </w:rPr>
        <w:t>），一方面也可以用</w:t>
      </w:r>
      <w:r w:rsidRPr="00E430F6">
        <w:rPr>
          <w:rFonts w:eastAsia="宋体"/>
        </w:rPr>
        <w:t>having been</w:t>
      </w:r>
      <w:r w:rsidRPr="00E430F6">
        <w:rPr>
          <w:rFonts w:eastAsia="宋体" w:hint="eastAsia"/>
        </w:rPr>
        <w:t>的完成状态取代原来的连接词</w:t>
      </w:r>
      <w:r w:rsidRPr="00E430F6">
        <w:rPr>
          <w:rFonts w:eastAsia="宋体"/>
        </w:rPr>
        <w:t>after</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[Having been a soldier for 10 years], the man </w:t>
      </w:r>
      <w:r w:rsidRPr="00E430F6">
        <w:rPr>
          <w:rFonts w:eastAsia="宋体"/>
          <w:u w:val="single"/>
        </w:rPr>
        <w:t>is</w:t>
      </w:r>
      <w:r w:rsidRPr="00E430F6">
        <w:rPr>
          <w:rFonts w:eastAsia="宋体"/>
        </w:rPr>
        <w:t xml:space="preserve"> quite used to taking orders.</w:t>
      </w:r>
    </w:p>
    <w:p w:rsidR="00DD2927" w:rsidRDefault="00E430F6" w:rsidP="00182A90">
      <w:pPr>
        <w:spacing w:after="84"/>
        <w:ind w:firstLine="480"/>
        <w:rPr>
          <w:lang w:eastAsia="zh-TW"/>
        </w:rPr>
      </w:pPr>
      <w:r w:rsidRPr="00E430F6">
        <w:rPr>
          <w:rFonts w:eastAsia="宋体" w:hint="eastAsia"/>
        </w:rPr>
        <w:t>另外，如果</w:t>
      </w:r>
      <w:r w:rsidR="00F83A9C">
        <w:rPr>
          <w:rFonts w:eastAsia="宋体" w:hint="eastAsia"/>
        </w:rPr>
        <w:t>分词结构</w:t>
      </w:r>
      <w:r w:rsidRPr="00E430F6">
        <w:rPr>
          <w:rFonts w:eastAsia="宋体" w:hint="eastAsia"/>
        </w:rPr>
        <w:t>中是</w:t>
      </w:r>
      <w:r w:rsidRPr="00E430F6">
        <w:rPr>
          <w:rFonts w:eastAsia="宋体"/>
        </w:rPr>
        <w:t>having been + Ven</w:t>
      </w:r>
      <w:r w:rsidRPr="00E430F6">
        <w:rPr>
          <w:rFonts w:eastAsia="宋体" w:hint="eastAsia"/>
        </w:rPr>
        <w:t>，那么</w:t>
      </w:r>
      <w:r w:rsidRPr="00E430F6">
        <w:rPr>
          <w:rFonts w:eastAsia="宋体"/>
        </w:rPr>
        <w:t>having been</w:t>
      </w:r>
      <w:r w:rsidRPr="00E430F6">
        <w:rPr>
          <w:rFonts w:eastAsia="宋体" w:hint="eastAsia"/>
        </w:rPr>
        <w:t>属于可有可无的性质，可以省略。例如：</w:t>
      </w:r>
    </w:p>
    <w:p w:rsidR="00785232" w:rsidRPr="00785232" w:rsidRDefault="00E430F6" w:rsidP="00182A90">
      <w:pPr>
        <w:spacing w:after="84"/>
        <w:ind w:firstLine="480"/>
      </w:pPr>
      <w:r w:rsidRPr="00E430F6">
        <w:rPr>
          <w:rFonts w:eastAsia="宋体"/>
        </w:rPr>
        <w:lastRenderedPageBreak/>
        <w:t xml:space="preserve">[Because it had been trained to search for survivors], the dog </w:t>
      </w:r>
      <w:r w:rsidRPr="00E430F6">
        <w:rPr>
          <w:rFonts w:eastAsia="宋体"/>
          <w:u w:val="single"/>
        </w:rPr>
        <w:t>did</w:t>
      </w:r>
      <w:r w:rsidRPr="00E430F6">
        <w:rPr>
          <w:rFonts w:eastAsia="宋体"/>
        </w:rPr>
        <w:t xml:space="preserve"> a good job at 9/21.</w:t>
      </w:r>
    </w:p>
    <w:p w:rsidR="00DD2927" w:rsidRDefault="00E430F6" w:rsidP="00182A90">
      <w:pPr>
        <w:pStyle w:val="Preface"/>
        <w:spacing w:after="84"/>
        <w:ind w:firstLine="480"/>
        <w:rPr>
          <w:lang w:eastAsia="zh-TW"/>
        </w:rPr>
      </w:pPr>
      <w:r w:rsidRPr="00E430F6">
        <w:rPr>
          <w:rFonts w:hint="eastAsia"/>
        </w:rPr>
        <w:t>因为它受过搜救生还者的训练，这只狗在</w:t>
      </w:r>
      <w:r w:rsidRPr="00E430F6">
        <w:t>9/21</w:t>
      </w:r>
      <w:r w:rsidRPr="00E430F6">
        <w:rPr>
          <w:rFonts w:hint="eastAsia"/>
        </w:rPr>
        <w:t>大地震表现不错。</w:t>
      </w:r>
    </w:p>
    <w:p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did</w:t>
      </w:r>
      <w:r w:rsidRPr="00E430F6">
        <w:rPr>
          <w:rFonts w:eastAsia="宋体" w:hint="eastAsia"/>
        </w:rPr>
        <w:t>的原因。它的主词</w:t>
      </w:r>
      <w:r w:rsidRPr="00E430F6">
        <w:rPr>
          <w:rFonts w:eastAsia="宋体"/>
        </w:rPr>
        <w:t>it</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the dog</w:t>
      </w:r>
      <w:r w:rsidRPr="00E430F6">
        <w:rPr>
          <w:rFonts w:eastAsia="宋体" w:hint="eastAsia"/>
        </w:rPr>
        <w:t>，在减化时可以省略掉。动词词组</w:t>
      </w:r>
      <w:r w:rsidRPr="00E430F6">
        <w:rPr>
          <w:rFonts w:eastAsia="宋体"/>
        </w:rPr>
        <w:t>had been</w:t>
      </w:r>
      <w:r w:rsidRPr="00E430F6">
        <w:rPr>
          <w:rFonts w:eastAsia="宋体" w:hint="eastAsia"/>
        </w:rPr>
        <w:t>有两种处理方式。这个动词词组里面是空洞的</w:t>
      </w:r>
      <w:r w:rsidRPr="00E430F6">
        <w:rPr>
          <w:rFonts w:eastAsia="宋体"/>
        </w:rPr>
        <w:t>be</w:t>
      </w:r>
      <w:r w:rsidRPr="00E430F6">
        <w:rPr>
          <w:rFonts w:eastAsia="宋体" w:hint="eastAsia"/>
        </w:rPr>
        <w:t>动词，本身没有意义。但是</w:t>
      </w:r>
      <w:r w:rsidRPr="00E430F6">
        <w:rPr>
          <w:rFonts w:eastAsia="宋体"/>
        </w:rPr>
        <w:t>had been</w:t>
      </w:r>
      <w:r w:rsidRPr="00E430F6">
        <w:rPr>
          <w:rFonts w:eastAsia="宋体" w:hint="eastAsia"/>
        </w:rPr>
        <w:t>是完成式，可以表达「已经」的完成状态。如果选择要把它保留下来，就得视同普通动词看待、加</w:t>
      </w:r>
      <w:r w:rsidRPr="00E430F6">
        <w:rPr>
          <w:rFonts w:eastAsia="宋体"/>
        </w:rPr>
        <w:t>-ing</w:t>
      </w:r>
      <w:r w:rsidRPr="00E430F6">
        <w:rPr>
          <w:rFonts w:eastAsia="宋体" w:hint="eastAsia"/>
        </w:rPr>
        <w:t>成为</w:t>
      </w:r>
      <w:r w:rsidRPr="00E430F6">
        <w:rPr>
          <w:rFonts w:eastAsia="宋体"/>
        </w:rPr>
        <w:t>having been</w:t>
      </w:r>
      <w:r w:rsidRPr="00E430F6">
        <w:rPr>
          <w:rFonts w:eastAsia="宋体" w:hint="eastAsia"/>
        </w:rPr>
        <w:t>。再把表示因果关系的连接词</w:t>
      </w:r>
      <w:r w:rsidRPr="00E430F6">
        <w:rPr>
          <w:rFonts w:eastAsia="宋体"/>
        </w:rPr>
        <w:t>because</w:t>
      </w:r>
      <w:r w:rsidRPr="00E430F6">
        <w:rPr>
          <w:rFonts w:eastAsia="宋体" w:hint="eastAsia"/>
        </w:rPr>
        <w:t>省掉（这一类的连接词都不能保留），如下：</w:t>
      </w:r>
    </w:p>
    <w:p w:rsidR="00DD2927" w:rsidRDefault="00E430F6" w:rsidP="00182A90">
      <w:pPr>
        <w:spacing w:after="84"/>
        <w:ind w:firstLine="480"/>
      </w:pPr>
      <w:r w:rsidRPr="00E430F6">
        <w:rPr>
          <w:rFonts w:eastAsia="宋体"/>
        </w:rPr>
        <w:t xml:space="preserve">[Having been trained to search for survivors], the dog </w:t>
      </w:r>
      <w:r w:rsidRPr="00E430F6">
        <w:rPr>
          <w:rFonts w:eastAsia="宋体"/>
          <w:u w:val="single"/>
        </w:rPr>
        <w:t>did</w:t>
      </w:r>
      <w:r w:rsidRPr="00E430F6">
        <w:rPr>
          <w:rFonts w:eastAsia="宋体"/>
        </w:rPr>
        <w:t xml:space="preserve"> a good job at 9/21.</w:t>
      </w:r>
    </w:p>
    <w:p w:rsidR="00DD2927" w:rsidRDefault="00E430F6" w:rsidP="00182A90">
      <w:pPr>
        <w:spacing w:after="84"/>
        <w:ind w:firstLine="480"/>
        <w:rPr>
          <w:lang w:eastAsia="zh-TW"/>
        </w:rPr>
      </w:pPr>
      <w:r w:rsidRPr="00E430F6">
        <w:rPr>
          <w:rFonts w:eastAsia="宋体" w:hint="eastAsia"/>
        </w:rPr>
        <w:t>另一种做法是选择把整个动词词组</w:t>
      </w:r>
      <w:r w:rsidRPr="00E430F6">
        <w:rPr>
          <w:rFonts w:eastAsia="宋体"/>
        </w:rPr>
        <w:t>had been</w:t>
      </w:r>
      <w:r w:rsidRPr="00E430F6">
        <w:rPr>
          <w:rFonts w:eastAsia="宋体" w:hint="eastAsia"/>
        </w:rPr>
        <w:t>视为无意义而省略掉，只留下过去分词补语，如下：</w:t>
      </w:r>
    </w:p>
    <w:p w:rsidR="00785232" w:rsidRPr="00785232" w:rsidRDefault="00E430F6" w:rsidP="00182A90">
      <w:pPr>
        <w:spacing w:after="84"/>
        <w:ind w:firstLine="480"/>
        <w:rPr>
          <w:lang w:eastAsia="zh-TW"/>
        </w:rPr>
      </w:pPr>
      <w:r w:rsidRPr="00E430F6">
        <w:rPr>
          <w:rFonts w:eastAsia="宋体"/>
        </w:rPr>
        <w:t xml:space="preserve">[Trained to search for survivors], the dog </w:t>
      </w:r>
      <w:r w:rsidRPr="00E430F6">
        <w:rPr>
          <w:rFonts w:eastAsia="宋体"/>
          <w:u w:val="single"/>
        </w:rPr>
        <w:t>did</w:t>
      </w:r>
      <w:r w:rsidRPr="00E430F6">
        <w:rPr>
          <w:rFonts w:eastAsia="宋体"/>
        </w:rPr>
        <w:t xml:space="preserve"> a good job at 9/21.</w:t>
      </w:r>
    </w:p>
    <w:p w:rsidR="00DD2927" w:rsidRDefault="00E430F6" w:rsidP="00182A90">
      <w:pPr>
        <w:spacing w:after="84"/>
        <w:ind w:firstLine="480"/>
        <w:rPr>
          <w:lang w:eastAsia="zh-TW"/>
        </w:rPr>
      </w:pPr>
      <w:r w:rsidRPr="00E430F6">
        <w:rPr>
          <w:rFonts w:eastAsia="宋体" w:hint="eastAsia"/>
        </w:rPr>
        <w:t>因为，</w:t>
      </w:r>
      <w:r w:rsidRPr="00E430F6">
        <w:rPr>
          <w:rFonts w:eastAsia="宋体"/>
        </w:rPr>
        <w:t>having been</w:t>
      </w:r>
      <w:r w:rsidRPr="00E430F6">
        <w:rPr>
          <w:rFonts w:eastAsia="宋体" w:hint="eastAsia"/>
        </w:rPr>
        <w:t>唯一的意义在于表达「已经」的完成状态，而它后面的过去分词</w:t>
      </w:r>
      <w:r w:rsidRPr="00E430F6">
        <w:rPr>
          <w:rFonts w:eastAsia="宋体"/>
        </w:rPr>
        <w:t>trained</w:t>
      </w:r>
      <w:r w:rsidRPr="00E430F6">
        <w:rPr>
          <w:rFonts w:eastAsia="宋体" w:hint="eastAsia"/>
        </w:rPr>
        <w:t>本身除了表示被动语态「被训练」，也可以表达完成状态「已经训练过」，足以取代前面</w:t>
      </w:r>
      <w:r w:rsidRPr="00E430F6">
        <w:rPr>
          <w:rFonts w:eastAsia="宋体"/>
        </w:rPr>
        <w:t>having been</w:t>
      </w:r>
      <w:r w:rsidRPr="00E430F6">
        <w:rPr>
          <w:rFonts w:eastAsia="宋体" w:hint="eastAsia"/>
        </w:rPr>
        <w:t>的意思。再从词类上观察，</w:t>
      </w:r>
      <w:r w:rsidRPr="00E430F6">
        <w:rPr>
          <w:rFonts w:eastAsia="宋体"/>
        </w:rPr>
        <w:t>trained</w:t>
      </w:r>
      <w:r w:rsidRPr="00E430F6">
        <w:rPr>
          <w:rFonts w:eastAsia="宋体" w:hint="eastAsia"/>
        </w:rPr>
        <w:t>是过去分词、</w:t>
      </w:r>
      <w:r w:rsidRPr="00E430F6">
        <w:rPr>
          <w:rFonts w:eastAsia="宋体"/>
        </w:rPr>
        <w:t>having been trained</w:t>
      </w:r>
      <w:r w:rsidRPr="00E430F6">
        <w:rPr>
          <w:rFonts w:eastAsia="宋体" w:hint="eastAsia"/>
        </w:rPr>
        <w:t>是现在分词，同样都可以当</w:t>
      </w:r>
      <w:r w:rsidR="00F83A9C">
        <w:rPr>
          <w:rFonts w:eastAsia="宋体" w:hint="eastAsia"/>
        </w:rPr>
        <w:t>分词结构</w:t>
      </w:r>
      <w:r w:rsidRPr="00E430F6">
        <w:rPr>
          <w:rFonts w:eastAsia="宋体" w:hint="eastAsia"/>
        </w:rPr>
        <w:t>使用。所以，不论是字意还是文法功能，在</w:t>
      </w:r>
      <w:r w:rsidR="00F83A9C">
        <w:rPr>
          <w:rFonts w:eastAsia="宋体" w:hint="eastAsia"/>
        </w:rPr>
        <w:t>分词结构</w:t>
      </w:r>
      <w:r w:rsidRPr="00E430F6">
        <w:rPr>
          <w:rFonts w:eastAsia="宋体" w:hint="eastAsia"/>
        </w:rPr>
        <w:t>中的</w:t>
      </w:r>
      <w:r w:rsidRPr="00E430F6">
        <w:rPr>
          <w:rFonts w:eastAsia="宋体"/>
        </w:rPr>
        <w:t>having been trained</w:t>
      </w:r>
      <w:r w:rsidRPr="00E430F6">
        <w:rPr>
          <w:rFonts w:eastAsia="宋体" w:hint="eastAsia"/>
        </w:rPr>
        <w:t>与</w:t>
      </w:r>
      <w:r w:rsidRPr="00E430F6">
        <w:rPr>
          <w:rFonts w:eastAsia="宋体"/>
        </w:rPr>
        <w:t>trained</w:t>
      </w:r>
      <w:r w:rsidRPr="00E430F6">
        <w:rPr>
          <w:rFonts w:eastAsia="宋体" w:hint="eastAsia"/>
        </w:rPr>
        <w:t>都是一样的。</w:t>
      </w:r>
    </w:p>
    <w:p w:rsidR="00DD2927" w:rsidRDefault="00E430F6" w:rsidP="00182A90">
      <w:pPr>
        <w:spacing w:after="84"/>
        <w:ind w:firstLine="480"/>
        <w:rPr>
          <w:lang w:eastAsia="zh-TW"/>
        </w:rPr>
      </w:pPr>
      <w:r w:rsidRPr="00E430F6">
        <w:rPr>
          <w:rFonts w:eastAsia="宋体" w:hint="eastAsia"/>
        </w:rPr>
        <w:t>如果</w:t>
      </w:r>
      <w:r w:rsidRPr="00E430F6">
        <w:rPr>
          <w:rFonts w:eastAsia="宋体"/>
        </w:rPr>
        <w:t>having been + Ven</w:t>
      </w:r>
      <w:r w:rsidRPr="00E430F6">
        <w:rPr>
          <w:rFonts w:eastAsia="宋体" w:hint="eastAsia"/>
        </w:rPr>
        <w:t>是当动名词词组使用，那么</w:t>
      </w:r>
      <w:r w:rsidRPr="00E430F6">
        <w:rPr>
          <w:rFonts w:eastAsia="宋体"/>
        </w:rPr>
        <w:t>having been</w:t>
      </w:r>
      <w:r w:rsidRPr="00E430F6">
        <w:rPr>
          <w:rFonts w:eastAsia="宋体" w:hint="eastAsia"/>
        </w:rPr>
        <w:t>具有不可或缺的词类变化功能、不得省略。例如：</w:t>
      </w:r>
    </w:p>
    <w:p w:rsidR="00785232" w:rsidRPr="00785232" w:rsidRDefault="00E430F6" w:rsidP="00182A90">
      <w:pPr>
        <w:spacing w:after="84"/>
        <w:ind w:firstLine="480"/>
        <w:rPr>
          <w:lang w:eastAsia="zh-TW"/>
        </w:rPr>
      </w:pPr>
      <w:r w:rsidRPr="00E430F6">
        <w:rPr>
          <w:rFonts w:eastAsia="宋体"/>
        </w:rPr>
        <w:t xml:space="preserve">[After it had been robbed five times], the store finally </w:t>
      </w:r>
      <w:r w:rsidRPr="00E430F6">
        <w:rPr>
          <w:rFonts w:eastAsia="宋体"/>
          <w:u w:val="single"/>
        </w:rPr>
        <w:t>installed</w:t>
      </w:r>
      <w:r w:rsidRPr="00E430F6">
        <w:rPr>
          <w:rFonts w:eastAsia="宋体"/>
        </w:rPr>
        <w:t xml:space="preserve"> a security system.</w:t>
      </w:r>
    </w:p>
    <w:p w:rsidR="00DD2927" w:rsidRDefault="00E430F6" w:rsidP="00182A90">
      <w:pPr>
        <w:pStyle w:val="Preface"/>
        <w:spacing w:after="84"/>
        <w:ind w:firstLine="480"/>
        <w:rPr>
          <w:lang w:eastAsia="zh-TW"/>
        </w:rPr>
      </w:pPr>
      <w:r w:rsidRPr="00E430F6">
        <w:rPr>
          <w:rFonts w:hint="eastAsia"/>
        </w:rPr>
        <w:t>在遭抢五次之后，这家商店终于装设了保全系统。</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installed</w:t>
      </w:r>
      <w:r w:rsidRPr="00E430F6">
        <w:rPr>
          <w:rFonts w:eastAsia="宋体" w:hint="eastAsia"/>
        </w:rPr>
        <w:t>的时间。副词</w:t>
      </w:r>
      <w:r w:rsidR="00BF5096">
        <w:rPr>
          <w:rFonts w:eastAsia="宋体" w:hint="eastAsia"/>
        </w:rPr>
        <w:t>从句</w:t>
      </w:r>
      <w:r w:rsidRPr="00E430F6">
        <w:rPr>
          <w:rFonts w:eastAsia="宋体" w:hint="eastAsia"/>
        </w:rPr>
        <w:t>的主词与主要</w:t>
      </w:r>
      <w:r w:rsidR="00BF5096">
        <w:rPr>
          <w:rFonts w:eastAsia="宋体" w:hint="eastAsia"/>
        </w:rPr>
        <w:t>从句</w:t>
      </w:r>
      <w:r w:rsidRPr="00E430F6">
        <w:rPr>
          <w:rFonts w:eastAsia="宋体" w:hint="eastAsia"/>
        </w:rPr>
        <w:t>相同，可以省略。动词</w:t>
      </w:r>
      <w:r w:rsidRPr="00E430F6">
        <w:rPr>
          <w:rFonts w:eastAsia="宋体"/>
        </w:rPr>
        <w:t>had been</w:t>
      </w:r>
      <w:r w:rsidRPr="00E430F6">
        <w:rPr>
          <w:rFonts w:eastAsia="宋体" w:hint="eastAsia"/>
        </w:rPr>
        <w:t>因为后面有过去分词</w:t>
      </w:r>
      <w:r w:rsidRPr="00E430F6">
        <w:rPr>
          <w:rFonts w:eastAsia="宋体"/>
        </w:rPr>
        <w:t>robbed</w:t>
      </w:r>
      <w:r w:rsidRPr="00E430F6">
        <w:rPr>
          <w:rFonts w:eastAsia="宋体" w:hint="eastAsia"/>
        </w:rPr>
        <w:t>，本来可以选择省略掉</w:t>
      </w:r>
      <w:r w:rsidRPr="00E430F6">
        <w:rPr>
          <w:rFonts w:eastAsia="宋体"/>
        </w:rPr>
        <w:t>had been</w:t>
      </w:r>
      <w:r w:rsidRPr="00E430F6">
        <w:rPr>
          <w:rFonts w:eastAsia="宋体" w:hint="eastAsia"/>
        </w:rPr>
        <w:t>、只留下</w:t>
      </w:r>
      <w:r w:rsidRPr="00E430F6">
        <w:rPr>
          <w:rFonts w:eastAsia="宋体"/>
        </w:rPr>
        <w:t>robbed</w:t>
      </w:r>
      <w:r w:rsidRPr="00E430F6">
        <w:rPr>
          <w:rFonts w:eastAsia="宋体" w:hint="eastAsia"/>
        </w:rPr>
        <w:t>来做</w:t>
      </w:r>
      <w:r w:rsidR="00F83A9C">
        <w:rPr>
          <w:rFonts w:eastAsia="宋体" w:hint="eastAsia"/>
        </w:rPr>
        <w:t>分词结构</w:t>
      </w:r>
      <w:r w:rsidRPr="00E430F6">
        <w:rPr>
          <w:rFonts w:eastAsia="宋体" w:hint="eastAsia"/>
        </w:rPr>
        <w:t>。但是如果选择要留下连接词</w:t>
      </w:r>
      <w:r w:rsidRPr="00E430F6">
        <w:rPr>
          <w:rFonts w:eastAsia="宋体"/>
        </w:rPr>
        <w:t>after</w:t>
      </w:r>
      <w:r w:rsidRPr="00E430F6">
        <w:rPr>
          <w:rFonts w:eastAsia="宋体" w:hint="eastAsia"/>
        </w:rPr>
        <w:t>，它就会转变为介系词。在介系词</w:t>
      </w:r>
      <w:r w:rsidRPr="00E430F6">
        <w:rPr>
          <w:rFonts w:eastAsia="宋体"/>
        </w:rPr>
        <w:t>after</w:t>
      </w:r>
      <w:r w:rsidRPr="00E430F6">
        <w:rPr>
          <w:rFonts w:eastAsia="宋体" w:hint="eastAsia"/>
        </w:rPr>
        <w:t>后面连带也就需要名词类当它的</w:t>
      </w:r>
      <w:r w:rsidR="009D20F5">
        <w:rPr>
          <w:rFonts w:eastAsia="宋体" w:hint="eastAsia"/>
        </w:rPr>
        <w:t>受词（宾语）</w:t>
      </w:r>
      <w:r w:rsidRPr="00E430F6">
        <w:rPr>
          <w:rFonts w:eastAsia="宋体" w:hint="eastAsia"/>
        </w:rPr>
        <w:t>。过去分词</w:t>
      </w:r>
      <w:r w:rsidRPr="00E430F6">
        <w:rPr>
          <w:rFonts w:eastAsia="宋体"/>
        </w:rPr>
        <w:t>robbed</w:t>
      </w:r>
      <w:r w:rsidRPr="00E430F6">
        <w:rPr>
          <w:rFonts w:eastAsia="宋体" w:hint="eastAsia"/>
        </w:rPr>
        <w:t>有表示被动语态「被抢」的功能，需要保留。这时候就得在</w:t>
      </w:r>
      <w:r w:rsidRPr="00E430F6">
        <w:rPr>
          <w:rFonts w:eastAsia="宋体"/>
        </w:rPr>
        <w:t>had been</w:t>
      </w:r>
      <w:r w:rsidRPr="00E430F6">
        <w:rPr>
          <w:rFonts w:eastAsia="宋体" w:hint="eastAsia"/>
        </w:rPr>
        <w:t>后面加上</w:t>
      </w:r>
      <w:r w:rsidRPr="00E430F6">
        <w:rPr>
          <w:rFonts w:eastAsia="宋体"/>
        </w:rPr>
        <w:t>-ing</w:t>
      </w:r>
      <w:r w:rsidRPr="00E430F6">
        <w:rPr>
          <w:rFonts w:eastAsia="宋体" w:hint="eastAsia"/>
        </w:rPr>
        <w:t>，成为</w:t>
      </w:r>
      <w:r w:rsidRPr="00E430F6">
        <w:rPr>
          <w:rFonts w:eastAsia="宋体"/>
        </w:rPr>
        <w:t>having been robbed</w:t>
      </w:r>
      <w:r w:rsidRPr="00E430F6">
        <w:rPr>
          <w:rFonts w:eastAsia="宋体" w:hint="eastAsia"/>
        </w:rPr>
        <w:t>这个动名词词组，才能够当作介系词</w:t>
      </w:r>
      <w:r w:rsidRPr="00E430F6">
        <w:rPr>
          <w:rFonts w:eastAsia="宋体"/>
        </w:rPr>
        <w:t>after</w:t>
      </w:r>
      <w:r w:rsidRPr="00E430F6">
        <w:rPr>
          <w:rFonts w:eastAsia="宋体" w:hint="eastAsia"/>
        </w:rPr>
        <w:t>的</w:t>
      </w:r>
      <w:r w:rsidR="009D20F5">
        <w:rPr>
          <w:rFonts w:eastAsia="宋体" w:hint="eastAsia"/>
        </w:rPr>
        <w:t>受词（宾语）</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[After having been robbed five times], the store finally </w:t>
      </w:r>
      <w:r w:rsidRPr="00E430F6">
        <w:rPr>
          <w:rFonts w:eastAsia="宋体"/>
          <w:u w:val="single"/>
        </w:rPr>
        <w:t>installed</w:t>
      </w:r>
      <w:r w:rsidRPr="00E430F6">
        <w:rPr>
          <w:rFonts w:eastAsia="宋体"/>
        </w:rPr>
        <w:t xml:space="preserve"> a security system.</w:t>
      </w:r>
    </w:p>
    <w:p w:rsidR="00EA57E3" w:rsidRDefault="00E430F6" w:rsidP="00182A90">
      <w:pPr>
        <w:spacing w:after="84"/>
        <w:ind w:firstLine="480"/>
        <w:rPr>
          <w:lang w:eastAsia="zh-TW"/>
        </w:rPr>
      </w:pPr>
      <w:r w:rsidRPr="00E430F6">
        <w:rPr>
          <w:rFonts w:eastAsia="宋体" w:hint="eastAsia"/>
        </w:rPr>
        <w:t>当然，减化</w:t>
      </w:r>
      <w:r w:rsidR="00BF5096">
        <w:rPr>
          <w:rFonts w:eastAsia="宋体" w:hint="eastAsia"/>
        </w:rPr>
        <w:t>从句</w:t>
      </w:r>
      <w:r w:rsidRPr="00E430F6">
        <w:rPr>
          <w:rFonts w:eastAsia="宋体" w:hint="eastAsia"/>
        </w:rPr>
        <w:t>部分如果省略掉</w:t>
      </w:r>
      <w:r w:rsidRPr="00E430F6">
        <w:rPr>
          <w:rFonts w:eastAsia="宋体"/>
        </w:rPr>
        <w:t>after</w:t>
      </w:r>
      <w:r w:rsidRPr="00E430F6">
        <w:rPr>
          <w:rFonts w:eastAsia="宋体" w:hint="eastAsia"/>
        </w:rPr>
        <w:t>成为</w:t>
      </w:r>
      <w:r w:rsidRPr="00E430F6">
        <w:rPr>
          <w:rFonts w:eastAsia="宋体"/>
        </w:rPr>
        <w:t>having been robbed five times</w:t>
      </w:r>
      <w:r w:rsidRPr="00E430F6">
        <w:rPr>
          <w:rFonts w:eastAsia="宋体" w:hint="eastAsia"/>
        </w:rPr>
        <w:t>，或甚至再省略掉</w:t>
      </w:r>
      <w:r w:rsidRPr="00E430F6">
        <w:rPr>
          <w:rFonts w:eastAsia="宋体"/>
        </w:rPr>
        <w:t>having been</w:t>
      </w:r>
      <w:r w:rsidRPr="00E430F6">
        <w:rPr>
          <w:rFonts w:eastAsia="宋体" w:hint="eastAsia"/>
        </w:rPr>
        <w:t>成为</w:t>
      </w:r>
      <w:r w:rsidRPr="00E430F6">
        <w:rPr>
          <w:rFonts w:eastAsia="宋体"/>
        </w:rPr>
        <w:t>robbed five times</w:t>
      </w:r>
      <w:r w:rsidRPr="00E430F6">
        <w:rPr>
          <w:rFonts w:eastAsia="宋体" w:hint="eastAsia"/>
        </w:rPr>
        <w:t>，意思也都还够清楚。</w:t>
      </w:r>
    </w:p>
    <w:p w:rsidR="00DD2927" w:rsidRDefault="00F83A9C" w:rsidP="00182A90">
      <w:pPr>
        <w:pStyle w:val="4"/>
        <w:spacing w:after="84"/>
        <w:rPr>
          <w:lang w:eastAsia="zh-TW"/>
        </w:rPr>
      </w:pPr>
      <w:r>
        <w:rPr>
          <w:rFonts w:hint="eastAsia"/>
        </w:rPr>
        <w:lastRenderedPageBreak/>
        <w:t>分词结构</w:t>
      </w:r>
      <w:r w:rsidR="00E430F6" w:rsidRPr="00E430F6">
        <w:rPr>
          <w:rFonts w:hint="eastAsia"/>
        </w:rPr>
        <w:t>的位置</w:t>
      </w:r>
    </w:p>
    <w:p w:rsidR="00DD2927" w:rsidRDefault="00F83A9C" w:rsidP="00182A90">
      <w:pPr>
        <w:spacing w:after="84"/>
        <w:ind w:firstLine="480"/>
        <w:rPr>
          <w:lang w:eastAsia="zh-TW"/>
        </w:rPr>
      </w:pPr>
      <w:r>
        <w:rPr>
          <w:rFonts w:eastAsia="宋体" w:hint="eastAsia"/>
        </w:rPr>
        <w:t>分词结构</w:t>
      </w:r>
      <w:r w:rsidR="00E430F6" w:rsidRPr="00E430F6">
        <w:rPr>
          <w:rFonts w:eastAsia="宋体" w:hint="eastAsia"/>
        </w:rPr>
        <w:t>常出现的位置分为句首、句中（主词与动词中间）、句尾三种，通常都需要有逗点和主要</w:t>
      </w:r>
      <w:r w:rsidR="00BF5096">
        <w:rPr>
          <w:rFonts w:eastAsia="宋体" w:hint="eastAsia"/>
        </w:rPr>
        <w:t>从句</w:t>
      </w:r>
      <w:r w:rsidR="00E430F6" w:rsidRPr="00E430F6">
        <w:rPr>
          <w:rFonts w:eastAsia="宋体" w:hint="eastAsia"/>
        </w:rPr>
        <w:t>隔开。以下分别说明：</w:t>
      </w:r>
    </w:p>
    <w:p w:rsidR="00785232" w:rsidRPr="00785232" w:rsidRDefault="00E430F6" w:rsidP="00182A90">
      <w:pPr>
        <w:spacing w:after="84"/>
        <w:ind w:firstLine="480"/>
        <w:rPr>
          <w:lang w:eastAsia="zh-TW"/>
        </w:rPr>
      </w:pPr>
      <w:r w:rsidRPr="00E430F6">
        <w:rPr>
          <w:rFonts w:eastAsia="宋体"/>
        </w:rPr>
        <w:t xml:space="preserve">[Entering the classroom], </w:t>
      </w:r>
      <w:r w:rsidRPr="00E430F6">
        <w:rPr>
          <w:rFonts w:eastAsia="宋体"/>
          <w:u w:val="single"/>
        </w:rPr>
        <w:t>the teacher</w:t>
      </w:r>
      <w:r w:rsidRPr="00E430F6">
        <w:rPr>
          <w:rFonts w:eastAsia="宋体"/>
        </w:rPr>
        <w:t xml:space="preserve">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rsidR="00DD2927" w:rsidRDefault="00E430F6" w:rsidP="00182A90">
      <w:pPr>
        <w:spacing w:after="84"/>
        <w:ind w:firstLine="480"/>
        <w:rPr>
          <w:lang w:eastAsia="zh-TW"/>
        </w:rPr>
      </w:pPr>
      <w:r w:rsidRPr="00E430F6">
        <w:rPr>
          <w:rFonts w:eastAsia="宋体" w:hint="eastAsia"/>
        </w:rPr>
        <w:t>现在分词词组放在句首用逗点隔开，应视为</w:t>
      </w:r>
      <w:r w:rsidR="00F83A9C">
        <w:rPr>
          <w:rFonts w:eastAsia="宋体" w:hint="eastAsia"/>
        </w:rPr>
        <w:t>分词结构</w:t>
      </w:r>
      <w:r w:rsidRPr="00E430F6">
        <w:rPr>
          <w:rFonts w:eastAsia="宋体" w:hint="eastAsia"/>
        </w:rPr>
        <w:t>，也就是下面这个副词</w:t>
      </w:r>
      <w:r w:rsidR="00BF5096">
        <w:rPr>
          <w:rFonts w:eastAsia="宋体" w:hint="eastAsia"/>
        </w:rPr>
        <w:t>从句</w:t>
      </w:r>
      <w:r w:rsidRPr="00E430F6">
        <w:rPr>
          <w:rFonts w:eastAsia="宋体" w:hint="eastAsia"/>
        </w:rPr>
        <w:t>的减化：</w:t>
      </w:r>
    </w:p>
    <w:p w:rsidR="00785232" w:rsidRPr="00785232" w:rsidRDefault="00E430F6" w:rsidP="00182A90">
      <w:pPr>
        <w:spacing w:after="84"/>
        <w:ind w:firstLine="480"/>
        <w:rPr>
          <w:lang w:eastAsia="zh-TW"/>
        </w:rPr>
      </w:pPr>
      <w:r w:rsidRPr="00E430F6">
        <w:rPr>
          <w:rFonts w:eastAsia="宋体"/>
        </w:rPr>
        <w:t xml:space="preserve">[When he entered the classroom], the teacher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rsidR="00DD2927" w:rsidRDefault="00E430F6" w:rsidP="00182A90">
      <w:pPr>
        <w:spacing w:after="84"/>
        <w:ind w:firstLine="480"/>
        <w:rPr>
          <w:lang w:eastAsia="zh-TW"/>
        </w:rPr>
      </w:pPr>
      <w:r w:rsidRPr="00E430F6">
        <w:rPr>
          <w:rFonts w:eastAsia="宋体"/>
        </w:rPr>
        <w:t xml:space="preserve">         </w:t>
      </w:r>
      <w:r w:rsidRPr="00E430F6">
        <w:rPr>
          <w:rFonts w:eastAsia="宋体" w:hint="eastAsia"/>
        </w:rPr>
        <w:t>副词</w:t>
      </w:r>
      <w:r w:rsidR="00BF5096">
        <w:rPr>
          <w:rFonts w:eastAsia="宋体" w:hint="eastAsia"/>
        </w:rPr>
        <w:t>从句</w:t>
      </w:r>
      <w:r w:rsidRPr="00E430F6">
        <w:rPr>
          <w:rFonts w:eastAsia="宋体"/>
        </w:rPr>
        <w:t xml:space="preserve">                      V       O</w:t>
      </w:r>
    </w:p>
    <w:p w:rsidR="00DD2927" w:rsidRDefault="00E430F6" w:rsidP="00182A90">
      <w:pPr>
        <w:spacing w:after="84"/>
        <w:ind w:firstLine="480"/>
        <w:rPr>
          <w:lang w:eastAsia="zh-TW"/>
        </w:rPr>
      </w:pPr>
      <w:r w:rsidRPr="001D5E5C">
        <w:rPr>
          <w:rStyle w:val="af1"/>
          <w:rFonts w:hint="eastAsia"/>
        </w:rPr>
        <w:t>句首位置的分词词组必须有逗点和主要</w:t>
      </w:r>
      <w:r w:rsidR="00BF5096" w:rsidRPr="001D5E5C">
        <w:rPr>
          <w:rStyle w:val="af1"/>
          <w:rFonts w:hint="eastAsia"/>
        </w:rPr>
        <w:t>从句</w:t>
      </w:r>
      <w:r w:rsidRPr="001D5E5C">
        <w:rPr>
          <w:rStyle w:val="af1"/>
          <w:rFonts w:hint="eastAsia"/>
        </w:rPr>
        <w:t>隔开，否则是文法错误。</w:t>
      </w:r>
      <w:r w:rsidRPr="00E430F6">
        <w:rPr>
          <w:rFonts w:eastAsia="宋体" w:hint="eastAsia"/>
        </w:rPr>
        <w:t>放在句中位置就不一定了。分词词组放在句中位置如果没有逗点隔开，很可能是关系</w:t>
      </w:r>
      <w:r w:rsidR="00BF5096">
        <w:rPr>
          <w:rFonts w:eastAsia="宋体" w:hint="eastAsia"/>
        </w:rPr>
        <w:t>从句</w:t>
      </w:r>
      <w:r w:rsidRPr="00E430F6">
        <w:rPr>
          <w:rFonts w:eastAsia="宋体" w:hint="eastAsia"/>
        </w:rPr>
        <w:t>的减化，如下：</w:t>
      </w:r>
    </w:p>
    <w:p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[entering the classroom]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rsidR="00DD2927" w:rsidRDefault="00E430F6" w:rsidP="00182A90">
      <w:pPr>
        <w:pStyle w:val="Preface"/>
        <w:spacing w:after="84"/>
        <w:ind w:firstLine="480"/>
      </w:pPr>
      <w:r w:rsidRPr="00E430F6">
        <w:rPr>
          <w:rFonts w:hint="eastAsia"/>
        </w:rPr>
        <w:t>进入教室的那位老师和学生们打招呼</w:t>
      </w:r>
      <w:r w:rsidR="001D5E5C" w:rsidRPr="00E430F6">
        <w:rPr>
          <w:rFonts w:hint="eastAsia"/>
        </w:rPr>
        <w:t>。</w:t>
      </w:r>
    </w:p>
    <w:p w:rsidR="00DD2927" w:rsidRDefault="00E430F6" w:rsidP="00182A90">
      <w:pPr>
        <w:spacing w:after="84"/>
        <w:ind w:firstLine="480"/>
        <w:rPr>
          <w:lang w:eastAsia="zh-TW"/>
        </w:rPr>
      </w:pPr>
      <w:r w:rsidRPr="00E430F6">
        <w:rPr>
          <w:rFonts w:eastAsia="宋体" w:hint="eastAsia"/>
        </w:rPr>
        <w:t>这个位置的分词词组没有用逗点隔开，是下面这个关系</w:t>
      </w:r>
      <w:r w:rsidR="00BF5096">
        <w:rPr>
          <w:rFonts w:eastAsia="宋体" w:hint="eastAsia"/>
        </w:rPr>
        <w:t>从句</w:t>
      </w:r>
      <w:r w:rsidRPr="00E430F6">
        <w:rPr>
          <w:rFonts w:eastAsia="宋体" w:hint="eastAsia"/>
        </w:rPr>
        <w:t>减化的结果：</w:t>
      </w:r>
    </w:p>
    <w:p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[who entered the classroom]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rsidR="00DD2927" w:rsidRDefault="00E430F6" w:rsidP="00182A90">
      <w:pPr>
        <w:spacing w:after="84"/>
        <w:ind w:firstLine="480"/>
        <w:rPr>
          <w:lang w:eastAsia="zh-TW"/>
        </w:rPr>
      </w:pPr>
      <w:r w:rsidRPr="00E430F6">
        <w:rPr>
          <w:rFonts w:eastAsia="宋体"/>
        </w:rPr>
        <w:t xml:space="preserve">    S            </w:t>
      </w:r>
      <w:r w:rsidRPr="00E430F6">
        <w:rPr>
          <w:rFonts w:eastAsia="宋体" w:hint="eastAsia"/>
        </w:rPr>
        <w:t>关系</w:t>
      </w:r>
      <w:r w:rsidR="00BF5096">
        <w:rPr>
          <w:rFonts w:eastAsia="宋体" w:hint="eastAsia"/>
        </w:rPr>
        <w:t>从句</w:t>
      </w:r>
      <w:r w:rsidRPr="00E430F6">
        <w:rPr>
          <w:rFonts w:eastAsia="宋体"/>
        </w:rPr>
        <w:t xml:space="preserve">          V       O</w:t>
      </w:r>
    </w:p>
    <w:p w:rsidR="00DD2927" w:rsidRDefault="00E430F6" w:rsidP="00182A90">
      <w:pPr>
        <w:spacing w:after="84"/>
        <w:ind w:firstLine="480"/>
        <w:rPr>
          <w:lang w:eastAsia="zh-TW"/>
        </w:rPr>
      </w:pPr>
      <w:r w:rsidRPr="001D5E5C">
        <w:rPr>
          <w:rStyle w:val="af1"/>
          <w:rFonts w:hint="eastAsia"/>
        </w:rPr>
        <w:t>关系</w:t>
      </w:r>
      <w:r w:rsidR="00BF5096" w:rsidRPr="001D5E5C">
        <w:rPr>
          <w:rStyle w:val="af1"/>
          <w:rFonts w:hint="eastAsia"/>
        </w:rPr>
        <w:t>从句</w:t>
      </w:r>
      <w:r w:rsidRPr="001D5E5C">
        <w:rPr>
          <w:rStyle w:val="af1"/>
          <w:rFonts w:hint="eastAsia"/>
        </w:rPr>
        <w:t>（中括号内的部分）没有用逗点隔开，表示它具有指示功能</w:t>
      </w:r>
      <w:r w:rsidRPr="00E430F6">
        <w:rPr>
          <w:rFonts w:eastAsia="宋体" w:hint="eastAsia"/>
        </w:rPr>
        <w:t>，关系代名词</w:t>
      </w:r>
      <w:r w:rsidRPr="00E430F6">
        <w:rPr>
          <w:rFonts w:eastAsia="宋体"/>
        </w:rPr>
        <w:t>who</w:t>
      </w:r>
      <w:r w:rsidRPr="00E430F6">
        <w:rPr>
          <w:rFonts w:eastAsia="宋体" w:hint="eastAsia"/>
        </w:rPr>
        <w:t>可以改写为</w:t>
      </w:r>
      <w:r w:rsidRPr="00E430F6">
        <w:rPr>
          <w:rFonts w:eastAsia="宋体"/>
        </w:rPr>
        <w:t>that</w:t>
      </w:r>
      <w:r w:rsidRPr="00E430F6">
        <w:rPr>
          <w:rFonts w:eastAsia="宋体" w:hint="eastAsia"/>
        </w:rPr>
        <w:t>，整个关系</w:t>
      </w:r>
      <w:r w:rsidR="00BF5096">
        <w:rPr>
          <w:rFonts w:eastAsia="宋体" w:hint="eastAsia"/>
        </w:rPr>
        <w:t>从句</w:t>
      </w:r>
      <w:r w:rsidRPr="00E430F6">
        <w:rPr>
          <w:rFonts w:eastAsia="宋体" w:hint="eastAsia"/>
        </w:rPr>
        <w:t>用于指出是「走进教室的那位老师」。减化为分词词组</w:t>
      </w:r>
      <w:r w:rsidRPr="00E430F6">
        <w:rPr>
          <w:rFonts w:eastAsia="宋体"/>
        </w:rPr>
        <w:t>entering the classroom</w:t>
      </w:r>
      <w:r w:rsidRPr="00E430F6">
        <w:rPr>
          <w:rFonts w:eastAsia="宋体" w:hint="eastAsia"/>
        </w:rPr>
        <w:t>之后仍然具有同样的指示功能。另外，放在句中位置的分词词组如果有一对逗点和主要</w:t>
      </w:r>
      <w:r w:rsidR="00BF5096">
        <w:rPr>
          <w:rFonts w:eastAsia="宋体" w:hint="eastAsia"/>
        </w:rPr>
        <w:t>从句</w:t>
      </w:r>
      <w:r w:rsidRPr="00E430F6">
        <w:rPr>
          <w:rFonts w:eastAsia="宋体" w:hint="eastAsia"/>
        </w:rPr>
        <w:t>隔开，有可能是关系</w:t>
      </w:r>
      <w:r w:rsidR="00BF5096">
        <w:rPr>
          <w:rFonts w:eastAsia="宋体" w:hint="eastAsia"/>
        </w:rPr>
        <w:t>从句</w:t>
      </w:r>
      <w:r w:rsidRPr="00E430F6">
        <w:rPr>
          <w:rFonts w:eastAsia="宋体" w:hint="eastAsia"/>
        </w:rPr>
        <w:t>的减化，也有可能是</w:t>
      </w:r>
      <w:r w:rsidR="00F83A9C">
        <w:rPr>
          <w:rFonts w:eastAsia="宋体" w:hint="eastAsia"/>
        </w:rPr>
        <w:t>分词结构</w:t>
      </w:r>
      <w:r w:rsidRPr="00E430F6">
        <w:rPr>
          <w:rFonts w:eastAsia="宋体" w:hint="eastAsia"/>
        </w:rPr>
        <w:t>（副词</w:t>
      </w:r>
      <w:r w:rsidR="00BF5096">
        <w:rPr>
          <w:rFonts w:eastAsia="宋体" w:hint="eastAsia"/>
        </w:rPr>
        <w:t>从句</w:t>
      </w:r>
      <w:r w:rsidRPr="00E430F6">
        <w:rPr>
          <w:rFonts w:eastAsia="宋体" w:hint="eastAsia"/>
        </w:rPr>
        <w:t>减化）。不过这两种诠释的意思差不多。例如：</w:t>
      </w:r>
    </w:p>
    <w:p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[entering the classroom],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rsidR="00DD2927" w:rsidRDefault="00E430F6" w:rsidP="00182A90">
      <w:pPr>
        <w:pStyle w:val="Preface"/>
        <w:spacing w:after="84"/>
        <w:ind w:firstLine="480"/>
        <w:rPr>
          <w:lang w:eastAsia="zh-TW"/>
        </w:rPr>
      </w:pPr>
      <w:r w:rsidRPr="00E430F6">
        <w:rPr>
          <w:rFonts w:hint="eastAsia"/>
        </w:rPr>
        <w:t>老师走进教室、和学生打招呼。</w:t>
      </w:r>
    </w:p>
    <w:p w:rsidR="00DD2927" w:rsidRDefault="00E430F6" w:rsidP="00182A90">
      <w:pPr>
        <w:spacing w:after="84"/>
        <w:ind w:firstLine="480"/>
        <w:rPr>
          <w:lang w:eastAsia="zh-TW"/>
        </w:rPr>
      </w:pPr>
      <w:r w:rsidRPr="00E430F6">
        <w:rPr>
          <w:rFonts w:eastAsia="宋体" w:hint="eastAsia"/>
        </w:rPr>
        <w:t>句中位置这个分词词组，前后有一对逗点和主要</w:t>
      </w:r>
      <w:r w:rsidR="00BF5096">
        <w:rPr>
          <w:rFonts w:eastAsia="宋体" w:hint="eastAsia"/>
        </w:rPr>
        <w:t>从句</w:t>
      </w:r>
      <w:r w:rsidRPr="00E430F6">
        <w:rPr>
          <w:rFonts w:eastAsia="宋体" w:hint="eastAsia"/>
        </w:rPr>
        <w:t>隔开。这时候它有可能是不具指示功能的关系</w:t>
      </w:r>
      <w:r w:rsidR="00BF5096">
        <w:rPr>
          <w:rFonts w:eastAsia="宋体" w:hint="eastAsia"/>
        </w:rPr>
        <w:t>从句</w:t>
      </w:r>
      <w:r w:rsidRPr="00E430F6">
        <w:rPr>
          <w:rFonts w:eastAsia="宋体"/>
        </w:rPr>
        <w:t>who entered the classroom</w:t>
      </w:r>
      <w:r w:rsidRPr="00E430F6">
        <w:rPr>
          <w:rFonts w:eastAsia="宋体" w:hint="eastAsia"/>
        </w:rPr>
        <w:t>的减化、修饰先行词</w:t>
      </w:r>
      <w:r w:rsidRPr="00E430F6">
        <w:rPr>
          <w:rFonts w:eastAsia="宋体"/>
        </w:rPr>
        <w:t>the teacher</w:t>
      </w:r>
      <w:r w:rsidRPr="00E430F6">
        <w:rPr>
          <w:rFonts w:eastAsia="宋体" w:hint="eastAsia"/>
        </w:rPr>
        <w:t>，也有可能是时间副词</w:t>
      </w:r>
      <w:r w:rsidR="00BF5096">
        <w:rPr>
          <w:rFonts w:eastAsia="宋体" w:hint="eastAsia"/>
        </w:rPr>
        <w:t>从句</w:t>
      </w:r>
      <w:r w:rsidRPr="00E430F6">
        <w:rPr>
          <w:rFonts w:eastAsia="宋体"/>
        </w:rPr>
        <w:t>when he entered the classroom</w:t>
      </w:r>
      <w:r w:rsidRPr="00E430F6">
        <w:rPr>
          <w:rFonts w:eastAsia="宋体" w:hint="eastAsia"/>
        </w:rPr>
        <w:t>减化为</w:t>
      </w:r>
      <w:r w:rsidR="00F83A9C">
        <w:rPr>
          <w:rFonts w:eastAsia="宋体" w:hint="eastAsia"/>
        </w:rPr>
        <w:t>分词结构</w:t>
      </w:r>
      <w:r w:rsidRPr="00E430F6">
        <w:rPr>
          <w:rFonts w:eastAsia="宋体" w:hint="eastAsia"/>
        </w:rPr>
        <w:t>，修饰动词</w:t>
      </w:r>
      <w:r w:rsidRPr="00E430F6">
        <w:rPr>
          <w:rFonts w:eastAsia="宋体"/>
        </w:rPr>
        <w:t>entered</w:t>
      </w:r>
      <w:r w:rsidRPr="00E430F6">
        <w:rPr>
          <w:rFonts w:eastAsia="宋体" w:hint="eastAsia"/>
        </w:rPr>
        <w:t>的时间。不过，这两种诠释的意思差不了太多，虽然稍有模棱两可之嫌但还可以接受。</w:t>
      </w:r>
    </w:p>
    <w:p w:rsidR="00DD2927" w:rsidRDefault="00E430F6" w:rsidP="00182A90">
      <w:pPr>
        <w:spacing w:after="84"/>
        <w:ind w:firstLine="480"/>
        <w:rPr>
          <w:lang w:eastAsia="zh-TW"/>
        </w:rPr>
      </w:pPr>
      <w:r w:rsidRPr="00E430F6">
        <w:rPr>
          <w:rFonts w:eastAsia="宋体" w:hint="eastAsia"/>
        </w:rPr>
        <w:t>分词词组放在句尾位置，如果没有逗点和主要</w:t>
      </w:r>
      <w:r w:rsidR="00BF5096">
        <w:rPr>
          <w:rFonts w:eastAsia="宋体" w:hint="eastAsia"/>
        </w:rPr>
        <w:t>从句</w:t>
      </w:r>
      <w:r w:rsidRPr="00E430F6">
        <w:rPr>
          <w:rFonts w:eastAsia="宋体" w:hint="eastAsia"/>
        </w:rPr>
        <w:t>隔开，有可能是</w:t>
      </w:r>
      <w:r w:rsidR="009D20F5">
        <w:rPr>
          <w:rFonts w:eastAsia="宋体" w:hint="eastAsia"/>
        </w:rPr>
        <w:t>受词（宾语）</w:t>
      </w:r>
      <w:r w:rsidRPr="00E430F6">
        <w:rPr>
          <w:rFonts w:eastAsia="宋体" w:hint="eastAsia"/>
        </w:rPr>
        <w:t>补语，如下：</w:t>
      </w:r>
    </w:p>
    <w:p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 xml:space="preserve"> </w:t>
      </w:r>
      <w:r w:rsidRPr="00E430F6">
        <w:rPr>
          <w:rFonts w:eastAsia="宋体"/>
          <w:u w:val="single"/>
        </w:rPr>
        <w:t>entering the classroom</w:t>
      </w:r>
      <w:r w:rsidRPr="00E430F6">
        <w:rPr>
          <w:rFonts w:eastAsia="宋体"/>
        </w:rPr>
        <w:t>.</w:t>
      </w:r>
    </w:p>
    <w:p w:rsidR="00785232" w:rsidRPr="00785232" w:rsidRDefault="00E430F6" w:rsidP="00182A90">
      <w:pPr>
        <w:pStyle w:val="Preface"/>
        <w:spacing w:after="84"/>
        <w:ind w:firstLine="480"/>
        <w:rPr>
          <w:lang w:eastAsia="zh-TW"/>
        </w:rPr>
      </w:pPr>
      <w:r w:rsidRPr="00E430F6">
        <w:t xml:space="preserve">    S    </w:t>
      </w:r>
      <w:r w:rsidR="001D5E5C">
        <w:rPr>
          <w:rFonts w:hint="eastAsia"/>
        </w:rPr>
        <w:t xml:space="preserve"> </w:t>
      </w:r>
      <w:r w:rsidRPr="00E430F6">
        <w:t xml:space="preserve">   V      </w:t>
      </w:r>
      <w:r w:rsidR="001D5E5C">
        <w:rPr>
          <w:rFonts w:hint="eastAsia"/>
        </w:rPr>
        <w:t xml:space="preserve"> </w:t>
      </w:r>
      <w:r w:rsidRPr="00E430F6">
        <w:t xml:space="preserve"> O             C</w:t>
      </w:r>
    </w:p>
    <w:p w:rsidR="00DD2927" w:rsidRDefault="00E430F6" w:rsidP="00182A90">
      <w:pPr>
        <w:pStyle w:val="Preface"/>
        <w:spacing w:after="84"/>
        <w:ind w:firstLine="480"/>
        <w:rPr>
          <w:lang w:eastAsia="zh-TW"/>
        </w:rPr>
      </w:pPr>
      <w:r w:rsidRPr="00E430F6">
        <w:rPr>
          <w:rFonts w:hint="eastAsia"/>
        </w:rPr>
        <w:t>老师和走进教室的学生们打招呼。</w:t>
      </w:r>
    </w:p>
    <w:p w:rsidR="00DD2927" w:rsidRDefault="00E430F6" w:rsidP="00182A90">
      <w:pPr>
        <w:spacing w:after="84"/>
        <w:ind w:firstLine="480"/>
        <w:rPr>
          <w:lang w:eastAsia="zh-TW"/>
        </w:rPr>
      </w:pPr>
      <w:r w:rsidRPr="00E430F6">
        <w:rPr>
          <w:rFonts w:eastAsia="宋体" w:hint="eastAsia"/>
        </w:rPr>
        <w:lastRenderedPageBreak/>
        <w:t>句尾的</w:t>
      </w:r>
      <w:r w:rsidRPr="00E430F6">
        <w:rPr>
          <w:rFonts w:eastAsia="宋体"/>
        </w:rPr>
        <w:t>entering the classroom</w:t>
      </w:r>
      <w:r w:rsidRPr="00E430F6">
        <w:rPr>
          <w:rFonts w:eastAsia="宋体" w:hint="eastAsia"/>
        </w:rPr>
        <w:t>这个分词词组没有逗点隔开，是主要</w:t>
      </w:r>
      <w:r w:rsidR="00BF5096">
        <w:rPr>
          <w:rFonts w:eastAsia="宋体" w:hint="eastAsia"/>
        </w:rPr>
        <w:t>从句</w:t>
      </w:r>
      <w:r w:rsidRPr="00E430F6">
        <w:rPr>
          <w:rFonts w:eastAsia="宋体" w:hint="eastAsia"/>
        </w:rPr>
        <w:t>的元素之一：</w:t>
      </w:r>
      <w:r w:rsidR="009D20F5">
        <w:rPr>
          <w:rFonts w:eastAsia="宋体" w:hint="eastAsia"/>
        </w:rPr>
        <w:t>受词（宾语）</w:t>
      </w:r>
      <w:r w:rsidRPr="00E430F6">
        <w:rPr>
          <w:rFonts w:eastAsia="宋体" w:hint="eastAsia"/>
        </w:rPr>
        <w:t>补语，形容的对像是</w:t>
      </w:r>
      <w:r w:rsidR="009D20F5">
        <w:rPr>
          <w:rFonts w:eastAsia="宋体" w:hint="eastAsia"/>
        </w:rPr>
        <w:t>受词（宾语）</w:t>
      </w:r>
      <w:r w:rsidRPr="00E430F6">
        <w:rPr>
          <w:rFonts w:eastAsia="宋体"/>
        </w:rPr>
        <w:t>the students</w:t>
      </w:r>
      <w:r w:rsidRPr="00E430F6">
        <w:rPr>
          <w:rFonts w:eastAsia="宋体" w:hint="eastAsia"/>
        </w:rPr>
        <w:t>。这时候，「走进教室」的不再是老师、变成是学生们。</w:t>
      </w:r>
    </w:p>
    <w:p w:rsidR="00DD2927" w:rsidRDefault="00E430F6" w:rsidP="00182A90">
      <w:pPr>
        <w:spacing w:after="84"/>
        <w:ind w:firstLine="480"/>
        <w:rPr>
          <w:lang w:eastAsia="zh-TW"/>
        </w:rPr>
      </w:pPr>
      <w:r w:rsidRPr="00E430F6">
        <w:rPr>
          <w:rFonts w:eastAsia="宋体" w:hint="eastAsia"/>
        </w:rPr>
        <w:t>句尾位置的分词词组如果有逗点隔开，仍然要当作</w:t>
      </w:r>
      <w:r w:rsidR="00F83A9C">
        <w:rPr>
          <w:rFonts w:eastAsia="宋体" w:hint="eastAsia"/>
        </w:rPr>
        <w:t>分词结构</w:t>
      </w:r>
      <w:r w:rsidRPr="00E430F6">
        <w:rPr>
          <w:rFonts w:eastAsia="宋体" w:hint="eastAsia"/>
        </w:rPr>
        <w:t>看待，也就是副词</w:t>
      </w:r>
      <w:r w:rsidR="00BF5096">
        <w:rPr>
          <w:rFonts w:eastAsia="宋体" w:hint="eastAsia"/>
        </w:rPr>
        <w:t>从句</w:t>
      </w:r>
      <w:r w:rsidRPr="00E430F6">
        <w:rPr>
          <w:rFonts w:eastAsia="宋体" w:hint="eastAsia"/>
        </w:rPr>
        <w:t>的减化。例如：</w:t>
      </w:r>
    </w:p>
    <w:p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 [entering the classroom].</w:t>
      </w:r>
    </w:p>
    <w:p w:rsidR="00785232" w:rsidRPr="00785232" w:rsidRDefault="00E430F6" w:rsidP="00182A90">
      <w:pPr>
        <w:pStyle w:val="Preface"/>
        <w:spacing w:after="84"/>
        <w:ind w:firstLine="480"/>
        <w:rPr>
          <w:lang w:eastAsia="zh-TW"/>
        </w:rPr>
      </w:pPr>
      <w:r w:rsidRPr="00E430F6">
        <w:t xml:space="preserve"> </w:t>
      </w:r>
      <w:r w:rsidR="001D5E5C">
        <w:rPr>
          <w:rFonts w:hint="eastAsia"/>
        </w:rPr>
        <w:t xml:space="preserve"> </w:t>
      </w:r>
      <w:r w:rsidRPr="00E430F6">
        <w:t xml:space="preserve">   S       V       O        </w:t>
      </w:r>
      <w:r w:rsidRPr="00E430F6">
        <w:rPr>
          <w:rFonts w:hint="eastAsia"/>
        </w:rPr>
        <w:t>减化副词</w:t>
      </w:r>
      <w:r w:rsidR="00BF5096">
        <w:rPr>
          <w:rFonts w:hint="eastAsia"/>
        </w:rPr>
        <w:t>从句</w:t>
      </w:r>
    </w:p>
    <w:p w:rsidR="00DD2927" w:rsidRDefault="00E430F6" w:rsidP="00182A90">
      <w:pPr>
        <w:pStyle w:val="Preface"/>
        <w:spacing w:after="84"/>
        <w:ind w:firstLine="480"/>
        <w:rPr>
          <w:lang w:eastAsia="zh-TW"/>
        </w:rPr>
      </w:pPr>
      <w:r w:rsidRPr="00E430F6">
        <w:rPr>
          <w:rFonts w:hint="eastAsia"/>
        </w:rPr>
        <w:t>老师和学生们打招呼，在他走进教室的时候。</w:t>
      </w:r>
    </w:p>
    <w:p w:rsidR="00EA57E3" w:rsidRDefault="00E430F6" w:rsidP="00182A90">
      <w:pPr>
        <w:spacing w:after="84"/>
        <w:ind w:firstLine="480"/>
        <w:rPr>
          <w:lang w:eastAsia="zh-TW"/>
        </w:rPr>
      </w:pPr>
      <w:r w:rsidRPr="00E430F6">
        <w:rPr>
          <w:rFonts w:eastAsia="宋体" w:hint="eastAsia"/>
        </w:rPr>
        <w:t>这时候，「走进教室」的仍然是老师。中括号内的部分是</w:t>
      </w:r>
      <w:r w:rsidR="00F83A9C">
        <w:rPr>
          <w:rFonts w:eastAsia="宋体" w:hint="eastAsia"/>
        </w:rPr>
        <w:t>分词结构</w:t>
      </w:r>
      <w:r w:rsidRPr="00E430F6">
        <w:rPr>
          <w:rFonts w:eastAsia="宋体" w:hint="eastAsia"/>
        </w:rPr>
        <w:t>，来自下面这个时间副词</w:t>
      </w:r>
      <w:r w:rsidR="00BF5096">
        <w:rPr>
          <w:rFonts w:eastAsia="宋体" w:hint="eastAsia"/>
        </w:rPr>
        <w:t>从句</w:t>
      </w:r>
      <w:r w:rsidRPr="00E430F6">
        <w:rPr>
          <w:rFonts w:eastAsia="宋体" w:hint="eastAsia"/>
        </w:rPr>
        <w:t>的减化：</w:t>
      </w:r>
      <w:r w:rsidRPr="00E430F6">
        <w:rPr>
          <w:rFonts w:eastAsia="宋体"/>
        </w:rPr>
        <w:t>when he entered the classroom</w:t>
      </w:r>
      <w:r w:rsidRPr="00E430F6">
        <w:rPr>
          <w:rFonts w:eastAsia="宋体" w:hint="eastAsia"/>
        </w:rPr>
        <w:t>，修饰动词</w:t>
      </w:r>
      <w:r w:rsidRPr="00E430F6">
        <w:rPr>
          <w:rFonts w:eastAsia="宋体"/>
        </w:rPr>
        <w:t>greeted</w:t>
      </w:r>
      <w:r w:rsidRPr="00E430F6">
        <w:rPr>
          <w:rFonts w:eastAsia="宋体" w:hint="eastAsia"/>
        </w:rPr>
        <w:t>的时间。</w:t>
      </w:r>
    </w:p>
    <w:p w:rsidR="00DD2927" w:rsidRDefault="00E430F6" w:rsidP="00182A90">
      <w:pPr>
        <w:pStyle w:val="4"/>
        <w:spacing w:after="84"/>
        <w:rPr>
          <w:lang w:eastAsia="zh-TW"/>
        </w:rPr>
      </w:pPr>
      <w:r w:rsidRPr="00E430F6">
        <w:t>Dangling Modifier</w:t>
      </w:r>
      <w:r w:rsidRPr="00E430F6">
        <w:rPr>
          <w:rFonts w:hint="eastAsia"/>
        </w:rPr>
        <w:t>的错误</w:t>
      </w:r>
    </w:p>
    <w:p w:rsidR="00DD2927" w:rsidRDefault="00E430F6" w:rsidP="00182A90">
      <w:pPr>
        <w:spacing w:after="84"/>
        <w:ind w:firstLine="480"/>
        <w:rPr>
          <w:rFonts w:eastAsia="PMingLiU" w:cs="Arial"/>
          <w:lang w:eastAsia="zh-TW"/>
        </w:rPr>
      </w:pPr>
      <w:r w:rsidRPr="001D5E5C">
        <w:rPr>
          <w:rStyle w:val="af1"/>
          <w:rFonts w:hint="eastAsia"/>
        </w:rPr>
        <w:t>写作</w:t>
      </w:r>
      <w:r w:rsidR="00F83A9C">
        <w:rPr>
          <w:rStyle w:val="af1"/>
          <w:rFonts w:hint="eastAsia"/>
        </w:rPr>
        <w:t>分词结构</w:t>
      </w:r>
      <w:r w:rsidRPr="001D5E5C">
        <w:rPr>
          <w:rStyle w:val="af1"/>
          <w:rFonts w:hint="eastAsia"/>
        </w:rPr>
        <w:t>，要特别注意「主词相同」的要求：副词</w:t>
      </w:r>
      <w:r w:rsidR="00BF5096" w:rsidRPr="001D5E5C">
        <w:rPr>
          <w:rStyle w:val="af1"/>
          <w:rFonts w:hint="eastAsia"/>
        </w:rPr>
        <w:t>从句</w:t>
      </w:r>
      <w:r w:rsidRPr="001D5E5C">
        <w:rPr>
          <w:rStyle w:val="af1"/>
          <w:rFonts w:hint="eastAsia"/>
        </w:rPr>
        <w:t>减化为</w:t>
      </w:r>
      <w:r w:rsidR="00F83A9C">
        <w:rPr>
          <w:rStyle w:val="af1"/>
          <w:rFonts w:hint="eastAsia"/>
        </w:rPr>
        <w:t>分词结构</w:t>
      </w:r>
      <w:r w:rsidRPr="001D5E5C">
        <w:rPr>
          <w:rStyle w:val="af1"/>
          <w:rFonts w:hint="eastAsia"/>
        </w:rPr>
        <w:t>，前提是副词</w:t>
      </w:r>
      <w:r w:rsidR="00BF5096" w:rsidRPr="001D5E5C">
        <w:rPr>
          <w:rStyle w:val="af1"/>
          <w:rFonts w:hint="eastAsia"/>
        </w:rPr>
        <w:t>从句</w:t>
      </w:r>
      <w:r w:rsidRPr="001D5E5C">
        <w:rPr>
          <w:rStyle w:val="af1"/>
          <w:rFonts w:hint="eastAsia"/>
        </w:rPr>
        <w:t>的主词必须和主要</w:t>
      </w:r>
      <w:r w:rsidR="00BF5096" w:rsidRPr="001D5E5C">
        <w:rPr>
          <w:rStyle w:val="af1"/>
          <w:rFonts w:hint="eastAsia"/>
        </w:rPr>
        <w:t>从句</w:t>
      </w:r>
      <w:r w:rsidRPr="001D5E5C">
        <w:rPr>
          <w:rStyle w:val="af1"/>
          <w:rFonts w:hint="eastAsia"/>
        </w:rPr>
        <w:t>相同，否则不能省略主词。如果副词</w:t>
      </w:r>
      <w:r w:rsidR="00BF5096" w:rsidRPr="001D5E5C">
        <w:rPr>
          <w:rStyle w:val="af1"/>
          <w:rFonts w:hint="eastAsia"/>
        </w:rPr>
        <w:t>从句</w:t>
      </w:r>
      <w:r w:rsidRPr="001D5E5C">
        <w:rPr>
          <w:rStyle w:val="af1"/>
          <w:rFonts w:hint="eastAsia"/>
        </w:rPr>
        <w:t>的主词和主要</w:t>
      </w:r>
      <w:r w:rsidR="00BF5096" w:rsidRPr="001D5E5C">
        <w:rPr>
          <w:rStyle w:val="af1"/>
          <w:rFonts w:hint="eastAsia"/>
        </w:rPr>
        <w:t>从句</w:t>
      </w:r>
      <w:r w:rsidRPr="001D5E5C">
        <w:rPr>
          <w:rStyle w:val="af1"/>
          <w:rFonts w:hint="eastAsia"/>
        </w:rPr>
        <w:t>并不相同却被省略掉，这是一种最常犯的写作错误，甚至取了一个特别的名称来称呼它：</w:t>
      </w:r>
      <w:r w:rsidRPr="001D5E5C">
        <w:rPr>
          <w:rStyle w:val="af1"/>
        </w:rPr>
        <w:t>dangling modifier</w:t>
      </w:r>
      <w:r w:rsidRPr="001D5E5C">
        <w:rPr>
          <w:rStyle w:val="af1"/>
          <w:rFonts w:hint="eastAsia"/>
        </w:rPr>
        <w:t>「悬荡修饰语」。</w:t>
      </w:r>
      <w:r w:rsidRPr="00E430F6">
        <w:rPr>
          <w:rFonts w:eastAsia="宋体" w:cs="Arial" w:hint="eastAsia"/>
        </w:rPr>
        <w:t>例如：</w:t>
      </w:r>
    </w:p>
    <w:p w:rsidR="00785232" w:rsidRPr="00785232" w:rsidRDefault="00E430F6" w:rsidP="00182A90">
      <w:pPr>
        <w:spacing w:after="84"/>
        <w:ind w:firstLine="480"/>
        <w:rPr>
          <w:rFonts w:eastAsia="PMingLiU" w:cs="Arial"/>
          <w:lang w:eastAsia="zh-TW"/>
        </w:rPr>
      </w:pPr>
      <w:r w:rsidRPr="00E430F6">
        <w:rPr>
          <w:rFonts w:eastAsia="宋体" w:cs="Arial"/>
        </w:rPr>
        <w:t xml:space="preserve">[Trying to keep the boat afloat in the storm], </w:t>
      </w:r>
      <w:r w:rsidRPr="00E430F6">
        <w:rPr>
          <w:rFonts w:eastAsia="宋体" w:cs="Arial"/>
          <w:u w:val="single"/>
        </w:rPr>
        <w:t>a lot of cargo</w:t>
      </w:r>
      <w:r w:rsidRPr="00E430F6">
        <w:rPr>
          <w:rFonts w:eastAsia="宋体" w:cs="Arial"/>
        </w:rPr>
        <w:t xml:space="preserve"> was jettisoned.</w:t>
      </w:r>
      <w:r w:rsidRPr="00E430F6">
        <w:rPr>
          <w:rFonts w:eastAsia="宋体" w:cs="Arial" w:hint="eastAsia"/>
        </w:rPr>
        <w:t>（误）</w:t>
      </w:r>
    </w:p>
    <w:p w:rsidR="00DD2927" w:rsidRDefault="00E430F6" w:rsidP="00182A90">
      <w:pPr>
        <w:pStyle w:val="Preface"/>
        <w:spacing w:after="84"/>
        <w:ind w:firstLine="480"/>
        <w:rPr>
          <w:rFonts w:eastAsia="PMingLiU"/>
          <w:lang w:eastAsia="zh-TW"/>
        </w:rPr>
      </w:pPr>
      <w:r w:rsidRPr="00E430F6">
        <w:rPr>
          <w:rFonts w:hint="eastAsia"/>
        </w:rPr>
        <w:t>为了维持船只在风暴中不</w:t>
      </w:r>
      <w:r w:rsidR="001D5E5C">
        <w:rPr>
          <w:rFonts w:hint="eastAsia"/>
        </w:rPr>
        <w:t>沉</w:t>
      </w:r>
      <w:r w:rsidRPr="00E430F6">
        <w:rPr>
          <w:rFonts w:hint="eastAsia"/>
        </w:rPr>
        <w:t>，许多货物被抛弃掉。</w:t>
      </w:r>
    </w:p>
    <w:p w:rsidR="00DD2927" w:rsidRDefault="00E430F6" w:rsidP="00182A90">
      <w:pPr>
        <w:spacing w:after="84"/>
        <w:ind w:firstLine="480"/>
        <w:rPr>
          <w:rFonts w:eastAsia="PMingLiU" w:cs="Arial"/>
          <w:lang w:eastAsia="zh-TW"/>
        </w:rPr>
      </w:pPr>
      <w:r w:rsidRPr="00E430F6">
        <w:rPr>
          <w:rFonts w:eastAsia="宋体" w:cs="Arial" w:hint="eastAsia"/>
        </w:rPr>
        <w:t>这个句子，中文的意思乍看之下好像可以，其实有很大的问题。中括号内是个副词</w:t>
      </w:r>
      <w:r w:rsidR="00BF5096">
        <w:rPr>
          <w:rFonts w:eastAsia="宋体" w:cs="Arial" w:hint="eastAsia"/>
        </w:rPr>
        <w:t>从句</w:t>
      </w:r>
      <w:r w:rsidRPr="00E430F6">
        <w:rPr>
          <w:rFonts w:eastAsia="宋体" w:cs="Arial" w:hint="eastAsia"/>
        </w:rPr>
        <w:t>减化而来的</w:t>
      </w:r>
      <w:r w:rsidR="00F83A9C">
        <w:rPr>
          <w:rFonts w:eastAsia="宋体" w:cs="Arial" w:hint="eastAsia"/>
        </w:rPr>
        <w:t>分词结构</w:t>
      </w:r>
      <w:r w:rsidRPr="00E430F6">
        <w:rPr>
          <w:rFonts w:eastAsia="宋体" w:cs="Arial" w:hint="eastAsia"/>
        </w:rPr>
        <w:t>。做这种减化有一个先决条件：副词</w:t>
      </w:r>
      <w:r w:rsidR="00BF5096">
        <w:rPr>
          <w:rFonts w:eastAsia="宋体" w:cs="Arial" w:hint="eastAsia"/>
        </w:rPr>
        <w:t>从句</w:t>
      </w:r>
      <w:r w:rsidRPr="00E430F6">
        <w:rPr>
          <w:rFonts w:eastAsia="宋体" w:cs="Arial" w:hint="eastAsia"/>
        </w:rPr>
        <w:t>的主词必须和主要</w:t>
      </w:r>
      <w:r w:rsidR="00BF5096">
        <w:rPr>
          <w:rFonts w:eastAsia="宋体" w:cs="Arial" w:hint="eastAsia"/>
        </w:rPr>
        <w:t>从句</w:t>
      </w:r>
      <w:r w:rsidRPr="00E430F6">
        <w:rPr>
          <w:rFonts w:eastAsia="宋体" w:cs="Arial" w:hint="eastAsia"/>
        </w:rPr>
        <w:t>相同。看一下后面的主要</w:t>
      </w:r>
      <w:r w:rsidR="00BF5096">
        <w:rPr>
          <w:rFonts w:eastAsia="宋体" w:cs="Arial" w:hint="eastAsia"/>
        </w:rPr>
        <w:t>从句</w:t>
      </w:r>
      <w:r w:rsidRPr="00E430F6">
        <w:rPr>
          <w:rFonts w:eastAsia="宋体" w:cs="Arial" w:hint="eastAsia"/>
        </w:rPr>
        <w:t>，它的主词是</w:t>
      </w:r>
      <w:r w:rsidRPr="00E430F6">
        <w:rPr>
          <w:rFonts w:eastAsia="宋体" w:cs="Arial"/>
        </w:rPr>
        <w:t>a lot of cargo</w:t>
      </w:r>
      <w:r w:rsidRPr="00E430F6">
        <w:rPr>
          <w:rFonts w:eastAsia="宋体" w:cs="Arial" w:hint="eastAsia"/>
        </w:rPr>
        <w:t>「许多货物」。如果副词</w:t>
      </w:r>
      <w:r w:rsidR="00BF5096">
        <w:rPr>
          <w:rFonts w:eastAsia="宋体" w:cs="Arial" w:hint="eastAsia"/>
        </w:rPr>
        <w:t>从句</w:t>
      </w:r>
      <w:r w:rsidRPr="00E430F6">
        <w:rPr>
          <w:rFonts w:eastAsia="宋体" w:cs="Arial" w:hint="eastAsia"/>
        </w:rPr>
        <w:t>的主词和主要</w:t>
      </w:r>
      <w:r w:rsidR="00BF5096">
        <w:rPr>
          <w:rFonts w:eastAsia="宋体" w:cs="Arial" w:hint="eastAsia"/>
        </w:rPr>
        <w:t>从句</w:t>
      </w:r>
      <w:r w:rsidRPr="00E430F6">
        <w:rPr>
          <w:rFonts w:eastAsia="宋体" w:cs="Arial" w:hint="eastAsia"/>
        </w:rPr>
        <w:t>相同，那么这个副词</w:t>
      </w:r>
      <w:r w:rsidR="00BF5096">
        <w:rPr>
          <w:rFonts w:eastAsia="宋体" w:cs="Arial" w:hint="eastAsia"/>
        </w:rPr>
        <w:t>从句</w:t>
      </w:r>
      <w:r w:rsidRPr="00E430F6">
        <w:rPr>
          <w:rFonts w:eastAsia="宋体" w:cs="Arial" w:hint="eastAsia"/>
        </w:rPr>
        <w:t>还原的结果就是</w:t>
      </w:r>
      <w:r w:rsidRPr="00E430F6">
        <w:rPr>
          <w:rFonts w:eastAsia="宋体" w:cs="Arial"/>
        </w:rPr>
        <w:t>Because a lot of cargo was trying to keep the boat afloat in the storm</w:t>
      </w:r>
      <w:r w:rsidRPr="00E430F6">
        <w:rPr>
          <w:rFonts w:eastAsia="宋体" w:cs="Arial" w:hint="eastAsia"/>
        </w:rPr>
        <w:t>「因为许多货物努力要维持船只在风暴中不</w:t>
      </w:r>
      <w:r w:rsidR="00E520CB">
        <w:rPr>
          <w:rFonts w:eastAsia="宋体" w:cs="Arial" w:hint="eastAsia"/>
        </w:rPr>
        <w:t>沉</w:t>
      </w:r>
      <w:r w:rsidRPr="00E430F6">
        <w:rPr>
          <w:rFonts w:eastAsia="宋体" w:cs="Arial" w:hint="eastAsia"/>
        </w:rPr>
        <w:t>」，但是这种讲法显然不通：「抢救船只」的主词应该是人、不可能是货物。副词</w:t>
      </w:r>
      <w:r w:rsidR="00BF5096">
        <w:rPr>
          <w:rFonts w:eastAsia="宋体" w:cs="Arial" w:hint="eastAsia"/>
        </w:rPr>
        <w:t>从句</w:t>
      </w:r>
      <w:r w:rsidRPr="00E430F6">
        <w:rPr>
          <w:rFonts w:eastAsia="宋体" w:cs="Arial" w:hint="eastAsia"/>
        </w:rPr>
        <w:t>的主词和主要</w:t>
      </w:r>
      <w:r w:rsidR="00BF5096">
        <w:rPr>
          <w:rFonts w:eastAsia="宋体" w:cs="Arial" w:hint="eastAsia"/>
        </w:rPr>
        <w:t>从句</w:t>
      </w:r>
      <w:r w:rsidRPr="00E430F6">
        <w:rPr>
          <w:rFonts w:eastAsia="宋体" w:cs="Arial" w:hint="eastAsia"/>
        </w:rPr>
        <w:t>的主词明显不同，却仍然减化，造成的结果就是</w:t>
      </w:r>
      <w:r w:rsidR="00F83A9C">
        <w:rPr>
          <w:rFonts w:eastAsia="宋体" w:cs="Arial" w:hint="eastAsia"/>
        </w:rPr>
        <w:t>分词结构</w:t>
      </w:r>
      <w:r w:rsidRPr="00E430F6">
        <w:rPr>
          <w:rFonts w:eastAsia="宋体" w:cs="Arial" w:hint="eastAsia"/>
        </w:rPr>
        <w:t>（中括号内的部分）找不到一个合理的对象可以修饰，因而悬在半空中无法落实。所以这种错误称为「悬荡修饰语」。这种错误可以有几种订正方式。一种是不要减化，恢复原来的副词</w:t>
      </w:r>
      <w:r w:rsidR="00BF5096">
        <w:rPr>
          <w:rFonts w:eastAsia="宋体" w:cs="Arial" w:hint="eastAsia"/>
        </w:rPr>
        <w:t>从句</w:t>
      </w:r>
      <w:r w:rsidRPr="00E430F6">
        <w:rPr>
          <w:rFonts w:eastAsia="宋体" w:cs="Arial" w:hint="eastAsia"/>
        </w:rPr>
        <w:t>、把不一样的主词还原，如下：</w:t>
      </w:r>
    </w:p>
    <w:p w:rsidR="00DD2927" w:rsidRDefault="00E430F6" w:rsidP="00182A90">
      <w:pPr>
        <w:spacing w:after="84"/>
        <w:ind w:firstLine="480"/>
        <w:rPr>
          <w:rFonts w:eastAsia="PMingLiU" w:cs="Arial"/>
          <w:lang w:eastAsia="zh-TW"/>
        </w:rPr>
      </w:pPr>
      <w:r w:rsidRPr="00E430F6">
        <w:rPr>
          <w:rFonts w:eastAsia="宋体" w:cs="Arial"/>
        </w:rPr>
        <w:t xml:space="preserve">[Because </w:t>
      </w:r>
      <w:r w:rsidRPr="00E430F6">
        <w:rPr>
          <w:rFonts w:eastAsia="宋体" w:cs="Arial"/>
          <w:u w:val="single"/>
        </w:rPr>
        <w:t>the sailors</w:t>
      </w:r>
      <w:r w:rsidRPr="00E430F6">
        <w:rPr>
          <w:rFonts w:eastAsia="宋体" w:cs="Arial"/>
        </w:rPr>
        <w:t xml:space="preserve"> were trying to keep the boat afloat in the storm], </w:t>
      </w:r>
      <w:r w:rsidRPr="00E430F6">
        <w:rPr>
          <w:rFonts w:eastAsia="宋体" w:cs="Arial"/>
          <w:u w:val="single"/>
        </w:rPr>
        <w:t>a lot of cargo</w:t>
      </w:r>
      <w:r w:rsidRPr="00E430F6">
        <w:rPr>
          <w:rFonts w:eastAsia="宋体" w:cs="Arial"/>
        </w:rPr>
        <w:t xml:space="preserve"> was jettisoned.</w:t>
      </w:r>
    </w:p>
    <w:p w:rsidR="00DD2927" w:rsidRDefault="00E430F6" w:rsidP="00182A90">
      <w:pPr>
        <w:spacing w:after="84"/>
        <w:ind w:firstLine="480"/>
        <w:rPr>
          <w:rFonts w:eastAsia="PMingLiU" w:cs="Arial"/>
          <w:lang w:eastAsia="zh-TW"/>
        </w:rPr>
      </w:pPr>
      <w:r w:rsidRPr="00E430F6">
        <w:rPr>
          <w:rFonts w:eastAsia="宋体" w:cs="Arial" w:hint="eastAsia"/>
        </w:rPr>
        <w:t>中括号内是个完整的副词</w:t>
      </w:r>
      <w:r w:rsidR="00BF5096">
        <w:rPr>
          <w:rFonts w:eastAsia="宋体" w:cs="Arial" w:hint="eastAsia"/>
        </w:rPr>
        <w:t>从句</w:t>
      </w:r>
      <w:r w:rsidRPr="00E430F6">
        <w:rPr>
          <w:rFonts w:eastAsia="宋体" w:cs="Arial" w:hint="eastAsia"/>
        </w:rPr>
        <w:t>，有连接词</w:t>
      </w:r>
      <w:r w:rsidRPr="00E430F6">
        <w:rPr>
          <w:rFonts w:eastAsia="宋体" w:cs="Arial"/>
        </w:rPr>
        <w:t>because</w:t>
      </w:r>
      <w:r w:rsidRPr="00E430F6">
        <w:rPr>
          <w:rFonts w:eastAsia="宋体" w:cs="Arial" w:hint="eastAsia"/>
        </w:rPr>
        <w:t>引导，主词是</w:t>
      </w:r>
      <w:r w:rsidRPr="00E430F6">
        <w:rPr>
          <w:rFonts w:eastAsia="宋体" w:cs="Arial"/>
        </w:rPr>
        <w:t>the sailors</w:t>
      </w:r>
      <w:r w:rsidRPr="00E430F6">
        <w:rPr>
          <w:rFonts w:eastAsia="宋体" w:cs="Arial" w:hint="eastAsia"/>
        </w:rPr>
        <w:t>「水手们」。后面是主要</w:t>
      </w:r>
      <w:r w:rsidR="00BF5096">
        <w:rPr>
          <w:rFonts w:eastAsia="宋体" w:cs="Arial" w:hint="eastAsia"/>
        </w:rPr>
        <w:t>从句</w:t>
      </w:r>
      <w:r w:rsidRPr="00E430F6">
        <w:rPr>
          <w:rFonts w:eastAsia="宋体" w:cs="Arial" w:hint="eastAsia"/>
        </w:rPr>
        <w:t>，主词是</w:t>
      </w:r>
      <w:r w:rsidRPr="00E430F6">
        <w:rPr>
          <w:rFonts w:eastAsia="宋体" w:cs="Arial"/>
        </w:rPr>
        <w:t>a lot of cargo</w:t>
      </w:r>
      <w:r w:rsidRPr="00E430F6">
        <w:rPr>
          <w:rFonts w:eastAsia="宋体" w:cs="Arial" w:hint="eastAsia"/>
        </w:rPr>
        <w:t>。既然两个</w:t>
      </w:r>
      <w:r w:rsidR="00BF5096">
        <w:rPr>
          <w:rFonts w:eastAsia="宋体" w:cs="Arial" w:hint="eastAsia"/>
        </w:rPr>
        <w:t>从句</w:t>
      </w:r>
      <w:r w:rsidRPr="00E430F6">
        <w:rPr>
          <w:rFonts w:eastAsia="宋体" w:cs="Arial" w:hint="eastAsia"/>
        </w:rPr>
        <w:t>的主词不同，就不要减化。还有一种改法是把主要</w:t>
      </w:r>
      <w:r w:rsidR="00BF5096">
        <w:rPr>
          <w:rFonts w:eastAsia="宋体" w:cs="Arial" w:hint="eastAsia"/>
        </w:rPr>
        <w:t>从句</w:t>
      </w:r>
      <w:r w:rsidRPr="00E430F6">
        <w:rPr>
          <w:rFonts w:eastAsia="宋体" w:cs="Arial" w:hint="eastAsia"/>
        </w:rPr>
        <w:t>改写为采用和副词</w:t>
      </w:r>
      <w:r w:rsidR="00BF5096">
        <w:rPr>
          <w:rFonts w:eastAsia="宋体" w:cs="Arial" w:hint="eastAsia"/>
        </w:rPr>
        <w:t>从句</w:t>
      </w:r>
      <w:r w:rsidRPr="00E430F6">
        <w:rPr>
          <w:rFonts w:eastAsia="宋体" w:cs="Arial" w:hint="eastAsia"/>
        </w:rPr>
        <w:t>相同的主词，就可以减化为</w:t>
      </w:r>
      <w:r w:rsidR="00F83A9C">
        <w:rPr>
          <w:rFonts w:eastAsia="宋体" w:cs="Arial" w:hint="eastAsia"/>
        </w:rPr>
        <w:t>分词结构</w:t>
      </w:r>
      <w:r w:rsidRPr="00E430F6">
        <w:rPr>
          <w:rFonts w:eastAsia="宋体" w:cs="Arial" w:hint="eastAsia"/>
        </w:rPr>
        <w:t>了，如下：</w:t>
      </w:r>
    </w:p>
    <w:p w:rsidR="00785232" w:rsidRPr="00785232" w:rsidRDefault="00E430F6" w:rsidP="00182A90">
      <w:pPr>
        <w:spacing w:after="84"/>
        <w:ind w:firstLine="480"/>
        <w:rPr>
          <w:rFonts w:eastAsia="PMingLiU" w:cs="Arial"/>
          <w:lang w:eastAsia="zh-TW"/>
        </w:rPr>
      </w:pPr>
      <w:r w:rsidRPr="00E430F6">
        <w:rPr>
          <w:rFonts w:eastAsia="宋体" w:cs="Arial"/>
        </w:rPr>
        <w:lastRenderedPageBreak/>
        <w:t xml:space="preserve">[Trying to keep the boat afloat in the storm], </w:t>
      </w:r>
      <w:r w:rsidRPr="00E430F6">
        <w:rPr>
          <w:rFonts w:eastAsia="宋体" w:cs="Arial"/>
          <w:u w:val="single"/>
        </w:rPr>
        <w:t>the sailors</w:t>
      </w:r>
      <w:r w:rsidRPr="00E430F6">
        <w:rPr>
          <w:rFonts w:eastAsia="宋体" w:cs="Arial"/>
        </w:rPr>
        <w:t xml:space="preserve"> jettisoned a lot of cargo.</w:t>
      </w:r>
    </w:p>
    <w:p w:rsidR="00DD2927" w:rsidRDefault="00E430F6" w:rsidP="00182A90">
      <w:pPr>
        <w:spacing w:after="84"/>
        <w:ind w:firstLine="480"/>
        <w:rPr>
          <w:rFonts w:eastAsia="PMingLiU" w:cs="Arial"/>
          <w:lang w:eastAsia="zh-TW"/>
        </w:rPr>
      </w:pPr>
      <w:r w:rsidRPr="00E430F6">
        <w:rPr>
          <w:rFonts w:eastAsia="宋体" w:cs="Arial" w:hint="eastAsia"/>
        </w:rPr>
        <w:t>主要</w:t>
      </w:r>
      <w:r w:rsidR="00BF5096">
        <w:rPr>
          <w:rFonts w:eastAsia="宋体" w:cs="Arial" w:hint="eastAsia"/>
        </w:rPr>
        <w:t>从句</w:t>
      </w:r>
      <w:r w:rsidRPr="00E430F6">
        <w:rPr>
          <w:rFonts w:eastAsia="宋体" w:cs="Arial" w:hint="eastAsia"/>
        </w:rPr>
        <w:t>改为用</w:t>
      </w:r>
      <w:r w:rsidRPr="00E430F6">
        <w:rPr>
          <w:rFonts w:eastAsia="宋体" w:cs="Arial"/>
        </w:rPr>
        <w:t>the sailors</w:t>
      </w:r>
      <w:r w:rsidRPr="00E430F6">
        <w:rPr>
          <w:rFonts w:eastAsia="宋体" w:cs="Arial" w:hint="eastAsia"/>
        </w:rPr>
        <w:t>为主词，和原来那个副词</w:t>
      </w:r>
      <w:r w:rsidR="00BF5096">
        <w:rPr>
          <w:rFonts w:eastAsia="宋体" w:cs="Arial" w:hint="eastAsia"/>
        </w:rPr>
        <w:t>从句</w:t>
      </w:r>
      <w:r w:rsidRPr="00E430F6">
        <w:rPr>
          <w:rFonts w:eastAsia="宋体" w:cs="Arial"/>
        </w:rPr>
        <w:t xml:space="preserve">Because </w:t>
      </w:r>
      <w:r w:rsidRPr="00E430F6">
        <w:rPr>
          <w:rFonts w:eastAsia="宋体" w:cs="Arial"/>
          <w:u w:val="single"/>
        </w:rPr>
        <w:t>the sailors</w:t>
      </w:r>
      <w:r w:rsidRPr="00E430F6">
        <w:rPr>
          <w:rFonts w:eastAsia="宋体" w:cs="Arial"/>
        </w:rPr>
        <w:t xml:space="preserve"> were trying to keep the boat afloat in the storm</w:t>
      </w:r>
      <w:r w:rsidRPr="00E430F6">
        <w:rPr>
          <w:rFonts w:eastAsia="宋体" w:cs="Arial" w:hint="eastAsia"/>
        </w:rPr>
        <w:t>里面的主词相同，这样才可以把副词</w:t>
      </w:r>
      <w:r w:rsidR="00BF5096">
        <w:rPr>
          <w:rFonts w:eastAsia="宋体" w:cs="Arial" w:hint="eastAsia"/>
        </w:rPr>
        <w:t>从句</w:t>
      </w:r>
      <w:r w:rsidRPr="00E430F6">
        <w:rPr>
          <w:rFonts w:eastAsia="宋体" w:cs="Arial" w:hint="eastAsia"/>
        </w:rPr>
        <w:t>减化为上面那个</w:t>
      </w:r>
      <w:r w:rsidR="00F83A9C">
        <w:rPr>
          <w:rFonts w:eastAsia="宋体" w:cs="Arial" w:hint="eastAsia"/>
        </w:rPr>
        <w:t>分词结构</w:t>
      </w:r>
      <w:r w:rsidRPr="00E430F6">
        <w:rPr>
          <w:rFonts w:eastAsia="宋体" w:cs="Arial" w:hint="eastAsia"/>
        </w:rPr>
        <w:t>（中括号内的部分）。再看一个例子：</w:t>
      </w:r>
    </w:p>
    <w:p w:rsidR="00785232" w:rsidRPr="00785232" w:rsidRDefault="00E430F6" w:rsidP="00182A90">
      <w:pPr>
        <w:spacing w:after="84"/>
        <w:ind w:firstLine="480"/>
        <w:rPr>
          <w:rFonts w:eastAsia="PMingLiU" w:cs="Arial"/>
          <w:lang w:eastAsia="zh-TW"/>
        </w:rPr>
      </w:pPr>
      <w:r w:rsidRPr="00E430F6">
        <w:rPr>
          <w:rFonts w:eastAsia="宋体" w:cs="Arial"/>
          <w:u w:val="single"/>
        </w:rPr>
        <w:t>This new medicine</w:t>
      </w:r>
      <w:r w:rsidRPr="00E430F6">
        <w:rPr>
          <w:rFonts w:eastAsia="宋体" w:cs="Arial"/>
        </w:rPr>
        <w:t xml:space="preserve"> cannot really cure a patient</w:t>
      </w:r>
      <w:r w:rsidR="00785232" w:rsidRPr="00785232">
        <w:rPr>
          <w:rFonts w:eastAsia="PMingLiU" w:cs="Arial" w:hint="eastAsia"/>
          <w:lang w:eastAsia="zh-TW"/>
        </w:rPr>
        <w:t xml:space="preserve"> </w:t>
      </w:r>
      <w:r w:rsidRPr="00E430F6">
        <w:rPr>
          <w:rFonts w:eastAsia="宋体" w:cs="Arial"/>
        </w:rPr>
        <w:t>[unless treated in the earliest stages of lung cancer].</w:t>
      </w:r>
      <w:r w:rsidRPr="00E430F6">
        <w:rPr>
          <w:rFonts w:eastAsia="宋体" w:cs="Arial" w:hint="eastAsia"/>
        </w:rPr>
        <w:t>（误）</w:t>
      </w:r>
    </w:p>
    <w:p w:rsidR="00DD2927" w:rsidRDefault="00E430F6" w:rsidP="00182A90">
      <w:pPr>
        <w:pStyle w:val="Preface"/>
        <w:spacing w:after="84"/>
        <w:ind w:firstLine="480"/>
        <w:rPr>
          <w:rFonts w:eastAsia="PMingLiU"/>
          <w:lang w:eastAsia="zh-TW"/>
        </w:rPr>
      </w:pPr>
      <w:r w:rsidRPr="00E430F6">
        <w:rPr>
          <w:rFonts w:hint="eastAsia"/>
        </w:rPr>
        <w:t>这种新药不能真正治好病人，除非在肺癌的最初期就接受治疗。</w:t>
      </w:r>
    </w:p>
    <w:p w:rsidR="00DD2927" w:rsidRDefault="00E430F6" w:rsidP="00182A90">
      <w:pPr>
        <w:spacing w:after="84"/>
        <w:ind w:firstLine="480"/>
        <w:rPr>
          <w:rFonts w:eastAsia="PMingLiU" w:cs="Arial"/>
          <w:lang w:eastAsia="zh-TW"/>
        </w:rPr>
      </w:pPr>
      <w:r w:rsidRPr="00E430F6">
        <w:rPr>
          <w:rFonts w:eastAsia="宋体" w:cs="Arial" w:hint="eastAsia"/>
        </w:rPr>
        <w:t>中文的讲法好像可以接受，但是英文有错误。中括号内的部分是由表示条件的副词</w:t>
      </w:r>
      <w:r w:rsidR="00BF5096">
        <w:rPr>
          <w:rFonts w:eastAsia="宋体" w:cs="Arial" w:hint="eastAsia"/>
        </w:rPr>
        <w:t>从句</w:t>
      </w:r>
      <w:r w:rsidRPr="00E430F6">
        <w:rPr>
          <w:rFonts w:eastAsia="宋体" w:cs="Arial" w:hint="eastAsia"/>
        </w:rPr>
        <w:t>减化而来的</w:t>
      </w:r>
      <w:r w:rsidR="00F83A9C">
        <w:rPr>
          <w:rFonts w:eastAsia="宋体" w:cs="Arial" w:hint="eastAsia"/>
        </w:rPr>
        <w:t>分词结构</w:t>
      </w:r>
      <w:r w:rsidRPr="00E430F6">
        <w:rPr>
          <w:rFonts w:eastAsia="宋体" w:cs="Arial" w:hint="eastAsia"/>
        </w:rPr>
        <w:t>。这种减化的前提是副词</w:t>
      </w:r>
      <w:r w:rsidR="00BF5096">
        <w:rPr>
          <w:rFonts w:eastAsia="宋体" w:cs="Arial" w:hint="eastAsia"/>
        </w:rPr>
        <w:t>从句</w:t>
      </w:r>
      <w:r w:rsidRPr="00E430F6">
        <w:rPr>
          <w:rFonts w:eastAsia="宋体" w:cs="Arial" w:hint="eastAsia"/>
        </w:rPr>
        <w:t>的主词必须和主要</w:t>
      </w:r>
      <w:r w:rsidR="00BF5096">
        <w:rPr>
          <w:rFonts w:eastAsia="宋体" w:cs="Arial" w:hint="eastAsia"/>
        </w:rPr>
        <w:t>从句</w:t>
      </w:r>
      <w:r w:rsidRPr="00E430F6">
        <w:rPr>
          <w:rFonts w:eastAsia="宋体" w:cs="Arial" w:hint="eastAsia"/>
        </w:rPr>
        <w:t>相同。但是主要</w:t>
      </w:r>
      <w:r w:rsidR="00BF5096">
        <w:rPr>
          <w:rFonts w:eastAsia="宋体" w:cs="Arial" w:hint="eastAsia"/>
        </w:rPr>
        <w:t>从句</w:t>
      </w:r>
      <w:r w:rsidRPr="00E430F6">
        <w:rPr>
          <w:rFonts w:eastAsia="宋体" w:cs="Arial" w:hint="eastAsia"/>
        </w:rPr>
        <w:t>的主词是</w:t>
      </w:r>
      <w:r w:rsidRPr="00E430F6">
        <w:rPr>
          <w:rFonts w:eastAsia="宋体" w:cs="Arial"/>
        </w:rPr>
        <w:t>this new medicine</w:t>
      </w:r>
      <w:r w:rsidRPr="00E430F6">
        <w:rPr>
          <w:rFonts w:eastAsia="宋体" w:cs="Arial" w:hint="eastAsia"/>
        </w:rPr>
        <w:t>「这种新药」，如果副词</w:t>
      </w:r>
      <w:r w:rsidR="00BF5096">
        <w:rPr>
          <w:rFonts w:eastAsia="宋体" w:cs="Arial" w:hint="eastAsia"/>
        </w:rPr>
        <w:t>从句</w:t>
      </w:r>
      <w:r w:rsidRPr="00E430F6">
        <w:rPr>
          <w:rFonts w:eastAsia="宋体" w:cs="Arial" w:hint="eastAsia"/>
        </w:rPr>
        <w:t>也是用同样的主词，那么还原回去就是</w:t>
      </w:r>
      <w:r w:rsidRPr="00E430F6">
        <w:rPr>
          <w:rFonts w:eastAsia="宋体" w:cs="Arial"/>
        </w:rPr>
        <w:t>unless this new medicine is treated in the earliest stages of lung cancer</w:t>
      </w:r>
      <w:r w:rsidRPr="00E430F6">
        <w:rPr>
          <w:rFonts w:eastAsia="宋体" w:cs="Arial" w:hint="eastAsia"/>
        </w:rPr>
        <w:t>这个不通的句子（意思是「除非这种新药在肺癌最初期就接受治疗」）：接受治疗的只能是病人、不能是新药。可以修改如下：</w:t>
      </w:r>
    </w:p>
    <w:p w:rsidR="00785232" w:rsidRPr="00785232" w:rsidRDefault="00E430F6" w:rsidP="00182A90">
      <w:pPr>
        <w:spacing w:after="84"/>
        <w:ind w:firstLine="480"/>
        <w:rPr>
          <w:rFonts w:eastAsia="PMingLiU" w:cs="Arial"/>
          <w:lang w:eastAsia="zh-TW"/>
        </w:rPr>
      </w:pPr>
      <w:r w:rsidRPr="00E430F6">
        <w:rPr>
          <w:rFonts w:eastAsia="宋体" w:cs="Arial"/>
          <w:u w:val="single"/>
        </w:rPr>
        <w:t>This new medicine</w:t>
      </w:r>
      <w:r w:rsidRPr="00E430F6">
        <w:rPr>
          <w:rFonts w:eastAsia="宋体" w:cs="Arial"/>
        </w:rPr>
        <w:t xml:space="preserve"> cannot really cure a patient</w:t>
      </w:r>
      <w:r w:rsidR="00785232" w:rsidRPr="00785232">
        <w:rPr>
          <w:rFonts w:eastAsia="PMingLiU" w:cs="Arial" w:hint="eastAsia"/>
          <w:lang w:eastAsia="zh-TW"/>
        </w:rPr>
        <w:t xml:space="preserve"> </w:t>
      </w:r>
      <w:r w:rsidRPr="00E430F6">
        <w:rPr>
          <w:rFonts w:eastAsia="宋体" w:cs="Arial"/>
        </w:rPr>
        <w:t xml:space="preserve">[unless </w:t>
      </w:r>
      <w:r w:rsidRPr="00E430F6">
        <w:rPr>
          <w:rFonts w:eastAsia="宋体" w:cs="Arial"/>
          <w:u w:val="single"/>
        </w:rPr>
        <w:t>administered</w:t>
      </w:r>
      <w:r w:rsidRPr="00E430F6">
        <w:rPr>
          <w:rFonts w:eastAsia="宋体" w:cs="Arial"/>
        </w:rPr>
        <w:t xml:space="preserve"> in the earliest stages of lung cancer].</w:t>
      </w:r>
    </w:p>
    <w:p w:rsidR="00EA57E3" w:rsidRDefault="00E430F6" w:rsidP="00182A90">
      <w:pPr>
        <w:spacing w:after="84"/>
        <w:ind w:firstLine="480"/>
        <w:rPr>
          <w:rFonts w:eastAsia="PMingLiU" w:cs="Arial"/>
          <w:lang w:eastAsia="zh-TW"/>
        </w:rPr>
      </w:pPr>
      <w:r w:rsidRPr="00E430F6">
        <w:rPr>
          <w:rFonts w:eastAsia="宋体" w:cs="Arial" w:hint="eastAsia"/>
        </w:rPr>
        <w:t>这样修改之下，副词</w:t>
      </w:r>
      <w:r w:rsidR="00BF5096">
        <w:rPr>
          <w:rFonts w:eastAsia="宋体" w:cs="Arial" w:hint="eastAsia"/>
        </w:rPr>
        <w:t>从句</w:t>
      </w:r>
      <w:r w:rsidRPr="00E430F6">
        <w:rPr>
          <w:rFonts w:eastAsia="宋体" w:cs="Arial" w:hint="eastAsia"/>
        </w:rPr>
        <w:t>变成</w:t>
      </w:r>
      <w:r w:rsidRPr="00E430F6">
        <w:rPr>
          <w:rFonts w:eastAsia="宋体" w:cs="Arial"/>
        </w:rPr>
        <w:t xml:space="preserve">unless </w:t>
      </w:r>
      <w:r w:rsidRPr="00E430F6">
        <w:rPr>
          <w:rFonts w:eastAsia="宋体" w:cs="Arial"/>
          <w:u w:val="single"/>
        </w:rPr>
        <w:t>it is administered</w:t>
      </w:r>
      <w:r w:rsidRPr="00E430F6">
        <w:rPr>
          <w:rFonts w:eastAsia="宋体" w:cs="Arial"/>
        </w:rPr>
        <w:t xml:space="preserve"> in the earliest stages of lung cancer</w:t>
      </w:r>
      <w:r w:rsidRPr="00E430F6">
        <w:rPr>
          <w:rFonts w:eastAsia="宋体" w:cs="Arial" w:hint="eastAsia"/>
        </w:rPr>
        <w:t>「除非在肺癌的最初期就施用」，主词</w:t>
      </w:r>
      <w:r w:rsidRPr="00E430F6">
        <w:rPr>
          <w:rFonts w:eastAsia="宋体" w:cs="Arial"/>
        </w:rPr>
        <w:t>it</w:t>
      </w:r>
      <w:r w:rsidRPr="00E430F6">
        <w:rPr>
          <w:rFonts w:eastAsia="宋体" w:cs="Arial" w:hint="eastAsia"/>
        </w:rPr>
        <w:t>就是主要</w:t>
      </w:r>
      <w:r w:rsidR="00BF5096">
        <w:rPr>
          <w:rFonts w:eastAsia="宋体" w:cs="Arial" w:hint="eastAsia"/>
        </w:rPr>
        <w:t>从句</w:t>
      </w:r>
      <w:r w:rsidRPr="00E430F6">
        <w:rPr>
          <w:rFonts w:eastAsia="宋体" w:cs="Arial" w:hint="eastAsia"/>
        </w:rPr>
        <w:t>的主词</w:t>
      </w:r>
      <w:r w:rsidRPr="00E430F6">
        <w:rPr>
          <w:rFonts w:eastAsia="宋体" w:cs="Arial"/>
        </w:rPr>
        <w:t>this new madicine</w:t>
      </w:r>
      <w:r w:rsidRPr="00E430F6">
        <w:rPr>
          <w:rFonts w:eastAsia="宋体" w:cs="Arial" w:hint="eastAsia"/>
        </w:rPr>
        <w:t>，如此才能够减化。</w:t>
      </w:r>
    </w:p>
    <w:p w:rsidR="00DD2927" w:rsidRDefault="00E430F6" w:rsidP="00982549">
      <w:pPr>
        <w:pStyle w:val="3"/>
        <w:spacing w:before="126" w:after="126"/>
        <w:rPr>
          <w:lang w:eastAsia="zh-TW"/>
        </w:rPr>
      </w:pPr>
      <w:bookmarkStart w:id="162" w:name="_Toc363483989"/>
      <w:r w:rsidRPr="00E430F6">
        <w:rPr>
          <w:rFonts w:hint="eastAsia"/>
        </w:rPr>
        <w:t>减化为</w:t>
      </w:r>
      <w:r w:rsidRPr="00E430F6">
        <w:t>To V</w:t>
      </w:r>
      <w:bookmarkEnd w:id="162"/>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的动词词组中如果包括语气助动词在内，减化的结果就会变成</w:t>
      </w:r>
      <w:r w:rsidR="00750148">
        <w:rPr>
          <w:rFonts w:eastAsia="宋体" w:hint="eastAsia"/>
        </w:rPr>
        <w:t>动词不定式</w:t>
      </w:r>
      <w:r w:rsidRPr="00E430F6">
        <w:rPr>
          <w:rFonts w:eastAsia="宋体" w:hint="eastAsia"/>
        </w:rPr>
        <w:t>。副词</w:t>
      </w:r>
      <w:r w:rsidR="00BF5096">
        <w:rPr>
          <w:rFonts w:eastAsia="宋体" w:hint="eastAsia"/>
        </w:rPr>
        <w:t>从句</w:t>
      </w:r>
      <w:r w:rsidRPr="00E430F6">
        <w:rPr>
          <w:rFonts w:eastAsia="宋体" w:hint="eastAsia"/>
        </w:rPr>
        <w:t>减化为</w:t>
      </w:r>
      <w:r w:rsidR="00750148">
        <w:rPr>
          <w:rFonts w:eastAsia="宋体" w:hint="eastAsia"/>
        </w:rPr>
        <w:t>动词不定式</w:t>
      </w:r>
      <w:r w:rsidRPr="00E430F6">
        <w:rPr>
          <w:rFonts w:eastAsia="宋体" w:hint="eastAsia"/>
        </w:rPr>
        <w:t>时，情形和减化为</w:t>
      </w:r>
      <w:r w:rsidR="00F83A9C">
        <w:rPr>
          <w:rFonts w:eastAsia="宋体" w:hint="eastAsia"/>
        </w:rPr>
        <w:t>分词结构</w:t>
      </w:r>
      <w:r w:rsidRPr="00E430F6">
        <w:rPr>
          <w:rFonts w:eastAsia="宋体" w:hint="eastAsia"/>
        </w:rPr>
        <w:t>不尽相同。如果是减化为</w:t>
      </w:r>
      <w:r w:rsidR="00F83A9C">
        <w:rPr>
          <w:rFonts w:eastAsia="宋体" w:hint="eastAsia"/>
        </w:rPr>
        <w:t>分词结构</w:t>
      </w:r>
      <w:r w:rsidRPr="00E430F6">
        <w:rPr>
          <w:rFonts w:eastAsia="宋体" w:hint="eastAsia"/>
        </w:rPr>
        <w:t>，那么副词</w:t>
      </w:r>
      <w:r w:rsidR="00BF5096">
        <w:rPr>
          <w:rFonts w:eastAsia="宋体" w:hint="eastAsia"/>
        </w:rPr>
        <w:t>从句</w:t>
      </w:r>
      <w:r w:rsidRPr="00E430F6">
        <w:rPr>
          <w:rFonts w:eastAsia="宋体" w:hint="eastAsia"/>
        </w:rPr>
        <w:t>的主词一定要和主要</w:t>
      </w:r>
      <w:r w:rsidR="00BF5096">
        <w:rPr>
          <w:rFonts w:eastAsia="宋体" w:hint="eastAsia"/>
        </w:rPr>
        <w:t>从句</w:t>
      </w:r>
      <w:r w:rsidRPr="00E430F6">
        <w:rPr>
          <w:rFonts w:eastAsia="宋体" w:hint="eastAsia"/>
        </w:rPr>
        <w:t>的主词相同（如果副词</w:t>
      </w:r>
      <w:r w:rsidR="00BF5096">
        <w:rPr>
          <w:rFonts w:eastAsia="宋体" w:hint="eastAsia"/>
        </w:rPr>
        <w:t>从句</w:t>
      </w:r>
      <w:r w:rsidRPr="00E430F6">
        <w:rPr>
          <w:rFonts w:eastAsia="宋体" w:hint="eastAsia"/>
        </w:rPr>
        <w:t>的主词代表的就是整个主要</w:t>
      </w:r>
      <w:r w:rsidR="00BF5096">
        <w:rPr>
          <w:rFonts w:eastAsia="宋体" w:hint="eastAsia"/>
        </w:rPr>
        <w:t>从句</w:t>
      </w:r>
      <w:r w:rsidRPr="00E430F6">
        <w:rPr>
          <w:rFonts w:eastAsia="宋体" w:hint="eastAsia"/>
        </w:rPr>
        <w:t>，也视为相同）。不过，如果是减化为</w:t>
      </w:r>
      <w:r w:rsidR="00750148">
        <w:rPr>
          <w:rFonts w:eastAsia="宋体" w:hint="eastAsia"/>
        </w:rPr>
        <w:t>动词不定式</w:t>
      </w:r>
      <w:r w:rsidRPr="00E430F6">
        <w:rPr>
          <w:rFonts w:eastAsia="宋体" w:hint="eastAsia"/>
        </w:rPr>
        <w:t>，那么只要意思够清楚，副词</w:t>
      </w:r>
      <w:r w:rsidR="00BF5096">
        <w:rPr>
          <w:rFonts w:eastAsia="宋体" w:hint="eastAsia"/>
        </w:rPr>
        <w:t>从句</w:t>
      </w:r>
      <w:r w:rsidRPr="00E430F6">
        <w:rPr>
          <w:rFonts w:eastAsia="宋体" w:hint="eastAsia"/>
        </w:rPr>
        <w:t>的主词就可以省略来做减化。以下整理出一些常用的词组分别说明。</w:t>
      </w:r>
    </w:p>
    <w:p w:rsidR="00DD2927" w:rsidRDefault="00E430F6" w:rsidP="00182A90">
      <w:pPr>
        <w:pStyle w:val="4"/>
        <w:spacing w:after="84"/>
        <w:rPr>
          <w:lang w:eastAsia="zh-TW"/>
        </w:rPr>
      </w:pPr>
      <w:r w:rsidRPr="00E430F6">
        <w:t>In order to</w:t>
      </w:r>
    </w:p>
    <w:p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studied</w:t>
      </w:r>
      <w:r w:rsidRPr="00E430F6">
        <w:rPr>
          <w:rFonts w:eastAsia="宋体"/>
        </w:rPr>
        <w:t xml:space="preserve"> hard [</w:t>
      </w:r>
      <w:r w:rsidRPr="00E430F6">
        <w:rPr>
          <w:rFonts w:eastAsia="宋体"/>
          <w:u w:val="single"/>
        </w:rPr>
        <w:t>in order to get</w:t>
      </w:r>
      <w:r w:rsidRPr="00E430F6">
        <w:rPr>
          <w:rFonts w:eastAsia="宋体"/>
        </w:rPr>
        <w:t xml:space="preserve"> a scholarship].</w:t>
      </w:r>
    </w:p>
    <w:p w:rsidR="00DD2927" w:rsidRDefault="00E430F6" w:rsidP="00182A90">
      <w:pPr>
        <w:spacing w:after="84"/>
        <w:ind w:firstLine="480"/>
        <w:rPr>
          <w:lang w:eastAsia="zh-TW"/>
        </w:rPr>
      </w:pPr>
      <w:r w:rsidRPr="00E430F6">
        <w:rPr>
          <w:rFonts w:eastAsia="宋体" w:hint="eastAsia"/>
        </w:rPr>
        <w:t>中括号内的部分由下句中的副词</w:t>
      </w:r>
      <w:r w:rsidR="00BF5096">
        <w:rPr>
          <w:rFonts w:eastAsia="宋体" w:hint="eastAsia"/>
        </w:rPr>
        <w:t>从句</w:t>
      </w:r>
      <w:r w:rsidRPr="00E430F6">
        <w:rPr>
          <w:rFonts w:eastAsia="宋体" w:hint="eastAsia"/>
        </w:rPr>
        <w:t>减化而来：</w:t>
      </w:r>
    </w:p>
    <w:p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studied</w:t>
      </w:r>
      <w:r w:rsidRPr="00E430F6">
        <w:rPr>
          <w:rFonts w:eastAsia="宋体"/>
        </w:rPr>
        <w:t xml:space="preserve"> hard [</w:t>
      </w:r>
      <w:r w:rsidRPr="00E430F6">
        <w:rPr>
          <w:rFonts w:eastAsia="宋体"/>
          <w:u w:val="single"/>
        </w:rPr>
        <w:t>in order that he could get</w:t>
      </w:r>
      <w:r w:rsidRPr="00E430F6">
        <w:rPr>
          <w:rFonts w:eastAsia="宋体"/>
        </w:rPr>
        <w:t xml:space="preserve"> a scholarship].</w:t>
      </w:r>
    </w:p>
    <w:p w:rsidR="00DD2927" w:rsidRDefault="00E430F6" w:rsidP="00182A90">
      <w:pPr>
        <w:spacing w:after="84"/>
        <w:ind w:firstLine="480"/>
        <w:rPr>
          <w:lang w:eastAsia="zh-TW"/>
        </w:rPr>
      </w:pPr>
      <w:r w:rsidRPr="00E430F6">
        <w:rPr>
          <w:rFonts w:eastAsia="宋体" w:hint="eastAsia"/>
        </w:rPr>
        <w:t>中括号内的部分是副词</w:t>
      </w:r>
      <w:r w:rsidR="00BF5096">
        <w:rPr>
          <w:rFonts w:eastAsia="宋体" w:hint="eastAsia"/>
        </w:rPr>
        <w:t>从句</w:t>
      </w:r>
      <w:r w:rsidRPr="00E430F6">
        <w:rPr>
          <w:rFonts w:eastAsia="宋体" w:hint="eastAsia"/>
        </w:rPr>
        <w:t>、由从属连接词</w:t>
      </w:r>
      <w:r w:rsidRPr="00E430F6">
        <w:rPr>
          <w:rFonts w:eastAsia="宋体"/>
        </w:rPr>
        <w:t>in order that</w:t>
      </w:r>
      <w:r w:rsidRPr="00E430F6">
        <w:rPr>
          <w:rFonts w:eastAsia="宋体" w:hint="eastAsia"/>
        </w:rPr>
        <w:t>连接，修饰主要</w:t>
      </w:r>
      <w:r w:rsidR="00BF5096">
        <w:rPr>
          <w:rFonts w:eastAsia="宋体" w:hint="eastAsia"/>
        </w:rPr>
        <w:t>从句</w:t>
      </w:r>
      <w:r w:rsidRPr="00E430F6">
        <w:rPr>
          <w:rFonts w:eastAsia="宋体" w:hint="eastAsia"/>
        </w:rPr>
        <w:t>动词</w:t>
      </w:r>
      <w:r w:rsidRPr="00E430F6">
        <w:rPr>
          <w:rFonts w:eastAsia="宋体"/>
        </w:rPr>
        <w:t>study</w:t>
      </w:r>
      <w:r w:rsidRPr="00E430F6">
        <w:rPr>
          <w:rFonts w:eastAsia="宋体" w:hint="eastAsia"/>
        </w:rPr>
        <w:t>的目的。副词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省略掉的话意思仍然清楚。再把助动词</w:t>
      </w:r>
      <w:r w:rsidRPr="00E430F6">
        <w:rPr>
          <w:rFonts w:eastAsia="宋体"/>
        </w:rPr>
        <w:t>could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。最后把无意义的连接词</w:t>
      </w:r>
      <w:r w:rsidRPr="00E430F6">
        <w:rPr>
          <w:rFonts w:eastAsia="宋体"/>
        </w:rPr>
        <w:t>that</w:t>
      </w:r>
      <w:r w:rsidRPr="00E430F6">
        <w:rPr>
          <w:rFonts w:eastAsia="宋体" w:hint="eastAsia"/>
        </w:rPr>
        <w:t>省掉，结果就是</w:t>
      </w:r>
      <w:r w:rsidRPr="00E430F6">
        <w:rPr>
          <w:rFonts w:eastAsia="宋体"/>
        </w:rPr>
        <w:t>in order to get a scholarship</w:t>
      </w:r>
      <w:r w:rsidRPr="00E430F6">
        <w:rPr>
          <w:rFonts w:eastAsia="宋体" w:hint="eastAsia"/>
        </w:rPr>
        <w:t>这个减化</w:t>
      </w:r>
      <w:r w:rsidR="00BF5096">
        <w:rPr>
          <w:rFonts w:eastAsia="宋体" w:hint="eastAsia"/>
        </w:rPr>
        <w:t>从句</w:t>
      </w:r>
      <w:r w:rsidRPr="00E430F6">
        <w:rPr>
          <w:rFonts w:eastAsia="宋体" w:hint="eastAsia"/>
        </w:rPr>
        <w:t>。</w:t>
      </w:r>
    </w:p>
    <w:p w:rsidR="00DD2927" w:rsidRDefault="00E430F6" w:rsidP="00182A90">
      <w:pPr>
        <w:pStyle w:val="4"/>
        <w:spacing w:after="84"/>
        <w:rPr>
          <w:lang w:eastAsia="zh-TW"/>
        </w:rPr>
      </w:pPr>
      <w:r w:rsidRPr="00E430F6">
        <w:lastRenderedPageBreak/>
        <w:t>So as to</w:t>
      </w:r>
    </w:p>
    <w:p w:rsidR="00785232" w:rsidRPr="00785232" w:rsidRDefault="00E430F6" w:rsidP="00182A90">
      <w:pPr>
        <w:spacing w:after="84"/>
        <w:ind w:firstLine="480"/>
        <w:rPr>
          <w:lang w:eastAsia="zh-TW"/>
        </w:rPr>
      </w:pPr>
      <w:r w:rsidRPr="00E430F6">
        <w:rPr>
          <w:rFonts w:eastAsia="宋体"/>
        </w:rPr>
        <w:t xml:space="preserve">The boy </w:t>
      </w:r>
      <w:r w:rsidRPr="00E430F6">
        <w:rPr>
          <w:rFonts w:eastAsia="宋体"/>
          <w:u w:val="single"/>
        </w:rPr>
        <w:t>left</w:t>
      </w:r>
      <w:r w:rsidRPr="00E430F6">
        <w:rPr>
          <w:rFonts w:eastAsia="宋体"/>
        </w:rPr>
        <w:t xml:space="preserve"> home early [</w:t>
      </w:r>
      <w:r w:rsidRPr="00E430F6">
        <w:rPr>
          <w:rFonts w:eastAsia="宋体"/>
          <w:u w:val="single"/>
        </w:rPr>
        <w:t>so as to be</w:t>
      </w:r>
      <w:r w:rsidRPr="00E430F6">
        <w:rPr>
          <w:rFonts w:eastAsia="宋体"/>
        </w:rPr>
        <w:t xml:space="preserve"> in time for the concert].</w:t>
      </w:r>
    </w:p>
    <w:p w:rsidR="00DD2927" w:rsidRDefault="00E430F6" w:rsidP="00182A90">
      <w:pPr>
        <w:pStyle w:val="Preface"/>
        <w:spacing w:after="84"/>
        <w:ind w:firstLine="480"/>
        <w:rPr>
          <w:lang w:eastAsia="zh-TW"/>
        </w:rPr>
      </w:pPr>
      <w:r w:rsidRPr="00E430F6">
        <w:rPr>
          <w:rFonts w:hint="eastAsia"/>
        </w:rPr>
        <w:t>这个男孩很早就出门，目的是要赶上演唱会。</w:t>
      </w:r>
    </w:p>
    <w:p w:rsidR="00DD2927" w:rsidRDefault="00E430F6" w:rsidP="00182A90">
      <w:pPr>
        <w:spacing w:after="84"/>
        <w:ind w:firstLine="480"/>
        <w:rPr>
          <w:lang w:eastAsia="zh-TW"/>
        </w:rPr>
      </w:pPr>
      <w:r w:rsidRPr="00E430F6">
        <w:rPr>
          <w:rFonts w:eastAsia="宋体" w:hint="eastAsia"/>
        </w:rPr>
        <w:t>中括号内的减化副词</w:t>
      </w:r>
      <w:r w:rsidR="00BF5096">
        <w:rPr>
          <w:rFonts w:eastAsia="宋体" w:hint="eastAsia"/>
        </w:rPr>
        <w:t>从句</w:t>
      </w:r>
      <w:r w:rsidRPr="00E430F6">
        <w:rPr>
          <w:rFonts w:eastAsia="宋体" w:hint="eastAsia"/>
        </w:rPr>
        <w:t>可以还原如下：</w:t>
      </w:r>
    </w:p>
    <w:p w:rsidR="00785232" w:rsidRPr="00785232" w:rsidRDefault="00E430F6" w:rsidP="00182A90">
      <w:pPr>
        <w:spacing w:after="84"/>
        <w:ind w:firstLine="480"/>
        <w:rPr>
          <w:lang w:eastAsia="zh-TW"/>
        </w:rPr>
      </w:pPr>
      <w:r w:rsidRPr="00E430F6">
        <w:rPr>
          <w:rFonts w:eastAsia="宋体"/>
        </w:rPr>
        <w:t xml:space="preserve">The boy </w:t>
      </w:r>
      <w:r w:rsidRPr="00E430F6">
        <w:rPr>
          <w:rFonts w:eastAsia="宋体"/>
          <w:u w:val="single"/>
        </w:rPr>
        <w:t>left</w:t>
      </w:r>
      <w:r w:rsidRPr="00E430F6">
        <w:rPr>
          <w:rFonts w:eastAsia="宋体"/>
        </w:rPr>
        <w:t xml:space="preserve"> home early [</w:t>
      </w:r>
      <w:r w:rsidRPr="00E430F6">
        <w:rPr>
          <w:rFonts w:eastAsia="宋体"/>
          <w:u w:val="single"/>
        </w:rPr>
        <w:t>so that he could be</w:t>
      </w:r>
      <w:r w:rsidRPr="00E430F6">
        <w:rPr>
          <w:rFonts w:eastAsia="宋体"/>
        </w:rPr>
        <w:t xml:space="preserve"> in time for the concert].</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的连接词原本是</w:t>
      </w:r>
      <w:r w:rsidRPr="00E430F6">
        <w:rPr>
          <w:rFonts w:eastAsia="宋体"/>
        </w:rPr>
        <w:t>so that</w:t>
      </w:r>
      <w:r w:rsidRPr="00E430F6">
        <w:rPr>
          <w:rFonts w:eastAsia="宋体" w:hint="eastAsia"/>
        </w:rPr>
        <w:t>，引导副词</w:t>
      </w:r>
      <w:r w:rsidR="00BF5096">
        <w:rPr>
          <w:rFonts w:eastAsia="宋体" w:hint="eastAsia"/>
        </w:rPr>
        <w:t>从句</w:t>
      </w:r>
      <w:r w:rsidRPr="00E430F6">
        <w:rPr>
          <w:rFonts w:eastAsia="宋体" w:hint="eastAsia"/>
        </w:rPr>
        <w:t>（括号内部分）修饰主要</w:t>
      </w:r>
      <w:r w:rsidR="00BF5096">
        <w:rPr>
          <w:rFonts w:eastAsia="宋体" w:hint="eastAsia"/>
        </w:rPr>
        <w:t>从句</w:t>
      </w:r>
      <w:r w:rsidRPr="00E430F6">
        <w:rPr>
          <w:rFonts w:eastAsia="宋体" w:hint="eastAsia"/>
        </w:rPr>
        <w:t>动词</w:t>
      </w:r>
      <w:r w:rsidRPr="00E430F6">
        <w:rPr>
          <w:rFonts w:eastAsia="宋体"/>
        </w:rPr>
        <w:t>left</w:t>
      </w:r>
      <w:r w:rsidRPr="00E430F6">
        <w:rPr>
          <w:rFonts w:eastAsia="宋体" w:hint="eastAsia"/>
        </w:rPr>
        <w:t>的目的。将副词</w:t>
      </w:r>
      <w:r w:rsidR="00BF5096">
        <w:rPr>
          <w:rFonts w:eastAsia="宋体" w:hint="eastAsia"/>
        </w:rPr>
        <w:t>从句</w:t>
      </w:r>
      <w:r w:rsidRPr="00E430F6">
        <w:rPr>
          <w:rFonts w:eastAsia="宋体" w:hint="eastAsia"/>
        </w:rPr>
        <w:t>主词</w:t>
      </w:r>
      <w:r w:rsidRPr="00E430F6">
        <w:rPr>
          <w:rFonts w:eastAsia="宋体"/>
        </w:rPr>
        <w:t>he</w:t>
      </w:r>
      <w:r w:rsidRPr="00E430F6">
        <w:rPr>
          <w:rFonts w:eastAsia="宋体" w:hint="eastAsia"/>
        </w:rPr>
        <w:t>省略、语气助动词</w:t>
      </w:r>
      <w:r w:rsidRPr="00E430F6">
        <w:rPr>
          <w:rFonts w:eastAsia="宋体"/>
        </w:rPr>
        <w:t>could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之后，空洞的连接词</w:t>
      </w:r>
      <w:r w:rsidRPr="00E430F6">
        <w:rPr>
          <w:rFonts w:eastAsia="宋体"/>
        </w:rPr>
        <w:t>that</w:t>
      </w:r>
      <w:r w:rsidRPr="00E430F6">
        <w:rPr>
          <w:rFonts w:eastAsia="宋体" w:hint="eastAsia"/>
        </w:rPr>
        <w:t>也一并省略，改以</w:t>
      </w:r>
      <w:r w:rsidRPr="00E430F6">
        <w:rPr>
          <w:rFonts w:eastAsia="宋体"/>
        </w:rPr>
        <w:t>so as to</w:t>
      </w:r>
      <w:r w:rsidRPr="00E430F6">
        <w:rPr>
          <w:rFonts w:eastAsia="宋体" w:hint="eastAsia"/>
        </w:rPr>
        <w:t>来表达「目的」。</w:t>
      </w:r>
    </w:p>
    <w:p w:rsidR="00DD2927" w:rsidRDefault="00E430F6" w:rsidP="00182A90">
      <w:pPr>
        <w:pStyle w:val="4"/>
        <w:spacing w:after="84"/>
        <w:rPr>
          <w:lang w:eastAsia="zh-TW"/>
        </w:rPr>
      </w:pPr>
      <w:r w:rsidRPr="00E430F6">
        <w:t>So … as to</w:t>
      </w:r>
    </w:p>
    <w:p w:rsidR="00785232" w:rsidRPr="00785232" w:rsidRDefault="00E430F6" w:rsidP="00182A90">
      <w:pPr>
        <w:spacing w:after="84"/>
        <w:ind w:firstLine="480"/>
        <w:rPr>
          <w:lang w:eastAsia="zh-TW"/>
        </w:rPr>
      </w:pPr>
      <w:r w:rsidRPr="00E430F6">
        <w:rPr>
          <w:rFonts w:eastAsia="宋体"/>
        </w:rPr>
        <w:t xml:space="preserve">The air in the city is </w:t>
      </w:r>
      <w:r w:rsidRPr="00E430F6">
        <w:rPr>
          <w:rFonts w:eastAsia="宋体"/>
          <w:u w:val="single"/>
        </w:rPr>
        <w:t>so</w:t>
      </w:r>
      <w:r w:rsidRPr="00E430F6">
        <w:rPr>
          <w:rFonts w:eastAsia="宋体"/>
        </w:rPr>
        <w:t xml:space="preserve"> polluted [</w:t>
      </w:r>
      <w:r w:rsidRPr="00E430F6">
        <w:rPr>
          <w:rFonts w:eastAsia="宋体"/>
          <w:u w:val="single"/>
        </w:rPr>
        <w:t>as to be</w:t>
      </w:r>
      <w:r w:rsidRPr="00E430F6">
        <w:rPr>
          <w:rFonts w:eastAsia="宋体"/>
        </w:rPr>
        <w:t xml:space="preserve"> dangerous to health].</w:t>
      </w:r>
    </w:p>
    <w:p w:rsidR="00DD2927" w:rsidRDefault="00E430F6" w:rsidP="00182A90">
      <w:pPr>
        <w:spacing w:after="84"/>
        <w:ind w:firstLine="480"/>
        <w:rPr>
          <w:lang w:eastAsia="zh-TW"/>
        </w:rPr>
      </w:pPr>
      <w:r w:rsidRPr="00E430F6">
        <w:rPr>
          <w:rFonts w:eastAsia="宋体" w:hint="eastAsia"/>
        </w:rPr>
        <w:t>中括号内的减化副词</w:t>
      </w:r>
      <w:r w:rsidR="00BF5096">
        <w:rPr>
          <w:rFonts w:eastAsia="宋体" w:hint="eastAsia"/>
        </w:rPr>
        <w:t>从句</w:t>
      </w:r>
      <w:r w:rsidRPr="00E430F6">
        <w:rPr>
          <w:rFonts w:eastAsia="宋体" w:hint="eastAsia"/>
        </w:rPr>
        <w:t>可以还原如下：</w:t>
      </w:r>
    </w:p>
    <w:p w:rsidR="00785232" w:rsidRPr="00785232" w:rsidRDefault="00E430F6" w:rsidP="00182A90">
      <w:pPr>
        <w:spacing w:after="84"/>
        <w:ind w:firstLine="480"/>
        <w:rPr>
          <w:lang w:eastAsia="zh-TW"/>
        </w:rPr>
      </w:pPr>
      <w:r w:rsidRPr="00E430F6">
        <w:rPr>
          <w:rFonts w:eastAsia="宋体"/>
        </w:rPr>
        <w:t xml:space="preserve">The air in the city is </w:t>
      </w:r>
      <w:r w:rsidRPr="00E430F6">
        <w:rPr>
          <w:rFonts w:eastAsia="宋体"/>
          <w:u w:val="single"/>
        </w:rPr>
        <w:t>so</w:t>
      </w:r>
      <w:r w:rsidRPr="00E430F6">
        <w:rPr>
          <w:rFonts w:eastAsia="宋体"/>
        </w:rPr>
        <w:t xml:space="preserve"> polluted [</w:t>
      </w:r>
      <w:r w:rsidRPr="00E430F6">
        <w:rPr>
          <w:rFonts w:eastAsia="宋体"/>
          <w:u w:val="single"/>
        </w:rPr>
        <w:t>that it may be</w:t>
      </w:r>
      <w:r w:rsidRPr="00E430F6">
        <w:rPr>
          <w:rFonts w:eastAsia="宋体"/>
        </w:rPr>
        <w:t xml:space="preserve"> dangerous to health].</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，从属连接词是</w:t>
      </w:r>
      <w:r w:rsidRPr="00E430F6">
        <w:rPr>
          <w:rFonts w:eastAsia="宋体"/>
        </w:rPr>
        <w:t>so … that</w:t>
      </w:r>
      <w:r w:rsidRPr="00E430F6">
        <w:rPr>
          <w:rFonts w:eastAsia="宋体" w:hint="eastAsia"/>
        </w:rPr>
        <w:t>，修饰过去分词</w:t>
      </w:r>
      <w:r w:rsidRPr="00E430F6">
        <w:rPr>
          <w:rFonts w:eastAsia="宋体"/>
        </w:rPr>
        <w:t>polluted</w:t>
      </w:r>
      <w:r w:rsidRPr="00E430F6">
        <w:rPr>
          <w:rFonts w:eastAsia="宋体" w:hint="eastAsia"/>
        </w:rPr>
        <w:t>。减化的做法是省略主词</w:t>
      </w:r>
      <w:r w:rsidRPr="00E430F6">
        <w:rPr>
          <w:rFonts w:eastAsia="宋体"/>
        </w:rPr>
        <w:t>it</w:t>
      </w:r>
      <w:r w:rsidRPr="00E430F6">
        <w:rPr>
          <w:rFonts w:eastAsia="宋体" w:hint="eastAsia"/>
        </w:rPr>
        <w:t>、助动词</w:t>
      </w:r>
      <w:r w:rsidRPr="00E430F6">
        <w:rPr>
          <w:rFonts w:eastAsia="宋体"/>
        </w:rPr>
        <w:t>may</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，再把空洞的连接词</w:t>
      </w:r>
      <w:r w:rsidRPr="00E430F6">
        <w:rPr>
          <w:rFonts w:eastAsia="宋体"/>
        </w:rPr>
        <w:t>that</w:t>
      </w:r>
      <w:r w:rsidRPr="00E430F6">
        <w:rPr>
          <w:rFonts w:eastAsia="宋体" w:hint="eastAsia"/>
        </w:rPr>
        <w:t>省掉，改以</w:t>
      </w:r>
      <w:r w:rsidRPr="00E430F6">
        <w:rPr>
          <w:rFonts w:eastAsia="宋体"/>
        </w:rPr>
        <w:t>so … as to</w:t>
      </w:r>
      <w:r w:rsidRPr="00E430F6">
        <w:rPr>
          <w:rFonts w:eastAsia="宋体" w:hint="eastAsia"/>
        </w:rPr>
        <w:t>的构造来修饰</w:t>
      </w:r>
      <w:r w:rsidRPr="00E430F6">
        <w:rPr>
          <w:rFonts w:eastAsia="宋体"/>
        </w:rPr>
        <w:t>polluted</w:t>
      </w:r>
      <w:r w:rsidRPr="00E430F6">
        <w:rPr>
          <w:rFonts w:eastAsia="宋体" w:hint="eastAsia"/>
        </w:rPr>
        <w:t>的程度。</w:t>
      </w:r>
    </w:p>
    <w:p w:rsidR="00DD2927" w:rsidRDefault="00E430F6" w:rsidP="00182A90">
      <w:pPr>
        <w:pStyle w:val="4"/>
        <w:spacing w:after="84"/>
        <w:rPr>
          <w:lang w:eastAsia="zh-TW"/>
        </w:rPr>
      </w:pPr>
      <w:r w:rsidRPr="00E430F6">
        <w:t>Such … as to</w:t>
      </w:r>
    </w:p>
    <w:p w:rsidR="00DD2927" w:rsidRDefault="00E430F6" w:rsidP="00182A90">
      <w:pPr>
        <w:spacing w:after="84"/>
        <w:ind w:firstLine="480"/>
        <w:rPr>
          <w:lang w:eastAsia="zh-TW"/>
        </w:rPr>
      </w:pPr>
      <w:r w:rsidRPr="00E430F6">
        <w:rPr>
          <w:rFonts w:eastAsia="宋体"/>
        </w:rPr>
        <w:t>So … that</w:t>
      </w:r>
      <w:r w:rsidRPr="00E430F6">
        <w:rPr>
          <w:rFonts w:eastAsia="宋体" w:hint="eastAsia"/>
        </w:rPr>
        <w:t>引导的</w:t>
      </w:r>
      <w:r w:rsidR="00BF5096">
        <w:rPr>
          <w:rFonts w:eastAsia="宋体" w:hint="eastAsia"/>
        </w:rPr>
        <w:t>从句</w:t>
      </w:r>
      <w:r w:rsidRPr="00E430F6">
        <w:rPr>
          <w:rFonts w:eastAsia="宋体" w:hint="eastAsia"/>
        </w:rPr>
        <w:t>与</w:t>
      </w:r>
      <w:r w:rsidRPr="00E430F6">
        <w:rPr>
          <w:rFonts w:eastAsia="宋体"/>
        </w:rPr>
        <w:t>so … as to</w:t>
      </w:r>
      <w:r w:rsidRPr="00E430F6">
        <w:rPr>
          <w:rFonts w:eastAsia="宋体" w:hint="eastAsia"/>
        </w:rPr>
        <w:t>引导的减化</w:t>
      </w:r>
      <w:r w:rsidR="00BF5096">
        <w:rPr>
          <w:rFonts w:eastAsia="宋体" w:hint="eastAsia"/>
        </w:rPr>
        <w:t>从句</w:t>
      </w:r>
      <w:r w:rsidRPr="00E430F6">
        <w:rPr>
          <w:rFonts w:eastAsia="宋体" w:hint="eastAsia"/>
        </w:rPr>
        <w:t>，专用于修饰形容词与副词等修饰语，因为其中的</w:t>
      </w:r>
      <w:r w:rsidRPr="00E430F6">
        <w:rPr>
          <w:rFonts w:eastAsia="宋体"/>
        </w:rPr>
        <w:t>so</w:t>
      </w:r>
      <w:r w:rsidRPr="00E430F6">
        <w:rPr>
          <w:rFonts w:eastAsia="宋体" w:hint="eastAsia"/>
        </w:rPr>
        <w:t>是程度副词类。至于</w:t>
      </w:r>
      <w:r w:rsidRPr="00E430F6">
        <w:rPr>
          <w:rFonts w:eastAsia="宋体"/>
        </w:rPr>
        <w:t>such … that</w:t>
      </w:r>
      <w:r w:rsidRPr="00E430F6">
        <w:rPr>
          <w:rFonts w:eastAsia="宋体" w:hint="eastAsia"/>
        </w:rPr>
        <w:t>引导的</w:t>
      </w:r>
      <w:r w:rsidR="00BF5096">
        <w:rPr>
          <w:rFonts w:eastAsia="宋体" w:hint="eastAsia"/>
        </w:rPr>
        <w:t>从句</w:t>
      </w:r>
      <w:r w:rsidRPr="00E430F6">
        <w:rPr>
          <w:rFonts w:eastAsia="宋体" w:hint="eastAsia"/>
        </w:rPr>
        <w:t>与</w:t>
      </w:r>
      <w:r w:rsidRPr="00E430F6">
        <w:rPr>
          <w:rFonts w:eastAsia="宋体"/>
        </w:rPr>
        <w:t>such … as to</w:t>
      </w:r>
      <w:r w:rsidRPr="00E430F6">
        <w:rPr>
          <w:rFonts w:eastAsia="宋体" w:hint="eastAsia"/>
        </w:rPr>
        <w:t>引导的减化</w:t>
      </w:r>
      <w:r w:rsidR="00BF5096">
        <w:rPr>
          <w:rFonts w:eastAsia="宋体" w:hint="eastAsia"/>
        </w:rPr>
        <w:t>从句</w:t>
      </w:r>
      <w:r w:rsidRPr="00E430F6">
        <w:rPr>
          <w:rFonts w:eastAsia="宋体" w:hint="eastAsia"/>
        </w:rPr>
        <w:t>则用于修饰名词词组，因为其中的</w:t>
      </w:r>
      <w:r w:rsidRPr="00E430F6">
        <w:rPr>
          <w:rFonts w:eastAsia="宋体"/>
        </w:rPr>
        <w:t>such</w:t>
      </w:r>
      <w:r w:rsidRPr="00E430F6">
        <w:rPr>
          <w:rFonts w:eastAsia="宋体" w:hint="eastAsia"/>
        </w:rPr>
        <w:t>是限定符类。例如：</w:t>
      </w:r>
    </w:p>
    <w:p w:rsidR="00785232" w:rsidRPr="00785232" w:rsidRDefault="00E430F6" w:rsidP="00182A90">
      <w:pPr>
        <w:spacing w:after="84"/>
        <w:ind w:firstLine="480"/>
        <w:rPr>
          <w:lang w:eastAsia="zh-TW"/>
        </w:rPr>
      </w:pPr>
      <w:r w:rsidRPr="00E430F6">
        <w:rPr>
          <w:rFonts w:eastAsia="宋体"/>
        </w:rPr>
        <w:t xml:space="preserve">The candidate made </w:t>
      </w:r>
      <w:r w:rsidRPr="00E430F6">
        <w:rPr>
          <w:rFonts w:eastAsia="宋体"/>
          <w:u w:val="single"/>
        </w:rPr>
        <w:t>such</w:t>
      </w:r>
      <w:r w:rsidRPr="00E430F6">
        <w:rPr>
          <w:rFonts w:eastAsia="宋体"/>
        </w:rPr>
        <w:t xml:space="preserve"> an effort [</w:t>
      </w:r>
      <w:r w:rsidRPr="00E430F6">
        <w:rPr>
          <w:rFonts w:eastAsia="宋体"/>
          <w:u w:val="single"/>
        </w:rPr>
        <w:t>as to be</w:t>
      </w:r>
      <w:r w:rsidRPr="00E430F6">
        <w:rPr>
          <w:rFonts w:eastAsia="宋体"/>
        </w:rPr>
        <w:t xml:space="preserve"> sure of success].</w:t>
      </w:r>
    </w:p>
    <w:p w:rsidR="00DD2927" w:rsidRDefault="00E430F6" w:rsidP="00182A90">
      <w:pPr>
        <w:spacing w:after="84"/>
        <w:ind w:firstLine="480"/>
        <w:rPr>
          <w:lang w:eastAsia="zh-TW"/>
        </w:rPr>
      </w:pPr>
      <w:r w:rsidRPr="00E430F6">
        <w:rPr>
          <w:rFonts w:eastAsia="宋体" w:hint="eastAsia"/>
        </w:rPr>
        <w:t>中括号中是减化副词</w:t>
      </w:r>
      <w:r w:rsidR="00BF5096">
        <w:rPr>
          <w:rFonts w:eastAsia="宋体" w:hint="eastAsia"/>
        </w:rPr>
        <w:t>从句</w:t>
      </w:r>
      <w:r w:rsidRPr="00E430F6">
        <w:rPr>
          <w:rFonts w:eastAsia="宋体" w:hint="eastAsia"/>
        </w:rPr>
        <w:t>，可以还原如下：</w:t>
      </w:r>
    </w:p>
    <w:p w:rsidR="00785232" w:rsidRPr="00785232" w:rsidRDefault="00E430F6" w:rsidP="00182A90">
      <w:pPr>
        <w:spacing w:after="84"/>
        <w:ind w:firstLine="480"/>
        <w:rPr>
          <w:lang w:eastAsia="zh-TW"/>
        </w:rPr>
      </w:pPr>
      <w:r w:rsidRPr="00E430F6">
        <w:rPr>
          <w:rFonts w:eastAsia="宋体"/>
        </w:rPr>
        <w:t xml:space="preserve">The candidate made </w:t>
      </w:r>
      <w:r w:rsidRPr="00E430F6">
        <w:rPr>
          <w:rFonts w:eastAsia="宋体"/>
          <w:u w:val="single"/>
        </w:rPr>
        <w:t>such</w:t>
      </w:r>
      <w:r w:rsidRPr="00E430F6">
        <w:rPr>
          <w:rFonts w:eastAsia="宋体"/>
        </w:rPr>
        <w:t xml:space="preserve"> an effort [</w:t>
      </w:r>
      <w:r w:rsidRPr="00E430F6">
        <w:rPr>
          <w:rFonts w:eastAsia="宋体"/>
          <w:u w:val="single"/>
        </w:rPr>
        <w:t>that he should be</w:t>
      </w:r>
      <w:r w:rsidRPr="00E430F6">
        <w:rPr>
          <w:rFonts w:eastAsia="宋体"/>
        </w:rPr>
        <w:t xml:space="preserve"> sure of success].</w:t>
      </w:r>
    </w:p>
    <w:p w:rsidR="00DD2927" w:rsidRDefault="00E430F6" w:rsidP="00182A90">
      <w:pPr>
        <w:spacing w:after="84"/>
        <w:ind w:firstLine="480"/>
        <w:rPr>
          <w:lang w:eastAsia="zh-TW"/>
        </w:rPr>
      </w:pPr>
      <w:r w:rsidRPr="00E430F6">
        <w:rPr>
          <w:rFonts w:eastAsia="宋体" w:hint="eastAsia"/>
        </w:rPr>
        <w:t>将副词</w:t>
      </w:r>
      <w:r w:rsidR="00BF5096">
        <w:rPr>
          <w:rFonts w:eastAsia="宋体" w:hint="eastAsia"/>
        </w:rPr>
        <w:t>从句</w:t>
      </w:r>
      <w:r w:rsidRPr="00E430F6">
        <w:rPr>
          <w:rFonts w:eastAsia="宋体" w:hint="eastAsia"/>
        </w:rPr>
        <w:t>的主词与动词（</w:t>
      </w:r>
      <w:r w:rsidRPr="00E430F6">
        <w:rPr>
          <w:rFonts w:eastAsia="宋体"/>
        </w:rPr>
        <w:t>he should be</w:t>
      </w:r>
      <w:r w:rsidRPr="00E430F6">
        <w:rPr>
          <w:rFonts w:eastAsia="宋体" w:hint="eastAsia"/>
        </w:rPr>
        <w:t>）减化为</w:t>
      </w:r>
      <w:r w:rsidR="00750148">
        <w:rPr>
          <w:rFonts w:eastAsia="宋体" w:hint="eastAsia"/>
        </w:rPr>
        <w:t>动词不定式</w:t>
      </w:r>
      <w:r w:rsidRPr="00E430F6">
        <w:rPr>
          <w:rFonts w:eastAsia="宋体"/>
        </w:rPr>
        <w:t>to be</w:t>
      </w:r>
      <w:r w:rsidRPr="00E430F6">
        <w:rPr>
          <w:rFonts w:eastAsia="宋体" w:hint="eastAsia"/>
        </w:rPr>
        <w:t>之后，空洞的连接词</w:t>
      </w:r>
      <w:r w:rsidRPr="00E430F6">
        <w:rPr>
          <w:rFonts w:eastAsia="宋体"/>
        </w:rPr>
        <w:t>that</w:t>
      </w:r>
      <w:r w:rsidRPr="00E430F6">
        <w:rPr>
          <w:rFonts w:eastAsia="宋体" w:hint="eastAsia"/>
        </w:rPr>
        <w:t>也要删除掉、改以</w:t>
      </w:r>
      <w:r w:rsidRPr="00E430F6">
        <w:rPr>
          <w:rFonts w:eastAsia="宋体"/>
        </w:rPr>
        <w:t>such … as to</w:t>
      </w:r>
      <w:r w:rsidRPr="00E430F6">
        <w:rPr>
          <w:rFonts w:eastAsia="宋体" w:hint="eastAsia"/>
        </w:rPr>
        <w:t>来修饰名词词组</w:t>
      </w:r>
      <w:r w:rsidRPr="00E430F6">
        <w:rPr>
          <w:rFonts w:eastAsia="宋体"/>
        </w:rPr>
        <w:t>an effort</w:t>
      </w:r>
      <w:r w:rsidRPr="00E430F6">
        <w:rPr>
          <w:rFonts w:eastAsia="宋体" w:hint="eastAsia"/>
        </w:rPr>
        <w:t>。</w:t>
      </w:r>
    </w:p>
    <w:p w:rsidR="00DD2927" w:rsidRDefault="00E430F6" w:rsidP="00182A90">
      <w:pPr>
        <w:pStyle w:val="4"/>
        <w:spacing w:after="84"/>
        <w:rPr>
          <w:lang w:eastAsia="zh-TW"/>
        </w:rPr>
      </w:pPr>
      <w:r w:rsidRPr="00E430F6">
        <w:t>Only to</w:t>
      </w:r>
    </w:p>
    <w:p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took</w:t>
      </w:r>
      <w:r w:rsidRPr="00E430F6">
        <w:rPr>
          <w:rFonts w:eastAsia="宋体"/>
        </w:rPr>
        <w:t xml:space="preserve"> the test again, [</w:t>
      </w:r>
      <w:r w:rsidRPr="00E430F6">
        <w:rPr>
          <w:rFonts w:eastAsia="宋体"/>
          <w:u w:val="single"/>
        </w:rPr>
        <w:t>only to fail</w:t>
      </w:r>
      <w:r w:rsidRPr="00E430F6">
        <w:rPr>
          <w:rFonts w:eastAsia="宋体"/>
        </w:rPr>
        <w:t xml:space="preserve"> a second time].</w:t>
      </w:r>
    </w:p>
    <w:p w:rsidR="00DD2927" w:rsidRDefault="00E430F6" w:rsidP="00182A90">
      <w:pPr>
        <w:pStyle w:val="Preface"/>
        <w:spacing w:after="84"/>
        <w:ind w:firstLine="480"/>
        <w:rPr>
          <w:lang w:eastAsia="zh-TW"/>
        </w:rPr>
      </w:pPr>
      <w:r w:rsidRPr="00E430F6">
        <w:rPr>
          <w:rFonts w:hint="eastAsia"/>
        </w:rPr>
        <w:t>这个学生重考，只不过又当掉一次。</w:t>
      </w:r>
    </w:p>
    <w:p w:rsidR="00DD2927" w:rsidRDefault="00E430F6" w:rsidP="00182A90">
      <w:pPr>
        <w:spacing w:after="84"/>
        <w:ind w:firstLine="480"/>
        <w:rPr>
          <w:lang w:eastAsia="zh-TW"/>
        </w:rPr>
      </w:pPr>
      <w:r w:rsidRPr="00E430F6">
        <w:rPr>
          <w:rFonts w:eastAsia="宋体" w:hint="eastAsia"/>
        </w:rPr>
        <w:t>中括号内的减化副词</w:t>
      </w:r>
      <w:r w:rsidR="00BF5096">
        <w:rPr>
          <w:rFonts w:eastAsia="宋体" w:hint="eastAsia"/>
        </w:rPr>
        <w:t>从句</w:t>
      </w:r>
      <w:r w:rsidRPr="00E430F6">
        <w:rPr>
          <w:rFonts w:eastAsia="宋体" w:hint="eastAsia"/>
        </w:rPr>
        <w:t>可以还原如下：</w:t>
      </w:r>
    </w:p>
    <w:p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took</w:t>
      </w:r>
      <w:r w:rsidRPr="00E430F6">
        <w:rPr>
          <w:rFonts w:eastAsia="宋体"/>
        </w:rPr>
        <w:t xml:space="preserve"> the test again, [</w:t>
      </w:r>
      <w:r w:rsidRPr="00E430F6">
        <w:rPr>
          <w:rFonts w:eastAsia="宋体"/>
          <w:u w:val="single"/>
        </w:rPr>
        <w:t>only that he would fail</w:t>
      </w:r>
      <w:r w:rsidRPr="00E430F6">
        <w:rPr>
          <w:rFonts w:eastAsia="宋体"/>
        </w:rPr>
        <w:t xml:space="preserve"> a second time].</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（中括号内的部分）的连接词是</w:t>
      </w:r>
      <w:r w:rsidRPr="00E430F6">
        <w:rPr>
          <w:rFonts w:eastAsia="宋体"/>
        </w:rPr>
        <w:t>only that</w:t>
      </w:r>
      <w:r w:rsidRPr="00E430F6">
        <w:rPr>
          <w:rFonts w:eastAsia="宋体" w:hint="eastAsia"/>
        </w:rPr>
        <w:t>，意思是「只不过」。减化时的做法是省略主词</w:t>
      </w:r>
      <w:r w:rsidRPr="00E430F6">
        <w:rPr>
          <w:rFonts w:eastAsia="宋体"/>
        </w:rPr>
        <w:t>he</w:t>
      </w:r>
      <w:r w:rsidRPr="00E430F6">
        <w:rPr>
          <w:rFonts w:eastAsia="宋体" w:hint="eastAsia"/>
        </w:rPr>
        <w:t>、语气助动词</w:t>
      </w:r>
      <w:r w:rsidRPr="00E430F6">
        <w:rPr>
          <w:rFonts w:eastAsia="宋体"/>
        </w:rPr>
        <w:t>would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w:t>
      </w:r>
      <w:r w:rsidRPr="00E430F6">
        <w:rPr>
          <w:rFonts w:eastAsia="宋体" w:hint="eastAsia"/>
        </w:rPr>
        <w:lastRenderedPageBreak/>
        <w:t>把空洞的连接词</w:t>
      </w:r>
      <w:r w:rsidRPr="00E430F6">
        <w:rPr>
          <w:rFonts w:eastAsia="宋体"/>
        </w:rPr>
        <w:t>that</w:t>
      </w:r>
      <w:r w:rsidRPr="00E430F6">
        <w:rPr>
          <w:rFonts w:eastAsia="宋体" w:hint="eastAsia"/>
        </w:rPr>
        <w:t>删掉，就成为</w:t>
      </w:r>
      <w:r w:rsidRPr="00E430F6">
        <w:rPr>
          <w:rFonts w:eastAsia="宋体"/>
        </w:rPr>
        <w:t>only to fail</w:t>
      </w:r>
      <w:r w:rsidRPr="00E430F6">
        <w:rPr>
          <w:rFonts w:eastAsia="宋体" w:hint="eastAsia"/>
        </w:rPr>
        <w:t>。</w:t>
      </w:r>
    </w:p>
    <w:p w:rsidR="00DD2927" w:rsidRDefault="00E430F6" w:rsidP="00182A90">
      <w:pPr>
        <w:pStyle w:val="4"/>
        <w:spacing w:after="84"/>
        <w:rPr>
          <w:lang w:eastAsia="zh-TW"/>
        </w:rPr>
      </w:pPr>
      <w:r w:rsidRPr="00E430F6">
        <w:t>Too … to</w:t>
      </w:r>
    </w:p>
    <w:p w:rsidR="00785232" w:rsidRPr="00785232" w:rsidRDefault="00E430F6" w:rsidP="00182A90">
      <w:pPr>
        <w:spacing w:after="84"/>
        <w:ind w:firstLine="480"/>
        <w:rPr>
          <w:lang w:eastAsia="zh-TW"/>
        </w:rPr>
      </w:pPr>
      <w:r w:rsidRPr="00E430F6">
        <w:rPr>
          <w:rFonts w:eastAsia="宋体"/>
        </w:rPr>
        <w:t xml:space="preserve">The news is </w:t>
      </w:r>
      <w:r w:rsidRPr="00E430F6">
        <w:rPr>
          <w:rFonts w:eastAsia="宋体"/>
          <w:u w:val="single"/>
        </w:rPr>
        <w:t>too</w:t>
      </w:r>
      <w:r w:rsidRPr="00E430F6">
        <w:rPr>
          <w:rFonts w:eastAsia="宋体"/>
        </w:rPr>
        <w:t xml:space="preserve"> good [to be true].</w:t>
      </w:r>
    </w:p>
    <w:p w:rsidR="00DD2927" w:rsidRDefault="00E430F6" w:rsidP="00182A90">
      <w:pPr>
        <w:spacing w:after="84"/>
        <w:ind w:firstLine="480"/>
        <w:rPr>
          <w:lang w:eastAsia="zh-TW"/>
        </w:rPr>
      </w:pPr>
      <w:r w:rsidRPr="00E430F6">
        <w:rPr>
          <w:rFonts w:eastAsia="宋体" w:hint="eastAsia"/>
        </w:rPr>
        <w:t>程度副词</w:t>
      </w:r>
      <w:r w:rsidRPr="00E430F6">
        <w:rPr>
          <w:rFonts w:eastAsia="宋体"/>
        </w:rPr>
        <w:t>too</w:t>
      </w:r>
      <w:r w:rsidRPr="00E430F6">
        <w:rPr>
          <w:rFonts w:eastAsia="宋体" w:hint="eastAsia"/>
        </w:rPr>
        <w:t>的意思是「太过」，具有否定意味，用法是要和表示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连用，表达「太过…以致于不可能」的意思。这个减化副词</w:t>
      </w:r>
      <w:r w:rsidR="00BF5096">
        <w:rPr>
          <w:rFonts w:eastAsia="宋体" w:hint="eastAsia"/>
        </w:rPr>
        <w:t>从句</w:t>
      </w:r>
      <w:r w:rsidRPr="00E430F6">
        <w:rPr>
          <w:rFonts w:eastAsia="宋体" w:hint="eastAsia"/>
        </w:rPr>
        <w:t>可以还原如下：</w:t>
      </w:r>
    </w:p>
    <w:p w:rsidR="00785232" w:rsidRPr="00785232" w:rsidRDefault="00E430F6" w:rsidP="00182A90">
      <w:pPr>
        <w:spacing w:after="84"/>
        <w:ind w:firstLine="480"/>
        <w:rPr>
          <w:lang w:eastAsia="zh-TW"/>
        </w:rPr>
      </w:pPr>
      <w:r w:rsidRPr="00E430F6">
        <w:rPr>
          <w:rFonts w:eastAsia="宋体"/>
        </w:rPr>
        <w:t xml:space="preserve">The news is </w:t>
      </w:r>
      <w:r w:rsidRPr="00E430F6">
        <w:rPr>
          <w:rFonts w:eastAsia="宋体"/>
          <w:u w:val="single"/>
        </w:rPr>
        <w:t>so</w:t>
      </w:r>
      <w:r w:rsidRPr="00E430F6">
        <w:rPr>
          <w:rFonts w:eastAsia="宋体"/>
        </w:rPr>
        <w:t xml:space="preserve"> good [that it can’t be true].</w:t>
      </w:r>
    </w:p>
    <w:p w:rsidR="00DD2927" w:rsidRDefault="00E430F6" w:rsidP="00182A90">
      <w:pPr>
        <w:spacing w:after="84"/>
        <w:ind w:firstLine="480"/>
        <w:rPr>
          <w:lang w:eastAsia="zh-TW"/>
        </w:rPr>
      </w:pPr>
      <w:r w:rsidRPr="00E430F6">
        <w:rPr>
          <w:rFonts w:eastAsia="宋体" w:hint="eastAsia"/>
        </w:rPr>
        <w:t>原本的副词</w:t>
      </w:r>
      <w:r w:rsidR="00BF5096">
        <w:rPr>
          <w:rFonts w:eastAsia="宋体" w:hint="eastAsia"/>
        </w:rPr>
        <w:t>从句</w:t>
      </w:r>
      <w:r w:rsidRPr="00E430F6">
        <w:rPr>
          <w:rFonts w:eastAsia="宋体" w:hint="eastAsia"/>
        </w:rPr>
        <w:t>是采用</w:t>
      </w:r>
      <w:r w:rsidRPr="00E430F6">
        <w:rPr>
          <w:rFonts w:eastAsia="宋体"/>
        </w:rPr>
        <w:t>so … that</w:t>
      </w:r>
      <w:r w:rsidRPr="00E430F6">
        <w:rPr>
          <w:rFonts w:eastAsia="宋体" w:hint="eastAsia"/>
        </w:rPr>
        <w:t>这组连接词，表示「如此…以致于」，其中</w:t>
      </w:r>
      <w:r w:rsidRPr="00E430F6">
        <w:rPr>
          <w:rFonts w:eastAsia="宋体"/>
        </w:rPr>
        <w:t>so</w:t>
      </w:r>
      <w:r w:rsidRPr="00E430F6">
        <w:rPr>
          <w:rFonts w:eastAsia="宋体" w:hint="eastAsia"/>
        </w:rPr>
        <w:t>是程度副词，整个副词</w:t>
      </w:r>
      <w:r w:rsidR="00BF5096">
        <w:rPr>
          <w:rFonts w:eastAsia="宋体" w:hint="eastAsia"/>
        </w:rPr>
        <w:t>从句</w:t>
      </w:r>
      <w:r w:rsidRPr="00E430F6">
        <w:rPr>
          <w:rFonts w:eastAsia="宋体" w:hint="eastAsia"/>
        </w:rPr>
        <w:t>修饰形容词</w:t>
      </w:r>
      <w:r w:rsidRPr="00E430F6">
        <w:rPr>
          <w:rFonts w:eastAsia="宋体"/>
        </w:rPr>
        <w:t>good</w:t>
      </w:r>
      <w:r w:rsidRPr="00E430F6">
        <w:rPr>
          <w:rFonts w:eastAsia="宋体" w:hint="eastAsia"/>
        </w:rPr>
        <w:t>。减化时将副词</w:t>
      </w:r>
      <w:r w:rsidR="00BF5096">
        <w:rPr>
          <w:rFonts w:eastAsia="宋体" w:hint="eastAsia"/>
        </w:rPr>
        <w:t>从句</w:t>
      </w:r>
      <w:r w:rsidRPr="00E430F6">
        <w:rPr>
          <w:rFonts w:eastAsia="宋体" w:hint="eastAsia"/>
        </w:rPr>
        <w:t>中的否定（</w:t>
      </w:r>
      <w:r w:rsidRPr="00E430F6">
        <w:rPr>
          <w:rFonts w:eastAsia="宋体"/>
        </w:rPr>
        <w:t>not</w:t>
      </w:r>
      <w:r w:rsidRPr="00E430F6">
        <w:rPr>
          <w:rFonts w:eastAsia="宋体" w:hint="eastAsia"/>
        </w:rPr>
        <w:t>）交给带有否定意味的程度副词</w:t>
      </w:r>
      <w:r w:rsidRPr="00E430F6">
        <w:rPr>
          <w:rFonts w:eastAsia="宋体"/>
        </w:rPr>
        <w:t>too</w:t>
      </w:r>
      <w:r w:rsidRPr="00E430F6">
        <w:rPr>
          <w:rFonts w:eastAsia="宋体" w:hint="eastAsia"/>
        </w:rPr>
        <w:t>来表达，主词</w:t>
      </w:r>
      <w:r w:rsidRPr="00E430F6">
        <w:rPr>
          <w:rFonts w:eastAsia="宋体"/>
        </w:rPr>
        <w:t>it</w:t>
      </w:r>
      <w:r w:rsidRPr="00E430F6">
        <w:rPr>
          <w:rFonts w:eastAsia="宋体" w:hint="eastAsia"/>
        </w:rPr>
        <w:t>省略、助动词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，整个副词</w:t>
      </w:r>
      <w:r w:rsidR="00BF5096">
        <w:rPr>
          <w:rFonts w:eastAsia="宋体" w:hint="eastAsia"/>
        </w:rPr>
        <w:t>从句</w:t>
      </w:r>
      <w:r w:rsidRPr="00E430F6">
        <w:rPr>
          <w:rFonts w:eastAsia="宋体" w:hint="eastAsia"/>
        </w:rPr>
        <w:t>就减化为</w:t>
      </w:r>
      <w:r w:rsidRPr="00E430F6">
        <w:rPr>
          <w:rFonts w:eastAsia="宋体"/>
        </w:rPr>
        <w:t>too … to be true</w:t>
      </w:r>
      <w:r w:rsidRPr="00E430F6">
        <w:rPr>
          <w:rFonts w:eastAsia="宋体" w:hint="eastAsia"/>
        </w:rPr>
        <w:t>，仍然用来修饰形容词</w:t>
      </w:r>
      <w:r w:rsidRPr="00E430F6">
        <w:rPr>
          <w:rFonts w:eastAsia="宋体"/>
        </w:rPr>
        <w:t>good</w:t>
      </w:r>
      <w:r w:rsidRPr="00E430F6">
        <w:rPr>
          <w:rFonts w:eastAsia="宋体" w:hint="eastAsia"/>
        </w:rPr>
        <w:t>的程度。</w:t>
      </w:r>
    </w:p>
    <w:p w:rsidR="00DD2927" w:rsidRDefault="00E430F6" w:rsidP="00182A90">
      <w:pPr>
        <w:pStyle w:val="4"/>
        <w:spacing w:after="84"/>
        <w:rPr>
          <w:lang w:eastAsia="zh-TW"/>
        </w:rPr>
      </w:pPr>
      <w:r w:rsidRPr="00E430F6">
        <w:t>Enough … to</w:t>
      </w:r>
    </w:p>
    <w:p w:rsidR="00785232" w:rsidRPr="00785232" w:rsidRDefault="00E430F6" w:rsidP="00182A90">
      <w:pPr>
        <w:spacing w:after="84"/>
        <w:ind w:firstLine="480"/>
        <w:rPr>
          <w:lang w:eastAsia="zh-TW"/>
        </w:rPr>
      </w:pPr>
      <w:r w:rsidRPr="00E430F6">
        <w:rPr>
          <w:rFonts w:eastAsia="宋体"/>
        </w:rPr>
        <w:t xml:space="preserve">The news is bad </w:t>
      </w:r>
      <w:r w:rsidRPr="00E430F6">
        <w:rPr>
          <w:rFonts w:eastAsia="宋体"/>
          <w:u w:val="single"/>
        </w:rPr>
        <w:t>enough</w:t>
      </w:r>
      <w:r w:rsidRPr="00E430F6">
        <w:rPr>
          <w:rFonts w:eastAsia="宋体"/>
        </w:rPr>
        <w:t xml:space="preserve"> [to make me cry].</w:t>
      </w:r>
    </w:p>
    <w:p w:rsidR="00DD2927" w:rsidRDefault="00E430F6" w:rsidP="00182A90">
      <w:pPr>
        <w:spacing w:after="84"/>
        <w:ind w:firstLine="480"/>
        <w:rPr>
          <w:lang w:eastAsia="zh-TW"/>
        </w:rPr>
      </w:pPr>
      <w:r w:rsidRPr="00E430F6">
        <w:rPr>
          <w:rFonts w:eastAsia="宋体" w:hint="eastAsia"/>
        </w:rPr>
        <w:t>程度副词</w:t>
      </w:r>
      <w:r w:rsidRPr="00E430F6">
        <w:rPr>
          <w:rFonts w:eastAsia="宋体"/>
        </w:rPr>
        <w:t>enough</w:t>
      </w:r>
      <w:r w:rsidRPr="00E430F6">
        <w:rPr>
          <w:rFonts w:eastAsia="宋体" w:hint="eastAsia"/>
        </w:rPr>
        <w:t>修饰形容词</w:t>
      </w:r>
      <w:r w:rsidRPr="00E430F6">
        <w:rPr>
          <w:rFonts w:eastAsia="宋体"/>
        </w:rPr>
        <w:t>bad</w:t>
      </w:r>
      <w:r w:rsidRPr="00E430F6">
        <w:rPr>
          <w:rFonts w:eastAsia="宋体" w:hint="eastAsia"/>
        </w:rPr>
        <w:t>，后面的减化副词</w:t>
      </w:r>
      <w:r w:rsidR="00BF5096">
        <w:rPr>
          <w:rFonts w:eastAsia="宋体" w:hint="eastAsia"/>
        </w:rPr>
        <w:t>从句</w:t>
      </w:r>
      <w:r w:rsidRPr="00E430F6">
        <w:rPr>
          <w:rFonts w:eastAsia="宋体" w:hint="eastAsia"/>
        </w:rPr>
        <w:t>（中括号内部分）修饰副词</w:t>
      </w:r>
      <w:r w:rsidRPr="00E430F6">
        <w:rPr>
          <w:rFonts w:eastAsia="宋体"/>
        </w:rPr>
        <w:t>enough</w:t>
      </w:r>
      <w:r w:rsidRPr="00E430F6">
        <w:rPr>
          <w:rFonts w:eastAsia="宋体" w:hint="eastAsia"/>
        </w:rPr>
        <w:t>。可以还原如下：</w:t>
      </w:r>
    </w:p>
    <w:p w:rsidR="00785232" w:rsidRPr="00785232" w:rsidRDefault="00E430F6" w:rsidP="00182A90">
      <w:pPr>
        <w:spacing w:after="84"/>
        <w:ind w:firstLine="480"/>
        <w:rPr>
          <w:lang w:eastAsia="zh-TW"/>
        </w:rPr>
      </w:pPr>
      <w:r w:rsidRPr="00E430F6">
        <w:rPr>
          <w:rFonts w:eastAsia="宋体"/>
        </w:rPr>
        <w:t xml:space="preserve">The new is </w:t>
      </w:r>
      <w:r w:rsidRPr="00E430F6">
        <w:rPr>
          <w:rFonts w:eastAsia="宋体"/>
          <w:u w:val="single"/>
        </w:rPr>
        <w:t>so</w:t>
      </w:r>
      <w:r w:rsidRPr="00E430F6">
        <w:rPr>
          <w:rFonts w:eastAsia="宋体"/>
        </w:rPr>
        <w:t xml:space="preserve"> bad [that it can make me cry].</w:t>
      </w:r>
    </w:p>
    <w:p w:rsidR="00DD2927" w:rsidRDefault="00E430F6" w:rsidP="00182A90">
      <w:pPr>
        <w:spacing w:after="84"/>
        <w:ind w:firstLine="480"/>
        <w:rPr>
          <w:lang w:eastAsia="zh-TW"/>
        </w:rPr>
      </w:pPr>
      <w:r w:rsidRPr="00E430F6">
        <w:rPr>
          <w:rFonts w:eastAsia="宋体" w:hint="eastAsia"/>
        </w:rPr>
        <w:t>连接词</w:t>
      </w:r>
      <w:r w:rsidRPr="00E430F6">
        <w:rPr>
          <w:rFonts w:eastAsia="宋体"/>
        </w:rPr>
        <w:t>so … that</w:t>
      </w:r>
      <w:r w:rsidRPr="00E430F6">
        <w:rPr>
          <w:rFonts w:eastAsia="宋体" w:hint="eastAsia"/>
        </w:rPr>
        <w:t>引导副词</w:t>
      </w:r>
      <w:r w:rsidR="00BF5096">
        <w:rPr>
          <w:rFonts w:eastAsia="宋体" w:hint="eastAsia"/>
        </w:rPr>
        <w:t>从句</w:t>
      </w:r>
      <w:r w:rsidRPr="00E430F6">
        <w:rPr>
          <w:rFonts w:eastAsia="宋体" w:hint="eastAsia"/>
        </w:rPr>
        <w:t>（中括号内部分）修饰形容词</w:t>
      </w:r>
      <w:r w:rsidRPr="00E430F6">
        <w:rPr>
          <w:rFonts w:eastAsia="宋体"/>
        </w:rPr>
        <w:t>bad</w:t>
      </w:r>
      <w:r w:rsidRPr="00E430F6">
        <w:rPr>
          <w:rFonts w:eastAsia="宋体" w:hint="eastAsia"/>
        </w:rPr>
        <w:t>，其中</w:t>
      </w:r>
      <w:r w:rsidRPr="00E430F6">
        <w:rPr>
          <w:rFonts w:eastAsia="宋体"/>
        </w:rPr>
        <w:t>so</w:t>
      </w:r>
      <w:r w:rsidRPr="00E430F6">
        <w:rPr>
          <w:rFonts w:eastAsia="宋体" w:hint="eastAsia"/>
        </w:rPr>
        <w:t>是程度副词。减化时可以变成</w:t>
      </w:r>
      <w:r w:rsidRPr="00E430F6">
        <w:rPr>
          <w:rFonts w:eastAsia="宋体"/>
        </w:rPr>
        <w:t>so bad as to make me cry</w:t>
      </w:r>
      <w:r w:rsidRPr="00E430F6">
        <w:rPr>
          <w:rFonts w:eastAsia="宋体" w:hint="eastAsia"/>
        </w:rPr>
        <w:t>，也可以换一个程度副词</w:t>
      </w:r>
      <w:r w:rsidRPr="00E430F6">
        <w:rPr>
          <w:rFonts w:eastAsia="宋体"/>
        </w:rPr>
        <w:t>enough</w:t>
      </w:r>
      <w:r w:rsidRPr="00E430F6">
        <w:rPr>
          <w:rFonts w:eastAsia="宋体" w:hint="eastAsia"/>
        </w:rPr>
        <w:t>，成为</w:t>
      </w:r>
      <w:r w:rsidRPr="00E430F6">
        <w:rPr>
          <w:rFonts w:eastAsia="宋体"/>
        </w:rPr>
        <w:t>bad enough to make me cry</w:t>
      </w:r>
      <w:r w:rsidR="00785232" w:rsidRPr="00785232">
        <w:rPr>
          <w:rFonts w:hint="eastAsia"/>
          <w:lang w:eastAsia="zh-TW"/>
        </w:rPr>
        <w:t xml:space="preserve"> </w:t>
      </w:r>
    </w:p>
    <w:p w:rsidR="00DD2927" w:rsidRDefault="00E430F6" w:rsidP="00182A90">
      <w:pPr>
        <w:pStyle w:val="4"/>
        <w:spacing w:after="84"/>
        <w:rPr>
          <w:lang w:eastAsia="zh-TW"/>
        </w:rPr>
      </w:pPr>
      <w:r w:rsidRPr="00E430F6">
        <w:t>To tell you the truth</w:t>
      </w:r>
    </w:p>
    <w:p w:rsidR="00785232" w:rsidRPr="00785232" w:rsidRDefault="00E430F6" w:rsidP="00182A90">
      <w:pPr>
        <w:spacing w:after="84"/>
        <w:ind w:firstLine="480"/>
        <w:rPr>
          <w:lang w:eastAsia="zh-TW"/>
        </w:rPr>
      </w:pPr>
      <w:r w:rsidRPr="00E430F6">
        <w:rPr>
          <w:rFonts w:eastAsia="宋体"/>
        </w:rPr>
        <w:t>[To tell you the truth], I want to quit.</w:t>
      </w:r>
    </w:p>
    <w:p w:rsidR="00DD2927" w:rsidRDefault="00E430F6" w:rsidP="00182A90">
      <w:pPr>
        <w:spacing w:after="84"/>
        <w:ind w:firstLine="480"/>
        <w:rPr>
          <w:lang w:eastAsia="zh-TW"/>
        </w:rPr>
      </w:pPr>
      <w:r w:rsidRPr="00E430F6">
        <w:rPr>
          <w:rFonts w:eastAsia="宋体" w:hint="eastAsia"/>
        </w:rPr>
        <w:t>中括号内的部分是个减化副词</w:t>
      </w:r>
      <w:r w:rsidR="00BF5096">
        <w:rPr>
          <w:rFonts w:eastAsia="宋体" w:hint="eastAsia"/>
        </w:rPr>
        <w:t>从句</w:t>
      </w:r>
      <w:r w:rsidRPr="00E430F6">
        <w:rPr>
          <w:rFonts w:eastAsia="宋体" w:hint="eastAsia"/>
        </w:rPr>
        <w:t>，可以还原如下：</w:t>
      </w:r>
    </w:p>
    <w:p w:rsidR="00785232" w:rsidRPr="00785232" w:rsidRDefault="00E430F6" w:rsidP="00182A90">
      <w:pPr>
        <w:spacing w:after="84"/>
        <w:ind w:firstLine="480"/>
        <w:rPr>
          <w:lang w:eastAsia="zh-TW"/>
        </w:rPr>
      </w:pPr>
      <w:r w:rsidRPr="00E430F6">
        <w:rPr>
          <w:rFonts w:eastAsia="宋体"/>
        </w:rPr>
        <w:t>[If I can tell you the truth], I want to quit.</w:t>
      </w:r>
    </w:p>
    <w:p w:rsidR="00DD2927" w:rsidRDefault="00E430F6" w:rsidP="00182A90">
      <w:pPr>
        <w:spacing w:after="84"/>
        <w:ind w:firstLine="480"/>
        <w:rPr>
          <w:lang w:eastAsia="zh-TW"/>
        </w:rPr>
      </w:pPr>
      <w:r w:rsidRPr="00E430F6">
        <w:rPr>
          <w:rFonts w:eastAsia="宋体" w:hint="eastAsia"/>
        </w:rPr>
        <w:t>减化的方式是省略主词</w:t>
      </w:r>
      <w:r w:rsidRPr="00E430F6">
        <w:rPr>
          <w:rFonts w:eastAsia="宋体"/>
        </w:rPr>
        <w:t>I</w:t>
      </w:r>
      <w:r w:rsidRPr="00E430F6">
        <w:rPr>
          <w:rFonts w:eastAsia="宋体" w:hint="eastAsia"/>
        </w:rPr>
        <w:t>、助动词减化为表示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，再把连接词</w:t>
      </w:r>
      <w:r w:rsidRPr="00E430F6">
        <w:rPr>
          <w:rFonts w:eastAsia="宋体"/>
        </w:rPr>
        <w:t>if</w:t>
      </w:r>
      <w:r w:rsidRPr="00E430F6">
        <w:rPr>
          <w:rFonts w:eastAsia="宋体" w:hint="eastAsia"/>
        </w:rPr>
        <w:t>省掉，就会变成</w:t>
      </w:r>
      <w:r w:rsidRPr="00E430F6">
        <w:rPr>
          <w:rFonts w:eastAsia="宋体"/>
        </w:rPr>
        <w:t>to tell you the truth</w:t>
      </w:r>
      <w:r w:rsidRPr="00E430F6">
        <w:rPr>
          <w:rFonts w:eastAsia="宋体" w:hint="eastAsia"/>
        </w:rPr>
        <w:t>。还有一些惯用的词组其实也都是类似的减化</w:t>
      </w:r>
      <w:r w:rsidR="00BF5096">
        <w:rPr>
          <w:rFonts w:eastAsia="宋体" w:hint="eastAsia"/>
        </w:rPr>
        <w:t>从句</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[To be honest with you], I didn’t take the money.</w:t>
      </w:r>
    </w:p>
    <w:p w:rsidR="00785232" w:rsidRPr="00785232" w:rsidRDefault="00E430F6" w:rsidP="00182A90">
      <w:pPr>
        <w:spacing w:after="84"/>
        <w:ind w:firstLine="480"/>
        <w:rPr>
          <w:lang w:eastAsia="zh-TW"/>
        </w:rPr>
      </w:pPr>
      <w:r w:rsidRPr="00E430F6">
        <w:rPr>
          <w:rFonts w:eastAsia="宋体"/>
        </w:rPr>
        <w:t>[To speak frankly], I don’t think you should take the job.</w:t>
      </w:r>
    </w:p>
    <w:p w:rsidR="00785232" w:rsidRPr="00785232" w:rsidRDefault="00E430F6" w:rsidP="00182A90">
      <w:pPr>
        <w:spacing w:after="84"/>
        <w:ind w:firstLine="480"/>
        <w:rPr>
          <w:lang w:eastAsia="zh-TW"/>
        </w:rPr>
      </w:pPr>
      <w:r w:rsidRPr="00E430F6">
        <w:rPr>
          <w:rFonts w:eastAsia="宋体"/>
        </w:rPr>
        <w:t>[To make a long story short], I failed.</w:t>
      </w:r>
    </w:p>
    <w:p w:rsidR="00DD2927" w:rsidRDefault="00E430F6" w:rsidP="00982549">
      <w:pPr>
        <w:pStyle w:val="3"/>
        <w:spacing w:before="126" w:after="126"/>
        <w:rPr>
          <w:lang w:eastAsia="zh-TW"/>
        </w:rPr>
      </w:pPr>
      <w:bookmarkStart w:id="163" w:name="_Toc363483990"/>
      <w:r w:rsidRPr="00E430F6">
        <w:rPr>
          <w:rFonts w:hint="eastAsia"/>
        </w:rPr>
        <w:t>减化为介系词词组</w:t>
      </w:r>
      <w:bookmarkEnd w:id="163"/>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除了减化为</w:t>
      </w:r>
      <w:r w:rsidR="00F83A9C">
        <w:rPr>
          <w:rFonts w:eastAsia="宋体" w:hint="eastAsia"/>
        </w:rPr>
        <w:t>分词结构</w:t>
      </w:r>
      <w:r w:rsidRPr="00E430F6">
        <w:rPr>
          <w:rFonts w:eastAsia="宋体" w:hint="eastAsia"/>
        </w:rPr>
        <w:t>与</w:t>
      </w:r>
      <w:r w:rsidR="00750148">
        <w:rPr>
          <w:rFonts w:eastAsia="宋体" w:hint="eastAsia"/>
        </w:rPr>
        <w:t>动词不定式</w:t>
      </w:r>
      <w:r w:rsidRPr="00E430F6">
        <w:rPr>
          <w:rFonts w:eastAsia="宋体" w:hint="eastAsia"/>
        </w:rPr>
        <w:t>之外，还经常减化为介系词词</w:t>
      </w:r>
      <w:r w:rsidRPr="00E430F6">
        <w:rPr>
          <w:rFonts w:eastAsia="宋体" w:hint="eastAsia"/>
        </w:rPr>
        <w:lastRenderedPageBreak/>
        <w:t>组。这又可分成以下三种情况。</w:t>
      </w:r>
    </w:p>
    <w:p w:rsidR="00DD2927" w:rsidRDefault="00E430F6" w:rsidP="00182A90">
      <w:pPr>
        <w:pStyle w:val="4"/>
        <w:spacing w:after="84"/>
        <w:rPr>
          <w:lang w:eastAsia="zh-TW"/>
        </w:rPr>
      </w:pPr>
      <w:r w:rsidRPr="00E430F6">
        <w:rPr>
          <w:rFonts w:hint="eastAsia"/>
        </w:rPr>
        <w:t>补语为介系词词组</w:t>
      </w:r>
    </w:p>
    <w:p w:rsidR="00DD2927" w:rsidRDefault="00E430F6" w:rsidP="00182A90">
      <w:pPr>
        <w:spacing w:after="84"/>
        <w:ind w:firstLine="480"/>
        <w:rPr>
          <w:lang w:eastAsia="zh-TW"/>
        </w:rPr>
      </w:pPr>
      <w:r w:rsidRPr="00E430F6">
        <w:rPr>
          <w:rFonts w:eastAsia="宋体" w:hint="eastAsia"/>
        </w:rPr>
        <w:t>如果副词</w:t>
      </w:r>
      <w:r w:rsidR="00BF5096">
        <w:rPr>
          <w:rFonts w:eastAsia="宋体" w:hint="eastAsia"/>
        </w:rPr>
        <w:t>从句</w:t>
      </w:r>
      <w:r w:rsidRPr="00E430F6">
        <w:rPr>
          <w:rFonts w:eastAsia="宋体" w:hint="eastAsia"/>
        </w:rPr>
        <w:t>本来就是用介系词词组当主词补语，那么在减化掉主词与</w:t>
      </w:r>
      <w:r w:rsidRPr="00E430F6">
        <w:rPr>
          <w:rFonts w:eastAsia="宋体"/>
        </w:rPr>
        <w:t>be</w:t>
      </w:r>
      <w:r w:rsidRPr="00E430F6">
        <w:rPr>
          <w:rFonts w:eastAsia="宋体" w:hint="eastAsia"/>
        </w:rPr>
        <w:t>动词之后，剩下的就是介系词词组。例如：</w:t>
      </w:r>
    </w:p>
    <w:p w:rsidR="00785232" w:rsidRPr="00785232" w:rsidRDefault="00E430F6" w:rsidP="00182A90">
      <w:pPr>
        <w:spacing w:after="84"/>
        <w:ind w:firstLine="480"/>
        <w:rPr>
          <w:lang w:eastAsia="zh-TW"/>
        </w:rPr>
      </w:pPr>
      <w:r w:rsidRPr="00E430F6">
        <w:rPr>
          <w:rFonts w:eastAsia="宋体"/>
        </w:rPr>
        <w:t xml:space="preserve">[While on duty], the officer never </w:t>
      </w:r>
      <w:r w:rsidRPr="00E430F6">
        <w:rPr>
          <w:rFonts w:eastAsia="宋体"/>
          <w:u w:val="single"/>
        </w:rPr>
        <w:t>drinks</w:t>
      </w:r>
      <w:r w:rsidRPr="00E430F6">
        <w:rPr>
          <w:rFonts w:eastAsia="宋体"/>
        </w:rPr>
        <w:t>.</w:t>
      </w:r>
    </w:p>
    <w:p w:rsidR="00DD2927" w:rsidRDefault="00E430F6" w:rsidP="00182A90">
      <w:pPr>
        <w:spacing w:after="84"/>
        <w:ind w:firstLine="480"/>
        <w:rPr>
          <w:lang w:eastAsia="zh-TW"/>
        </w:rPr>
      </w:pPr>
      <w:r w:rsidRPr="00E430F6">
        <w:rPr>
          <w:rFonts w:eastAsia="宋体" w:hint="eastAsia"/>
        </w:rPr>
        <w:t>中括号内的部份是副词</w:t>
      </w:r>
      <w:r w:rsidR="00BF5096">
        <w:rPr>
          <w:rFonts w:eastAsia="宋体" w:hint="eastAsia"/>
        </w:rPr>
        <w:t>从句</w:t>
      </w:r>
      <w:r w:rsidRPr="00E430F6">
        <w:rPr>
          <w:rFonts w:eastAsia="宋体"/>
        </w:rPr>
        <w:t>while he is on duty</w:t>
      </w:r>
      <w:r w:rsidRPr="00E430F6">
        <w:rPr>
          <w:rFonts w:eastAsia="宋体" w:hint="eastAsia"/>
        </w:rPr>
        <w:t>的减化，做法是把重复的主词</w:t>
      </w:r>
      <w:r w:rsidRPr="00E430F6">
        <w:rPr>
          <w:rFonts w:eastAsia="宋体"/>
        </w:rPr>
        <w:t>he</w:t>
      </w:r>
      <w:r w:rsidRPr="00E430F6">
        <w:rPr>
          <w:rFonts w:eastAsia="宋体" w:hint="eastAsia"/>
        </w:rPr>
        <w:t>与空洞的</w:t>
      </w:r>
      <w:r w:rsidRPr="00E430F6">
        <w:rPr>
          <w:rFonts w:eastAsia="宋体"/>
        </w:rPr>
        <w:t>be</w:t>
      </w:r>
      <w:r w:rsidRPr="00E430F6">
        <w:rPr>
          <w:rFonts w:eastAsia="宋体" w:hint="eastAsia"/>
        </w:rPr>
        <w:t>动词省略掉、只留下补语位置的</w:t>
      </w:r>
      <w:r w:rsidRPr="00E430F6">
        <w:rPr>
          <w:rFonts w:eastAsia="宋体"/>
        </w:rPr>
        <w:t>on duty</w:t>
      </w:r>
      <w:r w:rsidRPr="00E430F6">
        <w:rPr>
          <w:rFonts w:eastAsia="宋体" w:hint="eastAsia"/>
        </w:rPr>
        <w:t>这个介系词词组。因为从属连接词</w:t>
      </w:r>
      <w:r w:rsidRPr="00E430F6">
        <w:rPr>
          <w:rFonts w:eastAsia="宋体"/>
        </w:rPr>
        <w:t>while</w:t>
      </w:r>
      <w:r w:rsidRPr="00E430F6">
        <w:rPr>
          <w:rFonts w:eastAsia="宋体" w:hint="eastAsia"/>
        </w:rPr>
        <w:t>选择保留下来，所以可以清楚看出</w:t>
      </w:r>
      <w:r w:rsidRPr="00E430F6">
        <w:rPr>
          <w:rFonts w:eastAsia="宋体"/>
        </w:rPr>
        <w:t>while on duty</w:t>
      </w:r>
      <w:r w:rsidRPr="00E430F6">
        <w:rPr>
          <w:rFonts w:eastAsia="宋体" w:hint="eastAsia"/>
        </w:rPr>
        <w:t>是个减化副词</w:t>
      </w:r>
      <w:r w:rsidR="00BF5096">
        <w:rPr>
          <w:rFonts w:eastAsia="宋体" w:hint="eastAsia"/>
        </w:rPr>
        <w:t>从句</w:t>
      </w: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[If in doubt], </w:t>
      </w:r>
      <w:r w:rsidRPr="00E430F6">
        <w:rPr>
          <w:rFonts w:eastAsia="宋体"/>
          <w:u w:val="single"/>
        </w:rPr>
        <w:t>look up</w:t>
      </w:r>
      <w:r w:rsidRPr="00E430F6">
        <w:rPr>
          <w:rFonts w:eastAsia="宋体"/>
        </w:rPr>
        <w:t xml:space="preserve"> the word in the dictionary.</w:t>
      </w:r>
    </w:p>
    <w:p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是直接命令句，省略掉主词</w:t>
      </w:r>
      <w:r w:rsidRPr="00E430F6">
        <w:rPr>
          <w:rFonts w:eastAsia="宋体"/>
        </w:rPr>
        <w:t>you</w:t>
      </w:r>
      <w:r w:rsidRPr="00E430F6">
        <w:rPr>
          <w:rFonts w:eastAsia="宋体" w:hint="eastAsia"/>
        </w:rPr>
        <w:t>。中括号内的部分是个减化副词</w:t>
      </w:r>
      <w:r w:rsidR="00BF5096">
        <w:rPr>
          <w:rFonts w:eastAsia="宋体" w:hint="eastAsia"/>
        </w:rPr>
        <w:t>从句</w:t>
      </w:r>
      <w:r w:rsidRPr="00E430F6">
        <w:rPr>
          <w:rFonts w:eastAsia="宋体" w:hint="eastAsia"/>
        </w:rPr>
        <w:t>，可以还原为</w:t>
      </w:r>
      <w:r w:rsidRPr="00E430F6">
        <w:rPr>
          <w:rFonts w:eastAsia="宋体"/>
        </w:rPr>
        <w:t>if you are in doubt</w:t>
      </w:r>
      <w:r w:rsidRPr="00E430F6">
        <w:rPr>
          <w:rFonts w:eastAsia="宋体" w:hint="eastAsia"/>
        </w:rPr>
        <w:t>这个副词</w:t>
      </w:r>
      <w:r w:rsidR="00BF5096">
        <w:rPr>
          <w:rFonts w:eastAsia="宋体" w:hint="eastAsia"/>
        </w:rPr>
        <w:t>从句</w:t>
      </w:r>
      <w:r w:rsidRPr="00E430F6">
        <w:rPr>
          <w:rFonts w:eastAsia="宋体" w:hint="eastAsia"/>
        </w:rPr>
        <w:t>。其中介系词词组</w:t>
      </w:r>
      <w:r w:rsidRPr="00E430F6">
        <w:rPr>
          <w:rFonts w:eastAsia="宋体"/>
        </w:rPr>
        <w:t>in doubt</w:t>
      </w:r>
      <w:r w:rsidRPr="00E430F6">
        <w:rPr>
          <w:rFonts w:eastAsia="宋体" w:hint="eastAsia"/>
        </w:rPr>
        <w:t>是主词补语。减化的做法是把</w:t>
      </w:r>
      <w:r w:rsidRPr="00E430F6">
        <w:rPr>
          <w:rFonts w:eastAsia="宋体"/>
        </w:rPr>
        <w:t>you are</w:t>
      </w:r>
      <w:r w:rsidRPr="00E430F6">
        <w:rPr>
          <w:rFonts w:eastAsia="宋体" w:hint="eastAsia"/>
        </w:rPr>
        <w:t>省略掉、有意义的连接词</w:t>
      </w:r>
      <w:r w:rsidRPr="00E430F6">
        <w:rPr>
          <w:rFonts w:eastAsia="宋体"/>
        </w:rPr>
        <w:t>if</w:t>
      </w:r>
      <w:r w:rsidRPr="00E430F6">
        <w:rPr>
          <w:rFonts w:eastAsia="宋体" w:hint="eastAsia"/>
        </w:rPr>
        <w:t>选择留下来，就会成为</w:t>
      </w:r>
      <w:r w:rsidRPr="00E430F6">
        <w:rPr>
          <w:rFonts w:eastAsia="宋体"/>
        </w:rPr>
        <w:t>if in doubt</w:t>
      </w:r>
      <w:r w:rsidRPr="00E430F6">
        <w:rPr>
          <w:rFonts w:eastAsia="宋体" w:hint="eastAsia"/>
        </w:rPr>
        <w:t>这个减化副词</w:t>
      </w:r>
      <w:r w:rsidR="00BF5096">
        <w:rPr>
          <w:rFonts w:eastAsia="宋体" w:hint="eastAsia"/>
        </w:rPr>
        <w:t>从句</w:t>
      </w:r>
      <w:r w:rsidRPr="00E430F6">
        <w:rPr>
          <w:rFonts w:eastAsia="宋体" w:hint="eastAsia"/>
        </w:rPr>
        <w:t>。</w:t>
      </w:r>
    </w:p>
    <w:p w:rsidR="00DD2927" w:rsidRDefault="00E430F6" w:rsidP="00182A90">
      <w:pPr>
        <w:pStyle w:val="4"/>
        <w:spacing w:after="84"/>
        <w:rPr>
          <w:lang w:eastAsia="zh-TW"/>
        </w:rPr>
      </w:pPr>
      <w:r w:rsidRPr="00E430F6">
        <w:rPr>
          <w:rFonts w:hint="eastAsia"/>
        </w:rPr>
        <w:t>连接词直接转变为介系词</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的连接词大多有意义，所以副词</w:t>
      </w:r>
      <w:r w:rsidR="00BF5096">
        <w:rPr>
          <w:rFonts w:eastAsia="宋体" w:hint="eastAsia"/>
        </w:rPr>
        <w:t>从句</w:t>
      </w:r>
      <w:r w:rsidRPr="00E430F6">
        <w:rPr>
          <w:rFonts w:eastAsia="宋体" w:hint="eastAsia"/>
        </w:rPr>
        <w:t>在减化时，连接词经常会选择保留下来。不过要注意：有一些副词</w:t>
      </w:r>
      <w:r w:rsidR="00BF5096">
        <w:rPr>
          <w:rFonts w:eastAsia="宋体" w:hint="eastAsia"/>
        </w:rPr>
        <w:t>从句</w:t>
      </w:r>
      <w:r w:rsidRPr="00E430F6">
        <w:rPr>
          <w:rFonts w:eastAsia="宋体" w:hint="eastAsia"/>
        </w:rPr>
        <w:t>的连接词身兼连接词与介系词两种词性。如果后面有限定</w:t>
      </w:r>
      <w:r w:rsidR="00BF5096">
        <w:rPr>
          <w:rFonts w:eastAsia="宋体" w:hint="eastAsia"/>
        </w:rPr>
        <w:t>从句</w:t>
      </w:r>
      <w:r w:rsidRPr="00E430F6">
        <w:rPr>
          <w:rFonts w:eastAsia="宋体" w:hint="eastAsia"/>
        </w:rPr>
        <w:t>，它就是连接词。如果它后面的</w:t>
      </w:r>
      <w:r w:rsidR="00BF5096">
        <w:rPr>
          <w:rFonts w:eastAsia="宋体" w:hint="eastAsia"/>
        </w:rPr>
        <w:t>从句</w:t>
      </w:r>
      <w:r w:rsidRPr="00E430F6">
        <w:rPr>
          <w:rFonts w:eastAsia="宋体" w:hint="eastAsia"/>
        </w:rPr>
        <w:t>减化了、不再是限定</w:t>
      </w:r>
      <w:r w:rsidR="00BF5096">
        <w:rPr>
          <w:rFonts w:eastAsia="宋体" w:hint="eastAsia"/>
        </w:rPr>
        <w:t>从句</w:t>
      </w:r>
      <w:r w:rsidRPr="00E430F6">
        <w:rPr>
          <w:rFonts w:eastAsia="宋体" w:hint="eastAsia"/>
        </w:rPr>
        <w:t>，这些连接词会自动转变为介系词。这种身兼两种词性的连接词有</w:t>
      </w:r>
      <w:r w:rsidRPr="00E430F6">
        <w:rPr>
          <w:rFonts w:eastAsia="宋体"/>
        </w:rPr>
        <w:t>before, after, since, until, for, as</w:t>
      </w:r>
      <w:r w:rsidRPr="00E430F6">
        <w:rPr>
          <w:rFonts w:eastAsia="宋体" w:hint="eastAsia"/>
        </w:rPr>
        <w:t>等，分别举例说明如下：</w:t>
      </w:r>
    </w:p>
    <w:p w:rsidR="00DD2927" w:rsidRDefault="00E430F6" w:rsidP="00182A90">
      <w:pPr>
        <w:pStyle w:val="4"/>
        <w:spacing w:after="84"/>
        <w:rPr>
          <w:lang w:eastAsia="zh-TW"/>
        </w:rPr>
      </w:pPr>
      <w:r w:rsidRPr="00E430F6">
        <w:t>Before</w:t>
      </w:r>
    </w:p>
    <w:p w:rsidR="00785232" w:rsidRPr="00785232" w:rsidRDefault="00E430F6" w:rsidP="00182A90">
      <w:pPr>
        <w:spacing w:after="84"/>
        <w:ind w:firstLine="480"/>
        <w:rPr>
          <w:lang w:eastAsia="zh-TW"/>
        </w:rPr>
      </w:pPr>
      <w:r w:rsidRPr="00E430F6">
        <w:rPr>
          <w:rFonts w:eastAsia="宋体"/>
        </w:rPr>
        <w:t xml:space="preserve">That man </w:t>
      </w:r>
      <w:r w:rsidRPr="00E430F6">
        <w:rPr>
          <w:rFonts w:eastAsia="宋体"/>
          <w:u w:val="single"/>
        </w:rPr>
        <w:t>used to be</w:t>
      </w:r>
      <w:r w:rsidRPr="00E430F6">
        <w:rPr>
          <w:rFonts w:eastAsia="宋体"/>
        </w:rPr>
        <w:t xml:space="preserve"> a gangster [before he joined the army].</w:t>
      </w:r>
    </w:p>
    <w:p w:rsidR="00DD2927" w:rsidRDefault="00E430F6" w:rsidP="00182A90">
      <w:pPr>
        <w:pStyle w:val="Preface"/>
        <w:spacing w:after="84"/>
        <w:ind w:firstLine="480"/>
        <w:rPr>
          <w:lang w:eastAsia="zh-TW"/>
        </w:rPr>
      </w:pPr>
      <w:r w:rsidRPr="00E430F6">
        <w:rPr>
          <w:rFonts w:hint="eastAsia"/>
        </w:rPr>
        <w:t>那个人去当兵以前本来是个流氓。</w:t>
      </w:r>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（中括号内的部分）减化的做法是省略掉重复的主词</w:t>
      </w:r>
      <w:r w:rsidRPr="00E430F6">
        <w:rPr>
          <w:rFonts w:eastAsia="宋体"/>
        </w:rPr>
        <w:t>he</w:t>
      </w:r>
      <w:r w:rsidRPr="00E430F6">
        <w:rPr>
          <w:rFonts w:eastAsia="宋体" w:hint="eastAsia"/>
        </w:rPr>
        <w:t>、普通动词</w:t>
      </w:r>
      <w:r w:rsidRPr="00E430F6">
        <w:rPr>
          <w:rFonts w:eastAsia="宋体"/>
        </w:rPr>
        <w:t>joined</w:t>
      </w:r>
      <w:r w:rsidRPr="00E430F6">
        <w:rPr>
          <w:rFonts w:eastAsia="宋体" w:hint="eastAsia"/>
        </w:rPr>
        <w:t>减化为</w:t>
      </w:r>
      <w:r w:rsidRPr="00E430F6">
        <w:rPr>
          <w:rFonts w:eastAsia="宋体"/>
        </w:rPr>
        <w:t>joining</w:t>
      </w:r>
      <w:r w:rsidRPr="00E430F6">
        <w:rPr>
          <w:rFonts w:eastAsia="宋体" w:hint="eastAsia"/>
        </w:rPr>
        <w:t>，成为</w:t>
      </w:r>
      <w:r w:rsidRPr="00E430F6">
        <w:rPr>
          <w:rFonts w:eastAsia="宋体"/>
        </w:rPr>
        <w:t>joining the army</w:t>
      </w:r>
      <w:r w:rsidRPr="00E430F6">
        <w:rPr>
          <w:rFonts w:eastAsia="宋体" w:hint="eastAsia"/>
        </w:rPr>
        <w:t>。如果选择要留下连接词</w:t>
      </w:r>
      <w:r w:rsidRPr="00E430F6">
        <w:rPr>
          <w:rFonts w:eastAsia="宋体"/>
        </w:rPr>
        <w:t>before</w:t>
      </w:r>
      <w:r w:rsidRPr="00E430F6">
        <w:rPr>
          <w:rFonts w:eastAsia="宋体" w:hint="eastAsia"/>
        </w:rPr>
        <w:t>，这个</w:t>
      </w:r>
      <w:r w:rsidRPr="00E430F6">
        <w:rPr>
          <w:rFonts w:eastAsia="宋体"/>
        </w:rPr>
        <w:t>before</w:t>
      </w:r>
      <w:r w:rsidRPr="00E430F6">
        <w:rPr>
          <w:rFonts w:eastAsia="宋体" w:hint="eastAsia"/>
        </w:rPr>
        <w:t>的词类就会转变为介系词。而</w:t>
      </w:r>
      <w:r w:rsidRPr="00E430F6">
        <w:rPr>
          <w:rFonts w:eastAsia="宋体"/>
        </w:rPr>
        <w:t>joining the army</w:t>
      </w:r>
      <w:r w:rsidRPr="00E430F6">
        <w:rPr>
          <w:rFonts w:eastAsia="宋体" w:hint="eastAsia"/>
        </w:rPr>
        <w:t>放在介系词</w:t>
      </w:r>
      <w:r w:rsidRPr="00E430F6">
        <w:rPr>
          <w:rFonts w:eastAsia="宋体"/>
        </w:rPr>
        <w:t>before</w:t>
      </w:r>
      <w:r w:rsidRPr="00E430F6">
        <w:rPr>
          <w:rFonts w:eastAsia="宋体" w:hint="eastAsia"/>
        </w:rPr>
        <w:t>后面刚好可以当动名词使用、作为介系词的</w:t>
      </w:r>
      <w:r w:rsidR="009D20F5">
        <w:rPr>
          <w:rFonts w:eastAsia="宋体" w:hint="eastAsia"/>
        </w:rPr>
        <w:t>受词（宾语）</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That man </w:t>
      </w:r>
      <w:r w:rsidRPr="00E430F6">
        <w:rPr>
          <w:rFonts w:eastAsia="宋体"/>
          <w:u w:val="single"/>
        </w:rPr>
        <w:t>used to be</w:t>
      </w:r>
      <w:r w:rsidRPr="00E430F6">
        <w:rPr>
          <w:rFonts w:eastAsia="宋体"/>
        </w:rPr>
        <w:t xml:space="preserve"> a gangster [before joining the army].</w:t>
      </w:r>
    </w:p>
    <w:p w:rsidR="00DD2927" w:rsidRDefault="00E430F6" w:rsidP="00182A90">
      <w:pPr>
        <w:pStyle w:val="4"/>
        <w:spacing w:after="84"/>
        <w:rPr>
          <w:lang w:eastAsia="zh-TW"/>
        </w:rPr>
      </w:pPr>
      <w:r w:rsidRPr="00E430F6">
        <w:t>After</w:t>
      </w:r>
    </w:p>
    <w:p w:rsidR="00785232" w:rsidRPr="00785232" w:rsidRDefault="00E430F6" w:rsidP="00182A90">
      <w:pPr>
        <w:spacing w:after="84"/>
        <w:ind w:firstLine="480"/>
        <w:rPr>
          <w:lang w:eastAsia="zh-TW"/>
        </w:rPr>
      </w:pPr>
      <w:r w:rsidRPr="00E430F6">
        <w:rPr>
          <w:rFonts w:eastAsia="宋体"/>
        </w:rPr>
        <w:t xml:space="preserve">[After he was nominated for the Oscar], the actor </w:t>
      </w:r>
      <w:r w:rsidRPr="00E430F6">
        <w:rPr>
          <w:rFonts w:eastAsia="宋体"/>
          <w:u w:val="single"/>
        </w:rPr>
        <w:t>became</w:t>
      </w:r>
      <w:r w:rsidRPr="00E430F6">
        <w:rPr>
          <w:rFonts w:eastAsia="宋体"/>
        </w:rPr>
        <w:t xml:space="preserve"> highly sought after.</w:t>
      </w:r>
    </w:p>
    <w:p w:rsidR="00DD2927" w:rsidRDefault="00E430F6" w:rsidP="00182A90">
      <w:pPr>
        <w:pStyle w:val="Preface"/>
        <w:spacing w:after="84"/>
        <w:ind w:firstLine="480"/>
        <w:rPr>
          <w:lang w:eastAsia="zh-TW"/>
        </w:rPr>
      </w:pPr>
      <w:r w:rsidRPr="00E430F6">
        <w:rPr>
          <w:rFonts w:hint="eastAsia"/>
        </w:rPr>
        <w:t>获得奥斯卡提名之后，这位演员变得很抢手。</w:t>
      </w:r>
    </w:p>
    <w:p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，修饰动词</w:t>
      </w:r>
      <w:r w:rsidRPr="00E430F6">
        <w:rPr>
          <w:rFonts w:eastAsia="宋体"/>
        </w:rPr>
        <w:t>became</w:t>
      </w:r>
      <w:r w:rsidRPr="00E430F6">
        <w:rPr>
          <w:rFonts w:eastAsia="宋体" w:hint="eastAsia"/>
        </w:rPr>
        <w:t>的时间。减化的做法是省略掉</w:t>
      </w:r>
      <w:r w:rsidRPr="00E430F6">
        <w:rPr>
          <w:rFonts w:eastAsia="宋体" w:hint="eastAsia"/>
        </w:rPr>
        <w:lastRenderedPageBreak/>
        <w:t>重复的主词</w:t>
      </w:r>
      <w:r w:rsidRPr="00E430F6">
        <w:rPr>
          <w:rFonts w:eastAsia="宋体"/>
        </w:rPr>
        <w:t>he</w:t>
      </w:r>
      <w:r w:rsidRPr="00E430F6">
        <w:rPr>
          <w:rFonts w:eastAsia="宋体" w:hint="eastAsia"/>
        </w:rPr>
        <w:t>、无意义的</w:t>
      </w:r>
      <w:r w:rsidRPr="00E430F6">
        <w:rPr>
          <w:rFonts w:eastAsia="宋体"/>
        </w:rPr>
        <w:t>be</w:t>
      </w:r>
      <w:r w:rsidRPr="00E430F6">
        <w:rPr>
          <w:rFonts w:eastAsia="宋体" w:hint="eastAsia"/>
        </w:rPr>
        <w:t>动词。如果选择把连接词</w:t>
      </w:r>
      <w:r w:rsidRPr="00E430F6">
        <w:rPr>
          <w:rFonts w:eastAsia="宋体"/>
        </w:rPr>
        <w:t>after</w:t>
      </w:r>
      <w:r w:rsidRPr="00E430F6">
        <w:rPr>
          <w:rFonts w:eastAsia="宋体" w:hint="eastAsia"/>
        </w:rPr>
        <w:t>也省略掉，整个副词</w:t>
      </w:r>
      <w:r w:rsidR="00BF5096">
        <w:rPr>
          <w:rFonts w:eastAsia="宋体" w:hint="eastAsia"/>
        </w:rPr>
        <w:t>从句</w:t>
      </w:r>
      <w:r w:rsidRPr="00E430F6">
        <w:rPr>
          <w:rFonts w:eastAsia="宋体" w:hint="eastAsia"/>
        </w:rPr>
        <w:t>只剩下补语部分</w:t>
      </w:r>
      <w:r w:rsidRPr="00E430F6">
        <w:rPr>
          <w:rFonts w:eastAsia="宋体"/>
        </w:rPr>
        <w:t>nominated for the Oscar</w:t>
      </w:r>
      <w:r w:rsidRPr="00E430F6">
        <w:rPr>
          <w:rFonts w:eastAsia="宋体" w:hint="eastAsia"/>
        </w:rPr>
        <w:t>，意思也够清楚，因为过去分词</w:t>
      </w:r>
      <w:r w:rsidRPr="00E430F6">
        <w:rPr>
          <w:rFonts w:eastAsia="宋体"/>
        </w:rPr>
        <w:t>nominated</w:t>
      </w:r>
      <w:r w:rsidRPr="00E430F6">
        <w:rPr>
          <w:rFonts w:eastAsia="宋体" w:hint="eastAsia"/>
        </w:rPr>
        <w:t>本身就有「已经被提名」的意思，可以取代</w:t>
      </w:r>
      <w:r w:rsidRPr="00E430F6">
        <w:rPr>
          <w:rFonts w:eastAsia="宋体"/>
        </w:rPr>
        <w:t>after</w:t>
      </w:r>
      <w:r w:rsidRPr="00E430F6">
        <w:rPr>
          <w:rFonts w:eastAsia="宋体" w:hint="eastAsia"/>
        </w:rPr>
        <w:t>。但是，如果选择要把</w:t>
      </w:r>
      <w:r w:rsidRPr="00E430F6">
        <w:rPr>
          <w:rFonts w:eastAsia="宋体"/>
        </w:rPr>
        <w:t>after</w:t>
      </w:r>
      <w:r w:rsidRPr="00E430F6">
        <w:rPr>
          <w:rFonts w:eastAsia="宋体" w:hint="eastAsia"/>
        </w:rPr>
        <w:t>留下来，它就会变成介系词。这时候</w:t>
      </w:r>
      <w:r w:rsidRPr="00E430F6">
        <w:rPr>
          <w:rFonts w:eastAsia="宋体"/>
        </w:rPr>
        <w:t>after</w:t>
      </w:r>
      <w:r w:rsidRPr="00E430F6">
        <w:rPr>
          <w:rFonts w:eastAsia="宋体" w:hint="eastAsia"/>
        </w:rPr>
        <w:t>后面必须接名词类作</w:t>
      </w:r>
      <w:r w:rsidR="009D20F5">
        <w:rPr>
          <w:rFonts w:eastAsia="宋体" w:hint="eastAsia"/>
        </w:rPr>
        <w:t>受词（宾语）</w:t>
      </w:r>
      <w:r w:rsidRPr="00E430F6">
        <w:rPr>
          <w:rFonts w:eastAsia="宋体" w:hint="eastAsia"/>
        </w:rPr>
        <w:t>。可以加个</w:t>
      </w:r>
      <w:r w:rsidRPr="00E430F6">
        <w:rPr>
          <w:rFonts w:eastAsia="宋体"/>
        </w:rPr>
        <w:t>being</w:t>
      </w:r>
      <w:r w:rsidRPr="00E430F6">
        <w:rPr>
          <w:rFonts w:eastAsia="宋体" w:hint="eastAsia"/>
        </w:rPr>
        <w:t>来做词类变化，如下：</w:t>
      </w:r>
    </w:p>
    <w:p w:rsidR="00785232" w:rsidRPr="00785232" w:rsidRDefault="00E430F6" w:rsidP="00182A90">
      <w:pPr>
        <w:spacing w:after="84"/>
        <w:ind w:firstLine="480"/>
        <w:rPr>
          <w:lang w:eastAsia="zh-TW"/>
        </w:rPr>
      </w:pPr>
      <w:r w:rsidRPr="00E430F6">
        <w:rPr>
          <w:rFonts w:eastAsia="宋体"/>
        </w:rPr>
        <w:t xml:space="preserve">[After being nominated for the Oscar], the actor </w:t>
      </w:r>
      <w:r w:rsidRPr="00E430F6">
        <w:rPr>
          <w:rFonts w:eastAsia="宋体"/>
          <w:u w:val="single"/>
        </w:rPr>
        <w:t>became</w:t>
      </w:r>
      <w:r w:rsidRPr="00E430F6">
        <w:rPr>
          <w:rFonts w:eastAsia="宋体"/>
        </w:rPr>
        <w:t xml:space="preserve"> highly sought after.</w:t>
      </w:r>
    </w:p>
    <w:p w:rsidR="00DD2927" w:rsidRDefault="00E430F6" w:rsidP="00182A90">
      <w:pPr>
        <w:spacing w:after="84"/>
        <w:ind w:firstLine="480"/>
        <w:rPr>
          <w:lang w:eastAsia="zh-TW"/>
        </w:rPr>
      </w:pPr>
      <w:r w:rsidRPr="00E430F6">
        <w:rPr>
          <w:rFonts w:eastAsia="宋体" w:hint="eastAsia"/>
        </w:rPr>
        <w:t>另外，也可以直接把</w:t>
      </w:r>
      <w:r w:rsidRPr="00E430F6">
        <w:rPr>
          <w:rFonts w:eastAsia="宋体"/>
        </w:rPr>
        <w:t>nominated</w:t>
      </w:r>
      <w:r w:rsidRPr="00E430F6">
        <w:rPr>
          <w:rFonts w:eastAsia="宋体" w:hint="eastAsia"/>
        </w:rPr>
        <w:t>改为名词词组</w:t>
      </w:r>
      <w:r w:rsidRPr="00E430F6">
        <w:rPr>
          <w:rFonts w:eastAsia="宋体"/>
        </w:rPr>
        <w:t>the nomination</w:t>
      </w:r>
      <w:r w:rsidRPr="00E430F6">
        <w:rPr>
          <w:rFonts w:eastAsia="宋体" w:hint="eastAsia"/>
        </w:rPr>
        <w:t>来当介系词的</w:t>
      </w:r>
      <w:r w:rsidR="009D20F5">
        <w:rPr>
          <w:rFonts w:eastAsia="宋体" w:hint="eastAsia"/>
        </w:rPr>
        <w:t>受词（宾语）</w:t>
      </w:r>
      <w:r w:rsidRPr="00E430F6">
        <w:rPr>
          <w:rFonts w:eastAsia="宋体" w:hint="eastAsia"/>
        </w:rPr>
        <w:t>，意思仍然够清楚：</w:t>
      </w:r>
    </w:p>
    <w:p w:rsidR="00785232" w:rsidRPr="00785232" w:rsidRDefault="00E430F6" w:rsidP="00182A90">
      <w:pPr>
        <w:spacing w:after="84"/>
        <w:ind w:firstLine="480"/>
        <w:rPr>
          <w:lang w:eastAsia="zh-TW"/>
        </w:rPr>
      </w:pPr>
      <w:r w:rsidRPr="00E430F6">
        <w:rPr>
          <w:rFonts w:eastAsia="宋体"/>
        </w:rPr>
        <w:t xml:space="preserve">[After </w:t>
      </w:r>
      <w:r w:rsidRPr="00E430F6">
        <w:rPr>
          <w:rFonts w:eastAsia="宋体"/>
          <w:u w:val="single"/>
        </w:rPr>
        <w:t>the nomination</w:t>
      </w:r>
      <w:r w:rsidRPr="00E430F6">
        <w:rPr>
          <w:rFonts w:eastAsia="宋体"/>
        </w:rPr>
        <w:t xml:space="preserve"> for the Oscar], the actor </w:t>
      </w:r>
      <w:r w:rsidRPr="00E430F6">
        <w:rPr>
          <w:rFonts w:eastAsia="宋体"/>
          <w:u w:val="single"/>
        </w:rPr>
        <w:t>became</w:t>
      </w:r>
      <w:r w:rsidRPr="00E430F6">
        <w:rPr>
          <w:rFonts w:eastAsia="宋体"/>
        </w:rPr>
        <w:t xml:space="preserve"> highly sought after.</w:t>
      </w:r>
    </w:p>
    <w:p w:rsidR="00DD2927" w:rsidRDefault="00E430F6" w:rsidP="00182A90">
      <w:pPr>
        <w:pStyle w:val="4"/>
        <w:spacing w:after="84"/>
        <w:rPr>
          <w:lang w:eastAsia="zh-TW"/>
        </w:rPr>
      </w:pPr>
      <w:r w:rsidRPr="00E430F6">
        <w:t>Since</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have been</w:t>
      </w:r>
      <w:r w:rsidRPr="00E430F6">
        <w:rPr>
          <w:rFonts w:eastAsia="宋体"/>
        </w:rPr>
        <w:t xml:space="preserve"> very busy [since I returned from Bali].</w:t>
      </w:r>
    </w:p>
    <w:p w:rsidR="00DD2927" w:rsidRDefault="00E430F6" w:rsidP="00182A90">
      <w:pPr>
        <w:spacing w:after="84"/>
        <w:ind w:firstLine="480"/>
        <w:rPr>
          <w:lang w:eastAsia="zh-TW"/>
        </w:rPr>
      </w:pPr>
      <w:r w:rsidRPr="00E430F6">
        <w:rPr>
          <w:rFonts w:eastAsia="宋体" w:hint="eastAsia"/>
        </w:rPr>
        <w:t>中括号内是副词</w:t>
      </w:r>
      <w:r w:rsidR="00BF5096">
        <w:rPr>
          <w:rFonts w:eastAsia="宋体" w:hint="eastAsia"/>
        </w:rPr>
        <w:t>从句</w:t>
      </w:r>
      <w:r w:rsidRPr="00E430F6">
        <w:rPr>
          <w:rFonts w:eastAsia="宋体" w:hint="eastAsia"/>
        </w:rPr>
        <w:t>，修饰动词</w:t>
      </w:r>
      <w:r w:rsidRPr="00E430F6">
        <w:rPr>
          <w:rFonts w:eastAsia="宋体"/>
        </w:rPr>
        <w:t>have been</w:t>
      </w:r>
      <w:r w:rsidRPr="00E430F6">
        <w:rPr>
          <w:rFonts w:eastAsia="宋体" w:hint="eastAsia"/>
        </w:rPr>
        <w:t>的时间。减化的方式是省略掉重复的主词、普通动词加上</w:t>
      </w:r>
      <w:r w:rsidRPr="00E430F6">
        <w:rPr>
          <w:rFonts w:eastAsia="宋体"/>
        </w:rPr>
        <w:t>-ing</w:t>
      </w:r>
      <w:r w:rsidRPr="00E430F6">
        <w:rPr>
          <w:rFonts w:eastAsia="宋体" w:hint="eastAsia"/>
        </w:rPr>
        <w:t>成为</w:t>
      </w:r>
      <w:r w:rsidRPr="00E430F6">
        <w:rPr>
          <w:rFonts w:eastAsia="宋体"/>
        </w:rPr>
        <w:t>returning</w:t>
      </w:r>
      <w:r w:rsidRPr="00E430F6">
        <w:rPr>
          <w:rFonts w:eastAsia="宋体" w:hint="eastAsia"/>
        </w:rPr>
        <w:t>。连接词</w:t>
      </w:r>
      <w:r w:rsidRPr="00E430F6">
        <w:rPr>
          <w:rFonts w:eastAsia="宋体"/>
        </w:rPr>
        <w:t>since</w:t>
      </w:r>
      <w:r w:rsidRPr="00E430F6">
        <w:rPr>
          <w:rFonts w:eastAsia="宋体" w:hint="eastAsia"/>
        </w:rPr>
        <w:t>有意义、应该保留下来，但是一旦留下来它就会转变为介系词。因为</w:t>
      </w:r>
      <w:r w:rsidRPr="00E430F6">
        <w:rPr>
          <w:rFonts w:eastAsia="宋体"/>
        </w:rPr>
        <w:t>returning</w:t>
      </w:r>
      <w:r w:rsidRPr="00E430F6">
        <w:rPr>
          <w:rFonts w:eastAsia="宋体" w:hint="eastAsia"/>
        </w:rPr>
        <w:t>刚好可以当动名词使用，所以可以直接做介系词的</w:t>
      </w:r>
      <w:r w:rsidR="009D20F5">
        <w:rPr>
          <w:rFonts w:eastAsia="宋体" w:hint="eastAsia"/>
        </w:rPr>
        <w:t>受词（宾语）</w:t>
      </w:r>
      <w:r w:rsidRPr="00E430F6">
        <w:rPr>
          <w:rFonts w:eastAsia="宋体" w:hint="eastAsia"/>
        </w:rPr>
        <w:t>，如下：</w:t>
      </w:r>
    </w:p>
    <w:p w:rsidR="00DD2927" w:rsidRDefault="00E430F6" w:rsidP="00182A90">
      <w:pPr>
        <w:spacing w:after="84"/>
        <w:ind w:firstLine="480"/>
      </w:pPr>
      <w:r w:rsidRPr="00E430F6">
        <w:rPr>
          <w:rFonts w:eastAsia="宋体"/>
        </w:rPr>
        <w:t xml:space="preserve">I </w:t>
      </w:r>
      <w:r w:rsidRPr="00E430F6">
        <w:rPr>
          <w:rFonts w:eastAsia="宋体"/>
          <w:u w:val="single"/>
        </w:rPr>
        <w:t>have been</w:t>
      </w:r>
      <w:r w:rsidRPr="00E430F6">
        <w:rPr>
          <w:rFonts w:eastAsia="宋体"/>
        </w:rPr>
        <w:t xml:space="preserve"> very busy [since returning from Bali].</w:t>
      </w:r>
    </w:p>
    <w:p w:rsidR="00DD2927" w:rsidRDefault="00E430F6" w:rsidP="00182A90">
      <w:pPr>
        <w:pStyle w:val="4"/>
        <w:spacing w:after="84"/>
        <w:rPr>
          <w:lang w:eastAsia="zh-TW"/>
        </w:rPr>
      </w:pPr>
      <w:r w:rsidRPr="00E430F6">
        <w:t>Until</w:t>
      </w:r>
    </w:p>
    <w:p w:rsidR="00785232" w:rsidRPr="00785232" w:rsidRDefault="00E430F6" w:rsidP="00182A90">
      <w:pPr>
        <w:spacing w:after="84"/>
        <w:ind w:firstLine="480"/>
        <w:rPr>
          <w:lang w:eastAsia="zh-TW"/>
        </w:rPr>
      </w:pPr>
      <w:r w:rsidRPr="00E430F6">
        <w:rPr>
          <w:rFonts w:eastAsia="宋体"/>
        </w:rPr>
        <w:t xml:space="preserve">The fruit </w:t>
      </w:r>
      <w:r w:rsidRPr="00E430F6">
        <w:rPr>
          <w:rFonts w:eastAsia="宋体"/>
          <w:u w:val="single"/>
        </w:rPr>
        <w:t>doesn’t turn</w:t>
      </w:r>
      <w:r w:rsidRPr="00E430F6">
        <w:rPr>
          <w:rFonts w:eastAsia="宋体"/>
        </w:rPr>
        <w:t xml:space="preserve"> red [until it is completely ripe].</w:t>
      </w:r>
    </w:p>
    <w:p w:rsidR="00DD2927" w:rsidRDefault="00E430F6" w:rsidP="00182A90">
      <w:pPr>
        <w:pStyle w:val="Preface"/>
        <w:spacing w:after="84"/>
        <w:ind w:firstLine="480"/>
        <w:rPr>
          <w:lang w:eastAsia="zh-TW"/>
        </w:rPr>
      </w:pPr>
      <w:r w:rsidRPr="00E430F6">
        <w:rPr>
          <w:rFonts w:hint="eastAsia"/>
        </w:rPr>
        <w:t>这种水果到全熟之后才会变红。</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doesn’t turn</w:t>
      </w:r>
      <w:r w:rsidRPr="00E430F6">
        <w:rPr>
          <w:rFonts w:eastAsia="宋体" w:hint="eastAsia"/>
        </w:rPr>
        <w:t>的时间。减化的方式是省略掉重复的主词</w:t>
      </w:r>
      <w:r w:rsidRPr="00E430F6">
        <w:rPr>
          <w:rFonts w:eastAsia="宋体"/>
        </w:rPr>
        <w:t>it</w:t>
      </w:r>
      <w:r w:rsidRPr="00E430F6">
        <w:rPr>
          <w:rFonts w:eastAsia="宋体" w:hint="eastAsia"/>
        </w:rPr>
        <w:t>、无意义的</w:t>
      </w:r>
      <w:r w:rsidRPr="00E430F6">
        <w:rPr>
          <w:rFonts w:eastAsia="宋体"/>
        </w:rPr>
        <w:t>be</w:t>
      </w:r>
      <w:r w:rsidRPr="00E430F6">
        <w:rPr>
          <w:rFonts w:eastAsia="宋体" w:hint="eastAsia"/>
        </w:rPr>
        <w:t>动词，剩下补语部分的形容词词组</w:t>
      </w:r>
      <w:r w:rsidRPr="00E430F6">
        <w:rPr>
          <w:rFonts w:eastAsia="宋体"/>
        </w:rPr>
        <w:t>completely ripe</w:t>
      </w:r>
      <w:r w:rsidRPr="00E430F6">
        <w:rPr>
          <w:rFonts w:eastAsia="宋体" w:hint="eastAsia"/>
        </w:rPr>
        <w:t>。因为连接词</w:t>
      </w:r>
      <w:r w:rsidRPr="00E430F6">
        <w:rPr>
          <w:rFonts w:eastAsia="宋体"/>
        </w:rPr>
        <w:t>until</w:t>
      </w:r>
      <w:r w:rsidRPr="00E430F6">
        <w:rPr>
          <w:rFonts w:eastAsia="宋体" w:hint="eastAsia"/>
        </w:rPr>
        <w:t>有意义，应该选择留下来。但是它一旦留下来就会转变为介系词，所以不能只有形容词词组</w:t>
      </w:r>
      <w:r w:rsidRPr="00E430F6">
        <w:rPr>
          <w:rFonts w:eastAsia="宋体"/>
        </w:rPr>
        <w:t>completely ripe</w:t>
      </w:r>
      <w:r w:rsidRPr="00E430F6">
        <w:rPr>
          <w:rFonts w:eastAsia="宋体" w:hint="eastAsia"/>
        </w:rPr>
        <w:t>在它后面，必须进行词类变化（加上无意义的动名词</w:t>
      </w:r>
      <w:r w:rsidRPr="00E430F6">
        <w:rPr>
          <w:rFonts w:eastAsia="宋体"/>
        </w:rPr>
        <w:t>being</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The fruit </w:t>
      </w:r>
      <w:r w:rsidRPr="00E430F6">
        <w:rPr>
          <w:rFonts w:eastAsia="宋体"/>
          <w:u w:val="single"/>
        </w:rPr>
        <w:t>doesn’t turn</w:t>
      </w:r>
      <w:r w:rsidRPr="00E430F6">
        <w:rPr>
          <w:rFonts w:eastAsia="宋体"/>
        </w:rPr>
        <w:t xml:space="preserve"> red [until being completely ripe].</w:t>
      </w:r>
    </w:p>
    <w:p w:rsidR="00DD2927" w:rsidRDefault="00E430F6" w:rsidP="00182A90">
      <w:pPr>
        <w:pStyle w:val="4"/>
        <w:spacing w:after="84"/>
        <w:rPr>
          <w:lang w:eastAsia="zh-TW"/>
        </w:rPr>
      </w:pPr>
      <w:r w:rsidRPr="00E430F6">
        <w:t>For</w:t>
      </w:r>
    </w:p>
    <w:p w:rsidR="00DD2927" w:rsidRDefault="00E430F6" w:rsidP="00182A90">
      <w:pPr>
        <w:spacing w:after="84"/>
        <w:ind w:firstLine="480"/>
      </w:pPr>
      <w:r w:rsidRPr="00E430F6">
        <w:rPr>
          <w:rFonts w:eastAsia="宋体"/>
        </w:rPr>
        <w:t xml:space="preserve">The man </w:t>
      </w:r>
      <w:r w:rsidRPr="00E430F6">
        <w:rPr>
          <w:rFonts w:eastAsia="宋体"/>
          <w:u w:val="single"/>
        </w:rPr>
        <w:t>can’t find</w:t>
      </w:r>
      <w:r w:rsidRPr="00E430F6">
        <w:rPr>
          <w:rFonts w:eastAsia="宋体"/>
        </w:rPr>
        <w:t xml:space="preserve"> a job easily, [for he has a criminal record].</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用来修饰动词</w:t>
      </w:r>
      <w:r w:rsidRPr="00E430F6">
        <w:rPr>
          <w:rFonts w:eastAsia="宋体"/>
        </w:rPr>
        <w:t>can’t find</w:t>
      </w:r>
      <w:r w:rsidRPr="00E430F6">
        <w:rPr>
          <w:rFonts w:eastAsia="宋体" w:hint="eastAsia"/>
        </w:rPr>
        <w:t>的原因。减化的方式是省略掉重复的主词</w:t>
      </w:r>
      <w:r w:rsidRPr="00E430F6">
        <w:rPr>
          <w:rFonts w:eastAsia="宋体"/>
        </w:rPr>
        <w:t>he</w:t>
      </w:r>
      <w:r w:rsidRPr="00E430F6">
        <w:rPr>
          <w:rFonts w:eastAsia="宋体" w:hint="eastAsia"/>
        </w:rPr>
        <w:t>、普通动词加上</w:t>
      </w:r>
      <w:r w:rsidRPr="00E430F6">
        <w:rPr>
          <w:rFonts w:eastAsia="宋体"/>
        </w:rPr>
        <w:t>-ing</w:t>
      </w:r>
      <w:r w:rsidRPr="00E430F6">
        <w:rPr>
          <w:rFonts w:eastAsia="宋体" w:hint="eastAsia"/>
        </w:rPr>
        <w:t>成为</w:t>
      </w:r>
      <w:r w:rsidRPr="00E430F6">
        <w:rPr>
          <w:rFonts w:eastAsia="宋体"/>
        </w:rPr>
        <w:t>having</w:t>
      </w:r>
      <w:r w:rsidRPr="00E430F6">
        <w:rPr>
          <w:rFonts w:eastAsia="宋体" w:hint="eastAsia"/>
        </w:rPr>
        <w:t>。表示原因的连接词</w:t>
      </w:r>
      <w:r w:rsidRPr="00E430F6">
        <w:rPr>
          <w:rFonts w:eastAsia="宋体"/>
        </w:rPr>
        <w:t>for</w:t>
      </w:r>
      <w:r w:rsidRPr="00E430F6">
        <w:rPr>
          <w:rFonts w:eastAsia="宋体" w:hint="eastAsia"/>
        </w:rPr>
        <w:t>一般都应该省略掉，成为</w:t>
      </w:r>
      <w:r w:rsidR="00F83A9C">
        <w:rPr>
          <w:rFonts w:eastAsia="宋体" w:hint="eastAsia"/>
        </w:rPr>
        <w:t>分词结构</w:t>
      </w:r>
      <w:r w:rsidRPr="00E430F6">
        <w:rPr>
          <w:rFonts w:eastAsia="宋体"/>
        </w:rPr>
        <w:t>having a criminal record</w:t>
      </w:r>
      <w:r w:rsidRPr="00E430F6">
        <w:rPr>
          <w:rFonts w:eastAsia="宋体" w:hint="eastAsia"/>
        </w:rPr>
        <w:t>就够清楚了。但是如果选择要留下</w:t>
      </w:r>
      <w:r w:rsidRPr="00E430F6">
        <w:rPr>
          <w:rFonts w:eastAsia="宋体"/>
        </w:rPr>
        <w:t>for</w:t>
      </w:r>
      <w:r w:rsidRPr="00E430F6">
        <w:rPr>
          <w:rFonts w:eastAsia="宋体" w:hint="eastAsia"/>
        </w:rPr>
        <w:t>来当介系词，后面的词类就要注意：必须是名词类才可以当介系词的</w:t>
      </w:r>
      <w:r w:rsidR="009D20F5">
        <w:rPr>
          <w:rFonts w:eastAsia="宋体" w:hint="eastAsia"/>
        </w:rPr>
        <w:t>受词（宾语）</w:t>
      </w:r>
      <w:r w:rsidRPr="00E430F6">
        <w:rPr>
          <w:rFonts w:eastAsia="宋体" w:hint="eastAsia"/>
        </w:rPr>
        <w:t>。而</w:t>
      </w:r>
      <w:r w:rsidRPr="00E430F6">
        <w:rPr>
          <w:rFonts w:eastAsia="宋体"/>
        </w:rPr>
        <w:t>having</w:t>
      </w:r>
      <w:r w:rsidRPr="00E430F6">
        <w:rPr>
          <w:rFonts w:eastAsia="宋体" w:hint="eastAsia"/>
        </w:rPr>
        <w:t>这个动名词刚好可以，如下：</w:t>
      </w:r>
    </w:p>
    <w:p w:rsidR="00DD2927" w:rsidRDefault="00E430F6" w:rsidP="00182A90">
      <w:pPr>
        <w:spacing w:after="84"/>
        <w:ind w:firstLine="480"/>
      </w:pPr>
      <w:r w:rsidRPr="00E430F6">
        <w:rPr>
          <w:rFonts w:eastAsia="宋体"/>
        </w:rPr>
        <w:t xml:space="preserve">The man </w:t>
      </w:r>
      <w:r w:rsidRPr="00E430F6">
        <w:rPr>
          <w:rFonts w:eastAsia="宋体"/>
          <w:u w:val="single"/>
        </w:rPr>
        <w:t>can’t find</w:t>
      </w:r>
      <w:r w:rsidRPr="00E430F6">
        <w:rPr>
          <w:rFonts w:eastAsia="宋体"/>
        </w:rPr>
        <w:t xml:space="preserve"> a job easily, [for having a criminal record].</w:t>
      </w:r>
    </w:p>
    <w:p w:rsidR="00DD2927" w:rsidRDefault="00E430F6" w:rsidP="00182A90">
      <w:pPr>
        <w:pStyle w:val="4"/>
        <w:spacing w:after="84"/>
        <w:rPr>
          <w:lang w:eastAsia="zh-TW"/>
        </w:rPr>
      </w:pPr>
      <w:r w:rsidRPr="00E430F6">
        <w:lastRenderedPageBreak/>
        <w:t>As</w:t>
      </w:r>
    </w:p>
    <w:p w:rsidR="00785232" w:rsidRPr="00785232" w:rsidRDefault="00E430F6" w:rsidP="00182A90">
      <w:pPr>
        <w:spacing w:after="84"/>
        <w:ind w:firstLine="480"/>
      </w:pPr>
      <w:r w:rsidRPr="00E430F6">
        <w:rPr>
          <w:rFonts w:eastAsia="宋体"/>
        </w:rPr>
        <w:t xml:space="preserve">[As I am a scientist], I </w:t>
      </w:r>
      <w:r w:rsidRPr="00E430F6">
        <w:rPr>
          <w:rFonts w:eastAsia="宋体"/>
          <w:u w:val="single"/>
        </w:rPr>
        <w:t>believe in</w:t>
      </w:r>
      <w:r w:rsidRPr="00E430F6">
        <w:rPr>
          <w:rFonts w:eastAsia="宋体"/>
        </w:rPr>
        <w:t xml:space="preserve"> concrete facts only.</w:t>
      </w:r>
    </w:p>
    <w:p w:rsidR="00DD2927" w:rsidRDefault="00E430F6" w:rsidP="00182A90">
      <w:pPr>
        <w:pStyle w:val="Preface"/>
        <w:spacing w:after="84"/>
        <w:ind w:firstLine="480"/>
        <w:rPr>
          <w:lang w:eastAsia="zh-TW"/>
        </w:rPr>
      </w:pPr>
      <w:r w:rsidRPr="00E430F6">
        <w:rPr>
          <w:rFonts w:hint="eastAsia"/>
        </w:rPr>
        <w:t>因为我是科学家，我只相信具体事实。</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believe in</w:t>
      </w:r>
      <w:r w:rsidRPr="00E430F6">
        <w:rPr>
          <w:rFonts w:eastAsia="宋体" w:hint="eastAsia"/>
        </w:rPr>
        <w:t>。减化的方式是省略掉重复的主词</w:t>
      </w:r>
      <w:r w:rsidRPr="00E430F6">
        <w:rPr>
          <w:rFonts w:eastAsia="宋体"/>
        </w:rPr>
        <w:t>I</w:t>
      </w:r>
      <w:r w:rsidRPr="00E430F6">
        <w:rPr>
          <w:rFonts w:eastAsia="宋体" w:hint="eastAsia"/>
        </w:rPr>
        <w:t>与空洞的</w:t>
      </w:r>
      <w:r w:rsidRPr="00E430F6">
        <w:rPr>
          <w:rFonts w:eastAsia="宋体"/>
        </w:rPr>
        <w:t>am</w:t>
      </w:r>
      <w:r w:rsidRPr="00E430F6">
        <w:rPr>
          <w:rFonts w:eastAsia="宋体" w:hint="eastAsia"/>
        </w:rPr>
        <w:t>，只留下补语部分</w:t>
      </w:r>
      <w:r w:rsidRPr="00E430F6">
        <w:rPr>
          <w:rFonts w:eastAsia="宋体"/>
        </w:rPr>
        <w:t>a scientist</w:t>
      </w:r>
      <w:r w:rsidRPr="00E430F6">
        <w:rPr>
          <w:rFonts w:eastAsia="宋体" w:hint="eastAsia"/>
        </w:rPr>
        <w:t>。这是个名词补语，和原来副词</w:t>
      </w:r>
      <w:r w:rsidR="00BF5096">
        <w:rPr>
          <w:rFonts w:eastAsia="宋体" w:hint="eastAsia"/>
        </w:rPr>
        <w:t>从句</w:t>
      </w:r>
      <w:r w:rsidRPr="00E430F6">
        <w:rPr>
          <w:rFonts w:eastAsia="宋体" w:hint="eastAsia"/>
        </w:rPr>
        <w:t>的词类出入太大。可以加上</w:t>
      </w:r>
      <w:r w:rsidRPr="00E430F6">
        <w:rPr>
          <w:rFonts w:eastAsia="宋体"/>
        </w:rPr>
        <w:t>being</w:t>
      </w:r>
      <w:r w:rsidRPr="00E430F6">
        <w:rPr>
          <w:rFonts w:eastAsia="宋体" w:hint="eastAsia"/>
        </w:rPr>
        <w:t>来做词类变化，成为</w:t>
      </w:r>
      <w:r w:rsidR="00F83A9C">
        <w:rPr>
          <w:rFonts w:eastAsia="宋体" w:hint="eastAsia"/>
        </w:rPr>
        <w:t>分词结构</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[Being a scientist], I </w:t>
      </w:r>
      <w:r w:rsidRPr="00E430F6">
        <w:rPr>
          <w:rFonts w:eastAsia="宋体"/>
          <w:u w:val="single"/>
        </w:rPr>
        <w:t>believe in</w:t>
      </w:r>
      <w:r w:rsidRPr="00E430F6">
        <w:rPr>
          <w:rFonts w:eastAsia="宋体"/>
        </w:rPr>
        <w:t xml:space="preserve"> concrete facts only.</w:t>
      </w:r>
    </w:p>
    <w:p w:rsidR="00DD2927" w:rsidRDefault="00E430F6" w:rsidP="00182A90">
      <w:pPr>
        <w:spacing w:after="84"/>
        <w:ind w:firstLine="480"/>
        <w:rPr>
          <w:lang w:eastAsia="zh-TW"/>
        </w:rPr>
      </w:pPr>
      <w:r w:rsidRPr="00E430F6">
        <w:rPr>
          <w:rFonts w:eastAsia="宋体" w:hint="eastAsia"/>
        </w:rPr>
        <w:t>另外也可以选择把</w:t>
      </w:r>
      <w:r w:rsidRPr="00E430F6">
        <w:rPr>
          <w:rFonts w:eastAsia="宋体"/>
        </w:rPr>
        <w:t>as</w:t>
      </w:r>
      <w:r w:rsidRPr="00E430F6">
        <w:rPr>
          <w:rFonts w:eastAsia="宋体" w:hint="eastAsia"/>
        </w:rPr>
        <w:t>留下来当介系词使用、</w:t>
      </w:r>
      <w:r w:rsidRPr="00E430F6">
        <w:rPr>
          <w:rFonts w:eastAsia="宋体"/>
        </w:rPr>
        <w:t>a scientist</w:t>
      </w:r>
      <w:r w:rsidRPr="00E430F6">
        <w:rPr>
          <w:rFonts w:eastAsia="宋体" w:hint="eastAsia"/>
        </w:rPr>
        <w:t>当作介系词的</w:t>
      </w:r>
      <w:r w:rsidR="009D20F5">
        <w:rPr>
          <w:rFonts w:eastAsia="宋体" w:hint="eastAsia"/>
        </w:rPr>
        <w:t>受词（宾语）</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[As a scientist], I </w:t>
      </w:r>
      <w:r w:rsidRPr="00E430F6">
        <w:rPr>
          <w:rFonts w:eastAsia="宋体"/>
          <w:u w:val="single"/>
        </w:rPr>
        <w:t>believe in</w:t>
      </w:r>
      <w:r w:rsidRPr="00E430F6">
        <w:rPr>
          <w:rFonts w:eastAsia="宋体"/>
        </w:rPr>
        <w:t xml:space="preserve"> concrete facts only.</w:t>
      </w:r>
    </w:p>
    <w:p w:rsidR="00DD2927" w:rsidRDefault="00E430F6" w:rsidP="00982549">
      <w:pPr>
        <w:pStyle w:val="3"/>
        <w:spacing w:before="126" w:after="126"/>
        <w:rPr>
          <w:lang w:eastAsia="zh-TW"/>
        </w:rPr>
      </w:pPr>
      <w:bookmarkStart w:id="164" w:name="_Toc363483991"/>
      <w:r w:rsidRPr="00E430F6">
        <w:rPr>
          <w:rFonts w:hint="eastAsia"/>
        </w:rPr>
        <w:t>连接词改写为介系词</w:t>
      </w:r>
      <w:bookmarkEnd w:id="164"/>
    </w:p>
    <w:p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的减化，还有一种办法是把连接词改写为意思接近的介系词、整个</w:t>
      </w:r>
      <w:r w:rsidR="00BF5096">
        <w:rPr>
          <w:rFonts w:eastAsia="宋体" w:hint="eastAsia"/>
        </w:rPr>
        <w:t>从句</w:t>
      </w:r>
      <w:r w:rsidRPr="00E430F6">
        <w:rPr>
          <w:rFonts w:eastAsia="宋体" w:hint="eastAsia"/>
        </w:rPr>
        <w:t>减化为介系词词组。以下分别说明：</w:t>
      </w:r>
    </w:p>
    <w:p w:rsidR="00785232" w:rsidRPr="00785232" w:rsidRDefault="00E430F6" w:rsidP="00182A90">
      <w:pPr>
        <w:pStyle w:val="4"/>
        <w:spacing w:after="84"/>
        <w:rPr>
          <w:lang w:eastAsia="zh-TW"/>
        </w:rPr>
      </w:pPr>
      <w:r w:rsidRPr="00E430F6">
        <w:t>Although</w:t>
      </w:r>
    </w:p>
    <w:p w:rsidR="00DD2927" w:rsidRDefault="00E430F6" w:rsidP="00182A90">
      <w:pPr>
        <w:spacing w:after="84"/>
        <w:ind w:firstLine="480"/>
        <w:rPr>
          <w:lang w:eastAsia="zh-TW"/>
        </w:rPr>
      </w:pPr>
      <w:r w:rsidRPr="00DB6C66">
        <w:rPr>
          <w:rStyle w:val="af1"/>
          <w:rFonts w:hint="eastAsia"/>
        </w:rPr>
        <w:t>连接词</w:t>
      </w:r>
      <w:r w:rsidRPr="00DB6C66">
        <w:rPr>
          <w:rStyle w:val="af1"/>
        </w:rPr>
        <w:t>although</w:t>
      </w:r>
      <w:r w:rsidRPr="00DB6C66">
        <w:rPr>
          <w:rStyle w:val="af1"/>
          <w:rFonts w:hint="eastAsia"/>
        </w:rPr>
        <w:t>（或者拼成</w:t>
      </w:r>
      <w:r w:rsidRPr="00DB6C66">
        <w:rPr>
          <w:rStyle w:val="af1"/>
        </w:rPr>
        <w:t>though</w:t>
      </w:r>
      <w:r w:rsidRPr="00DB6C66">
        <w:rPr>
          <w:rStyle w:val="af1"/>
          <w:rFonts w:hint="eastAsia"/>
        </w:rPr>
        <w:t>），往往可以改写为</w:t>
      </w:r>
      <w:r w:rsidRPr="00DB6C66">
        <w:rPr>
          <w:rStyle w:val="af1"/>
        </w:rPr>
        <w:t>despite, inspite of</w:t>
      </w:r>
      <w:r w:rsidRPr="00DB6C66">
        <w:rPr>
          <w:rStyle w:val="af1"/>
          <w:rFonts w:hint="eastAsia"/>
        </w:rPr>
        <w:t>或</w:t>
      </w:r>
      <w:r w:rsidRPr="00DB6C66">
        <w:rPr>
          <w:rStyle w:val="af1"/>
        </w:rPr>
        <w:t>without</w:t>
      </w:r>
      <w:r w:rsidRPr="00DB6C66">
        <w:rPr>
          <w:rStyle w:val="af1"/>
          <w:rFonts w:hint="eastAsia"/>
        </w:rPr>
        <w:t>、整个</w:t>
      </w:r>
      <w:r w:rsidR="00BF5096" w:rsidRPr="00DB6C66">
        <w:rPr>
          <w:rStyle w:val="af1"/>
          <w:rFonts w:hint="eastAsia"/>
        </w:rPr>
        <w:t>从句</w:t>
      </w:r>
      <w:r w:rsidRPr="00DB6C66">
        <w:rPr>
          <w:rStyle w:val="af1"/>
          <w:rFonts w:hint="eastAsia"/>
        </w:rPr>
        <w:t>改写为介系词词组而意思不变。</w:t>
      </w:r>
      <w:r w:rsidRPr="00E430F6">
        <w:rPr>
          <w:rFonts w:eastAsia="宋体" w:hint="eastAsia"/>
        </w:rPr>
        <w:t>例如：</w:t>
      </w:r>
    </w:p>
    <w:p w:rsidR="00DD2927" w:rsidRDefault="00E430F6" w:rsidP="00182A90">
      <w:pPr>
        <w:spacing w:after="84"/>
        <w:ind w:firstLine="480"/>
      </w:pPr>
      <w:r w:rsidRPr="00E430F6">
        <w:t xml:space="preserve">The girl </w:t>
      </w:r>
      <w:r w:rsidRPr="00E430F6">
        <w:rPr>
          <w:u w:val="single"/>
        </w:rPr>
        <w:t>is</w:t>
      </w:r>
      <w:r w:rsidRPr="00E430F6">
        <w:t xml:space="preserve"> determined to marry her boyfriend [although her parents object strongly].</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is</w:t>
      </w:r>
      <w:r w:rsidRPr="00E430F6">
        <w:rPr>
          <w:rFonts w:eastAsia="宋体" w:hint="eastAsia"/>
        </w:rPr>
        <w:t>、表示让步。可以选择把连接词</w:t>
      </w:r>
      <w:r w:rsidRPr="00E430F6">
        <w:rPr>
          <w:rFonts w:eastAsia="宋体"/>
        </w:rPr>
        <w:t>although</w:t>
      </w:r>
      <w:r w:rsidRPr="00E430F6">
        <w:rPr>
          <w:rFonts w:eastAsia="宋体" w:hint="eastAsia"/>
        </w:rPr>
        <w:t>改为意思接近的介系词</w:t>
      </w:r>
      <w:r w:rsidRPr="00E430F6">
        <w:rPr>
          <w:rFonts w:eastAsia="宋体"/>
        </w:rPr>
        <w:t>despite</w:t>
      </w:r>
      <w:r w:rsidRPr="00E430F6">
        <w:rPr>
          <w:rFonts w:eastAsia="宋体" w:hint="eastAsia"/>
        </w:rPr>
        <w:t>或</w:t>
      </w:r>
      <w:r w:rsidRPr="00E430F6">
        <w:rPr>
          <w:rFonts w:eastAsia="宋体"/>
        </w:rPr>
        <w:t>inspite of</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The girl </w:t>
      </w:r>
      <w:r w:rsidRPr="00E430F6">
        <w:rPr>
          <w:rFonts w:eastAsia="宋体"/>
          <w:u w:val="single"/>
        </w:rPr>
        <w:t>is</w:t>
      </w:r>
      <w:r w:rsidRPr="00E430F6">
        <w:rPr>
          <w:rFonts w:eastAsia="宋体"/>
        </w:rPr>
        <w:t xml:space="preserve"> determined to marry her boyfriend [despite her parents’ strong objection].</w:t>
      </w:r>
    </w:p>
    <w:p w:rsidR="00DD2927" w:rsidRDefault="00E430F6" w:rsidP="00182A90">
      <w:pPr>
        <w:spacing w:after="84"/>
        <w:ind w:firstLine="480"/>
        <w:rPr>
          <w:lang w:eastAsia="zh-TW"/>
        </w:rPr>
      </w:pPr>
      <w:r w:rsidRPr="00E430F6">
        <w:rPr>
          <w:rFonts w:eastAsia="宋体" w:hint="eastAsia"/>
        </w:rPr>
        <w:t>在介系词后面只有一个狭小的名词片的空间，所以原来的副词</w:t>
      </w:r>
      <w:r w:rsidR="00BF5096">
        <w:rPr>
          <w:rFonts w:eastAsia="宋体" w:hint="eastAsia"/>
        </w:rPr>
        <w:t>从句</w:t>
      </w:r>
      <w:r w:rsidRPr="00E430F6">
        <w:rPr>
          <w:rFonts w:eastAsia="宋体" w:hint="eastAsia"/>
        </w:rPr>
        <w:t>要进行大幅度的减化。因为副词</w:t>
      </w:r>
      <w:r w:rsidR="00BF5096">
        <w:rPr>
          <w:rFonts w:eastAsia="宋体" w:hint="eastAsia"/>
        </w:rPr>
        <w:t>从句</w:t>
      </w:r>
      <w:r w:rsidRPr="00E430F6">
        <w:rPr>
          <w:rFonts w:eastAsia="宋体" w:hint="eastAsia"/>
        </w:rPr>
        <w:t>的主词</w:t>
      </w:r>
      <w:r w:rsidRPr="00E430F6">
        <w:rPr>
          <w:rFonts w:eastAsia="宋体"/>
        </w:rPr>
        <w:t>her parents</w:t>
      </w:r>
      <w:r w:rsidRPr="00E430F6">
        <w:rPr>
          <w:rFonts w:eastAsia="宋体" w:hint="eastAsia"/>
        </w:rPr>
        <w:t>和主要</w:t>
      </w:r>
      <w:r w:rsidR="00BF5096">
        <w:rPr>
          <w:rFonts w:eastAsia="宋体" w:hint="eastAsia"/>
        </w:rPr>
        <w:t>从句</w:t>
      </w:r>
      <w:r w:rsidRPr="00E430F6">
        <w:rPr>
          <w:rFonts w:eastAsia="宋体" w:hint="eastAsia"/>
        </w:rPr>
        <w:t>主词</w:t>
      </w:r>
      <w:r w:rsidRPr="00E430F6">
        <w:rPr>
          <w:rFonts w:eastAsia="宋体"/>
        </w:rPr>
        <w:t>the girl</w:t>
      </w:r>
      <w:r w:rsidRPr="00E430F6">
        <w:rPr>
          <w:rFonts w:eastAsia="宋体" w:hint="eastAsia"/>
        </w:rPr>
        <w:t>不同、必须保留，可以用所有格</w:t>
      </w:r>
      <w:r w:rsidRPr="00E430F6">
        <w:rPr>
          <w:rFonts w:eastAsia="宋体"/>
        </w:rPr>
        <w:t>her parents’</w:t>
      </w:r>
      <w:r w:rsidRPr="00E430F6">
        <w:rPr>
          <w:rFonts w:eastAsia="宋体" w:hint="eastAsia"/>
        </w:rPr>
        <w:t>的形式安插在名词词组的限定符位置，再把动词词组</w:t>
      </w:r>
      <w:r w:rsidRPr="00E430F6">
        <w:rPr>
          <w:rFonts w:eastAsia="宋体"/>
        </w:rPr>
        <w:t>objeect strongly</w:t>
      </w:r>
      <w:r w:rsidRPr="00E430F6">
        <w:rPr>
          <w:rFonts w:eastAsia="宋体" w:hint="eastAsia"/>
        </w:rPr>
        <w:t>改为名词类</w:t>
      </w:r>
      <w:r w:rsidRPr="00E430F6">
        <w:rPr>
          <w:rFonts w:eastAsia="宋体"/>
        </w:rPr>
        <w:t>strong objection</w:t>
      </w: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[Although he was not told to enter], the salesperson </w:t>
      </w:r>
      <w:r w:rsidRPr="00E430F6">
        <w:rPr>
          <w:rFonts w:eastAsia="宋体"/>
          <w:u w:val="single"/>
        </w:rPr>
        <w:t>came in</w:t>
      </w:r>
      <w:r w:rsidRPr="00E430F6">
        <w:rPr>
          <w:rFonts w:eastAsia="宋体"/>
        </w:rPr>
        <w:t>.</w:t>
      </w:r>
    </w:p>
    <w:p w:rsidR="00DD2927" w:rsidRDefault="00E430F6" w:rsidP="00182A90">
      <w:pPr>
        <w:pStyle w:val="Preface"/>
        <w:spacing w:after="84"/>
        <w:ind w:firstLine="480"/>
        <w:rPr>
          <w:lang w:eastAsia="zh-TW"/>
        </w:rPr>
      </w:pPr>
      <w:r w:rsidRPr="00E430F6">
        <w:rPr>
          <w:rFonts w:hint="eastAsia"/>
        </w:rPr>
        <w:t>虽然没有人叫他进来，这位推销员还是进来了。</w:t>
      </w:r>
    </w:p>
    <w:p w:rsidR="00DD2927" w:rsidRDefault="00E430F6" w:rsidP="00182A90">
      <w:pPr>
        <w:spacing w:after="84"/>
        <w:ind w:firstLine="480"/>
        <w:rPr>
          <w:lang w:eastAsia="zh-TW"/>
        </w:rPr>
      </w:pPr>
      <w:r w:rsidRPr="00E430F6">
        <w:rPr>
          <w:rFonts w:eastAsia="宋体" w:hint="eastAsia"/>
        </w:rPr>
        <w:t>中括号内这个副词</w:t>
      </w:r>
      <w:r w:rsidR="00BF5096">
        <w:rPr>
          <w:rFonts w:eastAsia="宋体" w:hint="eastAsia"/>
        </w:rPr>
        <w:t>从句</w:t>
      </w:r>
      <w:r w:rsidRPr="00E430F6">
        <w:rPr>
          <w:rFonts w:eastAsia="宋体" w:hint="eastAsia"/>
        </w:rPr>
        <w:t>修饰动词</w:t>
      </w:r>
      <w:r w:rsidRPr="00E430F6">
        <w:rPr>
          <w:rFonts w:eastAsia="宋体"/>
        </w:rPr>
        <w:t>came in</w:t>
      </w:r>
      <w:r w:rsidRPr="00E430F6">
        <w:rPr>
          <w:rFonts w:eastAsia="宋体" w:hint="eastAsia"/>
        </w:rPr>
        <w:t>、表示让步。减化时可以选择把连接词</w:t>
      </w:r>
      <w:r w:rsidRPr="00E430F6">
        <w:rPr>
          <w:rFonts w:eastAsia="宋体"/>
        </w:rPr>
        <w:t>although</w:t>
      </w:r>
      <w:r w:rsidRPr="00E430F6">
        <w:rPr>
          <w:rFonts w:eastAsia="宋体" w:hint="eastAsia"/>
        </w:rPr>
        <w:t>改写为介系词</w:t>
      </w:r>
      <w:r w:rsidRPr="00E430F6">
        <w:rPr>
          <w:rFonts w:eastAsia="宋体"/>
        </w:rPr>
        <w:t>without</w:t>
      </w:r>
      <w:r w:rsidRPr="00E430F6">
        <w:rPr>
          <w:rFonts w:eastAsia="宋体" w:hint="eastAsia"/>
        </w:rPr>
        <w:t>。后面不能直接用过去分词</w:t>
      </w:r>
      <w:r w:rsidRPr="00E430F6">
        <w:rPr>
          <w:rFonts w:eastAsia="宋体"/>
        </w:rPr>
        <w:t>told</w:t>
      </w:r>
      <w:r w:rsidRPr="00E430F6">
        <w:rPr>
          <w:rFonts w:eastAsia="宋体" w:hint="eastAsia"/>
        </w:rPr>
        <w:t>，必须加上动名词</w:t>
      </w:r>
      <w:r w:rsidRPr="00E430F6">
        <w:rPr>
          <w:rFonts w:eastAsia="宋体"/>
        </w:rPr>
        <w:t>being</w:t>
      </w:r>
      <w:r w:rsidRPr="00E430F6">
        <w:rPr>
          <w:rFonts w:eastAsia="宋体" w:hint="eastAsia"/>
        </w:rPr>
        <w:t>来做词类变化才能当介系词</w:t>
      </w:r>
      <w:r w:rsidRPr="00E430F6">
        <w:rPr>
          <w:rFonts w:eastAsia="宋体"/>
        </w:rPr>
        <w:t>without</w:t>
      </w:r>
      <w:r w:rsidRPr="00E430F6">
        <w:rPr>
          <w:rFonts w:eastAsia="宋体" w:hint="eastAsia"/>
        </w:rPr>
        <w:t>的</w:t>
      </w:r>
      <w:r w:rsidR="009D20F5">
        <w:rPr>
          <w:rFonts w:eastAsia="宋体" w:hint="eastAsia"/>
        </w:rPr>
        <w:t>受词（宾语）</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[Without being told to enter], the salesperson </w:t>
      </w:r>
      <w:r w:rsidRPr="00E430F6">
        <w:rPr>
          <w:rFonts w:eastAsia="宋体"/>
          <w:u w:val="single"/>
        </w:rPr>
        <w:t>came in</w:t>
      </w:r>
      <w:r w:rsidRPr="00E430F6">
        <w:rPr>
          <w:rFonts w:eastAsia="宋体"/>
        </w:rPr>
        <w:t>.</w:t>
      </w:r>
    </w:p>
    <w:p w:rsidR="00DD2927" w:rsidRDefault="00E430F6" w:rsidP="00182A90">
      <w:pPr>
        <w:pStyle w:val="4"/>
        <w:spacing w:after="84"/>
        <w:rPr>
          <w:lang w:eastAsia="zh-TW"/>
        </w:rPr>
      </w:pPr>
      <w:r w:rsidRPr="00E430F6">
        <w:lastRenderedPageBreak/>
        <w:t>Because</w:t>
      </w:r>
    </w:p>
    <w:p w:rsidR="00DD2927" w:rsidRDefault="00DB6C66" w:rsidP="00182A90">
      <w:pPr>
        <w:spacing w:after="84"/>
        <w:ind w:firstLine="480"/>
        <w:rPr>
          <w:lang w:eastAsia="zh-TW"/>
        </w:rPr>
      </w:pPr>
      <w:r>
        <w:rPr>
          <w:rStyle w:val="af1"/>
          <w:rFonts w:hint="eastAsia"/>
        </w:rPr>
        <w:t>Because</w:t>
      </w:r>
      <w:r w:rsidR="00E430F6" w:rsidRPr="00DB6C66">
        <w:rPr>
          <w:rStyle w:val="af1"/>
          <w:rFonts w:hint="eastAsia"/>
        </w:rPr>
        <w:t>可以改写为</w:t>
      </w:r>
      <w:r w:rsidR="00E430F6" w:rsidRPr="00DB6C66">
        <w:rPr>
          <w:rStyle w:val="af1"/>
        </w:rPr>
        <w:t>because of, owing to, due to, as a result of, with</w:t>
      </w:r>
      <w:r w:rsidR="00E430F6" w:rsidRPr="00DB6C66">
        <w:rPr>
          <w:rStyle w:val="af1"/>
          <w:rFonts w:hint="eastAsia"/>
        </w:rPr>
        <w:t>等等介系词、意思接近。</w:t>
      </w:r>
      <w:r w:rsidR="00E430F6"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The little resort town </w:t>
      </w:r>
      <w:r w:rsidRPr="00E430F6">
        <w:rPr>
          <w:rFonts w:eastAsia="宋体"/>
          <w:u w:val="single"/>
        </w:rPr>
        <w:t>is</w:t>
      </w:r>
      <w:r w:rsidRPr="00E430F6">
        <w:rPr>
          <w:rFonts w:eastAsia="宋体"/>
        </w:rPr>
        <w:t xml:space="preserve"> crowded [because there has been an influx of tourists].</w:t>
      </w:r>
    </w:p>
    <w:p w:rsidR="00DD2927" w:rsidRDefault="00E430F6" w:rsidP="00182A90">
      <w:pPr>
        <w:pStyle w:val="Preface"/>
        <w:spacing w:after="84"/>
        <w:ind w:firstLine="480"/>
        <w:rPr>
          <w:lang w:eastAsia="zh-TW"/>
        </w:rPr>
      </w:pPr>
      <w:r w:rsidRPr="00E430F6">
        <w:rPr>
          <w:rFonts w:hint="eastAsia"/>
        </w:rPr>
        <w:t>这个小小的观光镇人满为患，因为观光客大量涌入。</w:t>
      </w:r>
    </w:p>
    <w:p w:rsidR="00DD2927" w:rsidRDefault="00E430F6" w:rsidP="00182A90">
      <w:pPr>
        <w:spacing w:after="84"/>
        <w:ind w:firstLine="480"/>
        <w:rPr>
          <w:lang w:eastAsia="zh-TW"/>
        </w:rPr>
      </w:pPr>
      <w:r w:rsidRPr="00E430F6">
        <w:rPr>
          <w:rFonts w:eastAsia="宋体" w:hint="eastAsia"/>
        </w:rPr>
        <w:t>中括号内这个副词</w:t>
      </w:r>
      <w:r w:rsidR="00BF5096">
        <w:rPr>
          <w:rFonts w:eastAsia="宋体" w:hint="eastAsia"/>
        </w:rPr>
        <w:t>从句</w:t>
      </w:r>
      <w:r w:rsidRPr="00E430F6">
        <w:rPr>
          <w:rFonts w:eastAsia="宋体" w:hint="eastAsia"/>
        </w:rPr>
        <w:t>修饰动词</w:t>
      </w:r>
      <w:r w:rsidRPr="00E430F6">
        <w:rPr>
          <w:rFonts w:eastAsia="宋体"/>
        </w:rPr>
        <w:t>is</w:t>
      </w:r>
      <w:r w:rsidRPr="00E430F6">
        <w:rPr>
          <w:rFonts w:eastAsia="宋体" w:hint="eastAsia"/>
        </w:rPr>
        <w:t>的原因。可以选择把连接词</w:t>
      </w:r>
      <w:r w:rsidRPr="00E430F6">
        <w:rPr>
          <w:rFonts w:eastAsia="宋体"/>
        </w:rPr>
        <w:t>because</w:t>
      </w:r>
      <w:r w:rsidRPr="00E430F6">
        <w:rPr>
          <w:rFonts w:eastAsia="宋体" w:hint="eastAsia"/>
        </w:rPr>
        <w:t>改写为介系词</w:t>
      </w:r>
      <w:r w:rsidRPr="00E430F6">
        <w:rPr>
          <w:rFonts w:eastAsia="宋体"/>
        </w:rPr>
        <w:t>with</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The little resort town </w:t>
      </w:r>
      <w:r w:rsidRPr="00E430F6">
        <w:rPr>
          <w:rFonts w:eastAsia="宋体"/>
          <w:u w:val="single"/>
        </w:rPr>
        <w:t>is</w:t>
      </w:r>
      <w:r w:rsidRPr="00E430F6">
        <w:rPr>
          <w:rFonts w:eastAsia="宋体"/>
        </w:rPr>
        <w:t xml:space="preserve"> crowded, [with an influx of tourists].</w:t>
      </w:r>
    </w:p>
    <w:p w:rsidR="00DD2927" w:rsidRDefault="00E430F6" w:rsidP="00182A90">
      <w:pPr>
        <w:spacing w:after="84"/>
        <w:ind w:firstLine="480"/>
        <w:rPr>
          <w:lang w:eastAsia="zh-TW"/>
        </w:rPr>
      </w:pPr>
      <w:r w:rsidRPr="00E430F6">
        <w:rPr>
          <w:rFonts w:eastAsia="宋体" w:hint="eastAsia"/>
        </w:rPr>
        <w:t>在介系词</w:t>
      </w:r>
      <w:r w:rsidRPr="00E430F6">
        <w:rPr>
          <w:rFonts w:eastAsia="宋体"/>
        </w:rPr>
        <w:t>with</w:t>
      </w:r>
      <w:r w:rsidRPr="00E430F6">
        <w:rPr>
          <w:rFonts w:eastAsia="宋体" w:hint="eastAsia"/>
        </w:rPr>
        <w:t>前面最好加个逗点，表示这个介系词词组是用来说明「原因」的，而不是用</w:t>
      </w:r>
      <w:r w:rsidRPr="00E430F6">
        <w:rPr>
          <w:rFonts w:eastAsia="宋体"/>
        </w:rPr>
        <w:t>crowded with something</w:t>
      </w:r>
      <w:r w:rsidRPr="00E430F6">
        <w:rPr>
          <w:rFonts w:eastAsia="宋体" w:hint="eastAsia"/>
        </w:rPr>
        <w:t>来说明挤满了什么「东西」。在介系词</w:t>
      </w:r>
      <w:r w:rsidRPr="00E430F6">
        <w:rPr>
          <w:rFonts w:eastAsia="宋体"/>
        </w:rPr>
        <w:t>with</w:t>
      </w:r>
      <w:r w:rsidRPr="00E430F6">
        <w:rPr>
          <w:rFonts w:eastAsia="宋体" w:hint="eastAsia"/>
        </w:rPr>
        <w:t>后面就只有一个名词词组的空间，所以就直接放入名词词组</w:t>
      </w:r>
      <w:r w:rsidRPr="00E430F6">
        <w:rPr>
          <w:rFonts w:eastAsia="宋体"/>
        </w:rPr>
        <w:t>an influx of tourists</w:t>
      </w:r>
      <w:r w:rsidRPr="00E430F6">
        <w:rPr>
          <w:rFonts w:eastAsia="宋体" w:hint="eastAsia"/>
        </w:rPr>
        <w:t>当</w:t>
      </w:r>
      <w:r w:rsidR="009D20F5">
        <w:rPr>
          <w:rFonts w:eastAsia="宋体" w:hint="eastAsia"/>
        </w:rPr>
        <w:t>受词（宾语）</w:t>
      </w: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[Because he had prepared adequately], the student </w:t>
      </w:r>
      <w:r w:rsidRPr="00E430F6">
        <w:rPr>
          <w:rFonts w:eastAsia="宋体"/>
          <w:u w:val="single"/>
        </w:rPr>
        <w:t>did</w:t>
      </w:r>
      <w:r w:rsidRPr="00E430F6">
        <w:rPr>
          <w:rFonts w:eastAsia="宋体"/>
        </w:rPr>
        <w:t xml:space="preserve"> well at the exam.</w:t>
      </w:r>
    </w:p>
    <w:p w:rsidR="00DD2927" w:rsidRDefault="00E430F6" w:rsidP="00182A90">
      <w:pPr>
        <w:spacing w:after="84"/>
        <w:ind w:firstLine="480"/>
        <w:rPr>
          <w:lang w:eastAsia="zh-TW"/>
        </w:rPr>
      </w:pPr>
      <w:r w:rsidRPr="00E430F6">
        <w:rPr>
          <w:rFonts w:eastAsia="宋体" w:hint="eastAsia"/>
        </w:rPr>
        <w:t>因为有充分的准备，这个学生考试考得很好。</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did</w:t>
      </w:r>
      <w:r w:rsidRPr="00E430F6">
        <w:rPr>
          <w:rFonts w:eastAsia="宋体" w:hint="eastAsia"/>
        </w:rPr>
        <w:t>的原因。</w:t>
      </w:r>
      <w:r w:rsidRPr="00DB6C66">
        <w:rPr>
          <w:rStyle w:val="af1"/>
          <w:rFonts w:hint="eastAsia"/>
        </w:rPr>
        <w:t>减化时可以选择把连接词</w:t>
      </w:r>
      <w:r w:rsidRPr="00DB6C66">
        <w:rPr>
          <w:rStyle w:val="af1"/>
        </w:rPr>
        <w:t>because</w:t>
      </w:r>
      <w:r w:rsidRPr="00DB6C66">
        <w:rPr>
          <w:rStyle w:val="af1"/>
          <w:rFonts w:hint="eastAsia"/>
        </w:rPr>
        <w:t>改写为</w:t>
      </w:r>
      <w:r w:rsidRPr="00DB6C66">
        <w:rPr>
          <w:rStyle w:val="af1"/>
        </w:rPr>
        <w:t>because of, as a result of, owing to</w:t>
      </w:r>
      <w:r w:rsidRPr="00DB6C66">
        <w:rPr>
          <w:rStyle w:val="af1"/>
          <w:rFonts w:hint="eastAsia"/>
        </w:rPr>
        <w:t>之类</w:t>
      </w:r>
      <w:r w:rsidRPr="00E430F6">
        <w:rPr>
          <w:rFonts w:eastAsia="宋体" w:hint="eastAsia"/>
        </w:rPr>
        <w:t>，再把动词词组</w:t>
      </w:r>
      <w:r w:rsidRPr="00E430F6">
        <w:rPr>
          <w:rFonts w:eastAsia="宋体"/>
        </w:rPr>
        <w:t>had prepared adequately</w:t>
      </w:r>
      <w:r w:rsidRPr="00E430F6">
        <w:rPr>
          <w:rFonts w:eastAsia="宋体" w:hint="eastAsia"/>
        </w:rPr>
        <w:t>改为名词词组</w:t>
      </w:r>
      <w:r w:rsidRPr="00E430F6">
        <w:rPr>
          <w:rFonts w:eastAsia="宋体"/>
        </w:rPr>
        <w:t>adequate preparation</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[As a result of adequatel preparation], the student </w:t>
      </w:r>
      <w:r w:rsidRPr="00E430F6">
        <w:rPr>
          <w:rFonts w:eastAsia="宋体"/>
          <w:u w:val="single"/>
        </w:rPr>
        <w:t>did</w:t>
      </w:r>
      <w:r w:rsidRPr="00E430F6">
        <w:rPr>
          <w:rFonts w:eastAsia="宋体"/>
        </w:rPr>
        <w:t xml:space="preserve"> well at the exam.</w:t>
      </w:r>
    </w:p>
    <w:p w:rsidR="00DD2927" w:rsidRDefault="00E430F6" w:rsidP="00182A90">
      <w:pPr>
        <w:pStyle w:val="4"/>
        <w:spacing w:after="84"/>
        <w:rPr>
          <w:lang w:eastAsia="zh-TW"/>
        </w:rPr>
      </w:pPr>
      <w:r w:rsidRPr="00E430F6">
        <w:t>When</w:t>
      </w:r>
    </w:p>
    <w:p w:rsidR="00DD2927" w:rsidRDefault="00DB6C66" w:rsidP="00182A90">
      <w:pPr>
        <w:spacing w:after="84"/>
        <w:ind w:firstLine="480"/>
        <w:rPr>
          <w:lang w:eastAsia="zh-TW"/>
        </w:rPr>
      </w:pPr>
      <w:r w:rsidRPr="00DB6C66">
        <w:rPr>
          <w:rStyle w:val="af1"/>
          <w:rFonts w:hint="eastAsia"/>
        </w:rPr>
        <w:t>When</w:t>
      </w:r>
      <w:r w:rsidR="00E430F6" w:rsidRPr="00DB6C66">
        <w:rPr>
          <w:rStyle w:val="af1"/>
          <w:rFonts w:hint="eastAsia"/>
        </w:rPr>
        <w:t>可以改写为介系词</w:t>
      </w:r>
      <w:r w:rsidR="00E430F6" w:rsidRPr="00DB6C66">
        <w:rPr>
          <w:rStyle w:val="af1"/>
        </w:rPr>
        <w:t>on, upon, at</w:t>
      </w:r>
      <w:r w:rsidR="00E430F6" w:rsidRPr="00DB6C66">
        <w:rPr>
          <w:rStyle w:val="af1"/>
          <w:rFonts w:hint="eastAsia"/>
        </w:rPr>
        <w:t>等等、意思接近</w:t>
      </w:r>
      <w:r w:rsidR="00E430F6" w:rsidRPr="00E430F6">
        <w:rPr>
          <w:rFonts w:eastAsia="宋体" w:hint="eastAsia"/>
        </w:rPr>
        <w:t>，如下：</w:t>
      </w:r>
    </w:p>
    <w:p w:rsidR="00785232" w:rsidRPr="00785232" w:rsidRDefault="00E430F6" w:rsidP="00182A90">
      <w:pPr>
        <w:spacing w:after="84"/>
        <w:ind w:firstLine="480"/>
      </w:pPr>
      <w:r w:rsidRPr="00E430F6">
        <w:rPr>
          <w:rFonts w:eastAsia="宋体"/>
        </w:rPr>
        <w:t xml:space="preserve">[When she heard her child cry], the woman </w:t>
      </w:r>
      <w:r w:rsidRPr="00E430F6">
        <w:rPr>
          <w:rFonts w:eastAsia="宋体"/>
          <w:u w:val="single"/>
        </w:rPr>
        <w:t>rushed</w:t>
      </w:r>
      <w:r w:rsidRPr="00E430F6">
        <w:rPr>
          <w:rFonts w:eastAsia="宋体"/>
        </w:rPr>
        <w:t xml:space="preserve"> into the bedroom.</w:t>
      </w:r>
    </w:p>
    <w:p w:rsidR="00DD2927" w:rsidRDefault="00E430F6" w:rsidP="00182A90">
      <w:pPr>
        <w:spacing w:after="84"/>
        <w:ind w:firstLine="480"/>
        <w:rPr>
          <w:lang w:eastAsia="zh-TW"/>
        </w:rPr>
      </w:pPr>
      <w:r w:rsidRPr="00E430F6">
        <w:rPr>
          <w:rFonts w:eastAsia="宋体" w:hint="eastAsia"/>
        </w:rPr>
        <w:t>中括号内是副词</w:t>
      </w:r>
      <w:r w:rsidR="00BF5096">
        <w:rPr>
          <w:rFonts w:eastAsia="宋体" w:hint="eastAsia"/>
        </w:rPr>
        <w:t>从句</w:t>
      </w:r>
      <w:r w:rsidRPr="00E430F6">
        <w:rPr>
          <w:rFonts w:eastAsia="宋体" w:hint="eastAsia"/>
        </w:rPr>
        <w:t>、修饰动词</w:t>
      </w:r>
      <w:r w:rsidRPr="00E430F6">
        <w:rPr>
          <w:rFonts w:eastAsia="宋体"/>
        </w:rPr>
        <w:t>rushed</w:t>
      </w:r>
      <w:r w:rsidRPr="00E430F6">
        <w:rPr>
          <w:rFonts w:eastAsia="宋体" w:hint="eastAsia"/>
        </w:rPr>
        <w:t>的时间。减化时可以把连接词</w:t>
      </w:r>
      <w:r w:rsidRPr="00E430F6">
        <w:rPr>
          <w:rFonts w:eastAsia="宋体"/>
        </w:rPr>
        <w:t>when</w:t>
      </w:r>
      <w:r w:rsidRPr="00E430F6">
        <w:rPr>
          <w:rFonts w:eastAsia="宋体" w:hint="eastAsia"/>
        </w:rPr>
        <w:t>改写为</w:t>
      </w:r>
      <w:r w:rsidRPr="00E430F6">
        <w:rPr>
          <w:rFonts w:eastAsia="宋体"/>
        </w:rPr>
        <w:t>on</w:t>
      </w:r>
      <w:r w:rsidRPr="00E430F6">
        <w:rPr>
          <w:rFonts w:eastAsia="宋体" w:hint="eastAsia"/>
        </w:rPr>
        <w:t>或</w:t>
      </w:r>
      <w:r w:rsidRPr="00E430F6">
        <w:rPr>
          <w:rFonts w:eastAsia="宋体"/>
        </w:rPr>
        <w:t>upon</w:t>
      </w:r>
      <w:r w:rsidRPr="00E430F6">
        <w:rPr>
          <w:rFonts w:eastAsia="宋体" w:hint="eastAsia"/>
        </w:rPr>
        <w:t>、省掉重复的主词，动词</w:t>
      </w:r>
      <w:r w:rsidRPr="00E430F6">
        <w:rPr>
          <w:rFonts w:eastAsia="宋体"/>
        </w:rPr>
        <w:t>heard</w:t>
      </w:r>
      <w:r w:rsidRPr="00E430F6">
        <w:rPr>
          <w:rFonts w:eastAsia="宋体" w:hint="eastAsia"/>
        </w:rPr>
        <w:t>改为动名词</w:t>
      </w:r>
      <w:r w:rsidRPr="00E430F6">
        <w:rPr>
          <w:rFonts w:eastAsia="宋体"/>
        </w:rPr>
        <w:t>hearing</w:t>
      </w:r>
      <w:r w:rsidRPr="00E430F6">
        <w:rPr>
          <w:rFonts w:eastAsia="宋体" w:hint="eastAsia"/>
        </w:rPr>
        <w:t>当作介系词的</w:t>
      </w:r>
      <w:r w:rsidR="009D20F5">
        <w:rPr>
          <w:rFonts w:eastAsia="宋体" w:hint="eastAsia"/>
        </w:rPr>
        <w:t>受词（宾语）</w:t>
      </w:r>
      <w:r w:rsidRPr="00E430F6">
        <w:rPr>
          <w:rFonts w:eastAsia="宋体" w:hint="eastAsia"/>
        </w:rPr>
        <w:t>，如下：</w:t>
      </w:r>
    </w:p>
    <w:p w:rsidR="00785232" w:rsidRPr="00785232" w:rsidRDefault="00E430F6" w:rsidP="00182A90">
      <w:pPr>
        <w:spacing w:after="84"/>
        <w:ind w:firstLine="480"/>
        <w:rPr>
          <w:lang w:eastAsia="zh-TW"/>
        </w:rPr>
      </w:pPr>
      <w:r w:rsidRPr="00E430F6">
        <w:rPr>
          <w:rFonts w:eastAsia="宋体"/>
        </w:rPr>
        <w:t xml:space="preserve">[On hearing her child cry], the woman </w:t>
      </w:r>
      <w:r w:rsidRPr="00E430F6">
        <w:rPr>
          <w:rFonts w:eastAsia="宋体"/>
          <w:u w:val="single"/>
        </w:rPr>
        <w:t>rushed</w:t>
      </w:r>
      <w:r w:rsidRPr="00E430F6">
        <w:rPr>
          <w:rFonts w:eastAsia="宋体"/>
        </w:rPr>
        <w:t xml:space="preserve"> into the bedroom.</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[When the meeting was concluded], everyone </w:t>
      </w:r>
      <w:r w:rsidRPr="00E430F6">
        <w:rPr>
          <w:rFonts w:eastAsia="宋体"/>
          <w:u w:val="single"/>
        </w:rPr>
        <w:t>rose</w:t>
      </w:r>
      <w:r w:rsidRPr="00E430F6">
        <w:rPr>
          <w:rFonts w:eastAsia="宋体"/>
        </w:rPr>
        <w:t xml:space="preserve"> to leave.</w:t>
      </w:r>
    </w:p>
    <w:p w:rsidR="00DD2927" w:rsidRDefault="00E430F6" w:rsidP="00182A90">
      <w:pPr>
        <w:pStyle w:val="Preface"/>
        <w:spacing w:after="84"/>
        <w:ind w:firstLine="480"/>
        <w:rPr>
          <w:lang w:eastAsia="zh-TW"/>
        </w:rPr>
      </w:pPr>
      <w:r w:rsidRPr="00E430F6">
        <w:rPr>
          <w:rFonts w:hint="eastAsia"/>
        </w:rPr>
        <w:t>会议开完的时候，大家都站起来要走。</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rose</w:t>
      </w:r>
      <w:r w:rsidRPr="00E430F6">
        <w:rPr>
          <w:rFonts w:eastAsia="宋体" w:hint="eastAsia"/>
        </w:rPr>
        <w:t>的时间。可以改写为介系词词组如下：</w:t>
      </w:r>
    </w:p>
    <w:p w:rsidR="00785232" w:rsidRPr="00785232" w:rsidRDefault="00E430F6" w:rsidP="00182A90">
      <w:pPr>
        <w:spacing w:after="84"/>
        <w:ind w:firstLine="480"/>
        <w:rPr>
          <w:lang w:eastAsia="zh-TW"/>
        </w:rPr>
      </w:pPr>
      <w:r w:rsidRPr="00E430F6">
        <w:rPr>
          <w:rFonts w:eastAsia="宋体"/>
        </w:rPr>
        <w:t xml:space="preserve">[At the conclusion of the meeting], everyone </w:t>
      </w:r>
      <w:r w:rsidRPr="00E430F6">
        <w:rPr>
          <w:rFonts w:eastAsia="宋体"/>
          <w:u w:val="single"/>
        </w:rPr>
        <w:t>rose</w:t>
      </w:r>
      <w:r w:rsidRPr="00E430F6">
        <w:rPr>
          <w:rFonts w:eastAsia="宋体"/>
        </w:rPr>
        <w:t xml:space="preserve"> to leave.</w:t>
      </w:r>
    </w:p>
    <w:p w:rsidR="00DD2927" w:rsidRDefault="00E430F6" w:rsidP="00182A90">
      <w:pPr>
        <w:spacing w:after="84"/>
        <w:ind w:firstLine="480"/>
        <w:rPr>
          <w:lang w:eastAsia="zh-TW"/>
        </w:rPr>
      </w:pPr>
      <w:r w:rsidRPr="00E430F6">
        <w:rPr>
          <w:rFonts w:eastAsia="宋体" w:hint="eastAsia"/>
        </w:rPr>
        <w:t>在介系词</w:t>
      </w:r>
      <w:r w:rsidRPr="00E430F6">
        <w:rPr>
          <w:rFonts w:eastAsia="宋体"/>
        </w:rPr>
        <w:t>at</w:t>
      </w:r>
      <w:r w:rsidRPr="00E430F6">
        <w:rPr>
          <w:rFonts w:eastAsia="宋体" w:hint="eastAsia"/>
        </w:rPr>
        <w:t>后面只有一个名词词组的空间，可以选择用名词</w:t>
      </w:r>
      <w:r w:rsidRPr="00E430F6">
        <w:rPr>
          <w:rFonts w:eastAsia="宋体"/>
        </w:rPr>
        <w:t>conclusion</w:t>
      </w:r>
      <w:r w:rsidRPr="00E430F6">
        <w:rPr>
          <w:rFonts w:eastAsia="宋体" w:hint="eastAsia"/>
        </w:rPr>
        <w:t>当它的</w:t>
      </w:r>
      <w:r w:rsidR="009D20F5">
        <w:rPr>
          <w:rFonts w:eastAsia="宋体" w:hint="eastAsia"/>
        </w:rPr>
        <w:t>受词（宾语）</w:t>
      </w:r>
      <w:r w:rsidRPr="00E430F6">
        <w:rPr>
          <w:rFonts w:eastAsia="宋体" w:hint="eastAsia"/>
        </w:rPr>
        <w:t>。副词</w:t>
      </w:r>
      <w:r w:rsidR="00BF5096">
        <w:rPr>
          <w:rFonts w:eastAsia="宋体" w:hint="eastAsia"/>
        </w:rPr>
        <w:t>从句</w:t>
      </w:r>
      <w:r w:rsidRPr="00E430F6">
        <w:rPr>
          <w:rFonts w:eastAsia="宋体" w:hint="eastAsia"/>
        </w:rPr>
        <w:t>原本的主词</w:t>
      </w:r>
      <w:r w:rsidRPr="00E430F6">
        <w:rPr>
          <w:rFonts w:eastAsia="宋体"/>
        </w:rPr>
        <w:t>the meeting</w:t>
      </w:r>
      <w:r w:rsidRPr="00E430F6">
        <w:rPr>
          <w:rFonts w:eastAsia="宋体" w:hint="eastAsia"/>
        </w:rPr>
        <w:t>需要交代，可以再加一</w:t>
      </w:r>
      <w:r w:rsidRPr="00E430F6">
        <w:rPr>
          <w:rFonts w:eastAsia="宋体" w:hint="eastAsia"/>
        </w:rPr>
        <w:lastRenderedPageBreak/>
        <w:t>个介系词</w:t>
      </w:r>
      <w:r w:rsidRPr="00E430F6">
        <w:rPr>
          <w:rFonts w:eastAsia="宋体"/>
        </w:rPr>
        <w:t>of</w:t>
      </w:r>
      <w:r w:rsidRPr="00E430F6">
        <w:rPr>
          <w:rFonts w:eastAsia="宋体" w:hint="eastAsia"/>
        </w:rPr>
        <w:t>、把它安插在</w:t>
      </w:r>
      <w:r w:rsidRPr="00E430F6">
        <w:rPr>
          <w:rFonts w:eastAsia="宋体"/>
        </w:rPr>
        <w:t>of</w:t>
      </w:r>
      <w:r w:rsidRPr="00E430F6">
        <w:rPr>
          <w:rFonts w:eastAsia="宋体" w:hint="eastAsia"/>
        </w:rPr>
        <w:t>的后面当</w:t>
      </w:r>
      <w:r w:rsidR="009D20F5">
        <w:rPr>
          <w:rFonts w:eastAsia="宋体" w:hint="eastAsia"/>
        </w:rPr>
        <w:t>受词（宾语）</w:t>
      </w:r>
      <w:r w:rsidRPr="00E430F6">
        <w:rPr>
          <w:rFonts w:eastAsia="宋体" w:hint="eastAsia"/>
        </w:rPr>
        <w:t>。</w:t>
      </w:r>
    </w:p>
    <w:p w:rsidR="00DD2927" w:rsidRDefault="00E430F6" w:rsidP="00182A90">
      <w:pPr>
        <w:spacing w:after="84"/>
        <w:ind w:firstLine="480"/>
        <w:rPr>
          <w:lang w:eastAsia="zh-TW"/>
        </w:rPr>
      </w:pPr>
      <w:r w:rsidRPr="00E430F6">
        <w:rPr>
          <w:rFonts w:eastAsia="宋体" w:hint="eastAsia"/>
        </w:rPr>
        <w:t>将副词</w:t>
      </w:r>
      <w:r w:rsidR="00BF5096">
        <w:rPr>
          <w:rFonts w:eastAsia="宋体" w:hint="eastAsia"/>
        </w:rPr>
        <w:t>从句</w:t>
      </w:r>
      <w:r w:rsidRPr="00E430F6">
        <w:rPr>
          <w:rFonts w:eastAsia="宋体" w:hint="eastAsia"/>
        </w:rPr>
        <w:t>的连接词改为介系词时，原来的动词如果改写为名词类，必须注意动词后面有没有</w:t>
      </w:r>
      <w:r w:rsidR="009D20F5">
        <w:rPr>
          <w:rFonts w:eastAsia="宋体" w:hint="eastAsia"/>
        </w:rPr>
        <w:t>受词（宾语）</w:t>
      </w:r>
      <w:r w:rsidRPr="00E430F6">
        <w:rPr>
          <w:rFonts w:eastAsia="宋体" w:hint="eastAsia"/>
        </w:rPr>
        <w:t>之类需要处理。例如：</w:t>
      </w:r>
    </w:p>
    <w:p w:rsidR="00785232" w:rsidRPr="00785232" w:rsidRDefault="00E430F6" w:rsidP="00182A90">
      <w:pPr>
        <w:spacing w:after="84"/>
        <w:ind w:firstLine="480"/>
        <w:rPr>
          <w:lang w:eastAsia="zh-TW"/>
        </w:rPr>
      </w:pPr>
      <w:r w:rsidRPr="00E430F6">
        <w:rPr>
          <w:rFonts w:eastAsia="宋体"/>
        </w:rPr>
        <w:t xml:space="preserve">[As soon as </w:t>
      </w:r>
      <w:r w:rsidRPr="00E430F6">
        <w:rPr>
          <w:rFonts w:eastAsia="宋体"/>
          <w:u w:val="single"/>
        </w:rPr>
        <w:t>her boyfriend</w:t>
      </w:r>
      <w:r w:rsidRPr="00E430F6">
        <w:rPr>
          <w:rFonts w:eastAsia="宋体"/>
        </w:rPr>
        <w:t xml:space="preserve"> </w:t>
      </w:r>
      <w:r w:rsidRPr="00E430F6">
        <w:rPr>
          <w:rFonts w:eastAsia="宋体"/>
          <w:u w:val="single"/>
        </w:rPr>
        <w:t>purchased</w:t>
      </w:r>
      <w:r w:rsidRPr="00E430F6">
        <w:rPr>
          <w:rFonts w:eastAsia="宋体"/>
        </w:rPr>
        <w:t xml:space="preserve"> </w:t>
      </w:r>
      <w:r w:rsidRPr="00E430F6">
        <w:rPr>
          <w:rFonts w:eastAsia="宋体"/>
          <w:u w:val="single"/>
        </w:rPr>
        <w:t>the house</w:t>
      </w:r>
      <w:r w:rsidRPr="00E430F6">
        <w:rPr>
          <w:rFonts w:eastAsia="宋体"/>
        </w:rPr>
        <w:t xml:space="preserve">], the girl </w:t>
      </w:r>
      <w:r w:rsidRPr="00E430F6">
        <w:rPr>
          <w:rFonts w:eastAsia="宋体"/>
          <w:u w:val="single"/>
        </w:rPr>
        <w:t>agreed</w:t>
      </w:r>
      <w:r w:rsidRPr="00E430F6">
        <w:rPr>
          <w:rFonts w:eastAsia="宋体"/>
        </w:rPr>
        <w:t xml:space="preserve"> to marry him.</w:t>
      </w:r>
    </w:p>
    <w:p w:rsidR="00DD2927" w:rsidRDefault="00E430F6" w:rsidP="00182A90">
      <w:pPr>
        <w:spacing w:after="84"/>
        <w:ind w:firstLine="480"/>
        <w:rPr>
          <w:lang w:eastAsia="zh-TW"/>
        </w:rPr>
      </w:pPr>
      <w:r w:rsidRPr="00E430F6">
        <w:rPr>
          <w:rFonts w:eastAsia="宋体" w:hint="eastAsia"/>
        </w:rPr>
        <w:t>连接词</w:t>
      </w:r>
      <w:r w:rsidRPr="00E430F6">
        <w:rPr>
          <w:rFonts w:eastAsia="宋体"/>
        </w:rPr>
        <w:t>as soon as</w:t>
      </w:r>
      <w:r w:rsidRPr="00E430F6">
        <w:rPr>
          <w:rFonts w:eastAsia="宋体" w:hint="eastAsia"/>
        </w:rPr>
        <w:t>的意思和</w:t>
      </w:r>
      <w:r w:rsidRPr="00E430F6">
        <w:rPr>
          <w:rFonts w:eastAsia="宋体"/>
        </w:rPr>
        <w:t>when</w:t>
      </w:r>
      <w:r w:rsidRPr="00E430F6">
        <w:rPr>
          <w:rFonts w:eastAsia="宋体" w:hint="eastAsia"/>
        </w:rPr>
        <w:t>接近，引导的副词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agreed</w:t>
      </w:r>
      <w:r w:rsidRPr="00E430F6">
        <w:rPr>
          <w:rFonts w:eastAsia="宋体" w:hint="eastAsia"/>
        </w:rPr>
        <w:t>的时间。如果把连接词改写为介系词</w:t>
      </w:r>
      <w:r w:rsidRPr="00E430F6">
        <w:rPr>
          <w:rFonts w:eastAsia="宋体"/>
        </w:rPr>
        <w:t>upon</w:t>
      </w:r>
      <w:r w:rsidRPr="00E430F6">
        <w:rPr>
          <w:rFonts w:eastAsia="宋体" w:hint="eastAsia"/>
        </w:rPr>
        <w:t>，整个句子可以减化如下：</w:t>
      </w:r>
    </w:p>
    <w:p w:rsidR="00DD2927" w:rsidRPr="003E6772" w:rsidRDefault="00E430F6" w:rsidP="00182A90">
      <w:pPr>
        <w:spacing w:after="84"/>
        <w:ind w:firstLine="480"/>
      </w:pPr>
      <w:r w:rsidRPr="00E430F6">
        <w:rPr>
          <w:rFonts w:eastAsia="宋体"/>
        </w:rPr>
        <w:t xml:space="preserve">[Upon her boyfriend’s purchase of the house], the girl </w:t>
      </w:r>
      <w:r w:rsidRPr="00E430F6">
        <w:rPr>
          <w:rFonts w:eastAsia="宋体"/>
          <w:u w:val="single"/>
        </w:rPr>
        <w:t>agreed</w:t>
      </w:r>
      <w:r w:rsidRPr="00E430F6">
        <w:rPr>
          <w:rFonts w:eastAsia="宋体"/>
        </w:rPr>
        <w:t xml:space="preserve"> to marry him.</w:t>
      </w:r>
    </w:p>
    <w:p w:rsidR="00DD2927" w:rsidRDefault="00E430F6" w:rsidP="00182A90">
      <w:pPr>
        <w:spacing w:after="84"/>
        <w:ind w:firstLine="480"/>
        <w:rPr>
          <w:lang w:eastAsia="zh-TW"/>
        </w:rPr>
      </w:pPr>
      <w:r w:rsidRPr="00E430F6">
        <w:rPr>
          <w:rFonts w:eastAsia="宋体" w:hint="eastAsia"/>
        </w:rPr>
        <w:t>介系词</w:t>
      </w:r>
      <w:r w:rsidRPr="00E430F6">
        <w:rPr>
          <w:rFonts w:eastAsia="宋体"/>
        </w:rPr>
        <w:t>upon</w:t>
      </w:r>
      <w:r w:rsidRPr="00E430F6">
        <w:rPr>
          <w:rFonts w:eastAsia="宋体" w:hint="eastAsia"/>
        </w:rPr>
        <w:t>后面的</w:t>
      </w:r>
      <w:r w:rsidR="009D20F5">
        <w:rPr>
          <w:rFonts w:eastAsia="宋体" w:hint="eastAsia"/>
        </w:rPr>
        <w:t>受词（宾语）</w:t>
      </w:r>
      <w:r w:rsidRPr="00E430F6">
        <w:rPr>
          <w:rFonts w:eastAsia="宋体" w:hint="eastAsia"/>
        </w:rPr>
        <w:t>位置，放的是名词</w:t>
      </w:r>
      <w:r w:rsidRPr="00E430F6">
        <w:rPr>
          <w:rFonts w:eastAsia="宋体"/>
        </w:rPr>
        <w:t>purchase</w:t>
      </w:r>
      <w:r w:rsidRPr="00E430F6">
        <w:rPr>
          <w:rFonts w:eastAsia="宋体" w:hint="eastAsia"/>
        </w:rPr>
        <w:t>。原来的主词</w:t>
      </w:r>
      <w:r w:rsidRPr="00E430F6">
        <w:rPr>
          <w:rFonts w:eastAsia="宋体"/>
        </w:rPr>
        <w:t>her boyfriend</w:t>
      </w:r>
      <w:r w:rsidRPr="00E430F6">
        <w:rPr>
          <w:rFonts w:eastAsia="宋体" w:hint="eastAsia"/>
        </w:rPr>
        <w:t>改为所有格、安插在名词前面的限定符位置。动词</w:t>
      </w:r>
      <w:r w:rsidRPr="00E430F6">
        <w:rPr>
          <w:rFonts w:eastAsia="宋体"/>
        </w:rPr>
        <w:t>purchase</w:t>
      </w:r>
      <w:r w:rsidRPr="00E430F6">
        <w:rPr>
          <w:rFonts w:eastAsia="宋体" w:hint="eastAsia"/>
        </w:rPr>
        <w:t>转变为名词之后，它原来的</w:t>
      </w:r>
      <w:r w:rsidR="009D20F5">
        <w:rPr>
          <w:rFonts w:eastAsia="宋体" w:hint="eastAsia"/>
        </w:rPr>
        <w:t>受词（宾语）</w:t>
      </w:r>
      <w:r w:rsidRPr="00E430F6">
        <w:rPr>
          <w:rFonts w:eastAsia="宋体"/>
        </w:rPr>
        <w:t>the house</w:t>
      </w:r>
      <w:r w:rsidRPr="00E430F6">
        <w:rPr>
          <w:rFonts w:eastAsia="宋体" w:hint="eastAsia"/>
        </w:rPr>
        <w:t>也要另找地方安插：加个介系词</w:t>
      </w:r>
      <w:r w:rsidRPr="00E430F6">
        <w:rPr>
          <w:rFonts w:eastAsia="宋体"/>
        </w:rPr>
        <w:t>of</w:t>
      </w:r>
      <w:r w:rsidRPr="00E430F6">
        <w:rPr>
          <w:rFonts w:eastAsia="宋体" w:hint="eastAsia"/>
        </w:rPr>
        <w:t>、安插在介系词后面的</w:t>
      </w:r>
      <w:r w:rsidR="009D20F5">
        <w:rPr>
          <w:rFonts w:eastAsia="宋体" w:hint="eastAsia"/>
        </w:rPr>
        <w:t>受词（宾语）</w:t>
      </w:r>
      <w:r w:rsidRPr="00E430F6">
        <w:rPr>
          <w:rFonts w:eastAsia="宋体" w:hint="eastAsia"/>
        </w:rPr>
        <w:t>位置。</w:t>
      </w:r>
    </w:p>
    <w:p w:rsidR="00DD2927" w:rsidRDefault="00E430F6" w:rsidP="00182A90">
      <w:pPr>
        <w:pStyle w:val="4"/>
        <w:spacing w:after="84"/>
        <w:rPr>
          <w:lang w:eastAsia="zh-TW"/>
        </w:rPr>
      </w:pPr>
      <w:r w:rsidRPr="00E430F6">
        <w:t>If</w:t>
      </w:r>
    </w:p>
    <w:p w:rsidR="00DD2927" w:rsidRDefault="00E430F6" w:rsidP="00182A90">
      <w:pPr>
        <w:spacing w:after="84"/>
        <w:ind w:firstLine="480"/>
        <w:rPr>
          <w:lang w:eastAsia="zh-TW"/>
        </w:rPr>
      </w:pPr>
      <w:r w:rsidRPr="003E6772">
        <w:rPr>
          <w:rStyle w:val="af1"/>
          <w:rFonts w:hint="eastAsia"/>
        </w:rPr>
        <w:t>像</w:t>
      </w:r>
      <w:r w:rsidRPr="003E6772">
        <w:rPr>
          <w:rStyle w:val="af1"/>
        </w:rPr>
        <w:t>if, suppose</w:t>
      </w:r>
      <w:r w:rsidRPr="003E6772">
        <w:rPr>
          <w:rStyle w:val="af1"/>
          <w:rFonts w:hint="eastAsia"/>
        </w:rPr>
        <w:t>之类表示条件的连接词，可以改写为介系词</w:t>
      </w:r>
      <w:r w:rsidRPr="003E6772">
        <w:rPr>
          <w:rStyle w:val="af1"/>
        </w:rPr>
        <w:t>in case of</w:t>
      </w:r>
      <w:r w:rsidRPr="003E6772">
        <w:rPr>
          <w:rStyle w:val="af1"/>
          <w:rFonts w:hint="eastAsia"/>
        </w:rPr>
        <w:t>、意思接近。</w:t>
      </w:r>
      <w:r w:rsidRPr="00E430F6">
        <w:rPr>
          <w:rFonts w:eastAsia="宋体" w:hint="eastAsia"/>
        </w:rPr>
        <w:t>例如：</w:t>
      </w:r>
    </w:p>
    <w:p w:rsidR="00785232" w:rsidRPr="00785232" w:rsidRDefault="00E430F6" w:rsidP="00182A90">
      <w:pPr>
        <w:spacing w:after="84"/>
        <w:ind w:firstLine="480"/>
        <w:rPr>
          <w:lang w:eastAsia="zh-TW"/>
        </w:rPr>
      </w:pPr>
      <w:r w:rsidRPr="00E430F6">
        <w:rPr>
          <w:rFonts w:eastAsia="宋体"/>
        </w:rPr>
        <w:t xml:space="preserve">[If the river rises above the red line], the village nearby </w:t>
      </w:r>
      <w:r w:rsidRPr="00E430F6">
        <w:rPr>
          <w:rFonts w:eastAsia="宋体"/>
          <w:u w:val="single"/>
        </w:rPr>
        <w:t>will be</w:t>
      </w:r>
      <w:r w:rsidRPr="00E430F6">
        <w:rPr>
          <w:rFonts w:eastAsia="宋体"/>
        </w:rPr>
        <w:t xml:space="preserve"> evacuated.</w:t>
      </w:r>
    </w:p>
    <w:p w:rsidR="00DD2927" w:rsidRDefault="00E430F6" w:rsidP="00182A90">
      <w:pPr>
        <w:pStyle w:val="Preface"/>
        <w:spacing w:after="84"/>
        <w:ind w:firstLine="480"/>
        <w:rPr>
          <w:lang w:eastAsia="zh-TW"/>
        </w:rPr>
      </w:pPr>
      <w:r w:rsidRPr="00E430F6">
        <w:rPr>
          <w:rFonts w:hint="eastAsia"/>
        </w:rPr>
        <w:t>如果河水涨过红线，附近的村子将要疏散。</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will be</w:t>
      </w:r>
      <w:r w:rsidRPr="00E430F6">
        <w:rPr>
          <w:rFonts w:eastAsia="宋体" w:hint="eastAsia"/>
        </w:rPr>
        <w:t>的条件。减化时可以把连接词</w:t>
      </w:r>
      <w:r w:rsidRPr="00E430F6">
        <w:rPr>
          <w:rFonts w:eastAsia="宋体"/>
        </w:rPr>
        <w:t>if</w:t>
      </w:r>
      <w:r w:rsidRPr="00E430F6">
        <w:rPr>
          <w:rFonts w:eastAsia="宋体" w:hint="eastAsia"/>
        </w:rPr>
        <w:t>改写为介系词</w:t>
      </w:r>
      <w:r w:rsidRPr="00E430F6">
        <w:rPr>
          <w:rFonts w:eastAsia="宋体"/>
        </w:rPr>
        <w:t>in case of</w:t>
      </w:r>
      <w:r w:rsidRPr="00E430F6">
        <w:rPr>
          <w:rFonts w:eastAsia="宋体" w:hint="eastAsia"/>
        </w:rPr>
        <w:t>，如下：</w:t>
      </w:r>
    </w:p>
    <w:p w:rsidR="00DD2927" w:rsidRDefault="00E430F6" w:rsidP="00182A90">
      <w:pPr>
        <w:spacing w:after="84"/>
        <w:ind w:firstLine="480"/>
      </w:pPr>
      <w:r w:rsidRPr="00E430F6">
        <w:rPr>
          <w:rFonts w:eastAsia="宋体"/>
        </w:rPr>
        <w:t xml:space="preserve">[In case of the river rising above the red line], the village nearby </w:t>
      </w:r>
      <w:r w:rsidRPr="00E430F6">
        <w:rPr>
          <w:rFonts w:eastAsia="宋体"/>
          <w:u w:val="single"/>
        </w:rPr>
        <w:t>will be</w:t>
      </w:r>
      <w:r w:rsidRPr="00E430F6">
        <w:rPr>
          <w:rFonts w:eastAsia="宋体"/>
        </w:rPr>
        <w:t xml:space="preserve"> evacuated.</w:t>
      </w:r>
    </w:p>
    <w:p w:rsidR="00EA57E3" w:rsidRDefault="00E430F6" w:rsidP="00182A90">
      <w:pPr>
        <w:spacing w:after="84"/>
        <w:ind w:firstLine="480"/>
        <w:rPr>
          <w:lang w:eastAsia="zh-TW"/>
        </w:rPr>
      </w:pPr>
      <w:r w:rsidRPr="00E430F6">
        <w:rPr>
          <w:rFonts w:eastAsia="宋体" w:hint="eastAsia"/>
        </w:rPr>
        <w:t>介系词</w:t>
      </w:r>
      <w:r w:rsidRPr="00E430F6">
        <w:rPr>
          <w:rFonts w:eastAsia="宋体"/>
        </w:rPr>
        <w:t>in case of</w:t>
      </w:r>
      <w:r w:rsidRPr="00E430F6">
        <w:rPr>
          <w:rFonts w:eastAsia="宋体" w:hint="eastAsia"/>
        </w:rPr>
        <w:t>后面的</w:t>
      </w:r>
      <w:r w:rsidR="009D20F5">
        <w:rPr>
          <w:rFonts w:eastAsia="宋体" w:hint="eastAsia"/>
        </w:rPr>
        <w:t>受词（宾语）</w:t>
      </w:r>
      <w:r w:rsidRPr="00E430F6">
        <w:rPr>
          <w:rFonts w:eastAsia="宋体" w:hint="eastAsia"/>
        </w:rPr>
        <w:t>位置用来安插必须交代的</w:t>
      </w:r>
      <w:r w:rsidRPr="00E430F6">
        <w:rPr>
          <w:rFonts w:eastAsia="宋体"/>
        </w:rPr>
        <w:t>the river</w:t>
      </w:r>
      <w:r w:rsidRPr="00E430F6">
        <w:rPr>
          <w:rFonts w:eastAsia="宋体" w:hint="eastAsia"/>
        </w:rPr>
        <w:t>，再把动词加上</w:t>
      </w:r>
      <w:r w:rsidRPr="00E430F6">
        <w:rPr>
          <w:rFonts w:eastAsia="宋体"/>
        </w:rPr>
        <w:t>-ing</w:t>
      </w:r>
      <w:r w:rsidRPr="00E430F6">
        <w:rPr>
          <w:rFonts w:eastAsia="宋体" w:hint="eastAsia"/>
        </w:rPr>
        <w:t>做词类变成、变成现在分词</w:t>
      </w:r>
      <w:r w:rsidRPr="00E430F6">
        <w:rPr>
          <w:rFonts w:eastAsia="宋体"/>
        </w:rPr>
        <w:t>rising</w:t>
      </w:r>
      <w:r w:rsidRPr="00E430F6">
        <w:rPr>
          <w:rFonts w:eastAsia="宋体" w:hint="eastAsia"/>
        </w:rPr>
        <w:t>，用现在分词词组</w:t>
      </w:r>
      <w:r w:rsidRPr="00E430F6">
        <w:rPr>
          <w:rFonts w:eastAsia="宋体"/>
        </w:rPr>
        <w:t>rising above the red line</w:t>
      </w:r>
      <w:r w:rsidRPr="00E430F6">
        <w:rPr>
          <w:rFonts w:eastAsia="宋体" w:hint="eastAsia"/>
        </w:rPr>
        <w:t>来形容</w:t>
      </w:r>
      <w:r w:rsidRPr="00E430F6">
        <w:rPr>
          <w:rFonts w:eastAsia="宋体"/>
        </w:rPr>
        <w:t>the river</w:t>
      </w:r>
      <w:r w:rsidRPr="00E430F6">
        <w:rPr>
          <w:rFonts w:eastAsia="宋体" w:hint="eastAsia"/>
        </w:rPr>
        <w:t>。</w:t>
      </w:r>
    </w:p>
    <w:p w:rsidR="00DD2927" w:rsidRDefault="00E430F6" w:rsidP="00982549">
      <w:pPr>
        <w:pStyle w:val="3"/>
        <w:spacing w:before="126" w:after="126"/>
        <w:rPr>
          <w:lang w:eastAsia="zh-TW"/>
        </w:rPr>
      </w:pPr>
      <w:bookmarkStart w:id="165" w:name="_Toc363483992"/>
      <w:r w:rsidRPr="00E430F6">
        <w:rPr>
          <w:rFonts w:hint="eastAsia"/>
        </w:rPr>
        <w:t>减化为其它</w:t>
      </w:r>
      <w:bookmarkEnd w:id="165"/>
    </w:p>
    <w:p w:rsidR="00DD2927" w:rsidRDefault="00E430F6" w:rsidP="00182A90">
      <w:pPr>
        <w:spacing w:after="84"/>
        <w:ind w:firstLine="480"/>
        <w:rPr>
          <w:lang w:eastAsia="zh-TW"/>
        </w:rPr>
      </w:pPr>
      <w:r w:rsidRPr="00E430F6">
        <w:rPr>
          <w:rFonts w:eastAsia="宋体" w:hint="eastAsia"/>
        </w:rPr>
        <w:t>如果副词</w:t>
      </w:r>
      <w:r w:rsidR="00BF5096">
        <w:rPr>
          <w:rFonts w:eastAsia="宋体" w:hint="eastAsia"/>
        </w:rPr>
        <w:t>从句</w:t>
      </w:r>
      <w:r w:rsidRPr="00E430F6">
        <w:rPr>
          <w:rFonts w:eastAsia="宋体" w:hint="eastAsia"/>
        </w:rPr>
        <w:t>原本就有</w:t>
      </w:r>
      <w:r w:rsidRPr="00E430F6">
        <w:rPr>
          <w:rFonts w:eastAsia="宋体"/>
        </w:rPr>
        <w:t>be</w:t>
      </w:r>
      <w:r w:rsidRPr="00E430F6">
        <w:rPr>
          <w:rFonts w:eastAsia="宋体" w:hint="eastAsia"/>
        </w:rPr>
        <w:t>动词或其它的连缀动词、后面的主词补语是名词或者形容词，那么减化之后剩下来的就是名词补语或形容词补语。分别说明如下：</w:t>
      </w:r>
    </w:p>
    <w:p w:rsidR="00DD2927" w:rsidRDefault="00E430F6" w:rsidP="00182A90">
      <w:pPr>
        <w:pStyle w:val="4"/>
        <w:spacing w:after="84"/>
        <w:rPr>
          <w:lang w:eastAsia="zh-TW"/>
        </w:rPr>
      </w:pPr>
      <w:r w:rsidRPr="00E430F6">
        <w:rPr>
          <w:rFonts w:hint="eastAsia"/>
        </w:rPr>
        <w:t>名词</w:t>
      </w:r>
    </w:p>
    <w:p w:rsidR="00785232" w:rsidRPr="00785232" w:rsidRDefault="00E430F6" w:rsidP="00182A90">
      <w:pPr>
        <w:spacing w:after="84"/>
        <w:ind w:firstLine="480"/>
        <w:rPr>
          <w:lang w:eastAsia="zh-TW"/>
        </w:rPr>
      </w:pPr>
      <w:r w:rsidRPr="00E430F6">
        <w:rPr>
          <w:rFonts w:eastAsia="宋体"/>
        </w:rPr>
        <w:t xml:space="preserve">[Although </w:t>
      </w:r>
      <w:r w:rsidRPr="00E430F6">
        <w:rPr>
          <w:rFonts w:eastAsia="宋体"/>
          <w:u w:val="single"/>
        </w:rPr>
        <w:t>he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famous professor</w:t>
      </w:r>
      <w:r w:rsidRPr="00E430F6">
        <w:rPr>
          <w:rFonts w:eastAsia="宋体"/>
        </w:rPr>
        <w:t xml:space="preserve">], my friend </w:t>
      </w:r>
      <w:r w:rsidRPr="00E430F6">
        <w:rPr>
          <w:rFonts w:eastAsia="宋体"/>
          <w:u w:val="single"/>
        </w:rPr>
        <w:t>is</w:t>
      </w:r>
      <w:r w:rsidRPr="00E430F6">
        <w:rPr>
          <w:rFonts w:eastAsia="宋体"/>
        </w:rPr>
        <w:t xml:space="preserve"> extremely naïve in practical matters.</w:t>
      </w:r>
    </w:p>
    <w:p w:rsidR="00DD2927" w:rsidRDefault="00E430F6" w:rsidP="00182A90">
      <w:pPr>
        <w:spacing w:after="84"/>
        <w:ind w:firstLine="480"/>
        <w:rPr>
          <w:lang w:eastAsia="zh-TW"/>
        </w:rPr>
      </w:pPr>
      <w:r w:rsidRPr="00E430F6">
        <w:rPr>
          <w:rFonts w:eastAsia="宋体" w:hint="eastAsia"/>
        </w:rPr>
        <w:t>虽然他是名教授，我这个朋友在实际的事务方面却非常天真。</w:t>
      </w:r>
    </w:p>
    <w:p w:rsidR="00DD2927" w:rsidRDefault="00E430F6" w:rsidP="00182A90">
      <w:pPr>
        <w:spacing w:after="84"/>
        <w:ind w:firstLine="480"/>
        <w:rPr>
          <w:lang w:eastAsia="zh-TW"/>
        </w:rPr>
      </w:pPr>
      <w:r w:rsidRPr="00E430F6">
        <w:rPr>
          <w:rFonts w:eastAsia="宋体" w:hint="eastAsia"/>
        </w:rPr>
        <w:lastRenderedPageBreak/>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is</w:t>
      </w:r>
      <w:r w:rsidRPr="00E430F6">
        <w:rPr>
          <w:rFonts w:eastAsia="宋体" w:hint="eastAsia"/>
        </w:rPr>
        <w:t>。减化的方式是省略掉与主要</w:t>
      </w:r>
      <w:r w:rsidR="00BF5096">
        <w:rPr>
          <w:rFonts w:eastAsia="宋体" w:hint="eastAsia"/>
        </w:rPr>
        <w:t>从句</w:t>
      </w:r>
      <w:r w:rsidRPr="00E430F6">
        <w:rPr>
          <w:rFonts w:eastAsia="宋体" w:hint="eastAsia"/>
        </w:rPr>
        <w:t>重复的主词</w:t>
      </w:r>
      <w:r w:rsidRPr="00E430F6">
        <w:rPr>
          <w:rFonts w:eastAsia="宋体"/>
        </w:rPr>
        <w:t>he</w:t>
      </w:r>
      <w:r w:rsidRPr="00E430F6">
        <w:rPr>
          <w:rFonts w:eastAsia="宋体" w:hint="eastAsia"/>
        </w:rPr>
        <w:t>、省略掉</w:t>
      </w:r>
      <w:r w:rsidRPr="00E430F6">
        <w:rPr>
          <w:rFonts w:eastAsia="宋体"/>
        </w:rPr>
        <w:t>be</w:t>
      </w:r>
      <w:r w:rsidRPr="00E430F6">
        <w:rPr>
          <w:rFonts w:eastAsia="宋体" w:hint="eastAsia"/>
        </w:rPr>
        <w:t>动词，剩下补语部分</w:t>
      </w:r>
      <w:r w:rsidRPr="00E430F6">
        <w:rPr>
          <w:rFonts w:eastAsia="宋体"/>
        </w:rPr>
        <w:t>a famous professor</w:t>
      </w:r>
      <w:r w:rsidRPr="00E430F6">
        <w:rPr>
          <w:rFonts w:eastAsia="宋体" w:hint="eastAsia"/>
        </w:rPr>
        <w:t>这个名词词组。因为连接词</w:t>
      </w:r>
      <w:r w:rsidRPr="00E430F6">
        <w:rPr>
          <w:rFonts w:eastAsia="宋体"/>
        </w:rPr>
        <w:t>although</w:t>
      </w:r>
      <w:r w:rsidRPr="00E430F6">
        <w:rPr>
          <w:rFonts w:eastAsia="宋体" w:hint="eastAsia"/>
        </w:rPr>
        <w:t>有「虽然…」的意思，最好要保留下来才够清楚。而一旦选择保留连接词</w:t>
      </w:r>
      <w:r w:rsidRPr="00E430F6">
        <w:rPr>
          <w:rFonts w:eastAsia="宋体"/>
        </w:rPr>
        <w:t>although</w:t>
      </w:r>
      <w:r w:rsidRPr="00E430F6">
        <w:rPr>
          <w:rFonts w:eastAsia="宋体" w:hint="eastAsia"/>
        </w:rPr>
        <w:t>，后面接名词补语</w:t>
      </w:r>
      <w:r w:rsidRPr="00E430F6">
        <w:rPr>
          <w:rFonts w:eastAsia="宋体"/>
        </w:rPr>
        <w:t>a famous professor</w:t>
      </w:r>
      <w:r w:rsidRPr="00E430F6">
        <w:rPr>
          <w:rFonts w:eastAsia="宋体" w:hint="eastAsia"/>
        </w:rPr>
        <w:t>也仍然清楚，如下：</w:t>
      </w:r>
    </w:p>
    <w:p w:rsidR="00785232" w:rsidRPr="00785232" w:rsidRDefault="00E430F6" w:rsidP="00182A90">
      <w:pPr>
        <w:spacing w:after="84"/>
        <w:ind w:firstLine="480"/>
        <w:rPr>
          <w:lang w:eastAsia="zh-TW"/>
        </w:rPr>
      </w:pPr>
      <w:r w:rsidRPr="00E430F6">
        <w:rPr>
          <w:rFonts w:eastAsia="宋体"/>
        </w:rPr>
        <w:t xml:space="preserve">[Although a famous professor], my friend </w:t>
      </w:r>
      <w:r w:rsidRPr="00E430F6">
        <w:rPr>
          <w:rFonts w:eastAsia="宋体"/>
          <w:u w:val="single"/>
        </w:rPr>
        <w:t>is</w:t>
      </w:r>
      <w:r w:rsidRPr="00E430F6">
        <w:rPr>
          <w:rFonts w:eastAsia="宋体"/>
        </w:rPr>
        <w:t xml:space="preserve"> extremely naïve in practical matters.</w:t>
      </w:r>
    </w:p>
    <w:p w:rsidR="00DD2927" w:rsidRDefault="00E430F6" w:rsidP="00182A90">
      <w:pPr>
        <w:pStyle w:val="4"/>
        <w:spacing w:after="84"/>
        <w:rPr>
          <w:lang w:eastAsia="zh-TW"/>
        </w:rPr>
      </w:pPr>
      <w:r w:rsidRPr="00E430F6">
        <w:rPr>
          <w:rFonts w:hint="eastAsia"/>
        </w:rPr>
        <w:t>形容词</w:t>
      </w:r>
    </w:p>
    <w:p w:rsidR="00DD2927" w:rsidRDefault="00E430F6" w:rsidP="00182A90">
      <w:pPr>
        <w:spacing w:after="84"/>
        <w:ind w:firstLine="480"/>
        <w:rPr>
          <w:lang w:eastAsia="zh-TW"/>
        </w:rPr>
      </w:pPr>
      <w:r w:rsidRPr="00E430F6">
        <w:rPr>
          <w:rFonts w:eastAsia="宋体" w:hint="eastAsia"/>
        </w:rPr>
        <w:t>如果副词</w:t>
      </w:r>
      <w:r w:rsidR="00BF5096">
        <w:rPr>
          <w:rFonts w:eastAsia="宋体" w:hint="eastAsia"/>
        </w:rPr>
        <w:t>从句</w:t>
      </w:r>
      <w:r w:rsidRPr="00E430F6">
        <w:rPr>
          <w:rFonts w:eastAsia="宋体" w:hint="eastAsia"/>
        </w:rPr>
        <w:t>减化之后留下来的是个形容词补语，那么情况和名词补语相同：只要把连接词留下来，读者自然看得清楚这是个减化</w:t>
      </w:r>
      <w:r w:rsidR="00BF5096">
        <w:rPr>
          <w:rFonts w:eastAsia="宋体" w:hint="eastAsia"/>
        </w:rPr>
        <w:t>从句</w:t>
      </w:r>
      <w:r w:rsidRPr="00E430F6">
        <w:rPr>
          <w:rFonts w:eastAsia="宋体" w:hint="eastAsia"/>
        </w:rPr>
        <w:t>、知道省略了什么：</w:t>
      </w:r>
    </w:p>
    <w:p w:rsidR="00785232" w:rsidRPr="00785232" w:rsidRDefault="00E430F6" w:rsidP="00182A90">
      <w:pPr>
        <w:spacing w:after="84"/>
        <w:ind w:firstLine="480"/>
        <w:rPr>
          <w:lang w:eastAsia="zh-TW"/>
        </w:rPr>
      </w:pPr>
      <w:r w:rsidRPr="00E430F6">
        <w:rPr>
          <w:rFonts w:eastAsia="宋体"/>
        </w:rPr>
        <w:t xml:space="preserve">[When </w:t>
      </w:r>
      <w:r w:rsidRPr="00E430F6">
        <w:rPr>
          <w:rFonts w:eastAsia="宋体"/>
          <w:u w:val="single"/>
        </w:rPr>
        <w:t>he</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younger</w:t>
      </w:r>
      <w:r w:rsidRPr="00E430F6">
        <w:rPr>
          <w:rFonts w:eastAsia="宋体"/>
        </w:rPr>
        <w:t xml:space="preserve">], the man </w:t>
      </w:r>
      <w:r w:rsidRPr="00E430F6">
        <w:rPr>
          <w:rFonts w:eastAsia="宋体"/>
          <w:u w:val="single"/>
        </w:rPr>
        <w:t>could play</w:t>
      </w:r>
      <w:r w:rsidRPr="00E430F6">
        <w:rPr>
          <w:rFonts w:eastAsia="宋体"/>
        </w:rPr>
        <w:t xml:space="preserve"> mahjong for three days straight.</w:t>
      </w:r>
    </w:p>
    <w:p w:rsidR="00DD2927" w:rsidRDefault="00E430F6" w:rsidP="00182A90">
      <w:pPr>
        <w:pStyle w:val="Preface"/>
        <w:spacing w:after="84"/>
        <w:ind w:firstLine="480"/>
        <w:rPr>
          <w:lang w:eastAsia="zh-TW"/>
        </w:rPr>
      </w:pPr>
      <w:r w:rsidRPr="00E430F6">
        <w:rPr>
          <w:rFonts w:hint="eastAsia"/>
        </w:rPr>
        <w:t>比较年轻的时候，这个人可以连续打三天麻将。</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could play</w:t>
      </w:r>
      <w:r w:rsidRPr="00E430F6">
        <w:rPr>
          <w:rFonts w:eastAsia="宋体" w:hint="eastAsia"/>
        </w:rPr>
        <w:t>的时间。减化的方式是省略掉重复的主词</w:t>
      </w:r>
      <w:r w:rsidRPr="00E430F6">
        <w:rPr>
          <w:rFonts w:eastAsia="宋体"/>
        </w:rPr>
        <w:t>he</w:t>
      </w:r>
      <w:r w:rsidRPr="00E430F6">
        <w:rPr>
          <w:rFonts w:eastAsia="宋体" w:hint="eastAsia"/>
        </w:rPr>
        <w:t>、空洞的</w:t>
      </w:r>
      <w:r w:rsidRPr="00E430F6">
        <w:rPr>
          <w:rFonts w:eastAsia="宋体"/>
        </w:rPr>
        <w:t>be</w:t>
      </w:r>
      <w:r w:rsidRPr="00E430F6">
        <w:rPr>
          <w:rFonts w:eastAsia="宋体" w:hint="eastAsia"/>
        </w:rPr>
        <w:t>动词，剩下形容词补语</w:t>
      </w:r>
      <w:r w:rsidRPr="00E430F6">
        <w:rPr>
          <w:rFonts w:eastAsia="宋体"/>
        </w:rPr>
        <w:t>younger</w:t>
      </w:r>
      <w:r w:rsidRPr="00E430F6">
        <w:rPr>
          <w:rFonts w:eastAsia="宋体" w:hint="eastAsia"/>
        </w:rPr>
        <w:t>。只要选择把连接词</w:t>
      </w:r>
      <w:r w:rsidRPr="00E430F6">
        <w:rPr>
          <w:rFonts w:eastAsia="宋体"/>
        </w:rPr>
        <w:t>when</w:t>
      </w:r>
      <w:r w:rsidRPr="00E430F6">
        <w:rPr>
          <w:rFonts w:eastAsia="宋体" w:hint="eastAsia"/>
        </w:rPr>
        <w:t>留下来，句子仍然够清楚：</w:t>
      </w:r>
    </w:p>
    <w:p w:rsidR="00785232" w:rsidRPr="00785232" w:rsidRDefault="00E430F6" w:rsidP="00182A90">
      <w:pPr>
        <w:spacing w:after="84"/>
        <w:ind w:firstLine="480"/>
        <w:rPr>
          <w:lang w:eastAsia="zh-TW"/>
        </w:rPr>
      </w:pPr>
      <w:r w:rsidRPr="00E430F6">
        <w:rPr>
          <w:rFonts w:eastAsia="宋体"/>
        </w:rPr>
        <w:t xml:space="preserve">[When younger], the man </w:t>
      </w:r>
      <w:r w:rsidRPr="00E430F6">
        <w:rPr>
          <w:rFonts w:eastAsia="宋体"/>
          <w:u w:val="single"/>
        </w:rPr>
        <w:t>could play</w:t>
      </w:r>
      <w:r w:rsidRPr="00E430F6">
        <w:rPr>
          <w:rFonts w:eastAsia="宋体"/>
        </w:rPr>
        <w:t xml:space="preserve"> mahjong for three days straight.</w:t>
      </w:r>
    </w:p>
    <w:p w:rsidR="00DD2927" w:rsidRDefault="00E430F6" w:rsidP="00182A90">
      <w:pPr>
        <w:spacing w:after="84"/>
        <w:ind w:firstLine="480"/>
        <w:rPr>
          <w:lang w:eastAsia="zh-TW"/>
        </w:rPr>
      </w:pPr>
      <w:r w:rsidRPr="00E430F6">
        <w:rPr>
          <w:rFonts w:eastAsia="宋体" w:hint="eastAsia"/>
        </w:rPr>
        <w:t>再看一个例子：</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will do</w:t>
      </w:r>
      <w:r w:rsidRPr="00E430F6">
        <w:rPr>
          <w:rFonts w:eastAsia="宋体"/>
        </w:rPr>
        <w:t xml:space="preserve"> it alone, [if </w:t>
      </w:r>
      <w:r w:rsidRPr="00E430F6">
        <w:rPr>
          <w:rFonts w:eastAsia="宋体"/>
          <w:u w:val="single"/>
        </w:rPr>
        <w:t>that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necessary</w:t>
      </w:r>
      <w:r w:rsidRPr="00E430F6">
        <w:rPr>
          <w:rFonts w:eastAsia="宋体"/>
        </w:rPr>
        <w:t>].</w:t>
      </w:r>
    </w:p>
    <w:p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will do</w:t>
      </w:r>
      <w:r w:rsidRPr="00E430F6">
        <w:rPr>
          <w:rFonts w:eastAsia="宋体" w:hint="eastAsia"/>
        </w:rPr>
        <w:t>的条件。这个句子特殊之处在于：副词</w:t>
      </w:r>
      <w:r w:rsidR="00BF5096">
        <w:rPr>
          <w:rFonts w:eastAsia="宋体" w:hint="eastAsia"/>
        </w:rPr>
        <w:t>从句</w:t>
      </w:r>
      <w:r w:rsidRPr="00E430F6">
        <w:rPr>
          <w:rFonts w:eastAsia="宋体" w:hint="eastAsia"/>
        </w:rPr>
        <w:t>的主词（</w:t>
      </w:r>
      <w:r w:rsidRPr="00E430F6">
        <w:rPr>
          <w:rFonts w:eastAsia="宋体"/>
        </w:rPr>
        <w:t>that</w:t>
      </w:r>
      <w:r w:rsidRPr="00E430F6">
        <w:rPr>
          <w:rFonts w:eastAsia="宋体" w:hint="eastAsia"/>
        </w:rPr>
        <w:t>）虽然和主要</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）不同，但是它代表的却是整个主要</w:t>
      </w:r>
      <w:r w:rsidR="00BF5096">
        <w:rPr>
          <w:rFonts w:eastAsia="宋体" w:hint="eastAsia"/>
        </w:rPr>
        <w:t>从句</w:t>
      </w:r>
      <w:r w:rsidRPr="00E430F6">
        <w:rPr>
          <w:rFonts w:eastAsia="宋体" w:hint="eastAsia"/>
        </w:rPr>
        <w:t>（</w:t>
      </w:r>
      <w:r w:rsidRPr="00E430F6">
        <w:rPr>
          <w:rFonts w:eastAsia="宋体"/>
        </w:rPr>
        <w:t>I will do it alone</w:t>
      </w:r>
      <w:r w:rsidRPr="00E430F6">
        <w:rPr>
          <w:rFonts w:eastAsia="宋体" w:hint="eastAsia"/>
        </w:rPr>
        <w:t>）。这种情况仍然视为主词相同、可以减化，如下：</w:t>
      </w:r>
    </w:p>
    <w:p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will do</w:t>
      </w:r>
      <w:r w:rsidRPr="00E430F6">
        <w:rPr>
          <w:rFonts w:eastAsia="宋体"/>
        </w:rPr>
        <w:t xml:space="preserve"> it alone, [if necessary].</w:t>
      </w:r>
    </w:p>
    <w:p w:rsidR="00EA57E3" w:rsidRDefault="00E430F6" w:rsidP="00182A90">
      <w:pPr>
        <w:spacing w:after="84"/>
        <w:ind w:firstLine="480"/>
        <w:rPr>
          <w:lang w:eastAsia="zh-TW"/>
        </w:rPr>
      </w:pPr>
      <w:r w:rsidRPr="00E430F6">
        <w:rPr>
          <w:rFonts w:eastAsia="宋体" w:hint="eastAsia"/>
        </w:rPr>
        <w:t>减化掉主词与</w:t>
      </w:r>
      <w:r w:rsidRPr="00E430F6">
        <w:rPr>
          <w:rFonts w:eastAsia="宋体"/>
        </w:rPr>
        <w:t>be</w:t>
      </w:r>
      <w:r w:rsidRPr="00E430F6">
        <w:rPr>
          <w:rFonts w:eastAsia="宋体" w:hint="eastAsia"/>
        </w:rPr>
        <w:t>动词之后，剩下的补语是形容词</w:t>
      </w:r>
      <w:r w:rsidRPr="00E430F6">
        <w:rPr>
          <w:rFonts w:eastAsia="宋体"/>
        </w:rPr>
        <w:t>necessary</w:t>
      </w:r>
      <w:r w:rsidRPr="00E430F6">
        <w:rPr>
          <w:rFonts w:eastAsia="宋体" w:hint="eastAsia"/>
        </w:rPr>
        <w:t>。只要选择留下连接词</w:t>
      </w:r>
      <w:r w:rsidRPr="00E430F6">
        <w:rPr>
          <w:rFonts w:eastAsia="宋体"/>
        </w:rPr>
        <w:t>if</w:t>
      </w:r>
      <w:r w:rsidRPr="00E430F6">
        <w:rPr>
          <w:rFonts w:eastAsia="宋体" w:hint="eastAsia"/>
        </w:rPr>
        <w:t>，读者仍然看得清楚</w:t>
      </w:r>
      <w:r w:rsidRPr="00E430F6">
        <w:rPr>
          <w:rFonts w:eastAsia="宋体"/>
        </w:rPr>
        <w:t>if necessary</w:t>
      </w:r>
      <w:r w:rsidRPr="00E430F6">
        <w:rPr>
          <w:rFonts w:eastAsia="宋体" w:hint="eastAsia"/>
        </w:rPr>
        <w:t>是什么意思。</w:t>
      </w:r>
    </w:p>
    <w:p w:rsidR="00DD2927" w:rsidRDefault="00E430F6" w:rsidP="00982549">
      <w:pPr>
        <w:pStyle w:val="3"/>
        <w:spacing w:before="126" w:after="126"/>
        <w:rPr>
          <w:lang w:eastAsia="zh-TW"/>
        </w:rPr>
      </w:pPr>
      <w:bookmarkStart w:id="166" w:name="_Toc363483993"/>
      <w:r w:rsidRPr="00E430F6">
        <w:rPr>
          <w:rFonts w:hint="eastAsia"/>
        </w:rPr>
        <w:t>减化</w:t>
      </w:r>
      <w:r w:rsidR="00BF5096">
        <w:rPr>
          <w:rFonts w:hint="eastAsia"/>
        </w:rPr>
        <w:t>从句</w:t>
      </w:r>
      <w:r w:rsidRPr="00E430F6">
        <w:rPr>
          <w:rFonts w:hint="eastAsia"/>
        </w:rPr>
        <w:t>练习</w:t>
      </w:r>
      <w:bookmarkEnd w:id="166"/>
    </w:p>
    <w:p w:rsidR="00DD2927" w:rsidRDefault="00E430F6" w:rsidP="00182A90">
      <w:pPr>
        <w:spacing w:after="84"/>
        <w:ind w:firstLine="482"/>
        <w:rPr>
          <w:b/>
          <w:bCs/>
          <w:lang w:eastAsia="zh-TW"/>
        </w:rPr>
      </w:pPr>
      <w:r w:rsidRPr="00E430F6">
        <w:rPr>
          <w:rFonts w:eastAsia="宋体" w:hint="eastAsia"/>
          <w:b/>
          <w:bCs/>
        </w:rPr>
        <w:t>一．请将以下之减化</w:t>
      </w:r>
      <w:r w:rsidR="00BF5096">
        <w:rPr>
          <w:rFonts w:eastAsia="宋体" w:hint="eastAsia"/>
          <w:b/>
          <w:bCs/>
        </w:rPr>
        <w:t>从句</w:t>
      </w:r>
      <w:r w:rsidRPr="00E430F6">
        <w:rPr>
          <w:rFonts w:eastAsia="宋体" w:hint="eastAsia"/>
          <w:b/>
          <w:bCs/>
        </w:rPr>
        <w:t>还原为限定</w:t>
      </w:r>
      <w:r w:rsidR="00BF5096">
        <w:rPr>
          <w:rFonts w:eastAsia="宋体" w:hint="eastAsia"/>
          <w:b/>
          <w:bCs/>
        </w:rPr>
        <w:t>从句</w:t>
      </w:r>
    </w:p>
    <w:p w:rsidR="00785232" w:rsidRPr="00785232" w:rsidRDefault="00E430F6" w:rsidP="00182A90">
      <w:pPr>
        <w:spacing w:after="84"/>
        <w:ind w:firstLine="480"/>
        <w:rPr>
          <w:lang w:eastAsia="zh-TW"/>
        </w:rPr>
      </w:pPr>
      <w:r w:rsidRPr="00E430F6">
        <w:rPr>
          <w:rFonts w:eastAsia="宋体"/>
        </w:rPr>
        <w:t xml:space="preserve">1. That villa </w:t>
      </w:r>
      <w:r w:rsidRPr="00E430F6">
        <w:rPr>
          <w:rFonts w:eastAsia="宋体"/>
          <w:u w:val="single"/>
        </w:rPr>
        <w:t>being auctioned now</w:t>
      </w:r>
      <w:r w:rsidRPr="00E430F6">
        <w:rPr>
          <w:rFonts w:eastAsia="宋体"/>
        </w:rPr>
        <w:t xml:space="preserve"> used to be a hotel.</w:t>
      </w:r>
    </w:p>
    <w:p w:rsidR="00DD2927" w:rsidRDefault="00E430F6" w:rsidP="00182A90">
      <w:pPr>
        <w:pStyle w:val="Preface"/>
        <w:spacing w:after="84"/>
        <w:ind w:firstLine="480"/>
        <w:rPr>
          <w:lang w:eastAsia="zh-TW"/>
        </w:rPr>
      </w:pPr>
      <w:r w:rsidRPr="00E430F6">
        <w:rPr>
          <w:rFonts w:hint="eastAsia"/>
        </w:rPr>
        <w:t>那栋正在拍卖的别墅本来是旅馆。</w:t>
      </w:r>
    </w:p>
    <w:p w:rsidR="00DD2927" w:rsidRDefault="00E430F6" w:rsidP="00182A90">
      <w:pPr>
        <w:spacing w:after="84"/>
        <w:ind w:firstLine="480"/>
        <w:rPr>
          <w:lang w:eastAsia="zh-TW"/>
        </w:rPr>
      </w:pPr>
      <w:r w:rsidRPr="00E430F6">
        <w:rPr>
          <w:rFonts w:eastAsia="宋体" w:hint="eastAsia"/>
        </w:rPr>
        <w:t>句中</w:t>
      </w:r>
      <w:r w:rsidRPr="00E430F6">
        <w:rPr>
          <w:rFonts w:eastAsia="宋体"/>
        </w:rPr>
        <w:t xml:space="preserve"> being auctioned now </w:t>
      </w:r>
      <w:r w:rsidRPr="00E430F6">
        <w:rPr>
          <w:rFonts w:eastAsia="宋体" w:hint="eastAsia"/>
        </w:rPr>
        <w:t>是个减化关系</w:t>
      </w:r>
      <w:r w:rsidR="00BF5096">
        <w:rPr>
          <w:rFonts w:eastAsia="宋体" w:hint="eastAsia"/>
        </w:rPr>
        <w:t>从句</w:t>
      </w:r>
      <w:r w:rsidRPr="00E430F6">
        <w:rPr>
          <w:rFonts w:eastAsia="宋体" w:hint="eastAsia"/>
        </w:rPr>
        <w:t>（形容词</w:t>
      </w:r>
      <w:r w:rsidR="00BF5096">
        <w:rPr>
          <w:rFonts w:eastAsia="宋体" w:hint="eastAsia"/>
        </w:rPr>
        <w:t>从句</w:t>
      </w:r>
      <w:r w:rsidRPr="00E430F6">
        <w:rPr>
          <w:rFonts w:eastAsia="宋体" w:hint="eastAsia"/>
        </w:rPr>
        <w:t>），修饰先行词</w:t>
      </w:r>
      <w:r w:rsidRPr="00E430F6">
        <w:rPr>
          <w:rFonts w:eastAsia="宋体"/>
        </w:rPr>
        <w:t xml:space="preserve"> that villa</w:t>
      </w:r>
      <w:r w:rsidRPr="00E430F6">
        <w:rPr>
          <w:rFonts w:eastAsia="宋体" w:hint="eastAsia"/>
        </w:rPr>
        <w:t>。还原的方式是把主词（关系词</w:t>
      </w:r>
      <w:r w:rsidRPr="00E430F6">
        <w:rPr>
          <w:rFonts w:eastAsia="宋体"/>
        </w:rPr>
        <w:t xml:space="preserve"> which</w:t>
      </w:r>
      <w:r w:rsidRPr="00E430F6">
        <w:rPr>
          <w:rFonts w:eastAsia="宋体" w:hint="eastAsia"/>
        </w:rPr>
        <w:t>）与</w:t>
      </w:r>
      <w:r w:rsidRPr="00E430F6">
        <w:rPr>
          <w:rFonts w:eastAsia="宋体"/>
        </w:rPr>
        <w:t xml:space="preserve"> be </w:t>
      </w:r>
      <w:r w:rsidRPr="00E430F6">
        <w:rPr>
          <w:rFonts w:eastAsia="宋体" w:hint="eastAsia"/>
        </w:rPr>
        <w:t>动词复原，成为关系</w:t>
      </w:r>
      <w:r w:rsidR="00BF5096">
        <w:rPr>
          <w:rFonts w:eastAsia="宋体" w:hint="eastAsia"/>
        </w:rPr>
        <w:t>从句</w:t>
      </w:r>
      <w:r w:rsidRPr="00E430F6">
        <w:rPr>
          <w:rFonts w:eastAsia="宋体" w:hint="eastAsia"/>
        </w:rPr>
        <w:t>如下：</w:t>
      </w:r>
    </w:p>
    <w:p w:rsidR="00EA57E3" w:rsidRDefault="00E430F6" w:rsidP="00182A90">
      <w:pPr>
        <w:spacing w:after="84"/>
        <w:ind w:firstLine="480"/>
        <w:rPr>
          <w:lang w:eastAsia="zh-TW"/>
        </w:rPr>
      </w:pPr>
      <w:r w:rsidRPr="00E430F6">
        <w:rPr>
          <w:rFonts w:eastAsia="宋体"/>
        </w:rPr>
        <w:t xml:space="preserve">That villa </w:t>
      </w:r>
      <w:r w:rsidRPr="00E430F6">
        <w:rPr>
          <w:rFonts w:eastAsia="宋体"/>
          <w:u w:val="single"/>
        </w:rPr>
        <w:t>which is being auctioned now</w:t>
      </w:r>
      <w:r w:rsidRPr="00E430F6">
        <w:rPr>
          <w:rFonts w:eastAsia="宋体"/>
        </w:rPr>
        <w:t xml:space="preserve"> used to be a hotel.</w:t>
      </w:r>
    </w:p>
    <w:p w:rsidR="00785232" w:rsidRPr="00785232" w:rsidRDefault="00E430F6" w:rsidP="00182A90">
      <w:pPr>
        <w:spacing w:after="84"/>
        <w:ind w:firstLine="480"/>
        <w:rPr>
          <w:lang w:eastAsia="zh-TW"/>
        </w:rPr>
      </w:pPr>
      <w:r w:rsidRPr="00E430F6">
        <w:rPr>
          <w:rFonts w:eastAsia="宋体"/>
        </w:rPr>
        <w:lastRenderedPageBreak/>
        <w:t xml:space="preserve">2. The museum, </w:t>
      </w:r>
      <w:r w:rsidRPr="00E430F6">
        <w:rPr>
          <w:rFonts w:eastAsia="宋体"/>
          <w:u w:val="single"/>
        </w:rPr>
        <w:t>being renovated at present</w:t>
      </w:r>
      <w:r w:rsidRPr="00E430F6">
        <w:rPr>
          <w:rFonts w:eastAsia="宋体"/>
        </w:rPr>
        <w:t>, is temporarily closed to visitors.</w:t>
      </w:r>
    </w:p>
    <w:p w:rsidR="00DD2927" w:rsidRDefault="00E430F6" w:rsidP="00182A90">
      <w:pPr>
        <w:pStyle w:val="Preface"/>
        <w:spacing w:after="84"/>
        <w:ind w:firstLine="480"/>
        <w:rPr>
          <w:lang w:eastAsia="zh-TW"/>
        </w:rPr>
      </w:pPr>
      <w:r w:rsidRPr="00E430F6">
        <w:rPr>
          <w:rFonts w:hint="eastAsia"/>
        </w:rPr>
        <w:t>那间博物馆，目前正在翻修，暂停开放。</w:t>
      </w:r>
    </w:p>
    <w:p w:rsidR="00DD2927" w:rsidRDefault="00E430F6" w:rsidP="00182A90">
      <w:pPr>
        <w:spacing w:after="84"/>
        <w:ind w:firstLine="480"/>
        <w:rPr>
          <w:lang w:eastAsia="zh-TW"/>
        </w:rPr>
      </w:pPr>
      <w:r w:rsidRPr="00E430F6">
        <w:rPr>
          <w:rFonts w:eastAsia="宋体" w:hint="eastAsia"/>
        </w:rPr>
        <w:t>句中</w:t>
      </w:r>
      <w:r w:rsidRPr="00E430F6">
        <w:rPr>
          <w:rFonts w:eastAsia="宋体"/>
        </w:rPr>
        <w:t xml:space="preserve"> being renovated at present </w:t>
      </w:r>
      <w:r w:rsidRPr="00E430F6">
        <w:rPr>
          <w:rFonts w:eastAsia="宋体" w:hint="eastAsia"/>
        </w:rPr>
        <w:t>部分有两种可能。第一，它可能是关系</w:t>
      </w:r>
      <w:r w:rsidR="00BF5096">
        <w:rPr>
          <w:rFonts w:eastAsia="宋体" w:hint="eastAsia"/>
        </w:rPr>
        <w:t>从句</w:t>
      </w:r>
      <w:r w:rsidRPr="00E430F6">
        <w:rPr>
          <w:rFonts w:eastAsia="宋体" w:hint="eastAsia"/>
        </w:rPr>
        <w:t>的减化，修饰先行词</w:t>
      </w:r>
      <w:r w:rsidRPr="00E430F6">
        <w:rPr>
          <w:rFonts w:eastAsia="宋体"/>
        </w:rPr>
        <w:t xml:space="preserve"> the museum</w:t>
      </w:r>
      <w:r w:rsidRPr="00E430F6">
        <w:rPr>
          <w:rFonts w:eastAsia="宋体" w:hint="eastAsia"/>
        </w:rPr>
        <w:t>。还原的方式是把主词（关系词</w:t>
      </w:r>
      <w:r w:rsidRPr="00E430F6">
        <w:rPr>
          <w:rFonts w:eastAsia="宋体"/>
        </w:rPr>
        <w:t xml:space="preserve"> which</w:t>
      </w:r>
      <w:r w:rsidRPr="00E430F6">
        <w:rPr>
          <w:rFonts w:eastAsia="宋体" w:hint="eastAsia"/>
        </w:rPr>
        <w:t>）与</w:t>
      </w:r>
      <w:r w:rsidRPr="00E430F6">
        <w:rPr>
          <w:rFonts w:eastAsia="宋体"/>
        </w:rPr>
        <w:t xml:space="preserve"> be </w:t>
      </w:r>
      <w:r w:rsidRPr="00E430F6">
        <w:rPr>
          <w:rFonts w:eastAsia="宋体" w:hint="eastAsia"/>
        </w:rPr>
        <w:t>动词复原，成为如下的关系</w:t>
      </w:r>
      <w:r w:rsidR="00BF5096">
        <w:rPr>
          <w:rFonts w:eastAsia="宋体" w:hint="eastAsia"/>
        </w:rPr>
        <w:t>从句</w:t>
      </w:r>
      <w:r w:rsidRPr="00E430F6">
        <w:rPr>
          <w:rFonts w:eastAsia="宋体" w:hint="eastAsia"/>
        </w:rPr>
        <w:t>：</w:t>
      </w:r>
    </w:p>
    <w:p w:rsidR="00DD2927" w:rsidRDefault="00E430F6" w:rsidP="00182A90">
      <w:pPr>
        <w:spacing w:after="84"/>
        <w:ind w:firstLine="480"/>
        <w:rPr>
          <w:lang w:eastAsia="zh-TW"/>
        </w:rPr>
      </w:pPr>
      <w:r w:rsidRPr="00E430F6">
        <w:rPr>
          <w:rFonts w:eastAsia="宋体"/>
        </w:rPr>
        <w:t xml:space="preserve">The museum, </w:t>
      </w:r>
      <w:r w:rsidRPr="00E430F6">
        <w:rPr>
          <w:rFonts w:eastAsia="宋体"/>
          <w:u w:val="single"/>
        </w:rPr>
        <w:t>which is being renovated at present</w:t>
      </w:r>
      <w:r w:rsidRPr="00E430F6">
        <w:rPr>
          <w:rFonts w:eastAsia="宋体"/>
        </w:rPr>
        <w:t>, is temporarily closed to visitors.</w:t>
      </w:r>
    </w:p>
    <w:p w:rsidR="00DD2927" w:rsidRDefault="00E430F6" w:rsidP="00182A90">
      <w:pPr>
        <w:spacing w:after="84"/>
        <w:ind w:firstLine="480"/>
        <w:rPr>
          <w:lang w:eastAsia="zh-TW"/>
        </w:rPr>
      </w:pPr>
      <w:r w:rsidRPr="00E430F6">
        <w:rPr>
          <w:rFonts w:eastAsia="宋体" w:hint="eastAsia"/>
        </w:rPr>
        <w:t>第二，它也有可能是副词</w:t>
      </w:r>
      <w:r w:rsidR="00BF5096">
        <w:rPr>
          <w:rFonts w:eastAsia="宋体" w:hint="eastAsia"/>
        </w:rPr>
        <w:t>从句</w:t>
      </w:r>
      <w:r w:rsidRPr="00E430F6">
        <w:rPr>
          <w:rFonts w:eastAsia="宋体" w:hint="eastAsia"/>
        </w:rPr>
        <w:t>的减化，修饰动词（</w:t>
      </w:r>
      <w:r w:rsidRPr="00E430F6">
        <w:rPr>
          <w:rFonts w:eastAsia="宋体"/>
        </w:rPr>
        <w:t>is</w:t>
      </w:r>
      <w:r w:rsidRPr="00E430F6">
        <w:rPr>
          <w:rFonts w:eastAsia="宋体" w:hint="eastAsia"/>
        </w:rPr>
        <w:t>）的原因。还原的方式是复原从属连接词</w:t>
      </w:r>
      <w:r w:rsidRPr="00E430F6">
        <w:rPr>
          <w:rFonts w:eastAsia="宋体"/>
        </w:rPr>
        <w:t>because</w:t>
      </w:r>
      <w:r w:rsidRPr="00E430F6">
        <w:rPr>
          <w:rFonts w:eastAsia="宋体" w:hint="eastAsia"/>
        </w:rPr>
        <w:t>、复原主词</w:t>
      </w:r>
      <w:r w:rsidRPr="00E430F6">
        <w:rPr>
          <w:rFonts w:eastAsia="宋体"/>
        </w:rPr>
        <w:t xml:space="preserve"> it </w:t>
      </w:r>
      <w:r w:rsidRPr="00E430F6">
        <w:rPr>
          <w:rFonts w:eastAsia="宋体" w:hint="eastAsia"/>
        </w:rPr>
        <w:t>与</w:t>
      </w:r>
      <w:r w:rsidRPr="00E430F6">
        <w:rPr>
          <w:rFonts w:eastAsia="宋体"/>
        </w:rPr>
        <w:t xml:space="preserve"> be </w:t>
      </w:r>
      <w:r w:rsidRPr="00E430F6">
        <w:rPr>
          <w:rFonts w:eastAsia="宋体" w:hint="eastAsia"/>
        </w:rPr>
        <w:t>动词，成为副词</w:t>
      </w:r>
      <w:r w:rsidR="00BF5096">
        <w:rPr>
          <w:rFonts w:eastAsia="宋体" w:hint="eastAsia"/>
        </w:rPr>
        <w:t>从句</w:t>
      </w:r>
      <w:r w:rsidRPr="00E430F6">
        <w:rPr>
          <w:rFonts w:eastAsia="宋体" w:hint="eastAsia"/>
        </w:rPr>
        <w:t>如下：</w:t>
      </w:r>
    </w:p>
    <w:p w:rsidR="00EA57E3" w:rsidRDefault="00E430F6" w:rsidP="00182A90">
      <w:pPr>
        <w:spacing w:after="84"/>
        <w:ind w:firstLine="480"/>
        <w:rPr>
          <w:lang w:eastAsia="zh-TW"/>
        </w:rPr>
      </w:pPr>
      <w:r w:rsidRPr="00E430F6">
        <w:rPr>
          <w:rFonts w:eastAsia="宋体"/>
        </w:rPr>
        <w:t xml:space="preserve">The museum, </w:t>
      </w:r>
      <w:r w:rsidRPr="00E430F6">
        <w:rPr>
          <w:rFonts w:eastAsia="宋体"/>
          <w:u w:val="single"/>
        </w:rPr>
        <w:t>because it is being renovated at present</w:t>
      </w:r>
      <w:r w:rsidRPr="00E430F6">
        <w:rPr>
          <w:rFonts w:eastAsia="宋体"/>
        </w:rPr>
        <w:t>, is temporarily closed to visitors.</w:t>
      </w:r>
    </w:p>
    <w:p w:rsidR="00785232" w:rsidRPr="00785232" w:rsidRDefault="00E430F6" w:rsidP="00182A90">
      <w:pPr>
        <w:spacing w:after="84"/>
        <w:ind w:firstLine="480"/>
        <w:rPr>
          <w:lang w:eastAsia="zh-TW"/>
        </w:rPr>
      </w:pPr>
      <w:r w:rsidRPr="00E430F6">
        <w:rPr>
          <w:rFonts w:eastAsia="宋体"/>
        </w:rPr>
        <w:t xml:space="preserve">3. The museum, </w:t>
      </w:r>
      <w:r w:rsidRPr="00E430F6">
        <w:rPr>
          <w:rFonts w:eastAsia="宋体"/>
          <w:u w:val="single"/>
        </w:rPr>
        <w:t>having been renovated twice</w:t>
      </w:r>
      <w:r w:rsidRPr="00E430F6">
        <w:rPr>
          <w:rFonts w:eastAsia="宋体"/>
        </w:rPr>
        <w:t>, is much larger and has a modern look to it now.</w:t>
      </w:r>
    </w:p>
    <w:p w:rsidR="00DD2927" w:rsidRDefault="00E430F6" w:rsidP="00182A90">
      <w:pPr>
        <w:pStyle w:val="Preface"/>
        <w:spacing w:after="84"/>
        <w:ind w:firstLine="480"/>
        <w:rPr>
          <w:lang w:eastAsia="zh-TW"/>
        </w:rPr>
      </w:pPr>
      <w:r w:rsidRPr="00E430F6">
        <w:rPr>
          <w:rFonts w:hint="eastAsia"/>
        </w:rPr>
        <w:t>这间博物馆，已经翻修过两次了，现在大得多、而且看起来比较有现代感。</w:t>
      </w:r>
    </w:p>
    <w:p w:rsidR="00DD2927" w:rsidRDefault="00E430F6" w:rsidP="00182A90">
      <w:pPr>
        <w:spacing w:after="84"/>
        <w:ind w:firstLine="480"/>
        <w:rPr>
          <w:lang w:eastAsia="zh-TW"/>
        </w:rPr>
      </w:pPr>
      <w:r w:rsidRPr="00E430F6">
        <w:rPr>
          <w:rFonts w:eastAsia="宋体" w:hint="eastAsia"/>
        </w:rPr>
        <w:t>和第</w:t>
      </w:r>
      <w:r w:rsidRPr="00E430F6">
        <w:rPr>
          <w:rFonts w:eastAsia="宋体"/>
        </w:rPr>
        <w:t xml:space="preserve"> 2 </w:t>
      </w:r>
      <w:r w:rsidRPr="00E430F6">
        <w:rPr>
          <w:rFonts w:eastAsia="宋体" w:hint="eastAsia"/>
        </w:rPr>
        <w:t>题相同，这个句子里面的减化</w:t>
      </w:r>
      <w:r w:rsidR="00BF5096">
        <w:rPr>
          <w:rFonts w:eastAsia="宋体" w:hint="eastAsia"/>
        </w:rPr>
        <w:t>从句</w:t>
      </w:r>
      <w:r w:rsidRPr="00E430F6">
        <w:rPr>
          <w:rFonts w:eastAsia="宋体" w:hint="eastAsia"/>
        </w:rPr>
        <w:t>也有两种诠释方式。首先，它可能是关系</w:t>
      </w:r>
      <w:r w:rsidR="00BF5096">
        <w:rPr>
          <w:rFonts w:eastAsia="宋体" w:hint="eastAsia"/>
        </w:rPr>
        <w:t>从句</w:t>
      </w:r>
      <w:r w:rsidRPr="00E430F6">
        <w:rPr>
          <w:rFonts w:eastAsia="宋体" w:hint="eastAsia"/>
        </w:rPr>
        <w:t>的减化、修饰先行词</w:t>
      </w:r>
      <w:r w:rsidRPr="00E430F6">
        <w:rPr>
          <w:rFonts w:eastAsia="宋体"/>
        </w:rPr>
        <w:t xml:space="preserve"> the museum</w:t>
      </w:r>
      <w:r w:rsidRPr="00E430F6">
        <w:rPr>
          <w:rFonts w:eastAsia="宋体" w:hint="eastAsia"/>
        </w:rPr>
        <w:t>，可还原如下：</w:t>
      </w:r>
    </w:p>
    <w:p w:rsidR="00DD2927" w:rsidRDefault="00E430F6" w:rsidP="00182A90">
      <w:pPr>
        <w:spacing w:after="84"/>
        <w:ind w:firstLine="480"/>
        <w:rPr>
          <w:lang w:eastAsia="zh-TW"/>
        </w:rPr>
      </w:pPr>
      <w:r w:rsidRPr="00E430F6">
        <w:rPr>
          <w:rFonts w:eastAsia="宋体"/>
        </w:rPr>
        <w:t xml:space="preserve">The museum, </w:t>
      </w:r>
      <w:r w:rsidRPr="00E430F6">
        <w:rPr>
          <w:rFonts w:eastAsia="宋体"/>
          <w:u w:val="single"/>
        </w:rPr>
        <w:t>which has been renovated twice</w:t>
      </w:r>
      <w:r w:rsidRPr="00E430F6">
        <w:rPr>
          <w:rFonts w:eastAsia="宋体"/>
        </w:rPr>
        <w:t>, is much larger and has a modern look to it now.</w:t>
      </w:r>
    </w:p>
    <w:p w:rsidR="00DD2927" w:rsidRDefault="00E430F6" w:rsidP="00182A90">
      <w:pPr>
        <w:spacing w:after="84"/>
        <w:ind w:firstLine="480"/>
        <w:rPr>
          <w:lang w:eastAsia="zh-TW"/>
        </w:rPr>
      </w:pPr>
      <w:r w:rsidRPr="00E430F6">
        <w:rPr>
          <w:rFonts w:eastAsia="宋体" w:hint="eastAsia"/>
        </w:rPr>
        <w:t>另外，它也可能是副词</w:t>
      </w:r>
      <w:r w:rsidR="00BF5096">
        <w:rPr>
          <w:rFonts w:eastAsia="宋体" w:hint="eastAsia"/>
        </w:rPr>
        <w:t>从句</w:t>
      </w:r>
      <w:r w:rsidRPr="00E430F6">
        <w:rPr>
          <w:rFonts w:eastAsia="宋体" w:hint="eastAsia"/>
        </w:rPr>
        <w:t>的减化、修饰动词</w:t>
      </w:r>
      <w:r w:rsidRPr="00E430F6">
        <w:rPr>
          <w:rFonts w:eastAsia="宋体"/>
        </w:rPr>
        <w:t xml:space="preserve"> is </w:t>
      </w:r>
      <w:r w:rsidRPr="00E430F6">
        <w:rPr>
          <w:rFonts w:eastAsia="宋体" w:hint="eastAsia"/>
        </w:rPr>
        <w:t>与</w:t>
      </w:r>
      <w:r w:rsidRPr="00E430F6">
        <w:rPr>
          <w:rFonts w:eastAsia="宋体"/>
        </w:rPr>
        <w:t xml:space="preserve"> has </w:t>
      </w:r>
      <w:r w:rsidRPr="00E430F6">
        <w:rPr>
          <w:rFonts w:eastAsia="宋体" w:hint="eastAsia"/>
        </w:rPr>
        <w:t>的原因，可还原如下：</w:t>
      </w:r>
    </w:p>
    <w:p w:rsidR="00EA57E3" w:rsidRDefault="00E430F6" w:rsidP="00182A90">
      <w:pPr>
        <w:spacing w:after="84"/>
        <w:ind w:firstLine="480"/>
        <w:rPr>
          <w:lang w:eastAsia="zh-TW"/>
        </w:rPr>
      </w:pPr>
      <w:r w:rsidRPr="00E430F6">
        <w:rPr>
          <w:rFonts w:eastAsia="宋体"/>
        </w:rPr>
        <w:t xml:space="preserve">The museum, </w:t>
      </w:r>
      <w:r w:rsidRPr="00E430F6">
        <w:rPr>
          <w:rFonts w:eastAsia="宋体"/>
          <w:u w:val="single"/>
        </w:rPr>
        <w:t>because it has been renovated twice</w:t>
      </w:r>
      <w:r w:rsidRPr="00E430F6">
        <w:rPr>
          <w:rFonts w:eastAsia="宋体"/>
        </w:rPr>
        <w:t>, is much larger and has a modern look to it now.</w:t>
      </w:r>
    </w:p>
    <w:p w:rsidR="00785232" w:rsidRPr="00785232" w:rsidRDefault="00E430F6" w:rsidP="00182A90">
      <w:pPr>
        <w:spacing w:after="84"/>
        <w:ind w:firstLine="480"/>
        <w:rPr>
          <w:lang w:eastAsia="zh-TW"/>
        </w:rPr>
      </w:pPr>
      <w:r w:rsidRPr="00E430F6">
        <w:rPr>
          <w:rFonts w:eastAsia="宋体"/>
        </w:rPr>
        <w:t xml:space="preserve">4. </w:t>
      </w:r>
      <w:r w:rsidRPr="00E430F6">
        <w:rPr>
          <w:rFonts w:eastAsia="宋体"/>
          <w:u w:val="single"/>
        </w:rPr>
        <w:t>Everything else being equal</w:t>
      </w:r>
      <w:r w:rsidRPr="00E430F6">
        <w:rPr>
          <w:rFonts w:eastAsia="宋体"/>
        </w:rPr>
        <w:t>, this job at least pays better than your old job.</w:t>
      </w:r>
    </w:p>
    <w:p w:rsidR="00DD2927" w:rsidRDefault="00E430F6" w:rsidP="00182A90">
      <w:pPr>
        <w:pStyle w:val="Preface"/>
        <w:spacing w:after="84"/>
        <w:ind w:firstLine="480"/>
        <w:rPr>
          <w:lang w:eastAsia="zh-TW"/>
        </w:rPr>
      </w:pPr>
      <w:r w:rsidRPr="00E430F6">
        <w:rPr>
          <w:rFonts w:hint="eastAsia"/>
        </w:rPr>
        <w:t>别的条件都相同，这份工作代遇至少比你原来的工作要好。</w:t>
      </w:r>
    </w:p>
    <w:p w:rsidR="00DD2927" w:rsidRDefault="00E430F6" w:rsidP="00182A90">
      <w:pPr>
        <w:spacing w:after="84"/>
        <w:ind w:firstLine="480"/>
        <w:rPr>
          <w:lang w:eastAsia="zh-TW"/>
        </w:rPr>
      </w:pPr>
      <w:r w:rsidRPr="00E430F6">
        <w:rPr>
          <w:rFonts w:eastAsia="宋体" w:hint="eastAsia"/>
        </w:rPr>
        <w:t>画底线部分是</w:t>
      </w:r>
      <w:r w:rsidR="00F83A9C">
        <w:rPr>
          <w:rFonts w:eastAsia="宋体" w:hint="eastAsia"/>
        </w:rPr>
        <w:t>分词结构</w:t>
      </w:r>
      <w:r w:rsidRPr="00E430F6">
        <w:rPr>
          <w:rFonts w:eastAsia="宋体" w:hint="eastAsia"/>
        </w:rPr>
        <w:t>的一种变化，又称「独立词组」，特色在于它的主词和主要</w:t>
      </w:r>
      <w:r w:rsidR="00BF5096">
        <w:rPr>
          <w:rFonts w:eastAsia="宋体" w:hint="eastAsia"/>
        </w:rPr>
        <w:t>从句</w:t>
      </w:r>
      <w:r w:rsidRPr="00E430F6">
        <w:rPr>
          <w:rFonts w:eastAsia="宋体" w:hint="eastAsia"/>
        </w:rPr>
        <w:t>并不相同、因而保留了下来。它可以还原为副词</w:t>
      </w:r>
      <w:r w:rsidR="00BF5096">
        <w:rPr>
          <w:rFonts w:eastAsia="宋体" w:hint="eastAsia"/>
        </w:rPr>
        <w:t>从句</w:t>
      </w:r>
      <w:r w:rsidRPr="00E430F6">
        <w:rPr>
          <w:rFonts w:eastAsia="宋体" w:hint="eastAsia"/>
        </w:rPr>
        <w:t>，做法是复原从属连接词（可能是</w:t>
      </w:r>
      <w:r w:rsidRPr="00E430F6">
        <w:rPr>
          <w:rFonts w:eastAsia="宋体"/>
        </w:rPr>
        <w:t xml:space="preserve"> since, as </w:t>
      </w:r>
      <w:r w:rsidRPr="00E430F6">
        <w:rPr>
          <w:rFonts w:eastAsia="宋体" w:hint="eastAsia"/>
        </w:rPr>
        <w:t>之类表示原因的连接词，也可能是</w:t>
      </w:r>
      <w:r w:rsidRPr="00E430F6">
        <w:rPr>
          <w:rFonts w:eastAsia="宋体"/>
        </w:rPr>
        <w:t xml:space="preserve"> although</w:t>
      </w:r>
      <w:r w:rsidRPr="00E430F6">
        <w:rPr>
          <w:rFonts w:eastAsia="宋体" w:hint="eastAsia"/>
        </w:rPr>
        <w:t>）、再把分词</w:t>
      </w:r>
      <w:r w:rsidRPr="00E430F6">
        <w:rPr>
          <w:rFonts w:eastAsia="宋体"/>
        </w:rPr>
        <w:t xml:space="preserve"> being </w:t>
      </w:r>
      <w:r w:rsidRPr="00E430F6">
        <w:rPr>
          <w:rFonts w:eastAsia="宋体" w:hint="eastAsia"/>
        </w:rPr>
        <w:t>还原为限定动词</w:t>
      </w:r>
      <w:r w:rsidRPr="00E430F6">
        <w:rPr>
          <w:rFonts w:eastAsia="宋体"/>
        </w:rPr>
        <w:t xml:space="preserve"> is</w:t>
      </w:r>
      <w:r w:rsidRPr="00E430F6">
        <w:rPr>
          <w:rFonts w:eastAsia="宋体" w:hint="eastAsia"/>
        </w:rPr>
        <w:t>，成为副词</w:t>
      </w:r>
      <w:r w:rsidR="00BF5096">
        <w:rPr>
          <w:rFonts w:eastAsia="宋体" w:hint="eastAsia"/>
        </w:rPr>
        <w:t>从句</w:t>
      </w:r>
      <w:r w:rsidRPr="00E430F6">
        <w:rPr>
          <w:rFonts w:eastAsia="宋体" w:hint="eastAsia"/>
        </w:rPr>
        <w:t>如下：</w:t>
      </w:r>
    </w:p>
    <w:p w:rsidR="00EA57E3" w:rsidRDefault="00E430F6" w:rsidP="00182A90">
      <w:pPr>
        <w:spacing w:after="84"/>
        <w:ind w:firstLine="480"/>
        <w:rPr>
          <w:lang w:eastAsia="zh-TW"/>
        </w:rPr>
      </w:pPr>
      <w:r w:rsidRPr="00E430F6">
        <w:rPr>
          <w:rFonts w:eastAsia="宋体"/>
          <w:u w:val="single"/>
        </w:rPr>
        <w:t>Although everything else is equal</w:t>
      </w:r>
      <w:r w:rsidRPr="00E430F6">
        <w:rPr>
          <w:rFonts w:eastAsia="宋体"/>
        </w:rPr>
        <w:t>, this job at least pays better than your old job.</w:t>
      </w:r>
    </w:p>
    <w:p w:rsidR="00785232" w:rsidRPr="00785232" w:rsidRDefault="00E430F6" w:rsidP="00182A90">
      <w:pPr>
        <w:spacing w:after="84"/>
        <w:ind w:firstLine="480"/>
        <w:rPr>
          <w:lang w:eastAsia="zh-TW"/>
        </w:rPr>
      </w:pPr>
      <w:r w:rsidRPr="00E430F6">
        <w:rPr>
          <w:rFonts w:eastAsia="宋体"/>
        </w:rPr>
        <w:t xml:space="preserve">5. </w:t>
      </w:r>
      <w:r w:rsidRPr="00E430F6">
        <w:rPr>
          <w:rFonts w:eastAsia="宋体"/>
          <w:u w:val="single"/>
        </w:rPr>
        <w:t>Having received instructions</w:t>
      </w:r>
      <w:r w:rsidRPr="00E430F6">
        <w:rPr>
          <w:rFonts w:eastAsia="宋体"/>
        </w:rPr>
        <w:t>, the agents went on their different ways.</w:t>
      </w:r>
    </w:p>
    <w:p w:rsidR="00DD2927" w:rsidRDefault="00E430F6" w:rsidP="00182A90">
      <w:pPr>
        <w:pStyle w:val="Preface"/>
        <w:spacing w:after="84"/>
        <w:ind w:firstLine="480"/>
        <w:rPr>
          <w:lang w:eastAsia="zh-TW"/>
        </w:rPr>
      </w:pPr>
      <w:r w:rsidRPr="00E430F6">
        <w:rPr>
          <w:rFonts w:hint="eastAsia"/>
        </w:rPr>
        <w:t>获得指令之后，这些情报员分头去办事。</w:t>
      </w:r>
    </w:p>
    <w:p w:rsidR="00DD2927" w:rsidRDefault="00E430F6" w:rsidP="00182A90">
      <w:pPr>
        <w:spacing w:after="84"/>
        <w:ind w:firstLine="480"/>
        <w:rPr>
          <w:lang w:eastAsia="zh-TW"/>
        </w:rPr>
      </w:pPr>
      <w:r w:rsidRPr="00E430F6">
        <w:rPr>
          <w:rFonts w:eastAsia="宋体" w:hint="eastAsia"/>
        </w:rPr>
        <w:t>画底线部分是个</w:t>
      </w:r>
      <w:r w:rsidR="00F83A9C">
        <w:rPr>
          <w:rFonts w:eastAsia="宋体" w:hint="eastAsia"/>
        </w:rPr>
        <w:t>分词结构</w:t>
      </w:r>
      <w:r w:rsidRPr="00E430F6">
        <w:rPr>
          <w:rFonts w:eastAsia="宋体" w:hint="eastAsia"/>
        </w:rPr>
        <w:t>，可以还原为副词</w:t>
      </w:r>
      <w:r w:rsidR="00BF5096">
        <w:rPr>
          <w:rFonts w:eastAsia="宋体" w:hint="eastAsia"/>
        </w:rPr>
        <w:t>从句</w:t>
      </w:r>
      <w:r w:rsidRPr="00E430F6">
        <w:rPr>
          <w:rFonts w:eastAsia="宋体" w:hint="eastAsia"/>
        </w:rPr>
        <w:t>。做法是复原从属连接词（可能是表示时间的</w:t>
      </w:r>
      <w:r w:rsidRPr="00E430F6">
        <w:rPr>
          <w:rFonts w:eastAsia="宋体"/>
        </w:rPr>
        <w:t xml:space="preserve"> when </w:t>
      </w:r>
      <w:r w:rsidRPr="00E430F6">
        <w:rPr>
          <w:rFonts w:eastAsia="宋体" w:hint="eastAsia"/>
        </w:rPr>
        <w:t>或</w:t>
      </w:r>
      <w:r w:rsidRPr="00E430F6">
        <w:rPr>
          <w:rFonts w:eastAsia="宋体"/>
        </w:rPr>
        <w:t xml:space="preserve"> after </w:t>
      </w:r>
      <w:r w:rsidRPr="00E430F6">
        <w:rPr>
          <w:rFonts w:eastAsia="宋体" w:hint="eastAsia"/>
        </w:rPr>
        <w:t>之类）、复原主词</w:t>
      </w:r>
      <w:r w:rsidRPr="00E430F6">
        <w:rPr>
          <w:rFonts w:eastAsia="宋体"/>
        </w:rPr>
        <w:t xml:space="preserve"> they</w:t>
      </w:r>
      <w:r w:rsidRPr="00E430F6">
        <w:rPr>
          <w:rFonts w:eastAsia="宋体" w:hint="eastAsia"/>
        </w:rPr>
        <w:t>，并把分词</w:t>
      </w:r>
      <w:r w:rsidRPr="00E430F6">
        <w:rPr>
          <w:rFonts w:eastAsia="宋体"/>
        </w:rPr>
        <w:t xml:space="preserve"> having </w:t>
      </w:r>
      <w:r w:rsidRPr="00E430F6">
        <w:rPr>
          <w:rFonts w:eastAsia="宋体"/>
        </w:rPr>
        <w:lastRenderedPageBreak/>
        <w:t xml:space="preserve">received </w:t>
      </w:r>
      <w:r w:rsidRPr="00E430F6">
        <w:rPr>
          <w:rFonts w:eastAsia="宋体" w:hint="eastAsia"/>
        </w:rPr>
        <w:t>还原为限定动词</w:t>
      </w:r>
      <w:r w:rsidRPr="00E430F6">
        <w:rPr>
          <w:rFonts w:eastAsia="宋体"/>
        </w:rPr>
        <w:t xml:space="preserve"> had received</w:t>
      </w:r>
      <w:r w:rsidRPr="00E430F6">
        <w:rPr>
          <w:rFonts w:eastAsia="宋体" w:hint="eastAsia"/>
        </w:rPr>
        <w:t>，成为副词</w:t>
      </w:r>
      <w:r w:rsidR="00BF5096">
        <w:rPr>
          <w:rFonts w:eastAsia="宋体" w:hint="eastAsia"/>
        </w:rPr>
        <w:t>从句</w:t>
      </w:r>
      <w:r w:rsidRPr="00E430F6">
        <w:rPr>
          <w:rFonts w:eastAsia="宋体" w:hint="eastAsia"/>
        </w:rPr>
        <w:t>如下：</w:t>
      </w:r>
    </w:p>
    <w:p w:rsidR="00EA57E3" w:rsidRDefault="00E430F6" w:rsidP="00182A90">
      <w:pPr>
        <w:spacing w:after="84"/>
        <w:ind w:firstLine="480"/>
        <w:rPr>
          <w:lang w:eastAsia="zh-TW"/>
        </w:rPr>
      </w:pPr>
      <w:r w:rsidRPr="00E430F6">
        <w:rPr>
          <w:rFonts w:eastAsia="宋体"/>
          <w:u w:val="single"/>
        </w:rPr>
        <w:t>When they had received instructions</w:t>
      </w:r>
      <w:r w:rsidRPr="00E430F6">
        <w:rPr>
          <w:rFonts w:eastAsia="宋体"/>
        </w:rPr>
        <w:t>, the agents went on their different ways.</w:t>
      </w:r>
    </w:p>
    <w:p w:rsidR="00DD2927" w:rsidRDefault="00E430F6" w:rsidP="00182A90">
      <w:pPr>
        <w:spacing w:after="84"/>
        <w:ind w:firstLine="482"/>
        <w:rPr>
          <w:b/>
          <w:bCs/>
          <w:lang w:eastAsia="zh-TW"/>
        </w:rPr>
      </w:pPr>
      <w:r w:rsidRPr="00E430F6">
        <w:rPr>
          <w:rFonts w:eastAsia="宋体" w:hint="eastAsia"/>
          <w:b/>
          <w:bCs/>
        </w:rPr>
        <w:t>二．请将以下各句中的从属</w:t>
      </w:r>
      <w:r w:rsidR="00BF5096">
        <w:rPr>
          <w:rFonts w:eastAsia="宋体" w:hint="eastAsia"/>
          <w:b/>
          <w:bCs/>
        </w:rPr>
        <w:t>从句</w:t>
      </w:r>
      <w:r w:rsidRPr="00E430F6">
        <w:rPr>
          <w:rFonts w:eastAsia="宋体" w:hint="eastAsia"/>
          <w:b/>
          <w:bCs/>
        </w:rPr>
        <w:t>减化</w:t>
      </w:r>
    </w:p>
    <w:p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Because the window was wide open</w:t>
      </w:r>
      <w:r w:rsidRPr="00E430F6">
        <w:rPr>
          <w:rFonts w:eastAsia="宋体"/>
        </w:rPr>
        <w:t>, rain spilled all over the floor.</w:t>
      </w:r>
    </w:p>
    <w:p w:rsidR="00DD2927" w:rsidRDefault="00E430F6" w:rsidP="00182A90">
      <w:pPr>
        <w:pStyle w:val="Preface"/>
        <w:spacing w:after="84"/>
        <w:ind w:firstLine="480"/>
        <w:rPr>
          <w:lang w:eastAsia="zh-TW"/>
        </w:rPr>
      </w:pPr>
      <w:r w:rsidRPr="00E430F6">
        <w:rPr>
          <w:rFonts w:hint="eastAsia"/>
        </w:rPr>
        <w:t>因为窗户大开，雨洒了一地。</w:t>
      </w:r>
    </w:p>
    <w:p w:rsidR="00DD2927" w:rsidRDefault="00E430F6" w:rsidP="00182A90">
      <w:pPr>
        <w:spacing w:after="84"/>
        <w:ind w:firstLine="480"/>
        <w:rPr>
          <w:lang w:eastAsia="zh-TW"/>
        </w:rPr>
      </w:pPr>
      <w:r w:rsidRPr="00E430F6">
        <w:rPr>
          <w:rFonts w:eastAsia="宋体" w:hint="eastAsia"/>
        </w:rPr>
        <w:t>画底线部分是个副词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spilled </w:t>
      </w:r>
      <w:r w:rsidRPr="00E430F6">
        <w:rPr>
          <w:rFonts w:eastAsia="宋体" w:hint="eastAsia"/>
        </w:rPr>
        <w:t>的原因。因为副词</w:t>
      </w:r>
      <w:r w:rsidR="00BF5096">
        <w:rPr>
          <w:rFonts w:eastAsia="宋体" w:hint="eastAsia"/>
        </w:rPr>
        <w:t>从句</w:t>
      </w:r>
      <w:r w:rsidRPr="00E430F6">
        <w:rPr>
          <w:rFonts w:eastAsia="宋体" w:hint="eastAsia"/>
        </w:rPr>
        <w:t>的主词（</w:t>
      </w:r>
      <w:r w:rsidRPr="00E430F6">
        <w:rPr>
          <w:rFonts w:eastAsia="宋体"/>
        </w:rPr>
        <w:t>the window</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rain</w:t>
      </w:r>
      <w:r w:rsidRPr="00E430F6">
        <w:rPr>
          <w:rFonts w:eastAsia="宋体" w:hint="eastAsia"/>
        </w:rPr>
        <w:t>）不同，所以减化时必须留下主词、并将动词减化为</w:t>
      </w:r>
      <w:r w:rsidRPr="00E430F6">
        <w:rPr>
          <w:rFonts w:eastAsia="宋体"/>
        </w:rPr>
        <w:t xml:space="preserve"> being</w:t>
      </w:r>
      <w:r w:rsidRPr="00E430F6">
        <w:rPr>
          <w:rFonts w:eastAsia="宋体" w:hint="eastAsia"/>
        </w:rPr>
        <w:t>、以及省略连接词</w:t>
      </w:r>
      <w:r w:rsidRPr="00E430F6">
        <w:rPr>
          <w:rFonts w:eastAsia="宋体"/>
        </w:rPr>
        <w:t xml:space="preserve"> because</w:t>
      </w:r>
      <w:r w:rsidRPr="00E430F6">
        <w:rPr>
          <w:rFonts w:eastAsia="宋体" w:hint="eastAsia"/>
        </w:rPr>
        <w:t>，如下：</w:t>
      </w:r>
    </w:p>
    <w:p w:rsidR="00DD2927" w:rsidRDefault="00E430F6" w:rsidP="00182A90">
      <w:pPr>
        <w:spacing w:after="84"/>
        <w:ind w:firstLine="480"/>
        <w:rPr>
          <w:lang w:eastAsia="zh-TW"/>
        </w:rPr>
      </w:pPr>
      <w:r w:rsidRPr="00E430F6">
        <w:rPr>
          <w:rFonts w:eastAsia="宋体"/>
          <w:u w:val="single"/>
        </w:rPr>
        <w:t>The window being wide open</w:t>
      </w:r>
      <w:r w:rsidRPr="00E430F6">
        <w:rPr>
          <w:rFonts w:eastAsia="宋体"/>
        </w:rPr>
        <w:t>, rain spilled all over the floor.</w:t>
      </w:r>
    </w:p>
    <w:p w:rsidR="00DD2927" w:rsidRDefault="00E430F6" w:rsidP="00182A90">
      <w:pPr>
        <w:spacing w:after="84"/>
        <w:ind w:firstLine="480"/>
        <w:rPr>
          <w:lang w:eastAsia="zh-TW"/>
        </w:rPr>
      </w:pPr>
      <w:r w:rsidRPr="00E430F6">
        <w:rPr>
          <w:rFonts w:eastAsia="宋体" w:hint="eastAsia"/>
        </w:rPr>
        <w:t>这是采取</w:t>
      </w:r>
      <w:r w:rsidR="00F83A9C">
        <w:rPr>
          <w:rFonts w:eastAsia="宋体" w:hint="eastAsia"/>
        </w:rPr>
        <w:t>分词结构</w:t>
      </w:r>
      <w:r w:rsidRPr="00E430F6">
        <w:rPr>
          <w:rFonts w:eastAsia="宋体" w:hint="eastAsia"/>
        </w:rPr>
        <w:t>中的独立词组方式来处理。另一种处理方式是利用介系词</w:t>
      </w:r>
      <w:r w:rsidRPr="00E430F6">
        <w:rPr>
          <w:rFonts w:eastAsia="宋体"/>
        </w:rPr>
        <w:t xml:space="preserve"> with</w:t>
      </w:r>
      <w:r w:rsidRPr="00E430F6">
        <w:rPr>
          <w:rFonts w:eastAsia="宋体" w:hint="eastAsia"/>
        </w:rPr>
        <w:t>、直接把副词</w:t>
      </w:r>
      <w:r w:rsidR="00BF5096">
        <w:rPr>
          <w:rFonts w:eastAsia="宋体" w:hint="eastAsia"/>
        </w:rPr>
        <w:t>从句</w:t>
      </w:r>
      <w:r w:rsidRPr="00E430F6">
        <w:rPr>
          <w:rFonts w:eastAsia="宋体" w:hint="eastAsia"/>
        </w:rPr>
        <w:t>减化为介系词词组，如下：</w:t>
      </w:r>
    </w:p>
    <w:p w:rsidR="00EA57E3" w:rsidRDefault="00E430F6" w:rsidP="00182A90">
      <w:pPr>
        <w:spacing w:after="84"/>
        <w:ind w:firstLine="480"/>
        <w:rPr>
          <w:lang w:eastAsia="zh-TW"/>
        </w:rPr>
      </w:pPr>
      <w:r w:rsidRPr="00E430F6">
        <w:rPr>
          <w:rFonts w:eastAsia="宋体"/>
          <w:u w:val="single"/>
        </w:rPr>
        <w:t>With the window wide open</w:t>
      </w:r>
      <w:r w:rsidRPr="00E430F6">
        <w:rPr>
          <w:rFonts w:eastAsia="宋体"/>
        </w:rPr>
        <w:t>, rain spilled all over the floor.</w:t>
      </w:r>
    </w:p>
    <w:p w:rsidR="00785232" w:rsidRPr="00785232" w:rsidRDefault="00E430F6" w:rsidP="00182A90">
      <w:pPr>
        <w:spacing w:after="84"/>
        <w:ind w:firstLine="480"/>
        <w:rPr>
          <w:lang w:eastAsia="zh-TW"/>
        </w:rPr>
      </w:pPr>
      <w:r w:rsidRPr="00E430F6">
        <w:rPr>
          <w:rFonts w:eastAsia="宋体"/>
        </w:rPr>
        <w:t xml:space="preserve">2. You need to modify the plan </w:t>
      </w:r>
      <w:r w:rsidRPr="00E430F6">
        <w:rPr>
          <w:rFonts w:eastAsia="宋体"/>
          <w:u w:val="single"/>
        </w:rPr>
        <w:t>before it is put into effect</w:t>
      </w:r>
      <w:r w:rsidRPr="00E430F6">
        <w:rPr>
          <w:rFonts w:eastAsia="宋体"/>
        </w:rPr>
        <w:t>.</w:t>
      </w:r>
    </w:p>
    <w:p w:rsidR="00DD2927" w:rsidRDefault="00E430F6" w:rsidP="00182A90">
      <w:pPr>
        <w:pStyle w:val="Preface"/>
        <w:spacing w:after="84"/>
        <w:ind w:firstLine="480"/>
        <w:rPr>
          <w:lang w:eastAsia="zh-TW"/>
        </w:rPr>
      </w:pPr>
      <w:r w:rsidRPr="00E430F6">
        <w:rPr>
          <w:rFonts w:hint="eastAsia"/>
        </w:rPr>
        <w:t>你必须先修正这项计划然后才能付诸实行。</w:t>
      </w:r>
    </w:p>
    <w:p w:rsidR="00DD2927" w:rsidRDefault="00E430F6" w:rsidP="00182A90">
      <w:pPr>
        <w:spacing w:after="84"/>
        <w:ind w:firstLine="480"/>
        <w:rPr>
          <w:lang w:eastAsia="zh-TW"/>
        </w:rPr>
      </w:pPr>
      <w:r w:rsidRPr="00E430F6">
        <w:rPr>
          <w:rFonts w:eastAsia="宋体" w:hint="eastAsia"/>
        </w:rPr>
        <w:t>画底线部分是时间副词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need </w:t>
      </w:r>
      <w:r w:rsidRPr="00E430F6">
        <w:rPr>
          <w:rFonts w:eastAsia="宋体" w:hint="eastAsia"/>
        </w:rPr>
        <w:t>的时间。因为副词</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you</w:t>
      </w:r>
      <w:r w:rsidRPr="00E430F6">
        <w:rPr>
          <w:rFonts w:eastAsia="宋体" w:hint="eastAsia"/>
        </w:rPr>
        <w:t>）不同，要减化的话会有点勉强。最好先改为主词相同。一种改法是把主要</w:t>
      </w:r>
      <w:r w:rsidR="00BF5096">
        <w:rPr>
          <w:rFonts w:eastAsia="宋体" w:hint="eastAsia"/>
        </w:rPr>
        <w:t>从句</w:t>
      </w:r>
      <w:r w:rsidRPr="00E430F6">
        <w:rPr>
          <w:rFonts w:eastAsia="宋体" w:hint="eastAsia"/>
        </w:rPr>
        <w:t>的主词改为</w:t>
      </w:r>
      <w:r w:rsidRPr="00E430F6">
        <w:rPr>
          <w:rFonts w:eastAsia="宋体"/>
        </w:rPr>
        <w:t xml:space="preserve"> the plan</w:t>
      </w:r>
      <w:r w:rsidRPr="00E430F6">
        <w:rPr>
          <w:rFonts w:eastAsia="宋体" w:hint="eastAsia"/>
        </w:rPr>
        <w:t>，也就是改为被动语态，如下：</w:t>
      </w:r>
    </w:p>
    <w:p w:rsidR="00DD2927" w:rsidRDefault="00E430F6" w:rsidP="00182A90">
      <w:pPr>
        <w:spacing w:after="84"/>
        <w:ind w:firstLine="480"/>
        <w:rPr>
          <w:lang w:eastAsia="zh-TW"/>
        </w:rPr>
      </w:pPr>
      <w:r w:rsidRPr="00E430F6">
        <w:rPr>
          <w:rFonts w:eastAsia="宋体"/>
        </w:rPr>
        <w:t xml:space="preserve">The plan needs to be modified </w:t>
      </w:r>
      <w:r w:rsidRPr="00E430F6">
        <w:rPr>
          <w:rFonts w:eastAsia="宋体"/>
          <w:u w:val="single"/>
        </w:rPr>
        <w:t>before it is put into effect</w:t>
      </w:r>
      <w:r w:rsidRPr="00E430F6">
        <w:rPr>
          <w:rFonts w:eastAsia="宋体"/>
        </w:rPr>
        <w:t>.</w:t>
      </w:r>
    </w:p>
    <w:p w:rsidR="00DD2927" w:rsidRDefault="00E430F6" w:rsidP="00182A90">
      <w:pPr>
        <w:spacing w:after="84"/>
        <w:ind w:firstLine="480"/>
        <w:rPr>
          <w:lang w:eastAsia="zh-TW"/>
        </w:rPr>
      </w:pPr>
      <w:r w:rsidRPr="00E430F6">
        <w:rPr>
          <w:rFonts w:eastAsia="宋体" w:hint="eastAsia"/>
        </w:rPr>
        <w:t>主词相同之后，副词</w:t>
      </w:r>
      <w:r w:rsidR="00BF5096">
        <w:rPr>
          <w:rFonts w:eastAsia="宋体" w:hint="eastAsia"/>
        </w:rPr>
        <w:t>从句</w:t>
      </w:r>
      <w:r w:rsidRPr="00E430F6">
        <w:rPr>
          <w:rFonts w:eastAsia="宋体" w:hint="eastAsia"/>
        </w:rPr>
        <w:t>（画底线部分）就可以进行减化，如下：</w:t>
      </w:r>
    </w:p>
    <w:p w:rsidR="00DD2927" w:rsidRDefault="00E430F6" w:rsidP="00182A90">
      <w:pPr>
        <w:spacing w:after="84"/>
        <w:ind w:firstLine="480"/>
        <w:rPr>
          <w:lang w:eastAsia="zh-TW"/>
        </w:rPr>
      </w:pPr>
      <w:r w:rsidRPr="00E430F6">
        <w:rPr>
          <w:rFonts w:eastAsia="宋体"/>
        </w:rPr>
        <w:t xml:space="preserve">The plan needs to be modified </w:t>
      </w:r>
      <w:r w:rsidRPr="00E430F6">
        <w:rPr>
          <w:rFonts w:eastAsia="宋体"/>
          <w:u w:val="single"/>
        </w:rPr>
        <w:t>before being put into effect</w:t>
      </w:r>
      <w:r w:rsidRPr="00E430F6">
        <w:rPr>
          <w:rFonts w:eastAsia="宋体"/>
        </w:rPr>
        <w:t>.</w:t>
      </w:r>
    </w:p>
    <w:p w:rsidR="00DD2927" w:rsidRDefault="00E430F6" w:rsidP="00182A90">
      <w:pPr>
        <w:spacing w:after="84"/>
        <w:ind w:firstLine="480"/>
        <w:rPr>
          <w:lang w:eastAsia="zh-TW"/>
        </w:rPr>
      </w:pPr>
      <w:r w:rsidRPr="00E430F6">
        <w:rPr>
          <w:rFonts w:eastAsia="宋体" w:hint="eastAsia"/>
        </w:rPr>
        <w:t>请注意：一旦减化之后，从属连接词</w:t>
      </w:r>
      <w:r w:rsidRPr="00E430F6">
        <w:rPr>
          <w:rFonts w:eastAsia="宋体"/>
        </w:rPr>
        <w:t xml:space="preserve"> before </w:t>
      </w:r>
      <w:r w:rsidRPr="00E430F6">
        <w:rPr>
          <w:rFonts w:eastAsia="宋体" w:hint="eastAsia"/>
        </w:rPr>
        <w:t>就会转变为介系词，所以它后面必须加个动名词</w:t>
      </w:r>
      <w:r w:rsidRPr="00E430F6">
        <w:rPr>
          <w:rFonts w:eastAsia="宋体"/>
        </w:rPr>
        <w:t xml:space="preserve"> being </w:t>
      </w:r>
      <w:r w:rsidRPr="00E430F6">
        <w:rPr>
          <w:rFonts w:eastAsia="宋体" w:hint="eastAsia"/>
        </w:rPr>
        <w:t>才符合词类要求（介系词后面必须接名词）。另一种改法是主要</w:t>
      </w:r>
      <w:r w:rsidR="00BF5096">
        <w:rPr>
          <w:rFonts w:eastAsia="宋体" w:hint="eastAsia"/>
        </w:rPr>
        <w:t>从句</w:t>
      </w:r>
      <w:r w:rsidRPr="00E430F6">
        <w:rPr>
          <w:rFonts w:eastAsia="宋体" w:hint="eastAsia"/>
        </w:rPr>
        <w:t>不动、把副词</w:t>
      </w:r>
      <w:r w:rsidR="00BF5096">
        <w:rPr>
          <w:rFonts w:eastAsia="宋体" w:hint="eastAsia"/>
        </w:rPr>
        <w:t>从句</w:t>
      </w:r>
      <w:r w:rsidRPr="00E430F6">
        <w:rPr>
          <w:rFonts w:eastAsia="宋体" w:hint="eastAsia"/>
        </w:rPr>
        <w:t>的主词改为</w:t>
      </w:r>
      <w:r w:rsidRPr="00E430F6">
        <w:rPr>
          <w:rFonts w:eastAsia="宋体"/>
        </w:rPr>
        <w:t xml:space="preserve"> you</w:t>
      </w:r>
      <w:r w:rsidRPr="00E430F6">
        <w:rPr>
          <w:rFonts w:eastAsia="宋体" w:hint="eastAsia"/>
        </w:rPr>
        <w:t>，如下：</w:t>
      </w:r>
    </w:p>
    <w:p w:rsidR="00DD2927" w:rsidRDefault="00E430F6" w:rsidP="00182A90">
      <w:pPr>
        <w:spacing w:after="84"/>
        <w:ind w:firstLine="480"/>
        <w:rPr>
          <w:lang w:eastAsia="zh-TW"/>
        </w:rPr>
      </w:pPr>
      <w:r w:rsidRPr="00E430F6">
        <w:rPr>
          <w:rFonts w:eastAsia="宋体"/>
        </w:rPr>
        <w:t xml:space="preserve">You need to modify the plan </w:t>
      </w:r>
      <w:r w:rsidRPr="00E430F6">
        <w:rPr>
          <w:rFonts w:eastAsia="宋体"/>
          <w:u w:val="single"/>
        </w:rPr>
        <w:t>before you put it into effect</w:t>
      </w:r>
      <w:r w:rsidRPr="00E430F6">
        <w:rPr>
          <w:rFonts w:eastAsia="宋体"/>
        </w:rPr>
        <w:t>.</w:t>
      </w:r>
    </w:p>
    <w:p w:rsidR="00DD2927" w:rsidRDefault="00E430F6" w:rsidP="00182A90">
      <w:pPr>
        <w:spacing w:after="84"/>
        <w:ind w:firstLine="480"/>
        <w:rPr>
          <w:lang w:eastAsia="zh-TW"/>
        </w:rPr>
      </w:pPr>
      <w:r w:rsidRPr="00E430F6">
        <w:rPr>
          <w:rFonts w:eastAsia="宋体" w:hint="eastAsia"/>
        </w:rPr>
        <w:t>这么一来，两个</w:t>
      </w:r>
      <w:r w:rsidR="00BF5096">
        <w:rPr>
          <w:rFonts w:eastAsia="宋体" w:hint="eastAsia"/>
        </w:rPr>
        <w:t>从句</w:t>
      </w:r>
      <w:r w:rsidRPr="00E430F6">
        <w:rPr>
          <w:rFonts w:eastAsia="宋体" w:hint="eastAsia"/>
        </w:rPr>
        <w:t>的主词都是</w:t>
      </w:r>
      <w:r w:rsidRPr="00E430F6">
        <w:rPr>
          <w:rFonts w:eastAsia="宋体"/>
        </w:rPr>
        <w:t xml:space="preserve"> you</w:t>
      </w:r>
      <w:r w:rsidRPr="00E430F6">
        <w:rPr>
          <w:rFonts w:eastAsia="宋体" w:hint="eastAsia"/>
        </w:rPr>
        <w:t>，就可以进行减化了，如下：</w:t>
      </w:r>
    </w:p>
    <w:p w:rsidR="00EA57E3" w:rsidRDefault="00E430F6" w:rsidP="00182A90">
      <w:pPr>
        <w:spacing w:after="84"/>
        <w:ind w:firstLine="480"/>
        <w:rPr>
          <w:lang w:eastAsia="zh-TW"/>
        </w:rPr>
      </w:pPr>
      <w:r w:rsidRPr="00E430F6">
        <w:rPr>
          <w:rFonts w:eastAsia="宋体"/>
        </w:rPr>
        <w:t xml:space="preserve">You need to modify the plan </w:t>
      </w:r>
      <w:r w:rsidRPr="00E430F6">
        <w:rPr>
          <w:rFonts w:eastAsia="宋体"/>
          <w:u w:val="single"/>
        </w:rPr>
        <w:t>before putting it into effect</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Because imported beef is not safe to eat</w:t>
      </w:r>
      <w:r w:rsidRPr="00E430F6">
        <w:rPr>
          <w:rFonts w:eastAsia="宋体"/>
        </w:rPr>
        <w:t>, I’m buying local beef only.</w:t>
      </w:r>
    </w:p>
    <w:p w:rsidR="00DD2927" w:rsidRDefault="00E430F6" w:rsidP="00182A90">
      <w:pPr>
        <w:pStyle w:val="Preface"/>
        <w:spacing w:after="84"/>
        <w:ind w:firstLine="480"/>
        <w:rPr>
          <w:lang w:eastAsia="zh-TW"/>
        </w:rPr>
      </w:pPr>
      <w:r w:rsidRPr="00E430F6">
        <w:rPr>
          <w:rFonts w:hint="eastAsia"/>
        </w:rPr>
        <w:t>因为进口牛肉吃起来不安全，我只买本地牛肉。</w:t>
      </w:r>
    </w:p>
    <w:p w:rsidR="00DD2927" w:rsidRDefault="00E430F6" w:rsidP="00182A90">
      <w:pPr>
        <w:spacing w:after="84"/>
        <w:ind w:firstLine="480"/>
        <w:rPr>
          <w:lang w:eastAsia="zh-TW"/>
        </w:rPr>
      </w:pPr>
      <w:r w:rsidRPr="00E430F6">
        <w:rPr>
          <w:rFonts w:eastAsia="宋体" w:hint="eastAsia"/>
        </w:rPr>
        <w:t>画底线部分是副词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am </w:t>
      </w:r>
      <w:r w:rsidRPr="00E430F6">
        <w:rPr>
          <w:rFonts w:eastAsia="宋体" w:hint="eastAsia"/>
        </w:rPr>
        <w:t>的原因。这个副词</w:t>
      </w:r>
      <w:r w:rsidR="00BF5096">
        <w:rPr>
          <w:rFonts w:eastAsia="宋体" w:hint="eastAsia"/>
        </w:rPr>
        <w:t>从句</w:t>
      </w:r>
      <w:r w:rsidRPr="00E430F6">
        <w:rPr>
          <w:rFonts w:eastAsia="宋体" w:hint="eastAsia"/>
        </w:rPr>
        <w:t>的主词（</w:t>
      </w:r>
      <w:r w:rsidRPr="00E430F6">
        <w:rPr>
          <w:rFonts w:eastAsia="宋体"/>
        </w:rPr>
        <w:t>imported beef</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）不同，减化时必须保留下来、成为</w:t>
      </w:r>
      <w:r w:rsidR="00F83A9C">
        <w:rPr>
          <w:rFonts w:eastAsia="宋体" w:hint="eastAsia"/>
        </w:rPr>
        <w:t>分词结构</w:t>
      </w:r>
      <w:r w:rsidRPr="00E430F6">
        <w:rPr>
          <w:rFonts w:eastAsia="宋体" w:hint="eastAsia"/>
        </w:rPr>
        <w:t>中的独立词组，如下：</w:t>
      </w:r>
    </w:p>
    <w:p w:rsidR="00DD2927" w:rsidRDefault="00E430F6" w:rsidP="00182A90">
      <w:pPr>
        <w:spacing w:after="84"/>
        <w:ind w:firstLine="480"/>
        <w:rPr>
          <w:lang w:eastAsia="zh-TW"/>
        </w:rPr>
      </w:pPr>
      <w:r w:rsidRPr="00E430F6">
        <w:rPr>
          <w:rFonts w:eastAsia="宋体"/>
          <w:u w:val="single"/>
        </w:rPr>
        <w:t>Imported beef being not safe to eat</w:t>
      </w:r>
      <w:r w:rsidRPr="00E430F6">
        <w:rPr>
          <w:rFonts w:eastAsia="宋体"/>
        </w:rPr>
        <w:t>, I’m buying local beef only.</w:t>
      </w:r>
    </w:p>
    <w:p w:rsidR="00DD2927" w:rsidRDefault="00E430F6" w:rsidP="00182A90">
      <w:pPr>
        <w:spacing w:after="84"/>
        <w:ind w:firstLine="480"/>
        <w:rPr>
          <w:lang w:eastAsia="zh-TW"/>
        </w:rPr>
      </w:pPr>
      <w:r w:rsidRPr="00E430F6">
        <w:rPr>
          <w:rFonts w:eastAsia="宋体" w:hint="eastAsia"/>
        </w:rPr>
        <w:lastRenderedPageBreak/>
        <w:t>另一种改法则是采用介系词</w:t>
      </w:r>
      <w:r w:rsidRPr="00E430F6">
        <w:rPr>
          <w:rFonts w:eastAsia="宋体"/>
        </w:rPr>
        <w:t xml:space="preserve"> with </w:t>
      </w:r>
      <w:r w:rsidRPr="00E430F6">
        <w:rPr>
          <w:rFonts w:eastAsia="宋体" w:hint="eastAsia"/>
        </w:rPr>
        <w:t>取代连接词</w:t>
      </w:r>
      <w:r w:rsidRPr="00E430F6">
        <w:rPr>
          <w:rFonts w:eastAsia="宋体"/>
        </w:rPr>
        <w:t xml:space="preserve"> because</w:t>
      </w:r>
      <w:r w:rsidRPr="00E430F6">
        <w:rPr>
          <w:rFonts w:eastAsia="宋体" w:hint="eastAsia"/>
        </w:rPr>
        <w:t>、整个副词</w:t>
      </w:r>
      <w:r w:rsidR="00BF5096">
        <w:rPr>
          <w:rFonts w:eastAsia="宋体" w:hint="eastAsia"/>
        </w:rPr>
        <w:t>从句</w:t>
      </w:r>
      <w:r w:rsidRPr="00E430F6">
        <w:rPr>
          <w:rFonts w:eastAsia="宋体" w:hint="eastAsia"/>
        </w:rPr>
        <w:t>减化为介系词词组，如下：</w:t>
      </w:r>
    </w:p>
    <w:p w:rsidR="00EA57E3" w:rsidRDefault="00E430F6" w:rsidP="00182A90">
      <w:pPr>
        <w:spacing w:after="84"/>
        <w:ind w:firstLine="480"/>
        <w:rPr>
          <w:lang w:eastAsia="zh-TW"/>
        </w:rPr>
      </w:pPr>
      <w:r w:rsidRPr="00E430F6">
        <w:rPr>
          <w:rFonts w:eastAsia="宋体"/>
          <w:u w:val="single"/>
        </w:rPr>
        <w:t>With imported beef not safe to eat</w:t>
      </w:r>
      <w:r w:rsidRPr="00E430F6">
        <w:rPr>
          <w:rFonts w:eastAsia="宋体"/>
        </w:rPr>
        <w:t>, I’m buying local beef only.</w:t>
      </w:r>
    </w:p>
    <w:p w:rsidR="00785232" w:rsidRPr="00785232" w:rsidRDefault="00E430F6" w:rsidP="00182A90">
      <w:pPr>
        <w:spacing w:after="84"/>
        <w:ind w:firstLine="480"/>
        <w:rPr>
          <w:lang w:eastAsia="zh-TW"/>
        </w:rPr>
      </w:pPr>
      <w:r w:rsidRPr="00E430F6">
        <w:rPr>
          <w:rFonts w:eastAsia="宋体"/>
        </w:rPr>
        <w:t xml:space="preserve">4. </w:t>
      </w:r>
      <w:r w:rsidRPr="00E430F6">
        <w:rPr>
          <w:rFonts w:eastAsia="宋体"/>
          <w:u w:val="single"/>
        </w:rPr>
        <w:t>When artisans carve a diamond at correct angles</w:t>
      </w:r>
      <w:r w:rsidRPr="00E430F6">
        <w:rPr>
          <w:rFonts w:eastAsia="宋体"/>
        </w:rPr>
        <w:t xml:space="preserve">, it reflects light beautifully, </w:t>
      </w:r>
      <w:r w:rsidRPr="00E430F6">
        <w:rPr>
          <w:rFonts w:eastAsia="宋体"/>
          <w:u w:val="single"/>
        </w:rPr>
        <w:t>so it appears to sparkle in darkness</w:t>
      </w:r>
      <w:r w:rsidRPr="00E430F6">
        <w:rPr>
          <w:rFonts w:eastAsia="宋体"/>
        </w:rPr>
        <w:t>.</w:t>
      </w:r>
    </w:p>
    <w:p w:rsidR="00DD2927" w:rsidRDefault="00E430F6" w:rsidP="00182A90">
      <w:pPr>
        <w:pStyle w:val="Preface"/>
        <w:spacing w:after="84"/>
        <w:ind w:firstLine="480"/>
        <w:rPr>
          <w:lang w:eastAsia="zh-TW"/>
        </w:rPr>
      </w:pPr>
      <w:r w:rsidRPr="00E430F6">
        <w:rPr>
          <w:rFonts w:hint="eastAsia"/>
        </w:rPr>
        <w:t>工匠将钻石切割到正确角度时，钻石会反射出美丽光芒，在黑暗中看起来好像会闪闪发光。</w:t>
      </w:r>
    </w:p>
    <w:p w:rsidR="00DD2927" w:rsidRDefault="00E430F6" w:rsidP="00182A90">
      <w:pPr>
        <w:spacing w:after="84"/>
        <w:ind w:firstLine="480"/>
        <w:rPr>
          <w:lang w:eastAsia="zh-TW"/>
        </w:rPr>
      </w:pPr>
      <w:r w:rsidRPr="00E430F6">
        <w:rPr>
          <w:rFonts w:eastAsia="宋体" w:hint="eastAsia"/>
        </w:rPr>
        <w:t>从属连接词</w:t>
      </w:r>
      <w:r w:rsidRPr="00E430F6">
        <w:rPr>
          <w:rFonts w:eastAsia="宋体"/>
        </w:rPr>
        <w:t xml:space="preserve"> when </w:t>
      </w:r>
      <w:r w:rsidRPr="00E430F6">
        <w:rPr>
          <w:rFonts w:eastAsia="宋体" w:hint="eastAsia"/>
        </w:rPr>
        <w:t>引导的</w:t>
      </w:r>
      <w:r w:rsidR="00BF5096">
        <w:rPr>
          <w:rFonts w:eastAsia="宋体" w:hint="eastAsia"/>
        </w:rPr>
        <w:t>从句</w:t>
      </w:r>
      <w:r w:rsidRPr="00E430F6">
        <w:rPr>
          <w:rFonts w:eastAsia="宋体" w:hint="eastAsia"/>
        </w:rPr>
        <w:t>是副词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reflects </w:t>
      </w:r>
      <w:r w:rsidRPr="00E430F6">
        <w:rPr>
          <w:rFonts w:eastAsia="宋体" w:hint="eastAsia"/>
        </w:rPr>
        <w:t>的时间。这个句子的主词是</w:t>
      </w:r>
      <w:r w:rsidRPr="00E430F6">
        <w:rPr>
          <w:rFonts w:eastAsia="宋体"/>
        </w:rPr>
        <w:t xml:space="preserve"> artisans</w:t>
      </w:r>
      <w:r w:rsidRPr="00E430F6">
        <w:rPr>
          <w:rFonts w:eastAsia="宋体" w:hint="eastAsia"/>
        </w:rPr>
        <w:t>，而主要</w:t>
      </w:r>
      <w:r w:rsidR="00BF5096">
        <w:rPr>
          <w:rFonts w:eastAsia="宋体" w:hint="eastAsia"/>
        </w:rPr>
        <w:t>从句</w:t>
      </w:r>
      <w:r w:rsidRPr="00E430F6">
        <w:rPr>
          <w:rFonts w:eastAsia="宋体" w:hint="eastAsia"/>
        </w:rPr>
        <w:t>和后面</w:t>
      </w:r>
      <w:r w:rsidRPr="00E430F6">
        <w:rPr>
          <w:rFonts w:eastAsia="宋体"/>
        </w:rPr>
        <w:t xml:space="preserve"> so </w:t>
      </w:r>
      <w:r w:rsidRPr="00E430F6">
        <w:rPr>
          <w:rFonts w:eastAsia="宋体" w:hint="eastAsia"/>
        </w:rPr>
        <w:t>引导的副词</w:t>
      </w:r>
      <w:r w:rsidR="00BF5096">
        <w:rPr>
          <w:rFonts w:eastAsia="宋体" w:hint="eastAsia"/>
        </w:rPr>
        <w:t>从句</w:t>
      </w:r>
      <w:r w:rsidRPr="00E430F6">
        <w:rPr>
          <w:rFonts w:eastAsia="宋体" w:hint="eastAsia"/>
        </w:rPr>
        <w:t>则都是以</w:t>
      </w:r>
      <w:r w:rsidRPr="00E430F6">
        <w:rPr>
          <w:rFonts w:eastAsia="宋体"/>
        </w:rPr>
        <w:t xml:space="preserve"> a diamond </w:t>
      </w:r>
      <w:r w:rsidRPr="00E430F6">
        <w:rPr>
          <w:rFonts w:eastAsia="宋体" w:hint="eastAsia"/>
        </w:rPr>
        <w:t>为主词。最好先把</w:t>
      </w:r>
      <w:r w:rsidRPr="00E430F6">
        <w:rPr>
          <w:rFonts w:eastAsia="宋体"/>
        </w:rPr>
        <w:t xml:space="preserve"> when </w:t>
      </w:r>
      <w:r w:rsidR="00BF5096">
        <w:rPr>
          <w:rFonts w:eastAsia="宋体" w:hint="eastAsia"/>
        </w:rPr>
        <w:t>从句</w:t>
      </w:r>
      <w:r w:rsidRPr="00E430F6">
        <w:rPr>
          <w:rFonts w:eastAsia="宋体" w:hint="eastAsia"/>
        </w:rPr>
        <w:t>的主词也改为</w:t>
      </w:r>
      <w:r w:rsidRPr="00E430F6">
        <w:rPr>
          <w:rFonts w:eastAsia="宋体"/>
        </w:rPr>
        <w:t xml:space="preserve"> a diamond</w:t>
      </w:r>
      <w:r w:rsidRPr="00E430F6">
        <w:rPr>
          <w:rFonts w:eastAsia="宋体" w:hint="eastAsia"/>
        </w:rPr>
        <w:t>，也就是改写为被动语态、如下：</w:t>
      </w:r>
    </w:p>
    <w:p w:rsidR="00DD2927" w:rsidRDefault="00E430F6" w:rsidP="00182A90">
      <w:pPr>
        <w:spacing w:after="84"/>
        <w:ind w:firstLine="480"/>
        <w:rPr>
          <w:lang w:eastAsia="zh-TW"/>
        </w:rPr>
      </w:pPr>
      <w:r w:rsidRPr="00E430F6">
        <w:rPr>
          <w:rFonts w:eastAsia="宋体"/>
          <w:u w:val="single"/>
        </w:rPr>
        <w:t>When a diamond is carved at correct angles</w:t>
      </w:r>
      <w:r w:rsidRPr="00E430F6">
        <w:rPr>
          <w:rFonts w:eastAsia="宋体"/>
        </w:rPr>
        <w:t xml:space="preserve">, it reflects light beautifully, </w:t>
      </w:r>
      <w:r w:rsidRPr="00E430F6">
        <w:rPr>
          <w:rFonts w:eastAsia="宋体"/>
          <w:u w:val="single"/>
        </w:rPr>
        <w:t>so it appears to sparkle in darkness</w:t>
      </w:r>
      <w:r w:rsidRPr="00E430F6">
        <w:rPr>
          <w:rFonts w:eastAsia="宋体"/>
        </w:rPr>
        <w:t>.</w:t>
      </w:r>
    </w:p>
    <w:p w:rsidR="00DD2927" w:rsidRDefault="00E430F6" w:rsidP="00182A90">
      <w:pPr>
        <w:spacing w:after="84"/>
        <w:ind w:firstLine="480"/>
        <w:rPr>
          <w:lang w:eastAsia="zh-TW"/>
        </w:rPr>
      </w:pPr>
      <w:r w:rsidRPr="00E430F6">
        <w:rPr>
          <w:rFonts w:eastAsia="宋体" w:hint="eastAsia"/>
        </w:rPr>
        <w:t>主词相同之后，要减化就比较容易了。前面的</w:t>
      </w:r>
      <w:r w:rsidRPr="00E430F6">
        <w:rPr>
          <w:rFonts w:eastAsia="宋体"/>
        </w:rPr>
        <w:t xml:space="preserve"> when </w:t>
      </w:r>
      <w:r w:rsidR="00BF5096">
        <w:rPr>
          <w:rFonts w:eastAsia="宋体" w:hint="eastAsia"/>
        </w:rPr>
        <w:t>从句</w:t>
      </w:r>
      <w:r w:rsidRPr="00E430F6">
        <w:rPr>
          <w:rFonts w:eastAsia="宋体" w:hint="eastAsia"/>
        </w:rPr>
        <w:t>和后面的</w:t>
      </w:r>
      <w:r w:rsidRPr="00E430F6">
        <w:rPr>
          <w:rFonts w:eastAsia="宋体"/>
        </w:rPr>
        <w:t xml:space="preserve"> so </w:t>
      </w:r>
      <w:r w:rsidR="00BF5096">
        <w:rPr>
          <w:rFonts w:eastAsia="宋体" w:hint="eastAsia"/>
        </w:rPr>
        <w:t>从句</w:t>
      </w:r>
      <w:r w:rsidRPr="00E430F6">
        <w:rPr>
          <w:rFonts w:eastAsia="宋体" w:hint="eastAsia"/>
        </w:rPr>
        <w:t>同样都可以减化为</w:t>
      </w:r>
      <w:r w:rsidR="00F83A9C">
        <w:rPr>
          <w:rFonts w:eastAsia="宋体" w:hint="eastAsia"/>
        </w:rPr>
        <w:t>分词结构</w:t>
      </w:r>
      <w:r w:rsidRPr="00E430F6">
        <w:rPr>
          <w:rFonts w:eastAsia="宋体" w:hint="eastAsia"/>
        </w:rPr>
        <w:t>，如下：</w:t>
      </w:r>
    </w:p>
    <w:p w:rsidR="00EA57E3" w:rsidRDefault="00E430F6" w:rsidP="00182A90">
      <w:pPr>
        <w:spacing w:after="84"/>
        <w:ind w:firstLine="480"/>
        <w:rPr>
          <w:lang w:eastAsia="zh-TW"/>
        </w:rPr>
      </w:pPr>
      <w:r w:rsidRPr="00E430F6">
        <w:rPr>
          <w:rFonts w:eastAsia="宋体"/>
          <w:u w:val="single"/>
        </w:rPr>
        <w:t>Carved at correct angles</w:t>
      </w:r>
      <w:r w:rsidRPr="00E430F6">
        <w:rPr>
          <w:rFonts w:eastAsia="宋体"/>
        </w:rPr>
        <w:t xml:space="preserve">, a diamond reflects light beautifully, </w:t>
      </w:r>
      <w:r w:rsidRPr="00E430F6">
        <w:rPr>
          <w:rFonts w:eastAsia="宋体"/>
          <w:u w:val="single"/>
        </w:rPr>
        <w:t>appearing to sparkle in darkness</w:t>
      </w:r>
      <w:r w:rsidRPr="00E430F6">
        <w:rPr>
          <w:rFonts w:eastAsia="宋体"/>
        </w:rPr>
        <w:t>.</w:t>
      </w:r>
    </w:p>
    <w:p w:rsidR="00785232" w:rsidRPr="00785232" w:rsidRDefault="00E430F6" w:rsidP="00182A90">
      <w:pPr>
        <w:spacing w:after="84"/>
        <w:ind w:firstLine="480"/>
        <w:rPr>
          <w:lang w:eastAsia="zh-TW"/>
        </w:rPr>
      </w:pPr>
      <w:r w:rsidRPr="00E430F6">
        <w:rPr>
          <w:rFonts w:eastAsia="宋体"/>
        </w:rPr>
        <w:t xml:space="preserve">5. </w:t>
      </w:r>
      <w:r w:rsidRPr="00E430F6">
        <w:rPr>
          <w:rFonts w:eastAsia="宋体"/>
          <w:u w:val="single"/>
        </w:rPr>
        <w:t>When the teacher was away</w:t>
      </w:r>
      <w:r w:rsidRPr="00E430F6">
        <w:rPr>
          <w:rFonts w:eastAsia="宋体"/>
        </w:rPr>
        <w:t xml:space="preserve">, the children started fighting, </w:t>
      </w:r>
      <w:r w:rsidRPr="00E430F6">
        <w:rPr>
          <w:rFonts w:eastAsia="宋体"/>
          <w:u w:val="single"/>
        </w:rPr>
        <w:t>so they made a complete mess of the classroom</w:t>
      </w:r>
      <w:r w:rsidRPr="00E430F6">
        <w:rPr>
          <w:rFonts w:eastAsia="宋体"/>
        </w:rPr>
        <w:t>.</w:t>
      </w:r>
    </w:p>
    <w:p w:rsidR="00DD2927" w:rsidRDefault="00E430F6" w:rsidP="00182A90">
      <w:pPr>
        <w:pStyle w:val="Preface"/>
        <w:spacing w:after="84"/>
        <w:ind w:firstLine="480"/>
        <w:rPr>
          <w:lang w:eastAsia="zh-TW"/>
        </w:rPr>
      </w:pPr>
      <w:r w:rsidRPr="00E430F6">
        <w:rPr>
          <w:rFonts w:hint="eastAsia"/>
        </w:rPr>
        <w:t>老师不在，孩子们就开始打闹，结果搞得教室一团糟。</w:t>
      </w:r>
    </w:p>
    <w:p w:rsidR="00DD2927" w:rsidRDefault="00E430F6" w:rsidP="00182A90">
      <w:pPr>
        <w:spacing w:after="84"/>
        <w:ind w:firstLine="480"/>
        <w:rPr>
          <w:lang w:eastAsia="zh-TW"/>
        </w:rPr>
      </w:pPr>
      <w:r w:rsidRPr="00E430F6">
        <w:rPr>
          <w:rFonts w:eastAsia="宋体"/>
        </w:rPr>
        <w:t xml:space="preserve">When </w:t>
      </w:r>
      <w:r w:rsidR="00BF5096">
        <w:rPr>
          <w:rFonts w:eastAsia="宋体" w:hint="eastAsia"/>
        </w:rPr>
        <w:t>从句</w:t>
      </w:r>
      <w:r w:rsidRPr="00E430F6">
        <w:rPr>
          <w:rFonts w:eastAsia="宋体" w:hint="eastAsia"/>
        </w:rPr>
        <w:t>是个时间副词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started </w:t>
      </w:r>
      <w:r w:rsidRPr="00E430F6">
        <w:rPr>
          <w:rFonts w:eastAsia="宋体" w:hint="eastAsia"/>
        </w:rPr>
        <w:t>的时间。因为副词</w:t>
      </w:r>
      <w:r w:rsidR="00BF5096">
        <w:rPr>
          <w:rFonts w:eastAsia="宋体" w:hint="eastAsia"/>
        </w:rPr>
        <w:t>从句</w:t>
      </w:r>
      <w:r w:rsidRPr="00E430F6">
        <w:rPr>
          <w:rFonts w:eastAsia="宋体" w:hint="eastAsia"/>
        </w:rPr>
        <w:t>的主词（</w:t>
      </w:r>
      <w:r w:rsidRPr="00E430F6">
        <w:rPr>
          <w:rFonts w:eastAsia="宋体"/>
        </w:rPr>
        <w:t>the teacher</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the children</w:t>
      </w:r>
      <w:r w:rsidRPr="00E430F6">
        <w:rPr>
          <w:rFonts w:eastAsia="宋体" w:hint="eastAsia"/>
        </w:rPr>
        <w:t>）不同，比较简洁的减化方式是直接减化为介系词词组</w:t>
      </w:r>
      <w:r w:rsidRPr="00E430F6">
        <w:rPr>
          <w:rFonts w:eastAsia="宋体"/>
        </w:rPr>
        <w:t xml:space="preserve"> with the teacher away</w:t>
      </w:r>
      <w:r w:rsidRPr="00E430F6">
        <w:rPr>
          <w:rFonts w:eastAsia="宋体" w:hint="eastAsia"/>
        </w:rPr>
        <w:t>。后面</w:t>
      </w:r>
      <w:r w:rsidRPr="00E430F6">
        <w:rPr>
          <w:rFonts w:eastAsia="宋体"/>
        </w:rPr>
        <w:t xml:space="preserve"> so </w:t>
      </w:r>
      <w:r w:rsidRPr="00E430F6">
        <w:rPr>
          <w:rFonts w:eastAsia="宋体" w:hint="eastAsia"/>
        </w:rPr>
        <w:t>引导的副词</w:t>
      </w:r>
      <w:r w:rsidR="00BF5096">
        <w:rPr>
          <w:rFonts w:eastAsia="宋体" w:hint="eastAsia"/>
        </w:rPr>
        <w:t>从句</w:t>
      </w:r>
      <w:r w:rsidRPr="00E430F6">
        <w:rPr>
          <w:rFonts w:eastAsia="宋体" w:hint="eastAsia"/>
        </w:rPr>
        <w:t>修饰动词</w:t>
      </w:r>
      <w:r w:rsidRPr="00E430F6">
        <w:rPr>
          <w:rFonts w:eastAsia="宋体"/>
        </w:rPr>
        <w:t xml:space="preserve"> started </w:t>
      </w:r>
      <w:r w:rsidRPr="00E430F6">
        <w:rPr>
          <w:rFonts w:eastAsia="宋体" w:hint="eastAsia"/>
        </w:rPr>
        <w:t>的结果。这个</w:t>
      </w:r>
      <w:r w:rsidR="00BF5096">
        <w:rPr>
          <w:rFonts w:eastAsia="宋体" w:hint="eastAsia"/>
        </w:rPr>
        <w:t>从句</w:t>
      </w:r>
      <w:r w:rsidRPr="00E430F6">
        <w:rPr>
          <w:rFonts w:eastAsia="宋体" w:hint="eastAsia"/>
        </w:rPr>
        <w:t>的主词（</w:t>
      </w:r>
      <w:r w:rsidRPr="00E430F6">
        <w:rPr>
          <w:rFonts w:eastAsia="宋体"/>
        </w:rPr>
        <w:t>they</w:t>
      </w:r>
      <w:r w:rsidRPr="00E430F6">
        <w:rPr>
          <w:rFonts w:eastAsia="宋体" w:hint="eastAsia"/>
        </w:rPr>
        <w:t>）则和主要</w:t>
      </w:r>
      <w:r w:rsidR="00BF5096">
        <w:rPr>
          <w:rFonts w:eastAsia="宋体" w:hint="eastAsia"/>
        </w:rPr>
        <w:t>从句</w:t>
      </w:r>
      <w:r w:rsidRPr="00E430F6">
        <w:rPr>
          <w:rFonts w:eastAsia="宋体" w:hint="eastAsia"/>
        </w:rPr>
        <w:t>的主词相同，可以直接减化为</w:t>
      </w:r>
      <w:r w:rsidR="00F83A9C">
        <w:rPr>
          <w:rFonts w:eastAsia="宋体" w:hint="eastAsia"/>
        </w:rPr>
        <w:t>分词结构</w:t>
      </w:r>
      <w:r w:rsidRPr="00E430F6">
        <w:rPr>
          <w:rFonts w:eastAsia="宋体" w:hint="eastAsia"/>
        </w:rPr>
        <w:t>，如下：</w:t>
      </w:r>
    </w:p>
    <w:p w:rsidR="00EA57E3" w:rsidRDefault="00E430F6" w:rsidP="00182A90">
      <w:pPr>
        <w:spacing w:after="84"/>
        <w:ind w:firstLine="480"/>
        <w:rPr>
          <w:lang w:eastAsia="zh-TW"/>
        </w:rPr>
      </w:pPr>
      <w:r w:rsidRPr="00E430F6">
        <w:rPr>
          <w:rFonts w:eastAsia="宋体"/>
          <w:u w:val="single"/>
        </w:rPr>
        <w:t>With the teacher away</w:t>
      </w:r>
      <w:r w:rsidRPr="00E430F6">
        <w:rPr>
          <w:rFonts w:eastAsia="宋体"/>
        </w:rPr>
        <w:t xml:space="preserve">, the children started fighting, </w:t>
      </w:r>
      <w:r w:rsidRPr="00E430F6">
        <w:rPr>
          <w:rFonts w:eastAsia="宋体"/>
          <w:u w:val="single"/>
        </w:rPr>
        <w:t>they making a complete mess of the classroom</w:t>
      </w:r>
      <w:r w:rsidRPr="00E430F6">
        <w:rPr>
          <w:rFonts w:eastAsia="宋体"/>
        </w:rPr>
        <w:t>.</w:t>
      </w:r>
    </w:p>
    <w:p w:rsidR="00B20A1C" w:rsidRPr="00B20A1C" w:rsidRDefault="00B20A1C" w:rsidP="00182A90">
      <w:pPr>
        <w:spacing w:after="84"/>
        <w:ind w:firstLine="480"/>
        <w:sectPr w:rsidR="00B20A1C" w:rsidRPr="00B20A1C" w:rsidSect="00B1490C">
          <w:headerReference w:type="even" r:id="rId9"/>
          <w:headerReference w:type="default" r:id="rId10"/>
          <w:footerReference w:type="even" r:id="rId11"/>
          <w:footerReference w:type="default" r:id="rId12"/>
          <w:headerReference w:type="first" r:id="rId13"/>
          <w:footerReference w:type="first" r:id="rId14"/>
          <w:pgSz w:w="9979" w:h="14181" w:code="145"/>
          <w:pgMar w:top="907" w:right="907" w:bottom="907" w:left="907" w:header="454" w:footer="113" w:gutter="0"/>
          <w:cols w:space="425"/>
          <w:docGrid w:type="linesAndChars" w:linePitch="423"/>
        </w:sectPr>
      </w:pPr>
    </w:p>
    <w:p w:rsidR="00EA57E3" w:rsidRPr="007A1CE4" w:rsidRDefault="00E430F6" w:rsidP="00182A90">
      <w:pPr>
        <w:pStyle w:val="1"/>
        <w:spacing w:after="84"/>
      </w:pPr>
      <w:bookmarkStart w:id="167" w:name="_Toc363483994"/>
      <w:r w:rsidRPr="007A1CE4">
        <w:rPr>
          <w:rFonts w:hint="eastAsia"/>
        </w:rPr>
        <w:lastRenderedPageBreak/>
        <w:t>制作信息</w:t>
      </w:r>
      <w:bookmarkEnd w:id="167"/>
    </w:p>
    <w:p w:rsidR="0011446A" w:rsidRDefault="0011446A" w:rsidP="00182A90">
      <w:pPr>
        <w:spacing w:after="84"/>
        <w:ind w:firstLine="480"/>
      </w:pPr>
    </w:p>
    <w:p w:rsidR="00D43C6B" w:rsidRDefault="00D43C6B" w:rsidP="00D43C6B">
      <w:pPr>
        <w:spacing w:after="84"/>
        <w:ind w:firstLine="480"/>
        <w:rPr>
          <w:rFonts w:hint="eastAsia"/>
        </w:rPr>
      </w:pPr>
      <w:r>
        <w:rPr>
          <w:rFonts w:hint="eastAsia"/>
        </w:rPr>
        <w:t>文本来自</w:t>
      </w:r>
      <w:r>
        <w:rPr>
          <w:rFonts w:hint="eastAsia"/>
        </w:rPr>
        <w:t>hipda</w:t>
      </w:r>
      <w:r>
        <w:rPr>
          <w:rFonts w:hint="eastAsia"/>
        </w:rPr>
        <w:t>。我做了以下修改：</w:t>
      </w:r>
    </w:p>
    <w:p w:rsidR="00D43C6B" w:rsidRDefault="00D43C6B" w:rsidP="00D43C6B">
      <w:pPr>
        <w:spacing w:after="84"/>
        <w:ind w:firstLine="480"/>
        <w:rPr>
          <w:rFonts w:hint="eastAsia"/>
        </w:rPr>
      </w:pPr>
      <w:r>
        <w:rPr>
          <w:rFonts w:hint="eastAsia"/>
        </w:rPr>
        <w:t>(1)</w:t>
      </w:r>
      <w:r>
        <w:rPr>
          <w:rFonts w:hint="eastAsia"/>
        </w:rPr>
        <w:t>部分术语按照大陆语法书进行了替换；</w:t>
      </w:r>
    </w:p>
    <w:p w:rsidR="00D43C6B" w:rsidRDefault="00D43C6B" w:rsidP="00D43C6B">
      <w:pPr>
        <w:spacing w:after="84"/>
        <w:ind w:firstLine="480"/>
        <w:rPr>
          <w:rFonts w:hint="eastAsia"/>
        </w:rPr>
      </w:pPr>
      <w:r>
        <w:rPr>
          <w:rFonts w:hint="eastAsia"/>
        </w:rPr>
        <w:t>(2)</w:t>
      </w:r>
      <w:r>
        <w:rPr>
          <w:rFonts w:hint="eastAsia"/>
        </w:rPr>
        <w:t>删除了部分句子结构和翻译；</w:t>
      </w:r>
    </w:p>
    <w:p w:rsidR="009D20F5" w:rsidRDefault="00D43C6B" w:rsidP="00D43C6B">
      <w:pPr>
        <w:spacing w:after="84"/>
        <w:ind w:firstLine="480"/>
        <w:rPr>
          <w:rFonts w:hint="eastAsia"/>
        </w:rPr>
      </w:pPr>
      <w:r>
        <w:rPr>
          <w:rFonts w:hint="eastAsia"/>
        </w:rPr>
        <w:t>(3)</w:t>
      </w:r>
      <w:r>
        <w:rPr>
          <w:rFonts w:hint="eastAsia"/>
        </w:rPr>
        <w:t>修正了若干错误，对某些重点内容进行了强调。</w:t>
      </w:r>
    </w:p>
    <w:p w:rsidR="00D43C6B" w:rsidRDefault="00D43C6B" w:rsidP="00D43C6B">
      <w:pPr>
        <w:spacing w:after="84"/>
        <w:ind w:firstLine="480"/>
      </w:pPr>
      <w:bookmarkStart w:id="168" w:name="_GoBack"/>
      <w:bookmarkEnd w:id="168"/>
    </w:p>
    <w:p w:rsidR="007A1CE4" w:rsidRDefault="007A1CE4" w:rsidP="00182A90">
      <w:pPr>
        <w:spacing w:after="84"/>
        <w:ind w:firstLine="480"/>
      </w:pPr>
      <w:r w:rsidRPr="00CB4F46">
        <w:rPr>
          <w:rFonts w:hint="eastAsia"/>
        </w:rPr>
        <w:t>尊重知识，尊重版权</w:t>
      </w:r>
      <w:r>
        <w:rPr>
          <w:rFonts w:hint="eastAsia"/>
        </w:rPr>
        <w:t>，请购买正版</w:t>
      </w:r>
      <w:r w:rsidRPr="00CB4F46">
        <w:rPr>
          <w:rFonts w:hint="eastAsia"/>
        </w:rPr>
        <w:t>！</w:t>
      </w:r>
    </w:p>
    <w:p w:rsidR="009D20F5" w:rsidRDefault="009D20F5" w:rsidP="00182A90">
      <w:pPr>
        <w:spacing w:after="84"/>
        <w:ind w:firstLine="480"/>
      </w:pPr>
    </w:p>
    <w:p w:rsidR="009D20F5" w:rsidRDefault="009D20F5" w:rsidP="00182A90">
      <w:pPr>
        <w:spacing w:after="84"/>
        <w:ind w:firstLine="480"/>
      </w:pPr>
      <w:r w:rsidRPr="00CB4F46">
        <w:rPr>
          <w:rFonts w:hint="eastAsia"/>
        </w:rPr>
        <w:t>排版：</w:t>
      </w:r>
      <w:r>
        <w:rPr>
          <w:rFonts w:hint="eastAsia"/>
        </w:rPr>
        <w:t>薛定谔的小猫</w:t>
      </w:r>
    </w:p>
    <w:p w:rsidR="0022568C" w:rsidRPr="00CB4F46" w:rsidRDefault="00E430F6" w:rsidP="00182A90">
      <w:pPr>
        <w:spacing w:after="84"/>
        <w:ind w:firstLine="480"/>
      </w:pPr>
      <w:r w:rsidRPr="00CB4F46">
        <w:rPr>
          <w:rFonts w:hint="eastAsia"/>
        </w:rPr>
        <w:t>时间：</w:t>
      </w:r>
      <w:r>
        <w:t>2013</w:t>
      </w:r>
      <w:r w:rsidRPr="00CB4F46">
        <w:rPr>
          <w:rFonts w:hint="eastAsia"/>
        </w:rPr>
        <w:t>年</w:t>
      </w:r>
      <w:r w:rsidR="007A1CE4">
        <w:rPr>
          <w:rFonts w:hint="eastAsia"/>
        </w:rPr>
        <w:t>7</w:t>
      </w:r>
      <w:r w:rsidRPr="00CB4F46">
        <w:rPr>
          <w:rFonts w:hint="eastAsia"/>
        </w:rPr>
        <w:t>月</w:t>
      </w:r>
      <w:r>
        <w:t>2</w:t>
      </w:r>
      <w:r w:rsidR="00B52BB8">
        <w:rPr>
          <w:rFonts w:hint="eastAsia"/>
        </w:rPr>
        <w:t>8</w:t>
      </w:r>
      <w:r w:rsidRPr="00CB4F46">
        <w:rPr>
          <w:rFonts w:hint="eastAsia"/>
        </w:rPr>
        <w:t>日</w:t>
      </w:r>
    </w:p>
    <w:p w:rsidR="007A1CE4" w:rsidRDefault="007A1CE4" w:rsidP="00182A90">
      <w:pPr>
        <w:spacing w:after="84"/>
        <w:ind w:firstLine="480"/>
      </w:pPr>
    </w:p>
    <w:p w:rsidR="00710AC8" w:rsidRDefault="007A1CE4" w:rsidP="00182A90">
      <w:pPr>
        <w:spacing w:after="84"/>
        <w:ind w:firstLine="480"/>
      </w:pPr>
      <w:r w:rsidRPr="00CB4F46">
        <w:rPr>
          <w:rFonts w:hint="eastAsia"/>
        </w:rPr>
        <w:t>版</w:t>
      </w:r>
      <w:r w:rsidR="00710AC8">
        <w:rPr>
          <w:rFonts w:hint="eastAsia"/>
        </w:rPr>
        <w:t xml:space="preserve">    </w:t>
      </w:r>
      <w:r w:rsidRPr="00CB4F46">
        <w:rPr>
          <w:rFonts w:hint="eastAsia"/>
        </w:rPr>
        <w:t>本：</w:t>
      </w:r>
    </w:p>
    <w:p w:rsidR="007A1CE4" w:rsidRPr="00CB4F46" w:rsidRDefault="00710AC8" w:rsidP="00182A90">
      <w:pPr>
        <w:spacing w:after="84"/>
        <w:ind w:firstLine="480"/>
      </w:pPr>
      <w:r>
        <w:rPr>
          <w:rFonts w:hint="eastAsia"/>
        </w:rPr>
        <w:t>2013/07/2</w:t>
      </w:r>
      <w:r w:rsidR="00B52BB8">
        <w:rPr>
          <w:rFonts w:hint="eastAsia"/>
        </w:rPr>
        <w:t>8</w:t>
      </w:r>
      <w:r>
        <w:rPr>
          <w:rFonts w:hint="eastAsia"/>
        </w:rPr>
        <w:t xml:space="preserve">    v</w:t>
      </w:r>
      <w:r w:rsidR="00FE030E">
        <w:rPr>
          <w:rFonts w:hint="eastAsia"/>
        </w:rPr>
        <w:t>1</w:t>
      </w:r>
      <w:r w:rsidR="007A1CE4" w:rsidRPr="00CB4F46">
        <w:t>0</w:t>
      </w:r>
      <w:r w:rsidR="00CF642E">
        <w:rPr>
          <w:rFonts w:hint="eastAsia"/>
        </w:rPr>
        <w:t>1</w:t>
      </w:r>
      <w:r>
        <w:rPr>
          <w:rFonts w:hint="eastAsia"/>
        </w:rPr>
        <w:t xml:space="preserve">    </w:t>
      </w:r>
      <w:r w:rsidR="00294AA7">
        <w:rPr>
          <w:rFonts w:hint="eastAsia"/>
        </w:rPr>
        <w:t>for B5</w:t>
      </w:r>
      <w:r w:rsidR="00294AA7">
        <w:rPr>
          <w:rFonts w:hint="eastAsia"/>
        </w:rPr>
        <w:t>打印</w:t>
      </w:r>
    </w:p>
    <w:p w:rsidR="007A1CE4" w:rsidRPr="00A30706" w:rsidRDefault="007A1CE4" w:rsidP="00182A90">
      <w:pPr>
        <w:spacing w:after="84"/>
        <w:ind w:firstLine="480"/>
      </w:pPr>
    </w:p>
    <w:sectPr w:rsidR="007A1CE4" w:rsidRPr="00A30706" w:rsidSect="00DD2927">
      <w:pgSz w:w="9979" w:h="14181" w:code="145"/>
      <w:pgMar w:top="907" w:right="907" w:bottom="907" w:left="907" w:header="851" w:footer="992" w:gutter="0"/>
      <w:cols w:space="425"/>
      <w:docGrid w:type="linesAndChar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CEC" w:rsidRDefault="00994CEC" w:rsidP="00182A90">
      <w:pPr>
        <w:spacing w:after="48"/>
        <w:ind w:firstLine="480"/>
      </w:pPr>
      <w:r>
        <w:separator/>
      </w:r>
    </w:p>
  </w:endnote>
  <w:endnote w:type="continuationSeparator" w:id="0">
    <w:p w:rsidR="00994CEC" w:rsidRDefault="00994CEC" w:rsidP="00182A90">
      <w:pPr>
        <w:spacing w:after="48"/>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90C" w:rsidRDefault="00B1490C" w:rsidP="00B1490C">
    <w:pPr>
      <w:pStyle w:val="afa"/>
      <w:spacing w:after="4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938682"/>
      <w:docPartObj>
        <w:docPartGallery w:val="Page Numbers (Bottom of Page)"/>
        <w:docPartUnique/>
      </w:docPartObj>
    </w:sdtPr>
    <w:sdtEndPr/>
    <w:sdtContent>
      <w:p w:rsidR="00B1490C" w:rsidRDefault="00B1490C" w:rsidP="00B1490C">
        <w:pPr>
          <w:pStyle w:val="afa"/>
          <w:spacing w:after="48"/>
          <w:ind w:firstLine="360"/>
          <w:jc w:val="center"/>
        </w:pPr>
        <w:r>
          <w:fldChar w:fldCharType="begin"/>
        </w:r>
        <w:r>
          <w:instrText>PAGE   \* MERGEFORMAT</w:instrText>
        </w:r>
        <w:r>
          <w:fldChar w:fldCharType="separate"/>
        </w:r>
        <w:r w:rsidR="00D43C6B" w:rsidRPr="00D43C6B">
          <w:rPr>
            <w:noProof/>
            <w:lang w:val="zh-CN" w:eastAsia="zh-CN"/>
          </w:rPr>
          <w:t>292</w:t>
        </w:r>
        <w:r>
          <w:fldChar w:fldCharType="end"/>
        </w:r>
      </w:p>
    </w:sdtContent>
  </w:sdt>
  <w:p w:rsidR="00B1490C" w:rsidRDefault="00B1490C" w:rsidP="00B1490C">
    <w:pPr>
      <w:pStyle w:val="afa"/>
      <w:spacing w:after="4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90C" w:rsidRDefault="00B1490C" w:rsidP="00B1490C">
    <w:pPr>
      <w:pStyle w:val="afa"/>
      <w:spacing w:after="4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CEC" w:rsidRDefault="00994CEC" w:rsidP="00182A90">
      <w:pPr>
        <w:spacing w:after="48"/>
        <w:ind w:firstLine="480"/>
      </w:pPr>
      <w:r>
        <w:separator/>
      </w:r>
    </w:p>
  </w:footnote>
  <w:footnote w:type="continuationSeparator" w:id="0">
    <w:p w:rsidR="00994CEC" w:rsidRDefault="00994CEC" w:rsidP="00182A90">
      <w:pPr>
        <w:spacing w:after="48"/>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90C" w:rsidRDefault="00B1490C" w:rsidP="00B1490C">
    <w:pPr>
      <w:pStyle w:val="af9"/>
      <w:spacing w:after="4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90C" w:rsidRDefault="00B1490C" w:rsidP="00B1490C">
    <w:pPr>
      <w:pStyle w:val="af9"/>
      <w:spacing w:after="4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90C" w:rsidRDefault="00B1490C" w:rsidP="00B1490C">
    <w:pPr>
      <w:pStyle w:val="af9"/>
      <w:spacing w:after="4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102ED3A"/>
    <w:lvl w:ilvl="0">
      <w:start w:val="1"/>
      <w:numFmt w:val="decimal"/>
      <w:lvlText w:val="%1."/>
      <w:lvlJc w:val="left"/>
      <w:pPr>
        <w:tabs>
          <w:tab w:val="num" w:pos="360"/>
        </w:tabs>
        <w:ind w:left="360" w:hangingChars="200" w:hanging="360"/>
      </w:pPr>
    </w:lvl>
  </w:abstractNum>
  <w:abstractNum w:abstractNumId="1">
    <w:nsid w:val="FFFFFF89"/>
    <w:multiLevelType w:val="singleLevel"/>
    <w:tmpl w:val="04BAAD7A"/>
    <w:lvl w:ilvl="0">
      <w:start w:val="1"/>
      <w:numFmt w:val="bullet"/>
      <w:lvlText w:val=""/>
      <w:lvlJc w:val="left"/>
      <w:pPr>
        <w:tabs>
          <w:tab w:val="num" w:pos="360"/>
        </w:tabs>
        <w:ind w:left="360" w:hangingChars="200" w:hanging="360"/>
      </w:pPr>
      <w:rPr>
        <w:rFonts w:ascii="Wingdings" w:hAnsi="Wingdings" w:hint="default"/>
      </w:rPr>
    </w:lvl>
  </w:abstractNum>
  <w:abstractNum w:abstractNumId="2">
    <w:nsid w:val="00B375A9"/>
    <w:multiLevelType w:val="hybridMultilevel"/>
    <w:tmpl w:val="546E6EDE"/>
    <w:lvl w:ilvl="0" w:tplc="58BA48E8">
      <w:start w:val="3"/>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2FE686C"/>
    <w:multiLevelType w:val="hybridMultilevel"/>
    <w:tmpl w:val="63B20FBE"/>
    <w:lvl w:ilvl="0" w:tplc="2C308978">
      <w:start w:val="1"/>
      <w:numFmt w:val="decimal"/>
      <w:lvlText w:val="%1."/>
      <w:lvlJc w:val="left"/>
      <w:pPr>
        <w:tabs>
          <w:tab w:val="num" w:pos="360"/>
        </w:tabs>
        <w:ind w:left="360" w:hanging="360"/>
      </w:pPr>
      <w:rPr>
        <w:rFonts w:hint="eastAsia"/>
        <w:u w:val="singl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C5B26F0"/>
    <w:multiLevelType w:val="hybridMultilevel"/>
    <w:tmpl w:val="24BEE346"/>
    <w:lvl w:ilvl="0" w:tplc="2404FCFE">
      <w:start w:val="2"/>
      <w:numFmt w:val="taiwaneseCountingThousand"/>
      <w:lvlText w:val="%1．"/>
      <w:lvlJc w:val="left"/>
      <w:pPr>
        <w:tabs>
          <w:tab w:val="num" w:pos="480"/>
        </w:tabs>
        <w:ind w:left="480" w:hanging="480"/>
      </w:pPr>
      <w:rPr>
        <w:rFonts w:ascii="MingLiU" w:eastAsia="MingLiU" w:hAnsi="Courier New" w:cs="Courier New"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0D0F17BB"/>
    <w:multiLevelType w:val="hybridMultilevel"/>
    <w:tmpl w:val="4716A07A"/>
    <w:lvl w:ilvl="0" w:tplc="692E6F1E">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12FA341E"/>
    <w:multiLevelType w:val="hybridMultilevel"/>
    <w:tmpl w:val="9D0A1584"/>
    <w:lvl w:ilvl="0" w:tplc="0F7ED5AA">
      <w:numFmt w:val="bullet"/>
      <w:lvlText w:val=""/>
      <w:lvlJc w:val="left"/>
      <w:pPr>
        <w:tabs>
          <w:tab w:val="num" w:pos="840"/>
        </w:tabs>
        <w:ind w:left="840" w:hanging="360"/>
      </w:pPr>
      <w:rPr>
        <w:rFonts w:ascii="Wingdings" w:eastAsia="PMingLiU" w:hAnsi="Wingdings" w:cs="Arial"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7">
    <w:nsid w:val="1B344D4A"/>
    <w:multiLevelType w:val="hybridMultilevel"/>
    <w:tmpl w:val="F2EA82FE"/>
    <w:lvl w:ilvl="0" w:tplc="4F82BAEE">
      <w:start w:val="1"/>
      <w:numFmt w:val="bullet"/>
      <w:lvlText w:val=""/>
      <w:lvlJc w:val="left"/>
      <w:pPr>
        <w:tabs>
          <w:tab w:val="num" w:pos="1800"/>
        </w:tabs>
        <w:ind w:left="1800" w:hanging="360"/>
      </w:pPr>
      <w:rPr>
        <w:rFonts w:ascii="Wingdings" w:eastAsia="PMingLiU" w:hAnsi="Wingdings" w:cs="Arial" w:hint="default"/>
      </w:rPr>
    </w:lvl>
    <w:lvl w:ilvl="1" w:tplc="04090003">
      <w:start w:val="1"/>
      <w:numFmt w:val="bullet"/>
      <w:lvlText w:val=""/>
      <w:lvlJc w:val="left"/>
      <w:pPr>
        <w:tabs>
          <w:tab w:val="num" w:pos="2400"/>
        </w:tabs>
        <w:ind w:left="2400" w:hanging="480"/>
      </w:pPr>
      <w:rPr>
        <w:rFonts w:ascii="Wingdings" w:hAnsi="Wingding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8">
    <w:nsid w:val="1E461ED5"/>
    <w:multiLevelType w:val="hybridMultilevel"/>
    <w:tmpl w:val="EE0E4BE6"/>
    <w:lvl w:ilvl="0" w:tplc="95D219B8">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52F23A4"/>
    <w:multiLevelType w:val="hybridMultilevel"/>
    <w:tmpl w:val="193436DE"/>
    <w:lvl w:ilvl="0" w:tplc="8B24665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28877D6F"/>
    <w:multiLevelType w:val="hybridMultilevel"/>
    <w:tmpl w:val="D1706C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96539BA"/>
    <w:multiLevelType w:val="hybridMultilevel"/>
    <w:tmpl w:val="25F6D760"/>
    <w:lvl w:ilvl="0" w:tplc="1554B17A">
      <w:start w:val="2"/>
      <w:numFmt w:val="taiwaneseCountingThousand"/>
      <w:lvlText w:val="%1．"/>
      <w:lvlJc w:val="left"/>
      <w:pPr>
        <w:tabs>
          <w:tab w:val="num" w:pos="480"/>
        </w:tabs>
        <w:ind w:left="480" w:hanging="480"/>
      </w:pPr>
      <w:rPr>
        <w:rFonts w:ascii="MingLiU" w:eastAsia="MingLiU" w:hAnsi="Courier New" w:cs="Courier New"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0BE1E67"/>
    <w:multiLevelType w:val="hybridMultilevel"/>
    <w:tmpl w:val="CA90876A"/>
    <w:lvl w:ilvl="0" w:tplc="5F221AE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4A43B66"/>
    <w:multiLevelType w:val="hybridMultilevel"/>
    <w:tmpl w:val="10D8859E"/>
    <w:lvl w:ilvl="0" w:tplc="D376EFD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B82717C"/>
    <w:multiLevelType w:val="hybridMultilevel"/>
    <w:tmpl w:val="636EC9D8"/>
    <w:lvl w:ilvl="0" w:tplc="23EA27C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5E1D5AE8"/>
    <w:multiLevelType w:val="hybridMultilevel"/>
    <w:tmpl w:val="2AFA0114"/>
    <w:lvl w:ilvl="0" w:tplc="667884AC">
      <w:start w:val="5"/>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5F272A07"/>
    <w:multiLevelType w:val="hybridMultilevel"/>
    <w:tmpl w:val="05748106"/>
    <w:lvl w:ilvl="0" w:tplc="68029CDA">
      <w:start w:val="5"/>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64ED308C"/>
    <w:multiLevelType w:val="hybridMultilevel"/>
    <w:tmpl w:val="3B0216C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7"/>
  </w:num>
  <w:num w:numId="3">
    <w:abstractNumId w:val="1"/>
  </w:num>
  <w:num w:numId="4">
    <w:abstractNumId w:val="0"/>
  </w:num>
  <w:num w:numId="5">
    <w:abstractNumId w:val="9"/>
  </w:num>
  <w:num w:numId="6">
    <w:abstractNumId w:val="13"/>
  </w:num>
  <w:num w:numId="7">
    <w:abstractNumId w:val="14"/>
  </w:num>
  <w:num w:numId="8">
    <w:abstractNumId w:val="8"/>
  </w:num>
  <w:num w:numId="9">
    <w:abstractNumId w:val="3"/>
  </w:num>
  <w:num w:numId="10">
    <w:abstractNumId w:val="2"/>
  </w:num>
  <w:num w:numId="11">
    <w:abstractNumId w:val="16"/>
  </w:num>
  <w:num w:numId="12">
    <w:abstractNumId w:val="15"/>
  </w:num>
  <w:num w:numId="13">
    <w:abstractNumId w:val="5"/>
  </w:num>
  <w:num w:numId="14">
    <w:abstractNumId w:val="7"/>
  </w:num>
  <w:num w:numId="15">
    <w:abstractNumId w:val="6"/>
  </w:num>
  <w:num w:numId="16">
    <w:abstractNumId w:val="12"/>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hideGrammaticalErrors/>
  <w:attachedTemplate r:id="rId1"/>
  <w:defaultTabStop w:val="420"/>
  <w:drawingGridHorizontalSpacing w:val="120"/>
  <w:drawingGridVerticalSpacing w:val="423"/>
  <w:displayHorizontalDrawingGridEvery w:val="0"/>
  <w:characterSpacingControl w:val="compressPunctuation"/>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32"/>
    <w:rsid w:val="00000CA9"/>
    <w:rsid w:val="00004C1F"/>
    <w:rsid w:val="000067AC"/>
    <w:rsid w:val="00014E76"/>
    <w:rsid w:val="00016172"/>
    <w:rsid w:val="00021CA0"/>
    <w:rsid w:val="00035B2E"/>
    <w:rsid w:val="0003745C"/>
    <w:rsid w:val="00040182"/>
    <w:rsid w:val="00044CD4"/>
    <w:rsid w:val="000450B7"/>
    <w:rsid w:val="000511A2"/>
    <w:rsid w:val="000575C5"/>
    <w:rsid w:val="00060287"/>
    <w:rsid w:val="0006592F"/>
    <w:rsid w:val="0006637D"/>
    <w:rsid w:val="00066577"/>
    <w:rsid w:val="00067FCE"/>
    <w:rsid w:val="00070EDF"/>
    <w:rsid w:val="00082AFE"/>
    <w:rsid w:val="00096F02"/>
    <w:rsid w:val="000A1CFA"/>
    <w:rsid w:val="000A4701"/>
    <w:rsid w:val="000A59E6"/>
    <w:rsid w:val="000C2AD6"/>
    <w:rsid w:val="000C6E0E"/>
    <w:rsid w:val="000C7EB3"/>
    <w:rsid w:val="000E4E26"/>
    <w:rsid w:val="000E4F40"/>
    <w:rsid w:val="000F3CEB"/>
    <w:rsid w:val="001019E6"/>
    <w:rsid w:val="0011446A"/>
    <w:rsid w:val="00114869"/>
    <w:rsid w:val="00116D95"/>
    <w:rsid w:val="00117E95"/>
    <w:rsid w:val="001204FE"/>
    <w:rsid w:val="0012168E"/>
    <w:rsid w:val="001230E6"/>
    <w:rsid w:val="0012503E"/>
    <w:rsid w:val="00127212"/>
    <w:rsid w:val="001408B1"/>
    <w:rsid w:val="00153E2B"/>
    <w:rsid w:val="001569B3"/>
    <w:rsid w:val="00162193"/>
    <w:rsid w:val="00164EBA"/>
    <w:rsid w:val="001653C2"/>
    <w:rsid w:val="0016605A"/>
    <w:rsid w:val="0016685E"/>
    <w:rsid w:val="0017043F"/>
    <w:rsid w:val="001712B5"/>
    <w:rsid w:val="00174BBD"/>
    <w:rsid w:val="00176801"/>
    <w:rsid w:val="00176B25"/>
    <w:rsid w:val="00182043"/>
    <w:rsid w:val="00182A90"/>
    <w:rsid w:val="00187461"/>
    <w:rsid w:val="00194714"/>
    <w:rsid w:val="001A2663"/>
    <w:rsid w:val="001D03FB"/>
    <w:rsid w:val="001D5E5C"/>
    <w:rsid w:val="001D6DCF"/>
    <w:rsid w:val="001E3C56"/>
    <w:rsid w:val="001F1D11"/>
    <w:rsid w:val="001F3C51"/>
    <w:rsid w:val="001F7279"/>
    <w:rsid w:val="001F7EFA"/>
    <w:rsid w:val="002008A0"/>
    <w:rsid w:val="0020226A"/>
    <w:rsid w:val="00213344"/>
    <w:rsid w:val="002141F5"/>
    <w:rsid w:val="002220E2"/>
    <w:rsid w:val="0022324F"/>
    <w:rsid w:val="0022568C"/>
    <w:rsid w:val="002265AE"/>
    <w:rsid w:val="002362AB"/>
    <w:rsid w:val="00236FD7"/>
    <w:rsid w:val="002511B3"/>
    <w:rsid w:val="00255718"/>
    <w:rsid w:val="00260C07"/>
    <w:rsid w:val="00262564"/>
    <w:rsid w:val="00264AB9"/>
    <w:rsid w:val="00265876"/>
    <w:rsid w:val="00267A64"/>
    <w:rsid w:val="00271F54"/>
    <w:rsid w:val="0027579F"/>
    <w:rsid w:val="00280052"/>
    <w:rsid w:val="00280CED"/>
    <w:rsid w:val="00282BA9"/>
    <w:rsid w:val="00291EBB"/>
    <w:rsid w:val="002933C7"/>
    <w:rsid w:val="00294AA7"/>
    <w:rsid w:val="00295E59"/>
    <w:rsid w:val="002A4F54"/>
    <w:rsid w:val="002B1CD9"/>
    <w:rsid w:val="002B3366"/>
    <w:rsid w:val="002C40AF"/>
    <w:rsid w:val="002C6AED"/>
    <w:rsid w:val="002D0A90"/>
    <w:rsid w:val="002E7C8B"/>
    <w:rsid w:val="002F6AEA"/>
    <w:rsid w:val="002F7CB3"/>
    <w:rsid w:val="00306D64"/>
    <w:rsid w:val="0030743A"/>
    <w:rsid w:val="003105F7"/>
    <w:rsid w:val="003232F1"/>
    <w:rsid w:val="0033317E"/>
    <w:rsid w:val="00335805"/>
    <w:rsid w:val="00336A42"/>
    <w:rsid w:val="0033708F"/>
    <w:rsid w:val="00345487"/>
    <w:rsid w:val="003467E8"/>
    <w:rsid w:val="00360932"/>
    <w:rsid w:val="00363A35"/>
    <w:rsid w:val="003650A8"/>
    <w:rsid w:val="0036564C"/>
    <w:rsid w:val="00370A2D"/>
    <w:rsid w:val="00397E77"/>
    <w:rsid w:val="003B1504"/>
    <w:rsid w:val="003B78C5"/>
    <w:rsid w:val="003C0653"/>
    <w:rsid w:val="003C1617"/>
    <w:rsid w:val="003C206B"/>
    <w:rsid w:val="003C3FF9"/>
    <w:rsid w:val="003C66DD"/>
    <w:rsid w:val="003D194C"/>
    <w:rsid w:val="003E01E3"/>
    <w:rsid w:val="003E6772"/>
    <w:rsid w:val="003F432E"/>
    <w:rsid w:val="003F55B4"/>
    <w:rsid w:val="004002E5"/>
    <w:rsid w:val="0040689D"/>
    <w:rsid w:val="00415030"/>
    <w:rsid w:val="00420A00"/>
    <w:rsid w:val="00421B7C"/>
    <w:rsid w:val="00424684"/>
    <w:rsid w:val="004246C5"/>
    <w:rsid w:val="00432417"/>
    <w:rsid w:val="0043774A"/>
    <w:rsid w:val="0044251C"/>
    <w:rsid w:val="00444082"/>
    <w:rsid w:val="00450FC3"/>
    <w:rsid w:val="004516EB"/>
    <w:rsid w:val="00453420"/>
    <w:rsid w:val="00455132"/>
    <w:rsid w:val="00455174"/>
    <w:rsid w:val="0045692E"/>
    <w:rsid w:val="00463992"/>
    <w:rsid w:val="004668A9"/>
    <w:rsid w:val="004676EB"/>
    <w:rsid w:val="00491EED"/>
    <w:rsid w:val="0049662B"/>
    <w:rsid w:val="00496A5F"/>
    <w:rsid w:val="004975D1"/>
    <w:rsid w:val="004A0BE8"/>
    <w:rsid w:val="004A1767"/>
    <w:rsid w:val="004A29ED"/>
    <w:rsid w:val="004A4EEF"/>
    <w:rsid w:val="004B144E"/>
    <w:rsid w:val="004B5FE9"/>
    <w:rsid w:val="004C5669"/>
    <w:rsid w:val="004D0652"/>
    <w:rsid w:val="004D2912"/>
    <w:rsid w:val="004D3D13"/>
    <w:rsid w:val="004D42A8"/>
    <w:rsid w:val="004F17EF"/>
    <w:rsid w:val="004F43B2"/>
    <w:rsid w:val="004F71E5"/>
    <w:rsid w:val="004F746D"/>
    <w:rsid w:val="00500CDF"/>
    <w:rsid w:val="00501F82"/>
    <w:rsid w:val="00522043"/>
    <w:rsid w:val="00524B0D"/>
    <w:rsid w:val="00541FC5"/>
    <w:rsid w:val="005473F7"/>
    <w:rsid w:val="00550C36"/>
    <w:rsid w:val="0056266B"/>
    <w:rsid w:val="00563C52"/>
    <w:rsid w:val="00566940"/>
    <w:rsid w:val="005713A4"/>
    <w:rsid w:val="00575171"/>
    <w:rsid w:val="0058097A"/>
    <w:rsid w:val="005901F7"/>
    <w:rsid w:val="005933D0"/>
    <w:rsid w:val="005939ED"/>
    <w:rsid w:val="00594B4B"/>
    <w:rsid w:val="00595774"/>
    <w:rsid w:val="005978EB"/>
    <w:rsid w:val="005B2268"/>
    <w:rsid w:val="005B7B1A"/>
    <w:rsid w:val="005C6B62"/>
    <w:rsid w:val="005D1E91"/>
    <w:rsid w:val="005D4265"/>
    <w:rsid w:val="005D4A09"/>
    <w:rsid w:val="005E37BF"/>
    <w:rsid w:val="005F28D4"/>
    <w:rsid w:val="005F37BA"/>
    <w:rsid w:val="00605F72"/>
    <w:rsid w:val="006061F6"/>
    <w:rsid w:val="00606266"/>
    <w:rsid w:val="0060776B"/>
    <w:rsid w:val="006227B5"/>
    <w:rsid w:val="00624CDE"/>
    <w:rsid w:val="00630171"/>
    <w:rsid w:val="0064126A"/>
    <w:rsid w:val="00642AC5"/>
    <w:rsid w:val="00644356"/>
    <w:rsid w:val="00651F69"/>
    <w:rsid w:val="006575B1"/>
    <w:rsid w:val="006614BD"/>
    <w:rsid w:val="00662410"/>
    <w:rsid w:val="00666189"/>
    <w:rsid w:val="00674C76"/>
    <w:rsid w:val="00683C04"/>
    <w:rsid w:val="006868C7"/>
    <w:rsid w:val="00687B47"/>
    <w:rsid w:val="006944E8"/>
    <w:rsid w:val="006B0A84"/>
    <w:rsid w:val="006C3349"/>
    <w:rsid w:val="006C764A"/>
    <w:rsid w:val="006D6E67"/>
    <w:rsid w:val="006E6E99"/>
    <w:rsid w:val="006F32E0"/>
    <w:rsid w:val="00710AC8"/>
    <w:rsid w:val="00717EFE"/>
    <w:rsid w:val="0072480F"/>
    <w:rsid w:val="00727380"/>
    <w:rsid w:val="00730701"/>
    <w:rsid w:val="00741AEF"/>
    <w:rsid w:val="00742459"/>
    <w:rsid w:val="00750148"/>
    <w:rsid w:val="007544FF"/>
    <w:rsid w:val="00761E64"/>
    <w:rsid w:val="007646ED"/>
    <w:rsid w:val="007760DD"/>
    <w:rsid w:val="00785232"/>
    <w:rsid w:val="007925FB"/>
    <w:rsid w:val="00792681"/>
    <w:rsid w:val="00795575"/>
    <w:rsid w:val="007960A5"/>
    <w:rsid w:val="007A1CE4"/>
    <w:rsid w:val="007A2FE3"/>
    <w:rsid w:val="007B124A"/>
    <w:rsid w:val="007C1D54"/>
    <w:rsid w:val="007D31B9"/>
    <w:rsid w:val="007D332E"/>
    <w:rsid w:val="007D5305"/>
    <w:rsid w:val="007F057A"/>
    <w:rsid w:val="007F24EC"/>
    <w:rsid w:val="007F52C1"/>
    <w:rsid w:val="008008F0"/>
    <w:rsid w:val="008024CA"/>
    <w:rsid w:val="0080597F"/>
    <w:rsid w:val="00813595"/>
    <w:rsid w:val="0083207E"/>
    <w:rsid w:val="00833C92"/>
    <w:rsid w:val="00840333"/>
    <w:rsid w:val="00846F9F"/>
    <w:rsid w:val="00854AFF"/>
    <w:rsid w:val="00854FE6"/>
    <w:rsid w:val="00874F1F"/>
    <w:rsid w:val="00880608"/>
    <w:rsid w:val="00882A91"/>
    <w:rsid w:val="008A0E57"/>
    <w:rsid w:val="008A7456"/>
    <w:rsid w:val="008A7C6A"/>
    <w:rsid w:val="008B17C5"/>
    <w:rsid w:val="008D07DA"/>
    <w:rsid w:val="008D23DB"/>
    <w:rsid w:val="008D66F2"/>
    <w:rsid w:val="008E5633"/>
    <w:rsid w:val="008E715D"/>
    <w:rsid w:val="008E7FAD"/>
    <w:rsid w:val="008F1A6A"/>
    <w:rsid w:val="008F401E"/>
    <w:rsid w:val="00901F44"/>
    <w:rsid w:val="00902918"/>
    <w:rsid w:val="00903083"/>
    <w:rsid w:val="00907EF9"/>
    <w:rsid w:val="0092021B"/>
    <w:rsid w:val="00922D47"/>
    <w:rsid w:val="009300CA"/>
    <w:rsid w:val="009352E1"/>
    <w:rsid w:val="00935FDD"/>
    <w:rsid w:val="009435C5"/>
    <w:rsid w:val="0095107E"/>
    <w:rsid w:val="009616C1"/>
    <w:rsid w:val="009652B5"/>
    <w:rsid w:val="009708B3"/>
    <w:rsid w:val="009757A6"/>
    <w:rsid w:val="009812FD"/>
    <w:rsid w:val="00981900"/>
    <w:rsid w:val="00982549"/>
    <w:rsid w:val="00984F33"/>
    <w:rsid w:val="00993480"/>
    <w:rsid w:val="00993872"/>
    <w:rsid w:val="00994CEC"/>
    <w:rsid w:val="00995D85"/>
    <w:rsid w:val="009A2361"/>
    <w:rsid w:val="009A2CBB"/>
    <w:rsid w:val="009B2F60"/>
    <w:rsid w:val="009B6DC2"/>
    <w:rsid w:val="009C1F6C"/>
    <w:rsid w:val="009D20F5"/>
    <w:rsid w:val="009D40CC"/>
    <w:rsid w:val="009D4176"/>
    <w:rsid w:val="009E1358"/>
    <w:rsid w:val="009F0519"/>
    <w:rsid w:val="009F0995"/>
    <w:rsid w:val="009F3E14"/>
    <w:rsid w:val="009F48BC"/>
    <w:rsid w:val="009F514B"/>
    <w:rsid w:val="00A00F93"/>
    <w:rsid w:val="00A05C11"/>
    <w:rsid w:val="00A06285"/>
    <w:rsid w:val="00A06F71"/>
    <w:rsid w:val="00A1638B"/>
    <w:rsid w:val="00A20667"/>
    <w:rsid w:val="00A2201D"/>
    <w:rsid w:val="00A239C1"/>
    <w:rsid w:val="00A25731"/>
    <w:rsid w:val="00A30706"/>
    <w:rsid w:val="00A43EA9"/>
    <w:rsid w:val="00A46A59"/>
    <w:rsid w:val="00A55AA9"/>
    <w:rsid w:val="00A56070"/>
    <w:rsid w:val="00A562EB"/>
    <w:rsid w:val="00A651B4"/>
    <w:rsid w:val="00A74F28"/>
    <w:rsid w:val="00A8163C"/>
    <w:rsid w:val="00A93C3F"/>
    <w:rsid w:val="00A97158"/>
    <w:rsid w:val="00AA63AF"/>
    <w:rsid w:val="00AB31EF"/>
    <w:rsid w:val="00AB3F62"/>
    <w:rsid w:val="00AB6020"/>
    <w:rsid w:val="00AB6071"/>
    <w:rsid w:val="00AC1A45"/>
    <w:rsid w:val="00AC2224"/>
    <w:rsid w:val="00AD3C94"/>
    <w:rsid w:val="00AD5EBC"/>
    <w:rsid w:val="00AD605C"/>
    <w:rsid w:val="00AD7840"/>
    <w:rsid w:val="00AD7C56"/>
    <w:rsid w:val="00AE1144"/>
    <w:rsid w:val="00AE4DDF"/>
    <w:rsid w:val="00AE753B"/>
    <w:rsid w:val="00AF00E8"/>
    <w:rsid w:val="00AF4616"/>
    <w:rsid w:val="00AF5F3C"/>
    <w:rsid w:val="00AF732F"/>
    <w:rsid w:val="00B11190"/>
    <w:rsid w:val="00B11ACD"/>
    <w:rsid w:val="00B122D6"/>
    <w:rsid w:val="00B1490C"/>
    <w:rsid w:val="00B20A1C"/>
    <w:rsid w:val="00B24596"/>
    <w:rsid w:val="00B24BE2"/>
    <w:rsid w:val="00B34F28"/>
    <w:rsid w:val="00B37706"/>
    <w:rsid w:val="00B43C73"/>
    <w:rsid w:val="00B505A0"/>
    <w:rsid w:val="00B5067D"/>
    <w:rsid w:val="00B52BB8"/>
    <w:rsid w:val="00B5487E"/>
    <w:rsid w:val="00B57354"/>
    <w:rsid w:val="00B57EA5"/>
    <w:rsid w:val="00B614B6"/>
    <w:rsid w:val="00B70A08"/>
    <w:rsid w:val="00B744D6"/>
    <w:rsid w:val="00B75686"/>
    <w:rsid w:val="00B773BD"/>
    <w:rsid w:val="00B77679"/>
    <w:rsid w:val="00B7772B"/>
    <w:rsid w:val="00B8393C"/>
    <w:rsid w:val="00B86822"/>
    <w:rsid w:val="00B875F7"/>
    <w:rsid w:val="00B95766"/>
    <w:rsid w:val="00BB3097"/>
    <w:rsid w:val="00BB434B"/>
    <w:rsid w:val="00BB6ED6"/>
    <w:rsid w:val="00BB75AA"/>
    <w:rsid w:val="00BC00AC"/>
    <w:rsid w:val="00BC06B9"/>
    <w:rsid w:val="00BC0B2D"/>
    <w:rsid w:val="00BC3DFD"/>
    <w:rsid w:val="00BC48C6"/>
    <w:rsid w:val="00BD0EA8"/>
    <w:rsid w:val="00BD52D1"/>
    <w:rsid w:val="00BD5360"/>
    <w:rsid w:val="00BE74EB"/>
    <w:rsid w:val="00BF5096"/>
    <w:rsid w:val="00BF5783"/>
    <w:rsid w:val="00BF7E11"/>
    <w:rsid w:val="00C02AB5"/>
    <w:rsid w:val="00C033CF"/>
    <w:rsid w:val="00C041CD"/>
    <w:rsid w:val="00C07CE4"/>
    <w:rsid w:val="00C1126C"/>
    <w:rsid w:val="00C121BB"/>
    <w:rsid w:val="00C1239E"/>
    <w:rsid w:val="00C12C69"/>
    <w:rsid w:val="00C2257C"/>
    <w:rsid w:val="00C2379B"/>
    <w:rsid w:val="00C241E1"/>
    <w:rsid w:val="00C24D15"/>
    <w:rsid w:val="00C30513"/>
    <w:rsid w:val="00C33D9B"/>
    <w:rsid w:val="00C343BE"/>
    <w:rsid w:val="00C40D16"/>
    <w:rsid w:val="00C4104A"/>
    <w:rsid w:val="00C5172C"/>
    <w:rsid w:val="00C51BDF"/>
    <w:rsid w:val="00C563D7"/>
    <w:rsid w:val="00C64961"/>
    <w:rsid w:val="00C649DE"/>
    <w:rsid w:val="00C70AB2"/>
    <w:rsid w:val="00C70AFB"/>
    <w:rsid w:val="00C87A78"/>
    <w:rsid w:val="00C96108"/>
    <w:rsid w:val="00C96926"/>
    <w:rsid w:val="00CB0971"/>
    <w:rsid w:val="00CB4F46"/>
    <w:rsid w:val="00CC1B97"/>
    <w:rsid w:val="00CC2A68"/>
    <w:rsid w:val="00CD1B1E"/>
    <w:rsid w:val="00CD2FCE"/>
    <w:rsid w:val="00CE5245"/>
    <w:rsid w:val="00CF0324"/>
    <w:rsid w:val="00CF3EC6"/>
    <w:rsid w:val="00CF47CB"/>
    <w:rsid w:val="00CF4FAE"/>
    <w:rsid w:val="00CF642E"/>
    <w:rsid w:val="00CF74F4"/>
    <w:rsid w:val="00D0536D"/>
    <w:rsid w:val="00D13DF4"/>
    <w:rsid w:val="00D279E4"/>
    <w:rsid w:val="00D32760"/>
    <w:rsid w:val="00D41EA7"/>
    <w:rsid w:val="00D43C6B"/>
    <w:rsid w:val="00D52F69"/>
    <w:rsid w:val="00D57E4C"/>
    <w:rsid w:val="00D61ADE"/>
    <w:rsid w:val="00D654F9"/>
    <w:rsid w:val="00D71ABD"/>
    <w:rsid w:val="00D75329"/>
    <w:rsid w:val="00D801B4"/>
    <w:rsid w:val="00D80E32"/>
    <w:rsid w:val="00D8576B"/>
    <w:rsid w:val="00D87995"/>
    <w:rsid w:val="00D96BD4"/>
    <w:rsid w:val="00DA7F97"/>
    <w:rsid w:val="00DB2008"/>
    <w:rsid w:val="00DB32A2"/>
    <w:rsid w:val="00DB6C66"/>
    <w:rsid w:val="00DC24D2"/>
    <w:rsid w:val="00DD2927"/>
    <w:rsid w:val="00DD7A0B"/>
    <w:rsid w:val="00DE0285"/>
    <w:rsid w:val="00DE1C9C"/>
    <w:rsid w:val="00DE4C4D"/>
    <w:rsid w:val="00DF3B1D"/>
    <w:rsid w:val="00DF7B64"/>
    <w:rsid w:val="00E047B9"/>
    <w:rsid w:val="00E05FB7"/>
    <w:rsid w:val="00E1197B"/>
    <w:rsid w:val="00E352E9"/>
    <w:rsid w:val="00E402FE"/>
    <w:rsid w:val="00E41A2F"/>
    <w:rsid w:val="00E430F6"/>
    <w:rsid w:val="00E479E4"/>
    <w:rsid w:val="00E50E64"/>
    <w:rsid w:val="00E520CB"/>
    <w:rsid w:val="00E5332E"/>
    <w:rsid w:val="00E55738"/>
    <w:rsid w:val="00E6264D"/>
    <w:rsid w:val="00E66BF3"/>
    <w:rsid w:val="00E84F0B"/>
    <w:rsid w:val="00E875BC"/>
    <w:rsid w:val="00EA1083"/>
    <w:rsid w:val="00EA57E3"/>
    <w:rsid w:val="00EA6EF6"/>
    <w:rsid w:val="00EB6FF4"/>
    <w:rsid w:val="00EC1F45"/>
    <w:rsid w:val="00EC477E"/>
    <w:rsid w:val="00EC4AB4"/>
    <w:rsid w:val="00ED0D9C"/>
    <w:rsid w:val="00ED6812"/>
    <w:rsid w:val="00EE58D2"/>
    <w:rsid w:val="00EF64A9"/>
    <w:rsid w:val="00F02868"/>
    <w:rsid w:val="00F2080F"/>
    <w:rsid w:val="00F26442"/>
    <w:rsid w:val="00F33E4A"/>
    <w:rsid w:val="00F41A72"/>
    <w:rsid w:val="00F473EB"/>
    <w:rsid w:val="00F526F2"/>
    <w:rsid w:val="00F571DC"/>
    <w:rsid w:val="00F621D0"/>
    <w:rsid w:val="00F62555"/>
    <w:rsid w:val="00F63024"/>
    <w:rsid w:val="00F75F8B"/>
    <w:rsid w:val="00F76F5C"/>
    <w:rsid w:val="00F81A2E"/>
    <w:rsid w:val="00F83A9C"/>
    <w:rsid w:val="00F843C0"/>
    <w:rsid w:val="00F87626"/>
    <w:rsid w:val="00F93A15"/>
    <w:rsid w:val="00FA6D82"/>
    <w:rsid w:val="00FB138B"/>
    <w:rsid w:val="00FB26AB"/>
    <w:rsid w:val="00FB3818"/>
    <w:rsid w:val="00FD29CF"/>
    <w:rsid w:val="00FD32D7"/>
    <w:rsid w:val="00FD4752"/>
    <w:rsid w:val="00FD66D9"/>
    <w:rsid w:val="00FE030E"/>
    <w:rsid w:val="00FE0E15"/>
    <w:rsid w:val="00FE7ECD"/>
    <w:rsid w:val="00FF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6"/>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First Indent" w:qFormat="1"/>
    <w:lsdException w:name="Note Heading" w:qFormat="1"/>
    <w:lsdException w:name="Strong" w:unhideWhenUsed="0"/>
    <w:lsdException w:name="Emphasis" w:unhideWhenUsed="0"/>
    <w:lsdException w:name="Plain Text" w:uiPriority="0"/>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nhideWhenUsed="0" w:qFormat="1"/>
    <w:lsdException w:name="Intense Reference" w:semiHidden="0" w:uiPriority="32" w:unhideWhenUsed="0" w:qFormat="1"/>
    <w:lsdException w:name="Book Title" w:semiHidden="0" w:unhideWhenUsed="0"/>
    <w:lsdException w:name="Bibliography" w:uiPriority="38"/>
    <w:lsdException w:name="TOC Heading" w:uiPriority="39" w:qFormat="1"/>
  </w:latentStyles>
  <w:style w:type="paragraph" w:default="1" w:styleId="a">
    <w:name w:val="Normal"/>
    <w:uiPriority w:val="9"/>
    <w:qFormat/>
    <w:rsid w:val="00182A90"/>
    <w:pPr>
      <w:widowControl w:val="0"/>
      <w:spacing w:afterLines="20" w:after="20" w:line="300" w:lineRule="exact"/>
      <w:ind w:firstLineChars="200" w:firstLine="200"/>
      <w:jc w:val="both"/>
    </w:pPr>
  </w:style>
  <w:style w:type="paragraph" w:styleId="1">
    <w:name w:val="heading 1"/>
    <w:basedOn w:val="a"/>
    <w:next w:val="a"/>
    <w:link w:val="1Char"/>
    <w:qFormat/>
    <w:rsid w:val="008F401E"/>
    <w:pPr>
      <w:keepNext/>
      <w:keepLines/>
      <w:pageBreakBefore/>
      <w:spacing w:before="120" w:after="120" w:line="480" w:lineRule="auto"/>
      <w:ind w:firstLineChars="0" w:firstLine="0"/>
      <w:jc w:val="center"/>
      <w:outlineLvl w:val="0"/>
    </w:pPr>
    <w:rPr>
      <w:rFonts w:eastAsia="黑体"/>
      <w:bCs/>
      <w:kern w:val="44"/>
      <w:sz w:val="32"/>
      <w:szCs w:val="44"/>
    </w:rPr>
  </w:style>
  <w:style w:type="paragraph" w:styleId="2">
    <w:name w:val="heading 2"/>
    <w:basedOn w:val="3"/>
    <w:next w:val="a"/>
    <w:link w:val="2Char"/>
    <w:uiPriority w:val="2"/>
    <w:qFormat/>
    <w:rsid w:val="00AE1144"/>
    <w:pPr>
      <w:outlineLvl w:val="1"/>
    </w:pPr>
    <w:rPr>
      <w:color w:val="002060"/>
    </w:rPr>
  </w:style>
  <w:style w:type="paragraph" w:styleId="3">
    <w:name w:val="heading 3"/>
    <w:basedOn w:val="a"/>
    <w:next w:val="a"/>
    <w:link w:val="3Char"/>
    <w:uiPriority w:val="4"/>
    <w:qFormat/>
    <w:rsid w:val="00982549"/>
    <w:pPr>
      <w:keepNext/>
      <w:keepLines/>
      <w:spacing w:beforeLines="30" w:before="30" w:afterLines="30" w:after="30" w:line="288" w:lineRule="auto"/>
      <w:ind w:firstLineChars="0" w:firstLine="0"/>
      <w:outlineLvl w:val="2"/>
    </w:pPr>
    <w:rPr>
      <w:rFonts w:eastAsia="楷体"/>
      <w:b/>
      <w:bCs/>
      <w:color w:val="1F497D" w:themeColor="text2"/>
      <w:sz w:val="28"/>
      <w:szCs w:val="32"/>
    </w:rPr>
  </w:style>
  <w:style w:type="paragraph" w:styleId="4">
    <w:name w:val="heading 4"/>
    <w:basedOn w:val="a"/>
    <w:next w:val="a"/>
    <w:link w:val="4Char"/>
    <w:uiPriority w:val="6"/>
    <w:qFormat/>
    <w:rsid w:val="00127212"/>
    <w:pPr>
      <w:keepNext/>
      <w:keepLines/>
      <w:spacing w:before="40" w:after="40" w:line="300" w:lineRule="auto"/>
      <w:ind w:firstLineChars="0" w:firstLine="0"/>
      <w:outlineLvl w:val="3"/>
    </w:pPr>
    <w:rPr>
      <w:rFonts w:asciiTheme="majorHAnsi" w:eastAsiaTheme="majorEastAsia" w:hAnsiTheme="majorHAnsi" w:cstheme="majorBidi"/>
      <w:b/>
      <w:bCs/>
      <w:color w:val="0070C0"/>
      <w:szCs w:val="28"/>
    </w:rPr>
  </w:style>
  <w:style w:type="paragraph" w:styleId="5">
    <w:name w:val="heading 5"/>
    <w:basedOn w:val="a"/>
    <w:next w:val="a"/>
    <w:link w:val="5Char"/>
    <w:uiPriority w:val="6"/>
    <w:unhideWhenUsed/>
    <w:qFormat/>
    <w:rsid w:val="001653C2"/>
    <w:pPr>
      <w:keepNext/>
      <w:keepLines/>
      <w:spacing w:line="300" w:lineRule="auto"/>
      <w:ind w:firstLineChars="0" w:firstLine="0"/>
      <w:outlineLvl w:val="4"/>
    </w:pPr>
    <w:rPr>
      <w:b/>
      <w:bCs/>
      <w:color w:val="002060"/>
      <w:szCs w:val="28"/>
    </w:rPr>
  </w:style>
  <w:style w:type="paragraph" w:styleId="6">
    <w:name w:val="heading 6"/>
    <w:basedOn w:val="a"/>
    <w:next w:val="a"/>
    <w:link w:val="6Char"/>
    <w:uiPriority w:val="6"/>
    <w:unhideWhenUsed/>
    <w:qFormat/>
    <w:rsid w:val="004F746D"/>
    <w:pPr>
      <w:keepNext/>
      <w:keepLines/>
      <w:spacing w:before="40" w:after="40" w:line="300" w:lineRule="auto"/>
      <w:ind w:firstLineChars="0" w:firstLine="0"/>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F401E"/>
    <w:rPr>
      <w:rFonts w:eastAsia="黑体"/>
      <w:bCs/>
      <w:kern w:val="44"/>
      <w:sz w:val="32"/>
      <w:szCs w:val="44"/>
    </w:rPr>
  </w:style>
  <w:style w:type="character" w:customStyle="1" w:styleId="2Char">
    <w:name w:val="标题 2 Char"/>
    <w:basedOn w:val="a0"/>
    <w:link w:val="2"/>
    <w:uiPriority w:val="2"/>
    <w:rsid w:val="00AE1144"/>
    <w:rPr>
      <w:rFonts w:eastAsia="楷体"/>
      <w:b/>
      <w:bCs/>
      <w:color w:val="002060"/>
      <w:sz w:val="32"/>
      <w:szCs w:val="32"/>
    </w:rPr>
  </w:style>
  <w:style w:type="character" w:customStyle="1" w:styleId="3Char">
    <w:name w:val="标题 3 Char"/>
    <w:basedOn w:val="a0"/>
    <w:link w:val="3"/>
    <w:uiPriority w:val="4"/>
    <w:rsid w:val="00982549"/>
    <w:rPr>
      <w:rFonts w:eastAsia="楷体"/>
      <w:b/>
      <w:bCs/>
      <w:color w:val="1F497D" w:themeColor="text2"/>
      <w:sz w:val="28"/>
      <w:szCs w:val="32"/>
    </w:rPr>
  </w:style>
  <w:style w:type="character" w:customStyle="1" w:styleId="4Char">
    <w:name w:val="标题 4 Char"/>
    <w:basedOn w:val="a0"/>
    <w:link w:val="4"/>
    <w:uiPriority w:val="6"/>
    <w:rsid w:val="00127212"/>
    <w:rPr>
      <w:rFonts w:asciiTheme="majorHAnsi" w:eastAsiaTheme="majorEastAsia" w:hAnsiTheme="majorHAnsi" w:cstheme="majorBidi"/>
      <w:b/>
      <w:bCs/>
      <w:color w:val="0070C0"/>
      <w:szCs w:val="28"/>
    </w:rPr>
  </w:style>
  <w:style w:type="character" w:customStyle="1" w:styleId="5Char">
    <w:name w:val="标题 5 Char"/>
    <w:basedOn w:val="a0"/>
    <w:link w:val="5"/>
    <w:uiPriority w:val="6"/>
    <w:rsid w:val="001653C2"/>
    <w:rPr>
      <w:b/>
      <w:bCs/>
      <w:color w:val="002060"/>
      <w:szCs w:val="28"/>
    </w:rPr>
  </w:style>
  <w:style w:type="character" w:customStyle="1" w:styleId="6Char">
    <w:name w:val="标题 6 Char"/>
    <w:basedOn w:val="a0"/>
    <w:link w:val="6"/>
    <w:uiPriority w:val="6"/>
    <w:rsid w:val="004F746D"/>
    <w:rPr>
      <w:rFonts w:asciiTheme="majorHAnsi" w:eastAsiaTheme="majorEastAsia" w:hAnsiTheme="majorHAnsi" w:cstheme="majorBidi"/>
      <w:b/>
      <w:bCs/>
    </w:rPr>
  </w:style>
  <w:style w:type="paragraph" w:styleId="a3">
    <w:name w:val="Balloon Text"/>
    <w:basedOn w:val="a"/>
    <w:link w:val="Char"/>
    <w:uiPriority w:val="99"/>
    <w:semiHidden/>
    <w:unhideWhenUsed/>
    <w:qFormat/>
    <w:rsid w:val="00BC0B2D"/>
    <w:rPr>
      <w:rFonts w:ascii="Heiti SC Light" w:eastAsia="Heiti SC Light"/>
      <w:sz w:val="18"/>
      <w:szCs w:val="18"/>
    </w:rPr>
  </w:style>
  <w:style w:type="character" w:customStyle="1" w:styleId="Char">
    <w:name w:val="批注框文本 Char"/>
    <w:basedOn w:val="a0"/>
    <w:link w:val="a3"/>
    <w:uiPriority w:val="99"/>
    <w:semiHidden/>
    <w:rsid w:val="00BC0B2D"/>
    <w:rPr>
      <w:rFonts w:ascii="Heiti SC Light" w:eastAsia="Heiti SC Light"/>
      <w:sz w:val="18"/>
      <w:szCs w:val="18"/>
    </w:rPr>
  </w:style>
  <w:style w:type="paragraph" w:customStyle="1" w:styleId="Bookname">
    <w:name w:val="Bookname"/>
    <w:basedOn w:val="a"/>
    <w:uiPriority w:val="34"/>
    <w:rsid w:val="00A05C11"/>
    <w:pPr>
      <w:spacing w:before="1600" w:after="300"/>
      <w:jc w:val="center"/>
    </w:pPr>
    <w:rPr>
      <w:rFonts w:eastAsia="黑体"/>
      <w:sz w:val="48"/>
    </w:rPr>
  </w:style>
  <w:style w:type="paragraph" w:styleId="a4">
    <w:name w:val="Quote"/>
    <w:basedOn w:val="a"/>
    <w:next w:val="a"/>
    <w:link w:val="Char0"/>
    <w:uiPriority w:val="19"/>
    <w:qFormat/>
    <w:rsid w:val="00595774"/>
    <w:pPr>
      <w:ind w:left="400" w:right="400"/>
    </w:pPr>
    <w:rPr>
      <w:rFonts w:eastAsia="楷体"/>
      <w:iCs/>
      <w:color w:val="000000" w:themeColor="text1"/>
    </w:rPr>
  </w:style>
  <w:style w:type="character" w:customStyle="1" w:styleId="Char0">
    <w:name w:val="引用 Char"/>
    <w:basedOn w:val="a0"/>
    <w:link w:val="a4"/>
    <w:uiPriority w:val="19"/>
    <w:rsid w:val="00EA1083"/>
    <w:rPr>
      <w:rFonts w:eastAsia="楷体"/>
      <w:iCs/>
      <w:color w:val="000000" w:themeColor="text1"/>
    </w:rPr>
  </w:style>
  <w:style w:type="paragraph" w:customStyle="1" w:styleId="Booksubtitle">
    <w:name w:val="Booksubtitle"/>
    <w:basedOn w:val="a"/>
    <w:uiPriority w:val="34"/>
    <w:rsid w:val="002265AE"/>
    <w:pPr>
      <w:jc w:val="right"/>
    </w:pPr>
    <w:rPr>
      <w:rFonts w:asciiTheme="minorEastAsia" w:eastAsia="楷体" w:hAnsiTheme="minorEastAsia"/>
      <w:sz w:val="36"/>
    </w:rPr>
  </w:style>
  <w:style w:type="paragraph" w:customStyle="1" w:styleId="BookAuthor">
    <w:name w:val="BookAuthor"/>
    <w:basedOn w:val="a"/>
    <w:uiPriority w:val="34"/>
    <w:rsid w:val="002265AE"/>
    <w:pPr>
      <w:jc w:val="center"/>
    </w:pPr>
    <w:rPr>
      <w:rFonts w:asciiTheme="minorEastAsia" w:eastAsia="楷体" w:hAnsiTheme="minorEastAsia"/>
      <w:sz w:val="32"/>
    </w:rPr>
  </w:style>
  <w:style w:type="paragraph" w:customStyle="1" w:styleId="BookTranslator">
    <w:name w:val="BookTranslator"/>
    <w:basedOn w:val="a"/>
    <w:uiPriority w:val="34"/>
    <w:rsid w:val="00B7772B"/>
    <w:pPr>
      <w:jc w:val="center"/>
    </w:pPr>
    <w:rPr>
      <w:rFonts w:asciiTheme="minorEastAsia" w:eastAsia="楷体" w:hAnsiTheme="minorEastAsia"/>
      <w:sz w:val="32"/>
    </w:rPr>
  </w:style>
  <w:style w:type="paragraph" w:customStyle="1" w:styleId="Publisher">
    <w:name w:val="Publisher"/>
    <w:basedOn w:val="a"/>
    <w:uiPriority w:val="35"/>
    <w:rsid w:val="00A05C11"/>
    <w:pPr>
      <w:spacing w:before="2000"/>
      <w:jc w:val="center"/>
    </w:pPr>
    <w:rPr>
      <w:rFonts w:asciiTheme="minorEastAsia" w:hAnsiTheme="minorEastAsia"/>
      <w:sz w:val="28"/>
    </w:rPr>
  </w:style>
  <w:style w:type="paragraph" w:customStyle="1" w:styleId="Pubdate">
    <w:name w:val="Pubdate"/>
    <w:basedOn w:val="a"/>
    <w:uiPriority w:val="35"/>
    <w:rsid w:val="00B7772B"/>
    <w:pPr>
      <w:jc w:val="center"/>
    </w:pPr>
    <w:rPr>
      <w:rFonts w:asciiTheme="minorEastAsia" w:hAnsiTheme="minorEastAsia"/>
    </w:rPr>
  </w:style>
  <w:style w:type="paragraph" w:customStyle="1" w:styleId="Preface">
    <w:name w:val="Preface"/>
    <w:basedOn w:val="a"/>
    <w:uiPriority w:val="11"/>
    <w:qFormat/>
    <w:rsid w:val="007D332E"/>
    <w:rPr>
      <w:rFonts w:eastAsia="楷体"/>
      <w:color w:val="1F497D" w:themeColor="text2"/>
    </w:rPr>
  </w:style>
  <w:style w:type="paragraph" w:styleId="a5">
    <w:name w:val="endnote text"/>
    <w:basedOn w:val="a"/>
    <w:link w:val="Char1"/>
    <w:uiPriority w:val="99"/>
    <w:unhideWhenUsed/>
    <w:rsid w:val="00BD52D1"/>
    <w:pPr>
      <w:snapToGrid w:val="0"/>
      <w:jc w:val="left"/>
    </w:pPr>
  </w:style>
  <w:style w:type="character" w:customStyle="1" w:styleId="Char1">
    <w:name w:val="尾注文本 Char"/>
    <w:basedOn w:val="a0"/>
    <w:link w:val="a5"/>
    <w:uiPriority w:val="99"/>
    <w:rsid w:val="00BD52D1"/>
  </w:style>
  <w:style w:type="paragraph" w:styleId="a6">
    <w:name w:val="Date"/>
    <w:basedOn w:val="a"/>
    <w:next w:val="a"/>
    <w:link w:val="Char2"/>
    <w:uiPriority w:val="14"/>
    <w:rsid w:val="005F37BA"/>
    <w:pPr>
      <w:jc w:val="right"/>
    </w:pPr>
    <w:rPr>
      <w:rFonts w:eastAsia="楷体"/>
    </w:rPr>
  </w:style>
  <w:style w:type="character" w:customStyle="1" w:styleId="Char2">
    <w:name w:val="日期 Char"/>
    <w:basedOn w:val="a0"/>
    <w:link w:val="a6"/>
    <w:uiPriority w:val="14"/>
    <w:rsid w:val="00EA1083"/>
    <w:rPr>
      <w:rFonts w:eastAsia="楷体"/>
    </w:rPr>
  </w:style>
  <w:style w:type="paragraph" w:customStyle="1" w:styleId="H1note">
    <w:name w:val="H1note"/>
    <w:basedOn w:val="a"/>
    <w:uiPriority w:val="1"/>
    <w:unhideWhenUsed/>
    <w:rsid w:val="00F26442"/>
    <w:rPr>
      <w:rFonts w:eastAsia="楷体"/>
    </w:rPr>
  </w:style>
  <w:style w:type="paragraph" w:customStyle="1" w:styleId="H2note">
    <w:name w:val="H2note"/>
    <w:basedOn w:val="a"/>
    <w:uiPriority w:val="3"/>
    <w:unhideWhenUsed/>
    <w:rsid w:val="00F26442"/>
    <w:rPr>
      <w:rFonts w:eastAsia="楷体"/>
    </w:rPr>
  </w:style>
  <w:style w:type="paragraph" w:customStyle="1" w:styleId="H3note">
    <w:name w:val="H3note"/>
    <w:basedOn w:val="a"/>
    <w:uiPriority w:val="5"/>
    <w:unhideWhenUsed/>
    <w:rsid w:val="0020226A"/>
    <w:rPr>
      <w:rFonts w:eastAsia="楷体"/>
    </w:rPr>
  </w:style>
  <w:style w:type="paragraph" w:customStyle="1" w:styleId="BoxHeading">
    <w:name w:val="Box Heading"/>
    <w:basedOn w:val="a"/>
    <w:uiPriority w:val="21"/>
    <w:qFormat/>
    <w:rsid w:val="000E4E26"/>
    <w:pPr>
      <w:pBdr>
        <w:top w:val="single" w:sz="4" w:space="1" w:color="auto"/>
        <w:left w:val="single" w:sz="4" w:space="4" w:color="auto"/>
        <w:right w:val="single" w:sz="4" w:space="4" w:color="auto"/>
      </w:pBdr>
      <w:shd w:val="clear" w:color="auto" w:fill="C0C0C0"/>
      <w:jc w:val="center"/>
    </w:pPr>
    <w:rPr>
      <w:rFonts w:eastAsia="黑体"/>
      <w:sz w:val="28"/>
    </w:rPr>
  </w:style>
  <w:style w:type="paragraph" w:customStyle="1" w:styleId="Box">
    <w:name w:val="Box"/>
    <w:basedOn w:val="a"/>
    <w:uiPriority w:val="22"/>
    <w:qFormat/>
    <w:rsid w:val="00280CED"/>
    <w:pPr>
      <w:pBdr>
        <w:top w:val="single" w:sz="4" w:space="1" w:color="auto"/>
        <w:left w:val="single" w:sz="4" w:space="4" w:color="auto"/>
        <w:bottom w:val="single" w:sz="4" w:space="1" w:color="auto"/>
        <w:right w:val="single" w:sz="4" w:space="4" w:color="auto"/>
      </w:pBdr>
      <w:shd w:val="clear" w:color="auto" w:fill="F3F3F3"/>
    </w:pPr>
    <w:rPr>
      <w:rFonts w:eastAsia="楷体"/>
    </w:rPr>
  </w:style>
  <w:style w:type="paragraph" w:customStyle="1" w:styleId="Image">
    <w:name w:val="Image"/>
    <w:basedOn w:val="a"/>
    <w:uiPriority w:val="36"/>
    <w:rsid w:val="0058097A"/>
    <w:pPr>
      <w:jc w:val="center"/>
    </w:pPr>
    <w:rPr>
      <w:noProof/>
    </w:rPr>
  </w:style>
  <w:style w:type="paragraph" w:customStyle="1" w:styleId="ImageNote">
    <w:name w:val="ImageNote"/>
    <w:basedOn w:val="a"/>
    <w:uiPriority w:val="32"/>
    <w:qFormat/>
    <w:rsid w:val="000E4E26"/>
    <w:pPr>
      <w:jc w:val="center"/>
    </w:pPr>
    <w:rPr>
      <w:rFonts w:eastAsia="楷体"/>
    </w:rPr>
  </w:style>
  <w:style w:type="paragraph" w:customStyle="1" w:styleId="CIPBookname">
    <w:name w:val="CIP Bookname"/>
    <w:basedOn w:val="a"/>
    <w:uiPriority w:val="36"/>
    <w:unhideWhenUsed/>
    <w:rsid w:val="007960A5"/>
    <w:rPr>
      <w:rFonts w:asciiTheme="minorEastAsia" w:eastAsia="黑体" w:hAnsiTheme="minorEastAsia"/>
      <w:bCs/>
      <w:sz w:val="28"/>
    </w:rPr>
  </w:style>
  <w:style w:type="paragraph" w:customStyle="1" w:styleId="CIPAuthor">
    <w:name w:val="CIP Author"/>
    <w:basedOn w:val="a"/>
    <w:uiPriority w:val="36"/>
    <w:unhideWhenUsed/>
    <w:rsid w:val="000E4E26"/>
    <w:rPr>
      <w:rFonts w:asciiTheme="minorEastAsia" w:eastAsia="楷体" w:hAnsiTheme="minorEastAsia"/>
    </w:rPr>
  </w:style>
  <w:style w:type="paragraph" w:customStyle="1" w:styleId="CIPTranslator">
    <w:name w:val="CIP Translator"/>
    <w:basedOn w:val="a"/>
    <w:uiPriority w:val="36"/>
    <w:unhideWhenUsed/>
    <w:rsid w:val="000E4E26"/>
    <w:rPr>
      <w:rFonts w:asciiTheme="minorEastAsia" w:eastAsia="楷体" w:hAnsiTheme="minorEastAsia"/>
    </w:rPr>
  </w:style>
  <w:style w:type="paragraph" w:customStyle="1" w:styleId="CIPPublisher">
    <w:name w:val="CIP Publisher"/>
    <w:basedOn w:val="a"/>
    <w:uiPriority w:val="36"/>
    <w:unhideWhenUsed/>
    <w:rsid w:val="0043774A"/>
    <w:rPr>
      <w:rFonts w:asciiTheme="minorEastAsia" w:eastAsia="黑体" w:hAnsiTheme="minorEastAsia"/>
      <w:bCs/>
    </w:rPr>
  </w:style>
  <w:style w:type="paragraph" w:customStyle="1" w:styleId="CIPHeading">
    <w:name w:val="CIP Heading"/>
    <w:basedOn w:val="a"/>
    <w:uiPriority w:val="36"/>
    <w:unhideWhenUsed/>
    <w:rsid w:val="000E4E26"/>
    <w:rPr>
      <w:rFonts w:asciiTheme="minorEastAsia" w:eastAsia="黑体" w:hAnsiTheme="minorEastAsia"/>
      <w:sz w:val="28"/>
    </w:rPr>
  </w:style>
  <w:style w:type="paragraph" w:customStyle="1" w:styleId="CIPSmalltext">
    <w:name w:val="CIP Smalltext"/>
    <w:basedOn w:val="a"/>
    <w:uiPriority w:val="36"/>
    <w:unhideWhenUsed/>
    <w:rsid w:val="00D61ADE"/>
    <w:rPr>
      <w:rFonts w:asciiTheme="minorEastAsia" w:hAnsiTheme="minorEastAsia"/>
      <w:sz w:val="22"/>
    </w:rPr>
  </w:style>
  <w:style w:type="paragraph" w:customStyle="1" w:styleId="CIPNumber">
    <w:name w:val="CIP Number"/>
    <w:basedOn w:val="a"/>
    <w:uiPriority w:val="36"/>
    <w:unhideWhenUsed/>
    <w:rsid w:val="000E4E26"/>
    <w:rPr>
      <w:rFonts w:asciiTheme="minorEastAsia" w:hAnsiTheme="minorEastAsia"/>
    </w:rPr>
  </w:style>
  <w:style w:type="paragraph" w:customStyle="1" w:styleId="CIPText">
    <w:name w:val="CIP Text"/>
    <w:basedOn w:val="a"/>
    <w:uiPriority w:val="36"/>
    <w:unhideWhenUsed/>
    <w:rsid w:val="00D61ADE"/>
    <w:rPr>
      <w:rFonts w:asciiTheme="minorEastAsia" w:hAnsiTheme="minorEastAsia"/>
    </w:rPr>
  </w:style>
  <w:style w:type="paragraph" w:styleId="a7">
    <w:name w:val="footnote text"/>
    <w:basedOn w:val="a"/>
    <w:link w:val="Char3"/>
    <w:uiPriority w:val="99"/>
    <w:unhideWhenUsed/>
    <w:rsid w:val="00DF7B64"/>
    <w:pPr>
      <w:snapToGrid w:val="0"/>
      <w:jc w:val="left"/>
    </w:pPr>
    <w:rPr>
      <w:sz w:val="18"/>
      <w:szCs w:val="18"/>
    </w:rPr>
  </w:style>
  <w:style w:type="character" w:customStyle="1" w:styleId="Char3">
    <w:name w:val="脚注文本 Char"/>
    <w:basedOn w:val="a0"/>
    <w:link w:val="a7"/>
    <w:uiPriority w:val="99"/>
    <w:rsid w:val="00DF7B64"/>
    <w:rPr>
      <w:sz w:val="18"/>
      <w:szCs w:val="18"/>
    </w:rPr>
  </w:style>
  <w:style w:type="character" w:styleId="a8">
    <w:name w:val="footnote reference"/>
    <w:basedOn w:val="a0"/>
    <w:uiPriority w:val="99"/>
    <w:unhideWhenUsed/>
    <w:rsid w:val="00DF7B64"/>
    <w:rPr>
      <w:vertAlign w:val="superscript"/>
    </w:rPr>
  </w:style>
  <w:style w:type="character" w:styleId="a9">
    <w:name w:val="Hyperlink"/>
    <w:basedOn w:val="a0"/>
    <w:uiPriority w:val="99"/>
    <w:unhideWhenUsed/>
    <w:rsid w:val="00B744D6"/>
    <w:rPr>
      <w:color w:val="0000FF" w:themeColor="hyperlink"/>
      <w:u w:val="single"/>
    </w:rPr>
  </w:style>
  <w:style w:type="paragraph" w:styleId="aa">
    <w:name w:val="Body Text"/>
    <w:basedOn w:val="a"/>
    <w:link w:val="Char4"/>
    <w:uiPriority w:val="99"/>
    <w:unhideWhenUsed/>
    <w:rsid w:val="00360932"/>
    <w:pPr>
      <w:spacing w:after="120"/>
    </w:pPr>
  </w:style>
  <w:style w:type="character" w:customStyle="1" w:styleId="Char4">
    <w:name w:val="正文文本 Char"/>
    <w:basedOn w:val="a0"/>
    <w:link w:val="aa"/>
    <w:uiPriority w:val="99"/>
    <w:rsid w:val="00360932"/>
  </w:style>
  <w:style w:type="paragraph" w:styleId="ab">
    <w:name w:val="Signature"/>
    <w:basedOn w:val="a"/>
    <w:next w:val="a"/>
    <w:link w:val="Char5"/>
    <w:uiPriority w:val="13"/>
    <w:rsid w:val="009F0519"/>
    <w:pPr>
      <w:jc w:val="right"/>
    </w:pPr>
    <w:rPr>
      <w:rFonts w:eastAsia="楷体"/>
    </w:rPr>
  </w:style>
  <w:style w:type="character" w:customStyle="1" w:styleId="Char5">
    <w:name w:val="签名 Char"/>
    <w:basedOn w:val="a0"/>
    <w:link w:val="ab"/>
    <w:uiPriority w:val="13"/>
    <w:rsid w:val="00EA1083"/>
    <w:rPr>
      <w:rFonts w:eastAsia="楷体"/>
    </w:rPr>
  </w:style>
  <w:style w:type="paragraph" w:styleId="ac">
    <w:name w:val="Subtitle"/>
    <w:basedOn w:val="a"/>
    <w:next w:val="a"/>
    <w:link w:val="Char6"/>
    <w:uiPriority w:val="8"/>
    <w:qFormat/>
    <w:rsid w:val="0072480F"/>
    <w:pPr>
      <w:spacing w:line="312" w:lineRule="auto"/>
      <w:jc w:val="right"/>
    </w:pPr>
    <w:rPr>
      <w:rFonts w:asciiTheme="majorHAnsi" w:eastAsia="楷体" w:hAnsiTheme="majorHAnsi" w:cstheme="majorBidi"/>
      <w:bCs/>
      <w:kern w:val="28"/>
      <w:sz w:val="28"/>
      <w:szCs w:val="32"/>
    </w:rPr>
  </w:style>
  <w:style w:type="character" w:customStyle="1" w:styleId="Char6">
    <w:name w:val="副标题 Char"/>
    <w:basedOn w:val="a0"/>
    <w:link w:val="ac"/>
    <w:uiPriority w:val="8"/>
    <w:rsid w:val="0072480F"/>
    <w:rPr>
      <w:rFonts w:asciiTheme="majorHAnsi" w:eastAsia="楷体" w:hAnsiTheme="majorHAnsi" w:cstheme="majorBidi"/>
      <w:bCs/>
      <w:kern w:val="28"/>
      <w:sz w:val="28"/>
      <w:szCs w:val="32"/>
    </w:rPr>
  </w:style>
  <w:style w:type="character" w:styleId="ad">
    <w:name w:val="endnote reference"/>
    <w:basedOn w:val="a0"/>
    <w:uiPriority w:val="99"/>
    <w:unhideWhenUsed/>
    <w:rsid w:val="00BD52D1"/>
    <w:rPr>
      <w:vertAlign w:val="superscript"/>
    </w:rPr>
  </w:style>
  <w:style w:type="paragraph" w:styleId="ae">
    <w:name w:val="caption"/>
    <w:basedOn w:val="a"/>
    <w:next w:val="a"/>
    <w:uiPriority w:val="31"/>
    <w:unhideWhenUsed/>
    <w:rsid w:val="00B77679"/>
    <w:pPr>
      <w:jc w:val="center"/>
    </w:pPr>
    <w:rPr>
      <w:rFonts w:asciiTheme="majorHAnsi" w:eastAsia="楷体" w:hAnsiTheme="majorHAnsi" w:cstheme="majorBidi"/>
      <w:sz w:val="20"/>
      <w:szCs w:val="20"/>
    </w:rPr>
  </w:style>
  <w:style w:type="paragraph" w:styleId="af">
    <w:name w:val="annotation text"/>
    <w:basedOn w:val="a"/>
    <w:link w:val="Char7"/>
    <w:uiPriority w:val="30"/>
    <w:unhideWhenUsed/>
    <w:qFormat/>
    <w:rsid w:val="00BD52D1"/>
    <w:pPr>
      <w:jc w:val="left"/>
    </w:pPr>
    <w:rPr>
      <w:rFonts w:eastAsia="楷体"/>
      <w:sz w:val="20"/>
    </w:rPr>
  </w:style>
  <w:style w:type="character" w:customStyle="1" w:styleId="Char7">
    <w:name w:val="批注文字 Char"/>
    <w:basedOn w:val="a0"/>
    <w:link w:val="af"/>
    <w:uiPriority w:val="30"/>
    <w:rsid w:val="00B57EA5"/>
    <w:rPr>
      <w:rFonts w:eastAsia="楷体"/>
      <w:sz w:val="20"/>
    </w:rPr>
  </w:style>
  <w:style w:type="character" w:styleId="af0">
    <w:name w:val="Intense Emphasis"/>
    <w:basedOn w:val="a0"/>
    <w:uiPriority w:val="24"/>
    <w:qFormat/>
    <w:rsid w:val="00BC0B2D"/>
    <w:rPr>
      <w:rFonts w:eastAsia="黑体"/>
      <w:b/>
      <w:bCs/>
      <w:i w:val="0"/>
      <w:iCs w:val="0"/>
      <w:color w:val="0000FF"/>
      <w:u w:val="none"/>
      <w:em w:val="none"/>
    </w:rPr>
  </w:style>
  <w:style w:type="character" w:styleId="af1">
    <w:name w:val="Subtle Emphasis"/>
    <w:basedOn w:val="a0"/>
    <w:uiPriority w:val="25"/>
    <w:qFormat/>
    <w:rsid w:val="00651F69"/>
    <w:rPr>
      <w:rFonts w:eastAsia="黑体"/>
      <w:i w:val="0"/>
      <w:iCs/>
      <w:color w:val="auto"/>
    </w:rPr>
  </w:style>
  <w:style w:type="character" w:styleId="af2">
    <w:name w:val="Intense Reference"/>
    <w:basedOn w:val="a0"/>
    <w:uiPriority w:val="24"/>
    <w:qFormat/>
    <w:rsid w:val="00BC0B2D"/>
    <w:rPr>
      <w:rFonts w:eastAsia="楷体"/>
      <w:b w:val="0"/>
      <w:bCs/>
      <w:smallCaps/>
      <w:color w:val="C0504D" w:themeColor="accent2"/>
      <w:spacing w:val="5"/>
      <w:u w:val="single"/>
    </w:rPr>
  </w:style>
  <w:style w:type="paragraph" w:styleId="af3">
    <w:name w:val="Note Heading"/>
    <w:basedOn w:val="a"/>
    <w:next w:val="a"/>
    <w:link w:val="Char8"/>
    <w:uiPriority w:val="30"/>
    <w:unhideWhenUsed/>
    <w:qFormat/>
    <w:rsid w:val="00A97158"/>
    <w:rPr>
      <w:rFonts w:eastAsia="华文中宋"/>
    </w:rPr>
  </w:style>
  <w:style w:type="character" w:customStyle="1" w:styleId="Char8">
    <w:name w:val="注释标题 Char"/>
    <w:basedOn w:val="a0"/>
    <w:link w:val="af3"/>
    <w:uiPriority w:val="30"/>
    <w:rsid w:val="00B57EA5"/>
    <w:rPr>
      <w:rFonts w:eastAsia="华文中宋"/>
    </w:rPr>
  </w:style>
  <w:style w:type="paragraph" w:styleId="af4">
    <w:name w:val="Title"/>
    <w:basedOn w:val="a"/>
    <w:next w:val="a"/>
    <w:link w:val="Char9"/>
    <w:uiPriority w:val="7"/>
    <w:qFormat/>
    <w:rsid w:val="0072480F"/>
    <w:pPr>
      <w:jc w:val="center"/>
    </w:pPr>
    <w:rPr>
      <w:rFonts w:asciiTheme="majorHAnsi" w:eastAsia="楷体" w:hAnsiTheme="majorHAnsi" w:cstheme="majorBidi"/>
      <w:b/>
      <w:bCs/>
      <w:sz w:val="28"/>
      <w:szCs w:val="32"/>
    </w:rPr>
  </w:style>
  <w:style w:type="character" w:customStyle="1" w:styleId="Char9">
    <w:name w:val="标题 Char"/>
    <w:basedOn w:val="a0"/>
    <w:link w:val="af4"/>
    <w:uiPriority w:val="7"/>
    <w:rsid w:val="0072480F"/>
    <w:rPr>
      <w:rFonts w:asciiTheme="majorHAnsi" w:eastAsia="楷体" w:hAnsiTheme="majorHAnsi" w:cstheme="majorBidi"/>
      <w:b/>
      <w:bCs/>
      <w:sz w:val="28"/>
      <w:szCs w:val="32"/>
    </w:rPr>
  </w:style>
  <w:style w:type="paragraph" w:styleId="af5">
    <w:name w:val="Intense Quote"/>
    <w:basedOn w:val="a"/>
    <w:next w:val="a"/>
    <w:link w:val="Chara"/>
    <w:uiPriority w:val="20"/>
    <w:qFormat/>
    <w:rsid w:val="00595774"/>
    <w:pPr>
      <w:pBdr>
        <w:top w:val="single" w:sz="4" w:space="1" w:color="auto"/>
        <w:left w:val="single" w:sz="4" w:space="4" w:color="auto"/>
        <w:bottom w:val="single" w:sz="4" w:space="4" w:color="auto"/>
        <w:right w:val="single" w:sz="4" w:space="4" w:color="auto"/>
      </w:pBdr>
      <w:shd w:val="clear" w:color="auto" w:fill="F3F3F3"/>
      <w:spacing w:before="200" w:after="280"/>
      <w:ind w:left="400" w:right="400"/>
    </w:pPr>
    <w:rPr>
      <w:rFonts w:eastAsia="楷体"/>
    </w:rPr>
  </w:style>
  <w:style w:type="character" w:customStyle="1" w:styleId="Chara">
    <w:name w:val="明显引用 Char"/>
    <w:basedOn w:val="a0"/>
    <w:link w:val="af5"/>
    <w:uiPriority w:val="20"/>
    <w:rsid w:val="00EA1083"/>
    <w:rPr>
      <w:rFonts w:eastAsia="楷体"/>
      <w:shd w:val="clear" w:color="auto" w:fill="F3F3F3"/>
    </w:rPr>
  </w:style>
  <w:style w:type="paragraph" w:styleId="20">
    <w:name w:val="Body Text 2"/>
    <w:basedOn w:val="a"/>
    <w:link w:val="2Char0"/>
    <w:uiPriority w:val="29"/>
    <w:unhideWhenUsed/>
    <w:rsid w:val="00B95766"/>
    <w:rPr>
      <w:sz w:val="28"/>
    </w:rPr>
  </w:style>
  <w:style w:type="character" w:customStyle="1" w:styleId="2Char0">
    <w:name w:val="正文文本 2 Char"/>
    <w:basedOn w:val="a0"/>
    <w:link w:val="20"/>
    <w:uiPriority w:val="29"/>
    <w:rsid w:val="00EA1083"/>
    <w:rPr>
      <w:sz w:val="28"/>
    </w:rPr>
  </w:style>
  <w:style w:type="paragraph" w:styleId="30">
    <w:name w:val="Body Text 3"/>
    <w:basedOn w:val="a"/>
    <w:link w:val="3Char0"/>
    <w:uiPriority w:val="29"/>
    <w:unhideWhenUsed/>
    <w:rsid w:val="00360932"/>
    <w:pPr>
      <w:spacing w:after="120"/>
    </w:pPr>
    <w:rPr>
      <w:sz w:val="16"/>
      <w:szCs w:val="16"/>
    </w:rPr>
  </w:style>
  <w:style w:type="character" w:customStyle="1" w:styleId="3Char0">
    <w:name w:val="正文文本 3 Char"/>
    <w:basedOn w:val="a0"/>
    <w:link w:val="30"/>
    <w:uiPriority w:val="29"/>
    <w:rsid w:val="00EA1083"/>
    <w:rPr>
      <w:sz w:val="16"/>
      <w:szCs w:val="16"/>
    </w:rPr>
  </w:style>
  <w:style w:type="paragraph" w:styleId="af6">
    <w:name w:val="Body Text Indent"/>
    <w:basedOn w:val="a"/>
    <w:link w:val="Charb"/>
    <w:uiPriority w:val="29"/>
    <w:unhideWhenUsed/>
    <w:rsid w:val="00C02AB5"/>
    <w:pPr>
      <w:ind w:left="400"/>
    </w:pPr>
  </w:style>
  <w:style w:type="character" w:customStyle="1" w:styleId="Charb">
    <w:name w:val="正文文本缩进 Char"/>
    <w:basedOn w:val="a0"/>
    <w:link w:val="af6"/>
    <w:uiPriority w:val="29"/>
    <w:rsid w:val="00EA1083"/>
  </w:style>
  <w:style w:type="paragraph" w:styleId="21">
    <w:name w:val="Body Text Indent 2"/>
    <w:basedOn w:val="a"/>
    <w:link w:val="2Char1"/>
    <w:uiPriority w:val="29"/>
    <w:unhideWhenUsed/>
    <w:rsid w:val="00C02AB5"/>
    <w:pPr>
      <w:ind w:left="800"/>
    </w:pPr>
  </w:style>
  <w:style w:type="character" w:customStyle="1" w:styleId="2Char1">
    <w:name w:val="正文文本缩进 2 Char"/>
    <w:basedOn w:val="a0"/>
    <w:link w:val="21"/>
    <w:uiPriority w:val="29"/>
    <w:rsid w:val="00EA1083"/>
  </w:style>
  <w:style w:type="paragraph" w:styleId="31">
    <w:name w:val="Body Text Indent 3"/>
    <w:basedOn w:val="a"/>
    <w:link w:val="3Char1"/>
    <w:uiPriority w:val="29"/>
    <w:unhideWhenUsed/>
    <w:rsid w:val="00C02AB5"/>
    <w:pPr>
      <w:ind w:left="1200"/>
    </w:pPr>
    <w:rPr>
      <w:sz w:val="16"/>
      <w:szCs w:val="16"/>
    </w:rPr>
  </w:style>
  <w:style w:type="character" w:customStyle="1" w:styleId="3Char1">
    <w:name w:val="正文文本缩进 3 Char"/>
    <w:basedOn w:val="a0"/>
    <w:link w:val="31"/>
    <w:uiPriority w:val="29"/>
    <w:rsid w:val="00EA1083"/>
    <w:rPr>
      <w:sz w:val="16"/>
      <w:szCs w:val="16"/>
    </w:rPr>
  </w:style>
  <w:style w:type="paragraph" w:styleId="af7">
    <w:name w:val="Body Text First Indent"/>
    <w:basedOn w:val="aa"/>
    <w:link w:val="Charc"/>
    <w:uiPriority w:val="10"/>
    <w:qFormat/>
    <w:rsid w:val="005E37BF"/>
    <w:pPr>
      <w:spacing w:after="0"/>
      <w:ind w:firstLine="400"/>
    </w:pPr>
  </w:style>
  <w:style w:type="character" w:customStyle="1" w:styleId="Charc">
    <w:name w:val="正文首行缩进 Char"/>
    <w:basedOn w:val="Char4"/>
    <w:link w:val="af7"/>
    <w:uiPriority w:val="10"/>
    <w:rsid w:val="00EA1083"/>
  </w:style>
  <w:style w:type="paragraph" w:customStyle="1" w:styleId="Author">
    <w:name w:val="Author"/>
    <w:basedOn w:val="a"/>
    <w:uiPriority w:val="12"/>
    <w:qFormat/>
    <w:rsid w:val="00595774"/>
    <w:pPr>
      <w:jc w:val="center"/>
    </w:pPr>
    <w:rPr>
      <w:rFonts w:eastAsia="楷体"/>
      <w:sz w:val="28"/>
    </w:rPr>
  </w:style>
  <w:style w:type="paragraph" w:customStyle="1" w:styleId="Comment">
    <w:name w:val="Comment"/>
    <w:basedOn w:val="a"/>
    <w:uiPriority w:val="99"/>
    <w:semiHidden/>
    <w:qFormat/>
    <w:rsid w:val="002141F5"/>
    <w:rPr>
      <w:rFonts w:eastAsia="楷体"/>
    </w:rPr>
  </w:style>
  <w:style w:type="paragraph" w:customStyle="1" w:styleId="QuoteCentre">
    <w:name w:val="Quote Centre"/>
    <w:basedOn w:val="a"/>
    <w:uiPriority w:val="20"/>
    <w:qFormat/>
    <w:rsid w:val="00D75329"/>
    <w:pPr>
      <w:jc w:val="center"/>
    </w:pPr>
    <w:rPr>
      <w:rFonts w:eastAsia="楷体"/>
    </w:rPr>
  </w:style>
  <w:style w:type="paragraph" w:customStyle="1" w:styleId="DialogA">
    <w:name w:val="Dialog A"/>
    <w:basedOn w:val="a"/>
    <w:uiPriority w:val="23"/>
    <w:qFormat/>
    <w:rsid w:val="00C563D7"/>
    <w:pPr>
      <w:ind w:left="600" w:hanging="600"/>
    </w:pPr>
  </w:style>
  <w:style w:type="paragraph" w:customStyle="1" w:styleId="DialogB">
    <w:name w:val="Dialog B"/>
    <w:basedOn w:val="a"/>
    <w:next w:val="a"/>
    <w:uiPriority w:val="23"/>
    <w:qFormat/>
    <w:rsid w:val="00C563D7"/>
    <w:pPr>
      <w:ind w:left="600" w:hanging="600"/>
    </w:pPr>
    <w:rPr>
      <w:rFonts w:eastAsia="楷体"/>
    </w:rPr>
  </w:style>
  <w:style w:type="numbering" w:customStyle="1" w:styleId="10">
    <w:name w:val="无列表1"/>
    <w:next w:val="a2"/>
    <w:semiHidden/>
    <w:unhideWhenUsed/>
    <w:rsid w:val="00785232"/>
  </w:style>
  <w:style w:type="paragraph" w:styleId="af8">
    <w:name w:val="Plain Text"/>
    <w:basedOn w:val="a"/>
    <w:link w:val="Chard"/>
    <w:rsid w:val="00785232"/>
    <w:pPr>
      <w:jc w:val="left"/>
    </w:pPr>
    <w:rPr>
      <w:rFonts w:ascii="MingLiU" w:eastAsia="MingLiU" w:hAnsi="Courier New" w:cs="Courier New"/>
      <w:kern w:val="0"/>
      <w:lang w:eastAsia="zh-TW"/>
    </w:rPr>
  </w:style>
  <w:style w:type="character" w:customStyle="1" w:styleId="Chard">
    <w:name w:val="纯文本 Char"/>
    <w:basedOn w:val="a0"/>
    <w:link w:val="af8"/>
    <w:rsid w:val="00785232"/>
    <w:rPr>
      <w:rFonts w:ascii="MingLiU" w:eastAsia="MingLiU" w:hAnsi="Courier New" w:cs="Courier New"/>
      <w:kern w:val="0"/>
      <w:lang w:eastAsia="zh-TW"/>
    </w:rPr>
  </w:style>
  <w:style w:type="paragraph" w:styleId="af9">
    <w:name w:val="header"/>
    <w:basedOn w:val="a"/>
    <w:link w:val="Chare"/>
    <w:rsid w:val="00785232"/>
    <w:pPr>
      <w:pBdr>
        <w:bottom w:val="single" w:sz="6" w:space="1" w:color="auto"/>
      </w:pBdr>
      <w:tabs>
        <w:tab w:val="center" w:pos="4153"/>
        <w:tab w:val="right" w:pos="8306"/>
      </w:tabs>
      <w:snapToGrid w:val="0"/>
      <w:jc w:val="center"/>
    </w:pPr>
    <w:rPr>
      <w:rFonts w:ascii="Times New Roman" w:eastAsia="PMingLiU" w:hAnsi="Times New Roman" w:cs="Arial"/>
      <w:kern w:val="0"/>
      <w:sz w:val="18"/>
      <w:szCs w:val="18"/>
      <w:lang w:eastAsia="zh-TW"/>
    </w:rPr>
  </w:style>
  <w:style w:type="character" w:customStyle="1" w:styleId="Chare">
    <w:name w:val="页眉 Char"/>
    <w:basedOn w:val="a0"/>
    <w:link w:val="af9"/>
    <w:rsid w:val="00785232"/>
    <w:rPr>
      <w:rFonts w:ascii="Times New Roman" w:eastAsia="PMingLiU" w:hAnsi="Times New Roman" w:cs="Arial"/>
      <w:kern w:val="0"/>
      <w:sz w:val="18"/>
      <w:szCs w:val="18"/>
      <w:lang w:eastAsia="zh-TW"/>
    </w:rPr>
  </w:style>
  <w:style w:type="paragraph" w:styleId="afa">
    <w:name w:val="footer"/>
    <w:basedOn w:val="a"/>
    <w:link w:val="Charf"/>
    <w:uiPriority w:val="99"/>
    <w:rsid w:val="00785232"/>
    <w:pPr>
      <w:tabs>
        <w:tab w:val="center" w:pos="4153"/>
        <w:tab w:val="right" w:pos="8306"/>
      </w:tabs>
      <w:snapToGrid w:val="0"/>
      <w:jc w:val="left"/>
    </w:pPr>
    <w:rPr>
      <w:rFonts w:ascii="Times New Roman" w:eastAsia="PMingLiU" w:hAnsi="Times New Roman" w:cs="Arial"/>
      <w:kern w:val="0"/>
      <w:sz w:val="18"/>
      <w:szCs w:val="18"/>
      <w:lang w:eastAsia="zh-TW"/>
    </w:rPr>
  </w:style>
  <w:style w:type="character" w:customStyle="1" w:styleId="Charf">
    <w:name w:val="页脚 Char"/>
    <w:basedOn w:val="a0"/>
    <w:link w:val="afa"/>
    <w:uiPriority w:val="99"/>
    <w:rsid w:val="00785232"/>
    <w:rPr>
      <w:rFonts w:ascii="Times New Roman" w:eastAsia="PMingLiU" w:hAnsi="Times New Roman" w:cs="Arial"/>
      <w:kern w:val="0"/>
      <w:sz w:val="18"/>
      <w:szCs w:val="18"/>
      <w:lang w:eastAsia="zh-TW"/>
    </w:rPr>
  </w:style>
  <w:style w:type="paragraph" w:styleId="TOC">
    <w:name w:val="TOC Heading"/>
    <w:basedOn w:val="1"/>
    <w:next w:val="a"/>
    <w:uiPriority w:val="39"/>
    <w:semiHidden/>
    <w:unhideWhenUsed/>
    <w:qFormat/>
    <w:rsid w:val="00CC2A68"/>
    <w:pPr>
      <w:pageBreakBefore w:val="0"/>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22">
    <w:name w:val="toc 2"/>
    <w:basedOn w:val="a"/>
    <w:next w:val="a"/>
    <w:autoRedefine/>
    <w:uiPriority w:val="39"/>
    <w:unhideWhenUsed/>
    <w:rsid w:val="00CC2A68"/>
    <w:pPr>
      <w:ind w:leftChars="200" w:left="420"/>
    </w:pPr>
  </w:style>
  <w:style w:type="paragraph" w:styleId="11">
    <w:name w:val="toc 1"/>
    <w:basedOn w:val="a"/>
    <w:next w:val="a"/>
    <w:autoRedefine/>
    <w:uiPriority w:val="39"/>
    <w:unhideWhenUsed/>
    <w:rsid w:val="00CC2A68"/>
  </w:style>
  <w:style w:type="paragraph" w:styleId="32">
    <w:name w:val="toc 3"/>
    <w:basedOn w:val="a"/>
    <w:next w:val="a"/>
    <w:autoRedefine/>
    <w:uiPriority w:val="39"/>
    <w:unhideWhenUsed/>
    <w:rsid w:val="00CC2A68"/>
    <w:pPr>
      <w:ind w:leftChars="400" w:left="840"/>
    </w:pPr>
  </w:style>
  <w:style w:type="paragraph" w:styleId="40">
    <w:name w:val="toc 4"/>
    <w:basedOn w:val="a"/>
    <w:next w:val="a"/>
    <w:autoRedefine/>
    <w:uiPriority w:val="39"/>
    <w:unhideWhenUsed/>
    <w:rsid w:val="00CC2A68"/>
    <w:pPr>
      <w:spacing w:line="240" w:lineRule="auto"/>
      <w:ind w:leftChars="600" w:left="1260" w:firstLineChars="0" w:firstLine="0"/>
    </w:pPr>
    <w:rPr>
      <w:sz w:val="21"/>
      <w:szCs w:val="22"/>
    </w:rPr>
  </w:style>
  <w:style w:type="paragraph" w:styleId="50">
    <w:name w:val="toc 5"/>
    <w:basedOn w:val="a"/>
    <w:next w:val="a"/>
    <w:autoRedefine/>
    <w:uiPriority w:val="39"/>
    <w:unhideWhenUsed/>
    <w:rsid w:val="00CC2A68"/>
    <w:pPr>
      <w:spacing w:line="240" w:lineRule="auto"/>
      <w:ind w:leftChars="800" w:left="1680" w:firstLineChars="0" w:firstLine="0"/>
    </w:pPr>
    <w:rPr>
      <w:sz w:val="21"/>
      <w:szCs w:val="22"/>
    </w:rPr>
  </w:style>
  <w:style w:type="paragraph" w:styleId="60">
    <w:name w:val="toc 6"/>
    <w:basedOn w:val="a"/>
    <w:next w:val="a"/>
    <w:autoRedefine/>
    <w:uiPriority w:val="39"/>
    <w:unhideWhenUsed/>
    <w:rsid w:val="00CC2A68"/>
    <w:pPr>
      <w:spacing w:line="240" w:lineRule="auto"/>
      <w:ind w:leftChars="1000" w:left="2100" w:firstLineChars="0" w:firstLine="0"/>
    </w:pPr>
    <w:rPr>
      <w:sz w:val="21"/>
      <w:szCs w:val="22"/>
    </w:rPr>
  </w:style>
  <w:style w:type="paragraph" w:styleId="7">
    <w:name w:val="toc 7"/>
    <w:basedOn w:val="a"/>
    <w:next w:val="a"/>
    <w:autoRedefine/>
    <w:uiPriority w:val="39"/>
    <w:unhideWhenUsed/>
    <w:rsid w:val="00CC2A68"/>
    <w:pPr>
      <w:spacing w:line="240" w:lineRule="auto"/>
      <w:ind w:leftChars="1200" w:left="2520" w:firstLineChars="0" w:firstLine="0"/>
    </w:pPr>
    <w:rPr>
      <w:sz w:val="21"/>
      <w:szCs w:val="22"/>
    </w:rPr>
  </w:style>
  <w:style w:type="paragraph" w:styleId="8">
    <w:name w:val="toc 8"/>
    <w:basedOn w:val="a"/>
    <w:next w:val="a"/>
    <w:autoRedefine/>
    <w:uiPriority w:val="39"/>
    <w:unhideWhenUsed/>
    <w:rsid w:val="00CC2A68"/>
    <w:pPr>
      <w:spacing w:line="240" w:lineRule="auto"/>
      <w:ind w:leftChars="1400" w:left="2940" w:firstLineChars="0" w:firstLine="0"/>
    </w:pPr>
    <w:rPr>
      <w:sz w:val="21"/>
      <w:szCs w:val="22"/>
    </w:rPr>
  </w:style>
  <w:style w:type="paragraph" w:styleId="9">
    <w:name w:val="toc 9"/>
    <w:basedOn w:val="a"/>
    <w:next w:val="a"/>
    <w:autoRedefine/>
    <w:uiPriority w:val="39"/>
    <w:unhideWhenUsed/>
    <w:rsid w:val="00CC2A68"/>
    <w:pPr>
      <w:spacing w:line="240" w:lineRule="auto"/>
      <w:ind w:leftChars="1600" w:left="3360" w:firstLineChars="0" w:firstLine="0"/>
    </w:pPr>
    <w:rPr>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6"/>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First Indent" w:qFormat="1"/>
    <w:lsdException w:name="Note Heading" w:qFormat="1"/>
    <w:lsdException w:name="Strong" w:unhideWhenUsed="0"/>
    <w:lsdException w:name="Emphasis" w:unhideWhenUsed="0"/>
    <w:lsdException w:name="Plain Text" w:uiPriority="0"/>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nhideWhenUsed="0" w:qFormat="1"/>
    <w:lsdException w:name="Intense Reference" w:semiHidden="0" w:uiPriority="32" w:unhideWhenUsed="0" w:qFormat="1"/>
    <w:lsdException w:name="Book Title" w:semiHidden="0" w:unhideWhenUsed="0"/>
    <w:lsdException w:name="Bibliography" w:uiPriority="38"/>
    <w:lsdException w:name="TOC Heading" w:uiPriority="39" w:qFormat="1"/>
  </w:latentStyles>
  <w:style w:type="paragraph" w:default="1" w:styleId="a">
    <w:name w:val="Normal"/>
    <w:uiPriority w:val="9"/>
    <w:qFormat/>
    <w:rsid w:val="00182A90"/>
    <w:pPr>
      <w:widowControl w:val="0"/>
      <w:spacing w:afterLines="20" w:after="20" w:line="300" w:lineRule="exact"/>
      <w:ind w:firstLineChars="200" w:firstLine="200"/>
      <w:jc w:val="both"/>
    </w:pPr>
  </w:style>
  <w:style w:type="paragraph" w:styleId="1">
    <w:name w:val="heading 1"/>
    <w:basedOn w:val="a"/>
    <w:next w:val="a"/>
    <w:link w:val="1Char"/>
    <w:qFormat/>
    <w:rsid w:val="008F401E"/>
    <w:pPr>
      <w:keepNext/>
      <w:keepLines/>
      <w:pageBreakBefore/>
      <w:spacing w:before="120" w:after="120" w:line="480" w:lineRule="auto"/>
      <w:ind w:firstLineChars="0" w:firstLine="0"/>
      <w:jc w:val="center"/>
      <w:outlineLvl w:val="0"/>
    </w:pPr>
    <w:rPr>
      <w:rFonts w:eastAsia="黑体"/>
      <w:bCs/>
      <w:kern w:val="44"/>
      <w:sz w:val="32"/>
      <w:szCs w:val="44"/>
    </w:rPr>
  </w:style>
  <w:style w:type="paragraph" w:styleId="2">
    <w:name w:val="heading 2"/>
    <w:basedOn w:val="3"/>
    <w:next w:val="a"/>
    <w:link w:val="2Char"/>
    <w:uiPriority w:val="2"/>
    <w:qFormat/>
    <w:rsid w:val="00AE1144"/>
    <w:pPr>
      <w:outlineLvl w:val="1"/>
    </w:pPr>
    <w:rPr>
      <w:color w:val="002060"/>
    </w:rPr>
  </w:style>
  <w:style w:type="paragraph" w:styleId="3">
    <w:name w:val="heading 3"/>
    <w:basedOn w:val="a"/>
    <w:next w:val="a"/>
    <w:link w:val="3Char"/>
    <w:uiPriority w:val="4"/>
    <w:qFormat/>
    <w:rsid w:val="00982549"/>
    <w:pPr>
      <w:keepNext/>
      <w:keepLines/>
      <w:spacing w:beforeLines="30" w:before="30" w:afterLines="30" w:after="30" w:line="288" w:lineRule="auto"/>
      <w:ind w:firstLineChars="0" w:firstLine="0"/>
      <w:outlineLvl w:val="2"/>
    </w:pPr>
    <w:rPr>
      <w:rFonts w:eastAsia="楷体"/>
      <w:b/>
      <w:bCs/>
      <w:color w:val="1F497D" w:themeColor="text2"/>
      <w:sz w:val="28"/>
      <w:szCs w:val="32"/>
    </w:rPr>
  </w:style>
  <w:style w:type="paragraph" w:styleId="4">
    <w:name w:val="heading 4"/>
    <w:basedOn w:val="a"/>
    <w:next w:val="a"/>
    <w:link w:val="4Char"/>
    <w:uiPriority w:val="6"/>
    <w:qFormat/>
    <w:rsid w:val="00127212"/>
    <w:pPr>
      <w:keepNext/>
      <w:keepLines/>
      <w:spacing w:before="40" w:after="40" w:line="300" w:lineRule="auto"/>
      <w:ind w:firstLineChars="0" w:firstLine="0"/>
      <w:outlineLvl w:val="3"/>
    </w:pPr>
    <w:rPr>
      <w:rFonts w:asciiTheme="majorHAnsi" w:eastAsiaTheme="majorEastAsia" w:hAnsiTheme="majorHAnsi" w:cstheme="majorBidi"/>
      <w:b/>
      <w:bCs/>
      <w:color w:val="0070C0"/>
      <w:szCs w:val="28"/>
    </w:rPr>
  </w:style>
  <w:style w:type="paragraph" w:styleId="5">
    <w:name w:val="heading 5"/>
    <w:basedOn w:val="a"/>
    <w:next w:val="a"/>
    <w:link w:val="5Char"/>
    <w:uiPriority w:val="6"/>
    <w:unhideWhenUsed/>
    <w:qFormat/>
    <w:rsid w:val="001653C2"/>
    <w:pPr>
      <w:keepNext/>
      <w:keepLines/>
      <w:spacing w:line="300" w:lineRule="auto"/>
      <w:ind w:firstLineChars="0" w:firstLine="0"/>
      <w:outlineLvl w:val="4"/>
    </w:pPr>
    <w:rPr>
      <w:b/>
      <w:bCs/>
      <w:color w:val="002060"/>
      <w:szCs w:val="28"/>
    </w:rPr>
  </w:style>
  <w:style w:type="paragraph" w:styleId="6">
    <w:name w:val="heading 6"/>
    <w:basedOn w:val="a"/>
    <w:next w:val="a"/>
    <w:link w:val="6Char"/>
    <w:uiPriority w:val="6"/>
    <w:unhideWhenUsed/>
    <w:qFormat/>
    <w:rsid w:val="004F746D"/>
    <w:pPr>
      <w:keepNext/>
      <w:keepLines/>
      <w:spacing w:before="40" w:after="40" w:line="300" w:lineRule="auto"/>
      <w:ind w:firstLineChars="0" w:firstLine="0"/>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F401E"/>
    <w:rPr>
      <w:rFonts w:eastAsia="黑体"/>
      <w:bCs/>
      <w:kern w:val="44"/>
      <w:sz w:val="32"/>
      <w:szCs w:val="44"/>
    </w:rPr>
  </w:style>
  <w:style w:type="character" w:customStyle="1" w:styleId="2Char">
    <w:name w:val="标题 2 Char"/>
    <w:basedOn w:val="a0"/>
    <w:link w:val="2"/>
    <w:uiPriority w:val="2"/>
    <w:rsid w:val="00AE1144"/>
    <w:rPr>
      <w:rFonts w:eastAsia="楷体"/>
      <w:b/>
      <w:bCs/>
      <w:color w:val="002060"/>
      <w:sz w:val="32"/>
      <w:szCs w:val="32"/>
    </w:rPr>
  </w:style>
  <w:style w:type="character" w:customStyle="1" w:styleId="3Char">
    <w:name w:val="标题 3 Char"/>
    <w:basedOn w:val="a0"/>
    <w:link w:val="3"/>
    <w:uiPriority w:val="4"/>
    <w:rsid w:val="00982549"/>
    <w:rPr>
      <w:rFonts w:eastAsia="楷体"/>
      <w:b/>
      <w:bCs/>
      <w:color w:val="1F497D" w:themeColor="text2"/>
      <w:sz w:val="28"/>
      <w:szCs w:val="32"/>
    </w:rPr>
  </w:style>
  <w:style w:type="character" w:customStyle="1" w:styleId="4Char">
    <w:name w:val="标题 4 Char"/>
    <w:basedOn w:val="a0"/>
    <w:link w:val="4"/>
    <w:uiPriority w:val="6"/>
    <w:rsid w:val="00127212"/>
    <w:rPr>
      <w:rFonts w:asciiTheme="majorHAnsi" w:eastAsiaTheme="majorEastAsia" w:hAnsiTheme="majorHAnsi" w:cstheme="majorBidi"/>
      <w:b/>
      <w:bCs/>
      <w:color w:val="0070C0"/>
      <w:szCs w:val="28"/>
    </w:rPr>
  </w:style>
  <w:style w:type="character" w:customStyle="1" w:styleId="5Char">
    <w:name w:val="标题 5 Char"/>
    <w:basedOn w:val="a0"/>
    <w:link w:val="5"/>
    <w:uiPriority w:val="6"/>
    <w:rsid w:val="001653C2"/>
    <w:rPr>
      <w:b/>
      <w:bCs/>
      <w:color w:val="002060"/>
      <w:szCs w:val="28"/>
    </w:rPr>
  </w:style>
  <w:style w:type="character" w:customStyle="1" w:styleId="6Char">
    <w:name w:val="标题 6 Char"/>
    <w:basedOn w:val="a0"/>
    <w:link w:val="6"/>
    <w:uiPriority w:val="6"/>
    <w:rsid w:val="004F746D"/>
    <w:rPr>
      <w:rFonts w:asciiTheme="majorHAnsi" w:eastAsiaTheme="majorEastAsia" w:hAnsiTheme="majorHAnsi" w:cstheme="majorBidi"/>
      <w:b/>
      <w:bCs/>
    </w:rPr>
  </w:style>
  <w:style w:type="paragraph" w:styleId="a3">
    <w:name w:val="Balloon Text"/>
    <w:basedOn w:val="a"/>
    <w:link w:val="Char"/>
    <w:uiPriority w:val="99"/>
    <w:semiHidden/>
    <w:unhideWhenUsed/>
    <w:qFormat/>
    <w:rsid w:val="00BC0B2D"/>
    <w:rPr>
      <w:rFonts w:ascii="Heiti SC Light" w:eastAsia="Heiti SC Light"/>
      <w:sz w:val="18"/>
      <w:szCs w:val="18"/>
    </w:rPr>
  </w:style>
  <w:style w:type="character" w:customStyle="1" w:styleId="Char">
    <w:name w:val="批注框文本 Char"/>
    <w:basedOn w:val="a0"/>
    <w:link w:val="a3"/>
    <w:uiPriority w:val="99"/>
    <w:semiHidden/>
    <w:rsid w:val="00BC0B2D"/>
    <w:rPr>
      <w:rFonts w:ascii="Heiti SC Light" w:eastAsia="Heiti SC Light"/>
      <w:sz w:val="18"/>
      <w:szCs w:val="18"/>
    </w:rPr>
  </w:style>
  <w:style w:type="paragraph" w:customStyle="1" w:styleId="Bookname">
    <w:name w:val="Bookname"/>
    <w:basedOn w:val="a"/>
    <w:uiPriority w:val="34"/>
    <w:rsid w:val="00A05C11"/>
    <w:pPr>
      <w:spacing w:before="1600" w:after="300"/>
      <w:jc w:val="center"/>
    </w:pPr>
    <w:rPr>
      <w:rFonts w:eastAsia="黑体"/>
      <w:sz w:val="48"/>
    </w:rPr>
  </w:style>
  <w:style w:type="paragraph" w:styleId="a4">
    <w:name w:val="Quote"/>
    <w:basedOn w:val="a"/>
    <w:next w:val="a"/>
    <w:link w:val="Char0"/>
    <w:uiPriority w:val="19"/>
    <w:qFormat/>
    <w:rsid w:val="00595774"/>
    <w:pPr>
      <w:ind w:left="400" w:right="400"/>
    </w:pPr>
    <w:rPr>
      <w:rFonts w:eastAsia="楷体"/>
      <w:iCs/>
      <w:color w:val="000000" w:themeColor="text1"/>
    </w:rPr>
  </w:style>
  <w:style w:type="character" w:customStyle="1" w:styleId="Char0">
    <w:name w:val="引用 Char"/>
    <w:basedOn w:val="a0"/>
    <w:link w:val="a4"/>
    <w:uiPriority w:val="19"/>
    <w:rsid w:val="00EA1083"/>
    <w:rPr>
      <w:rFonts w:eastAsia="楷体"/>
      <w:iCs/>
      <w:color w:val="000000" w:themeColor="text1"/>
    </w:rPr>
  </w:style>
  <w:style w:type="paragraph" w:customStyle="1" w:styleId="Booksubtitle">
    <w:name w:val="Booksubtitle"/>
    <w:basedOn w:val="a"/>
    <w:uiPriority w:val="34"/>
    <w:rsid w:val="002265AE"/>
    <w:pPr>
      <w:jc w:val="right"/>
    </w:pPr>
    <w:rPr>
      <w:rFonts w:asciiTheme="minorEastAsia" w:eastAsia="楷体" w:hAnsiTheme="minorEastAsia"/>
      <w:sz w:val="36"/>
    </w:rPr>
  </w:style>
  <w:style w:type="paragraph" w:customStyle="1" w:styleId="BookAuthor">
    <w:name w:val="BookAuthor"/>
    <w:basedOn w:val="a"/>
    <w:uiPriority w:val="34"/>
    <w:rsid w:val="002265AE"/>
    <w:pPr>
      <w:jc w:val="center"/>
    </w:pPr>
    <w:rPr>
      <w:rFonts w:asciiTheme="minorEastAsia" w:eastAsia="楷体" w:hAnsiTheme="minorEastAsia"/>
      <w:sz w:val="32"/>
    </w:rPr>
  </w:style>
  <w:style w:type="paragraph" w:customStyle="1" w:styleId="BookTranslator">
    <w:name w:val="BookTranslator"/>
    <w:basedOn w:val="a"/>
    <w:uiPriority w:val="34"/>
    <w:rsid w:val="00B7772B"/>
    <w:pPr>
      <w:jc w:val="center"/>
    </w:pPr>
    <w:rPr>
      <w:rFonts w:asciiTheme="minorEastAsia" w:eastAsia="楷体" w:hAnsiTheme="minorEastAsia"/>
      <w:sz w:val="32"/>
    </w:rPr>
  </w:style>
  <w:style w:type="paragraph" w:customStyle="1" w:styleId="Publisher">
    <w:name w:val="Publisher"/>
    <w:basedOn w:val="a"/>
    <w:uiPriority w:val="35"/>
    <w:rsid w:val="00A05C11"/>
    <w:pPr>
      <w:spacing w:before="2000"/>
      <w:jc w:val="center"/>
    </w:pPr>
    <w:rPr>
      <w:rFonts w:asciiTheme="minorEastAsia" w:hAnsiTheme="minorEastAsia"/>
      <w:sz w:val="28"/>
    </w:rPr>
  </w:style>
  <w:style w:type="paragraph" w:customStyle="1" w:styleId="Pubdate">
    <w:name w:val="Pubdate"/>
    <w:basedOn w:val="a"/>
    <w:uiPriority w:val="35"/>
    <w:rsid w:val="00B7772B"/>
    <w:pPr>
      <w:jc w:val="center"/>
    </w:pPr>
    <w:rPr>
      <w:rFonts w:asciiTheme="minorEastAsia" w:hAnsiTheme="minorEastAsia"/>
    </w:rPr>
  </w:style>
  <w:style w:type="paragraph" w:customStyle="1" w:styleId="Preface">
    <w:name w:val="Preface"/>
    <w:basedOn w:val="a"/>
    <w:uiPriority w:val="11"/>
    <w:qFormat/>
    <w:rsid w:val="007D332E"/>
    <w:rPr>
      <w:rFonts w:eastAsia="楷体"/>
      <w:color w:val="1F497D" w:themeColor="text2"/>
    </w:rPr>
  </w:style>
  <w:style w:type="paragraph" w:styleId="a5">
    <w:name w:val="endnote text"/>
    <w:basedOn w:val="a"/>
    <w:link w:val="Char1"/>
    <w:uiPriority w:val="99"/>
    <w:unhideWhenUsed/>
    <w:rsid w:val="00BD52D1"/>
    <w:pPr>
      <w:snapToGrid w:val="0"/>
      <w:jc w:val="left"/>
    </w:pPr>
  </w:style>
  <w:style w:type="character" w:customStyle="1" w:styleId="Char1">
    <w:name w:val="尾注文本 Char"/>
    <w:basedOn w:val="a0"/>
    <w:link w:val="a5"/>
    <w:uiPriority w:val="99"/>
    <w:rsid w:val="00BD52D1"/>
  </w:style>
  <w:style w:type="paragraph" w:styleId="a6">
    <w:name w:val="Date"/>
    <w:basedOn w:val="a"/>
    <w:next w:val="a"/>
    <w:link w:val="Char2"/>
    <w:uiPriority w:val="14"/>
    <w:rsid w:val="005F37BA"/>
    <w:pPr>
      <w:jc w:val="right"/>
    </w:pPr>
    <w:rPr>
      <w:rFonts w:eastAsia="楷体"/>
    </w:rPr>
  </w:style>
  <w:style w:type="character" w:customStyle="1" w:styleId="Char2">
    <w:name w:val="日期 Char"/>
    <w:basedOn w:val="a0"/>
    <w:link w:val="a6"/>
    <w:uiPriority w:val="14"/>
    <w:rsid w:val="00EA1083"/>
    <w:rPr>
      <w:rFonts w:eastAsia="楷体"/>
    </w:rPr>
  </w:style>
  <w:style w:type="paragraph" w:customStyle="1" w:styleId="H1note">
    <w:name w:val="H1note"/>
    <w:basedOn w:val="a"/>
    <w:uiPriority w:val="1"/>
    <w:unhideWhenUsed/>
    <w:rsid w:val="00F26442"/>
    <w:rPr>
      <w:rFonts w:eastAsia="楷体"/>
    </w:rPr>
  </w:style>
  <w:style w:type="paragraph" w:customStyle="1" w:styleId="H2note">
    <w:name w:val="H2note"/>
    <w:basedOn w:val="a"/>
    <w:uiPriority w:val="3"/>
    <w:unhideWhenUsed/>
    <w:rsid w:val="00F26442"/>
    <w:rPr>
      <w:rFonts w:eastAsia="楷体"/>
    </w:rPr>
  </w:style>
  <w:style w:type="paragraph" w:customStyle="1" w:styleId="H3note">
    <w:name w:val="H3note"/>
    <w:basedOn w:val="a"/>
    <w:uiPriority w:val="5"/>
    <w:unhideWhenUsed/>
    <w:rsid w:val="0020226A"/>
    <w:rPr>
      <w:rFonts w:eastAsia="楷体"/>
    </w:rPr>
  </w:style>
  <w:style w:type="paragraph" w:customStyle="1" w:styleId="BoxHeading">
    <w:name w:val="Box Heading"/>
    <w:basedOn w:val="a"/>
    <w:uiPriority w:val="21"/>
    <w:qFormat/>
    <w:rsid w:val="000E4E26"/>
    <w:pPr>
      <w:pBdr>
        <w:top w:val="single" w:sz="4" w:space="1" w:color="auto"/>
        <w:left w:val="single" w:sz="4" w:space="4" w:color="auto"/>
        <w:right w:val="single" w:sz="4" w:space="4" w:color="auto"/>
      </w:pBdr>
      <w:shd w:val="clear" w:color="auto" w:fill="C0C0C0"/>
      <w:jc w:val="center"/>
    </w:pPr>
    <w:rPr>
      <w:rFonts w:eastAsia="黑体"/>
      <w:sz w:val="28"/>
    </w:rPr>
  </w:style>
  <w:style w:type="paragraph" w:customStyle="1" w:styleId="Box">
    <w:name w:val="Box"/>
    <w:basedOn w:val="a"/>
    <w:uiPriority w:val="22"/>
    <w:qFormat/>
    <w:rsid w:val="00280CED"/>
    <w:pPr>
      <w:pBdr>
        <w:top w:val="single" w:sz="4" w:space="1" w:color="auto"/>
        <w:left w:val="single" w:sz="4" w:space="4" w:color="auto"/>
        <w:bottom w:val="single" w:sz="4" w:space="1" w:color="auto"/>
        <w:right w:val="single" w:sz="4" w:space="4" w:color="auto"/>
      </w:pBdr>
      <w:shd w:val="clear" w:color="auto" w:fill="F3F3F3"/>
    </w:pPr>
    <w:rPr>
      <w:rFonts w:eastAsia="楷体"/>
    </w:rPr>
  </w:style>
  <w:style w:type="paragraph" w:customStyle="1" w:styleId="Image">
    <w:name w:val="Image"/>
    <w:basedOn w:val="a"/>
    <w:uiPriority w:val="36"/>
    <w:rsid w:val="0058097A"/>
    <w:pPr>
      <w:jc w:val="center"/>
    </w:pPr>
    <w:rPr>
      <w:noProof/>
    </w:rPr>
  </w:style>
  <w:style w:type="paragraph" w:customStyle="1" w:styleId="ImageNote">
    <w:name w:val="ImageNote"/>
    <w:basedOn w:val="a"/>
    <w:uiPriority w:val="32"/>
    <w:qFormat/>
    <w:rsid w:val="000E4E26"/>
    <w:pPr>
      <w:jc w:val="center"/>
    </w:pPr>
    <w:rPr>
      <w:rFonts w:eastAsia="楷体"/>
    </w:rPr>
  </w:style>
  <w:style w:type="paragraph" w:customStyle="1" w:styleId="CIPBookname">
    <w:name w:val="CIP Bookname"/>
    <w:basedOn w:val="a"/>
    <w:uiPriority w:val="36"/>
    <w:unhideWhenUsed/>
    <w:rsid w:val="007960A5"/>
    <w:rPr>
      <w:rFonts w:asciiTheme="minorEastAsia" w:eastAsia="黑体" w:hAnsiTheme="minorEastAsia"/>
      <w:bCs/>
      <w:sz w:val="28"/>
    </w:rPr>
  </w:style>
  <w:style w:type="paragraph" w:customStyle="1" w:styleId="CIPAuthor">
    <w:name w:val="CIP Author"/>
    <w:basedOn w:val="a"/>
    <w:uiPriority w:val="36"/>
    <w:unhideWhenUsed/>
    <w:rsid w:val="000E4E26"/>
    <w:rPr>
      <w:rFonts w:asciiTheme="minorEastAsia" w:eastAsia="楷体" w:hAnsiTheme="minorEastAsia"/>
    </w:rPr>
  </w:style>
  <w:style w:type="paragraph" w:customStyle="1" w:styleId="CIPTranslator">
    <w:name w:val="CIP Translator"/>
    <w:basedOn w:val="a"/>
    <w:uiPriority w:val="36"/>
    <w:unhideWhenUsed/>
    <w:rsid w:val="000E4E26"/>
    <w:rPr>
      <w:rFonts w:asciiTheme="minorEastAsia" w:eastAsia="楷体" w:hAnsiTheme="minorEastAsia"/>
    </w:rPr>
  </w:style>
  <w:style w:type="paragraph" w:customStyle="1" w:styleId="CIPPublisher">
    <w:name w:val="CIP Publisher"/>
    <w:basedOn w:val="a"/>
    <w:uiPriority w:val="36"/>
    <w:unhideWhenUsed/>
    <w:rsid w:val="0043774A"/>
    <w:rPr>
      <w:rFonts w:asciiTheme="minorEastAsia" w:eastAsia="黑体" w:hAnsiTheme="minorEastAsia"/>
      <w:bCs/>
    </w:rPr>
  </w:style>
  <w:style w:type="paragraph" w:customStyle="1" w:styleId="CIPHeading">
    <w:name w:val="CIP Heading"/>
    <w:basedOn w:val="a"/>
    <w:uiPriority w:val="36"/>
    <w:unhideWhenUsed/>
    <w:rsid w:val="000E4E26"/>
    <w:rPr>
      <w:rFonts w:asciiTheme="minorEastAsia" w:eastAsia="黑体" w:hAnsiTheme="minorEastAsia"/>
      <w:sz w:val="28"/>
    </w:rPr>
  </w:style>
  <w:style w:type="paragraph" w:customStyle="1" w:styleId="CIPSmalltext">
    <w:name w:val="CIP Smalltext"/>
    <w:basedOn w:val="a"/>
    <w:uiPriority w:val="36"/>
    <w:unhideWhenUsed/>
    <w:rsid w:val="00D61ADE"/>
    <w:rPr>
      <w:rFonts w:asciiTheme="minorEastAsia" w:hAnsiTheme="minorEastAsia"/>
      <w:sz w:val="22"/>
    </w:rPr>
  </w:style>
  <w:style w:type="paragraph" w:customStyle="1" w:styleId="CIPNumber">
    <w:name w:val="CIP Number"/>
    <w:basedOn w:val="a"/>
    <w:uiPriority w:val="36"/>
    <w:unhideWhenUsed/>
    <w:rsid w:val="000E4E26"/>
    <w:rPr>
      <w:rFonts w:asciiTheme="minorEastAsia" w:hAnsiTheme="minorEastAsia"/>
    </w:rPr>
  </w:style>
  <w:style w:type="paragraph" w:customStyle="1" w:styleId="CIPText">
    <w:name w:val="CIP Text"/>
    <w:basedOn w:val="a"/>
    <w:uiPriority w:val="36"/>
    <w:unhideWhenUsed/>
    <w:rsid w:val="00D61ADE"/>
    <w:rPr>
      <w:rFonts w:asciiTheme="minorEastAsia" w:hAnsiTheme="minorEastAsia"/>
    </w:rPr>
  </w:style>
  <w:style w:type="paragraph" w:styleId="a7">
    <w:name w:val="footnote text"/>
    <w:basedOn w:val="a"/>
    <w:link w:val="Char3"/>
    <w:uiPriority w:val="99"/>
    <w:unhideWhenUsed/>
    <w:rsid w:val="00DF7B64"/>
    <w:pPr>
      <w:snapToGrid w:val="0"/>
      <w:jc w:val="left"/>
    </w:pPr>
    <w:rPr>
      <w:sz w:val="18"/>
      <w:szCs w:val="18"/>
    </w:rPr>
  </w:style>
  <w:style w:type="character" w:customStyle="1" w:styleId="Char3">
    <w:name w:val="脚注文本 Char"/>
    <w:basedOn w:val="a0"/>
    <w:link w:val="a7"/>
    <w:uiPriority w:val="99"/>
    <w:rsid w:val="00DF7B64"/>
    <w:rPr>
      <w:sz w:val="18"/>
      <w:szCs w:val="18"/>
    </w:rPr>
  </w:style>
  <w:style w:type="character" w:styleId="a8">
    <w:name w:val="footnote reference"/>
    <w:basedOn w:val="a0"/>
    <w:uiPriority w:val="99"/>
    <w:unhideWhenUsed/>
    <w:rsid w:val="00DF7B64"/>
    <w:rPr>
      <w:vertAlign w:val="superscript"/>
    </w:rPr>
  </w:style>
  <w:style w:type="character" w:styleId="a9">
    <w:name w:val="Hyperlink"/>
    <w:basedOn w:val="a0"/>
    <w:uiPriority w:val="99"/>
    <w:unhideWhenUsed/>
    <w:rsid w:val="00B744D6"/>
    <w:rPr>
      <w:color w:val="0000FF" w:themeColor="hyperlink"/>
      <w:u w:val="single"/>
    </w:rPr>
  </w:style>
  <w:style w:type="paragraph" w:styleId="aa">
    <w:name w:val="Body Text"/>
    <w:basedOn w:val="a"/>
    <w:link w:val="Char4"/>
    <w:uiPriority w:val="99"/>
    <w:unhideWhenUsed/>
    <w:rsid w:val="00360932"/>
    <w:pPr>
      <w:spacing w:after="120"/>
    </w:pPr>
  </w:style>
  <w:style w:type="character" w:customStyle="1" w:styleId="Char4">
    <w:name w:val="正文文本 Char"/>
    <w:basedOn w:val="a0"/>
    <w:link w:val="aa"/>
    <w:uiPriority w:val="99"/>
    <w:rsid w:val="00360932"/>
  </w:style>
  <w:style w:type="paragraph" w:styleId="ab">
    <w:name w:val="Signature"/>
    <w:basedOn w:val="a"/>
    <w:next w:val="a"/>
    <w:link w:val="Char5"/>
    <w:uiPriority w:val="13"/>
    <w:rsid w:val="009F0519"/>
    <w:pPr>
      <w:jc w:val="right"/>
    </w:pPr>
    <w:rPr>
      <w:rFonts w:eastAsia="楷体"/>
    </w:rPr>
  </w:style>
  <w:style w:type="character" w:customStyle="1" w:styleId="Char5">
    <w:name w:val="签名 Char"/>
    <w:basedOn w:val="a0"/>
    <w:link w:val="ab"/>
    <w:uiPriority w:val="13"/>
    <w:rsid w:val="00EA1083"/>
    <w:rPr>
      <w:rFonts w:eastAsia="楷体"/>
    </w:rPr>
  </w:style>
  <w:style w:type="paragraph" w:styleId="ac">
    <w:name w:val="Subtitle"/>
    <w:basedOn w:val="a"/>
    <w:next w:val="a"/>
    <w:link w:val="Char6"/>
    <w:uiPriority w:val="8"/>
    <w:qFormat/>
    <w:rsid w:val="0072480F"/>
    <w:pPr>
      <w:spacing w:line="312" w:lineRule="auto"/>
      <w:jc w:val="right"/>
    </w:pPr>
    <w:rPr>
      <w:rFonts w:asciiTheme="majorHAnsi" w:eastAsia="楷体" w:hAnsiTheme="majorHAnsi" w:cstheme="majorBidi"/>
      <w:bCs/>
      <w:kern w:val="28"/>
      <w:sz w:val="28"/>
      <w:szCs w:val="32"/>
    </w:rPr>
  </w:style>
  <w:style w:type="character" w:customStyle="1" w:styleId="Char6">
    <w:name w:val="副标题 Char"/>
    <w:basedOn w:val="a0"/>
    <w:link w:val="ac"/>
    <w:uiPriority w:val="8"/>
    <w:rsid w:val="0072480F"/>
    <w:rPr>
      <w:rFonts w:asciiTheme="majorHAnsi" w:eastAsia="楷体" w:hAnsiTheme="majorHAnsi" w:cstheme="majorBidi"/>
      <w:bCs/>
      <w:kern w:val="28"/>
      <w:sz w:val="28"/>
      <w:szCs w:val="32"/>
    </w:rPr>
  </w:style>
  <w:style w:type="character" w:styleId="ad">
    <w:name w:val="endnote reference"/>
    <w:basedOn w:val="a0"/>
    <w:uiPriority w:val="99"/>
    <w:unhideWhenUsed/>
    <w:rsid w:val="00BD52D1"/>
    <w:rPr>
      <w:vertAlign w:val="superscript"/>
    </w:rPr>
  </w:style>
  <w:style w:type="paragraph" w:styleId="ae">
    <w:name w:val="caption"/>
    <w:basedOn w:val="a"/>
    <w:next w:val="a"/>
    <w:uiPriority w:val="31"/>
    <w:unhideWhenUsed/>
    <w:rsid w:val="00B77679"/>
    <w:pPr>
      <w:jc w:val="center"/>
    </w:pPr>
    <w:rPr>
      <w:rFonts w:asciiTheme="majorHAnsi" w:eastAsia="楷体" w:hAnsiTheme="majorHAnsi" w:cstheme="majorBidi"/>
      <w:sz w:val="20"/>
      <w:szCs w:val="20"/>
    </w:rPr>
  </w:style>
  <w:style w:type="paragraph" w:styleId="af">
    <w:name w:val="annotation text"/>
    <w:basedOn w:val="a"/>
    <w:link w:val="Char7"/>
    <w:uiPriority w:val="30"/>
    <w:unhideWhenUsed/>
    <w:qFormat/>
    <w:rsid w:val="00BD52D1"/>
    <w:pPr>
      <w:jc w:val="left"/>
    </w:pPr>
    <w:rPr>
      <w:rFonts w:eastAsia="楷体"/>
      <w:sz w:val="20"/>
    </w:rPr>
  </w:style>
  <w:style w:type="character" w:customStyle="1" w:styleId="Char7">
    <w:name w:val="批注文字 Char"/>
    <w:basedOn w:val="a0"/>
    <w:link w:val="af"/>
    <w:uiPriority w:val="30"/>
    <w:rsid w:val="00B57EA5"/>
    <w:rPr>
      <w:rFonts w:eastAsia="楷体"/>
      <w:sz w:val="20"/>
    </w:rPr>
  </w:style>
  <w:style w:type="character" w:styleId="af0">
    <w:name w:val="Intense Emphasis"/>
    <w:basedOn w:val="a0"/>
    <w:uiPriority w:val="24"/>
    <w:qFormat/>
    <w:rsid w:val="00BC0B2D"/>
    <w:rPr>
      <w:rFonts w:eastAsia="黑体"/>
      <w:b/>
      <w:bCs/>
      <w:i w:val="0"/>
      <w:iCs w:val="0"/>
      <w:color w:val="0000FF"/>
      <w:u w:val="none"/>
      <w:em w:val="none"/>
    </w:rPr>
  </w:style>
  <w:style w:type="character" w:styleId="af1">
    <w:name w:val="Subtle Emphasis"/>
    <w:basedOn w:val="a0"/>
    <w:uiPriority w:val="25"/>
    <w:qFormat/>
    <w:rsid w:val="00651F69"/>
    <w:rPr>
      <w:rFonts w:eastAsia="黑体"/>
      <w:i w:val="0"/>
      <w:iCs/>
      <w:color w:val="auto"/>
    </w:rPr>
  </w:style>
  <w:style w:type="character" w:styleId="af2">
    <w:name w:val="Intense Reference"/>
    <w:basedOn w:val="a0"/>
    <w:uiPriority w:val="24"/>
    <w:qFormat/>
    <w:rsid w:val="00BC0B2D"/>
    <w:rPr>
      <w:rFonts w:eastAsia="楷体"/>
      <w:b w:val="0"/>
      <w:bCs/>
      <w:smallCaps/>
      <w:color w:val="C0504D" w:themeColor="accent2"/>
      <w:spacing w:val="5"/>
      <w:u w:val="single"/>
    </w:rPr>
  </w:style>
  <w:style w:type="paragraph" w:styleId="af3">
    <w:name w:val="Note Heading"/>
    <w:basedOn w:val="a"/>
    <w:next w:val="a"/>
    <w:link w:val="Char8"/>
    <w:uiPriority w:val="30"/>
    <w:unhideWhenUsed/>
    <w:qFormat/>
    <w:rsid w:val="00A97158"/>
    <w:rPr>
      <w:rFonts w:eastAsia="华文中宋"/>
    </w:rPr>
  </w:style>
  <w:style w:type="character" w:customStyle="1" w:styleId="Char8">
    <w:name w:val="注释标题 Char"/>
    <w:basedOn w:val="a0"/>
    <w:link w:val="af3"/>
    <w:uiPriority w:val="30"/>
    <w:rsid w:val="00B57EA5"/>
    <w:rPr>
      <w:rFonts w:eastAsia="华文中宋"/>
    </w:rPr>
  </w:style>
  <w:style w:type="paragraph" w:styleId="af4">
    <w:name w:val="Title"/>
    <w:basedOn w:val="a"/>
    <w:next w:val="a"/>
    <w:link w:val="Char9"/>
    <w:uiPriority w:val="7"/>
    <w:qFormat/>
    <w:rsid w:val="0072480F"/>
    <w:pPr>
      <w:jc w:val="center"/>
    </w:pPr>
    <w:rPr>
      <w:rFonts w:asciiTheme="majorHAnsi" w:eastAsia="楷体" w:hAnsiTheme="majorHAnsi" w:cstheme="majorBidi"/>
      <w:b/>
      <w:bCs/>
      <w:sz w:val="28"/>
      <w:szCs w:val="32"/>
    </w:rPr>
  </w:style>
  <w:style w:type="character" w:customStyle="1" w:styleId="Char9">
    <w:name w:val="标题 Char"/>
    <w:basedOn w:val="a0"/>
    <w:link w:val="af4"/>
    <w:uiPriority w:val="7"/>
    <w:rsid w:val="0072480F"/>
    <w:rPr>
      <w:rFonts w:asciiTheme="majorHAnsi" w:eastAsia="楷体" w:hAnsiTheme="majorHAnsi" w:cstheme="majorBidi"/>
      <w:b/>
      <w:bCs/>
      <w:sz w:val="28"/>
      <w:szCs w:val="32"/>
    </w:rPr>
  </w:style>
  <w:style w:type="paragraph" w:styleId="af5">
    <w:name w:val="Intense Quote"/>
    <w:basedOn w:val="a"/>
    <w:next w:val="a"/>
    <w:link w:val="Chara"/>
    <w:uiPriority w:val="20"/>
    <w:qFormat/>
    <w:rsid w:val="00595774"/>
    <w:pPr>
      <w:pBdr>
        <w:top w:val="single" w:sz="4" w:space="1" w:color="auto"/>
        <w:left w:val="single" w:sz="4" w:space="4" w:color="auto"/>
        <w:bottom w:val="single" w:sz="4" w:space="4" w:color="auto"/>
        <w:right w:val="single" w:sz="4" w:space="4" w:color="auto"/>
      </w:pBdr>
      <w:shd w:val="clear" w:color="auto" w:fill="F3F3F3"/>
      <w:spacing w:before="200" w:after="280"/>
      <w:ind w:left="400" w:right="400"/>
    </w:pPr>
    <w:rPr>
      <w:rFonts w:eastAsia="楷体"/>
    </w:rPr>
  </w:style>
  <w:style w:type="character" w:customStyle="1" w:styleId="Chara">
    <w:name w:val="明显引用 Char"/>
    <w:basedOn w:val="a0"/>
    <w:link w:val="af5"/>
    <w:uiPriority w:val="20"/>
    <w:rsid w:val="00EA1083"/>
    <w:rPr>
      <w:rFonts w:eastAsia="楷体"/>
      <w:shd w:val="clear" w:color="auto" w:fill="F3F3F3"/>
    </w:rPr>
  </w:style>
  <w:style w:type="paragraph" w:styleId="20">
    <w:name w:val="Body Text 2"/>
    <w:basedOn w:val="a"/>
    <w:link w:val="2Char0"/>
    <w:uiPriority w:val="29"/>
    <w:unhideWhenUsed/>
    <w:rsid w:val="00B95766"/>
    <w:rPr>
      <w:sz w:val="28"/>
    </w:rPr>
  </w:style>
  <w:style w:type="character" w:customStyle="1" w:styleId="2Char0">
    <w:name w:val="正文文本 2 Char"/>
    <w:basedOn w:val="a0"/>
    <w:link w:val="20"/>
    <w:uiPriority w:val="29"/>
    <w:rsid w:val="00EA1083"/>
    <w:rPr>
      <w:sz w:val="28"/>
    </w:rPr>
  </w:style>
  <w:style w:type="paragraph" w:styleId="30">
    <w:name w:val="Body Text 3"/>
    <w:basedOn w:val="a"/>
    <w:link w:val="3Char0"/>
    <w:uiPriority w:val="29"/>
    <w:unhideWhenUsed/>
    <w:rsid w:val="00360932"/>
    <w:pPr>
      <w:spacing w:after="120"/>
    </w:pPr>
    <w:rPr>
      <w:sz w:val="16"/>
      <w:szCs w:val="16"/>
    </w:rPr>
  </w:style>
  <w:style w:type="character" w:customStyle="1" w:styleId="3Char0">
    <w:name w:val="正文文本 3 Char"/>
    <w:basedOn w:val="a0"/>
    <w:link w:val="30"/>
    <w:uiPriority w:val="29"/>
    <w:rsid w:val="00EA1083"/>
    <w:rPr>
      <w:sz w:val="16"/>
      <w:szCs w:val="16"/>
    </w:rPr>
  </w:style>
  <w:style w:type="paragraph" w:styleId="af6">
    <w:name w:val="Body Text Indent"/>
    <w:basedOn w:val="a"/>
    <w:link w:val="Charb"/>
    <w:uiPriority w:val="29"/>
    <w:unhideWhenUsed/>
    <w:rsid w:val="00C02AB5"/>
    <w:pPr>
      <w:ind w:left="400"/>
    </w:pPr>
  </w:style>
  <w:style w:type="character" w:customStyle="1" w:styleId="Charb">
    <w:name w:val="正文文本缩进 Char"/>
    <w:basedOn w:val="a0"/>
    <w:link w:val="af6"/>
    <w:uiPriority w:val="29"/>
    <w:rsid w:val="00EA1083"/>
  </w:style>
  <w:style w:type="paragraph" w:styleId="21">
    <w:name w:val="Body Text Indent 2"/>
    <w:basedOn w:val="a"/>
    <w:link w:val="2Char1"/>
    <w:uiPriority w:val="29"/>
    <w:unhideWhenUsed/>
    <w:rsid w:val="00C02AB5"/>
    <w:pPr>
      <w:ind w:left="800"/>
    </w:pPr>
  </w:style>
  <w:style w:type="character" w:customStyle="1" w:styleId="2Char1">
    <w:name w:val="正文文本缩进 2 Char"/>
    <w:basedOn w:val="a0"/>
    <w:link w:val="21"/>
    <w:uiPriority w:val="29"/>
    <w:rsid w:val="00EA1083"/>
  </w:style>
  <w:style w:type="paragraph" w:styleId="31">
    <w:name w:val="Body Text Indent 3"/>
    <w:basedOn w:val="a"/>
    <w:link w:val="3Char1"/>
    <w:uiPriority w:val="29"/>
    <w:unhideWhenUsed/>
    <w:rsid w:val="00C02AB5"/>
    <w:pPr>
      <w:ind w:left="1200"/>
    </w:pPr>
    <w:rPr>
      <w:sz w:val="16"/>
      <w:szCs w:val="16"/>
    </w:rPr>
  </w:style>
  <w:style w:type="character" w:customStyle="1" w:styleId="3Char1">
    <w:name w:val="正文文本缩进 3 Char"/>
    <w:basedOn w:val="a0"/>
    <w:link w:val="31"/>
    <w:uiPriority w:val="29"/>
    <w:rsid w:val="00EA1083"/>
    <w:rPr>
      <w:sz w:val="16"/>
      <w:szCs w:val="16"/>
    </w:rPr>
  </w:style>
  <w:style w:type="paragraph" w:styleId="af7">
    <w:name w:val="Body Text First Indent"/>
    <w:basedOn w:val="aa"/>
    <w:link w:val="Charc"/>
    <w:uiPriority w:val="10"/>
    <w:qFormat/>
    <w:rsid w:val="005E37BF"/>
    <w:pPr>
      <w:spacing w:after="0"/>
      <w:ind w:firstLine="400"/>
    </w:pPr>
  </w:style>
  <w:style w:type="character" w:customStyle="1" w:styleId="Charc">
    <w:name w:val="正文首行缩进 Char"/>
    <w:basedOn w:val="Char4"/>
    <w:link w:val="af7"/>
    <w:uiPriority w:val="10"/>
    <w:rsid w:val="00EA1083"/>
  </w:style>
  <w:style w:type="paragraph" w:customStyle="1" w:styleId="Author">
    <w:name w:val="Author"/>
    <w:basedOn w:val="a"/>
    <w:uiPriority w:val="12"/>
    <w:qFormat/>
    <w:rsid w:val="00595774"/>
    <w:pPr>
      <w:jc w:val="center"/>
    </w:pPr>
    <w:rPr>
      <w:rFonts w:eastAsia="楷体"/>
      <w:sz w:val="28"/>
    </w:rPr>
  </w:style>
  <w:style w:type="paragraph" w:customStyle="1" w:styleId="Comment">
    <w:name w:val="Comment"/>
    <w:basedOn w:val="a"/>
    <w:uiPriority w:val="99"/>
    <w:semiHidden/>
    <w:qFormat/>
    <w:rsid w:val="002141F5"/>
    <w:rPr>
      <w:rFonts w:eastAsia="楷体"/>
    </w:rPr>
  </w:style>
  <w:style w:type="paragraph" w:customStyle="1" w:styleId="QuoteCentre">
    <w:name w:val="Quote Centre"/>
    <w:basedOn w:val="a"/>
    <w:uiPriority w:val="20"/>
    <w:qFormat/>
    <w:rsid w:val="00D75329"/>
    <w:pPr>
      <w:jc w:val="center"/>
    </w:pPr>
    <w:rPr>
      <w:rFonts w:eastAsia="楷体"/>
    </w:rPr>
  </w:style>
  <w:style w:type="paragraph" w:customStyle="1" w:styleId="DialogA">
    <w:name w:val="Dialog A"/>
    <w:basedOn w:val="a"/>
    <w:uiPriority w:val="23"/>
    <w:qFormat/>
    <w:rsid w:val="00C563D7"/>
    <w:pPr>
      <w:ind w:left="600" w:hanging="600"/>
    </w:pPr>
  </w:style>
  <w:style w:type="paragraph" w:customStyle="1" w:styleId="DialogB">
    <w:name w:val="Dialog B"/>
    <w:basedOn w:val="a"/>
    <w:next w:val="a"/>
    <w:uiPriority w:val="23"/>
    <w:qFormat/>
    <w:rsid w:val="00C563D7"/>
    <w:pPr>
      <w:ind w:left="600" w:hanging="600"/>
    </w:pPr>
    <w:rPr>
      <w:rFonts w:eastAsia="楷体"/>
    </w:rPr>
  </w:style>
  <w:style w:type="numbering" w:customStyle="1" w:styleId="10">
    <w:name w:val="无列表1"/>
    <w:next w:val="a2"/>
    <w:semiHidden/>
    <w:unhideWhenUsed/>
    <w:rsid w:val="00785232"/>
  </w:style>
  <w:style w:type="paragraph" w:styleId="af8">
    <w:name w:val="Plain Text"/>
    <w:basedOn w:val="a"/>
    <w:link w:val="Chard"/>
    <w:rsid w:val="00785232"/>
    <w:pPr>
      <w:jc w:val="left"/>
    </w:pPr>
    <w:rPr>
      <w:rFonts w:ascii="MingLiU" w:eastAsia="MingLiU" w:hAnsi="Courier New" w:cs="Courier New"/>
      <w:kern w:val="0"/>
      <w:lang w:eastAsia="zh-TW"/>
    </w:rPr>
  </w:style>
  <w:style w:type="character" w:customStyle="1" w:styleId="Chard">
    <w:name w:val="纯文本 Char"/>
    <w:basedOn w:val="a0"/>
    <w:link w:val="af8"/>
    <w:rsid w:val="00785232"/>
    <w:rPr>
      <w:rFonts w:ascii="MingLiU" w:eastAsia="MingLiU" w:hAnsi="Courier New" w:cs="Courier New"/>
      <w:kern w:val="0"/>
      <w:lang w:eastAsia="zh-TW"/>
    </w:rPr>
  </w:style>
  <w:style w:type="paragraph" w:styleId="af9">
    <w:name w:val="header"/>
    <w:basedOn w:val="a"/>
    <w:link w:val="Chare"/>
    <w:rsid w:val="00785232"/>
    <w:pPr>
      <w:pBdr>
        <w:bottom w:val="single" w:sz="6" w:space="1" w:color="auto"/>
      </w:pBdr>
      <w:tabs>
        <w:tab w:val="center" w:pos="4153"/>
        <w:tab w:val="right" w:pos="8306"/>
      </w:tabs>
      <w:snapToGrid w:val="0"/>
      <w:jc w:val="center"/>
    </w:pPr>
    <w:rPr>
      <w:rFonts w:ascii="Times New Roman" w:eastAsia="PMingLiU" w:hAnsi="Times New Roman" w:cs="Arial"/>
      <w:kern w:val="0"/>
      <w:sz w:val="18"/>
      <w:szCs w:val="18"/>
      <w:lang w:eastAsia="zh-TW"/>
    </w:rPr>
  </w:style>
  <w:style w:type="character" w:customStyle="1" w:styleId="Chare">
    <w:name w:val="页眉 Char"/>
    <w:basedOn w:val="a0"/>
    <w:link w:val="af9"/>
    <w:rsid w:val="00785232"/>
    <w:rPr>
      <w:rFonts w:ascii="Times New Roman" w:eastAsia="PMingLiU" w:hAnsi="Times New Roman" w:cs="Arial"/>
      <w:kern w:val="0"/>
      <w:sz w:val="18"/>
      <w:szCs w:val="18"/>
      <w:lang w:eastAsia="zh-TW"/>
    </w:rPr>
  </w:style>
  <w:style w:type="paragraph" w:styleId="afa">
    <w:name w:val="footer"/>
    <w:basedOn w:val="a"/>
    <w:link w:val="Charf"/>
    <w:uiPriority w:val="99"/>
    <w:rsid w:val="00785232"/>
    <w:pPr>
      <w:tabs>
        <w:tab w:val="center" w:pos="4153"/>
        <w:tab w:val="right" w:pos="8306"/>
      </w:tabs>
      <w:snapToGrid w:val="0"/>
      <w:jc w:val="left"/>
    </w:pPr>
    <w:rPr>
      <w:rFonts w:ascii="Times New Roman" w:eastAsia="PMingLiU" w:hAnsi="Times New Roman" w:cs="Arial"/>
      <w:kern w:val="0"/>
      <w:sz w:val="18"/>
      <w:szCs w:val="18"/>
      <w:lang w:eastAsia="zh-TW"/>
    </w:rPr>
  </w:style>
  <w:style w:type="character" w:customStyle="1" w:styleId="Charf">
    <w:name w:val="页脚 Char"/>
    <w:basedOn w:val="a0"/>
    <w:link w:val="afa"/>
    <w:uiPriority w:val="99"/>
    <w:rsid w:val="00785232"/>
    <w:rPr>
      <w:rFonts w:ascii="Times New Roman" w:eastAsia="PMingLiU" w:hAnsi="Times New Roman" w:cs="Arial"/>
      <w:kern w:val="0"/>
      <w:sz w:val="18"/>
      <w:szCs w:val="18"/>
      <w:lang w:eastAsia="zh-TW"/>
    </w:rPr>
  </w:style>
  <w:style w:type="paragraph" w:styleId="TOC">
    <w:name w:val="TOC Heading"/>
    <w:basedOn w:val="1"/>
    <w:next w:val="a"/>
    <w:uiPriority w:val="39"/>
    <w:semiHidden/>
    <w:unhideWhenUsed/>
    <w:qFormat/>
    <w:rsid w:val="00CC2A68"/>
    <w:pPr>
      <w:pageBreakBefore w:val="0"/>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22">
    <w:name w:val="toc 2"/>
    <w:basedOn w:val="a"/>
    <w:next w:val="a"/>
    <w:autoRedefine/>
    <w:uiPriority w:val="39"/>
    <w:unhideWhenUsed/>
    <w:rsid w:val="00CC2A68"/>
    <w:pPr>
      <w:ind w:leftChars="200" w:left="420"/>
    </w:pPr>
  </w:style>
  <w:style w:type="paragraph" w:styleId="11">
    <w:name w:val="toc 1"/>
    <w:basedOn w:val="a"/>
    <w:next w:val="a"/>
    <w:autoRedefine/>
    <w:uiPriority w:val="39"/>
    <w:unhideWhenUsed/>
    <w:rsid w:val="00CC2A68"/>
  </w:style>
  <w:style w:type="paragraph" w:styleId="32">
    <w:name w:val="toc 3"/>
    <w:basedOn w:val="a"/>
    <w:next w:val="a"/>
    <w:autoRedefine/>
    <w:uiPriority w:val="39"/>
    <w:unhideWhenUsed/>
    <w:rsid w:val="00CC2A68"/>
    <w:pPr>
      <w:ind w:leftChars="400" w:left="840"/>
    </w:pPr>
  </w:style>
  <w:style w:type="paragraph" w:styleId="40">
    <w:name w:val="toc 4"/>
    <w:basedOn w:val="a"/>
    <w:next w:val="a"/>
    <w:autoRedefine/>
    <w:uiPriority w:val="39"/>
    <w:unhideWhenUsed/>
    <w:rsid w:val="00CC2A68"/>
    <w:pPr>
      <w:spacing w:line="240" w:lineRule="auto"/>
      <w:ind w:leftChars="600" w:left="1260" w:firstLineChars="0" w:firstLine="0"/>
    </w:pPr>
    <w:rPr>
      <w:sz w:val="21"/>
      <w:szCs w:val="22"/>
    </w:rPr>
  </w:style>
  <w:style w:type="paragraph" w:styleId="50">
    <w:name w:val="toc 5"/>
    <w:basedOn w:val="a"/>
    <w:next w:val="a"/>
    <w:autoRedefine/>
    <w:uiPriority w:val="39"/>
    <w:unhideWhenUsed/>
    <w:rsid w:val="00CC2A68"/>
    <w:pPr>
      <w:spacing w:line="240" w:lineRule="auto"/>
      <w:ind w:leftChars="800" w:left="1680" w:firstLineChars="0" w:firstLine="0"/>
    </w:pPr>
    <w:rPr>
      <w:sz w:val="21"/>
      <w:szCs w:val="22"/>
    </w:rPr>
  </w:style>
  <w:style w:type="paragraph" w:styleId="60">
    <w:name w:val="toc 6"/>
    <w:basedOn w:val="a"/>
    <w:next w:val="a"/>
    <w:autoRedefine/>
    <w:uiPriority w:val="39"/>
    <w:unhideWhenUsed/>
    <w:rsid w:val="00CC2A68"/>
    <w:pPr>
      <w:spacing w:line="240" w:lineRule="auto"/>
      <w:ind w:leftChars="1000" w:left="2100" w:firstLineChars="0" w:firstLine="0"/>
    </w:pPr>
    <w:rPr>
      <w:sz w:val="21"/>
      <w:szCs w:val="22"/>
    </w:rPr>
  </w:style>
  <w:style w:type="paragraph" w:styleId="7">
    <w:name w:val="toc 7"/>
    <w:basedOn w:val="a"/>
    <w:next w:val="a"/>
    <w:autoRedefine/>
    <w:uiPriority w:val="39"/>
    <w:unhideWhenUsed/>
    <w:rsid w:val="00CC2A68"/>
    <w:pPr>
      <w:spacing w:line="240" w:lineRule="auto"/>
      <w:ind w:leftChars="1200" w:left="2520" w:firstLineChars="0" w:firstLine="0"/>
    </w:pPr>
    <w:rPr>
      <w:sz w:val="21"/>
      <w:szCs w:val="22"/>
    </w:rPr>
  </w:style>
  <w:style w:type="paragraph" w:styleId="8">
    <w:name w:val="toc 8"/>
    <w:basedOn w:val="a"/>
    <w:next w:val="a"/>
    <w:autoRedefine/>
    <w:uiPriority w:val="39"/>
    <w:unhideWhenUsed/>
    <w:rsid w:val="00CC2A68"/>
    <w:pPr>
      <w:spacing w:line="240" w:lineRule="auto"/>
      <w:ind w:leftChars="1400" w:left="2940" w:firstLineChars="0" w:firstLine="0"/>
    </w:pPr>
    <w:rPr>
      <w:sz w:val="21"/>
      <w:szCs w:val="22"/>
    </w:rPr>
  </w:style>
  <w:style w:type="paragraph" w:styleId="9">
    <w:name w:val="toc 9"/>
    <w:basedOn w:val="a"/>
    <w:next w:val="a"/>
    <w:autoRedefine/>
    <w:uiPriority w:val="39"/>
    <w:unhideWhenUsed/>
    <w:rsid w:val="00CC2A68"/>
    <w:pPr>
      <w:spacing w:line="240" w:lineRule="auto"/>
      <w:ind w:leftChars="1600" w:left="3360" w:firstLineChars="0" w:firstLine="0"/>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00477">
      <w:bodyDiv w:val="1"/>
      <w:marLeft w:val="0"/>
      <w:marRight w:val="0"/>
      <w:marTop w:val="0"/>
      <w:marBottom w:val="0"/>
      <w:divBdr>
        <w:top w:val="none" w:sz="0" w:space="0" w:color="auto"/>
        <w:left w:val="none" w:sz="0" w:space="0" w:color="auto"/>
        <w:bottom w:val="none" w:sz="0" w:space="0" w:color="auto"/>
        <w:right w:val="none" w:sz="0" w:space="0" w:color="auto"/>
      </w:divBdr>
    </w:div>
    <w:div w:id="1756508158">
      <w:bodyDiv w:val="1"/>
      <w:marLeft w:val="0"/>
      <w:marRight w:val="0"/>
      <w:marTop w:val="0"/>
      <w:marBottom w:val="0"/>
      <w:divBdr>
        <w:top w:val="none" w:sz="0" w:space="0" w:color="auto"/>
        <w:left w:val="none" w:sz="0" w:space="0" w:color="auto"/>
        <w:bottom w:val="none" w:sz="0" w:space="0" w:color="auto"/>
        <w:right w:val="none" w:sz="0" w:space="0" w:color="auto"/>
      </w:divBdr>
    </w:div>
    <w:div w:id="17811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Doc\&#33258;&#21046;Epub\&#21508;&#31181;&#27169;&#26495;&#23439;\JinE%20Jutoh%20word&#27169;&#26495;001.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BC97A-3489-4E9E-9824-62AB6A45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JinE Jutoh word模板001</Template>
  <TotalTime>3</TotalTime>
  <Pages>292</Pages>
  <Words>47519</Words>
  <Characters>270860</Characters>
  <Application>Microsoft Office Word</Application>
  <DocSecurity>0</DocSecurity>
  <Lines>2257</Lines>
  <Paragraphs>635</Paragraphs>
  <ScaleCrop>false</ScaleCrop>
  <HeadingPairs>
    <vt:vector size="2" baseType="variant">
      <vt:variant>
        <vt:lpstr>Headings</vt:lpstr>
      </vt:variant>
      <vt:variant>
        <vt:i4>8</vt:i4>
      </vt:variant>
    </vt:vector>
  </HeadingPairs>
  <TitlesOfParts>
    <vt:vector size="8" baseType="lpstr">
      <vt:lpstr>    前言</vt:lpstr>
      <vt:lpstr>标题一：部（卷）标题</vt:lpstr>
      <vt:lpstr>    标题二：章标题</vt:lpstr>
      <vt:lpstr>        标题三：节标题</vt:lpstr>
      <vt:lpstr>标题：用于文中非目录层级的标题</vt:lpstr>
      <vt:lpstr>    ——副标题：可用作各级标题的副标题</vt:lpstr>
      <vt:lpstr>    版权信息</vt:lpstr>
      <vt:lpstr>    制作信息</vt:lpstr>
    </vt:vector>
  </TitlesOfParts>
  <Company>TSRC</Company>
  <LinksUpToDate>false</LinksUpToDate>
  <CharactersWithSpaces>317744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c:creator>
  <cp:lastModifiedBy>hao</cp:lastModifiedBy>
  <cp:revision>8</cp:revision>
  <dcterms:created xsi:type="dcterms:W3CDTF">2013-08-05T09:22:00Z</dcterms:created>
  <dcterms:modified xsi:type="dcterms:W3CDTF">2013-08-05T09:59:00Z</dcterms:modified>
</cp:coreProperties>
</file>